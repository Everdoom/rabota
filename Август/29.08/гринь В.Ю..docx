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7E" w:rsidRPr="00FC7C1C" w:rsidRDefault="00FF367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C7C1C">
        <w:rPr>
          <w:b w:val="0"/>
          <w:sz w:val="24"/>
          <w:szCs w:val="24"/>
        </w:rPr>
        <w:t>КУ «ОК Эндокриндиспансер» ЗОС</w:t>
      </w:r>
    </w:p>
    <w:p w:rsidR="00FF367E" w:rsidRPr="00FC7C1C" w:rsidRDefault="00FF367E"/>
    <w:p w:rsidR="00FF367E" w:rsidRPr="00FC7C1C" w:rsidRDefault="00FF367E" w:rsidP="00FC5396">
      <w:pPr>
        <w:pStyle w:val="Heading4"/>
        <w:ind w:left="-567" w:right="-58"/>
        <w:rPr>
          <w:b w:val="0"/>
          <w:sz w:val="24"/>
          <w:szCs w:val="24"/>
        </w:rPr>
      </w:pPr>
      <w:r w:rsidRPr="00FC7C1C">
        <w:rPr>
          <w:b w:val="0"/>
          <w:sz w:val="24"/>
          <w:szCs w:val="24"/>
        </w:rPr>
        <w:t>Выписной эпикриз</w:t>
      </w:r>
    </w:p>
    <w:p w:rsidR="00FF367E" w:rsidRPr="00FC7C1C" w:rsidRDefault="00FF367E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C7C1C">
        <w:rPr>
          <w:b w:val="0"/>
          <w:sz w:val="24"/>
          <w:szCs w:val="24"/>
        </w:rPr>
        <w:t>Из истории болезни №</w:t>
      </w:r>
      <w:r w:rsidRPr="00FC7C1C">
        <w:rPr>
          <w:b w:val="0"/>
          <w:sz w:val="24"/>
          <w:szCs w:val="24"/>
          <w:lang w:val="uk-UA"/>
        </w:rPr>
        <w:t xml:space="preserve">  1056</w:t>
      </w:r>
    </w:p>
    <w:p w:rsidR="00FF367E" w:rsidRPr="00FC7C1C" w:rsidRDefault="00FF367E" w:rsidP="00FC5396">
      <w:pPr>
        <w:pStyle w:val="Heading5"/>
        <w:ind w:left="-567"/>
        <w:rPr>
          <w:sz w:val="24"/>
          <w:szCs w:val="24"/>
        </w:rPr>
      </w:pPr>
      <w:r>
        <w:rPr>
          <w:sz w:val="24"/>
          <w:szCs w:val="24"/>
        </w:rPr>
        <w:t>Ф.И.О: Гринь  Валентин</w:t>
      </w:r>
      <w:r w:rsidRPr="002F7F76">
        <w:rPr>
          <w:sz w:val="24"/>
          <w:szCs w:val="24"/>
        </w:rPr>
        <w:t xml:space="preserve"> </w:t>
      </w:r>
      <w:r w:rsidRPr="00FC7C1C">
        <w:rPr>
          <w:sz w:val="24"/>
          <w:szCs w:val="24"/>
        </w:rPr>
        <w:t>Юрьев</w:t>
      </w:r>
      <w:r>
        <w:rPr>
          <w:sz w:val="24"/>
          <w:szCs w:val="24"/>
        </w:rPr>
        <w:t xml:space="preserve">ич 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Год</w:t>
      </w:r>
      <w:r w:rsidRPr="00FC7C1C">
        <w:t xml:space="preserve"> </w:t>
      </w:r>
      <w:r w:rsidRPr="00FC7C1C">
        <w:rPr>
          <w:lang w:val="ru-RU"/>
        </w:rPr>
        <w:t>рождения</w:t>
      </w:r>
      <w:r w:rsidRPr="00FC7C1C">
        <w:t>:</w:t>
      </w:r>
      <w:r w:rsidRPr="00FC7C1C">
        <w:rPr>
          <w:lang w:val="ru-RU"/>
        </w:rPr>
        <w:t xml:space="preserve"> 1974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Место жительства</w:t>
      </w:r>
      <w:r w:rsidRPr="00FC7C1C">
        <w:t xml:space="preserve">: </w:t>
      </w:r>
      <w:r w:rsidRPr="00FC7C1C">
        <w:rPr>
          <w:lang w:val="ru-RU"/>
        </w:rPr>
        <w:t>Запорожье, Вавилова, 8-5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Место работы</w:t>
      </w:r>
      <w:r w:rsidRPr="00FC7C1C">
        <w:t xml:space="preserve">: </w:t>
      </w:r>
      <w:r w:rsidRPr="00FC7C1C">
        <w:rPr>
          <w:lang w:val="ru-RU"/>
        </w:rPr>
        <w:t>ОАО Запорожсталь, рабочий, инв Шгр.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Находился</w:t>
      </w:r>
      <w:r w:rsidRPr="00FC7C1C">
        <w:t xml:space="preserve"> на</w:t>
      </w:r>
      <w:r w:rsidRPr="00FC7C1C">
        <w:rPr>
          <w:lang w:val="ru-RU"/>
        </w:rPr>
        <w:t xml:space="preserve"> лечении</w:t>
      </w:r>
      <w:r w:rsidRPr="00FC7C1C">
        <w:t xml:space="preserve"> с </w:t>
      </w:r>
      <w:r w:rsidRPr="00FC7C1C">
        <w:rPr>
          <w:lang w:val="ru-RU"/>
        </w:rPr>
        <w:t xml:space="preserve">  19.08.13 по   30.08.13 в  энд.    отд.</w:t>
      </w:r>
    </w:p>
    <w:p w:rsidR="00FF367E" w:rsidRPr="0015615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Диагноз</w:t>
      </w:r>
      <w:r w:rsidRPr="00FC7C1C">
        <w:rPr>
          <w:u w:val="single"/>
        </w:rPr>
        <w:t>:</w:t>
      </w:r>
      <w:r w:rsidRPr="00FC7C1C">
        <w:t xml:space="preserve">  Сахарный</w:t>
      </w:r>
      <w:r w:rsidRPr="00FC7C1C">
        <w:rPr>
          <w:lang w:val="ru-RU"/>
        </w:rPr>
        <w:t xml:space="preserve"> диабет</w:t>
      </w:r>
      <w:r w:rsidRPr="00FC7C1C">
        <w:t xml:space="preserve">, тип </w:t>
      </w:r>
      <w:r w:rsidRPr="00FC7C1C">
        <w:rPr>
          <w:lang w:val="ru-RU"/>
        </w:rPr>
        <w:t>1</w:t>
      </w:r>
      <w:r w:rsidRPr="00FC7C1C">
        <w:t>,</w:t>
      </w:r>
      <w:r w:rsidRPr="00FC7C1C">
        <w:rPr>
          <w:lang w:val="ru-RU"/>
        </w:rPr>
        <w:t>средней тяжести, декомпенсация</w:t>
      </w:r>
      <w:r w:rsidRPr="00FC7C1C">
        <w:t>.</w:t>
      </w:r>
      <w:r w:rsidRPr="00FC7C1C">
        <w:rPr>
          <w:lang w:val="ru-RU"/>
        </w:rPr>
        <w:t xml:space="preserve"> Хроническая дистальная</w:t>
      </w:r>
      <w:r w:rsidRPr="00FC7C1C">
        <w:t xml:space="preserve"> </w:t>
      </w:r>
      <w:r w:rsidRPr="00FC7C1C">
        <w:rPr>
          <w:lang w:val="ru-RU"/>
        </w:rPr>
        <w:t>диабетическая</w:t>
      </w:r>
      <w:r w:rsidRPr="00FC7C1C">
        <w:t xml:space="preserve"> полинейропатия н/к,</w:t>
      </w:r>
      <w:r w:rsidRPr="00FC7C1C">
        <w:rPr>
          <w:lang w:val="ru-RU"/>
        </w:rPr>
        <w:t xml:space="preserve"> сенсо-моторная</w:t>
      </w:r>
      <w:r w:rsidRPr="00FC7C1C">
        <w:t xml:space="preserve"> форма</w:t>
      </w:r>
      <w:r w:rsidRPr="00FC7C1C">
        <w:rPr>
          <w:lang w:val="ru-RU"/>
        </w:rPr>
        <w:t xml:space="preserve"> </w:t>
      </w:r>
      <w:r w:rsidRPr="00FC7C1C">
        <w:rPr>
          <w:lang w:val="en-US"/>
        </w:rPr>
        <w:t>II</w:t>
      </w:r>
      <w:r w:rsidRPr="00FC7C1C">
        <w:rPr>
          <w:lang w:val="ru-RU"/>
        </w:rPr>
        <w:t>ст</w:t>
      </w:r>
      <w:r w:rsidRPr="00FC7C1C">
        <w:t xml:space="preserve">. Начальная катаракта ОИ. Непролиферативная  диабетическая  ретинопатия ОИ. </w:t>
      </w:r>
      <w:r w:rsidRPr="00FC7C1C">
        <w:rPr>
          <w:lang w:val="ru-RU"/>
        </w:rPr>
        <w:t>Диаб. ангиопатия артерий н/к .</w:t>
      </w:r>
      <w:r w:rsidRPr="00FC7C1C">
        <w:t>Диабетическая</w:t>
      </w:r>
      <w:r w:rsidRPr="00FC7C1C">
        <w:rPr>
          <w:lang w:val="ru-RU"/>
        </w:rPr>
        <w:t xml:space="preserve"> нефропатия</w:t>
      </w:r>
      <w:r w:rsidRPr="00FC7C1C">
        <w:t xml:space="preserve"> </w:t>
      </w:r>
      <w:r w:rsidRPr="00FC7C1C">
        <w:rPr>
          <w:lang w:val="en-US"/>
        </w:rPr>
        <w:t>III</w:t>
      </w:r>
      <w:r w:rsidRPr="00FC7C1C">
        <w:rPr>
          <w:lang w:val="ru-RU"/>
        </w:rPr>
        <w:t xml:space="preserve"> </w:t>
      </w:r>
      <w:r w:rsidRPr="00FC7C1C">
        <w:t xml:space="preserve">ст. </w:t>
      </w:r>
      <w:r w:rsidRPr="00FC7C1C">
        <w:rPr>
          <w:lang w:val="ru-RU"/>
        </w:rPr>
        <w:t xml:space="preserve">ХБП </w:t>
      </w:r>
      <w:r w:rsidRPr="00FC7C1C">
        <w:rPr>
          <w:lang w:val="en-US"/>
        </w:rPr>
        <w:t>I</w:t>
      </w:r>
      <w:r w:rsidRPr="00FC7C1C">
        <w:rPr>
          <w:lang w:val="ru-RU"/>
        </w:rPr>
        <w:t xml:space="preserve"> ст. Метаболичекая кардиомиопатия .Неполная блокада правой ножки пучка Гиса.</w:t>
      </w:r>
      <w:r w:rsidRPr="00FC7C1C">
        <w:t xml:space="preserve"> СН 0</w:t>
      </w:r>
      <w:r w:rsidRPr="00FC7C1C">
        <w:rPr>
          <w:lang w:val="ru-RU"/>
        </w:rPr>
        <w:t>-</w:t>
      </w:r>
      <w:r w:rsidRPr="00FC7C1C">
        <w:rPr>
          <w:lang w:val="en-US"/>
        </w:rPr>
        <w:t>I</w:t>
      </w:r>
      <w:r w:rsidRPr="00FC7C1C">
        <w:t>.</w:t>
      </w:r>
      <w:r w:rsidRPr="00FC7C1C">
        <w:rPr>
          <w:lang w:val="ru-RU"/>
        </w:rPr>
        <w:t>Поллипоз желчного пузыря.Стеатогепатит ,средней тяжести.</w:t>
      </w:r>
      <w:r>
        <w:rPr>
          <w:lang w:val="ru-RU"/>
        </w:rPr>
        <w:t>Варикозная болезнь н/к.ХВН ст.субкомпенсации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Жалобы</w:t>
      </w:r>
      <w:r w:rsidRPr="00FC7C1C">
        <w:rPr>
          <w:u w:val="single"/>
        </w:rPr>
        <w:t xml:space="preserve"> при</w:t>
      </w:r>
      <w:r w:rsidRPr="00FC7C1C">
        <w:rPr>
          <w:u w:val="single"/>
          <w:lang w:val="ru-RU"/>
        </w:rPr>
        <w:t xml:space="preserve"> поступлении</w:t>
      </w:r>
      <w:r w:rsidRPr="00FC7C1C">
        <w:rPr>
          <w:u w:val="single"/>
        </w:rPr>
        <w:t xml:space="preserve"> </w:t>
      </w:r>
      <w:r w:rsidRPr="00FC7C1C">
        <w:t xml:space="preserve">на </w:t>
      </w:r>
      <w:r w:rsidRPr="00FC7C1C">
        <w:rPr>
          <w:lang w:val="ru-RU"/>
        </w:rPr>
        <w:t>сухость во рту, жажду</w:t>
      </w:r>
      <w:r w:rsidRPr="00FC7C1C">
        <w:t>,</w:t>
      </w:r>
      <w:r w:rsidRPr="00FC7C1C">
        <w:rPr>
          <w:lang w:val="ru-RU"/>
        </w:rPr>
        <w:t xml:space="preserve"> полиурию, боли</w:t>
      </w:r>
      <w:r w:rsidRPr="00FC7C1C">
        <w:t xml:space="preserve"> </w:t>
      </w:r>
      <w:r w:rsidRPr="00FC7C1C">
        <w:rPr>
          <w:lang w:val="ru-RU"/>
        </w:rPr>
        <w:t xml:space="preserve"> </w:t>
      </w:r>
      <w:r w:rsidRPr="00FC7C1C">
        <w:t xml:space="preserve">в н/к, </w:t>
      </w:r>
      <w:r w:rsidRPr="00FC7C1C">
        <w:rPr>
          <w:lang w:val="ru-RU"/>
        </w:rPr>
        <w:t>судороги, онемение ног, повышение АД макс. до 150/80мм рт.ст., головные боли.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Краткий</w:t>
      </w:r>
      <w:r w:rsidRPr="00FC7C1C">
        <w:rPr>
          <w:u w:val="single"/>
        </w:rPr>
        <w:t xml:space="preserve"> анамнез</w:t>
      </w:r>
      <w:r w:rsidRPr="00FC7C1C">
        <w:t xml:space="preserve">: СД </w:t>
      </w:r>
      <w:r w:rsidRPr="00FC7C1C">
        <w:rPr>
          <w:lang w:val="ru-RU"/>
        </w:rPr>
        <w:t>выявлен в</w:t>
      </w:r>
      <w:r w:rsidRPr="00FC7C1C">
        <w:t xml:space="preserve"> </w:t>
      </w:r>
      <w:r w:rsidRPr="00FC7C1C">
        <w:rPr>
          <w:lang w:val="ru-RU"/>
        </w:rPr>
        <w:t>1993</w:t>
      </w:r>
      <w:r w:rsidRPr="00FC7C1C">
        <w:t>г.</w:t>
      </w:r>
      <w:r w:rsidRPr="00FC7C1C">
        <w:rPr>
          <w:lang w:val="ru-RU"/>
        </w:rPr>
        <w:t xml:space="preserve"> Комы отрицает</w:t>
      </w:r>
      <w:r w:rsidRPr="00FC7C1C">
        <w:t xml:space="preserve">. </w:t>
      </w:r>
      <w:r w:rsidRPr="00FC7C1C">
        <w:rPr>
          <w:lang w:val="ru-RU"/>
        </w:rPr>
        <w:t>С начала заболевания инсулинотерапия</w:t>
      </w:r>
      <w:r w:rsidRPr="00FC7C1C">
        <w:t xml:space="preserve">. </w:t>
      </w:r>
      <w:r w:rsidRPr="00FC7C1C">
        <w:rPr>
          <w:lang w:val="ru-RU"/>
        </w:rPr>
        <w:t xml:space="preserve"> </w:t>
      </w:r>
      <w:r w:rsidRPr="00FC7C1C">
        <w:t>В наст.</w:t>
      </w:r>
      <w:r w:rsidRPr="00FC7C1C">
        <w:rPr>
          <w:lang w:val="ru-RU"/>
        </w:rPr>
        <w:t xml:space="preserve"> время принимает</w:t>
      </w:r>
      <w:r w:rsidRPr="00FC7C1C">
        <w:t xml:space="preserve">:  </w:t>
      </w:r>
      <w:r w:rsidRPr="00FC7C1C">
        <w:rPr>
          <w:lang w:val="ru-RU"/>
        </w:rPr>
        <w:t>Фармасулин Н</w:t>
      </w:r>
      <w:r w:rsidRPr="00FC7C1C">
        <w:rPr>
          <w:lang w:val="en-US"/>
        </w:rPr>
        <w:t>N</w:t>
      </w:r>
      <w:r w:rsidRPr="00FC7C1C">
        <w:rPr>
          <w:lang w:val="ru-RU"/>
        </w:rPr>
        <w:t>Р</w:t>
      </w:r>
      <w:r w:rsidRPr="00FC7C1C">
        <w:t xml:space="preserve"> п/з-</w:t>
      </w:r>
      <w:r w:rsidRPr="00FC7C1C">
        <w:rPr>
          <w:lang w:val="ru-RU"/>
        </w:rPr>
        <w:t>20 ед</w:t>
      </w:r>
      <w:r w:rsidRPr="00FC7C1C">
        <w:t>., п/у</w:t>
      </w:r>
      <w:r w:rsidRPr="00FC7C1C">
        <w:rPr>
          <w:lang w:val="ru-RU"/>
        </w:rPr>
        <w:t>12-14</w:t>
      </w:r>
      <w:r w:rsidRPr="00FC7C1C">
        <w:t>- ед.</w:t>
      </w:r>
      <w:r w:rsidRPr="00FC7C1C">
        <w:rPr>
          <w:lang w:val="ru-RU"/>
        </w:rPr>
        <w:t xml:space="preserve"> </w:t>
      </w:r>
      <w:r w:rsidRPr="00FC7C1C">
        <w:t>Гликемия</w:t>
      </w:r>
      <w:r w:rsidRPr="00FC7C1C">
        <w:rPr>
          <w:lang w:val="ru-RU"/>
        </w:rPr>
        <w:t xml:space="preserve"> </w:t>
      </w:r>
      <w:r w:rsidRPr="00FC7C1C">
        <w:t>–</w:t>
      </w:r>
      <w:r w:rsidRPr="00FC7C1C">
        <w:rPr>
          <w:lang w:val="ru-RU"/>
        </w:rPr>
        <w:t>6,9-12,8 ммоль</w:t>
      </w:r>
      <w:r w:rsidRPr="00FC7C1C">
        <w:t>/л</w:t>
      </w:r>
      <w:r w:rsidRPr="00FC7C1C">
        <w:rPr>
          <w:lang w:val="ru-RU"/>
        </w:rPr>
        <w:t xml:space="preserve">. Последнее стац. лечение  </w:t>
      </w:r>
      <w:r w:rsidRPr="00FC7C1C">
        <w:t xml:space="preserve">в </w:t>
      </w:r>
      <w:r w:rsidRPr="00FC7C1C">
        <w:rPr>
          <w:lang w:val="ru-RU"/>
        </w:rPr>
        <w:t>2012</w:t>
      </w:r>
      <w:r w:rsidRPr="00FC7C1C">
        <w:t>г.</w:t>
      </w:r>
      <w:r w:rsidRPr="00FC7C1C">
        <w:rPr>
          <w:lang w:val="ru-RU"/>
        </w:rPr>
        <w:t xml:space="preserve"> Боли</w:t>
      </w:r>
      <w:r w:rsidRPr="00FC7C1C">
        <w:t xml:space="preserve"> в н/к в</w:t>
      </w:r>
      <w:r w:rsidRPr="00FC7C1C">
        <w:rPr>
          <w:lang w:val="ru-RU"/>
        </w:rPr>
        <w:t xml:space="preserve"> течение7-8</w:t>
      </w:r>
      <w:r w:rsidRPr="00FC7C1C">
        <w:t>лет.</w:t>
      </w:r>
      <w:r w:rsidRPr="00FC7C1C">
        <w:rPr>
          <w:lang w:val="ru-RU"/>
        </w:rPr>
        <w:t xml:space="preserve"> Повышение</w:t>
      </w:r>
      <w:r w:rsidRPr="00FC7C1C">
        <w:t xml:space="preserve"> АД в</w:t>
      </w:r>
      <w:r w:rsidRPr="00FC7C1C">
        <w:rPr>
          <w:lang w:val="ru-RU"/>
        </w:rPr>
        <w:t xml:space="preserve"> течение</w:t>
      </w:r>
      <w:r w:rsidRPr="00FC7C1C">
        <w:t xml:space="preserve"> </w:t>
      </w:r>
      <w:r w:rsidRPr="00FC7C1C">
        <w:rPr>
          <w:lang w:val="ru-RU"/>
        </w:rPr>
        <w:t>5-6</w:t>
      </w:r>
      <w:r w:rsidRPr="00FC7C1C">
        <w:t>лет.</w:t>
      </w:r>
      <w:r w:rsidRPr="00FC7C1C">
        <w:rPr>
          <w:lang w:val="ru-RU"/>
        </w:rPr>
        <w:t>Ежегодно контроль маркеров вирусного гепатитов В и С- отр.</w:t>
      </w:r>
      <w:r w:rsidRPr="00FC7C1C">
        <w:t xml:space="preserve"> </w:t>
      </w:r>
      <w:r w:rsidRPr="00FC7C1C">
        <w:rPr>
          <w:lang w:val="ru-RU"/>
        </w:rPr>
        <w:t>Госпитализирован</w:t>
      </w:r>
      <w:r w:rsidRPr="00FC7C1C">
        <w:t xml:space="preserve">  в </w:t>
      </w:r>
      <w:r w:rsidRPr="00FC7C1C">
        <w:rPr>
          <w:lang w:val="ru-RU"/>
        </w:rPr>
        <w:t>обл. энд</w:t>
      </w:r>
      <w:r w:rsidRPr="00FC7C1C">
        <w:t>. диспансер для</w:t>
      </w:r>
      <w:r w:rsidRPr="00FC7C1C">
        <w:rPr>
          <w:lang w:val="ru-RU"/>
        </w:rPr>
        <w:t xml:space="preserve"> коррекции инсулинотерапии</w:t>
      </w:r>
      <w:r w:rsidRPr="00FC7C1C">
        <w:t>,</w:t>
      </w:r>
      <w:r w:rsidRPr="00FC7C1C">
        <w:rPr>
          <w:lang w:val="ru-RU"/>
        </w:rPr>
        <w:t xml:space="preserve">  лечения</w:t>
      </w:r>
      <w:r w:rsidRPr="00FC7C1C">
        <w:t xml:space="preserve"> </w:t>
      </w:r>
      <w:r w:rsidRPr="00FC7C1C">
        <w:rPr>
          <w:lang w:val="ru-RU"/>
        </w:rPr>
        <w:t>хр. осложнений</w:t>
      </w:r>
      <w:r w:rsidRPr="00FC7C1C">
        <w:t xml:space="preserve"> СД.</w:t>
      </w:r>
    </w:p>
    <w:p w:rsidR="00FF367E" w:rsidRPr="00FC7C1C" w:rsidRDefault="00FF367E" w:rsidP="00FC5396">
      <w:pPr>
        <w:ind w:left="-567"/>
        <w:jc w:val="both"/>
        <w:rPr>
          <w:u w:val="single"/>
          <w:lang w:val="ru-RU"/>
        </w:rPr>
      </w:pPr>
      <w:r w:rsidRPr="00FC7C1C">
        <w:rPr>
          <w:u w:val="single"/>
          <w:lang w:val="ru-RU"/>
        </w:rPr>
        <w:t>Данные лабораторных исследований</w:t>
      </w:r>
      <w:r w:rsidRPr="00FC7C1C">
        <w:rPr>
          <w:u w:val="single"/>
        </w:rPr>
        <w:t>.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rPr>
          <w:lang w:val="ru-RU"/>
        </w:rPr>
        <w:t>20.08.13Общ</w:t>
      </w:r>
      <w:r w:rsidRPr="00FC7C1C">
        <w:t xml:space="preserve">. ан. крови Нв – </w:t>
      </w:r>
      <w:r w:rsidRPr="00FC7C1C">
        <w:rPr>
          <w:lang w:val="ru-RU"/>
        </w:rPr>
        <w:t>162</w:t>
      </w:r>
      <w:r w:rsidRPr="00FC7C1C">
        <w:t xml:space="preserve"> г/л  эритр –</w:t>
      </w:r>
      <w:r w:rsidRPr="00FC7C1C">
        <w:rPr>
          <w:lang w:val="ru-RU"/>
        </w:rPr>
        <w:t>4,8</w:t>
      </w:r>
      <w:r w:rsidRPr="00FC7C1C">
        <w:t xml:space="preserve">  лейк – </w:t>
      </w:r>
      <w:r w:rsidRPr="00FC7C1C">
        <w:rPr>
          <w:lang w:val="ru-RU"/>
        </w:rPr>
        <w:t>6,2</w:t>
      </w:r>
      <w:r w:rsidRPr="00FC7C1C">
        <w:t xml:space="preserve"> СОЭ –</w:t>
      </w:r>
      <w:r w:rsidRPr="00FC7C1C">
        <w:rPr>
          <w:lang w:val="ru-RU"/>
        </w:rPr>
        <w:t>3</w:t>
      </w:r>
      <w:r w:rsidRPr="00FC7C1C">
        <w:t xml:space="preserve"> </w:t>
      </w:r>
      <w:r w:rsidRPr="00FC7C1C">
        <w:rPr>
          <w:lang w:val="ru-RU"/>
        </w:rPr>
        <w:t xml:space="preserve"> </w:t>
      </w:r>
      <w:r w:rsidRPr="00FC7C1C">
        <w:t xml:space="preserve">мм/час   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t xml:space="preserve">э- </w:t>
      </w:r>
      <w:r w:rsidRPr="00FC7C1C">
        <w:rPr>
          <w:lang w:val="ru-RU"/>
        </w:rPr>
        <w:t>2</w:t>
      </w:r>
      <w:r w:rsidRPr="00FC7C1C">
        <w:t>%    п-</w:t>
      </w:r>
      <w:r w:rsidRPr="00FC7C1C">
        <w:rPr>
          <w:lang w:val="ru-RU"/>
        </w:rPr>
        <w:t>1</w:t>
      </w:r>
      <w:r w:rsidRPr="00FC7C1C">
        <w:t xml:space="preserve"> %   с-</w:t>
      </w:r>
      <w:r w:rsidRPr="00FC7C1C">
        <w:rPr>
          <w:lang w:val="ru-RU"/>
        </w:rPr>
        <w:t>63</w:t>
      </w:r>
      <w:r w:rsidRPr="00FC7C1C">
        <w:t>%   л-</w:t>
      </w:r>
      <w:r w:rsidRPr="00FC7C1C">
        <w:rPr>
          <w:lang w:val="ru-RU"/>
        </w:rPr>
        <w:t>30</w:t>
      </w:r>
      <w:r w:rsidRPr="00FC7C1C">
        <w:t xml:space="preserve">  %   м- </w:t>
      </w:r>
      <w:r w:rsidRPr="00FC7C1C">
        <w:rPr>
          <w:lang w:val="ru-RU"/>
        </w:rPr>
        <w:t>4</w:t>
      </w:r>
      <w:r w:rsidRPr="00FC7C1C">
        <w:t xml:space="preserve">%  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rPr>
          <w:lang w:val="ru-RU"/>
        </w:rPr>
        <w:t>23.08.13Общ</w:t>
      </w:r>
      <w:r w:rsidRPr="00FC7C1C">
        <w:t xml:space="preserve">. ан. крови Нв – </w:t>
      </w:r>
      <w:r w:rsidRPr="00FC7C1C">
        <w:rPr>
          <w:lang w:val="ru-RU"/>
        </w:rPr>
        <w:t>159</w:t>
      </w:r>
      <w:r w:rsidRPr="00FC7C1C">
        <w:t xml:space="preserve"> г/л  эритр –</w:t>
      </w:r>
      <w:r w:rsidRPr="00FC7C1C">
        <w:rPr>
          <w:lang w:val="ru-RU"/>
        </w:rPr>
        <w:t>4,7</w:t>
      </w:r>
      <w:r w:rsidRPr="00FC7C1C">
        <w:t xml:space="preserve">  лейк – </w:t>
      </w:r>
      <w:r w:rsidRPr="00FC7C1C">
        <w:rPr>
          <w:lang w:val="ru-RU"/>
        </w:rPr>
        <w:t>4,0</w:t>
      </w:r>
      <w:r w:rsidRPr="00FC7C1C">
        <w:t xml:space="preserve"> СОЭ –</w:t>
      </w:r>
      <w:r w:rsidRPr="00FC7C1C">
        <w:rPr>
          <w:lang w:val="ru-RU"/>
        </w:rPr>
        <w:t>3</w:t>
      </w:r>
      <w:r w:rsidRPr="00FC7C1C">
        <w:t xml:space="preserve"> </w:t>
      </w:r>
      <w:r w:rsidRPr="00FC7C1C">
        <w:rPr>
          <w:lang w:val="ru-RU"/>
        </w:rPr>
        <w:t xml:space="preserve"> </w:t>
      </w:r>
      <w:r w:rsidRPr="00FC7C1C">
        <w:t xml:space="preserve">мм/час   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t xml:space="preserve">э- </w:t>
      </w:r>
      <w:r w:rsidRPr="00FC7C1C">
        <w:rPr>
          <w:lang w:val="ru-RU"/>
        </w:rPr>
        <w:t>1</w:t>
      </w:r>
      <w:r w:rsidRPr="00FC7C1C">
        <w:t>%    п-</w:t>
      </w:r>
      <w:r w:rsidRPr="00FC7C1C">
        <w:rPr>
          <w:lang w:val="ru-RU"/>
        </w:rPr>
        <w:t>2</w:t>
      </w:r>
      <w:r w:rsidRPr="00FC7C1C">
        <w:t xml:space="preserve"> %   с-</w:t>
      </w:r>
      <w:r w:rsidRPr="00FC7C1C">
        <w:rPr>
          <w:lang w:val="ru-RU"/>
        </w:rPr>
        <w:t>77</w:t>
      </w:r>
      <w:r w:rsidRPr="00FC7C1C">
        <w:t>%   л-</w:t>
      </w:r>
      <w:r w:rsidRPr="00FC7C1C">
        <w:rPr>
          <w:lang w:val="ru-RU"/>
        </w:rPr>
        <w:t>18</w:t>
      </w:r>
      <w:r w:rsidRPr="00FC7C1C">
        <w:t xml:space="preserve">  %   м- </w:t>
      </w:r>
      <w:r w:rsidRPr="00FC7C1C">
        <w:rPr>
          <w:lang w:val="ru-RU"/>
        </w:rPr>
        <w:t>2</w:t>
      </w:r>
      <w:r w:rsidRPr="00FC7C1C">
        <w:t xml:space="preserve">%  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rPr>
          <w:lang w:val="ru-RU"/>
        </w:rPr>
        <w:t>20.08.13Биохимия</w:t>
      </w:r>
      <w:r w:rsidRPr="00FC7C1C">
        <w:t>: СКФ –</w:t>
      </w:r>
      <w:r w:rsidRPr="00FC7C1C">
        <w:rPr>
          <w:lang w:val="ru-RU"/>
        </w:rPr>
        <w:t xml:space="preserve"> 97мл</w:t>
      </w:r>
      <w:r w:rsidRPr="00FC7C1C">
        <w:t>./</w:t>
      </w:r>
      <w:r w:rsidRPr="00FC7C1C">
        <w:rPr>
          <w:lang w:val="ru-RU"/>
        </w:rPr>
        <w:t>мин</w:t>
      </w:r>
      <w:r w:rsidRPr="00FC7C1C">
        <w:t xml:space="preserve">., хол – </w:t>
      </w:r>
      <w:r w:rsidRPr="00FC7C1C">
        <w:rPr>
          <w:lang w:val="ru-RU"/>
        </w:rPr>
        <w:t xml:space="preserve">4,18 </w:t>
      </w:r>
      <w:r w:rsidRPr="00FC7C1C">
        <w:t>тригл -</w:t>
      </w:r>
      <w:r w:rsidRPr="00FC7C1C">
        <w:rPr>
          <w:lang w:val="ru-RU"/>
        </w:rPr>
        <w:t>1,47</w:t>
      </w:r>
      <w:r w:rsidRPr="00FC7C1C">
        <w:t>ХСЛПВП -</w:t>
      </w:r>
      <w:r w:rsidRPr="00FC7C1C">
        <w:rPr>
          <w:lang w:val="ru-RU"/>
        </w:rPr>
        <w:t>1,94</w:t>
      </w:r>
      <w:r w:rsidRPr="00FC7C1C">
        <w:t xml:space="preserve"> ХСЛПНП -</w:t>
      </w:r>
      <w:r w:rsidRPr="00FC7C1C">
        <w:rPr>
          <w:lang w:val="ru-RU"/>
        </w:rPr>
        <w:t>1,57</w:t>
      </w:r>
      <w:r w:rsidRPr="00FC7C1C">
        <w:t xml:space="preserve"> Катер -</w:t>
      </w:r>
      <w:r w:rsidRPr="00FC7C1C">
        <w:rPr>
          <w:lang w:val="ru-RU"/>
        </w:rPr>
        <w:t>1,15 мочевина</w:t>
      </w:r>
      <w:r w:rsidRPr="00FC7C1C">
        <w:t xml:space="preserve"> –</w:t>
      </w:r>
      <w:r w:rsidRPr="00FC7C1C">
        <w:rPr>
          <w:lang w:val="ru-RU"/>
        </w:rPr>
        <w:t>6,2</w:t>
      </w:r>
      <w:r w:rsidRPr="00FC7C1C">
        <w:t xml:space="preserve">  </w:t>
      </w:r>
      <w:r w:rsidRPr="00FC7C1C">
        <w:rPr>
          <w:lang w:val="ru-RU"/>
        </w:rPr>
        <w:t>креатинин</w:t>
      </w:r>
      <w:r w:rsidRPr="00FC7C1C">
        <w:t xml:space="preserve"> –</w:t>
      </w:r>
      <w:r w:rsidRPr="00FC7C1C">
        <w:rPr>
          <w:lang w:val="ru-RU"/>
        </w:rPr>
        <w:t>108</w:t>
      </w:r>
      <w:r w:rsidRPr="00FC7C1C">
        <w:t xml:space="preserve">   бил</w:t>
      </w:r>
      <w:r w:rsidRPr="00FC7C1C">
        <w:rPr>
          <w:lang w:val="ru-RU"/>
        </w:rPr>
        <w:t xml:space="preserve"> общ</w:t>
      </w:r>
      <w:r w:rsidRPr="00FC7C1C">
        <w:t xml:space="preserve"> –</w:t>
      </w:r>
      <w:r w:rsidRPr="00FC7C1C">
        <w:rPr>
          <w:lang w:val="ru-RU"/>
        </w:rPr>
        <w:t>14,1</w:t>
      </w:r>
      <w:r w:rsidRPr="00FC7C1C">
        <w:t xml:space="preserve">  бил</w:t>
      </w:r>
      <w:r w:rsidRPr="00FC7C1C">
        <w:rPr>
          <w:lang w:val="ru-RU"/>
        </w:rPr>
        <w:t xml:space="preserve"> пр</w:t>
      </w:r>
      <w:r w:rsidRPr="00FC7C1C">
        <w:t xml:space="preserve"> – </w:t>
      </w:r>
      <w:r w:rsidRPr="00FC7C1C">
        <w:rPr>
          <w:lang w:val="ru-RU"/>
        </w:rPr>
        <w:t>3,5</w:t>
      </w:r>
      <w:r w:rsidRPr="00FC7C1C">
        <w:t xml:space="preserve"> тим –</w:t>
      </w:r>
      <w:r w:rsidRPr="00FC7C1C">
        <w:rPr>
          <w:lang w:val="ru-RU"/>
        </w:rPr>
        <w:t>2,6</w:t>
      </w:r>
      <w:r w:rsidRPr="00FC7C1C">
        <w:t xml:space="preserve">  АСТ – </w:t>
      </w:r>
      <w:r w:rsidRPr="00FC7C1C">
        <w:rPr>
          <w:lang w:val="ru-RU"/>
        </w:rPr>
        <w:t>0,74</w:t>
      </w:r>
      <w:r w:rsidRPr="00FC7C1C">
        <w:t xml:space="preserve">  АЛТ – </w:t>
      </w:r>
      <w:r w:rsidRPr="00FC7C1C">
        <w:rPr>
          <w:lang w:val="ru-RU"/>
        </w:rPr>
        <w:t>1,22</w:t>
      </w:r>
      <w:r w:rsidRPr="00FC7C1C">
        <w:t xml:space="preserve">  </w:t>
      </w:r>
      <w:r w:rsidRPr="00FC7C1C">
        <w:rPr>
          <w:lang w:val="ru-RU"/>
        </w:rPr>
        <w:t>ммоль</w:t>
      </w:r>
      <w:r w:rsidRPr="00FC7C1C">
        <w:t xml:space="preserve">/л; </w:t>
      </w:r>
    </w:p>
    <w:p w:rsidR="00FF367E" w:rsidRPr="00FC7C1C" w:rsidRDefault="00FF367E" w:rsidP="009B2F33">
      <w:pPr>
        <w:ind w:left="-567"/>
        <w:jc w:val="both"/>
        <w:rPr>
          <w:lang w:val="ru-RU"/>
        </w:rPr>
      </w:pPr>
      <w:r w:rsidRPr="00FC7C1C">
        <w:rPr>
          <w:lang w:val="ru-RU"/>
        </w:rPr>
        <w:t>23.08.13Биохимия</w:t>
      </w:r>
      <w:r w:rsidRPr="00FC7C1C">
        <w:t>: бил</w:t>
      </w:r>
      <w:r w:rsidRPr="00FC7C1C">
        <w:rPr>
          <w:lang w:val="ru-RU"/>
        </w:rPr>
        <w:t xml:space="preserve"> общ</w:t>
      </w:r>
      <w:r w:rsidRPr="00FC7C1C">
        <w:t xml:space="preserve"> –  </w:t>
      </w:r>
      <w:r w:rsidRPr="00FC7C1C">
        <w:rPr>
          <w:lang w:val="ru-RU"/>
        </w:rPr>
        <w:t xml:space="preserve">13,6 </w:t>
      </w:r>
      <w:r w:rsidRPr="00FC7C1C">
        <w:t>бил</w:t>
      </w:r>
      <w:r w:rsidRPr="00FC7C1C">
        <w:rPr>
          <w:lang w:val="ru-RU"/>
        </w:rPr>
        <w:t xml:space="preserve"> пр</w:t>
      </w:r>
      <w:r w:rsidRPr="00FC7C1C">
        <w:t xml:space="preserve"> –</w:t>
      </w:r>
      <w:r w:rsidRPr="00FC7C1C">
        <w:rPr>
          <w:lang w:val="ru-RU"/>
        </w:rPr>
        <w:t>3,4</w:t>
      </w:r>
      <w:r w:rsidRPr="00FC7C1C">
        <w:t xml:space="preserve">  тим – </w:t>
      </w:r>
      <w:r w:rsidRPr="00FC7C1C">
        <w:rPr>
          <w:lang w:val="ru-RU"/>
        </w:rPr>
        <w:t>1,6</w:t>
      </w:r>
      <w:r w:rsidRPr="00FC7C1C">
        <w:t xml:space="preserve"> АСТ – </w:t>
      </w:r>
      <w:r w:rsidRPr="00FC7C1C">
        <w:rPr>
          <w:lang w:val="ru-RU"/>
        </w:rPr>
        <w:t>0,99</w:t>
      </w:r>
      <w:r w:rsidRPr="00FC7C1C">
        <w:t xml:space="preserve">  АЛТ –</w:t>
      </w:r>
      <w:r w:rsidRPr="00FC7C1C">
        <w:rPr>
          <w:lang w:val="ru-RU"/>
        </w:rPr>
        <w:t>2,4</w:t>
      </w:r>
      <w:r w:rsidRPr="00FC7C1C">
        <w:t xml:space="preserve">   </w:t>
      </w:r>
      <w:r w:rsidRPr="00FC7C1C">
        <w:rPr>
          <w:lang w:val="ru-RU"/>
        </w:rPr>
        <w:t>ммоль</w:t>
      </w:r>
      <w:r w:rsidRPr="00FC7C1C">
        <w:t xml:space="preserve">/л; 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20.08.13Анализ</w:t>
      </w:r>
      <w:r w:rsidRPr="00FC7C1C">
        <w:t xml:space="preserve"> крови на </w:t>
      </w:r>
      <w:r w:rsidRPr="00FC7C1C">
        <w:rPr>
          <w:lang w:val="en-US"/>
        </w:rPr>
        <w:t>RW</w:t>
      </w:r>
      <w:r w:rsidRPr="00FC7C1C">
        <w:t>-</w:t>
      </w:r>
      <w:r w:rsidRPr="00FC7C1C">
        <w:rPr>
          <w:lang w:val="ru-RU"/>
        </w:rPr>
        <w:t xml:space="preserve"> отр</w:t>
      </w:r>
      <w:r w:rsidRPr="00FC7C1C">
        <w:t xml:space="preserve"> </w:t>
      </w:r>
    </w:p>
    <w:p w:rsidR="00FF367E" w:rsidRPr="00FC7C1C" w:rsidRDefault="00FF367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C7C1C">
        <w:rPr>
          <w:b w:val="0"/>
          <w:sz w:val="24"/>
          <w:szCs w:val="24"/>
        </w:rPr>
        <w:t>20.08.13Общ. ан. мочи уд вес 1010  лейк –  1-2 в п/зр белок – отр  ацетон –отр;  эпит. пл. -ед ; эпит. перех. -  в п/зр</w:t>
      </w:r>
    </w:p>
    <w:p w:rsidR="00FF367E" w:rsidRPr="00FC7C1C" w:rsidRDefault="00FF367E" w:rsidP="00FC5396">
      <w:pPr>
        <w:ind w:left="-567"/>
        <w:rPr>
          <w:lang w:val="ru-RU"/>
        </w:rPr>
      </w:pPr>
      <w:r w:rsidRPr="00FC7C1C">
        <w:rPr>
          <w:lang w:val="ru-RU"/>
        </w:rPr>
        <w:t>21.08.13Суточная глюкозурия</w:t>
      </w:r>
      <w:r w:rsidRPr="00FC7C1C">
        <w:t xml:space="preserve"> – </w:t>
      </w:r>
      <w:r w:rsidRPr="00FC7C1C">
        <w:rPr>
          <w:lang w:val="ru-RU"/>
        </w:rPr>
        <w:t>0,48</w:t>
      </w:r>
      <w:r w:rsidRPr="00FC7C1C">
        <w:t xml:space="preserve"> %</w:t>
      </w:r>
      <w:r w:rsidRPr="00FC7C1C">
        <w:rPr>
          <w:lang w:val="ru-RU"/>
        </w:rPr>
        <w:t xml:space="preserve">; </w:t>
      </w:r>
      <w:r w:rsidRPr="00FC7C1C">
        <w:t xml:space="preserve">  </w:t>
      </w:r>
      <w:r w:rsidRPr="00FC7C1C">
        <w:rPr>
          <w:lang w:val="ru-RU"/>
        </w:rPr>
        <w:t>Суточная протеинурия</w:t>
      </w:r>
      <w:r w:rsidRPr="00FC7C1C">
        <w:t xml:space="preserve"> –  </w:t>
      </w:r>
      <w:r w:rsidRPr="00FC7C1C">
        <w:rPr>
          <w:lang w:val="ru-RU"/>
        </w:rPr>
        <w:t>отр</w:t>
      </w:r>
      <w:r w:rsidRPr="00FC7C1C">
        <w:t xml:space="preserve">   </w:t>
      </w:r>
    </w:p>
    <w:p w:rsidR="00FF367E" w:rsidRPr="00FC7C1C" w:rsidRDefault="00FF367E" w:rsidP="00FC5396">
      <w:pPr>
        <w:pStyle w:val="Heading5"/>
        <w:ind w:left="-567"/>
        <w:rPr>
          <w:sz w:val="24"/>
          <w:szCs w:val="24"/>
        </w:rPr>
      </w:pPr>
      <w:r w:rsidRPr="00FC7C1C">
        <w:rPr>
          <w:sz w:val="24"/>
          <w:szCs w:val="24"/>
        </w:rPr>
        <w:t>23.08.13Микроальбуминурия –51,0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F367E" w:rsidRPr="00FC7C1C" w:rsidTr="00B76356">
        <w:tc>
          <w:tcPr>
            <w:tcW w:w="2518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 xml:space="preserve">Гликемический </w:t>
            </w:r>
          </w:p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20.00</w:t>
            </w:r>
          </w:p>
        </w:tc>
      </w:tr>
      <w:tr w:rsidR="00FF367E" w:rsidRPr="00FC7C1C" w:rsidTr="00B76356">
        <w:tc>
          <w:tcPr>
            <w:tcW w:w="2518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8,4</w:t>
            </w:r>
          </w:p>
        </w:tc>
      </w:tr>
      <w:tr w:rsidR="00FF367E" w:rsidRPr="00FC7C1C" w:rsidTr="00B76356">
        <w:tc>
          <w:tcPr>
            <w:tcW w:w="2518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12,0</w:t>
            </w:r>
          </w:p>
        </w:tc>
      </w:tr>
      <w:tr w:rsidR="00FF367E" w:rsidRPr="00FC7C1C" w:rsidTr="00B76356">
        <w:tc>
          <w:tcPr>
            <w:tcW w:w="2518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11,5</w:t>
            </w:r>
          </w:p>
        </w:tc>
      </w:tr>
      <w:tr w:rsidR="00FF367E" w:rsidRPr="00FC7C1C" w:rsidTr="00B76356">
        <w:tc>
          <w:tcPr>
            <w:tcW w:w="2518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67E" w:rsidRPr="00FC7C1C" w:rsidRDefault="00FF367E" w:rsidP="00B76356">
            <w:pPr>
              <w:rPr>
                <w:lang w:val="ru-RU"/>
              </w:rPr>
            </w:pPr>
            <w:r w:rsidRPr="00FC7C1C">
              <w:rPr>
                <w:lang w:val="ru-RU"/>
              </w:rPr>
              <w:t>8,3</w:t>
            </w:r>
          </w:p>
        </w:tc>
      </w:tr>
    </w:tbl>
    <w:p w:rsidR="00FF367E" w:rsidRPr="00FC7C1C" w:rsidRDefault="00FF367E" w:rsidP="002E2E76">
      <w:pPr>
        <w:ind w:left="-567"/>
        <w:jc w:val="both"/>
        <w:rPr>
          <w:lang w:val="ru-RU"/>
        </w:rPr>
      </w:pPr>
      <w:r w:rsidRPr="00FC7C1C">
        <w:rPr>
          <w:u w:val="single"/>
        </w:rPr>
        <w:t>Невропатолог</w:t>
      </w:r>
      <w:r w:rsidRPr="00FC7C1C">
        <w:t xml:space="preserve">: </w:t>
      </w:r>
      <w:r w:rsidRPr="00FC7C1C">
        <w:rPr>
          <w:lang w:val="ru-RU"/>
        </w:rPr>
        <w:t>Хроническая дистальная</w:t>
      </w:r>
      <w:r w:rsidRPr="00FC7C1C">
        <w:t xml:space="preserve"> </w:t>
      </w:r>
      <w:r w:rsidRPr="00FC7C1C">
        <w:rPr>
          <w:lang w:val="ru-RU"/>
        </w:rPr>
        <w:t>диабетическая</w:t>
      </w:r>
      <w:r w:rsidRPr="00FC7C1C">
        <w:t xml:space="preserve"> полинейропатия н/к,</w:t>
      </w:r>
      <w:r w:rsidRPr="00FC7C1C">
        <w:rPr>
          <w:lang w:val="ru-RU"/>
        </w:rPr>
        <w:t xml:space="preserve"> сенсо-моторная</w:t>
      </w:r>
      <w:r w:rsidRPr="00FC7C1C">
        <w:t xml:space="preserve"> форма</w:t>
      </w:r>
      <w:r w:rsidRPr="00FC7C1C">
        <w:rPr>
          <w:lang w:val="ru-RU"/>
        </w:rPr>
        <w:t xml:space="preserve"> </w:t>
      </w:r>
      <w:r w:rsidRPr="00FC7C1C">
        <w:rPr>
          <w:lang w:val="en-US"/>
        </w:rPr>
        <w:t>II</w:t>
      </w:r>
      <w:r w:rsidRPr="00FC7C1C">
        <w:rPr>
          <w:lang w:val="ru-RU"/>
        </w:rPr>
        <w:t>ст</w:t>
      </w:r>
      <w:r w:rsidRPr="00FC7C1C">
        <w:t>.</w:t>
      </w:r>
    </w:p>
    <w:p w:rsidR="00FF367E" w:rsidRPr="00FC7C1C" w:rsidRDefault="00FF367E" w:rsidP="00FC5396">
      <w:pPr>
        <w:ind w:left="-567"/>
        <w:jc w:val="both"/>
        <w:rPr>
          <w:lang w:val="en-US"/>
        </w:rPr>
      </w:pPr>
      <w:r w:rsidRPr="00FC7C1C">
        <w:rPr>
          <w:u w:val="single"/>
          <w:lang w:val="ru-RU"/>
        </w:rPr>
        <w:t>Окулист</w:t>
      </w:r>
      <w:r w:rsidRPr="00FC7C1C">
        <w:t>:</w:t>
      </w:r>
      <w:r w:rsidRPr="00FC7C1C">
        <w:rPr>
          <w:lang w:val="en-US"/>
        </w:rPr>
        <w:t xml:space="preserve"> </w:t>
      </w:r>
      <w:smartTag w:uri="urn:schemas-microsoft-com:office:smarttags" w:element="place">
        <w:r w:rsidRPr="00FC7C1C">
          <w:rPr>
            <w:lang w:val="en-US"/>
          </w:rPr>
          <w:t>VIS</w:t>
        </w:r>
      </w:smartTag>
      <w:r w:rsidRPr="00FC7C1C">
        <w:rPr>
          <w:lang w:val="en-US"/>
        </w:rPr>
        <w:t xml:space="preserve"> OD=0,4   OS=0</w:t>
      </w:r>
      <w:r w:rsidRPr="00FC7C1C">
        <w:t>,</w:t>
      </w:r>
      <w:r w:rsidRPr="00FC7C1C">
        <w:rPr>
          <w:lang w:val="en-US"/>
        </w:rPr>
        <w:t xml:space="preserve">4   ; </w:t>
      </w:r>
      <w:r w:rsidRPr="00FC7C1C">
        <w:rPr>
          <w:lang w:val="ru-RU"/>
        </w:rPr>
        <w:t>ВГД</w:t>
      </w:r>
      <w:r w:rsidRPr="00FC7C1C">
        <w:rPr>
          <w:lang w:val="en-US"/>
        </w:rPr>
        <w:t xml:space="preserve"> OD= 20  OS=20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lang w:val="ru-RU"/>
        </w:rPr>
        <w:t>Помутнения</w:t>
      </w:r>
      <w:r w:rsidRPr="00FC7C1C">
        <w:t xml:space="preserve"> в</w:t>
      </w:r>
      <w:r w:rsidRPr="00FC7C1C">
        <w:rPr>
          <w:lang w:val="ru-RU"/>
        </w:rPr>
        <w:t xml:space="preserve"> хрусталиках</w:t>
      </w:r>
      <w:r w:rsidRPr="00FC7C1C">
        <w:t xml:space="preserve"> ОИ.</w:t>
      </w:r>
      <w:r w:rsidRPr="00FC7C1C">
        <w:rPr>
          <w:lang w:val="ru-RU"/>
        </w:rPr>
        <w:t xml:space="preserve"> Единичные микроаневризмы</w:t>
      </w:r>
      <w:r w:rsidRPr="00FC7C1C">
        <w:t xml:space="preserve">.  </w:t>
      </w:r>
      <w:r w:rsidRPr="00FC7C1C">
        <w:rPr>
          <w:lang w:val="ru-RU"/>
        </w:rPr>
        <w:t>Артерии сужены</w:t>
      </w:r>
      <w:r w:rsidRPr="00FC7C1C">
        <w:t>.</w:t>
      </w:r>
      <w:r w:rsidRPr="00FC7C1C">
        <w:rPr>
          <w:lang w:val="ru-RU"/>
        </w:rPr>
        <w:t xml:space="preserve"> Аномалии венозных сосудов (извитость, колебания калибра).  Д-з: </w:t>
      </w:r>
      <w:r w:rsidRPr="00FC7C1C">
        <w:t xml:space="preserve">Начальная катаракта ОИ. Непролиферативная  диабетическая  ретинопатия ОИ. 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19.08.13</w:t>
      </w:r>
      <w:r w:rsidRPr="00FC7C1C">
        <w:rPr>
          <w:u w:val="single"/>
        </w:rPr>
        <w:t>ЭКГ</w:t>
      </w:r>
      <w:r w:rsidRPr="00FC7C1C">
        <w:t>:</w:t>
      </w:r>
      <w:r w:rsidRPr="00FC7C1C">
        <w:rPr>
          <w:lang w:val="ru-RU"/>
        </w:rPr>
        <w:t xml:space="preserve"> </w:t>
      </w:r>
      <w:r w:rsidRPr="00FC7C1C">
        <w:t>ЧСС -</w:t>
      </w:r>
      <w:r w:rsidRPr="00FC7C1C">
        <w:rPr>
          <w:lang w:val="ru-RU"/>
        </w:rPr>
        <w:t xml:space="preserve"> 85уд/мин</w:t>
      </w:r>
      <w:r w:rsidRPr="00FC7C1C">
        <w:t>. Вольтаж</w:t>
      </w:r>
      <w:r w:rsidRPr="00FC7C1C">
        <w:rPr>
          <w:lang w:val="ru-RU"/>
        </w:rPr>
        <w:t xml:space="preserve"> сохранен</w:t>
      </w:r>
      <w:r w:rsidRPr="00FC7C1C">
        <w:t>.  Ритм</w:t>
      </w:r>
      <w:r w:rsidRPr="00FC7C1C">
        <w:rPr>
          <w:lang w:val="ru-RU"/>
        </w:rPr>
        <w:t xml:space="preserve"> синусовый</w:t>
      </w:r>
      <w:r w:rsidRPr="00FC7C1C">
        <w:t>.</w:t>
      </w:r>
      <w:r w:rsidRPr="00FC7C1C">
        <w:rPr>
          <w:lang w:val="ru-RU"/>
        </w:rPr>
        <w:t xml:space="preserve"> Эл</w:t>
      </w:r>
      <w:r w:rsidRPr="00FC7C1C">
        <w:t xml:space="preserve">. ось  </w:t>
      </w:r>
      <w:r w:rsidRPr="00FC7C1C">
        <w:rPr>
          <w:lang w:val="ru-RU"/>
        </w:rPr>
        <w:t>не отклонена</w:t>
      </w:r>
      <w:r w:rsidRPr="00FC7C1C">
        <w:t>.</w:t>
      </w:r>
      <w:r w:rsidRPr="00FC7C1C">
        <w:rPr>
          <w:lang w:val="ru-RU"/>
        </w:rPr>
        <w:t xml:space="preserve"> Позиция промежуточная</w:t>
      </w:r>
      <w:r w:rsidRPr="00FC7C1C">
        <w:t xml:space="preserve">. </w:t>
      </w:r>
      <w:r w:rsidRPr="00FC7C1C">
        <w:rPr>
          <w:lang w:val="ru-RU"/>
        </w:rPr>
        <w:t>Неполная блокада ПНПГ.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</w:rPr>
        <w:t>Кардиолог</w:t>
      </w:r>
      <w:r w:rsidRPr="00FC7C1C">
        <w:t xml:space="preserve">: </w:t>
      </w:r>
      <w:r w:rsidRPr="00FC7C1C">
        <w:rPr>
          <w:lang w:val="ru-RU"/>
        </w:rPr>
        <w:t>Метаболичекая кардиомиопатия .Неполная блокада правой ножки пучка Гиса.</w:t>
      </w:r>
      <w:r w:rsidRPr="00FC7C1C">
        <w:t xml:space="preserve"> СН 0</w:t>
      </w:r>
      <w:r w:rsidRPr="00FC7C1C">
        <w:rPr>
          <w:lang w:val="ru-RU"/>
        </w:rPr>
        <w:t>-</w:t>
      </w:r>
      <w:r w:rsidRPr="00FC7C1C">
        <w:rPr>
          <w:lang w:val="en-US"/>
        </w:rPr>
        <w:t>I</w:t>
      </w:r>
      <w:r w:rsidRPr="00FC7C1C">
        <w:t>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Ангиохирург</w:t>
      </w:r>
      <w:r w:rsidRPr="00FC7C1C">
        <w:t>:</w:t>
      </w:r>
      <w:r w:rsidRPr="00FC7C1C">
        <w:rPr>
          <w:lang w:val="ru-RU"/>
        </w:rPr>
        <w:t xml:space="preserve"> Диаб. ангиопатия артерий н/к.</w:t>
      </w:r>
      <w:r w:rsidRPr="0015615C">
        <w:rPr>
          <w:lang w:val="ru-RU"/>
        </w:rPr>
        <w:t xml:space="preserve"> </w:t>
      </w:r>
      <w:r>
        <w:rPr>
          <w:lang w:val="ru-RU"/>
        </w:rPr>
        <w:t>Варикозная болезнь н/к.ХВН ст.субкомпенсации.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Гастроэнтеролог</w:t>
      </w:r>
      <w:r w:rsidRPr="00FC7C1C">
        <w:rPr>
          <w:lang w:val="ru-RU"/>
        </w:rPr>
        <w:t>: Поллипоз желчного пузыря.Стеатогепатит ,средней тяжести.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27.08.13</w:t>
      </w:r>
      <w:r w:rsidRPr="00FC7C1C">
        <w:rPr>
          <w:u w:val="single"/>
        </w:rPr>
        <w:t>РВГ:</w:t>
      </w:r>
      <w:r w:rsidRPr="00FC7C1C">
        <w:rPr>
          <w:lang w:val="ru-RU"/>
        </w:rPr>
        <w:t xml:space="preserve"> </w:t>
      </w:r>
      <w:r w:rsidRPr="00FC7C1C">
        <w:t>Кровообращение не</w:t>
      </w:r>
      <w:r w:rsidRPr="00FC7C1C">
        <w:rPr>
          <w:lang w:val="ru-RU"/>
        </w:rPr>
        <w:t xml:space="preserve"> нарушено</w:t>
      </w:r>
      <w:r w:rsidRPr="00FC7C1C">
        <w:t xml:space="preserve">, тонус  </w:t>
      </w:r>
      <w:r w:rsidRPr="00FC7C1C">
        <w:rPr>
          <w:lang w:val="ru-RU"/>
        </w:rPr>
        <w:t>сосудов</w:t>
      </w:r>
      <w:r w:rsidRPr="00FC7C1C">
        <w:t xml:space="preserve"> </w:t>
      </w:r>
      <w:r w:rsidRPr="00FC7C1C">
        <w:rPr>
          <w:lang w:val="en-US"/>
        </w:rPr>
        <w:t>N</w:t>
      </w:r>
      <w:r w:rsidRPr="00FC7C1C">
        <w:rPr>
          <w:lang w:val="ru-RU"/>
        </w:rPr>
        <w:t>.</w:t>
      </w:r>
      <w:r w:rsidRPr="00FC7C1C">
        <w:t xml:space="preserve"> 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29.08.13</w:t>
      </w:r>
      <w:r w:rsidRPr="00FC7C1C">
        <w:rPr>
          <w:u w:val="single"/>
        </w:rPr>
        <w:t>УЗИ</w:t>
      </w:r>
      <w:r w:rsidRPr="00FC7C1C">
        <w:t>:</w:t>
      </w:r>
      <w:r w:rsidRPr="00FC7C1C">
        <w:rPr>
          <w:lang w:val="ru-RU"/>
        </w:rPr>
        <w:t xml:space="preserve"> Заключение</w:t>
      </w:r>
      <w:r w:rsidRPr="00FC7C1C">
        <w:t xml:space="preserve">: </w:t>
      </w:r>
      <w:r w:rsidRPr="00FC7C1C">
        <w:rPr>
          <w:lang w:val="ru-RU"/>
        </w:rPr>
        <w:t>Эхопризнаки умеренных изменений диффузного типа в паренхиме печени; перегиба ж/пузыря в в/3 тела и в области шейки, пристеночных образований в желчном пузыре, похожих на полипы, кисты с включениями в селезенке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Лечение:</w:t>
      </w:r>
      <w:r w:rsidRPr="00FC7C1C">
        <w:rPr>
          <w:lang w:val="ru-RU"/>
        </w:rPr>
        <w:t xml:space="preserve"> Фармасулин Н</w:t>
      </w:r>
      <w:r w:rsidRPr="00FC7C1C">
        <w:rPr>
          <w:lang w:val="en-US"/>
        </w:rPr>
        <w:t>N</w:t>
      </w:r>
      <w:r w:rsidRPr="00FC7C1C">
        <w:rPr>
          <w:lang w:val="ru-RU"/>
        </w:rPr>
        <w:t>Р,тиогамма турбо, актовегин, тиотриазолин, мильгамма.</w:t>
      </w:r>
    </w:p>
    <w:p w:rsidR="00FF367E" w:rsidRPr="00FC7C1C" w:rsidRDefault="00FF367E" w:rsidP="00FC5396">
      <w:pPr>
        <w:ind w:left="-567"/>
        <w:jc w:val="both"/>
        <w:rPr>
          <w:lang w:val="ru-RU"/>
        </w:rPr>
      </w:pPr>
      <w:r w:rsidRPr="00FC7C1C">
        <w:rPr>
          <w:u w:val="single"/>
          <w:lang w:val="ru-RU"/>
        </w:rPr>
        <w:t>Состояние больного</w:t>
      </w:r>
      <w:r w:rsidRPr="00FC7C1C">
        <w:rPr>
          <w:u w:val="single"/>
        </w:rPr>
        <w:t xml:space="preserve"> при</w:t>
      </w:r>
      <w:r w:rsidRPr="00FC7C1C">
        <w:rPr>
          <w:u w:val="single"/>
          <w:lang w:val="ru-RU"/>
        </w:rPr>
        <w:t xml:space="preserve"> выписке</w:t>
      </w:r>
      <w:r w:rsidRPr="00FC7C1C">
        <w:t>:</w:t>
      </w:r>
      <w:r w:rsidRPr="00FC7C1C">
        <w:rPr>
          <w:lang w:val="ru-RU"/>
        </w:rPr>
        <w:t xml:space="preserve"> </w:t>
      </w:r>
      <w:r w:rsidRPr="00FC7C1C">
        <w:t>СД</w:t>
      </w:r>
      <w:r w:rsidRPr="00FC7C1C">
        <w:rPr>
          <w:lang w:val="ru-RU"/>
        </w:rPr>
        <w:t xml:space="preserve"> компенсирован</w:t>
      </w:r>
      <w:r w:rsidRPr="00FC7C1C">
        <w:t>,</w:t>
      </w:r>
      <w:r w:rsidRPr="00FC7C1C">
        <w:rPr>
          <w:lang w:val="ru-RU"/>
        </w:rPr>
        <w:t xml:space="preserve"> уменьшились боли</w:t>
      </w:r>
      <w:r w:rsidRPr="00FC7C1C">
        <w:t xml:space="preserve"> в н/к. АД </w:t>
      </w:r>
      <w:r w:rsidRPr="00FC7C1C">
        <w:rPr>
          <w:lang w:val="ru-RU"/>
        </w:rPr>
        <w:t xml:space="preserve">120/80 мм рт. ст. </w:t>
      </w:r>
    </w:p>
    <w:p w:rsidR="00FF367E" w:rsidRPr="00FC7C1C" w:rsidRDefault="00FF367E">
      <w:pPr>
        <w:jc w:val="both"/>
        <w:rPr>
          <w:u w:val="single"/>
        </w:rPr>
      </w:pPr>
      <w:r w:rsidRPr="00FC7C1C">
        <w:rPr>
          <w:u w:val="single"/>
        </w:rPr>
        <w:t xml:space="preserve">Рекомендовано </w:t>
      </w:r>
      <w:r w:rsidRPr="00FC7C1C">
        <w:t>:</w:t>
      </w:r>
    </w:p>
    <w:p w:rsidR="00FF367E" w:rsidRPr="00FC7C1C" w:rsidRDefault="00FF367E">
      <w:pPr>
        <w:numPr>
          <w:ilvl w:val="0"/>
          <w:numId w:val="2"/>
        </w:numPr>
        <w:jc w:val="both"/>
        <w:rPr>
          <w:lang w:val="ru-RU"/>
        </w:rPr>
      </w:pPr>
      <w:r w:rsidRPr="00FC7C1C">
        <w:t>«Д»</w:t>
      </w:r>
      <w:r w:rsidRPr="00FC7C1C">
        <w:rPr>
          <w:lang w:val="ru-RU"/>
        </w:rPr>
        <w:t xml:space="preserve"> наблюдение эндокринолога</w:t>
      </w:r>
      <w:r w:rsidRPr="00FC7C1C">
        <w:t>,</w:t>
      </w:r>
      <w:r w:rsidRPr="00FC7C1C">
        <w:rPr>
          <w:lang w:val="ru-RU"/>
        </w:rPr>
        <w:t xml:space="preserve"> уч</w:t>
      </w:r>
      <w:r w:rsidRPr="00FC7C1C">
        <w:t>. терапевта</w:t>
      </w:r>
      <w:r w:rsidRPr="00FC7C1C">
        <w:rPr>
          <w:lang w:val="ru-RU"/>
        </w:rPr>
        <w:t>, кардиолога, гастроэнтеролога</w:t>
      </w:r>
      <w:r w:rsidRPr="00FC7C1C">
        <w:t xml:space="preserve"> по</w:t>
      </w:r>
      <w:r w:rsidRPr="00FC7C1C">
        <w:rPr>
          <w:lang w:val="ru-RU"/>
        </w:rPr>
        <w:t xml:space="preserve"> м\жит</w:t>
      </w:r>
      <w:r w:rsidRPr="00FC7C1C">
        <w:t>.</w:t>
      </w:r>
    </w:p>
    <w:p w:rsidR="00FF367E" w:rsidRPr="00FC7C1C" w:rsidRDefault="00FF367E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>Диета</w:t>
      </w:r>
      <w:r w:rsidRPr="00FC7C1C">
        <w:t xml:space="preserve"> № 9,</w:t>
      </w:r>
      <w:r w:rsidRPr="00FC7C1C">
        <w:rPr>
          <w:lang w:val="ru-RU"/>
        </w:rPr>
        <w:t>умеренное ограничение животного белка</w:t>
      </w:r>
      <w:r w:rsidRPr="00FC7C1C">
        <w:t xml:space="preserve"> в</w:t>
      </w:r>
      <w:r w:rsidRPr="00FC7C1C">
        <w:rPr>
          <w:lang w:val="ru-RU"/>
        </w:rPr>
        <w:t xml:space="preserve"> сут</w:t>
      </w:r>
      <w:r w:rsidRPr="00FC7C1C">
        <w:t>.</w:t>
      </w:r>
      <w:r w:rsidRPr="00FC7C1C">
        <w:rPr>
          <w:lang w:val="ru-RU"/>
        </w:rPr>
        <w:t xml:space="preserve"> рационе, гипохолестеринемическая диета.</w:t>
      </w:r>
    </w:p>
    <w:p w:rsidR="00FF367E" w:rsidRPr="00FC7C1C" w:rsidRDefault="00FF367E" w:rsidP="009514BD">
      <w:pPr>
        <w:ind w:left="435"/>
        <w:jc w:val="both"/>
      </w:pPr>
      <w:r w:rsidRPr="00FC7C1C">
        <w:rPr>
          <w:lang w:val="ru-RU"/>
        </w:rPr>
        <w:t>Инсулинотерапия</w:t>
      </w:r>
      <w:r w:rsidRPr="00FC7C1C">
        <w:t xml:space="preserve">: </w:t>
      </w:r>
      <w:r w:rsidRPr="00FC7C1C">
        <w:rPr>
          <w:lang w:val="ru-RU"/>
        </w:rPr>
        <w:t>Фармасулин Н</w:t>
      </w:r>
      <w:r w:rsidRPr="00FC7C1C">
        <w:rPr>
          <w:lang w:val="en-US"/>
        </w:rPr>
        <w:t>N</w:t>
      </w:r>
      <w:r w:rsidRPr="00FC7C1C">
        <w:rPr>
          <w:lang w:val="ru-RU"/>
        </w:rPr>
        <w:t xml:space="preserve">Р  </w:t>
      </w:r>
      <w:r w:rsidRPr="00FC7C1C">
        <w:t>п/з-</w:t>
      </w:r>
      <w:r w:rsidRPr="00FC7C1C">
        <w:rPr>
          <w:lang w:val="ru-RU"/>
        </w:rPr>
        <w:t xml:space="preserve"> 20-22ед</w:t>
      </w:r>
      <w:r w:rsidRPr="00FC7C1C">
        <w:t>., п/у-</w:t>
      </w:r>
      <w:r w:rsidRPr="00FC7C1C">
        <w:rPr>
          <w:lang w:val="ru-RU"/>
        </w:rPr>
        <w:t>12-14</w:t>
      </w:r>
      <w:r w:rsidRPr="00FC7C1C">
        <w:t xml:space="preserve"> ед.,  </w:t>
      </w:r>
    </w:p>
    <w:p w:rsidR="00FF367E" w:rsidRPr="00FC7C1C" w:rsidRDefault="00FF367E">
      <w:pPr>
        <w:numPr>
          <w:ilvl w:val="0"/>
          <w:numId w:val="2"/>
        </w:numPr>
        <w:jc w:val="both"/>
        <w:rPr>
          <w:lang w:val="ru-RU"/>
        </w:rPr>
      </w:pPr>
      <w:r w:rsidRPr="00FC7C1C">
        <w:t>Контроль</w:t>
      </w:r>
      <w:r w:rsidRPr="00FC7C1C">
        <w:rPr>
          <w:lang w:val="ru-RU"/>
        </w:rPr>
        <w:t xml:space="preserve"> глик</w:t>
      </w:r>
      <w:r w:rsidRPr="00FC7C1C">
        <w:t>.</w:t>
      </w:r>
      <w:r w:rsidRPr="00FC7C1C">
        <w:rPr>
          <w:lang w:val="ru-RU"/>
        </w:rPr>
        <w:t xml:space="preserve"> гемоглобина</w:t>
      </w:r>
      <w:r w:rsidRPr="00FC7C1C">
        <w:t xml:space="preserve"> 1 раз в </w:t>
      </w:r>
      <w:r w:rsidRPr="00FC7C1C">
        <w:rPr>
          <w:lang w:val="ru-RU"/>
        </w:rPr>
        <w:t>3</w:t>
      </w:r>
      <w:r w:rsidRPr="00FC7C1C">
        <w:t xml:space="preserve"> мес.,</w:t>
      </w:r>
      <w:r w:rsidRPr="00FC7C1C">
        <w:rPr>
          <w:lang w:val="ru-RU"/>
        </w:rPr>
        <w:t xml:space="preserve"> микроальбуминурии</w:t>
      </w:r>
      <w:r w:rsidRPr="00FC7C1C">
        <w:t xml:space="preserve"> 1р. в 6 мес.</w:t>
      </w:r>
    </w:p>
    <w:p w:rsidR="00FF367E" w:rsidRPr="00FC7C1C" w:rsidRDefault="00FF367E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>Гиполипидемическая терапия</w:t>
      </w:r>
      <w:r w:rsidRPr="00FC7C1C">
        <w:t xml:space="preserve"> </w:t>
      </w:r>
      <w:r w:rsidRPr="00FC7C1C">
        <w:rPr>
          <w:lang w:val="ru-RU"/>
        </w:rPr>
        <w:t>(аторвастатин 10 мг веч</w:t>
      </w:r>
      <w:r w:rsidRPr="00FC7C1C">
        <w:t>) с контролем</w:t>
      </w:r>
      <w:r w:rsidRPr="00FC7C1C">
        <w:rPr>
          <w:lang w:val="ru-RU"/>
        </w:rPr>
        <w:t xml:space="preserve"> липидограммы</w:t>
      </w:r>
      <w:r w:rsidRPr="00FC7C1C">
        <w:t xml:space="preserve">. </w:t>
      </w:r>
    </w:p>
    <w:p w:rsidR="00FF367E" w:rsidRPr="00FC7C1C" w:rsidRDefault="00FF367E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>Круглогодично сосудистая терапия</w:t>
      </w:r>
      <w:r w:rsidRPr="00FC7C1C">
        <w:t>:</w:t>
      </w:r>
      <w:r w:rsidRPr="00FC7C1C">
        <w:rPr>
          <w:lang w:val="ru-RU"/>
        </w:rPr>
        <w:t xml:space="preserve"> вазонит или агапурин-ретард</w:t>
      </w:r>
      <w:r w:rsidRPr="00FC7C1C">
        <w:t xml:space="preserve">  1т.*2 р. 1 мес.</w:t>
      </w:r>
      <w:r w:rsidRPr="00FC7C1C">
        <w:rPr>
          <w:lang w:val="ru-RU"/>
        </w:rPr>
        <w:t xml:space="preserve"> </w:t>
      </w:r>
      <w:r w:rsidRPr="00FC7C1C">
        <w:t xml:space="preserve">– курсами. </w:t>
      </w:r>
      <w:r w:rsidRPr="00FC7C1C">
        <w:rPr>
          <w:lang w:val="ru-RU"/>
        </w:rPr>
        <w:t xml:space="preserve"> </w:t>
      </w:r>
    </w:p>
    <w:p w:rsidR="00FF367E" w:rsidRPr="00FC7C1C" w:rsidRDefault="00FF367E" w:rsidP="00836E0A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 xml:space="preserve">Рек. кардиолога: кардонат 1т. *3р/д. </w:t>
      </w:r>
      <w:r>
        <w:rPr>
          <w:lang w:val="ru-RU"/>
        </w:rPr>
        <w:t>Доообследование:ЭХО-КС.</w:t>
      </w:r>
    </w:p>
    <w:p w:rsidR="00FF367E" w:rsidRPr="00FC7C1C" w:rsidRDefault="00FF367E" w:rsidP="00503C44">
      <w:pPr>
        <w:numPr>
          <w:ilvl w:val="0"/>
          <w:numId w:val="2"/>
        </w:numPr>
        <w:jc w:val="both"/>
      </w:pPr>
      <w:r w:rsidRPr="00FC7C1C">
        <w:rPr>
          <w:lang w:val="ru-RU"/>
        </w:rPr>
        <w:t xml:space="preserve">Тиогамма 600 мг/сут. 2-3 мес., мильгамма 1т.*3р/д. 1 мес. </w:t>
      </w:r>
    </w:p>
    <w:p w:rsidR="00FF367E" w:rsidRPr="00FC7C1C" w:rsidRDefault="00FF367E" w:rsidP="00F37A22">
      <w:pPr>
        <w:numPr>
          <w:ilvl w:val="0"/>
          <w:numId w:val="2"/>
        </w:numPr>
        <w:jc w:val="both"/>
      </w:pPr>
      <w:r w:rsidRPr="00FC7C1C">
        <w:rPr>
          <w:lang w:val="ru-RU"/>
        </w:rPr>
        <w:t>Рек. невропатолога келтикан 1т.*3р/д. 2 мес.</w:t>
      </w:r>
    </w:p>
    <w:p w:rsidR="00FF367E" w:rsidRPr="00FC7C1C" w:rsidRDefault="00FF367E" w:rsidP="00B96092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 xml:space="preserve">Рек. окулиста: квинакс 2к.*3р/д. в ОИ, окювайт лютеин форте 1т.*1р/д., </w:t>
      </w:r>
    </w:p>
    <w:p w:rsidR="00FF367E" w:rsidRPr="00FC7C1C" w:rsidRDefault="00FF367E" w:rsidP="00B96092">
      <w:pPr>
        <w:numPr>
          <w:ilvl w:val="0"/>
          <w:numId w:val="2"/>
        </w:numPr>
        <w:jc w:val="both"/>
        <w:rPr>
          <w:lang w:val="ru-RU"/>
        </w:rPr>
      </w:pPr>
      <w:r w:rsidRPr="00FC7C1C">
        <w:rPr>
          <w:lang w:val="ru-RU"/>
        </w:rPr>
        <w:t xml:space="preserve">Рек. гастроэнтеролога: урсосан 1 п на ночь 6 мес, фосфолюгель 1 п*2 р/д за час до еды-2 нед. Дообследование: анализ крови-лямблиоз,аскоридоз, описторхоз, токсокароз. АТ к </w:t>
      </w:r>
      <w:r w:rsidRPr="00FC7C1C">
        <w:rPr>
          <w:lang w:val="en-US"/>
        </w:rPr>
        <w:t>H</w:t>
      </w:r>
      <w:r w:rsidRPr="00FC7C1C">
        <w:rPr>
          <w:lang w:val="ru-RU"/>
        </w:rPr>
        <w:t xml:space="preserve">. </w:t>
      </w:r>
      <w:r w:rsidRPr="00FC7C1C">
        <w:rPr>
          <w:lang w:val="en-US"/>
        </w:rPr>
        <w:t>pylori</w:t>
      </w:r>
      <w:r w:rsidRPr="00FC7C1C">
        <w:rPr>
          <w:lang w:val="ru-RU"/>
        </w:rPr>
        <w:t xml:space="preserve">. </w:t>
      </w:r>
    </w:p>
    <w:p w:rsidR="00FF367E" w:rsidRPr="00FC7C1C" w:rsidRDefault="00FF367E" w:rsidP="00A9598B">
      <w:pPr>
        <w:numPr>
          <w:ilvl w:val="0"/>
          <w:numId w:val="2"/>
        </w:numPr>
        <w:jc w:val="both"/>
      </w:pPr>
      <w:r w:rsidRPr="00FC7C1C">
        <w:t>Б/л с</w:t>
      </w:r>
      <w:r w:rsidRPr="00FC7C1C">
        <w:rPr>
          <w:lang w:val="ru-RU"/>
        </w:rPr>
        <w:t>ерия</w:t>
      </w:r>
      <w:r w:rsidRPr="00FC7C1C">
        <w:t xml:space="preserve">. </w:t>
      </w:r>
      <w:r w:rsidRPr="00FC7C1C">
        <w:rPr>
          <w:lang w:val="ru-RU"/>
        </w:rPr>
        <w:t xml:space="preserve">АГВ </w:t>
      </w:r>
      <w:r w:rsidRPr="00FC7C1C">
        <w:t xml:space="preserve"> №   </w:t>
      </w:r>
      <w:r w:rsidRPr="00FC7C1C">
        <w:rPr>
          <w:lang w:val="ru-RU"/>
        </w:rPr>
        <w:t>234</w:t>
      </w:r>
      <w:r>
        <w:rPr>
          <w:lang w:val="ru-RU"/>
        </w:rPr>
        <w:t xml:space="preserve">018 </w:t>
      </w:r>
      <w:r w:rsidRPr="00FC7C1C">
        <w:rPr>
          <w:lang w:val="ru-RU"/>
        </w:rPr>
        <w:t xml:space="preserve"> </w:t>
      </w:r>
      <w:r w:rsidRPr="00FC7C1C">
        <w:t xml:space="preserve">с  </w:t>
      </w:r>
      <w:r w:rsidRPr="00FC7C1C">
        <w:rPr>
          <w:lang w:val="ru-RU"/>
        </w:rPr>
        <w:t>19</w:t>
      </w:r>
      <w:r w:rsidRPr="00FC7C1C">
        <w:t>.</w:t>
      </w:r>
      <w:r w:rsidRPr="00FC7C1C">
        <w:rPr>
          <w:lang w:val="ru-RU"/>
        </w:rPr>
        <w:t>08.13</w:t>
      </w:r>
      <w:r w:rsidRPr="00FC7C1C">
        <w:t xml:space="preserve"> по </w:t>
      </w:r>
      <w:r w:rsidRPr="00FC7C1C">
        <w:rPr>
          <w:lang w:val="ru-RU"/>
        </w:rPr>
        <w:t>30</w:t>
      </w:r>
      <w:r w:rsidRPr="00FC7C1C">
        <w:t xml:space="preserve"> .</w:t>
      </w:r>
      <w:r w:rsidRPr="00FC7C1C">
        <w:rPr>
          <w:lang w:val="ru-RU"/>
        </w:rPr>
        <w:t>08</w:t>
      </w:r>
      <w:r w:rsidRPr="00FC7C1C">
        <w:t>.</w:t>
      </w:r>
      <w:r w:rsidRPr="00FC7C1C">
        <w:rPr>
          <w:lang w:val="ru-RU"/>
        </w:rPr>
        <w:t>13</w:t>
      </w:r>
      <w:r w:rsidRPr="00FC7C1C">
        <w:t xml:space="preserve">. К труду </w:t>
      </w:r>
      <w:r w:rsidRPr="00FC7C1C">
        <w:rPr>
          <w:lang w:val="ru-RU"/>
        </w:rPr>
        <w:t>31</w:t>
      </w:r>
      <w:r w:rsidRPr="00FC7C1C">
        <w:t xml:space="preserve"> .</w:t>
      </w:r>
      <w:r w:rsidRPr="00FC7C1C">
        <w:rPr>
          <w:lang w:val="ru-RU"/>
        </w:rPr>
        <w:t>08.13</w:t>
      </w:r>
      <w:r w:rsidRPr="00FC7C1C">
        <w:t xml:space="preserve">г. </w:t>
      </w:r>
    </w:p>
    <w:p w:rsidR="00FF367E" w:rsidRPr="00FC7C1C" w:rsidRDefault="00FF367E" w:rsidP="00A9598B">
      <w:pPr>
        <w:ind w:left="435"/>
        <w:jc w:val="both"/>
      </w:pPr>
    </w:p>
    <w:p w:rsidR="00FF367E" w:rsidRPr="00FC7C1C" w:rsidRDefault="00FF367E">
      <w:pPr>
        <w:jc w:val="both"/>
        <w:rPr>
          <w:b/>
        </w:rPr>
      </w:pPr>
    </w:p>
    <w:p w:rsidR="00FF367E" w:rsidRPr="00FC7C1C" w:rsidRDefault="00FF367E">
      <w:pPr>
        <w:pStyle w:val="Heading5"/>
        <w:rPr>
          <w:sz w:val="24"/>
          <w:szCs w:val="24"/>
        </w:rPr>
      </w:pPr>
      <w:r w:rsidRPr="00FC7C1C">
        <w:rPr>
          <w:sz w:val="24"/>
          <w:szCs w:val="24"/>
        </w:rPr>
        <w:t xml:space="preserve">Леч. врач  Гура Э. Ю. </w:t>
      </w:r>
    </w:p>
    <w:p w:rsidR="00FF367E" w:rsidRPr="00FC7C1C" w:rsidRDefault="00FF367E">
      <w:pPr>
        <w:jc w:val="both"/>
        <w:rPr>
          <w:lang w:val="ru-RU"/>
        </w:rPr>
      </w:pPr>
      <w:r w:rsidRPr="00FC7C1C">
        <w:t xml:space="preserve">Зав. отд.  </w:t>
      </w:r>
      <w:r w:rsidRPr="00FC7C1C">
        <w:rPr>
          <w:lang w:val="ru-RU"/>
        </w:rPr>
        <w:t xml:space="preserve">Фещук И.А. </w:t>
      </w:r>
    </w:p>
    <w:p w:rsidR="00FF367E" w:rsidRPr="00FC7C1C" w:rsidRDefault="00FF367E" w:rsidP="008A368B">
      <w:pPr>
        <w:jc w:val="both"/>
        <w:rPr>
          <w:lang w:val="ru-RU"/>
        </w:rPr>
      </w:pPr>
      <w:r w:rsidRPr="00FC7C1C">
        <w:rPr>
          <w:lang w:val="ru-RU"/>
        </w:rPr>
        <w:t>Нач. мед. Костина Т.К.</w:t>
      </w:r>
    </w:p>
    <w:p w:rsidR="00FF367E" w:rsidRPr="00FC7C1C" w:rsidRDefault="00FF367E" w:rsidP="00914E6C">
      <w:pPr>
        <w:jc w:val="both"/>
        <w:rPr>
          <w:lang w:val="ru-RU"/>
        </w:rPr>
      </w:pPr>
    </w:p>
    <w:p w:rsidR="00FF367E" w:rsidRPr="00FC7C1C" w:rsidRDefault="00FF367E" w:rsidP="008A368B">
      <w:pPr>
        <w:jc w:val="both"/>
        <w:rPr>
          <w:lang w:val="ru-RU"/>
        </w:rPr>
      </w:pPr>
    </w:p>
    <w:sectPr w:rsidR="00FF367E" w:rsidRPr="00FC7C1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67E" w:rsidRDefault="00FF367E" w:rsidP="00080012">
      <w:r>
        <w:separator/>
      </w:r>
    </w:p>
  </w:endnote>
  <w:endnote w:type="continuationSeparator" w:id="1">
    <w:p w:rsidR="00FF367E" w:rsidRDefault="00FF36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67E" w:rsidRDefault="00FF367E" w:rsidP="00080012">
      <w:r>
        <w:separator/>
      </w:r>
    </w:p>
  </w:footnote>
  <w:footnote w:type="continuationSeparator" w:id="1">
    <w:p w:rsidR="00FF367E" w:rsidRDefault="00FF36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FF367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F367E" w:rsidRPr="00244DF4" w:rsidRDefault="00FF367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F367E" w:rsidRPr="00244DF4" w:rsidTr="00244DF4">
      <w:tc>
        <w:tcPr>
          <w:tcW w:w="9571" w:type="dxa"/>
        </w:tcPr>
        <w:p w:rsidR="00FF367E" w:rsidRPr="00244DF4" w:rsidRDefault="00FF367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F367E" w:rsidRPr="00244DF4" w:rsidTr="00244DF4">
      <w:tc>
        <w:tcPr>
          <w:tcW w:w="9571" w:type="dxa"/>
        </w:tcPr>
        <w:p w:rsidR="00FF367E" w:rsidRPr="00244DF4" w:rsidRDefault="00FF367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F367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F367E" w:rsidRPr="00080012" w:rsidRDefault="00FF367E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F367E" w:rsidRDefault="00FF367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C6D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5615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262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2E76"/>
    <w:rsid w:val="002F7F76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3E6F45"/>
    <w:rsid w:val="00401DFA"/>
    <w:rsid w:val="00402D3C"/>
    <w:rsid w:val="0045564C"/>
    <w:rsid w:val="00490057"/>
    <w:rsid w:val="00491823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50CC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A766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732"/>
    <w:rsid w:val="00834365"/>
    <w:rsid w:val="00836E0A"/>
    <w:rsid w:val="00856D46"/>
    <w:rsid w:val="00864431"/>
    <w:rsid w:val="00864C00"/>
    <w:rsid w:val="00867E71"/>
    <w:rsid w:val="00881DDD"/>
    <w:rsid w:val="00887FFB"/>
    <w:rsid w:val="0089219A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25BCC"/>
    <w:rsid w:val="009420A6"/>
    <w:rsid w:val="009514BD"/>
    <w:rsid w:val="009521D6"/>
    <w:rsid w:val="00955A26"/>
    <w:rsid w:val="0096423D"/>
    <w:rsid w:val="009727DB"/>
    <w:rsid w:val="00972C2B"/>
    <w:rsid w:val="00976A6C"/>
    <w:rsid w:val="00982877"/>
    <w:rsid w:val="00994111"/>
    <w:rsid w:val="009A7AB1"/>
    <w:rsid w:val="009B2F33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332D"/>
    <w:rsid w:val="00AD7400"/>
    <w:rsid w:val="00AE1A60"/>
    <w:rsid w:val="00AF0197"/>
    <w:rsid w:val="00B0413A"/>
    <w:rsid w:val="00B063AA"/>
    <w:rsid w:val="00B314A6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247B"/>
    <w:rsid w:val="00C74305"/>
    <w:rsid w:val="00C74F07"/>
    <w:rsid w:val="00C756D5"/>
    <w:rsid w:val="00C912CD"/>
    <w:rsid w:val="00CA1F73"/>
    <w:rsid w:val="00CA7E16"/>
    <w:rsid w:val="00CB0938"/>
    <w:rsid w:val="00CB5FA2"/>
    <w:rsid w:val="00CB6B9C"/>
    <w:rsid w:val="00CC6949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5F4"/>
    <w:rsid w:val="00EF1913"/>
    <w:rsid w:val="00EF2A86"/>
    <w:rsid w:val="00F054D9"/>
    <w:rsid w:val="00F231CC"/>
    <w:rsid w:val="00F26341"/>
    <w:rsid w:val="00F32CDC"/>
    <w:rsid w:val="00F37A22"/>
    <w:rsid w:val="00F67360"/>
    <w:rsid w:val="00F67624"/>
    <w:rsid w:val="00F7479F"/>
    <w:rsid w:val="00F77B00"/>
    <w:rsid w:val="00F87A4E"/>
    <w:rsid w:val="00F948D3"/>
    <w:rsid w:val="00FA4424"/>
    <w:rsid w:val="00FA559B"/>
    <w:rsid w:val="00FA5F6D"/>
    <w:rsid w:val="00FA6AFC"/>
    <w:rsid w:val="00FB1C26"/>
    <w:rsid w:val="00FC5396"/>
    <w:rsid w:val="00FC5405"/>
    <w:rsid w:val="00FC7C1C"/>
    <w:rsid w:val="00FD6AE5"/>
    <w:rsid w:val="00FD6C27"/>
    <w:rsid w:val="00FF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A766F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A766F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A766F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3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</TotalTime>
  <Pages>2</Pages>
  <Words>684</Words>
  <Characters>3900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2013-08-29T09:00:00Z</dcterms:created>
  <dcterms:modified xsi:type="dcterms:W3CDTF">2013-08-30T07:50:00Z</dcterms:modified>
</cp:coreProperties>
</file>