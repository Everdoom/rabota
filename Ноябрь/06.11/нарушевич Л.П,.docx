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B7" w:rsidRPr="003849D7" w:rsidRDefault="002F0FB7">
      <w:pPr>
        <w:pStyle w:val="Heading4"/>
        <w:ind w:right="-58"/>
        <w:jc w:val="center"/>
        <w:rPr>
          <w:b w:val="0"/>
          <w:sz w:val="24"/>
          <w:szCs w:val="24"/>
        </w:rPr>
      </w:pPr>
      <w:r w:rsidRPr="003849D7">
        <w:rPr>
          <w:b w:val="0"/>
          <w:sz w:val="24"/>
          <w:szCs w:val="24"/>
        </w:rPr>
        <w:t>КУ «ОК Эндокриндиспансер» ЗОС</w:t>
      </w:r>
    </w:p>
    <w:p w:rsidR="002F0FB7" w:rsidRPr="003849D7" w:rsidRDefault="002F0FB7">
      <w:pPr>
        <w:rPr>
          <w:lang w:val="ru-RU"/>
        </w:rPr>
      </w:pPr>
    </w:p>
    <w:p w:rsidR="002F0FB7" w:rsidRPr="003849D7" w:rsidRDefault="002F0FB7" w:rsidP="00FC5396">
      <w:pPr>
        <w:pStyle w:val="Heading4"/>
        <w:ind w:left="-567" w:right="-58"/>
        <w:rPr>
          <w:b w:val="0"/>
          <w:sz w:val="24"/>
          <w:szCs w:val="24"/>
        </w:rPr>
      </w:pPr>
      <w:r w:rsidRPr="003849D7">
        <w:rPr>
          <w:b w:val="0"/>
          <w:sz w:val="24"/>
          <w:szCs w:val="24"/>
        </w:rPr>
        <w:t>Выписной эпикриз</w:t>
      </w:r>
    </w:p>
    <w:p w:rsidR="002F0FB7" w:rsidRPr="003849D7" w:rsidRDefault="002F0FB7" w:rsidP="00FC5396">
      <w:pPr>
        <w:pStyle w:val="Heading4"/>
        <w:ind w:left="-567"/>
        <w:rPr>
          <w:b w:val="0"/>
          <w:sz w:val="24"/>
          <w:szCs w:val="24"/>
        </w:rPr>
      </w:pPr>
      <w:r w:rsidRPr="003849D7">
        <w:rPr>
          <w:b w:val="0"/>
          <w:sz w:val="24"/>
          <w:szCs w:val="24"/>
        </w:rPr>
        <w:t>Из истории болезни №  1380</w:t>
      </w:r>
    </w:p>
    <w:p w:rsidR="002F0FB7" w:rsidRPr="003849D7" w:rsidRDefault="002F0FB7" w:rsidP="00FC5396">
      <w:pPr>
        <w:pStyle w:val="Heading5"/>
        <w:ind w:left="-567"/>
        <w:rPr>
          <w:sz w:val="24"/>
          <w:szCs w:val="24"/>
        </w:rPr>
      </w:pPr>
      <w:r w:rsidRPr="003849D7">
        <w:rPr>
          <w:sz w:val="24"/>
          <w:szCs w:val="24"/>
        </w:rPr>
        <w:t>Ф.И.О: Нарушевич Лилия Петровна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>Год рождения: 1962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>Место жительства: Куйбышевский р-н, пгт К.Зоря, Речная 7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>Место работы: н/р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>Находился на лечении с   25.10.13 по   06.11.13 в диаб.  отд.</w:t>
      </w:r>
    </w:p>
    <w:p w:rsidR="002F0FB7" w:rsidRPr="003849D7" w:rsidRDefault="002F0FB7" w:rsidP="00FA744E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Диагноз:</w:t>
      </w:r>
      <w:r w:rsidRPr="003849D7">
        <w:rPr>
          <w:lang w:val="ru-RU"/>
        </w:rPr>
        <w:t xml:space="preserve">  Сахарный диабет, тип 2, вторичноинсулинзависимый, средней тяжести, декомпенсация. Диабетическая полинейропатия н/к, начальные проявления. Диаб. ангиопатия артерий н/к. Диабетическая нефропатия III ст. ХБП I ст. Непролиферативная  диабетическая ретинопатия ОИ. Метаболическая кардиомиопатия СН 0. Ожирение II ст. (ИМТ 33 кг/м</w:t>
      </w:r>
      <w:r w:rsidRPr="003849D7">
        <w:rPr>
          <w:vertAlign w:val="superscript"/>
          <w:lang w:val="ru-RU"/>
        </w:rPr>
        <w:t>2</w:t>
      </w:r>
      <w:r w:rsidRPr="003849D7">
        <w:rPr>
          <w:lang w:val="ru-RU"/>
        </w:rPr>
        <w:t xml:space="preserve">) алим.-конституционального генеза, стабильное течение. 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 xml:space="preserve">Жалобы при поступлении </w:t>
      </w:r>
      <w:r w:rsidRPr="003849D7">
        <w:rPr>
          <w:lang w:val="ru-RU"/>
        </w:rPr>
        <w:t>на сухость во рту, жажду, полиурию, потерю веса на 5 кг за 2 мес, ухудшение зрения,  боли  в н/к, судороги, онемение ног, повышение АД макс. до 140/80 мм рт.ст.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Краткий анамнез</w:t>
      </w:r>
      <w:r w:rsidRPr="003849D7">
        <w:rPr>
          <w:lang w:val="ru-RU"/>
        </w:rPr>
        <w:t>: СД выявлен в 2010г. Комы отрицает. С начала заболевания ССП. В наст. время принимает:  Метамин 500*2 р/д, глимакс 4 мг утром. Гликемия –13,6-18 ммоль/л. Госпитализирован  в обл. энд. диспансер для коррекции ССТ, лечения хр. осложнений СД.</w:t>
      </w:r>
    </w:p>
    <w:p w:rsidR="002F0FB7" w:rsidRPr="003849D7" w:rsidRDefault="002F0FB7" w:rsidP="00FC5396">
      <w:pPr>
        <w:ind w:left="-567"/>
        <w:jc w:val="both"/>
        <w:rPr>
          <w:u w:val="single"/>
          <w:lang w:val="ru-RU"/>
        </w:rPr>
      </w:pPr>
      <w:r w:rsidRPr="003849D7">
        <w:rPr>
          <w:u w:val="single"/>
          <w:lang w:val="ru-RU"/>
        </w:rPr>
        <w:t>Данные лабораторных исследований.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 xml:space="preserve">28.10.13Общ. ан. крови Нв –149  г/л  эритр – 4,5 лейк – 7,8 СОЭ – 7 мм/час  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 xml:space="preserve">э- 2%    п-1%   с- 52%   л- 39 %   м- 6% 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 xml:space="preserve">28.10.13Биохимия: СКФ –87 мл./мин., хол –5,41 тригл -1,49 ХСЛПВП -1,65 ХСЛПНП -3,08 Катер -2,3 мочевина –6,4  креатинин – 78  бил общ –11,3  бил пр –3,0  тим – 1,4 АСТ –0,50   АЛТ – 0,72  ммоль/л;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>31.10.13 бил общ – 10,2, бил пр -2,4 тим -1,2 АСТ -0,39  АЛТ *0,45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>29.10.13Глик. гемоглобин – 12,5%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 xml:space="preserve">25.10.13Анализ крови на RW- отр </w:t>
      </w:r>
    </w:p>
    <w:p w:rsidR="002F0FB7" w:rsidRPr="003849D7" w:rsidRDefault="002F0FB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849D7">
        <w:rPr>
          <w:b w:val="0"/>
          <w:sz w:val="24"/>
          <w:szCs w:val="24"/>
        </w:rPr>
        <w:t>24.10.13Общ. ан. мочи уд вес 1023  лейк –8-10   в п/зр белок – отр  ацетон –отр;  эпит. пл. -ного ; эпит. перех. -ум  в п/зр</w:t>
      </w:r>
    </w:p>
    <w:p w:rsidR="002F0FB7" w:rsidRPr="003849D7" w:rsidRDefault="002F0FB7" w:rsidP="00FC5396">
      <w:pPr>
        <w:ind w:left="-567"/>
        <w:rPr>
          <w:lang w:val="ru-RU"/>
        </w:rPr>
      </w:pPr>
      <w:r w:rsidRPr="003849D7">
        <w:rPr>
          <w:lang w:val="ru-RU"/>
        </w:rPr>
        <w:t>30.10.13Анализ мочи по Нечипоренко лейк - 1000 эритр -  белок – отр</w:t>
      </w:r>
    </w:p>
    <w:p w:rsidR="002F0FB7" w:rsidRPr="003849D7" w:rsidRDefault="002F0FB7" w:rsidP="00FC5396">
      <w:pPr>
        <w:ind w:left="-567"/>
        <w:rPr>
          <w:lang w:val="ru-RU"/>
        </w:rPr>
      </w:pPr>
      <w:r w:rsidRPr="003849D7">
        <w:rPr>
          <w:lang w:val="ru-RU"/>
        </w:rPr>
        <w:t xml:space="preserve">01.11.13Суточная глюкозурия –  3,59%;   Суточная протеинурия –  отр   </w:t>
      </w:r>
    </w:p>
    <w:p w:rsidR="002F0FB7" w:rsidRPr="003849D7" w:rsidRDefault="002F0FB7" w:rsidP="003849D7">
      <w:pPr>
        <w:pStyle w:val="Heading5"/>
        <w:ind w:left="-567"/>
        <w:rPr>
          <w:sz w:val="24"/>
          <w:szCs w:val="24"/>
        </w:rPr>
      </w:pPr>
      <w:r w:rsidRPr="003849D7">
        <w:rPr>
          <w:sz w:val="24"/>
          <w:szCs w:val="24"/>
        </w:rPr>
        <w:t>04.11.13Микроальбуминурия – 84,8мг/сут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 xml:space="preserve">Гликемический </w:t>
            </w:r>
          </w:p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22.00</w:t>
            </w:r>
          </w:p>
        </w:tc>
      </w:tr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</w:tr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</w:tr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</w:tr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</w:tr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</w:tr>
      <w:tr w:rsidR="002F0FB7" w:rsidRPr="003849D7" w:rsidTr="00B76356">
        <w:tc>
          <w:tcPr>
            <w:tcW w:w="2518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  <w:r w:rsidRPr="003849D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F0FB7" w:rsidRPr="003849D7" w:rsidRDefault="002F0FB7" w:rsidP="00B76356">
            <w:pPr>
              <w:rPr>
                <w:lang w:val="ru-RU"/>
              </w:rPr>
            </w:pPr>
          </w:p>
        </w:tc>
      </w:tr>
    </w:tbl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Невропатолог</w:t>
      </w:r>
      <w:r w:rsidRPr="003849D7">
        <w:rPr>
          <w:lang w:val="ru-RU"/>
        </w:rPr>
        <w:t>: Диабетическая полинейропатия н/к, начальные проявления.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Окулист</w:t>
      </w:r>
      <w:r w:rsidRPr="003849D7">
        <w:rPr>
          <w:lang w:val="ru-RU"/>
        </w:rPr>
        <w:t xml:space="preserve">: </w:t>
      </w:r>
      <w:smartTag w:uri="urn:schemas-microsoft-com:office:smarttags" w:element="place">
        <w:r w:rsidRPr="003849D7">
          <w:rPr>
            <w:lang w:val="en-US"/>
          </w:rPr>
          <w:t>VIS</w:t>
        </w:r>
      </w:smartTag>
      <w:r w:rsidRPr="003849D7">
        <w:rPr>
          <w:lang w:val="ru-RU"/>
        </w:rPr>
        <w:t xml:space="preserve"> </w:t>
      </w:r>
      <w:r w:rsidRPr="003849D7">
        <w:rPr>
          <w:lang w:val="en-US"/>
        </w:rPr>
        <w:t>OD</w:t>
      </w:r>
      <w:r w:rsidRPr="003849D7">
        <w:rPr>
          <w:lang w:val="ru-RU"/>
        </w:rPr>
        <w:t xml:space="preserve">= 0,7  </w:t>
      </w:r>
      <w:r w:rsidRPr="003849D7">
        <w:rPr>
          <w:lang w:val="en-US"/>
        </w:rPr>
        <w:t>OS</w:t>
      </w:r>
      <w:r w:rsidRPr="003849D7">
        <w:rPr>
          <w:lang w:val="ru-RU"/>
        </w:rPr>
        <w:t xml:space="preserve">=  0,7 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 Д-з:. Непролиферативная  диабетическая  ретинопатия ОИ.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ЭКГ</w:t>
      </w:r>
      <w:r w:rsidRPr="003849D7">
        <w:rPr>
          <w:lang w:val="ru-RU"/>
        </w:rPr>
        <w:t>: ЧСС -80 уд/мин. Вольтаж сохранен.  Ритм синусовый. Эл. ось  отклонена влево. Позиция горизонтальная. Гипертрофия левого желудочка. Блокада передней ветви ЛНПГ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Кардиолог</w:t>
      </w:r>
      <w:r w:rsidRPr="003849D7">
        <w:rPr>
          <w:lang w:val="ru-RU"/>
        </w:rPr>
        <w:t>: Метаболическая кардиомиопатия, СН 0.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Ангиохирург</w:t>
      </w:r>
      <w:r w:rsidRPr="003849D7">
        <w:rPr>
          <w:lang w:val="ru-RU"/>
        </w:rPr>
        <w:t xml:space="preserve">: Диаб. ангиопатия артерий н/к.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Допплерография:</w:t>
      </w:r>
      <w:r w:rsidRPr="003849D7">
        <w:rPr>
          <w:lang w:val="ru-RU"/>
        </w:rPr>
        <w:t xml:space="preserve"> ЛПИ справа –1,05 , ЛПИ слева –1,05 . Кровоток по а. tibialis роst  не нарушен с обеих сторон.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УЗИ</w:t>
      </w:r>
      <w:r w:rsidRPr="003849D7">
        <w:rPr>
          <w:lang w:val="ru-RU"/>
        </w:rPr>
        <w:t>: Заключение: Эхопризнаки наличия образования в 4 сегменте печени, похожего на капиллярную ангиому, на фоне умеренных изменений диффузного типа в ее паренхиме; перегиба ж/пузыря в области шейки, застоя в ж/пузыре.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Лечение:</w:t>
      </w:r>
      <w:r w:rsidRPr="003849D7">
        <w:rPr>
          <w:lang w:val="ru-RU"/>
        </w:rPr>
        <w:t xml:space="preserve">  метамин </w:t>
      </w:r>
      <w:r w:rsidRPr="003849D7">
        <w:rPr>
          <w:lang w:val="en-US"/>
        </w:rPr>
        <w:t>SR</w:t>
      </w:r>
      <w:r w:rsidRPr="003849D7">
        <w:rPr>
          <w:lang w:val="ru-RU"/>
        </w:rPr>
        <w:t xml:space="preserve">, медитан, витаксон, аторвакор, диалипон, Генсулин Н,  актовегин. </w:t>
      </w:r>
    </w:p>
    <w:p w:rsidR="002F0FB7" w:rsidRPr="003849D7" w:rsidRDefault="002F0FB7" w:rsidP="00FC5396">
      <w:pPr>
        <w:ind w:left="-567"/>
        <w:jc w:val="both"/>
        <w:rPr>
          <w:lang w:val="ru-RU"/>
        </w:rPr>
      </w:pPr>
      <w:r w:rsidRPr="003849D7">
        <w:rPr>
          <w:u w:val="single"/>
          <w:lang w:val="ru-RU"/>
        </w:rPr>
        <w:t>Состояние больного при выписке</w:t>
      </w:r>
      <w:r w:rsidRPr="003849D7">
        <w:rPr>
          <w:lang w:val="ru-RU"/>
        </w:rPr>
        <w:t xml:space="preserve">: СД компенсирован, уменьшились боли в н/к. АД  120\80мм рт. ст. </w:t>
      </w:r>
    </w:p>
    <w:p w:rsidR="002F0FB7" w:rsidRPr="003849D7" w:rsidRDefault="002F0FB7">
      <w:pPr>
        <w:jc w:val="both"/>
        <w:rPr>
          <w:u w:val="single"/>
          <w:lang w:val="ru-RU"/>
        </w:rPr>
      </w:pPr>
      <w:r w:rsidRPr="003849D7">
        <w:rPr>
          <w:u w:val="single"/>
          <w:lang w:val="ru-RU"/>
        </w:rPr>
        <w:t xml:space="preserve">Рекомендовано </w:t>
      </w:r>
      <w:r w:rsidRPr="003849D7">
        <w:rPr>
          <w:lang w:val="ru-RU"/>
        </w:rPr>
        <w:t>: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>«Д» наблюдение эндокринолога, уч. терапевта, гастроэнтеролога по м\жит.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2F0FB7" w:rsidRPr="003849D7" w:rsidRDefault="002F0FB7" w:rsidP="007E6EDD">
      <w:pPr>
        <w:ind w:left="435"/>
        <w:jc w:val="both"/>
        <w:rPr>
          <w:lang w:val="ru-RU"/>
        </w:rPr>
      </w:pPr>
      <w:r w:rsidRPr="003849D7">
        <w:rPr>
          <w:lang w:val="ru-RU"/>
        </w:rPr>
        <w:t>Инсулинотерапия:   Генсулин  Н п/з-38-40 ед., п/у- 8-10ед.,</w:t>
      </w:r>
    </w:p>
    <w:p w:rsidR="002F0FB7" w:rsidRPr="003849D7" w:rsidRDefault="002F0FB7" w:rsidP="007E6EDD">
      <w:pPr>
        <w:ind w:left="435"/>
        <w:jc w:val="both"/>
        <w:rPr>
          <w:lang w:val="ru-RU"/>
        </w:rPr>
      </w:pPr>
      <w:r w:rsidRPr="003849D7">
        <w:rPr>
          <w:lang w:val="ru-RU"/>
        </w:rPr>
        <w:t xml:space="preserve">Метамин </w:t>
      </w:r>
      <w:r w:rsidRPr="003849D7">
        <w:rPr>
          <w:lang w:val="en-US"/>
        </w:rPr>
        <w:t>SR</w:t>
      </w:r>
      <w:r w:rsidRPr="003849D7">
        <w:rPr>
          <w:lang w:val="ru-RU"/>
        </w:rPr>
        <w:t xml:space="preserve"> 500 - 2т. *1р/сут. </w:t>
      </w:r>
    </w:p>
    <w:p w:rsidR="002F0FB7" w:rsidRPr="003849D7" w:rsidRDefault="002F0FB7" w:rsidP="009514BD">
      <w:pPr>
        <w:ind w:left="435"/>
        <w:jc w:val="both"/>
        <w:rPr>
          <w:lang w:val="ru-RU"/>
        </w:rPr>
      </w:pPr>
      <w:r w:rsidRPr="003849D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>Контроль глик. гемоглобина 1 раз в 6 мес., микроальбуминурии 1р. в 6 мес.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2F0FB7" w:rsidRPr="003849D7" w:rsidRDefault="002F0FB7" w:rsidP="003849D7">
      <w:pPr>
        <w:ind w:left="435"/>
        <w:jc w:val="both"/>
        <w:rPr>
          <w:lang w:val="ru-RU"/>
        </w:rPr>
      </w:pPr>
      <w:r w:rsidRPr="003849D7">
        <w:rPr>
          <w:lang w:val="ru-RU"/>
        </w:rPr>
        <w:t xml:space="preserve">Рек. кардиолога: Контроль АД, ЭКГ. Дообследование: ЭХО КС по м/ж. </w:t>
      </w:r>
    </w:p>
    <w:p w:rsidR="002F0FB7" w:rsidRPr="003849D7" w:rsidRDefault="002F0FB7" w:rsidP="00503C44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>Диалипон 600 мг/сут. 2-3 мес., витаксон 1т. *1р/д. 1 мес. Медитан 300</w:t>
      </w:r>
      <w:r>
        <w:rPr>
          <w:lang w:val="ru-RU"/>
        </w:rPr>
        <w:t xml:space="preserve"> </w:t>
      </w:r>
      <w:r w:rsidRPr="003849D7">
        <w:rPr>
          <w:lang w:val="ru-RU"/>
        </w:rPr>
        <w:t>мг 1т вечером- 1 мес.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>Рек. невропатолога: келтикан 1т.*3р/д. 1 мес.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 xml:space="preserve">УЗИ щит. железы 1р. в год. </w:t>
      </w:r>
    </w:p>
    <w:p w:rsidR="002F0FB7" w:rsidRPr="003849D7" w:rsidRDefault="002F0FB7">
      <w:pPr>
        <w:numPr>
          <w:ilvl w:val="0"/>
          <w:numId w:val="2"/>
        </w:numPr>
        <w:jc w:val="both"/>
        <w:rPr>
          <w:lang w:val="ru-RU"/>
        </w:rPr>
      </w:pPr>
      <w:r w:rsidRPr="003849D7">
        <w:rPr>
          <w:lang w:val="ru-RU"/>
        </w:rPr>
        <w:t xml:space="preserve">Рек. окулиста: окювайт лютеин форте 1т.*1р/д.,  конс. лазерного хирурга. </w:t>
      </w:r>
    </w:p>
    <w:p w:rsidR="002F0FB7" w:rsidRPr="003849D7" w:rsidRDefault="002F0FB7">
      <w:pPr>
        <w:jc w:val="both"/>
        <w:rPr>
          <w:b/>
          <w:lang w:val="ru-RU"/>
        </w:rPr>
      </w:pPr>
    </w:p>
    <w:p w:rsidR="002F0FB7" w:rsidRPr="003849D7" w:rsidRDefault="002F0FB7" w:rsidP="007241FA">
      <w:pPr>
        <w:pStyle w:val="Heading5"/>
        <w:rPr>
          <w:sz w:val="24"/>
          <w:szCs w:val="24"/>
        </w:rPr>
      </w:pPr>
      <w:r w:rsidRPr="003849D7">
        <w:rPr>
          <w:sz w:val="24"/>
          <w:szCs w:val="24"/>
        </w:rPr>
        <w:t xml:space="preserve">Леч. врач  Ермоленко В.А  </w:t>
      </w:r>
    </w:p>
    <w:p w:rsidR="002F0FB7" w:rsidRPr="003849D7" w:rsidRDefault="002F0FB7" w:rsidP="007241FA">
      <w:pPr>
        <w:jc w:val="both"/>
        <w:rPr>
          <w:lang w:val="ru-RU"/>
        </w:rPr>
      </w:pPr>
      <w:r w:rsidRPr="003849D7">
        <w:rPr>
          <w:lang w:val="ru-RU"/>
        </w:rPr>
        <w:t>Зав. отд.  Еременко Н.В.</w:t>
      </w:r>
    </w:p>
    <w:p w:rsidR="002F0FB7" w:rsidRPr="003849D7" w:rsidRDefault="002F0FB7" w:rsidP="008A368B">
      <w:pPr>
        <w:jc w:val="both"/>
        <w:rPr>
          <w:lang w:val="ru-RU"/>
        </w:rPr>
      </w:pPr>
      <w:r w:rsidRPr="003849D7">
        <w:rPr>
          <w:lang w:val="ru-RU"/>
        </w:rPr>
        <w:t>Нач. мед. Костина Т.К.</w:t>
      </w:r>
    </w:p>
    <w:p w:rsidR="002F0FB7" w:rsidRPr="003849D7" w:rsidRDefault="002F0FB7" w:rsidP="007241FA">
      <w:pPr>
        <w:jc w:val="both"/>
        <w:rPr>
          <w:lang w:val="ru-RU"/>
        </w:rPr>
      </w:pPr>
    </w:p>
    <w:sectPr w:rsidR="002F0FB7" w:rsidRPr="003849D7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FB7" w:rsidRDefault="002F0FB7" w:rsidP="00080012">
      <w:r>
        <w:separator/>
      </w:r>
    </w:p>
  </w:endnote>
  <w:endnote w:type="continuationSeparator" w:id="1">
    <w:p w:rsidR="002F0FB7" w:rsidRDefault="002F0F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FB7" w:rsidRDefault="002F0FB7" w:rsidP="00080012">
      <w:r>
        <w:separator/>
      </w:r>
    </w:p>
  </w:footnote>
  <w:footnote w:type="continuationSeparator" w:id="1">
    <w:p w:rsidR="002F0FB7" w:rsidRDefault="002F0F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F0FB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F0FB7" w:rsidRPr="00244DF4" w:rsidRDefault="002F0FB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F0FB7" w:rsidRPr="00244DF4" w:rsidTr="00244DF4">
      <w:tc>
        <w:tcPr>
          <w:tcW w:w="9571" w:type="dxa"/>
        </w:tcPr>
        <w:p w:rsidR="002F0FB7" w:rsidRPr="00244DF4" w:rsidRDefault="002F0FB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F0FB7" w:rsidRPr="00244DF4" w:rsidTr="00244DF4">
      <w:tc>
        <w:tcPr>
          <w:tcW w:w="9571" w:type="dxa"/>
        </w:tcPr>
        <w:p w:rsidR="002F0FB7" w:rsidRPr="00244DF4" w:rsidRDefault="002F0FB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F0FB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F0FB7" w:rsidRPr="00080012" w:rsidRDefault="002F0FB7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F0FB7" w:rsidRDefault="002F0FB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0F1E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0FB7"/>
    <w:rsid w:val="00306D8F"/>
    <w:rsid w:val="00312A6B"/>
    <w:rsid w:val="003130B7"/>
    <w:rsid w:val="0032006B"/>
    <w:rsid w:val="00324419"/>
    <w:rsid w:val="003306FD"/>
    <w:rsid w:val="00345E19"/>
    <w:rsid w:val="00356D40"/>
    <w:rsid w:val="00357EBC"/>
    <w:rsid w:val="00360D88"/>
    <w:rsid w:val="00364723"/>
    <w:rsid w:val="00377594"/>
    <w:rsid w:val="003849D7"/>
    <w:rsid w:val="003A207C"/>
    <w:rsid w:val="003A52A7"/>
    <w:rsid w:val="003E3C1C"/>
    <w:rsid w:val="003E51AC"/>
    <w:rsid w:val="00401DFA"/>
    <w:rsid w:val="00402D3C"/>
    <w:rsid w:val="004304B1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C7443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1C95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9BA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1A73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A744E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36D3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D3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D39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77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602</Words>
  <Characters>3436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2013-11-06T10:28:00Z</cp:lastPrinted>
  <dcterms:created xsi:type="dcterms:W3CDTF">2013-11-06T10:09:00Z</dcterms:created>
  <dcterms:modified xsi:type="dcterms:W3CDTF">2013-11-06T10:30:00Z</dcterms:modified>
</cp:coreProperties>
</file>