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87" w:rsidRPr="007D4DCB" w:rsidRDefault="004A3B87">
      <w:pPr>
        <w:pStyle w:val="Heading4"/>
        <w:ind w:right="-58"/>
        <w:jc w:val="center"/>
        <w:rPr>
          <w:b w:val="0"/>
          <w:sz w:val="24"/>
          <w:szCs w:val="24"/>
        </w:rPr>
      </w:pPr>
      <w:r w:rsidRPr="007D4DCB">
        <w:rPr>
          <w:b w:val="0"/>
          <w:sz w:val="24"/>
          <w:szCs w:val="24"/>
        </w:rPr>
        <w:t>КУ «ОК Эндокриндиспансер» ЗОС</w:t>
      </w:r>
    </w:p>
    <w:p w:rsidR="004A3B87" w:rsidRPr="007D4DCB" w:rsidRDefault="004A3B87">
      <w:pPr>
        <w:rPr>
          <w:lang w:val="ru-RU"/>
        </w:rPr>
      </w:pPr>
    </w:p>
    <w:p w:rsidR="004A3B87" w:rsidRPr="007D4DCB" w:rsidRDefault="004A3B87" w:rsidP="00FC5396">
      <w:pPr>
        <w:pStyle w:val="Heading4"/>
        <w:ind w:left="-567" w:right="-58"/>
        <w:rPr>
          <w:b w:val="0"/>
          <w:sz w:val="24"/>
          <w:szCs w:val="24"/>
        </w:rPr>
      </w:pPr>
      <w:r w:rsidRPr="007D4DCB">
        <w:rPr>
          <w:b w:val="0"/>
          <w:sz w:val="24"/>
          <w:szCs w:val="24"/>
        </w:rPr>
        <w:t>Выписной эпикриз</w:t>
      </w:r>
    </w:p>
    <w:p w:rsidR="004A3B87" w:rsidRPr="007D4DCB" w:rsidRDefault="004A3B87" w:rsidP="00FC5396">
      <w:pPr>
        <w:pStyle w:val="Heading4"/>
        <w:ind w:left="-567"/>
        <w:rPr>
          <w:b w:val="0"/>
          <w:sz w:val="24"/>
          <w:szCs w:val="24"/>
        </w:rPr>
      </w:pPr>
      <w:r w:rsidRPr="007D4DCB">
        <w:rPr>
          <w:b w:val="0"/>
          <w:sz w:val="24"/>
          <w:szCs w:val="24"/>
        </w:rPr>
        <w:t>Из истории болезни №  1394</w:t>
      </w:r>
    </w:p>
    <w:p w:rsidR="004A3B87" w:rsidRPr="007D4DCB" w:rsidRDefault="004A3B87" w:rsidP="00FC5396">
      <w:pPr>
        <w:pStyle w:val="Heading5"/>
        <w:ind w:left="-567"/>
        <w:rPr>
          <w:sz w:val="24"/>
          <w:szCs w:val="24"/>
        </w:rPr>
      </w:pPr>
      <w:r w:rsidRPr="007D4DCB">
        <w:rPr>
          <w:sz w:val="24"/>
          <w:szCs w:val="24"/>
        </w:rPr>
        <w:t>Ф.И.О: Ардел</w:t>
      </w:r>
      <w:r>
        <w:rPr>
          <w:sz w:val="24"/>
          <w:szCs w:val="24"/>
        </w:rPr>
        <w:t>ь</w:t>
      </w:r>
      <w:r w:rsidRPr="007D4DCB">
        <w:rPr>
          <w:sz w:val="24"/>
          <w:szCs w:val="24"/>
        </w:rPr>
        <w:t>янова Елена Антолльевна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Год рождения: 1963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Место жительства: Приморский р-н, с. Преслав, </w:t>
      </w:r>
      <w:r>
        <w:rPr>
          <w:lang w:val="ru-RU"/>
        </w:rPr>
        <w:t xml:space="preserve">ул. </w:t>
      </w:r>
      <w:r w:rsidRPr="007D4DCB">
        <w:rPr>
          <w:lang w:val="ru-RU"/>
        </w:rPr>
        <w:t>Ленина 76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Место работы: н\р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Находился на лечении с   29.10.13 по  07 .11.13 в диаб.  отд.</w:t>
      </w:r>
    </w:p>
    <w:p w:rsidR="004A3B87" w:rsidRPr="007D4DCB" w:rsidRDefault="004A3B87" w:rsidP="00B657F9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Диагноз:</w:t>
      </w:r>
      <w:r w:rsidRPr="007D4DCB">
        <w:rPr>
          <w:lang w:val="ru-RU"/>
        </w:rPr>
        <w:t xml:space="preserve">  Сахарный диабет тип 2, средней тяжести, декомпенсация. Диабетическая нефропатия III ст. ХБП I ст. Хроническая дистальная диабетическая полинейропатия н/к IIст., сенсо-моторная форма. Диаб. ангиопатия артерий н/к. Ангиопатия сосудов сетчатки ОИ. Начальная катаракта ОИ. Ожирение II ст. (ИМТ </w:t>
      </w:r>
      <w:r>
        <w:rPr>
          <w:lang w:val="ru-RU"/>
        </w:rPr>
        <w:t>37,5</w:t>
      </w:r>
      <w:r w:rsidRPr="007D4DCB">
        <w:rPr>
          <w:lang w:val="ru-RU"/>
        </w:rPr>
        <w:t>кг/м</w:t>
      </w:r>
      <w:r w:rsidRPr="007D4DCB">
        <w:rPr>
          <w:vertAlign w:val="superscript"/>
          <w:lang w:val="ru-RU"/>
        </w:rPr>
        <w:t>2</w:t>
      </w:r>
      <w:r w:rsidRPr="007D4DCB">
        <w:rPr>
          <w:lang w:val="ru-RU"/>
        </w:rPr>
        <w:t>) алим</w:t>
      </w:r>
      <w:r>
        <w:rPr>
          <w:lang w:val="ru-RU"/>
        </w:rPr>
        <w:t>ентарно-</w:t>
      </w:r>
      <w:r w:rsidRPr="007D4DCB">
        <w:rPr>
          <w:lang w:val="ru-RU"/>
        </w:rPr>
        <w:t>конституционального генеза, стабильное течение.  Аутоиммунный тиреоидит,  гипертрофическая форма. Эутиреоидное состояние.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 xml:space="preserve">Жалобы при поступлении </w:t>
      </w:r>
      <w:r w:rsidRPr="007D4DCB">
        <w:rPr>
          <w:lang w:val="ru-RU"/>
        </w:rPr>
        <w:t>на увеличение веса на 2 кг за год,  боли  в н/к, судороги, онемение ног, повышение АД макс. до 160/110 мм рт.ст.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Краткий анамнез</w:t>
      </w:r>
      <w:r w:rsidRPr="007D4DCB">
        <w:rPr>
          <w:lang w:val="ru-RU"/>
        </w:rPr>
        <w:t>: СД выявлен в 2010г. Комы отрицает. С начала заболевания ССП. В наст. время принимает: Новонорм 1 т утром, глюкофаж 500 2р/д.  Гликемия – 7,1-9,8ммоль/л. Последнее стац. лечение  в 2012г. Повышение АД в течение 5 лет. АИТ с 2010г. АТТПО-2880,0.  Госпитализирован  в обл. энд. диспансер для коррекции ССТ, лечения хр. осложнений СД.</w:t>
      </w:r>
    </w:p>
    <w:p w:rsidR="004A3B87" w:rsidRPr="007D4DCB" w:rsidRDefault="004A3B87" w:rsidP="00FC5396">
      <w:pPr>
        <w:ind w:left="-567"/>
        <w:jc w:val="both"/>
        <w:rPr>
          <w:u w:val="single"/>
          <w:lang w:val="ru-RU"/>
        </w:rPr>
      </w:pPr>
      <w:r w:rsidRPr="007D4DCB">
        <w:rPr>
          <w:u w:val="single"/>
          <w:lang w:val="ru-RU"/>
        </w:rPr>
        <w:t>Данные лабораторных исследований.</w:t>
      </w:r>
    </w:p>
    <w:p w:rsidR="004A3B87" w:rsidRPr="007D4DCB" w:rsidRDefault="004A3B87" w:rsidP="00556524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30.10.13Общ. ан. крови Нв – 170 г/л  эритр – 5,1 лейк –5,0  СОЭ – 5 мм/час   </w:t>
      </w:r>
    </w:p>
    <w:p w:rsidR="004A3B87" w:rsidRPr="007D4DCB" w:rsidRDefault="004A3B87" w:rsidP="00556524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э-0 %    п- 1%   с-65 %   л- 31 %   м-3 %  </w:t>
      </w:r>
    </w:p>
    <w:p w:rsidR="004A3B87" w:rsidRPr="007D4DCB" w:rsidRDefault="004A3B87" w:rsidP="00556524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04.11.13Общ. ан. крови Нв – 145 г/л  эритр – 4,4 лейк –8,0  СОЭ – 14 мм/час   </w:t>
      </w:r>
    </w:p>
    <w:p w:rsidR="004A3B87" w:rsidRPr="007D4DCB" w:rsidRDefault="004A3B87" w:rsidP="00556524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э-0 %    п- 1%   с-63 %   л- 31 %   м-5 % 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30.10.13Биохимия: СКФ – 113мл./мин., хол – 5,53тригл -2,35 ХСЛПВП -1,35 ХСЛПНП -3,11 Катер -3,09 мочевина –3,1  креатинин – 84  бил общ –16,1  бил пр –4,0  тим – 1,6 АСТ – 0,55  АЛТ –0,43   ммоль/л;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01.11.13 АСТ 0,17 АЛТ 0,35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30.10.13Глик. гемоглобин – 7,9%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04.11.13 ТТГ –  2,2 (0,3-4,0) Мме/л</w:t>
      </w:r>
    </w:p>
    <w:p w:rsidR="004A3B87" w:rsidRPr="007D4DCB" w:rsidRDefault="004A3B8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D4DCB">
        <w:rPr>
          <w:b w:val="0"/>
          <w:sz w:val="24"/>
          <w:szCs w:val="24"/>
        </w:rPr>
        <w:t>30.10.13Общ. ан. мочи уд вес 1024  лейк – 2-3  в п/зр белок – отр  ацетон –отр;  эпит. пл. -ного ; эпит. перех. -ед  в п/зр</w:t>
      </w:r>
    </w:p>
    <w:p w:rsidR="004A3B87" w:rsidRPr="007D4DCB" w:rsidRDefault="004A3B87" w:rsidP="00FC5396">
      <w:pPr>
        <w:ind w:left="-567"/>
        <w:rPr>
          <w:lang w:val="ru-RU"/>
        </w:rPr>
      </w:pPr>
      <w:r w:rsidRPr="007D4DCB">
        <w:rPr>
          <w:lang w:val="ru-RU"/>
        </w:rPr>
        <w:t>01.11.13Анализ мочи по Нечипоренко лейк -1000 эритр -  белок – отр</w:t>
      </w:r>
    </w:p>
    <w:p w:rsidR="004A3B87" w:rsidRPr="007D4DCB" w:rsidRDefault="004A3B87" w:rsidP="00FC5396">
      <w:pPr>
        <w:ind w:left="-567"/>
        <w:rPr>
          <w:lang w:val="ru-RU"/>
        </w:rPr>
      </w:pPr>
      <w:r w:rsidRPr="007D4DCB">
        <w:rPr>
          <w:lang w:val="ru-RU"/>
        </w:rPr>
        <w:t xml:space="preserve">31.10.13Суточная глюкозурия –  0,93%;   Суточная протеинурия –  отр   </w:t>
      </w:r>
    </w:p>
    <w:p w:rsidR="004A3B87" w:rsidRPr="007D4DCB" w:rsidRDefault="004A3B87" w:rsidP="007D4DCB">
      <w:pPr>
        <w:pStyle w:val="Heading5"/>
        <w:ind w:left="-567"/>
        <w:rPr>
          <w:sz w:val="24"/>
          <w:szCs w:val="24"/>
        </w:rPr>
      </w:pPr>
      <w:r w:rsidRPr="007D4DCB">
        <w:rPr>
          <w:sz w:val="24"/>
          <w:szCs w:val="24"/>
        </w:rPr>
        <w:t>04.11.13Микроальбуминурия –52,6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A3B87" w:rsidRPr="007D4DCB" w:rsidTr="00B76356">
        <w:tc>
          <w:tcPr>
            <w:tcW w:w="2518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 xml:space="preserve">Гликемический </w:t>
            </w:r>
          </w:p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22.00</w:t>
            </w:r>
          </w:p>
        </w:tc>
      </w:tr>
      <w:tr w:rsidR="004A3B87" w:rsidRPr="007D4DCB" w:rsidTr="00B76356">
        <w:tc>
          <w:tcPr>
            <w:tcW w:w="2518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</w:tr>
      <w:tr w:rsidR="004A3B87" w:rsidRPr="007D4DCB" w:rsidTr="00B76356">
        <w:tc>
          <w:tcPr>
            <w:tcW w:w="2518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</w:tr>
      <w:tr w:rsidR="004A3B87" w:rsidRPr="007D4DCB" w:rsidTr="00B76356">
        <w:tc>
          <w:tcPr>
            <w:tcW w:w="2518" w:type="dxa"/>
          </w:tcPr>
          <w:p w:rsidR="004A3B87" w:rsidRPr="007D4DCB" w:rsidRDefault="004A3B87" w:rsidP="00B76356">
            <w:pPr>
              <w:rPr>
                <w:lang w:val="ru-RU"/>
              </w:rPr>
            </w:pPr>
            <w:r w:rsidRPr="007D4DC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3B87" w:rsidRPr="007D4DCB" w:rsidRDefault="004A3B87" w:rsidP="00B76356">
            <w:pPr>
              <w:rPr>
                <w:lang w:val="ru-RU"/>
              </w:rPr>
            </w:pPr>
          </w:p>
        </w:tc>
      </w:tr>
    </w:tbl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Невропатолог</w:t>
      </w:r>
      <w:r w:rsidRPr="007D4DCB">
        <w:rPr>
          <w:lang w:val="ru-RU"/>
        </w:rPr>
        <w:t>: Хроническая дистальная диабетическая полинейропатия н/к IIст., сенсо-моторная форма.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Окулист</w:t>
      </w:r>
      <w:r w:rsidRPr="007D4DCB">
        <w:rPr>
          <w:lang w:val="ru-RU"/>
        </w:rPr>
        <w:t xml:space="preserve">: </w:t>
      </w:r>
      <w:smartTag w:uri="urn:schemas-microsoft-com:office:smarttags" w:element="place">
        <w:r w:rsidRPr="007D4DCB">
          <w:rPr>
            <w:lang w:val="en-US"/>
          </w:rPr>
          <w:t>VIS</w:t>
        </w:r>
      </w:smartTag>
      <w:r w:rsidRPr="007D4DCB">
        <w:rPr>
          <w:lang w:val="ru-RU"/>
        </w:rPr>
        <w:t xml:space="preserve"> </w:t>
      </w:r>
      <w:r w:rsidRPr="007D4DCB">
        <w:rPr>
          <w:lang w:val="en-US"/>
        </w:rPr>
        <w:t>OD</w:t>
      </w:r>
      <w:r w:rsidRPr="007D4DCB">
        <w:rPr>
          <w:lang w:val="ru-RU"/>
        </w:rPr>
        <w:t xml:space="preserve">=  0,7 </w:t>
      </w:r>
      <w:r w:rsidRPr="007D4DCB">
        <w:rPr>
          <w:lang w:val="en-US"/>
        </w:rPr>
        <w:t>OS</w:t>
      </w:r>
      <w:r w:rsidRPr="007D4DCB">
        <w:rPr>
          <w:lang w:val="ru-RU"/>
        </w:rPr>
        <w:t>=1,0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>Помутнения в хрусталиках ОИ. Больше в ОД.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Начальная катаракта ОИ.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 </w:t>
      </w:r>
      <w:r w:rsidRPr="007D4DCB">
        <w:rPr>
          <w:u w:val="single"/>
          <w:lang w:val="ru-RU"/>
        </w:rPr>
        <w:t>ЭКГ</w:t>
      </w:r>
      <w:r w:rsidRPr="007D4DCB">
        <w:rPr>
          <w:lang w:val="ru-RU"/>
        </w:rPr>
        <w:t xml:space="preserve">: ЧСС -75 уд/мин. Вольтаж сохранен.  Ритм синусовый. Эл. ось  отклонена влево. Позиция промежуточная.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Ангиохирург</w:t>
      </w:r>
      <w:r w:rsidRPr="007D4DCB">
        <w:rPr>
          <w:lang w:val="ru-RU"/>
        </w:rPr>
        <w:t>: Диаб. ангиопатия артерий н/к.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Допплерография:</w:t>
      </w:r>
      <w:r w:rsidRPr="007D4DCB">
        <w:rPr>
          <w:lang w:val="ru-RU"/>
        </w:rPr>
        <w:t xml:space="preserve"> ЛПИ справа –1,1 , ЛПИ слева – 1,1. Кровоток по а. tibialis роst  не нарушен с обеих сторон.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Дупл. сканирование артерий н/к</w:t>
      </w:r>
      <w:r w:rsidRPr="007D4DCB">
        <w:rPr>
          <w:lang w:val="ru-RU"/>
        </w:rPr>
        <w:t xml:space="preserve">: Заключение: Эхопризнаки стеноза большеберцовой артерии справа   %, задней большеберцовой артерии справа  %. Диаб. ангиопатия артерий н/к.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УЗИ</w:t>
      </w:r>
      <w:r w:rsidRPr="007D4DCB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 ст; перегиба ж/пузыря в н/3 тела и в области шейки, застоя в ж/пузыре, функционального раздражения кишечника.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УЗИ щит. железы</w:t>
      </w:r>
      <w:r w:rsidRPr="007D4DCB">
        <w:rPr>
          <w:lang w:val="ru-RU"/>
        </w:rPr>
        <w:t>: Пр д. V =  8,3см</w:t>
      </w:r>
      <w:r w:rsidRPr="007D4DCB">
        <w:rPr>
          <w:vertAlign w:val="superscript"/>
          <w:lang w:val="ru-RU"/>
        </w:rPr>
        <w:t>3</w:t>
      </w:r>
      <w:r w:rsidRPr="007D4DCB">
        <w:rPr>
          <w:lang w:val="ru-RU"/>
        </w:rPr>
        <w:t>; лев. д. V = 6,0 см</w:t>
      </w:r>
      <w:r w:rsidRPr="007D4DCB">
        <w:rPr>
          <w:vertAlign w:val="superscript"/>
          <w:lang w:val="ru-RU"/>
        </w:rPr>
        <w:t>3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Перешеек – 0,7см.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lang w:val="ru-RU"/>
        </w:rPr>
        <w:t xml:space="preserve">Щит. железа увеличена, контуры фестончатые. Эхогенность паренхимы снижена. Эхоструктура крупнозернистая,   мелкий и крупный фиброз. Регионарные л/узлы  не визуализируются. Закл.: Увеличение щит. железы 1 ст. Диффузные изменения паренхимы. 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Лечение:</w:t>
      </w:r>
      <w:r w:rsidRPr="007D4DCB">
        <w:rPr>
          <w:lang w:val="ru-RU"/>
        </w:rPr>
        <w:t xml:space="preserve"> кардиомагнил, новонорм, глюкофаж, трифас, розувастатин, берлитион, витаксон, солкосерил.</w:t>
      </w:r>
    </w:p>
    <w:p w:rsidR="004A3B87" w:rsidRPr="007D4DCB" w:rsidRDefault="004A3B87" w:rsidP="00FC5396">
      <w:pPr>
        <w:ind w:left="-567"/>
        <w:jc w:val="both"/>
        <w:rPr>
          <w:lang w:val="ru-RU"/>
        </w:rPr>
      </w:pPr>
      <w:r w:rsidRPr="007D4DCB">
        <w:rPr>
          <w:u w:val="single"/>
          <w:lang w:val="ru-RU"/>
        </w:rPr>
        <w:t>Состояние больного при выписке</w:t>
      </w:r>
      <w:r w:rsidRPr="007D4DCB">
        <w:rPr>
          <w:lang w:val="ru-RU"/>
        </w:rPr>
        <w:t xml:space="preserve">: СД компенсирован, уменьшились боли в н/к. АД  мм рт. ст. </w:t>
      </w:r>
    </w:p>
    <w:p w:rsidR="004A3B87" w:rsidRPr="007D4DCB" w:rsidRDefault="004A3B87">
      <w:pPr>
        <w:jc w:val="both"/>
        <w:rPr>
          <w:u w:val="single"/>
          <w:lang w:val="ru-RU"/>
        </w:rPr>
      </w:pPr>
      <w:r w:rsidRPr="007D4DCB">
        <w:rPr>
          <w:u w:val="single"/>
          <w:lang w:val="ru-RU"/>
        </w:rPr>
        <w:t xml:space="preserve">Рекомендовано </w:t>
      </w:r>
      <w:r w:rsidRPr="007D4DCB">
        <w:rPr>
          <w:lang w:val="ru-RU"/>
        </w:rPr>
        <w:t>: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«Д» наблюдение эндокринолога, уч. терапевта, кардиолог, гастроентеролога по м\жит.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4A3B87" w:rsidRPr="007D4DCB" w:rsidRDefault="004A3B87" w:rsidP="007E6EDD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 xml:space="preserve">ССТ: диапирид ( амарил, олтар ) 1 мг 1т. *1р/сут. п/з., </w:t>
      </w:r>
    </w:p>
    <w:p w:rsidR="004A3B87" w:rsidRPr="007D4DCB" w:rsidRDefault="004A3B87" w:rsidP="007E6EDD">
      <w:pPr>
        <w:ind w:left="435"/>
        <w:jc w:val="both"/>
        <w:rPr>
          <w:lang w:val="ru-RU"/>
        </w:rPr>
      </w:pPr>
      <w:r w:rsidRPr="007D4DCB">
        <w:rPr>
          <w:lang w:val="ru-RU"/>
        </w:rPr>
        <w:t xml:space="preserve">глюкофаж (сиофор, диаформин)500 - 1т. *2р/сут. 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Контроль глик. гемоглобина 1 раз в 6 мес., микроальбуминурии 1р. в 6 мес.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 xml:space="preserve">Гиполипидемическая терапия (розувастатин) с контролем липидограммы. 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 xml:space="preserve">Трифас  2,5 мг утром, кардиомагнил  1 т. вечер. Контр. АД. </w:t>
      </w:r>
    </w:p>
    <w:p w:rsidR="004A3B87" w:rsidRPr="007D4DCB" w:rsidRDefault="004A3B87" w:rsidP="00503C44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Берлитоин 600 мг/сут. 2-3 мес., витаксон 1т. *1р/д. 1 мес.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Рек. невропатолога: келтикан 1т.*3р/д. 1 мес.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>УЗИ щит. железы</w:t>
      </w:r>
      <w:r>
        <w:rPr>
          <w:lang w:val="ru-RU"/>
        </w:rPr>
        <w:t>,ТТГ</w:t>
      </w:r>
      <w:r w:rsidRPr="007D4DCB">
        <w:rPr>
          <w:lang w:val="ru-RU"/>
        </w:rPr>
        <w:t xml:space="preserve"> 1р. в год. </w:t>
      </w:r>
    </w:p>
    <w:p w:rsidR="004A3B87" w:rsidRPr="007D4DCB" w:rsidRDefault="004A3B87">
      <w:pPr>
        <w:numPr>
          <w:ilvl w:val="0"/>
          <w:numId w:val="2"/>
        </w:numPr>
        <w:jc w:val="both"/>
        <w:rPr>
          <w:lang w:val="ru-RU"/>
        </w:rPr>
      </w:pPr>
      <w:r w:rsidRPr="007D4DCB">
        <w:rPr>
          <w:lang w:val="ru-RU"/>
        </w:rPr>
        <w:t xml:space="preserve">Рек. окулиста: квинакс 2к.*3р/д. в ОИ. </w:t>
      </w:r>
    </w:p>
    <w:p w:rsidR="004A3B87" w:rsidRPr="007D4DCB" w:rsidRDefault="004A3B87" w:rsidP="00A9598B">
      <w:pPr>
        <w:ind w:left="435"/>
        <w:jc w:val="both"/>
        <w:rPr>
          <w:lang w:val="ru-RU"/>
        </w:rPr>
      </w:pPr>
    </w:p>
    <w:p w:rsidR="004A3B87" w:rsidRPr="007D4DCB" w:rsidRDefault="004A3B87">
      <w:pPr>
        <w:jc w:val="both"/>
        <w:rPr>
          <w:b/>
          <w:lang w:val="ru-RU"/>
        </w:rPr>
      </w:pPr>
    </w:p>
    <w:p w:rsidR="004A3B87" w:rsidRPr="007D4DCB" w:rsidRDefault="004A3B87" w:rsidP="007241FA">
      <w:pPr>
        <w:pStyle w:val="Heading5"/>
        <w:rPr>
          <w:sz w:val="24"/>
          <w:szCs w:val="24"/>
        </w:rPr>
      </w:pPr>
      <w:r w:rsidRPr="007D4DCB">
        <w:rPr>
          <w:sz w:val="24"/>
          <w:szCs w:val="24"/>
        </w:rPr>
        <w:t xml:space="preserve">Леч. врач  Ермоленко В.А  </w:t>
      </w:r>
    </w:p>
    <w:p w:rsidR="004A3B87" w:rsidRPr="007D4DCB" w:rsidRDefault="004A3B87" w:rsidP="007241FA">
      <w:pPr>
        <w:jc w:val="both"/>
        <w:rPr>
          <w:lang w:val="ru-RU"/>
        </w:rPr>
      </w:pPr>
      <w:r w:rsidRPr="007D4DCB">
        <w:rPr>
          <w:lang w:val="ru-RU"/>
        </w:rPr>
        <w:t>Зав. отд.  Еременко Н.В.</w:t>
      </w:r>
    </w:p>
    <w:p w:rsidR="004A3B87" w:rsidRPr="007D4DCB" w:rsidRDefault="004A3B87" w:rsidP="008A368B">
      <w:pPr>
        <w:jc w:val="both"/>
        <w:rPr>
          <w:lang w:val="ru-RU"/>
        </w:rPr>
      </w:pPr>
      <w:r w:rsidRPr="007D4DCB">
        <w:rPr>
          <w:lang w:val="ru-RU"/>
        </w:rPr>
        <w:t>Нач. мед. Костина Т.К.</w:t>
      </w:r>
    </w:p>
    <w:p w:rsidR="004A3B87" w:rsidRPr="007D4DCB" w:rsidRDefault="004A3B87">
      <w:pPr>
        <w:rPr>
          <w:lang w:val="ru-RU"/>
        </w:rPr>
      </w:pPr>
    </w:p>
    <w:sectPr w:rsidR="004A3B87" w:rsidRPr="007D4DCB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B87" w:rsidRDefault="004A3B87" w:rsidP="00080012">
      <w:r>
        <w:separator/>
      </w:r>
    </w:p>
  </w:endnote>
  <w:endnote w:type="continuationSeparator" w:id="1">
    <w:p w:rsidR="004A3B87" w:rsidRDefault="004A3B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B87" w:rsidRDefault="004A3B87" w:rsidP="00080012">
      <w:r>
        <w:separator/>
      </w:r>
    </w:p>
  </w:footnote>
  <w:footnote w:type="continuationSeparator" w:id="1">
    <w:p w:rsidR="004A3B87" w:rsidRDefault="004A3B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4A3B8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A3B87" w:rsidRPr="00244DF4" w:rsidRDefault="004A3B8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A3B87" w:rsidRPr="00244DF4" w:rsidTr="00244DF4">
      <w:tc>
        <w:tcPr>
          <w:tcW w:w="9571" w:type="dxa"/>
        </w:tcPr>
        <w:p w:rsidR="004A3B87" w:rsidRPr="00244DF4" w:rsidRDefault="004A3B8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A3B87" w:rsidRPr="00244DF4" w:rsidTr="00244DF4">
      <w:tc>
        <w:tcPr>
          <w:tcW w:w="9571" w:type="dxa"/>
        </w:tcPr>
        <w:p w:rsidR="004A3B87" w:rsidRPr="00244DF4" w:rsidRDefault="004A3B8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A3B8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A3B87" w:rsidRPr="00080012" w:rsidRDefault="004A3B8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A3B87" w:rsidRDefault="004A3B8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31BAB"/>
    <w:rsid w:val="0024238F"/>
    <w:rsid w:val="002433BD"/>
    <w:rsid w:val="00244DF4"/>
    <w:rsid w:val="00252517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3B87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6524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3EA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4DCB"/>
    <w:rsid w:val="007E6EDD"/>
    <w:rsid w:val="007F08CB"/>
    <w:rsid w:val="007F0A13"/>
    <w:rsid w:val="007F1CDE"/>
    <w:rsid w:val="007F360F"/>
    <w:rsid w:val="0081559E"/>
    <w:rsid w:val="008276F3"/>
    <w:rsid w:val="00830303"/>
    <w:rsid w:val="00831FF1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1776A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0A2A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7F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0770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57D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D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D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4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664</Words>
  <Characters>3789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2013-11-07T07:44:00Z</dcterms:created>
  <dcterms:modified xsi:type="dcterms:W3CDTF">2013-11-07T10:51:00Z</dcterms:modified>
</cp:coreProperties>
</file>