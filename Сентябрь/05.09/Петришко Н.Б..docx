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25" w:rsidRPr="00F8580E" w:rsidRDefault="00376D25" w:rsidP="00F8580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F8580E">
        <w:t>КУ «ОК Эндокриндиспансер» ЗОС</w:t>
      </w:r>
    </w:p>
    <w:p w:rsidR="00376D25" w:rsidRPr="00F8580E" w:rsidRDefault="00376D25" w:rsidP="00FC5396">
      <w:pPr>
        <w:pStyle w:val="Heading4"/>
        <w:ind w:left="-567" w:right="-58"/>
        <w:rPr>
          <w:b w:val="0"/>
          <w:sz w:val="24"/>
          <w:szCs w:val="24"/>
        </w:rPr>
      </w:pPr>
      <w:r w:rsidRPr="00F8580E">
        <w:rPr>
          <w:b w:val="0"/>
          <w:sz w:val="24"/>
          <w:szCs w:val="24"/>
        </w:rPr>
        <w:t>Выписной эпикриз</w:t>
      </w:r>
    </w:p>
    <w:p w:rsidR="00376D25" w:rsidRPr="00F8580E" w:rsidRDefault="00376D25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F8580E">
        <w:rPr>
          <w:b w:val="0"/>
          <w:sz w:val="24"/>
          <w:szCs w:val="24"/>
        </w:rPr>
        <w:t>Из истории болезни №</w:t>
      </w:r>
      <w:r w:rsidRPr="00F8580E">
        <w:rPr>
          <w:b w:val="0"/>
          <w:sz w:val="24"/>
          <w:szCs w:val="24"/>
          <w:lang w:val="uk-UA"/>
        </w:rPr>
        <w:t xml:space="preserve">  1081</w:t>
      </w:r>
    </w:p>
    <w:p w:rsidR="00376D25" w:rsidRPr="00F8580E" w:rsidRDefault="00376D25" w:rsidP="00FC5396">
      <w:pPr>
        <w:pStyle w:val="Heading5"/>
        <w:ind w:left="-567"/>
        <w:rPr>
          <w:sz w:val="24"/>
          <w:szCs w:val="24"/>
        </w:rPr>
      </w:pPr>
      <w:r w:rsidRPr="00F8580E">
        <w:rPr>
          <w:sz w:val="24"/>
          <w:szCs w:val="24"/>
        </w:rPr>
        <w:t>Ф.И.О: Петришко Николай Бориович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Год</w:t>
      </w:r>
      <w:r w:rsidRPr="00F8580E">
        <w:t xml:space="preserve"> </w:t>
      </w:r>
      <w:r w:rsidRPr="00F8580E">
        <w:rPr>
          <w:lang w:val="ru-RU"/>
        </w:rPr>
        <w:t>рождения</w:t>
      </w:r>
      <w:r w:rsidRPr="00F8580E">
        <w:t>:</w:t>
      </w:r>
      <w:r w:rsidRPr="00F8580E">
        <w:rPr>
          <w:lang w:val="ru-RU"/>
        </w:rPr>
        <w:t xml:space="preserve"> 1985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Место жительства</w:t>
      </w:r>
      <w:r w:rsidRPr="00F8580E">
        <w:t xml:space="preserve">: </w:t>
      </w:r>
      <w:r w:rsidRPr="00F8580E">
        <w:rPr>
          <w:lang w:val="ru-RU"/>
        </w:rPr>
        <w:t>Мелитопльский р-н, с. Долинское, Дебальцева 38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Место работы</w:t>
      </w:r>
      <w:r w:rsidRPr="00F8580E">
        <w:t xml:space="preserve">: </w:t>
      </w:r>
      <w:r w:rsidRPr="00F8580E">
        <w:rPr>
          <w:lang w:val="ru-RU"/>
        </w:rPr>
        <w:t>инв II гр.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Находился</w:t>
      </w:r>
      <w:r w:rsidRPr="00F8580E">
        <w:t xml:space="preserve"> на</w:t>
      </w:r>
      <w:r w:rsidRPr="00F8580E">
        <w:rPr>
          <w:lang w:val="ru-RU"/>
        </w:rPr>
        <w:t xml:space="preserve"> лечении</w:t>
      </w:r>
      <w:r w:rsidRPr="00F8580E">
        <w:t xml:space="preserve"> с </w:t>
      </w:r>
      <w:r w:rsidRPr="00F8580E">
        <w:rPr>
          <w:lang w:val="ru-RU"/>
        </w:rPr>
        <w:t xml:space="preserve">  27.08.13 по   19.09.13 в диаб.      отд.</w:t>
      </w:r>
    </w:p>
    <w:p w:rsidR="00376D25" w:rsidRPr="00F8580E" w:rsidRDefault="00376D25" w:rsidP="00E60D31">
      <w:pPr>
        <w:ind w:left="-567"/>
        <w:jc w:val="both"/>
        <w:rPr>
          <w:lang w:val="ru-RU"/>
        </w:rPr>
      </w:pPr>
      <w:r w:rsidRPr="00F8580E">
        <w:rPr>
          <w:u w:val="single"/>
          <w:lang w:val="ru-RU"/>
        </w:rPr>
        <w:t>Диагноз</w:t>
      </w:r>
      <w:r w:rsidRPr="00F8580E">
        <w:rPr>
          <w:u w:val="single"/>
        </w:rPr>
        <w:t>:</w:t>
      </w:r>
      <w:r w:rsidRPr="00F8580E">
        <w:t xml:space="preserve">  Сахарный</w:t>
      </w:r>
      <w:r w:rsidRPr="00F8580E">
        <w:rPr>
          <w:lang w:val="ru-RU"/>
        </w:rPr>
        <w:t xml:space="preserve"> диабет</w:t>
      </w:r>
      <w:r w:rsidRPr="00F8580E">
        <w:t xml:space="preserve">, тип </w:t>
      </w:r>
      <w:r w:rsidRPr="00F8580E">
        <w:rPr>
          <w:lang w:val="ru-RU"/>
        </w:rPr>
        <w:t>1</w:t>
      </w:r>
      <w:r w:rsidRPr="00F8580E">
        <w:t>,</w:t>
      </w:r>
      <w:r w:rsidRPr="00F8580E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F8580E">
        <w:t>. Диабетическая</w:t>
      </w:r>
      <w:r w:rsidRPr="00F8580E">
        <w:rPr>
          <w:lang w:val="ru-RU"/>
        </w:rPr>
        <w:t xml:space="preserve"> нефропатия</w:t>
      </w:r>
      <w:r w:rsidRPr="00F8580E">
        <w:t xml:space="preserve"> </w:t>
      </w:r>
      <w:r w:rsidRPr="00F8580E">
        <w:rPr>
          <w:lang w:val="en-US"/>
        </w:rPr>
        <w:t>V</w:t>
      </w:r>
      <w:r w:rsidRPr="00F8580E">
        <w:rPr>
          <w:lang w:val="ru-RU"/>
        </w:rPr>
        <w:t xml:space="preserve"> </w:t>
      </w:r>
      <w:r w:rsidRPr="00F8580E">
        <w:t xml:space="preserve">ст. </w:t>
      </w:r>
      <w:r w:rsidRPr="00F8580E">
        <w:rPr>
          <w:lang w:val="ru-RU"/>
        </w:rPr>
        <w:t xml:space="preserve">ХБП </w:t>
      </w:r>
      <w:r w:rsidRPr="00F8580E">
        <w:rPr>
          <w:lang w:val="en-US"/>
        </w:rPr>
        <w:t>III</w:t>
      </w:r>
      <w:r w:rsidRPr="00F8580E">
        <w:rPr>
          <w:lang w:val="ru-RU"/>
        </w:rPr>
        <w:t xml:space="preserve"> ст. Артифакия ОИ.</w:t>
      </w:r>
      <w:r w:rsidRPr="00F8580E">
        <w:t xml:space="preserve"> </w:t>
      </w:r>
      <w:r w:rsidRPr="00F8580E">
        <w:rPr>
          <w:lang w:val="ru-RU"/>
        </w:rPr>
        <w:t>П</w:t>
      </w:r>
      <w:r w:rsidRPr="00F8580E">
        <w:t>ролиферативная  диабетическая ретинопатия ОИ.</w:t>
      </w:r>
      <w:r w:rsidRPr="00F8580E">
        <w:rPr>
          <w:lang w:val="ru-RU"/>
        </w:rPr>
        <w:t xml:space="preserve"> Состояние после лазеркоагуляции сетчатки ОИ.  Диабетическая энцефалопатия, легкое когнитивное снижение. Хроническая дистальная</w:t>
      </w:r>
      <w:r w:rsidRPr="00F8580E">
        <w:t xml:space="preserve"> </w:t>
      </w:r>
      <w:r w:rsidRPr="00F8580E">
        <w:rPr>
          <w:lang w:val="ru-RU"/>
        </w:rPr>
        <w:t>диабетическая</w:t>
      </w:r>
      <w:r w:rsidRPr="00F8580E">
        <w:t xml:space="preserve"> полинейропатия н/к</w:t>
      </w:r>
      <w:r w:rsidRPr="00F8580E">
        <w:rPr>
          <w:lang w:val="ru-RU"/>
        </w:rPr>
        <w:t xml:space="preserve"> </w:t>
      </w:r>
      <w:r w:rsidRPr="00F8580E">
        <w:rPr>
          <w:lang w:val="en-US"/>
        </w:rPr>
        <w:t>I</w:t>
      </w:r>
      <w:r w:rsidRPr="00F8580E">
        <w:rPr>
          <w:lang w:val="ru-RU"/>
        </w:rPr>
        <w:t>ст</w:t>
      </w:r>
      <w:r w:rsidRPr="00F8580E">
        <w:t>.,</w:t>
      </w:r>
      <w:r w:rsidRPr="00F8580E">
        <w:rPr>
          <w:lang w:val="ru-RU"/>
        </w:rPr>
        <w:t xml:space="preserve"> субклиническое  течение.  Отдаленные последствия перенесенной нейроинфекции (1994) в виде  правостороннего спастического  монопареза в/к  со сгибательной контрактурой сустава в/к. Метаболическая кардиомиопатия.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  <w:lang w:val="ru-RU"/>
        </w:rPr>
        <w:t>Жалобы</w:t>
      </w:r>
      <w:r w:rsidRPr="00F8580E">
        <w:rPr>
          <w:u w:val="single"/>
        </w:rPr>
        <w:t xml:space="preserve"> при</w:t>
      </w:r>
      <w:r w:rsidRPr="00F8580E">
        <w:rPr>
          <w:u w:val="single"/>
          <w:lang w:val="ru-RU"/>
        </w:rPr>
        <w:t xml:space="preserve"> поступлении</w:t>
      </w:r>
      <w:r w:rsidRPr="00F8580E">
        <w:rPr>
          <w:u w:val="single"/>
        </w:rPr>
        <w:t xml:space="preserve"> </w:t>
      </w:r>
      <w:r w:rsidRPr="00F8580E">
        <w:t xml:space="preserve">на </w:t>
      </w:r>
      <w:r w:rsidRPr="00F8580E">
        <w:rPr>
          <w:lang w:val="ru-RU"/>
        </w:rPr>
        <w:t>сухость во рту, жажду</w:t>
      </w:r>
      <w:r w:rsidRPr="00F8580E">
        <w:t>,</w:t>
      </w:r>
      <w:r w:rsidRPr="00F8580E">
        <w:rPr>
          <w:lang w:val="ru-RU"/>
        </w:rPr>
        <w:t>полиурию, потерю веса на 7 кг, ухудшение зрения</w:t>
      </w:r>
      <w:r w:rsidRPr="00F8580E">
        <w:t>,</w:t>
      </w:r>
      <w:r w:rsidRPr="00F8580E">
        <w:rPr>
          <w:lang w:val="ru-RU"/>
        </w:rPr>
        <w:t xml:space="preserve"> повышение АД макс. до 150/100мм рт.ст., головные боли</w:t>
      </w:r>
      <w:r w:rsidRPr="00F8580E">
        <w:t>,</w:t>
      </w:r>
      <w:r w:rsidRPr="00F8580E">
        <w:rPr>
          <w:lang w:val="ru-RU"/>
        </w:rPr>
        <w:t xml:space="preserve">  боли в  фалангокистевом суставе IIп. пр в/к., частые гипогликемические состояния с потерей сознания до 3 раз за пол года с послед. госпитализацией в т/о по м/ж, о чем больной предоставил ксерокопии выписок.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  <w:lang w:val="ru-RU"/>
        </w:rPr>
        <w:t>Краткий</w:t>
      </w:r>
      <w:r w:rsidRPr="00F8580E">
        <w:rPr>
          <w:u w:val="single"/>
        </w:rPr>
        <w:t xml:space="preserve"> анамнез</w:t>
      </w:r>
      <w:r w:rsidRPr="00F8580E">
        <w:t xml:space="preserve">: СД </w:t>
      </w:r>
      <w:r w:rsidRPr="00F8580E">
        <w:rPr>
          <w:lang w:val="ru-RU"/>
        </w:rPr>
        <w:t>выявлен в</w:t>
      </w:r>
      <w:r w:rsidRPr="00F8580E">
        <w:t xml:space="preserve"> </w:t>
      </w:r>
      <w:r w:rsidRPr="00F8580E">
        <w:rPr>
          <w:lang w:val="ru-RU"/>
        </w:rPr>
        <w:t>1993</w:t>
      </w:r>
      <w:r w:rsidRPr="00F8580E">
        <w:t>г.</w:t>
      </w:r>
      <w:r w:rsidRPr="00F8580E">
        <w:rPr>
          <w:lang w:val="ru-RU"/>
        </w:rPr>
        <w:t xml:space="preserve"> Течение заболевания</w:t>
      </w:r>
      <w:r w:rsidRPr="00F8580E">
        <w:t xml:space="preserve"> лабильное</w:t>
      </w:r>
      <w:r w:rsidRPr="00F8580E">
        <w:rPr>
          <w:lang w:val="ru-RU"/>
        </w:rPr>
        <w:t xml:space="preserve">, в анамнезе частые </w:t>
      </w:r>
      <w:r w:rsidRPr="00F8580E">
        <w:t xml:space="preserve"> гипогликемически</w:t>
      </w:r>
      <w:r w:rsidRPr="00F8580E">
        <w:rPr>
          <w:lang w:val="ru-RU"/>
        </w:rPr>
        <w:t>е состояния</w:t>
      </w:r>
      <w:r w:rsidRPr="00F8580E">
        <w:t>.</w:t>
      </w:r>
      <w:r w:rsidRPr="00F8580E">
        <w:rPr>
          <w:lang w:val="ru-RU"/>
        </w:rPr>
        <w:t xml:space="preserve"> Комы  гипогликемические 1р в месяц</w:t>
      </w:r>
      <w:r w:rsidRPr="00F8580E">
        <w:t xml:space="preserve">. </w:t>
      </w:r>
      <w:r w:rsidRPr="00F8580E">
        <w:rPr>
          <w:lang w:val="ru-RU"/>
        </w:rPr>
        <w:t>С начала заболевания инсулинотерапия</w:t>
      </w:r>
      <w:r w:rsidRPr="00F8580E">
        <w:t xml:space="preserve">. </w:t>
      </w:r>
      <w:r w:rsidRPr="00F8580E">
        <w:rPr>
          <w:lang w:val="ru-RU"/>
        </w:rPr>
        <w:t xml:space="preserve">  </w:t>
      </w:r>
      <w:r w:rsidRPr="00F8580E">
        <w:t>В наст.</w:t>
      </w:r>
      <w:r w:rsidRPr="00F8580E">
        <w:rPr>
          <w:lang w:val="ru-RU"/>
        </w:rPr>
        <w:t xml:space="preserve"> время принимает</w:t>
      </w:r>
      <w:r w:rsidRPr="00F8580E">
        <w:t xml:space="preserve">: </w:t>
      </w:r>
      <w:r w:rsidRPr="00F8580E">
        <w:rPr>
          <w:lang w:val="ru-RU"/>
        </w:rPr>
        <w:t xml:space="preserve">Актрапид НМ </w:t>
      </w:r>
      <w:r w:rsidRPr="00F8580E">
        <w:t xml:space="preserve"> п/з-</w:t>
      </w:r>
      <w:r w:rsidRPr="00F8580E">
        <w:rPr>
          <w:lang w:val="ru-RU"/>
        </w:rPr>
        <w:t>17 ед</w:t>
      </w:r>
      <w:r w:rsidRPr="00F8580E">
        <w:t xml:space="preserve">., п/у- </w:t>
      </w:r>
      <w:r w:rsidRPr="00F8580E">
        <w:rPr>
          <w:lang w:val="ru-RU"/>
        </w:rPr>
        <w:t>6-7</w:t>
      </w:r>
      <w:r w:rsidRPr="00F8580E">
        <w:t xml:space="preserve">ед., </w:t>
      </w:r>
      <w:r w:rsidRPr="00F8580E">
        <w:rPr>
          <w:lang w:val="ru-RU"/>
        </w:rPr>
        <w:t xml:space="preserve"> Протафан НМ </w:t>
      </w:r>
      <w:r w:rsidRPr="00F8580E">
        <w:t>22.00</w:t>
      </w:r>
      <w:r w:rsidRPr="00F8580E">
        <w:rPr>
          <w:lang w:val="ru-RU"/>
        </w:rPr>
        <w:t xml:space="preserve"> 18 ед. </w:t>
      </w:r>
      <w:r w:rsidRPr="00F8580E">
        <w:t>Гликемия</w:t>
      </w:r>
      <w:r w:rsidRPr="00F8580E">
        <w:rPr>
          <w:lang w:val="ru-RU"/>
        </w:rPr>
        <w:t xml:space="preserve"> </w:t>
      </w:r>
      <w:r w:rsidRPr="00F8580E">
        <w:t>–</w:t>
      </w:r>
      <w:r w:rsidRPr="00F8580E">
        <w:rPr>
          <w:lang w:val="ru-RU"/>
        </w:rPr>
        <w:t>9,0-7,0-2,1 ммоль</w:t>
      </w:r>
      <w:r w:rsidRPr="00F8580E">
        <w:t>/л</w:t>
      </w:r>
      <w:r w:rsidRPr="00F8580E">
        <w:rPr>
          <w:lang w:val="ru-RU"/>
        </w:rPr>
        <w:t xml:space="preserve">. Последнее стац. лечение  </w:t>
      </w:r>
      <w:r w:rsidRPr="00F8580E">
        <w:t xml:space="preserve">в </w:t>
      </w:r>
      <w:r w:rsidRPr="00F8580E">
        <w:rPr>
          <w:lang w:val="ru-RU"/>
        </w:rPr>
        <w:t>02.2013</w:t>
      </w:r>
      <w:r w:rsidRPr="00F8580E">
        <w:t>г.</w:t>
      </w:r>
      <w:r w:rsidRPr="00F8580E">
        <w:rPr>
          <w:lang w:val="ru-RU"/>
        </w:rPr>
        <w:t xml:space="preserve"> Повышение</w:t>
      </w:r>
      <w:r w:rsidRPr="00F8580E">
        <w:t xml:space="preserve"> АД в</w:t>
      </w:r>
      <w:r w:rsidRPr="00F8580E">
        <w:rPr>
          <w:lang w:val="ru-RU"/>
        </w:rPr>
        <w:t xml:space="preserve"> течение</w:t>
      </w:r>
      <w:r w:rsidRPr="00F8580E">
        <w:t xml:space="preserve"> </w:t>
      </w:r>
      <w:r w:rsidRPr="00F8580E">
        <w:rPr>
          <w:lang w:val="ru-RU"/>
        </w:rPr>
        <w:t>4</w:t>
      </w:r>
      <w:r w:rsidRPr="00F8580E">
        <w:t xml:space="preserve">лет. </w:t>
      </w:r>
      <w:r w:rsidRPr="00F8580E">
        <w:rPr>
          <w:lang w:val="ru-RU"/>
        </w:rPr>
        <w:t>Госпитализирован</w:t>
      </w:r>
      <w:r w:rsidRPr="00F8580E">
        <w:t xml:space="preserve">  в </w:t>
      </w:r>
      <w:r w:rsidRPr="00F8580E">
        <w:rPr>
          <w:lang w:val="ru-RU"/>
        </w:rPr>
        <w:t>обл. энд</w:t>
      </w:r>
      <w:r w:rsidRPr="00F8580E">
        <w:t>. диспансер для</w:t>
      </w:r>
      <w:r w:rsidRPr="00F8580E">
        <w:rPr>
          <w:lang w:val="ru-RU"/>
        </w:rPr>
        <w:t xml:space="preserve"> коррекции инсулинотерапии, лечения</w:t>
      </w:r>
      <w:r w:rsidRPr="00F8580E">
        <w:t xml:space="preserve"> </w:t>
      </w:r>
      <w:r w:rsidRPr="00F8580E">
        <w:rPr>
          <w:lang w:val="ru-RU"/>
        </w:rPr>
        <w:t>хр. осложнений</w:t>
      </w:r>
      <w:r w:rsidRPr="00F8580E">
        <w:t xml:space="preserve"> СД.</w:t>
      </w:r>
    </w:p>
    <w:p w:rsidR="00376D25" w:rsidRPr="00F8580E" w:rsidRDefault="00376D25" w:rsidP="00FC5396">
      <w:pPr>
        <w:ind w:left="-567"/>
        <w:jc w:val="both"/>
        <w:rPr>
          <w:u w:val="single"/>
          <w:lang w:val="ru-RU"/>
        </w:rPr>
      </w:pPr>
      <w:r w:rsidRPr="00F8580E">
        <w:rPr>
          <w:u w:val="single"/>
          <w:lang w:val="ru-RU"/>
        </w:rPr>
        <w:t>Данные лабораторных исследований</w:t>
      </w:r>
      <w:r w:rsidRPr="00F8580E">
        <w:rPr>
          <w:u w:val="single"/>
        </w:rPr>
        <w:t>.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28.08.13Общ</w:t>
      </w:r>
      <w:r w:rsidRPr="00F8580E">
        <w:t xml:space="preserve">. ан. крови Нв – </w:t>
      </w:r>
      <w:r w:rsidRPr="00F8580E">
        <w:rPr>
          <w:lang w:val="ru-RU"/>
        </w:rPr>
        <w:t>146</w:t>
      </w:r>
      <w:r w:rsidRPr="00F8580E">
        <w:t xml:space="preserve"> г/л  эритр –</w:t>
      </w:r>
      <w:r w:rsidRPr="00F8580E">
        <w:rPr>
          <w:lang w:val="ru-RU"/>
        </w:rPr>
        <w:t>4,4</w:t>
      </w:r>
      <w:r w:rsidRPr="00F8580E">
        <w:t xml:space="preserve">  лейк –</w:t>
      </w:r>
      <w:r w:rsidRPr="00F8580E">
        <w:rPr>
          <w:lang w:val="ru-RU"/>
        </w:rPr>
        <w:t>7,8</w:t>
      </w:r>
      <w:r w:rsidRPr="00F8580E">
        <w:t xml:space="preserve">  СОЭ – </w:t>
      </w:r>
      <w:r w:rsidRPr="00F8580E">
        <w:rPr>
          <w:lang w:val="ru-RU"/>
        </w:rPr>
        <w:t xml:space="preserve">10 </w:t>
      </w:r>
      <w:r w:rsidRPr="00F8580E">
        <w:t xml:space="preserve">мм/час  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t xml:space="preserve">э- </w:t>
      </w:r>
      <w:r w:rsidRPr="00F8580E">
        <w:rPr>
          <w:lang w:val="ru-RU"/>
        </w:rPr>
        <w:t>0</w:t>
      </w:r>
      <w:r w:rsidRPr="00F8580E">
        <w:t xml:space="preserve">%    п- </w:t>
      </w:r>
      <w:r w:rsidRPr="00F8580E">
        <w:rPr>
          <w:lang w:val="ru-RU"/>
        </w:rPr>
        <w:t>1</w:t>
      </w:r>
      <w:r w:rsidRPr="00F8580E">
        <w:t>%   с-</w:t>
      </w:r>
      <w:r w:rsidRPr="00F8580E">
        <w:rPr>
          <w:lang w:val="ru-RU"/>
        </w:rPr>
        <w:t>70</w:t>
      </w:r>
      <w:r w:rsidRPr="00F8580E">
        <w:t xml:space="preserve"> %   л- </w:t>
      </w:r>
      <w:r w:rsidRPr="00F8580E">
        <w:rPr>
          <w:lang w:val="ru-RU"/>
        </w:rPr>
        <w:t>72</w:t>
      </w:r>
      <w:r w:rsidRPr="00F8580E">
        <w:t xml:space="preserve"> %   м- </w:t>
      </w:r>
      <w:r w:rsidRPr="00F8580E">
        <w:rPr>
          <w:lang w:val="ru-RU"/>
        </w:rPr>
        <w:t>2</w:t>
      </w:r>
      <w:r w:rsidRPr="00F8580E">
        <w:t xml:space="preserve">%  </w:t>
      </w:r>
    </w:p>
    <w:p w:rsidR="00376D25" w:rsidRPr="00F8580E" w:rsidRDefault="00376D25" w:rsidP="00AE61B7">
      <w:pPr>
        <w:ind w:left="-567"/>
        <w:jc w:val="both"/>
        <w:rPr>
          <w:lang w:val="ru-RU"/>
        </w:rPr>
      </w:pPr>
      <w:r w:rsidRPr="00F8580E">
        <w:rPr>
          <w:lang w:val="ru-RU"/>
        </w:rPr>
        <w:t>18.09.13Общ</w:t>
      </w:r>
      <w:r w:rsidRPr="00F8580E">
        <w:t xml:space="preserve">. ан. крови Нв – </w:t>
      </w:r>
      <w:r w:rsidRPr="00F8580E">
        <w:rPr>
          <w:lang w:val="ru-RU"/>
        </w:rPr>
        <w:t>151</w:t>
      </w:r>
      <w:r w:rsidRPr="00F8580E">
        <w:t xml:space="preserve"> г/л  эритр –</w:t>
      </w:r>
      <w:r w:rsidRPr="00F8580E">
        <w:rPr>
          <w:lang w:val="ru-RU"/>
        </w:rPr>
        <w:t>4,7</w:t>
      </w:r>
      <w:r w:rsidRPr="00F8580E">
        <w:t xml:space="preserve">  лейк –</w:t>
      </w:r>
      <w:r w:rsidRPr="00F8580E">
        <w:rPr>
          <w:lang w:val="ru-RU"/>
        </w:rPr>
        <w:t>7,8</w:t>
      </w:r>
      <w:r w:rsidRPr="00F8580E">
        <w:t xml:space="preserve">  СОЭ – </w:t>
      </w:r>
      <w:r w:rsidRPr="00F8580E">
        <w:rPr>
          <w:lang w:val="ru-RU"/>
        </w:rPr>
        <w:t xml:space="preserve">3 </w:t>
      </w:r>
      <w:r w:rsidRPr="00F8580E">
        <w:t xml:space="preserve">мм/час  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t xml:space="preserve">э- </w:t>
      </w:r>
      <w:r w:rsidRPr="00F8580E">
        <w:rPr>
          <w:lang w:val="ru-RU"/>
        </w:rPr>
        <w:t>3</w:t>
      </w:r>
      <w:r w:rsidRPr="00F8580E">
        <w:t xml:space="preserve">%    п- </w:t>
      </w:r>
      <w:r w:rsidRPr="00F8580E">
        <w:rPr>
          <w:lang w:val="ru-RU"/>
        </w:rPr>
        <w:t>5</w:t>
      </w:r>
      <w:r w:rsidRPr="00F8580E">
        <w:t>%   с-</w:t>
      </w:r>
      <w:r w:rsidRPr="00F8580E">
        <w:rPr>
          <w:lang w:val="ru-RU"/>
        </w:rPr>
        <w:t>69</w:t>
      </w:r>
      <w:r w:rsidRPr="00F8580E">
        <w:t xml:space="preserve"> %   л- </w:t>
      </w:r>
      <w:r w:rsidRPr="00F8580E">
        <w:rPr>
          <w:lang w:val="ru-RU"/>
        </w:rPr>
        <w:t>20</w:t>
      </w:r>
      <w:r w:rsidRPr="00F8580E">
        <w:t xml:space="preserve"> %   м- </w:t>
      </w:r>
      <w:r w:rsidRPr="00F8580E">
        <w:rPr>
          <w:lang w:val="ru-RU"/>
        </w:rPr>
        <w:t>4</w:t>
      </w:r>
      <w:r w:rsidRPr="00F8580E">
        <w:t xml:space="preserve">% 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28.08.13Биохимия</w:t>
      </w:r>
      <w:r w:rsidRPr="00F8580E">
        <w:t>: СКФ –</w:t>
      </w:r>
      <w:r w:rsidRPr="00F8580E">
        <w:rPr>
          <w:lang w:val="ru-RU"/>
        </w:rPr>
        <w:t>56 мл</w:t>
      </w:r>
      <w:r w:rsidRPr="00F8580E">
        <w:t>./</w:t>
      </w:r>
      <w:r w:rsidRPr="00F8580E">
        <w:rPr>
          <w:lang w:val="ru-RU"/>
        </w:rPr>
        <w:t>мин</w:t>
      </w:r>
      <w:r w:rsidRPr="00F8580E">
        <w:t xml:space="preserve">., хол – </w:t>
      </w:r>
      <w:r w:rsidRPr="00F8580E">
        <w:rPr>
          <w:lang w:val="ru-RU"/>
        </w:rPr>
        <w:t>5,23</w:t>
      </w:r>
      <w:r w:rsidRPr="00F8580E">
        <w:t>тригл -</w:t>
      </w:r>
      <w:r w:rsidRPr="00F8580E">
        <w:rPr>
          <w:lang w:val="ru-RU"/>
        </w:rPr>
        <w:t>1,26</w:t>
      </w:r>
      <w:r w:rsidRPr="00F8580E">
        <w:t xml:space="preserve"> ХСЛПВП -</w:t>
      </w:r>
      <w:r w:rsidRPr="00F8580E">
        <w:rPr>
          <w:lang w:val="ru-RU"/>
        </w:rPr>
        <w:t>1,49</w:t>
      </w:r>
      <w:r w:rsidRPr="00F8580E">
        <w:t xml:space="preserve"> ХСЛПНП -</w:t>
      </w:r>
      <w:r w:rsidRPr="00F8580E">
        <w:rPr>
          <w:lang w:val="ru-RU"/>
        </w:rPr>
        <w:t>3,16</w:t>
      </w:r>
      <w:r w:rsidRPr="00F8580E">
        <w:t xml:space="preserve"> Катер -</w:t>
      </w:r>
      <w:r w:rsidRPr="00F8580E">
        <w:rPr>
          <w:lang w:val="ru-RU"/>
        </w:rPr>
        <w:t>2,51 мочевина</w:t>
      </w:r>
      <w:r w:rsidRPr="00F8580E">
        <w:t xml:space="preserve"> –</w:t>
      </w:r>
      <w:r w:rsidRPr="00F8580E">
        <w:rPr>
          <w:lang w:val="ru-RU"/>
        </w:rPr>
        <w:t>5,0</w:t>
      </w:r>
      <w:r w:rsidRPr="00F8580E">
        <w:t xml:space="preserve">  </w:t>
      </w:r>
      <w:r w:rsidRPr="00F8580E">
        <w:rPr>
          <w:lang w:val="ru-RU"/>
        </w:rPr>
        <w:t>креатинин</w:t>
      </w:r>
      <w:r w:rsidRPr="00F8580E">
        <w:t xml:space="preserve"> –</w:t>
      </w:r>
      <w:r w:rsidRPr="00F8580E">
        <w:rPr>
          <w:lang w:val="ru-RU"/>
        </w:rPr>
        <w:t>132</w:t>
      </w:r>
      <w:r w:rsidRPr="00F8580E">
        <w:t xml:space="preserve">   бил</w:t>
      </w:r>
      <w:r w:rsidRPr="00F8580E">
        <w:rPr>
          <w:lang w:val="ru-RU"/>
        </w:rPr>
        <w:t xml:space="preserve"> общ</w:t>
      </w:r>
      <w:r w:rsidRPr="00F8580E">
        <w:t xml:space="preserve"> – </w:t>
      </w:r>
      <w:r w:rsidRPr="00F8580E">
        <w:rPr>
          <w:lang w:val="ru-RU"/>
        </w:rPr>
        <w:t>12,1</w:t>
      </w:r>
      <w:r w:rsidRPr="00F8580E">
        <w:t xml:space="preserve"> бил</w:t>
      </w:r>
      <w:r w:rsidRPr="00F8580E">
        <w:rPr>
          <w:lang w:val="ru-RU"/>
        </w:rPr>
        <w:t xml:space="preserve"> пр</w:t>
      </w:r>
      <w:r w:rsidRPr="00F8580E">
        <w:t xml:space="preserve"> –</w:t>
      </w:r>
      <w:r w:rsidRPr="00F8580E">
        <w:rPr>
          <w:lang w:val="ru-RU"/>
        </w:rPr>
        <w:t>3,0</w:t>
      </w:r>
      <w:r w:rsidRPr="00F8580E">
        <w:t xml:space="preserve">  тим – </w:t>
      </w:r>
      <w:r w:rsidRPr="00F8580E">
        <w:rPr>
          <w:lang w:val="ru-RU"/>
        </w:rPr>
        <w:t>0,77</w:t>
      </w:r>
      <w:r w:rsidRPr="00F8580E">
        <w:t xml:space="preserve"> АСТ – </w:t>
      </w:r>
      <w:r w:rsidRPr="00F8580E">
        <w:rPr>
          <w:lang w:val="ru-RU"/>
        </w:rPr>
        <w:t>0,16</w:t>
      </w:r>
      <w:r w:rsidRPr="00F8580E">
        <w:t xml:space="preserve">  АЛТ – </w:t>
      </w:r>
      <w:r w:rsidRPr="00F8580E">
        <w:rPr>
          <w:lang w:val="ru-RU"/>
        </w:rPr>
        <w:t>0,10</w:t>
      </w:r>
      <w:r w:rsidRPr="00F8580E">
        <w:t xml:space="preserve">  </w:t>
      </w:r>
      <w:r w:rsidRPr="00F8580E">
        <w:rPr>
          <w:lang w:val="ru-RU"/>
        </w:rPr>
        <w:t>ммоль</w:t>
      </w:r>
      <w:r w:rsidRPr="00F8580E">
        <w:t xml:space="preserve">/л;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03.09.13 СКФ – 55,9 мочевина – 6,6 креатинин 133 мксоль/л</w:t>
      </w:r>
    </w:p>
    <w:p w:rsidR="00376D25" w:rsidRPr="00F8580E" w:rsidRDefault="00376D25" w:rsidP="00AE61B7">
      <w:pPr>
        <w:ind w:left="-567"/>
        <w:jc w:val="both"/>
        <w:rPr>
          <w:lang w:val="ru-RU"/>
        </w:rPr>
      </w:pPr>
      <w:r w:rsidRPr="00F8580E">
        <w:rPr>
          <w:lang w:val="ru-RU"/>
        </w:rPr>
        <w:t>04.09 Анализ</w:t>
      </w:r>
      <w:r w:rsidRPr="00F8580E">
        <w:t xml:space="preserve"> крови на </w:t>
      </w:r>
      <w:r w:rsidRPr="00F8580E">
        <w:rPr>
          <w:lang w:val="en-US"/>
        </w:rPr>
        <w:t>RW</w:t>
      </w:r>
      <w:r w:rsidRPr="00F8580E">
        <w:t>-</w:t>
      </w:r>
      <w:r w:rsidRPr="00F8580E">
        <w:rPr>
          <w:lang w:val="ru-RU"/>
        </w:rPr>
        <w:t xml:space="preserve"> отр</w:t>
      </w:r>
      <w:r w:rsidRPr="00F8580E">
        <w:t xml:space="preserve"> </w:t>
      </w:r>
    </w:p>
    <w:p w:rsidR="00376D25" w:rsidRPr="00F8580E" w:rsidRDefault="00376D25" w:rsidP="00AE61B7">
      <w:pPr>
        <w:ind w:left="-567"/>
        <w:jc w:val="both"/>
        <w:rPr>
          <w:lang w:val="ru-RU"/>
        </w:rPr>
      </w:pPr>
      <w:r w:rsidRPr="00F8580E">
        <w:rPr>
          <w:lang w:val="ru-RU"/>
        </w:rPr>
        <w:t>09.09.13 СКФ – 54,9 мочевина – 7,4 креатинин 111 мксоль/л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18.09.13 мочевина – 8,2 креатинин 166 мксоль/л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12.08.13Глик. гемоглобин – 10,8%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30.08.13 ТТГ –1,8   (0,3-4,0) Мме/л</w:t>
      </w:r>
    </w:p>
    <w:p w:rsidR="00376D25" w:rsidRPr="00F8580E" w:rsidRDefault="00376D2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8580E">
        <w:rPr>
          <w:b w:val="0"/>
          <w:sz w:val="24"/>
          <w:szCs w:val="24"/>
        </w:rPr>
        <w:t>28.08.13Общ. ан. мочи уд вес 1014  лейк –  1-2 в п/зр белок – 0,84  ацетон –отр;  эпит. пл. - ед; эпит. перех. - ед в п/зр</w:t>
      </w:r>
    </w:p>
    <w:p w:rsidR="00376D25" w:rsidRPr="00F8580E" w:rsidRDefault="00376D25" w:rsidP="00FC5396">
      <w:pPr>
        <w:ind w:left="-567"/>
        <w:rPr>
          <w:lang w:val="ru-RU"/>
        </w:rPr>
      </w:pPr>
      <w:r w:rsidRPr="00F8580E">
        <w:rPr>
          <w:lang w:val="ru-RU"/>
        </w:rPr>
        <w:t>30.08.13Анализ</w:t>
      </w:r>
      <w:r w:rsidRPr="00F8580E">
        <w:t xml:space="preserve"> мочи по Нечипоренко лейк -</w:t>
      </w:r>
      <w:r w:rsidRPr="00F8580E">
        <w:rPr>
          <w:lang w:val="ru-RU"/>
        </w:rPr>
        <w:t>1500</w:t>
      </w:r>
      <w:r w:rsidRPr="00F8580E">
        <w:t xml:space="preserve">  эритр – </w:t>
      </w:r>
      <w:r w:rsidRPr="00F8580E">
        <w:rPr>
          <w:lang w:val="ru-RU"/>
        </w:rPr>
        <w:t>750</w:t>
      </w:r>
      <w:r w:rsidRPr="00F8580E">
        <w:t xml:space="preserve"> </w:t>
      </w:r>
      <w:r w:rsidRPr="00F8580E">
        <w:rPr>
          <w:lang w:val="ru-RU"/>
        </w:rPr>
        <w:t>белок</w:t>
      </w:r>
      <w:r w:rsidRPr="00F8580E">
        <w:t xml:space="preserve"> –</w:t>
      </w:r>
      <w:r w:rsidRPr="00F8580E">
        <w:rPr>
          <w:lang w:val="ru-RU"/>
        </w:rPr>
        <w:t xml:space="preserve"> 0,78</w:t>
      </w:r>
    </w:p>
    <w:p w:rsidR="00376D25" w:rsidRPr="00F8580E" w:rsidRDefault="00376D25" w:rsidP="00FC5396">
      <w:pPr>
        <w:ind w:left="-567"/>
        <w:rPr>
          <w:lang w:val="ru-RU"/>
        </w:rPr>
      </w:pPr>
      <w:r w:rsidRPr="00F8580E">
        <w:rPr>
          <w:lang w:val="ru-RU"/>
        </w:rPr>
        <w:t>29.08.13Суточная глюкозурия</w:t>
      </w:r>
      <w:r w:rsidRPr="00F8580E">
        <w:t xml:space="preserve"> –  </w:t>
      </w:r>
      <w:r w:rsidRPr="00F8580E">
        <w:rPr>
          <w:lang w:val="ru-RU"/>
        </w:rPr>
        <w:t>2,3</w:t>
      </w:r>
      <w:r w:rsidRPr="00F8580E">
        <w:t>%</w:t>
      </w:r>
      <w:r w:rsidRPr="00F8580E">
        <w:rPr>
          <w:lang w:val="ru-RU"/>
        </w:rPr>
        <w:t xml:space="preserve">; </w:t>
      </w:r>
      <w:r w:rsidRPr="00F8580E">
        <w:t xml:space="preserve">  </w:t>
      </w:r>
      <w:r w:rsidRPr="00F8580E">
        <w:rPr>
          <w:lang w:val="ru-RU"/>
        </w:rPr>
        <w:t>Суточная протеинурия</w:t>
      </w:r>
      <w:r w:rsidRPr="00F8580E">
        <w:t xml:space="preserve"> –  </w:t>
      </w:r>
      <w:r w:rsidRPr="00F8580E">
        <w:rPr>
          <w:lang w:val="ru-RU"/>
        </w:rPr>
        <w:t>2,38 г/сут</w:t>
      </w:r>
      <w:r w:rsidRPr="00F8580E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 xml:space="preserve">Гликемический </w:t>
            </w:r>
          </w:p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22.00</w:t>
            </w: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19,5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8,1</w:t>
            </w: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19,6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01.09  2.00-7,1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18,5</w:t>
            </w: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15.09  2.00-13,5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7,1</w:t>
            </w: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15.06  2.00-6,2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  <w:tr w:rsidR="00376D25" w:rsidRPr="00F8580E" w:rsidTr="00B76356">
        <w:tc>
          <w:tcPr>
            <w:tcW w:w="2518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  <w:r w:rsidRPr="00F8580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76D25" w:rsidRPr="00F8580E" w:rsidRDefault="00376D25" w:rsidP="00B76356">
            <w:pPr>
              <w:rPr>
                <w:lang w:val="ru-RU"/>
              </w:rPr>
            </w:pPr>
          </w:p>
        </w:tc>
      </w:tr>
    </w:tbl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</w:rPr>
        <w:t>Невропатолог</w:t>
      </w:r>
      <w:r w:rsidRPr="00F8580E">
        <w:t xml:space="preserve">: </w:t>
      </w:r>
      <w:r w:rsidRPr="00F8580E">
        <w:rPr>
          <w:lang w:val="ru-RU"/>
        </w:rPr>
        <w:t xml:space="preserve"> диабетическая энцефалопатия, легкое когнитивное снижение. Хроническая дистальная</w:t>
      </w:r>
      <w:r w:rsidRPr="00F8580E">
        <w:t xml:space="preserve"> </w:t>
      </w:r>
      <w:r w:rsidRPr="00F8580E">
        <w:rPr>
          <w:lang w:val="ru-RU"/>
        </w:rPr>
        <w:t>диабетическая</w:t>
      </w:r>
      <w:r w:rsidRPr="00F8580E">
        <w:t xml:space="preserve"> полинейропатия н/к</w:t>
      </w:r>
      <w:r w:rsidRPr="00F8580E">
        <w:rPr>
          <w:lang w:val="ru-RU"/>
        </w:rPr>
        <w:t xml:space="preserve"> </w:t>
      </w:r>
      <w:r w:rsidRPr="00F8580E">
        <w:rPr>
          <w:lang w:val="en-US"/>
        </w:rPr>
        <w:t>I</w:t>
      </w:r>
      <w:r w:rsidRPr="00F8580E">
        <w:rPr>
          <w:lang w:val="ru-RU"/>
        </w:rPr>
        <w:t>ст</w:t>
      </w:r>
      <w:r w:rsidRPr="00F8580E">
        <w:t>.,</w:t>
      </w:r>
      <w:r w:rsidRPr="00F8580E">
        <w:rPr>
          <w:lang w:val="ru-RU"/>
        </w:rPr>
        <w:t xml:space="preserve"> субклиническое  течение.  Отдаленные последствия перенесенной нероинфекции (1994) в виде  правостороннего спастического  монопареза в/к  со сгибательной контрактурой сустава в/к.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  <w:lang w:val="ru-RU"/>
        </w:rPr>
        <w:t>Окулист</w:t>
      </w:r>
      <w:r w:rsidRPr="00F8580E">
        <w:t>:</w:t>
      </w:r>
      <w:r w:rsidRPr="00F8580E">
        <w:rPr>
          <w:lang w:val="ru-RU"/>
        </w:rPr>
        <w:t xml:space="preserve"> </w:t>
      </w:r>
      <w:smartTag w:uri="urn:schemas-microsoft-com:office:smarttags" w:element="place">
        <w:r w:rsidRPr="00F8580E">
          <w:rPr>
            <w:lang w:val="en-US"/>
          </w:rPr>
          <w:t>VIS</w:t>
        </w:r>
      </w:smartTag>
      <w:r w:rsidRPr="00F8580E">
        <w:rPr>
          <w:lang w:val="ru-RU"/>
        </w:rPr>
        <w:t xml:space="preserve"> </w:t>
      </w:r>
      <w:r w:rsidRPr="00F8580E">
        <w:rPr>
          <w:lang w:val="en-US"/>
        </w:rPr>
        <w:t>OD</w:t>
      </w:r>
      <w:r w:rsidRPr="00F8580E">
        <w:rPr>
          <w:lang w:val="ru-RU"/>
        </w:rPr>
        <w:t xml:space="preserve">=0,6   </w:t>
      </w:r>
      <w:r w:rsidRPr="00F8580E">
        <w:rPr>
          <w:lang w:val="en-US"/>
        </w:rPr>
        <w:t>OS</w:t>
      </w:r>
      <w:r w:rsidRPr="00F8580E">
        <w:rPr>
          <w:lang w:val="ru-RU"/>
        </w:rPr>
        <w:t>=07</w:t>
      </w:r>
      <w:r w:rsidRPr="00F8580E">
        <w:t>,</w:t>
      </w:r>
      <w:r w:rsidRPr="00F8580E">
        <w:rPr>
          <w:lang w:val="ru-RU"/>
        </w:rPr>
        <w:t xml:space="preserve">   Артифакия ОИ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 xml:space="preserve"> Гл</w:t>
      </w:r>
      <w:r w:rsidRPr="00F8580E">
        <w:t>. дно: ДЗН</w:t>
      </w:r>
      <w:r w:rsidRPr="00F8580E">
        <w:rPr>
          <w:lang w:val="ru-RU"/>
        </w:rPr>
        <w:t xml:space="preserve"> бледно-розовые</w:t>
      </w:r>
      <w:r w:rsidRPr="00F8580E">
        <w:t>.</w:t>
      </w:r>
      <w:r w:rsidRPr="00F8580E">
        <w:rPr>
          <w:lang w:val="ru-RU"/>
        </w:rPr>
        <w:t xml:space="preserve"> Границы четкие</w:t>
      </w:r>
      <w:r w:rsidRPr="00F8580E">
        <w:t>.</w:t>
      </w:r>
      <w:r w:rsidRPr="00F8580E">
        <w:rPr>
          <w:lang w:val="ru-RU"/>
        </w:rPr>
        <w:t xml:space="preserve"> Единичные микроаневризмы</w:t>
      </w:r>
      <w:r w:rsidRPr="00F8580E">
        <w:t>,</w:t>
      </w:r>
      <w:r w:rsidRPr="00F8580E">
        <w:rPr>
          <w:lang w:val="ru-RU"/>
        </w:rPr>
        <w:t xml:space="preserve"> эксудты,  множественные лазеркоагулянты.</w:t>
      </w:r>
      <w:r w:rsidRPr="00F8580E">
        <w:t xml:space="preserve">  </w:t>
      </w:r>
      <w:r w:rsidRPr="00F8580E">
        <w:rPr>
          <w:lang w:val="ru-RU"/>
        </w:rPr>
        <w:t>Артерии сужены</w:t>
      </w:r>
      <w:r w:rsidRPr="00F8580E">
        <w:t>.</w:t>
      </w:r>
      <w:r w:rsidRPr="00F8580E">
        <w:rPr>
          <w:lang w:val="ru-RU"/>
        </w:rPr>
        <w:t xml:space="preserve"> Аномалии венозных сосудов (извитость, колебания калибра).   Неоваскулярзация по ходу сосудов,  фиброзирование тканей  около преритилных кровоизлияний. Д-з: Артифакия ОИ.</w:t>
      </w:r>
      <w:r w:rsidRPr="00F8580E">
        <w:t xml:space="preserve"> </w:t>
      </w:r>
      <w:r w:rsidRPr="00F8580E">
        <w:rPr>
          <w:lang w:val="ru-RU"/>
        </w:rPr>
        <w:t>Пр</w:t>
      </w:r>
      <w:r w:rsidRPr="00F8580E">
        <w:t>олиферативная  диабетическая ретинопатия ОИ.</w:t>
      </w:r>
      <w:r w:rsidRPr="00F8580E">
        <w:rPr>
          <w:lang w:val="ru-RU"/>
        </w:rPr>
        <w:t xml:space="preserve"> Состояние после лазеркоагуляции сетчатки ОИ.  </w:t>
      </w:r>
    </w:p>
    <w:p w:rsidR="00376D25" w:rsidRPr="00F8580E" w:rsidRDefault="00376D25" w:rsidP="00FC5396">
      <w:pPr>
        <w:ind w:left="-567"/>
        <w:jc w:val="both"/>
      </w:pPr>
      <w:r w:rsidRPr="00F8580E">
        <w:rPr>
          <w:u w:val="single"/>
        </w:rPr>
        <w:t>ЭКГ</w:t>
      </w:r>
      <w:r w:rsidRPr="00F8580E">
        <w:t>:</w:t>
      </w:r>
      <w:r w:rsidRPr="00F8580E">
        <w:rPr>
          <w:lang w:val="ru-RU"/>
        </w:rPr>
        <w:t xml:space="preserve"> </w:t>
      </w:r>
      <w:r w:rsidRPr="00F8580E">
        <w:t>ЧСС -</w:t>
      </w:r>
      <w:r w:rsidRPr="00F8580E">
        <w:rPr>
          <w:lang w:val="ru-RU"/>
        </w:rPr>
        <w:t>85 уд/мин</w:t>
      </w:r>
      <w:r w:rsidRPr="00F8580E">
        <w:t>. Вольтаж</w:t>
      </w:r>
      <w:r w:rsidRPr="00F8580E">
        <w:rPr>
          <w:lang w:val="ru-RU"/>
        </w:rPr>
        <w:t xml:space="preserve"> сохранен</w:t>
      </w:r>
      <w:r w:rsidRPr="00F8580E">
        <w:t>.  Ритм</w:t>
      </w:r>
      <w:r w:rsidRPr="00F8580E">
        <w:rPr>
          <w:lang w:val="ru-RU"/>
        </w:rPr>
        <w:t xml:space="preserve"> синусовый</w:t>
      </w:r>
      <w:r w:rsidRPr="00F8580E">
        <w:t>.</w:t>
      </w:r>
      <w:r w:rsidRPr="00F8580E">
        <w:rPr>
          <w:lang w:val="ru-RU"/>
        </w:rPr>
        <w:t xml:space="preserve"> Эл</w:t>
      </w:r>
      <w:r w:rsidRPr="00F8580E">
        <w:t xml:space="preserve">. ось  </w:t>
      </w:r>
      <w:r w:rsidRPr="00F8580E">
        <w:rPr>
          <w:lang w:val="ru-RU"/>
        </w:rPr>
        <w:t>не отклонена</w:t>
      </w:r>
      <w:r w:rsidRPr="00F8580E">
        <w:t>.</w:t>
      </w:r>
      <w:r w:rsidRPr="00F8580E">
        <w:rPr>
          <w:lang w:val="ru-RU"/>
        </w:rPr>
        <w:t xml:space="preserve"> Позиция промежуточная.</w:t>
      </w:r>
      <w:r w:rsidRPr="00F8580E">
        <w:t xml:space="preserve">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</w:rPr>
        <w:t>Кардиолог</w:t>
      </w:r>
      <w:r w:rsidRPr="00F8580E">
        <w:t xml:space="preserve">: </w:t>
      </w:r>
      <w:r w:rsidRPr="00F8580E">
        <w:rPr>
          <w:lang w:val="ru-RU"/>
        </w:rPr>
        <w:t xml:space="preserve"> Метаболическая кардиомиопатия.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</w:rPr>
        <w:t>УЗИ</w:t>
      </w:r>
      <w:r w:rsidRPr="00F8580E">
        <w:t>:</w:t>
      </w:r>
      <w:r w:rsidRPr="00F8580E">
        <w:rPr>
          <w:lang w:val="ru-RU"/>
        </w:rPr>
        <w:t xml:space="preserve"> Заключение</w:t>
      </w:r>
      <w:r w:rsidRPr="00F8580E">
        <w:t xml:space="preserve">: </w:t>
      </w:r>
      <w:r w:rsidRPr="00F8580E">
        <w:rPr>
          <w:lang w:val="ru-RU"/>
        </w:rPr>
        <w:t xml:space="preserve">Эхопризнаки умеренных изменений диффузного типа в паренхиме печени и левой почки. </w:t>
      </w:r>
    </w:p>
    <w:p w:rsidR="00376D25" w:rsidRPr="00F8580E" w:rsidRDefault="00376D25" w:rsidP="00FC5396">
      <w:pPr>
        <w:ind w:left="-567"/>
        <w:jc w:val="both"/>
      </w:pPr>
      <w:r w:rsidRPr="00F8580E">
        <w:rPr>
          <w:u w:val="single"/>
          <w:lang w:val="ru-RU"/>
        </w:rPr>
        <w:t>30.8.13</w:t>
      </w:r>
      <w:r w:rsidRPr="00F8580E">
        <w:rPr>
          <w:u w:val="single"/>
        </w:rPr>
        <w:t>УЗИ щит.</w:t>
      </w:r>
      <w:r w:rsidRPr="00F8580E">
        <w:rPr>
          <w:u w:val="single"/>
          <w:lang w:val="ru-RU"/>
        </w:rPr>
        <w:t xml:space="preserve"> железы</w:t>
      </w:r>
      <w:r w:rsidRPr="00F8580E">
        <w:t>:</w:t>
      </w:r>
      <w:r w:rsidRPr="00F8580E">
        <w:rPr>
          <w:lang w:val="ru-RU"/>
        </w:rPr>
        <w:t xml:space="preserve"> Пр</w:t>
      </w:r>
      <w:r w:rsidRPr="00F8580E">
        <w:t xml:space="preserve"> д. V = </w:t>
      </w:r>
      <w:r w:rsidRPr="00F8580E">
        <w:rPr>
          <w:lang w:val="ru-RU"/>
        </w:rPr>
        <w:t>11,3</w:t>
      </w:r>
      <w:r w:rsidRPr="00F8580E">
        <w:t xml:space="preserve"> см</w:t>
      </w:r>
      <w:r w:rsidRPr="00F8580E">
        <w:rPr>
          <w:vertAlign w:val="superscript"/>
        </w:rPr>
        <w:t>3</w:t>
      </w:r>
      <w:r w:rsidRPr="00F8580E">
        <w:t xml:space="preserve">; лев. д. V =  </w:t>
      </w:r>
      <w:r w:rsidRPr="00F8580E">
        <w:rPr>
          <w:lang w:val="ru-RU"/>
        </w:rPr>
        <w:t>10,2</w:t>
      </w:r>
      <w:r w:rsidRPr="00F8580E">
        <w:t>м</w:t>
      </w:r>
      <w:r w:rsidRPr="00F8580E">
        <w:rPr>
          <w:vertAlign w:val="superscript"/>
        </w:rPr>
        <w:t>3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lang w:val="ru-RU"/>
        </w:rPr>
        <w:t>Щит. ж</w:t>
      </w:r>
      <w:r w:rsidRPr="00F8580E">
        <w:t>елеза</w:t>
      </w:r>
      <w:r w:rsidRPr="00F8580E">
        <w:rPr>
          <w:lang w:val="ru-RU"/>
        </w:rPr>
        <w:t xml:space="preserve"> увеличена</w:t>
      </w:r>
      <w:r w:rsidRPr="00F8580E">
        <w:t>,</w:t>
      </w:r>
      <w:r w:rsidRPr="00F8580E">
        <w:rPr>
          <w:lang w:val="ru-RU"/>
        </w:rPr>
        <w:t xml:space="preserve"> контуры неровные. </w:t>
      </w:r>
      <w:r w:rsidRPr="00F8580E">
        <w:t>Эхогенность</w:t>
      </w:r>
      <w:r w:rsidRPr="00F8580E">
        <w:rPr>
          <w:lang w:val="ru-RU"/>
        </w:rPr>
        <w:t xml:space="preserve"> паренхимы снижена.</w:t>
      </w:r>
      <w:r w:rsidRPr="00F8580E">
        <w:t xml:space="preserve"> Эхоструктура крупнозернистая,  </w:t>
      </w:r>
      <w:r w:rsidRPr="00F8580E">
        <w:rPr>
          <w:lang w:val="ru-RU"/>
        </w:rPr>
        <w:t xml:space="preserve"> мелкий</w:t>
      </w:r>
      <w:r w:rsidRPr="00F8580E">
        <w:t xml:space="preserve"> и</w:t>
      </w:r>
      <w:r w:rsidRPr="00F8580E">
        <w:rPr>
          <w:lang w:val="ru-RU"/>
        </w:rPr>
        <w:t xml:space="preserve"> крупный фиброз</w:t>
      </w:r>
      <w:r w:rsidRPr="00F8580E">
        <w:t xml:space="preserve">. </w:t>
      </w:r>
      <w:r w:rsidRPr="00F8580E">
        <w:rPr>
          <w:lang w:val="ru-RU"/>
        </w:rPr>
        <w:t>Регионарные</w:t>
      </w:r>
      <w:r w:rsidRPr="00F8580E">
        <w:t xml:space="preserve"> л</w:t>
      </w:r>
      <w:r w:rsidRPr="00F8580E">
        <w:rPr>
          <w:lang w:val="ru-RU"/>
        </w:rPr>
        <w:t xml:space="preserve">/узлы </w:t>
      </w:r>
      <w:r w:rsidRPr="00F8580E">
        <w:t xml:space="preserve"> </w:t>
      </w:r>
      <w:r w:rsidRPr="00F8580E">
        <w:rPr>
          <w:lang w:val="ru-RU"/>
        </w:rPr>
        <w:t>не визуализируются</w:t>
      </w:r>
      <w:r w:rsidRPr="00F8580E">
        <w:t>.</w:t>
      </w:r>
      <w:r w:rsidRPr="00F8580E">
        <w:rPr>
          <w:lang w:val="ru-RU"/>
        </w:rPr>
        <w:t xml:space="preserve"> Закл</w:t>
      </w:r>
      <w:r w:rsidRPr="00F8580E">
        <w:t>.:</w:t>
      </w:r>
      <w:r w:rsidRPr="00F8580E">
        <w:rPr>
          <w:lang w:val="ru-RU"/>
        </w:rPr>
        <w:t xml:space="preserve"> Увеличение</w:t>
      </w:r>
      <w:r w:rsidRPr="00F8580E">
        <w:t xml:space="preserve"> щит.</w:t>
      </w:r>
      <w:r w:rsidRPr="00F8580E">
        <w:rPr>
          <w:lang w:val="ru-RU"/>
        </w:rPr>
        <w:t xml:space="preserve"> железы. Д</w:t>
      </w:r>
      <w:r w:rsidRPr="00F8580E">
        <w:t>иффузные изменения</w:t>
      </w:r>
      <w:r w:rsidRPr="00F8580E">
        <w:rPr>
          <w:lang w:val="ru-RU"/>
        </w:rPr>
        <w:t xml:space="preserve"> паренхимы</w:t>
      </w:r>
      <w:r w:rsidRPr="00F8580E">
        <w:t xml:space="preserve">.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  <w:lang w:val="ru-RU"/>
        </w:rPr>
        <w:t>Лечение:</w:t>
      </w:r>
      <w:r w:rsidRPr="00F8580E">
        <w:rPr>
          <w:lang w:val="ru-RU"/>
        </w:rPr>
        <w:t xml:space="preserve"> торсид, фозикард, аторвакор, нормазе, Актрапид НМ, Протафан НМ, Новорапид. </w:t>
      </w:r>
    </w:p>
    <w:p w:rsidR="00376D25" w:rsidRPr="00F8580E" w:rsidRDefault="00376D25" w:rsidP="00FC5396">
      <w:pPr>
        <w:ind w:left="-567"/>
        <w:jc w:val="both"/>
        <w:rPr>
          <w:lang w:val="ru-RU"/>
        </w:rPr>
      </w:pPr>
      <w:r w:rsidRPr="00F8580E">
        <w:rPr>
          <w:u w:val="single"/>
          <w:lang w:val="ru-RU"/>
        </w:rPr>
        <w:t>Состояние больного</w:t>
      </w:r>
      <w:r w:rsidRPr="00F8580E">
        <w:rPr>
          <w:u w:val="single"/>
        </w:rPr>
        <w:t xml:space="preserve"> при</w:t>
      </w:r>
      <w:r w:rsidRPr="00F8580E">
        <w:rPr>
          <w:u w:val="single"/>
          <w:lang w:val="ru-RU"/>
        </w:rPr>
        <w:t xml:space="preserve"> выписке</w:t>
      </w:r>
      <w:r w:rsidRPr="00F8580E">
        <w:t>:</w:t>
      </w:r>
      <w:r w:rsidRPr="00F8580E">
        <w:rPr>
          <w:lang w:val="ru-RU"/>
        </w:rPr>
        <w:t xml:space="preserve"> </w:t>
      </w:r>
      <w:r w:rsidRPr="00F8580E">
        <w:t>СД</w:t>
      </w:r>
      <w:r w:rsidRPr="00F8580E">
        <w:rPr>
          <w:lang w:val="ru-RU"/>
        </w:rPr>
        <w:t xml:space="preserve"> компенсирован</w:t>
      </w:r>
      <w:r w:rsidRPr="00F8580E">
        <w:t>,</w:t>
      </w:r>
      <w:r w:rsidRPr="00F8580E">
        <w:rPr>
          <w:lang w:val="ru-RU"/>
        </w:rPr>
        <w:t xml:space="preserve"> уменьшились боли</w:t>
      </w:r>
      <w:r w:rsidRPr="00F8580E">
        <w:t xml:space="preserve"> в н/к. АД </w:t>
      </w:r>
      <w:r w:rsidRPr="00F8580E">
        <w:rPr>
          <w:lang w:val="ru-RU"/>
        </w:rPr>
        <w:t>130/80 мм рт. ст.  Согласно клинического протокола и на основании приказа УЗО от 14.06.12 №355, приказа ЛПУ от 23.06.11 №228-з комиссионно больной переведен на Новорапид.</w:t>
      </w:r>
    </w:p>
    <w:p w:rsidR="00376D25" w:rsidRPr="00F8580E" w:rsidRDefault="00376D25">
      <w:pPr>
        <w:jc w:val="both"/>
        <w:rPr>
          <w:u w:val="single"/>
        </w:rPr>
      </w:pPr>
      <w:r w:rsidRPr="00F8580E">
        <w:rPr>
          <w:u w:val="single"/>
        </w:rPr>
        <w:t xml:space="preserve">Рекомендовано </w:t>
      </w:r>
      <w:r w:rsidRPr="00F8580E">
        <w:t>:</w:t>
      </w:r>
    </w:p>
    <w:p w:rsidR="00376D25" w:rsidRPr="00F8580E" w:rsidRDefault="00376D25">
      <w:pPr>
        <w:numPr>
          <w:ilvl w:val="0"/>
          <w:numId w:val="2"/>
        </w:numPr>
        <w:jc w:val="both"/>
        <w:rPr>
          <w:lang w:val="ru-RU"/>
        </w:rPr>
      </w:pPr>
      <w:r w:rsidRPr="00F8580E">
        <w:t>«Д»</w:t>
      </w:r>
      <w:r w:rsidRPr="00F8580E">
        <w:rPr>
          <w:lang w:val="ru-RU"/>
        </w:rPr>
        <w:t xml:space="preserve"> наблюдение эндокринолога</w:t>
      </w:r>
      <w:r w:rsidRPr="00F8580E">
        <w:t>,</w:t>
      </w:r>
      <w:r w:rsidRPr="00F8580E">
        <w:rPr>
          <w:lang w:val="ru-RU"/>
        </w:rPr>
        <w:t xml:space="preserve"> уч</w:t>
      </w:r>
      <w:r w:rsidRPr="00F8580E">
        <w:t>. терапевта по</w:t>
      </w:r>
      <w:r w:rsidRPr="00F8580E">
        <w:rPr>
          <w:lang w:val="ru-RU"/>
        </w:rPr>
        <w:t xml:space="preserve"> м\жит</w:t>
      </w:r>
      <w:r w:rsidRPr="00F8580E">
        <w:t>.</w:t>
      </w:r>
    </w:p>
    <w:p w:rsidR="00376D25" w:rsidRPr="00F8580E" w:rsidRDefault="00376D25">
      <w:pPr>
        <w:numPr>
          <w:ilvl w:val="0"/>
          <w:numId w:val="2"/>
        </w:numPr>
        <w:jc w:val="both"/>
        <w:rPr>
          <w:lang w:val="ru-RU"/>
        </w:rPr>
      </w:pPr>
      <w:r w:rsidRPr="00F8580E">
        <w:rPr>
          <w:lang w:val="ru-RU"/>
        </w:rPr>
        <w:t>Диета</w:t>
      </w:r>
      <w:r w:rsidRPr="00F8580E">
        <w:t xml:space="preserve"> № 9,</w:t>
      </w:r>
      <w:r w:rsidRPr="00F8580E">
        <w:rPr>
          <w:lang w:val="ru-RU"/>
        </w:rPr>
        <w:t xml:space="preserve"> ограничение животного белка</w:t>
      </w:r>
      <w:r w:rsidRPr="00F8580E">
        <w:t xml:space="preserve"> в</w:t>
      </w:r>
      <w:r w:rsidRPr="00F8580E">
        <w:rPr>
          <w:lang w:val="ru-RU"/>
        </w:rPr>
        <w:t xml:space="preserve"> сут</w:t>
      </w:r>
      <w:r w:rsidRPr="00F8580E">
        <w:t>.</w:t>
      </w:r>
      <w:r w:rsidRPr="00F8580E">
        <w:rPr>
          <w:lang w:val="ru-RU"/>
        </w:rPr>
        <w:t xml:space="preserve"> рационе, гипохолестеринемическая диета.</w:t>
      </w:r>
    </w:p>
    <w:p w:rsidR="00376D25" w:rsidRPr="00F8580E" w:rsidRDefault="00376D25">
      <w:pPr>
        <w:numPr>
          <w:ilvl w:val="0"/>
          <w:numId w:val="2"/>
        </w:numPr>
        <w:jc w:val="both"/>
        <w:rPr>
          <w:lang w:val="ru-RU"/>
        </w:rPr>
      </w:pPr>
      <w:r w:rsidRPr="00F8580E">
        <w:rPr>
          <w:lang w:val="ru-RU"/>
        </w:rPr>
        <w:t>Инсулинотерапия</w:t>
      </w:r>
      <w:r w:rsidRPr="00F8580E">
        <w:t xml:space="preserve">: </w:t>
      </w:r>
      <w:r w:rsidRPr="00F8580E">
        <w:rPr>
          <w:lang w:val="ru-RU"/>
        </w:rPr>
        <w:t xml:space="preserve">  Новорапид</w:t>
      </w:r>
      <w:r w:rsidRPr="00F8580E">
        <w:t xml:space="preserve"> п/з-</w:t>
      </w:r>
      <w:r w:rsidRPr="00F8580E">
        <w:rPr>
          <w:lang w:val="ru-RU"/>
        </w:rPr>
        <w:t xml:space="preserve"> 10-12ед</w:t>
      </w:r>
      <w:r w:rsidRPr="00F8580E">
        <w:t>., п/о-</w:t>
      </w:r>
      <w:r w:rsidRPr="00F8580E">
        <w:rPr>
          <w:lang w:val="ru-RU"/>
        </w:rPr>
        <w:t>8-10</w:t>
      </w:r>
      <w:r w:rsidRPr="00F8580E">
        <w:t xml:space="preserve"> ед.,</w:t>
      </w:r>
      <w:r w:rsidRPr="00F8580E">
        <w:rPr>
          <w:lang w:val="ru-RU"/>
        </w:rPr>
        <w:t xml:space="preserve"> </w:t>
      </w:r>
      <w:r w:rsidRPr="00F8580E">
        <w:t xml:space="preserve">п/у- </w:t>
      </w:r>
      <w:r w:rsidRPr="00F8580E">
        <w:rPr>
          <w:lang w:val="ru-RU"/>
        </w:rPr>
        <w:t>6-8</w:t>
      </w:r>
      <w:r w:rsidRPr="00F8580E">
        <w:t>ед.,</w:t>
      </w:r>
      <w:r w:rsidRPr="00F8580E">
        <w:rPr>
          <w:lang w:val="ru-RU"/>
        </w:rPr>
        <w:t>(выдан на 3 мес)</w:t>
      </w:r>
      <w:r w:rsidRPr="00F8580E">
        <w:t xml:space="preserve">  </w:t>
      </w:r>
      <w:r w:rsidRPr="00F8580E">
        <w:rPr>
          <w:lang w:val="ru-RU"/>
        </w:rPr>
        <w:t>Протафан НМ</w:t>
      </w:r>
      <w:r w:rsidRPr="00F8580E">
        <w:t xml:space="preserve"> 22.00</w:t>
      </w:r>
      <w:r w:rsidRPr="00F8580E">
        <w:rPr>
          <w:lang w:val="ru-RU"/>
        </w:rPr>
        <w:t xml:space="preserve"> – 22-24 ед.</w:t>
      </w:r>
    </w:p>
    <w:p w:rsidR="00376D25" w:rsidRPr="00F8580E" w:rsidRDefault="00376D25" w:rsidP="009514BD">
      <w:pPr>
        <w:ind w:left="435"/>
        <w:jc w:val="both"/>
      </w:pPr>
      <w:r w:rsidRPr="00F8580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76D25" w:rsidRPr="00F8580E" w:rsidRDefault="00376D25">
      <w:pPr>
        <w:numPr>
          <w:ilvl w:val="0"/>
          <w:numId w:val="2"/>
        </w:numPr>
        <w:jc w:val="both"/>
        <w:rPr>
          <w:lang w:val="ru-RU"/>
        </w:rPr>
      </w:pPr>
      <w:r w:rsidRPr="00F8580E">
        <w:t>Контроль</w:t>
      </w:r>
      <w:r w:rsidRPr="00F8580E">
        <w:rPr>
          <w:lang w:val="ru-RU"/>
        </w:rPr>
        <w:t xml:space="preserve"> глик</w:t>
      </w:r>
      <w:r w:rsidRPr="00F8580E">
        <w:t>.</w:t>
      </w:r>
      <w:r w:rsidRPr="00F8580E">
        <w:rPr>
          <w:lang w:val="ru-RU"/>
        </w:rPr>
        <w:t xml:space="preserve"> гемоглобина</w:t>
      </w:r>
      <w:r w:rsidRPr="00F8580E">
        <w:t xml:space="preserve"> 1 раз в </w:t>
      </w:r>
      <w:r w:rsidRPr="00F8580E">
        <w:rPr>
          <w:lang w:val="ru-RU"/>
        </w:rPr>
        <w:t>3</w:t>
      </w:r>
      <w:r w:rsidRPr="00F8580E">
        <w:t xml:space="preserve"> мес.,</w:t>
      </w:r>
      <w:r w:rsidRPr="00F8580E">
        <w:rPr>
          <w:lang w:val="ru-RU"/>
        </w:rPr>
        <w:t xml:space="preserve"> потеинурии</w:t>
      </w:r>
      <w:r w:rsidRPr="00F8580E">
        <w:t xml:space="preserve"> 1р. в 6 мес.</w:t>
      </w:r>
    </w:p>
    <w:p w:rsidR="00376D25" w:rsidRPr="00F8580E" w:rsidRDefault="00376D25" w:rsidP="00836E0A">
      <w:pPr>
        <w:numPr>
          <w:ilvl w:val="0"/>
          <w:numId w:val="2"/>
        </w:numPr>
        <w:jc w:val="both"/>
        <w:rPr>
          <w:lang w:val="ru-RU"/>
        </w:rPr>
      </w:pPr>
      <w:r w:rsidRPr="00F8580E">
        <w:rPr>
          <w:lang w:val="ru-RU"/>
        </w:rPr>
        <w:t xml:space="preserve">Рек. кардиолога: Контроль АД, ЭКГ. Дообследование: ЭХО КС. </w:t>
      </w:r>
    </w:p>
    <w:p w:rsidR="00376D25" w:rsidRPr="00F8580E" w:rsidRDefault="00376D25" w:rsidP="00506EE1">
      <w:pPr>
        <w:numPr>
          <w:ilvl w:val="0"/>
          <w:numId w:val="2"/>
        </w:numPr>
        <w:jc w:val="both"/>
        <w:rPr>
          <w:lang w:val="ru-RU"/>
        </w:rPr>
      </w:pPr>
      <w:r w:rsidRPr="00F8580E">
        <w:rPr>
          <w:lang w:val="ru-RU"/>
        </w:rPr>
        <w:t>Гиполипидемическая терапия</w:t>
      </w:r>
      <w:r w:rsidRPr="00F8580E">
        <w:t xml:space="preserve"> </w:t>
      </w:r>
      <w:r w:rsidRPr="00F8580E">
        <w:rPr>
          <w:lang w:val="ru-RU"/>
        </w:rPr>
        <w:t>(аторвастатин</w:t>
      </w:r>
      <w:r w:rsidRPr="00F8580E">
        <w:t>) с контролем</w:t>
      </w:r>
      <w:r w:rsidRPr="00F8580E">
        <w:rPr>
          <w:lang w:val="ru-RU"/>
        </w:rPr>
        <w:t xml:space="preserve"> липидограммы</w:t>
      </w:r>
      <w:r w:rsidRPr="00F8580E">
        <w:t xml:space="preserve">. </w:t>
      </w:r>
    </w:p>
    <w:p w:rsidR="00376D25" w:rsidRPr="00F8580E" w:rsidRDefault="00376D25">
      <w:pPr>
        <w:numPr>
          <w:ilvl w:val="0"/>
          <w:numId w:val="2"/>
        </w:numPr>
        <w:jc w:val="both"/>
      </w:pPr>
      <w:r w:rsidRPr="00F8580E">
        <w:rPr>
          <w:lang w:val="ru-RU"/>
        </w:rPr>
        <w:t>Фозикард 10 мг веч, торсид 5 мг утром</w:t>
      </w:r>
      <w:r w:rsidRPr="00F8580E">
        <w:t xml:space="preserve">. Контр. АД. </w:t>
      </w:r>
    </w:p>
    <w:p w:rsidR="00376D25" w:rsidRPr="00F8580E" w:rsidRDefault="00376D25" w:rsidP="00506EE1">
      <w:pPr>
        <w:numPr>
          <w:ilvl w:val="0"/>
          <w:numId w:val="2"/>
        </w:numPr>
        <w:jc w:val="both"/>
      </w:pPr>
      <w:r w:rsidRPr="00F8580E">
        <w:rPr>
          <w:lang w:val="ru-RU"/>
        </w:rPr>
        <w:t xml:space="preserve">Рек. невропатолога: преп. а-липоевой к-ты 600 мг в/в кап.,витамины гр В актовегин 10,0 в/в № 10.,  келтикан 1т.*3р/д. 1 мес., </w:t>
      </w:r>
    </w:p>
    <w:p w:rsidR="00376D25" w:rsidRPr="00F8580E" w:rsidRDefault="00376D25" w:rsidP="00506EE1">
      <w:pPr>
        <w:numPr>
          <w:ilvl w:val="0"/>
          <w:numId w:val="2"/>
        </w:numPr>
        <w:jc w:val="both"/>
      </w:pPr>
      <w:r w:rsidRPr="00F8580E">
        <w:t>УЗИ щит.</w:t>
      </w:r>
      <w:r w:rsidRPr="00F8580E">
        <w:rPr>
          <w:lang w:val="ru-RU"/>
        </w:rPr>
        <w:t xml:space="preserve"> железы, ТТГ 1р. в год. </w:t>
      </w:r>
    </w:p>
    <w:p w:rsidR="00376D25" w:rsidRPr="00F8580E" w:rsidRDefault="00376D25" w:rsidP="00A9598B">
      <w:pPr>
        <w:numPr>
          <w:ilvl w:val="0"/>
          <w:numId w:val="2"/>
        </w:numPr>
        <w:jc w:val="both"/>
      </w:pPr>
      <w:r w:rsidRPr="00F8580E">
        <w:rPr>
          <w:lang w:val="ru-RU"/>
        </w:rPr>
        <w:t>Рек. окулиста: окювайт лютеин форте 1т.*1р/д.,  трайкор 1 т 1р/д</w:t>
      </w:r>
    </w:p>
    <w:p w:rsidR="00376D25" w:rsidRPr="00F8580E" w:rsidRDefault="00376D25">
      <w:pPr>
        <w:jc w:val="both"/>
        <w:rPr>
          <w:lang w:val="ru-RU"/>
        </w:rPr>
      </w:pPr>
    </w:p>
    <w:p w:rsidR="00376D25" w:rsidRPr="00F8580E" w:rsidRDefault="00376D25">
      <w:pPr>
        <w:jc w:val="both"/>
        <w:rPr>
          <w:b/>
          <w:lang w:val="ru-RU"/>
        </w:rPr>
      </w:pPr>
    </w:p>
    <w:p w:rsidR="00376D25" w:rsidRPr="00F8580E" w:rsidRDefault="00376D25" w:rsidP="007241FA">
      <w:pPr>
        <w:pStyle w:val="Heading5"/>
        <w:rPr>
          <w:sz w:val="24"/>
          <w:szCs w:val="24"/>
        </w:rPr>
      </w:pPr>
      <w:r w:rsidRPr="00F8580E">
        <w:rPr>
          <w:sz w:val="24"/>
          <w:szCs w:val="24"/>
        </w:rPr>
        <w:t xml:space="preserve">Леч. врач  Ермоленко В.А  </w:t>
      </w:r>
    </w:p>
    <w:p w:rsidR="00376D25" w:rsidRPr="00F8580E" w:rsidRDefault="00376D25" w:rsidP="007241FA">
      <w:pPr>
        <w:jc w:val="both"/>
        <w:rPr>
          <w:lang w:val="ru-RU"/>
        </w:rPr>
      </w:pPr>
      <w:r w:rsidRPr="00F8580E">
        <w:rPr>
          <w:lang w:val="ru-RU"/>
        </w:rPr>
        <w:t xml:space="preserve">и/о </w:t>
      </w:r>
      <w:r w:rsidRPr="00F8580E">
        <w:t xml:space="preserve">Зав. отд.  Ермоленко В.А  </w:t>
      </w:r>
    </w:p>
    <w:p w:rsidR="00376D25" w:rsidRPr="00F8580E" w:rsidRDefault="00376D25" w:rsidP="00901A6F">
      <w:pPr>
        <w:jc w:val="both"/>
        <w:rPr>
          <w:lang w:val="ru-RU"/>
        </w:rPr>
      </w:pPr>
      <w:r w:rsidRPr="00F8580E">
        <w:rPr>
          <w:lang w:val="ru-RU"/>
        </w:rPr>
        <w:t>Нач. мед. Костина Т.К.</w:t>
      </w:r>
    </w:p>
    <w:sectPr w:rsidR="00376D25" w:rsidRPr="00F8580E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D25" w:rsidRDefault="00376D25" w:rsidP="00080012">
      <w:r>
        <w:separator/>
      </w:r>
    </w:p>
  </w:endnote>
  <w:endnote w:type="continuationSeparator" w:id="1">
    <w:p w:rsidR="00376D25" w:rsidRDefault="00376D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D25" w:rsidRDefault="00376D25" w:rsidP="00080012">
      <w:r>
        <w:separator/>
      </w:r>
    </w:p>
  </w:footnote>
  <w:footnote w:type="continuationSeparator" w:id="1">
    <w:p w:rsidR="00376D25" w:rsidRDefault="00376D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376D2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376D25" w:rsidRPr="00244DF4" w:rsidRDefault="00376D2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76D25" w:rsidRPr="00244DF4" w:rsidTr="00244DF4">
      <w:tc>
        <w:tcPr>
          <w:tcW w:w="9571" w:type="dxa"/>
        </w:tcPr>
        <w:p w:rsidR="00376D25" w:rsidRPr="00244DF4" w:rsidRDefault="00376D2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76D25" w:rsidRPr="00244DF4" w:rsidTr="00244DF4">
      <w:tc>
        <w:tcPr>
          <w:tcW w:w="9571" w:type="dxa"/>
        </w:tcPr>
        <w:p w:rsidR="00376D25" w:rsidRPr="00244DF4" w:rsidRDefault="00376D25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76D2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376D25" w:rsidRPr="00080012" w:rsidRDefault="00376D25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76D25" w:rsidRDefault="00376D2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97145"/>
    <w:rsid w:val="000A152F"/>
    <w:rsid w:val="000A6FAA"/>
    <w:rsid w:val="000B0A00"/>
    <w:rsid w:val="000B278F"/>
    <w:rsid w:val="000B7C15"/>
    <w:rsid w:val="00110FA9"/>
    <w:rsid w:val="00116935"/>
    <w:rsid w:val="00122448"/>
    <w:rsid w:val="001229C1"/>
    <w:rsid w:val="00126C6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4EBB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6D25"/>
    <w:rsid w:val="00377594"/>
    <w:rsid w:val="00390F19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6EE1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00D4"/>
    <w:rsid w:val="005B30A2"/>
    <w:rsid w:val="005D6604"/>
    <w:rsid w:val="005F2724"/>
    <w:rsid w:val="00602CAC"/>
    <w:rsid w:val="00605364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4D45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37DB8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A6F"/>
    <w:rsid w:val="00901B9B"/>
    <w:rsid w:val="00914E6C"/>
    <w:rsid w:val="00923621"/>
    <w:rsid w:val="009420A6"/>
    <w:rsid w:val="009514BD"/>
    <w:rsid w:val="009521D6"/>
    <w:rsid w:val="00955A26"/>
    <w:rsid w:val="0096423D"/>
    <w:rsid w:val="009717BA"/>
    <w:rsid w:val="00976A6C"/>
    <w:rsid w:val="00977E80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61B7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5F0B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2B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0D31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580E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0216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16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16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1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851</Words>
  <Characters>4854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2013-09-19T07:14:00Z</cp:lastPrinted>
  <dcterms:created xsi:type="dcterms:W3CDTF">2013-09-11T12:32:00Z</dcterms:created>
  <dcterms:modified xsi:type="dcterms:W3CDTF">2013-09-19T07:15:00Z</dcterms:modified>
</cp:coreProperties>
</file>