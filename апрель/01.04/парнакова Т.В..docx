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25" w:rsidRPr="00712CFF" w:rsidRDefault="00E6552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E65525" w:rsidRPr="00712CFF" w:rsidTr="00FC5405">
        <w:trPr>
          <w:trHeight w:val="971"/>
        </w:trPr>
        <w:tc>
          <w:tcPr>
            <w:tcW w:w="3399" w:type="dxa"/>
          </w:tcPr>
          <w:p w:rsidR="00E65525" w:rsidRPr="00712CFF" w:rsidRDefault="00E65525" w:rsidP="003A207C">
            <w:pPr>
              <w:rPr>
                <w:lang w:val="ru-RU"/>
              </w:rPr>
            </w:pPr>
            <w:r w:rsidRPr="00712CFF">
              <w:rPr>
                <w:lang w:val="ru-RU"/>
              </w:rPr>
              <w:t>МЕДИЧНА ДОКУМЕНТАЦІЯ</w:t>
            </w:r>
          </w:p>
          <w:p w:rsidR="00E65525" w:rsidRPr="00712CFF" w:rsidRDefault="00E65525" w:rsidP="003A207C">
            <w:pPr>
              <w:rPr>
                <w:lang w:val="ru-RU"/>
              </w:rPr>
            </w:pPr>
            <w:r w:rsidRPr="00712CFF">
              <w:rPr>
                <w:b/>
                <w:lang w:val="ru-RU"/>
              </w:rPr>
              <w:t xml:space="preserve">ФОРМА №     </w:t>
            </w:r>
            <w:r w:rsidRPr="00712CFF">
              <w:rPr>
                <w:b/>
                <w:u w:val="single"/>
                <w:lang w:val="ru-RU"/>
              </w:rPr>
              <w:t>0 2 7 / о</w:t>
            </w:r>
            <w:r w:rsidRPr="00712CFF">
              <w:rPr>
                <w:b/>
                <w:lang w:val="ru-RU"/>
              </w:rPr>
              <w:t>________</w:t>
            </w:r>
          </w:p>
          <w:p w:rsidR="00E65525" w:rsidRPr="00712CFF" w:rsidRDefault="00E65525" w:rsidP="003A207C">
            <w:pPr>
              <w:rPr>
                <w:lang w:val="ru-RU"/>
              </w:rPr>
            </w:pPr>
            <w:r w:rsidRPr="00712CFF">
              <w:rPr>
                <w:lang w:val="ru-RU"/>
              </w:rPr>
              <w:t>Затвердження наказаом МОЗ України</w:t>
            </w:r>
          </w:p>
          <w:p w:rsidR="00E65525" w:rsidRPr="00712CFF" w:rsidRDefault="00E65525" w:rsidP="00881DDD">
            <w:pPr>
              <w:rPr>
                <w:b/>
                <w:lang w:val="ru-RU"/>
              </w:rPr>
            </w:pPr>
            <w:r w:rsidRPr="00712CFF">
              <w:rPr>
                <w:b/>
                <w:u w:val="single"/>
                <w:lang w:val="ru-RU"/>
              </w:rPr>
              <w:t>14</w:t>
            </w:r>
            <w:r w:rsidRPr="00712CFF">
              <w:rPr>
                <w:b/>
                <w:u w:val="single"/>
              </w:rPr>
              <w:t xml:space="preserve">. </w:t>
            </w:r>
            <w:r w:rsidRPr="00712CFF">
              <w:rPr>
                <w:b/>
                <w:u w:val="single"/>
                <w:lang w:val="ru-RU"/>
              </w:rPr>
              <w:t>0</w:t>
            </w:r>
            <w:r w:rsidRPr="00712CFF">
              <w:rPr>
                <w:b/>
                <w:u w:val="single"/>
              </w:rPr>
              <w:t>2. 20</w:t>
            </w:r>
            <w:r w:rsidRPr="00712CFF">
              <w:rPr>
                <w:b/>
                <w:u w:val="single"/>
                <w:lang w:val="ru-RU"/>
              </w:rPr>
              <w:t>12</w:t>
            </w:r>
            <w:r w:rsidRPr="00712CFF">
              <w:rPr>
                <w:b/>
                <w:u w:val="single"/>
              </w:rPr>
              <w:t xml:space="preserve"> р.</w:t>
            </w:r>
            <w:r w:rsidRPr="00712CFF">
              <w:rPr>
                <w:b/>
              </w:rPr>
              <w:t xml:space="preserve">          № </w:t>
            </w:r>
            <w:r w:rsidRPr="00712CFF">
              <w:rPr>
                <w:b/>
                <w:u w:val="single"/>
                <w:lang w:val="ru-RU"/>
              </w:rPr>
              <w:t>110</w:t>
            </w:r>
            <w:r w:rsidRPr="00712CFF">
              <w:rPr>
                <w:b/>
                <w:u w:val="single"/>
              </w:rPr>
              <w:t xml:space="preserve"> </w:t>
            </w:r>
            <w:r w:rsidRPr="00712CFF">
              <w:rPr>
                <w:b/>
              </w:rPr>
              <w:t xml:space="preserve">             </w:t>
            </w:r>
          </w:p>
        </w:tc>
      </w:tr>
    </w:tbl>
    <w:p w:rsidR="00E65525" w:rsidRPr="00712CFF" w:rsidRDefault="00E65525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712CFF">
        <w:rPr>
          <w:sz w:val="24"/>
          <w:szCs w:val="24"/>
        </w:rPr>
        <w:t xml:space="preserve">                                                                                                   </w:t>
      </w:r>
      <w:r w:rsidRPr="00712CFF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712CFF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712CFF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E65525" w:rsidRPr="00712CFF" w:rsidRDefault="00E6552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712CFF">
        <w:rPr>
          <w:b w:val="0"/>
          <w:sz w:val="24"/>
          <w:szCs w:val="24"/>
        </w:rPr>
        <w:t>КУ «ОК Эндокриндиспансер» ЗОС</w:t>
      </w:r>
    </w:p>
    <w:p w:rsidR="00E65525" w:rsidRPr="00712CFF" w:rsidRDefault="00E65525"/>
    <w:p w:rsidR="00E65525" w:rsidRPr="00712CFF" w:rsidRDefault="00E65525" w:rsidP="00FC5396">
      <w:pPr>
        <w:pStyle w:val="Heading4"/>
        <w:ind w:left="-567" w:right="-58"/>
        <w:rPr>
          <w:b w:val="0"/>
          <w:sz w:val="24"/>
          <w:szCs w:val="24"/>
        </w:rPr>
      </w:pPr>
      <w:r w:rsidRPr="00712CFF">
        <w:rPr>
          <w:b w:val="0"/>
          <w:sz w:val="24"/>
          <w:szCs w:val="24"/>
        </w:rPr>
        <w:t>Выписной эпикриз</w:t>
      </w:r>
    </w:p>
    <w:p w:rsidR="00E65525" w:rsidRPr="00712CFF" w:rsidRDefault="00E65525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712CFF">
        <w:rPr>
          <w:b w:val="0"/>
          <w:sz w:val="24"/>
          <w:szCs w:val="24"/>
        </w:rPr>
        <w:t>Из истории болезни №</w:t>
      </w:r>
      <w:r w:rsidRPr="00712CFF">
        <w:rPr>
          <w:b w:val="0"/>
          <w:sz w:val="24"/>
          <w:szCs w:val="24"/>
          <w:lang w:val="uk-UA"/>
        </w:rPr>
        <w:t xml:space="preserve">  408</w:t>
      </w:r>
    </w:p>
    <w:p w:rsidR="00E65525" w:rsidRPr="00712CFF" w:rsidRDefault="00E65525" w:rsidP="00FC5396">
      <w:pPr>
        <w:pStyle w:val="Heading5"/>
        <w:ind w:left="-567"/>
        <w:rPr>
          <w:sz w:val="24"/>
          <w:szCs w:val="24"/>
        </w:rPr>
      </w:pPr>
      <w:r w:rsidRPr="00712CFF">
        <w:rPr>
          <w:sz w:val="24"/>
          <w:szCs w:val="24"/>
        </w:rPr>
        <w:t>Ф.И.О: Парнакова Татьяна Владимировна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Год</w:t>
      </w:r>
      <w:r w:rsidRPr="00712CFF">
        <w:t xml:space="preserve"> </w:t>
      </w:r>
      <w:r w:rsidRPr="00712CFF">
        <w:rPr>
          <w:lang w:val="ru-RU"/>
        </w:rPr>
        <w:t>рождения</w:t>
      </w:r>
      <w:r w:rsidRPr="00712CFF">
        <w:t>:</w:t>
      </w:r>
      <w:r w:rsidRPr="00712CFF">
        <w:rPr>
          <w:lang w:val="ru-RU"/>
        </w:rPr>
        <w:t xml:space="preserve"> 1959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Место жительства</w:t>
      </w:r>
      <w:r w:rsidRPr="00712CFF">
        <w:t xml:space="preserve">: </w:t>
      </w:r>
      <w:r w:rsidRPr="00712CFF">
        <w:rPr>
          <w:lang w:val="ru-RU"/>
        </w:rPr>
        <w:t>Запорожье, ул 14 лет Октября 9-92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Место работы</w:t>
      </w:r>
      <w:r w:rsidRPr="00712CFF">
        <w:t xml:space="preserve">: </w:t>
      </w:r>
      <w:r w:rsidRPr="00712CFF">
        <w:rPr>
          <w:lang w:val="ru-RU"/>
        </w:rPr>
        <w:t>ЧП «Барвинок», гл. бухгалтер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Находился</w:t>
      </w:r>
      <w:r w:rsidRPr="00712CFF">
        <w:t xml:space="preserve"> на</w:t>
      </w:r>
      <w:r w:rsidRPr="00712CFF">
        <w:rPr>
          <w:lang w:val="ru-RU"/>
        </w:rPr>
        <w:t xml:space="preserve"> лечении</w:t>
      </w:r>
      <w:r w:rsidRPr="00712CFF">
        <w:t xml:space="preserve"> с </w:t>
      </w:r>
      <w:r w:rsidRPr="00712CFF">
        <w:rPr>
          <w:lang w:val="ru-RU"/>
        </w:rPr>
        <w:t xml:space="preserve">  19.03.13 по  03.04.13 в диаб.  отд.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Диагноз</w:t>
      </w:r>
      <w:r w:rsidRPr="00712CFF">
        <w:rPr>
          <w:u w:val="single"/>
        </w:rPr>
        <w:t>:</w:t>
      </w:r>
      <w:r w:rsidRPr="00712CFF">
        <w:t xml:space="preserve">  Сахарный</w:t>
      </w:r>
      <w:r w:rsidRPr="00712CFF">
        <w:rPr>
          <w:lang w:val="ru-RU"/>
        </w:rPr>
        <w:t xml:space="preserve"> диабет</w:t>
      </w:r>
      <w:r w:rsidRPr="00712CFF">
        <w:t xml:space="preserve">, тип </w:t>
      </w:r>
      <w:r w:rsidRPr="00712CFF">
        <w:rPr>
          <w:lang w:val="ru-RU"/>
        </w:rPr>
        <w:t>2</w:t>
      </w:r>
      <w:r w:rsidRPr="00712CFF">
        <w:t>,</w:t>
      </w:r>
      <w:r w:rsidRPr="00712CFF">
        <w:rPr>
          <w:lang w:val="ru-RU"/>
        </w:rPr>
        <w:t xml:space="preserve"> вторичноинсулинзависимый, средней тяжести, декомпенсация, кетоацидотическое состояние.</w:t>
      </w:r>
      <w:r w:rsidRPr="00712CFF">
        <w:t xml:space="preserve"> Диабетическая</w:t>
      </w:r>
      <w:r w:rsidRPr="00712CFF">
        <w:rPr>
          <w:lang w:val="ru-RU"/>
        </w:rPr>
        <w:t xml:space="preserve"> нефропатия</w:t>
      </w:r>
      <w:r w:rsidRPr="00712CFF">
        <w:t xml:space="preserve"> </w:t>
      </w:r>
      <w:r w:rsidRPr="00712CFF">
        <w:rPr>
          <w:lang w:val="en-US"/>
        </w:rPr>
        <w:t>III</w:t>
      </w:r>
      <w:r w:rsidRPr="00712CFF">
        <w:rPr>
          <w:lang w:val="ru-RU"/>
        </w:rPr>
        <w:t xml:space="preserve"> ст. ХПН 0, в сочетании с инфекцией мочевыделительной системы. Начальные  проявления дистальной диабетической полинейропатии н/к, клиническая стадия </w:t>
      </w:r>
      <w:r w:rsidRPr="00712CFF">
        <w:rPr>
          <w:lang w:val="en-US"/>
        </w:rPr>
        <w:t>II</w:t>
      </w:r>
      <w:r w:rsidRPr="00712CFF">
        <w:rPr>
          <w:lang w:val="ru-RU"/>
        </w:rPr>
        <w:t xml:space="preserve">ст. Дисметаболическая энцефалопатия на фоне кетоацидоза без очаговой симптоматики. Цефалгический с-м. Ангиоптия сосудов сетчатки ОИ. Метаболическая кардиомиопатия. Гипертоническая болезнь </w:t>
      </w:r>
      <w:r w:rsidRPr="00712CFF">
        <w:rPr>
          <w:lang w:val="en-US"/>
        </w:rPr>
        <w:t>II</w:t>
      </w:r>
      <w:r w:rsidRPr="00712CFF">
        <w:rPr>
          <w:lang w:val="ru-RU"/>
        </w:rPr>
        <w:t xml:space="preserve"> ст. </w:t>
      </w:r>
      <w:r w:rsidRPr="00712CFF">
        <w:rPr>
          <w:lang w:val="en-US"/>
        </w:rPr>
        <w:t>III</w:t>
      </w:r>
      <w:r w:rsidRPr="00712CFF">
        <w:rPr>
          <w:lang w:val="ru-RU"/>
        </w:rPr>
        <w:t>ст. Вскрывшийся фурункул  паховой области.  Ожирение</w:t>
      </w:r>
      <w:r w:rsidRPr="00712CFF">
        <w:t xml:space="preserve"> </w:t>
      </w:r>
      <w:r w:rsidRPr="00712CFF">
        <w:rPr>
          <w:lang w:val="en-US"/>
        </w:rPr>
        <w:t>II</w:t>
      </w:r>
      <w:r w:rsidRPr="00712CFF">
        <w:t xml:space="preserve"> ст. (ИМТ </w:t>
      </w:r>
      <w:r w:rsidRPr="00712CFF">
        <w:rPr>
          <w:lang w:val="ru-RU"/>
        </w:rPr>
        <w:t>35,5</w:t>
      </w:r>
      <w:r w:rsidRPr="00712CFF">
        <w:t>кг/м</w:t>
      </w:r>
      <w:r w:rsidRPr="00712CFF">
        <w:rPr>
          <w:vertAlign w:val="superscript"/>
        </w:rPr>
        <w:t>2</w:t>
      </w:r>
      <w:r w:rsidRPr="00712CFF">
        <w:t>)</w:t>
      </w:r>
      <w:r w:rsidRPr="00712CFF">
        <w:rPr>
          <w:lang w:val="ru-RU"/>
        </w:rPr>
        <w:t xml:space="preserve"> алим.-конституционального генеза</w:t>
      </w:r>
      <w:r w:rsidRPr="00712CFF">
        <w:t>,</w:t>
      </w:r>
      <w:r w:rsidRPr="00712CFF">
        <w:rPr>
          <w:lang w:val="ru-RU"/>
        </w:rPr>
        <w:t xml:space="preserve"> стабильное течение</w:t>
      </w:r>
      <w:r w:rsidRPr="00712CFF">
        <w:t xml:space="preserve">. </w:t>
      </w:r>
      <w:r w:rsidRPr="00712CFF">
        <w:rPr>
          <w:lang w:val="ru-RU"/>
        </w:rPr>
        <w:t xml:space="preserve"> Смешанный зоб </w:t>
      </w:r>
      <w:r w:rsidRPr="00712CFF">
        <w:rPr>
          <w:lang w:val="en-US"/>
        </w:rPr>
        <w:t>I</w:t>
      </w:r>
      <w:r w:rsidRPr="00712CFF">
        <w:rPr>
          <w:lang w:val="ru-RU"/>
        </w:rPr>
        <w:t xml:space="preserve"> ст. Узел левой доли. Эутириоидное состояние.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 xml:space="preserve"> </w:t>
      </w:r>
      <w:r w:rsidRPr="00712CFF">
        <w:rPr>
          <w:u w:val="single"/>
          <w:lang w:val="ru-RU"/>
        </w:rPr>
        <w:t>Жалобы</w:t>
      </w:r>
      <w:r w:rsidRPr="00712CFF">
        <w:rPr>
          <w:u w:val="single"/>
        </w:rPr>
        <w:t xml:space="preserve"> при</w:t>
      </w:r>
      <w:r w:rsidRPr="00712CFF">
        <w:rPr>
          <w:u w:val="single"/>
          <w:lang w:val="ru-RU"/>
        </w:rPr>
        <w:t xml:space="preserve"> поступлении</w:t>
      </w:r>
      <w:r w:rsidRPr="00712CFF">
        <w:rPr>
          <w:u w:val="single"/>
        </w:rPr>
        <w:t xml:space="preserve"> </w:t>
      </w:r>
      <w:r w:rsidRPr="00712CFF">
        <w:t xml:space="preserve">на </w:t>
      </w:r>
      <w:r w:rsidRPr="00712CFF">
        <w:rPr>
          <w:lang w:val="ru-RU"/>
        </w:rPr>
        <w:t>сухость во рту, жажду</w:t>
      </w:r>
      <w:r w:rsidRPr="00712CFF">
        <w:t>,</w:t>
      </w:r>
      <w:r w:rsidRPr="00712CFF">
        <w:rPr>
          <w:lang w:val="ru-RU"/>
        </w:rPr>
        <w:t xml:space="preserve"> головные боли, повышение АД макс. до 140/100мм рт.ст., боли в лев. ягодичной области. </w:t>
      </w:r>
    </w:p>
    <w:p w:rsidR="00E65525" w:rsidRPr="00712CFF" w:rsidRDefault="00E65525" w:rsidP="00E26775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Краткий</w:t>
      </w:r>
      <w:r w:rsidRPr="00712CFF">
        <w:rPr>
          <w:u w:val="single"/>
        </w:rPr>
        <w:t xml:space="preserve"> анамнез</w:t>
      </w:r>
      <w:r w:rsidRPr="00712CFF">
        <w:t xml:space="preserve">: СД </w:t>
      </w:r>
      <w:r w:rsidRPr="00712CFF">
        <w:rPr>
          <w:lang w:val="ru-RU"/>
        </w:rPr>
        <w:t>выявлен в</w:t>
      </w:r>
      <w:r w:rsidRPr="00712CFF">
        <w:t xml:space="preserve"> </w:t>
      </w:r>
      <w:r w:rsidRPr="00712CFF">
        <w:rPr>
          <w:lang w:val="ru-RU"/>
        </w:rPr>
        <w:t>2010</w:t>
      </w:r>
      <w:r w:rsidRPr="00712CFF">
        <w:t>г.</w:t>
      </w:r>
      <w:r w:rsidRPr="00712CFF">
        <w:rPr>
          <w:lang w:val="ru-RU"/>
        </w:rPr>
        <w:t xml:space="preserve"> В последствии не лечилась. Ухудшение состояние последние 3 месяца. В связи с семейными обстоятельствами за мед. помощью не обращалась. </w:t>
      </w:r>
      <w:r w:rsidRPr="00712CFF">
        <w:t>Гликемия</w:t>
      </w:r>
      <w:r w:rsidRPr="00712CFF">
        <w:rPr>
          <w:lang w:val="ru-RU"/>
        </w:rPr>
        <w:t xml:space="preserve"> </w:t>
      </w:r>
      <w:r w:rsidRPr="00712CFF">
        <w:t>–</w:t>
      </w:r>
      <w:r w:rsidRPr="00712CFF">
        <w:rPr>
          <w:lang w:val="ru-RU"/>
        </w:rPr>
        <w:t>12,3 ммоль</w:t>
      </w:r>
      <w:r w:rsidRPr="00712CFF">
        <w:t>/л</w:t>
      </w:r>
      <w:r w:rsidRPr="00712CFF">
        <w:rPr>
          <w:lang w:val="ru-RU"/>
        </w:rPr>
        <w:t xml:space="preserve">., ацетон мочи 3(+++). Ургентно госпитализирована в тяжелом состоянии в ОИТ Эндокриндиспансер для подбора ССТ, лечения осложнений. </w:t>
      </w:r>
    </w:p>
    <w:p w:rsidR="00E65525" w:rsidRPr="00712CFF" w:rsidRDefault="00E65525" w:rsidP="00FC5396">
      <w:pPr>
        <w:ind w:left="-567"/>
        <w:jc w:val="both"/>
        <w:rPr>
          <w:u w:val="single"/>
          <w:lang w:val="ru-RU"/>
        </w:rPr>
      </w:pPr>
      <w:r w:rsidRPr="00712CFF">
        <w:rPr>
          <w:u w:val="single"/>
          <w:lang w:val="ru-RU"/>
        </w:rPr>
        <w:t>Данные лабораторных исследований</w:t>
      </w:r>
      <w:r w:rsidRPr="00712CFF">
        <w:rPr>
          <w:u w:val="single"/>
        </w:rPr>
        <w:t>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22.03.13Общ</w:t>
      </w:r>
      <w:r w:rsidRPr="00712CFF">
        <w:t xml:space="preserve">. ан. крови Нв – </w:t>
      </w:r>
      <w:r w:rsidRPr="00712CFF">
        <w:rPr>
          <w:lang w:val="ru-RU"/>
        </w:rPr>
        <w:t>152</w:t>
      </w:r>
      <w:r w:rsidRPr="00712CFF">
        <w:t xml:space="preserve"> г/л  эритр – </w:t>
      </w:r>
      <w:r w:rsidRPr="00712CFF">
        <w:rPr>
          <w:lang w:val="ru-RU"/>
        </w:rPr>
        <w:t>4,5</w:t>
      </w:r>
      <w:r w:rsidRPr="00712CFF">
        <w:t xml:space="preserve"> лейк –  </w:t>
      </w:r>
      <w:r w:rsidRPr="00712CFF">
        <w:rPr>
          <w:lang w:val="ru-RU"/>
        </w:rPr>
        <w:t xml:space="preserve">4,0 </w:t>
      </w:r>
      <w:r w:rsidRPr="00712CFF">
        <w:t xml:space="preserve">СОЭ – </w:t>
      </w:r>
      <w:r w:rsidRPr="00712CFF">
        <w:rPr>
          <w:lang w:val="ru-RU"/>
        </w:rPr>
        <w:t xml:space="preserve">20 </w:t>
      </w:r>
      <w:r w:rsidRPr="00712CFF">
        <w:t xml:space="preserve">мм/час  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t xml:space="preserve">э- </w:t>
      </w:r>
      <w:r w:rsidRPr="00712CFF">
        <w:rPr>
          <w:lang w:val="ru-RU"/>
        </w:rPr>
        <w:t>1</w:t>
      </w:r>
      <w:r w:rsidRPr="00712CFF">
        <w:t>%    п-</w:t>
      </w:r>
      <w:r w:rsidRPr="00712CFF">
        <w:rPr>
          <w:lang w:val="ru-RU"/>
        </w:rPr>
        <w:t>1</w:t>
      </w:r>
      <w:r w:rsidRPr="00712CFF">
        <w:t xml:space="preserve"> %   с- </w:t>
      </w:r>
      <w:r w:rsidRPr="00712CFF">
        <w:rPr>
          <w:lang w:val="ru-RU"/>
        </w:rPr>
        <w:t>68</w:t>
      </w:r>
      <w:r w:rsidRPr="00712CFF">
        <w:t xml:space="preserve">%   л- </w:t>
      </w:r>
      <w:r w:rsidRPr="00712CFF">
        <w:rPr>
          <w:lang w:val="ru-RU"/>
        </w:rPr>
        <w:t>27</w:t>
      </w:r>
      <w:r w:rsidRPr="00712CFF">
        <w:t xml:space="preserve"> %   м- </w:t>
      </w:r>
      <w:r w:rsidRPr="00712CFF">
        <w:rPr>
          <w:lang w:val="ru-RU"/>
        </w:rPr>
        <w:t>3</w:t>
      </w:r>
      <w:r w:rsidRPr="00712CFF">
        <w:t xml:space="preserve">% 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20.03.13Биохимия</w:t>
      </w:r>
      <w:r w:rsidRPr="00712CFF">
        <w:t>:  хол –</w:t>
      </w:r>
      <w:r w:rsidRPr="00712CFF">
        <w:rPr>
          <w:lang w:val="ru-RU"/>
        </w:rPr>
        <w:t>6,85</w:t>
      </w:r>
      <w:r w:rsidRPr="00712CFF">
        <w:t xml:space="preserve"> тригл – </w:t>
      </w:r>
      <w:r w:rsidRPr="00712CFF">
        <w:rPr>
          <w:lang w:val="ru-RU"/>
        </w:rPr>
        <w:t>1,62</w:t>
      </w:r>
      <w:r w:rsidRPr="00712CFF">
        <w:t>ХСЛПВП -</w:t>
      </w:r>
      <w:r w:rsidRPr="00712CFF">
        <w:rPr>
          <w:lang w:val="ru-RU"/>
        </w:rPr>
        <w:t>1,70</w:t>
      </w:r>
      <w:r w:rsidRPr="00712CFF">
        <w:t xml:space="preserve"> ХСЛПНП </w:t>
      </w:r>
      <w:r w:rsidRPr="00712CFF">
        <w:rPr>
          <w:lang w:val="ru-RU"/>
        </w:rPr>
        <w:t>4,42</w:t>
      </w:r>
      <w:r w:rsidRPr="00712CFF">
        <w:t>- Катер –</w:t>
      </w:r>
      <w:r w:rsidRPr="00712CFF">
        <w:rPr>
          <w:lang w:val="ru-RU"/>
        </w:rPr>
        <w:t xml:space="preserve"> 3,02мочевина</w:t>
      </w:r>
      <w:r w:rsidRPr="00712CFF">
        <w:t xml:space="preserve"> –</w:t>
      </w:r>
      <w:r w:rsidRPr="00712CFF">
        <w:rPr>
          <w:lang w:val="ru-RU"/>
        </w:rPr>
        <w:t>3,3</w:t>
      </w:r>
      <w:r w:rsidRPr="00712CFF">
        <w:t xml:space="preserve">  </w:t>
      </w:r>
      <w:r w:rsidRPr="00712CFF">
        <w:rPr>
          <w:lang w:val="ru-RU"/>
        </w:rPr>
        <w:t>креатинин</w:t>
      </w:r>
      <w:r w:rsidRPr="00712CFF">
        <w:t xml:space="preserve"> –</w:t>
      </w:r>
      <w:r w:rsidRPr="00712CFF">
        <w:rPr>
          <w:lang w:val="ru-RU"/>
        </w:rPr>
        <w:t>78,0</w:t>
      </w:r>
      <w:r w:rsidRPr="00712CFF">
        <w:t xml:space="preserve">   бил</w:t>
      </w:r>
      <w:r w:rsidRPr="00712CFF">
        <w:rPr>
          <w:lang w:val="ru-RU"/>
        </w:rPr>
        <w:t xml:space="preserve"> общ</w:t>
      </w:r>
      <w:r w:rsidRPr="00712CFF">
        <w:t xml:space="preserve"> –</w:t>
      </w:r>
      <w:r w:rsidRPr="00712CFF">
        <w:rPr>
          <w:lang w:val="ru-RU"/>
        </w:rPr>
        <w:t>11,8</w:t>
      </w:r>
      <w:r w:rsidRPr="00712CFF">
        <w:t xml:space="preserve">  бил</w:t>
      </w:r>
      <w:r w:rsidRPr="00712CFF">
        <w:rPr>
          <w:lang w:val="ru-RU"/>
        </w:rPr>
        <w:t xml:space="preserve"> пр</w:t>
      </w:r>
      <w:r w:rsidRPr="00712CFF">
        <w:t xml:space="preserve"> –</w:t>
      </w:r>
      <w:r w:rsidRPr="00712CFF">
        <w:rPr>
          <w:lang w:val="ru-RU"/>
        </w:rPr>
        <w:t>3,2</w:t>
      </w:r>
      <w:r w:rsidRPr="00712CFF">
        <w:t xml:space="preserve">  тим –</w:t>
      </w:r>
      <w:r w:rsidRPr="00712CFF">
        <w:rPr>
          <w:lang w:val="ru-RU"/>
        </w:rPr>
        <w:t>2,1</w:t>
      </w:r>
      <w:r w:rsidRPr="00712CFF">
        <w:t xml:space="preserve">  АСТ – </w:t>
      </w:r>
      <w:r w:rsidRPr="00712CFF">
        <w:rPr>
          <w:lang w:val="ru-RU"/>
        </w:rPr>
        <w:t>0,57</w:t>
      </w:r>
      <w:r w:rsidRPr="00712CFF">
        <w:t xml:space="preserve">  АЛТ –</w:t>
      </w:r>
      <w:r w:rsidRPr="00712CFF">
        <w:rPr>
          <w:lang w:val="ru-RU"/>
        </w:rPr>
        <w:t>0,60</w:t>
      </w:r>
      <w:r w:rsidRPr="00712CFF">
        <w:t xml:space="preserve">   </w:t>
      </w:r>
      <w:r w:rsidRPr="00712CFF">
        <w:rPr>
          <w:lang w:val="ru-RU"/>
        </w:rPr>
        <w:t>ммоль</w:t>
      </w:r>
      <w:r w:rsidRPr="00712CFF">
        <w:t xml:space="preserve">/л;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25.03.13Биохимия</w:t>
      </w:r>
      <w:r w:rsidRPr="00712CFF">
        <w:t>: СКФ –</w:t>
      </w:r>
      <w:r w:rsidRPr="00712CFF">
        <w:rPr>
          <w:lang w:val="ru-RU"/>
        </w:rPr>
        <w:t>123,6 мл</w:t>
      </w:r>
      <w:r w:rsidRPr="00712CFF">
        <w:t>./</w:t>
      </w:r>
      <w:r w:rsidRPr="00712CFF">
        <w:rPr>
          <w:lang w:val="ru-RU"/>
        </w:rPr>
        <w:t>мин</w:t>
      </w:r>
      <w:r w:rsidRPr="00712CFF">
        <w:t xml:space="preserve">., </w:t>
      </w:r>
      <w:r w:rsidRPr="00712CFF">
        <w:rPr>
          <w:lang w:val="ru-RU"/>
        </w:rPr>
        <w:t>мочевина</w:t>
      </w:r>
      <w:r w:rsidRPr="00712CFF">
        <w:t xml:space="preserve"> –</w:t>
      </w:r>
      <w:r w:rsidRPr="00712CFF">
        <w:rPr>
          <w:lang w:val="ru-RU"/>
        </w:rPr>
        <w:t>4,7</w:t>
      </w:r>
      <w:r w:rsidRPr="00712CFF">
        <w:t xml:space="preserve">  </w:t>
      </w:r>
      <w:r w:rsidRPr="00712CFF">
        <w:rPr>
          <w:lang w:val="ru-RU"/>
        </w:rPr>
        <w:t>креатинин</w:t>
      </w:r>
      <w:r w:rsidRPr="00712CFF">
        <w:t xml:space="preserve"> –</w:t>
      </w:r>
      <w:r w:rsidRPr="00712CFF">
        <w:rPr>
          <w:lang w:val="ru-RU"/>
        </w:rPr>
        <w:t>77,0</w:t>
      </w:r>
      <w:r w:rsidRPr="00712CFF">
        <w:t xml:space="preserve">  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 xml:space="preserve">19.03.13Гемогл –152  ; гематокр –0,51  ; общ. белок –66,6   г/л; К – 4,2  ; Nа – 136,5  </w:t>
      </w:r>
      <w:r w:rsidRPr="00712CFF">
        <w:t>ммоль/л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20.03.13 К3,8 ммоль/л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21.03.13 К4,0 ммлоь/л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19.03.13Коагулограмма: вр. сверт. –  9 мин.; ПТИ –  84,3 %; фибр –4,9  г/л; фибр Б – 1+; АКТ –93 %; св. гепарин –6*10-4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 xml:space="preserve">19.03.13 Амилаза 6,11 </w:t>
      </w:r>
    </w:p>
    <w:p w:rsidR="00E65525" w:rsidRPr="00712CFF" w:rsidRDefault="00E65525" w:rsidP="00FC5396">
      <w:pPr>
        <w:ind w:left="-567"/>
        <w:jc w:val="both"/>
        <w:rPr>
          <w:bCs/>
        </w:rPr>
      </w:pPr>
      <w:r w:rsidRPr="00712CFF">
        <w:rPr>
          <w:bCs/>
          <w:lang w:val="ru-RU"/>
        </w:rPr>
        <w:t>21.03.13</w:t>
      </w:r>
      <w:r w:rsidRPr="00712CFF">
        <w:rPr>
          <w:bCs/>
        </w:rPr>
        <w:t xml:space="preserve">Проба Реберга: Д- </w:t>
      </w:r>
      <w:r w:rsidRPr="00712CFF">
        <w:rPr>
          <w:bCs/>
          <w:lang w:val="ru-RU"/>
        </w:rPr>
        <w:t>1,96</w:t>
      </w:r>
      <w:r w:rsidRPr="00712CFF">
        <w:rPr>
          <w:bCs/>
        </w:rPr>
        <w:t xml:space="preserve">л, </w:t>
      </w:r>
      <w:r w:rsidRPr="00712CFF">
        <w:rPr>
          <w:bCs/>
          <w:lang w:val="en-US"/>
        </w:rPr>
        <w:t>d</w:t>
      </w:r>
      <w:r w:rsidRPr="00712CFF">
        <w:rPr>
          <w:bCs/>
        </w:rPr>
        <w:t>-</w:t>
      </w:r>
      <w:r w:rsidRPr="00712CFF">
        <w:rPr>
          <w:bCs/>
          <w:lang w:val="ru-RU"/>
        </w:rPr>
        <w:t>1,39</w:t>
      </w:r>
      <w:r w:rsidRPr="00712CFF">
        <w:rPr>
          <w:bCs/>
        </w:rPr>
        <w:t xml:space="preserve"> мл</w:t>
      </w:r>
      <w:r w:rsidRPr="00712CFF">
        <w:rPr>
          <w:bCs/>
          <w:lang w:val="ru-RU"/>
        </w:rPr>
        <w:t>/мин</w:t>
      </w:r>
      <w:r w:rsidRPr="00712CFF">
        <w:rPr>
          <w:bCs/>
        </w:rPr>
        <w:t xml:space="preserve">., </w:t>
      </w:r>
      <w:r w:rsidRPr="00712CFF">
        <w:rPr>
          <w:bCs/>
          <w:lang w:val="en-US"/>
        </w:rPr>
        <w:t>S</w:t>
      </w:r>
      <w:r w:rsidRPr="00712CFF">
        <w:rPr>
          <w:bCs/>
        </w:rPr>
        <w:t>-</w:t>
      </w:r>
      <w:r w:rsidRPr="00712CFF">
        <w:rPr>
          <w:bCs/>
          <w:lang w:val="ru-RU"/>
        </w:rPr>
        <w:t>1,96 кв.м</w:t>
      </w:r>
      <w:r w:rsidRPr="00712CFF">
        <w:rPr>
          <w:bCs/>
        </w:rPr>
        <w:t>,</w:t>
      </w:r>
      <w:r w:rsidRPr="00712CFF">
        <w:rPr>
          <w:bCs/>
          <w:lang w:val="ru-RU"/>
        </w:rPr>
        <w:t xml:space="preserve"> креатинин крови-75 мкмоль</w:t>
      </w:r>
      <w:r w:rsidRPr="00712CFF">
        <w:rPr>
          <w:bCs/>
        </w:rPr>
        <w:t xml:space="preserve">/л;  </w:t>
      </w:r>
      <w:r w:rsidRPr="00712CFF">
        <w:rPr>
          <w:bCs/>
          <w:lang w:val="ru-RU"/>
        </w:rPr>
        <w:t>креатинин мочи-4080</w:t>
      </w:r>
      <w:r w:rsidRPr="00712CFF">
        <w:rPr>
          <w:bCs/>
        </w:rPr>
        <w:t xml:space="preserve">  </w:t>
      </w:r>
      <w:r w:rsidRPr="00712CFF">
        <w:rPr>
          <w:bCs/>
          <w:lang w:val="ru-RU"/>
        </w:rPr>
        <w:t>мкмоль</w:t>
      </w:r>
      <w:r w:rsidRPr="00712CFF">
        <w:rPr>
          <w:bCs/>
        </w:rPr>
        <w:t>/л;  КФ-</w:t>
      </w:r>
      <w:r w:rsidRPr="00712CFF">
        <w:rPr>
          <w:bCs/>
          <w:lang w:val="ru-RU"/>
        </w:rPr>
        <w:t>66,7 мл/мин</w:t>
      </w:r>
      <w:r w:rsidRPr="00712CFF">
        <w:rPr>
          <w:bCs/>
        </w:rPr>
        <w:t>;  КР-</w:t>
      </w:r>
      <w:r w:rsidRPr="00712CFF">
        <w:rPr>
          <w:bCs/>
          <w:lang w:val="ru-RU"/>
        </w:rPr>
        <w:t>97,9</w:t>
      </w:r>
      <w:r w:rsidRPr="00712CFF">
        <w:rPr>
          <w:bCs/>
        </w:rPr>
        <w:t xml:space="preserve">  %</w:t>
      </w:r>
    </w:p>
    <w:p w:rsidR="00E65525" w:rsidRPr="00712CFF" w:rsidRDefault="00E6552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12CFF">
        <w:rPr>
          <w:b w:val="0"/>
          <w:sz w:val="24"/>
          <w:szCs w:val="24"/>
        </w:rPr>
        <w:t xml:space="preserve">19.03.13Общ. ан. мочи уд вес 1040  лейк –2-3   в п/зр белок – отр  ацетон –3(+++);  эпит. пл. -ед </w:t>
      </w:r>
    </w:p>
    <w:p w:rsidR="00E65525" w:rsidRPr="00712CFF" w:rsidRDefault="00E65525" w:rsidP="00FC5396">
      <w:pPr>
        <w:ind w:left="-567"/>
        <w:rPr>
          <w:lang w:val="ru-RU"/>
        </w:rPr>
      </w:pPr>
      <w:r w:rsidRPr="00712CFF">
        <w:rPr>
          <w:lang w:val="ru-RU"/>
        </w:rPr>
        <w:t>20.03.13Анализ</w:t>
      </w:r>
      <w:r w:rsidRPr="00712CFF">
        <w:t xml:space="preserve"> мочи по Нечипоренко лейк -</w:t>
      </w:r>
      <w:r w:rsidRPr="00712CFF">
        <w:rPr>
          <w:lang w:val="ru-RU"/>
        </w:rPr>
        <w:t>18250</w:t>
      </w:r>
      <w:r w:rsidRPr="00712CFF">
        <w:t xml:space="preserve">  эритр -</w:t>
      </w:r>
      <w:r w:rsidRPr="00712CFF">
        <w:rPr>
          <w:lang w:val="ru-RU"/>
        </w:rPr>
        <w:t>250</w:t>
      </w:r>
      <w:r w:rsidRPr="00712CFF">
        <w:t xml:space="preserve">  </w:t>
      </w:r>
      <w:r w:rsidRPr="00712CFF">
        <w:rPr>
          <w:lang w:val="ru-RU"/>
        </w:rPr>
        <w:t>белок</w:t>
      </w:r>
      <w:r w:rsidRPr="00712CFF">
        <w:t xml:space="preserve"> –</w:t>
      </w:r>
      <w:r w:rsidRPr="00712CFF">
        <w:rPr>
          <w:lang w:val="ru-RU"/>
        </w:rPr>
        <w:t xml:space="preserve"> отр цил 1в камере</w:t>
      </w:r>
    </w:p>
    <w:p w:rsidR="00E65525" w:rsidRPr="00712CFF" w:rsidRDefault="00E65525" w:rsidP="00FC5396">
      <w:pPr>
        <w:ind w:left="-567"/>
        <w:rPr>
          <w:lang w:val="ru-RU"/>
        </w:rPr>
      </w:pPr>
      <w:r w:rsidRPr="00712CFF">
        <w:rPr>
          <w:lang w:val="ru-RU"/>
        </w:rPr>
        <w:t>С 21.03.13 ацетон отр</w:t>
      </w:r>
    </w:p>
    <w:p w:rsidR="00E65525" w:rsidRPr="00712CFF" w:rsidRDefault="00E65525" w:rsidP="0051409C">
      <w:pPr>
        <w:ind w:left="-567"/>
        <w:rPr>
          <w:lang w:val="ru-RU"/>
        </w:rPr>
      </w:pPr>
      <w:r w:rsidRPr="00712CFF">
        <w:rPr>
          <w:lang w:val="ru-RU"/>
        </w:rPr>
        <w:t>22.03.13Анализ</w:t>
      </w:r>
      <w:r w:rsidRPr="00712CFF">
        <w:t xml:space="preserve"> мочи по Нечипоренко лейк -</w:t>
      </w:r>
      <w:r w:rsidRPr="00712CFF">
        <w:rPr>
          <w:lang w:val="ru-RU"/>
        </w:rPr>
        <w:t>1000</w:t>
      </w:r>
      <w:r w:rsidRPr="00712CFF">
        <w:t xml:space="preserve">  эритр -  </w:t>
      </w:r>
      <w:r w:rsidRPr="00712CFF">
        <w:rPr>
          <w:lang w:val="ru-RU"/>
        </w:rPr>
        <w:t>белок</w:t>
      </w:r>
      <w:r w:rsidRPr="00712CFF">
        <w:t xml:space="preserve"> –</w:t>
      </w:r>
      <w:r w:rsidRPr="00712CFF">
        <w:rPr>
          <w:lang w:val="ru-RU"/>
        </w:rPr>
        <w:t xml:space="preserve"> отр</w:t>
      </w:r>
    </w:p>
    <w:p w:rsidR="00E65525" w:rsidRPr="00712CFF" w:rsidRDefault="00E65525" w:rsidP="0051409C">
      <w:pPr>
        <w:ind w:left="-567"/>
        <w:rPr>
          <w:lang w:val="ru-RU"/>
        </w:rPr>
      </w:pPr>
      <w:r w:rsidRPr="00712CFF">
        <w:rPr>
          <w:lang w:val="ru-RU"/>
        </w:rPr>
        <w:t>29.03.13Анализ</w:t>
      </w:r>
      <w:r w:rsidRPr="00712CFF">
        <w:t xml:space="preserve"> мочи по Нечипоренко лейк - </w:t>
      </w:r>
      <w:r w:rsidRPr="00712CFF">
        <w:rPr>
          <w:lang w:val="ru-RU"/>
        </w:rPr>
        <w:t>750</w:t>
      </w:r>
      <w:r w:rsidRPr="00712CFF">
        <w:t xml:space="preserve"> эритр -  </w:t>
      </w:r>
      <w:r w:rsidRPr="00712CFF">
        <w:rPr>
          <w:lang w:val="ru-RU"/>
        </w:rPr>
        <w:t>белок</w:t>
      </w:r>
      <w:r w:rsidRPr="00712CFF">
        <w:t xml:space="preserve"> –</w:t>
      </w:r>
      <w:r w:rsidRPr="00712CFF">
        <w:rPr>
          <w:lang w:val="ru-RU"/>
        </w:rPr>
        <w:t xml:space="preserve"> отр</w:t>
      </w:r>
    </w:p>
    <w:p w:rsidR="00E65525" w:rsidRPr="00712CFF" w:rsidRDefault="00E65525" w:rsidP="00FC5396">
      <w:pPr>
        <w:ind w:left="-567"/>
        <w:rPr>
          <w:lang w:val="ru-RU"/>
        </w:rPr>
      </w:pPr>
      <w:r w:rsidRPr="00712CFF">
        <w:rPr>
          <w:lang w:val="ru-RU"/>
        </w:rPr>
        <w:t>21.03.13Суточная глюкозурия</w:t>
      </w:r>
      <w:r w:rsidRPr="00712CFF">
        <w:t xml:space="preserve"> – </w:t>
      </w:r>
      <w:r w:rsidRPr="00712CFF">
        <w:rPr>
          <w:lang w:val="ru-RU"/>
        </w:rPr>
        <w:t>0,7</w:t>
      </w:r>
      <w:r w:rsidRPr="00712CFF">
        <w:t xml:space="preserve"> %</w:t>
      </w:r>
      <w:r w:rsidRPr="00712CFF">
        <w:rPr>
          <w:lang w:val="ru-RU"/>
        </w:rPr>
        <w:t xml:space="preserve">; </w:t>
      </w:r>
      <w:r w:rsidRPr="00712CFF">
        <w:t xml:space="preserve">  </w:t>
      </w:r>
      <w:r w:rsidRPr="00712CFF">
        <w:rPr>
          <w:lang w:val="ru-RU"/>
        </w:rPr>
        <w:t>Суточная протеинурия</w:t>
      </w:r>
      <w:r w:rsidRPr="00712CFF">
        <w:t xml:space="preserve"> –  </w:t>
      </w:r>
      <w:r w:rsidRPr="00712CFF">
        <w:rPr>
          <w:lang w:val="ru-RU"/>
        </w:rPr>
        <w:t>отр</w:t>
      </w:r>
      <w:r w:rsidRPr="00712CFF">
        <w:t xml:space="preserve">   </w:t>
      </w:r>
    </w:p>
    <w:p w:rsidR="00E65525" w:rsidRPr="00712CFF" w:rsidRDefault="00E65525" w:rsidP="00FC5396">
      <w:pPr>
        <w:pStyle w:val="Heading5"/>
        <w:ind w:left="-567"/>
        <w:rPr>
          <w:sz w:val="24"/>
          <w:szCs w:val="24"/>
        </w:rPr>
      </w:pPr>
      <w:r w:rsidRPr="00712CFF">
        <w:rPr>
          <w:sz w:val="24"/>
          <w:szCs w:val="24"/>
        </w:rPr>
        <w:t>22.03.13Микроальбуминурия –134.4 мг/сут</w:t>
      </w:r>
    </w:p>
    <w:p w:rsidR="00E65525" w:rsidRPr="00712CFF" w:rsidRDefault="00E65525" w:rsidP="003F75B0">
      <w:pPr>
        <w:rPr>
          <w:lang w:val="ru-RU"/>
        </w:rPr>
      </w:pPr>
      <w:r w:rsidRPr="00712CFF">
        <w:rPr>
          <w:lang w:val="ru-RU"/>
        </w:rPr>
        <w:t>АТ ТПО, АТ ТГ, ТТГ взяты</w:t>
      </w:r>
    </w:p>
    <w:p w:rsidR="00E65525" w:rsidRDefault="00E65525" w:rsidP="0051409C">
      <w:pPr>
        <w:rPr>
          <w:lang w:val="en-US"/>
        </w:rPr>
      </w:pPr>
      <w:r w:rsidRPr="00712CFF">
        <w:rPr>
          <w:lang w:val="ru-RU"/>
        </w:rPr>
        <w:t>25.03.13 кал на я/г - отр</w:t>
      </w:r>
    </w:p>
    <w:p w:rsidR="00E65525" w:rsidRPr="00712CFF" w:rsidRDefault="00E65525" w:rsidP="0051409C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54"/>
        <w:gridCol w:w="711"/>
        <w:gridCol w:w="885"/>
        <w:gridCol w:w="938"/>
        <w:gridCol w:w="938"/>
        <w:gridCol w:w="938"/>
        <w:gridCol w:w="938"/>
        <w:gridCol w:w="938"/>
        <w:gridCol w:w="938"/>
      </w:tblGrid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07.00</w:t>
            </w: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38" w:type="dxa"/>
          </w:tcPr>
          <w:p w:rsidR="00E65525" w:rsidRPr="00712CFF" w:rsidRDefault="00E65525" w:rsidP="0051409C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13.00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17.00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38" w:type="dxa"/>
          </w:tcPr>
          <w:p w:rsidR="00E65525" w:rsidRPr="00712CFF" w:rsidRDefault="00E65525" w:rsidP="0051409C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21.00</w:t>
            </w: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18.03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12.00-16,8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4,6</w:t>
            </w: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20.03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7,5</w:t>
            </w: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22.03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24.03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26.03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27.03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28.03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28.03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30.03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31.03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01.04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65525" w:rsidRPr="00712CFF" w:rsidTr="0051409C">
        <w:tc>
          <w:tcPr>
            <w:tcW w:w="235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02.04</w:t>
            </w:r>
          </w:p>
        </w:tc>
        <w:tc>
          <w:tcPr>
            <w:tcW w:w="704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885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  <w:r w:rsidRPr="00712CFF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38" w:type="dxa"/>
          </w:tcPr>
          <w:p w:rsidR="00E65525" w:rsidRPr="00712CFF" w:rsidRDefault="00E65525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</w:rPr>
        <w:t>Невропатолог</w:t>
      </w:r>
      <w:r w:rsidRPr="00712CFF">
        <w:t xml:space="preserve">: </w:t>
      </w:r>
      <w:r w:rsidRPr="00712CFF">
        <w:rPr>
          <w:lang w:val="ru-RU"/>
        </w:rPr>
        <w:t xml:space="preserve">Начальные  проявления дистальной диабетической полинейропатии н/к, клиническая стадия </w:t>
      </w:r>
      <w:r w:rsidRPr="00712CFF">
        <w:rPr>
          <w:lang w:val="en-US"/>
        </w:rPr>
        <w:t>II</w:t>
      </w:r>
      <w:r w:rsidRPr="00712CFF">
        <w:rPr>
          <w:lang w:val="ru-RU"/>
        </w:rPr>
        <w:t>ст. Дисметаболическая энцефалопатия на фоне кетоацидоза без очаговой симптоматики. Цефалгический с-м.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Окулист</w:t>
      </w:r>
      <w:r w:rsidRPr="00712CFF">
        <w:t>:</w:t>
      </w:r>
      <w:r w:rsidRPr="00712CFF">
        <w:rPr>
          <w:lang w:val="ru-RU"/>
        </w:rPr>
        <w:t xml:space="preserve"> (осмотрт в ОИТ)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lang w:val="ru-RU"/>
        </w:rPr>
        <w:t>Гл</w:t>
      </w:r>
      <w:r w:rsidRPr="00712CFF">
        <w:t>. дно: ДЗН</w:t>
      </w:r>
      <w:r w:rsidRPr="00712CFF">
        <w:rPr>
          <w:lang w:val="ru-RU"/>
        </w:rPr>
        <w:t xml:space="preserve"> бледно-розовые</w:t>
      </w:r>
      <w:r w:rsidRPr="00712CFF">
        <w:t>.</w:t>
      </w:r>
      <w:r w:rsidRPr="00712CFF">
        <w:rPr>
          <w:lang w:val="ru-RU"/>
        </w:rPr>
        <w:t xml:space="preserve"> Границы четкие</w:t>
      </w:r>
      <w:r w:rsidRPr="00712CFF">
        <w:t xml:space="preserve">.  </w:t>
      </w:r>
      <w:r w:rsidRPr="00712CFF">
        <w:rPr>
          <w:lang w:val="ru-RU"/>
        </w:rPr>
        <w:t>Артерии сужены</w:t>
      </w:r>
      <w:r w:rsidRPr="00712CFF">
        <w:t>,</w:t>
      </w:r>
      <w:r w:rsidRPr="00712CFF">
        <w:rPr>
          <w:lang w:val="ru-RU"/>
        </w:rPr>
        <w:t xml:space="preserve"> склерозированы</w:t>
      </w:r>
      <w:r w:rsidRPr="00712CFF">
        <w:t xml:space="preserve">.  </w:t>
      </w:r>
      <w:r w:rsidRPr="00712CFF">
        <w:rPr>
          <w:lang w:val="ru-RU"/>
        </w:rPr>
        <w:t>Салюс</w:t>
      </w:r>
      <w:r w:rsidRPr="00712CFF">
        <w:t xml:space="preserve"> </w:t>
      </w:r>
      <w:r w:rsidRPr="00712CFF">
        <w:rPr>
          <w:lang w:val="en-US"/>
        </w:rPr>
        <w:t>I</w:t>
      </w:r>
      <w:r w:rsidRPr="00712CFF">
        <w:rPr>
          <w:lang w:val="ru-RU"/>
        </w:rPr>
        <w:t>-</w:t>
      </w:r>
      <w:r w:rsidRPr="00712CFF">
        <w:rPr>
          <w:lang w:val="en-US"/>
        </w:rPr>
        <w:t>II</w:t>
      </w:r>
      <w:r w:rsidRPr="00712CFF">
        <w:t>.</w:t>
      </w:r>
      <w:r w:rsidRPr="00712CFF">
        <w:rPr>
          <w:lang w:val="ru-RU"/>
        </w:rPr>
        <w:t xml:space="preserve"> Вены</w:t>
      </w:r>
      <w:r w:rsidRPr="00712CFF">
        <w:t xml:space="preserve"> </w:t>
      </w:r>
      <w:r w:rsidRPr="00712CFF">
        <w:rPr>
          <w:lang w:val="ru-RU"/>
        </w:rPr>
        <w:t>умеренно полнокровны. Д-з: А</w:t>
      </w:r>
      <w:r w:rsidRPr="00712CFF">
        <w:t xml:space="preserve">нгиопатия </w:t>
      </w:r>
      <w:r w:rsidRPr="00712CFF">
        <w:rPr>
          <w:lang w:val="ru-RU"/>
        </w:rPr>
        <w:t>сосудов сетчатки ОИ.</w:t>
      </w:r>
      <w:r w:rsidRPr="00712CFF">
        <w:t xml:space="preserve">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19.03.13</w:t>
      </w:r>
      <w:r w:rsidRPr="00712CFF">
        <w:rPr>
          <w:u w:val="single"/>
        </w:rPr>
        <w:t>ЭКГ:</w:t>
      </w:r>
      <w:r w:rsidRPr="00712CFF">
        <w:rPr>
          <w:u w:val="single"/>
          <w:lang w:val="ru-RU"/>
        </w:rPr>
        <w:t xml:space="preserve"> +</w:t>
      </w:r>
      <w:r w:rsidRPr="00712CFF">
        <w:rPr>
          <w:u w:val="single"/>
          <w:lang w:val="en-US"/>
        </w:rPr>
        <w:t>III</w:t>
      </w:r>
      <w:r w:rsidRPr="00712CFF">
        <w:rPr>
          <w:u w:val="single"/>
          <w:lang w:val="ru-RU"/>
        </w:rPr>
        <w:t xml:space="preserve"> отв . на вдохе, + по Небу</w:t>
      </w:r>
      <w:r w:rsidRPr="00712CFF">
        <w:rPr>
          <w:lang w:val="ru-RU"/>
        </w:rPr>
        <w:t xml:space="preserve"> </w:t>
      </w:r>
      <w:r w:rsidRPr="00712CFF">
        <w:t>ЧСС -</w:t>
      </w:r>
      <w:r w:rsidRPr="00712CFF">
        <w:rPr>
          <w:lang w:val="ru-RU"/>
        </w:rPr>
        <w:t xml:space="preserve"> 75уд/мин</w:t>
      </w:r>
      <w:r w:rsidRPr="00712CFF">
        <w:t>. Вольтаж</w:t>
      </w:r>
      <w:r w:rsidRPr="00712CFF">
        <w:rPr>
          <w:lang w:val="ru-RU"/>
        </w:rPr>
        <w:t xml:space="preserve"> снижен</w:t>
      </w:r>
      <w:r w:rsidRPr="00712CFF">
        <w:t>.  Ритм</w:t>
      </w:r>
      <w:r w:rsidRPr="00712CFF">
        <w:rPr>
          <w:lang w:val="ru-RU"/>
        </w:rPr>
        <w:t xml:space="preserve"> синусовый</w:t>
      </w:r>
      <w:r w:rsidRPr="00712CFF">
        <w:t>.</w:t>
      </w:r>
      <w:r w:rsidRPr="00712CFF">
        <w:rPr>
          <w:lang w:val="ru-RU"/>
        </w:rPr>
        <w:t xml:space="preserve"> Эл</w:t>
      </w:r>
      <w:r w:rsidRPr="00712CFF">
        <w:t xml:space="preserve">. ось  </w:t>
      </w:r>
      <w:r w:rsidRPr="00712CFF">
        <w:rPr>
          <w:lang w:val="ru-RU"/>
        </w:rPr>
        <w:t>отклонена влево</w:t>
      </w:r>
      <w:r w:rsidRPr="00712CFF">
        <w:t>.</w:t>
      </w:r>
      <w:r w:rsidRPr="00712CFF">
        <w:rPr>
          <w:lang w:val="ru-RU"/>
        </w:rPr>
        <w:t xml:space="preserve"> Позиция полугоризонтальная</w:t>
      </w:r>
      <w:r w:rsidRPr="00712CFF">
        <w:t>. Гипертрофия</w:t>
      </w:r>
      <w:r w:rsidRPr="00712CFF">
        <w:rPr>
          <w:lang w:val="ru-RU"/>
        </w:rPr>
        <w:t xml:space="preserve"> левого желудочка</w:t>
      </w:r>
      <w:r w:rsidRPr="00712CFF">
        <w:t xml:space="preserve">. </w:t>
      </w:r>
      <w:r w:rsidRPr="00712CFF">
        <w:rPr>
          <w:lang w:val="ru-RU"/>
        </w:rPr>
        <w:t>Нарушение коронарного  кровообращения задней стенки</w:t>
      </w:r>
    </w:p>
    <w:p w:rsidR="00E65525" w:rsidRPr="00712CFF" w:rsidRDefault="00E65525" w:rsidP="00FC5396">
      <w:pPr>
        <w:ind w:left="-567"/>
        <w:jc w:val="both"/>
      </w:pPr>
      <w:r w:rsidRPr="00712CFF">
        <w:rPr>
          <w:u w:val="single"/>
          <w:lang w:val="ru-RU"/>
        </w:rPr>
        <w:t>Кардиолог</w:t>
      </w:r>
      <w:r w:rsidRPr="00712CFF">
        <w:t xml:space="preserve">: </w:t>
      </w:r>
      <w:r w:rsidRPr="00712CFF">
        <w:rPr>
          <w:lang w:val="ru-RU"/>
        </w:rPr>
        <w:t xml:space="preserve">Метаболическая кардиомиопатия. Гипертоническая болезнь </w:t>
      </w:r>
      <w:r w:rsidRPr="00712CFF">
        <w:rPr>
          <w:lang w:val="en-US"/>
        </w:rPr>
        <w:t>II</w:t>
      </w:r>
      <w:r w:rsidRPr="00712CFF">
        <w:rPr>
          <w:lang w:val="ru-RU"/>
        </w:rPr>
        <w:t xml:space="preserve"> ст. </w:t>
      </w:r>
      <w:r w:rsidRPr="00712CFF">
        <w:rPr>
          <w:lang w:val="en-US"/>
        </w:rPr>
        <w:t>III</w:t>
      </w:r>
      <w:r w:rsidRPr="00712CFF">
        <w:rPr>
          <w:lang w:val="ru-RU"/>
        </w:rPr>
        <w:t>ст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Ангиохирург</w:t>
      </w:r>
      <w:r w:rsidRPr="00712CFF">
        <w:t>:</w:t>
      </w:r>
      <w:r w:rsidRPr="00712CFF">
        <w:rPr>
          <w:lang w:val="ru-RU"/>
        </w:rPr>
        <w:t xml:space="preserve"> Диаб. ангиопатия артерий н/к.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Р</w:t>
      </w:r>
      <w:r w:rsidRPr="00712CFF">
        <w:rPr>
          <w:lang w:val="ru-RU"/>
        </w:rPr>
        <w:t>-фия ОГК19.03.13 без особенностей.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Хирург:</w:t>
      </w:r>
      <w:r w:rsidRPr="00712CFF">
        <w:rPr>
          <w:lang w:val="ru-RU"/>
        </w:rPr>
        <w:t xml:space="preserve"> Вскрывшийся фурункул  паховой области.</w:t>
      </w:r>
    </w:p>
    <w:p w:rsidR="00E65525" w:rsidRPr="00712CFF" w:rsidRDefault="00E65525" w:rsidP="00FC5396">
      <w:pPr>
        <w:ind w:left="-567"/>
        <w:jc w:val="both"/>
        <w:rPr>
          <w:u w:val="single"/>
          <w:lang w:val="ru-RU"/>
        </w:rPr>
      </w:pPr>
      <w:r w:rsidRPr="00712CFF">
        <w:rPr>
          <w:u w:val="single"/>
        </w:rPr>
        <w:t>РВГ:</w:t>
      </w:r>
      <w:r w:rsidRPr="00712CFF">
        <w:rPr>
          <w:lang w:val="ru-RU"/>
        </w:rPr>
        <w:t>.</w:t>
      </w:r>
      <w:r w:rsidRPr="00712CFF">
        <w:t xml:space="preserve"> </w:t>
      </w:r>
      <w:r w:rsidRPr="00712CFF">
        <w:rPr>
          <w:lang w:val="ru-RU"/>
        </w:rPr>
        <w:t>Нарушение кровообращения справа-</w:t>
      </w:r>
      <w:r w:rsidRPr="00712CFF">
        <w:rPr>
          <w:lang w:val="en-US"/>
        </w:rPr>
        <w:t>III</w:t>
      </w:r>
      <w:r w:rsidRPr="00712CFF">
        <w:rPr>
          <w:lang w:val="ru-RU"/>
        </w:rPr>
        <w:t xml:space="preserve"> ст., слева –</w:t>
      </w:r>
      <w:r w:rsidRPr="00712CFF">
        <w:rPr>
          <w:lang w:val="en-US"/>
        </w:rPr>
        <w:t>II</w:t>
      </w:r>
      <w:r w:rsidRPr="00712CFF">
        <w:rPr>
          <w:lang w:val="ru-RU"/>
        </w:rPr>
        <w:t>ст.,  тонус сосудов повышен.</w:t>
      </w:r>
      <w:r w:rsidRPr="00712CFF">
        <w:t xml:space="preserve"> </w:t>
      </w:r>
    </w:p>
    <w:p w:rsidR="00E65525" w:rsidRPr="00712CFF" w:rsidRDefault="00E65525" w:rsidP="00FC5396">
      <w:pPr>
        <w:ind w:left="-567"/>
        <w:jc w:val="both"/>
      </w:pPr>
      <w:r w:rsidRPr="00712CFF">
        <w:rPr>
          <w:u w:val="single"/>
        </w:rPr>
        <w:t>УЗИ щит.</w:t>
      </w:r>
      <w:r w:rsidRPr="00712CFF">
        <w:rPr>
          <w:u w:val="single"/>
          <w:lang w:val="ru-RU"/>
        </w:rPr>
        <w:t xml:space="preserve"> железы</w:t>
      </w:r>
      <w:r w:rsidRPr="00712CFF">
        <w:t>:</w:t>
      </w:r>
      <w:r w:rsidRPr="00712CFF">
        <w:rPr>
          <w:lang w:val="ru-RU"/>
        </w:rPr>
        <w:t xml:space="preserve"> Пр</w:t>
      </w:r>
      <w:r w:rsidRPr="00712CFF">
        <w:t xml:space="preserve"> д. V =  </w:t>
      </w:r>
      <w:r w:rsidRPr="00712CFF">
        <w:rPr>
          <w:lang w:val="ru-RU"/>
        </w:rPr>
        <w:t>7,4</w:t>
      </w:r>
      <w:r w:rsidRPr="00712CFF">
        <w:t>см</w:t>
      </w:r>
      <w:r w:rsidRPr="00712CFF">
        <w:rPr>
          <w:vertAlign w:val="superscript"/>
        </w:rPr>
        <w:t>3</w:t>
      </w:r>
      <w:r w:rsidRPr="00712CFF">
        <w:t xml:space="preserve">; лев. д. V = </w:t>
      </w:r>
      <w:r w:rsidRPr="00712CFF">
        <w:rPr>
          <w:lang w:val="ru-RU"/>
        </w:rPr>
        <w:t>8,0</w:t>
      </w:r>
      <w:r w:rsidRPr="00712CFF">
        <w:t xml:space="preserve"> см</w:t>
      </w:r>
      <w:r w:rsidRPr="00712CFF">
        <w:rPr>
          <w:vertAlign w:val="superscript"/>
        </w:rPr>
        <w:t>3</w:t>
      </w:r>
    </w:p>
    <w:p w:rsidR="00E65525" w:rsidRPr="00712CFF" w:rsidRDefault="00E65525" w:rsidP="003F75B0">
      <w:pPr>
        <w:ind w:left="-567"/>
        <w:jc w:val="both"/>
        <w:rPr>
          <w:lang w:val="ru-RU"/>
        </w:rPr>
      </w:pPr>
      <w:r w:rsidRPr="00712CFF">
        <w:rPr>
          <w:lang w:val="ru-RU"/>
        </w:rPr>
        <w:t>Щит. ж</w:t>
      </w:r>
      <w:r w:rsidRPr="00712CFF">
        <w:t xml:space="preserve">елеза </w:t>
      </w:r>
      <w:r w:rsidRPr="00712CFF">
        <w:rPr>
          <w:lang w:val="ru-RU"/>
        </w:rPr>
        <w:t>увеличена</w:t>
      </w:r>
      <w:r w:rsidRPr="00712CFF">
        <w:t>,</w:t>
      </w:r>
      <w:r w:rsidRPr="00712CFF">
        <w:rPr>
          <w:lang w:val="ru-RU"/>
        </w:rPr>
        <w:t xml:space="preserve"> контуры ровные</w:t>
      </w:r>
      <w:r w:rsidRPr="00712CFF">
        <w:t>. Эхогенность</w:t>
      </w:r>
      <w:r w:rsidRPr="00712CFF">
        <w:rPr>
          <w:lang w:val="ru-RU"/>
        </w:rPr>
        <w:t xml:space="preserve"> паренхимы снижена.</w:t>
      </w:r>
      <w:r w:rsidRPr="00712CFF">
        <w:t xml:space="preserve"> Эхоструктура крупнозернистая, </w:t>
      </w:r>
      <w:r w:rsidRPr="00712CFF">
        <w:rPr>
          <w:lang w:val="ru-RU"/>
        </w:rPr>
        <w:t>неоднородная за счет множественных гидрофильных очагов до 0,45 см.</w:t>
      </w:r>
      <w:r w:rsidRPr="00712CFF">
        <w:t xml:space="preserve"> В </w:t>
      </w:r>
      <w:r w:rsidRPr="00712CFF">
        <w:rPr>
          <w:lang w:val="ru-RU"/>
        </w:rPr>
        <w:t xml:space="preserve">лев. </w:t>
      </w:r>
      <w:r w:rsidRPr="00712CFF">
        <w:t xml:space="preserve">доле </w:t>
      </w:r>
      <w:r w:rsidRPr="00712CFF">
        <w:rPr>
          <w:lang w:val="ru-RU"/>
        </w:rPr>
        <w:t xml:space="preserve"> и перешейке изоэхогенный узел</w:t>
      </w:r>
      <w:r w:rsidRPr="00712CFF">
        <w:t xml:space="preserve"> с</w:t>
      </w:r>
      <w:r w:rsidRPr="00712CFF">
        <w:rPr>
          <w:lang w:val="ru-RU"/>
        </w:rPr>
        <w:t xml:space="preserve"> гидрофильным</w:t>
      </w:r>
      <w:r w:rsidRPr="00712CFF">
        <w:t xml:space="preserve"> ободком  </w:t>
      </w:r>
      <w:r w:rsidRPr="00712CFF">
        <w:rPr>
          <w:lang w:val="ru-RU"/>
        </w:rPr>
        <w:t xml:space="preserve"> 1,3</w:t>
      </w:r>
      <w:r w:rsidRPr="00712CFF">
        <w:t>*</w:t>
      </w:r>
      <w:r w:rsidRPr="00712CFF">
        <w:rPr>
          <w:lang w:val="ru-RU"/>
        </w:rPr>
        <w:t>0,73</w:t>
      </w:r>
      <w:r w:rsidRPr="00712CFF">
        <w:t xml:space="preserve"> см. </w:t>
      </w:r>
      <w:r w:rsidRPr="00712CFF">
        <w:rPr>
          <w:lang w:val="ru-RU"/>
        </w:rPr>
        <w:t>Р</w:t>
      </w:r>
      <w:r w:rsidRPr="00712CFF">
        <w:t>егионарны</w:t>
      </w:r>
      <w:r w:rsidRPr="00712CFF">
        <w:rPr>
          <w:lang w:val="ru-RU"/>
        </w:rPr>
        <w:t>е</w:t>
      </w:r>
      <w:r w:rsidRPr="00712CFF">
        <w:t xml:space="preserve"> л</w:t>
      </w:r>
      <w:r w:rsidRPr="00712CFF">
        <w:rPr>
          <w:lang w:val="ru-RU"/>
        </w:rPr>
        <w:t xml:space="preserve">/узлы </w:t>
      </w:r>
      <w:r w:rsidRPr="00712CFF">
        <w:t xml:space="preserve"> </w:t>
      </w:r>
      <w:r w:rsidRPr="00712CFF">
        <w:rPr>
          <w:lang w:val="ru-RU"/>
        </w:rPr>
        <w:t>не визуализируются</w:t>
      </w:r>
      <w:r w:rsidRPr="00712CFF">
        <w:t>.</w:t>
      </w:r>
      <w:r w:rsidRPr="00712CFF">
        <w:rPr>
          <w:lang w:val="ru-RU"/>
        </w:rPr>
        <w:t xml:space="preserve"> Закл</w:t>
      </w:r>
      <w:r w:rsidRPr="00712CFF">
        <w:t>.:</w:t>
      </w:r>
      <w:r w:rsidRPr="00712CFF">
        <w:rPr>
          <w:lang w:val="ru-RU"/>
        </w:rPr>
        <w:t xml:space="preserve"> Увеличение</w:t>
      </w:r>
      <w:r w:rsidRPr="00712CFF">
        <w:t xml:space="preserve"> щит.</w:t>
      </w:r>
      <w:r w:rsidRPr="00712CFF">
        <w:rPr>
          <w:lang w:val="ru-RU"/>
        </w:rPr>
        <w:t xml:space="preserve"> железы 0-</w:t>
      </w:r>
      <w:r w:rsidRPr="00712CFF">
        <w:rPr>
          <w:lang w:val="en-US"/>
        </w:rPr>
        <w:t>I</w:t>
      </w:r>
      <w:r w:rsidRPr="00712CFF">
        <w:rPr>
          <w:lang w:val="ru-RU"/>
        </w:rPr>
        <w:t xml:space="preserve">ст.. Умеренные </w:t>
      </w:r>
      <w:r w:rsidRPr="00712CFF">
        <w:t>диффузные изменения</w:t>
      </w:r>
      <w:r w:rsidRPr="00712CFF">
        <w:rPr>
          <w:lang w:val="ru-RU"/>
        </w:rPr>
        <w:t xml:space="preserve"> паренхимы</w:t>
      </w:r>
      <w:r w:rsidRPr="00712CFF">
        <w:t xml:space="preserve">. </w:t>
      </w:r>
      <w:r w:rsidRPr="00712CFF">
        <w:rPr>
          <w:lang w:val="ru-RU"/>
        </w:rPr>
        <w:t>Узел левой доли.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Лечение:</w:t>
      </w:r>
      <w:r w:rsidRPr="00712CFF">
        <w:rPr>
          <w:lang w:val="ru-RU"/>
        </w:rPr>
        <w:t xml:space="preserve"> Инсуман Базал, Инсуман Рапид, нуклео ЦМФ, ресорбил, ксилат, сода-буфер, энтеросгель, альмагель, эспа-липон, эссенциале, ноотрапил, нейрорубин, лайф, новопасит, демиксид, хлоргексидин, глево, цефтазабак, тималин, торвокард, луцетам, эналаприл, глюкафаж, аторвакорд. </w:t>
      </w:r>
    </w:p>
    <w:p w:rsidR="00E65525" w:rsidRPr="00712CFF" w:rsidRDefault="00E65525" w:rsidP="00FC5396">
      <w:pPr>
        <w:ind w:left="-567"/>
        <w:jc w:val="both"/>
        <w:rPr>
          <w:lang w:val="ru-RU"/>
        </w:rPr>
      </w:pPr>
      <w:r w:rsidRPr="00712CFF">
        <w:rPr>
          <w:u w:val="single"/>
          <w:lang w:val="ru-RU"/>
        </w:rPr>
        <w:t>Состояние больного</w:t>
      </w:r>
      <w:r w:rsidRPr="00712CFF">
        <w:rPr>
          <w:u w:val="single"/>
        </w:rPr>
        <w:t xml:space="preserve"> при</w:t>
      </w:r>
      <w:r w:rsidRPr="00712CFF">
        <w:rPr>
          <w:u w:val="single"/>
          <w:lang w:val="ru-RU"/>
        </w:rPr>
        <w:t xml:space="preserve"> выписке</w:t>
      </w:r>
      <w:r w:rsidRPr="00712CFF">
        <w:t>:</w:t>
      </w:r>
      <w:r w:rsidRPr="00712CFF">
        <w:rPr>
          <w:lang w:val="ru-RU"/>
        </w:rPr>
        <w:t xml:space="preserve"> </w:t>
      </w:r>
      <w:r w:rsidRPr="00712CFF">
        <w:t>СД</w:t>
      </w:r>
      <w:r w:rsidRPr="00712CFF">
        <w:rPr>
          <w:lang w:val="ru-RU"/>
        </w:rPr>
        <w:t xml:space="preserve"> компенсирован</w:t>
      </w:r>
      <w:r w:rsidRPr="00712CFF">
        <w:t>,</w:t>
      </w:r>
      <w:r w:rsidRPr="00712CFF">
        <w:rPr>
          <w:lang w:val="ru-RU"/>
        </w:rPr>
        <w:t xml:space="preserve"> уменьшились боли</w:t>
      </w:r>
      <w:r w:rsidRPr="00712CFF">
        <w:t xml:space="preserve"> в н/к. АД </w:t>
      </w:r>
      <w:r w:rsidRPr="00712CFF">
        <w:rPr>
          <w:lang w:val="ru-RU"/>
        </w:rPr>
        <w:t xml:space="preserve"> 120/80мм рт. ст. </w:t>
      </w:r>
    </w:p>
    <w:p w:rsidR="00E65525" w:rsidRPr="00712CFF" w:rsidRDefault="00E65525">
      <w:pPr>
        <w:jc w:val="both"/>
        <w:rPr>
          <w:u w:val="single"/>
        </w:rPr>
      </w:pPr>
      <w:r w:rsidRPr="00712CFF">
        <w:rPr>
          <w:u w:val="single"/>
        </w:rPr>
        <w:t xml:space="preserve">Рекомендовано </w:t>
      </w:r>
      <w:r w:rsidRPr="00712CFF">
        <w:t>:</w:t>
      </w:r>
    </w:p>
    <w:p w:rsidR="00E65525" w:rsidRPr="00712CFF" w:rsidRDefault="00E65525">
      <w:pPr>
        <w:numPr>
          <w:ilvl w:val="0"/>
          <w:numId w:val="2"/>
        </w:numPr>
        <w:jc w:val="both"/>
        <w:rPr>
          <w:lang w:val="ru-RU"/>
        </w:rPr>
      </w:pPr>
      <w:r w:rsidRPr="00712CFF">
        <w:t>«Д»</w:t>
      </w:r>
      <w:r w:rsidRPr="00712CFF">
        <w:rPr>
          <w:lang w:val="ru-RU"/>
        </w:rPr>
        <w:t xml:space="preserve"> наблюдение эндокринолога</w:t>
      </w:r>
      <w:r w:rsidRPr="00712CFF">
        <w:t>,</w:t>
      </w:r>
      <w:r w:rsidRPr="00712CFF">
        <w:rPr>
          <w:lang w:val="ru-RU"/>
        </w:rPr>
        <w:t xml:space="preserve"> уч</w:t>
      </w:r>
      <w:r w:rsidRPr="00712CFF">
        <w:t>. терапевта по</w:t>
      </w:r>
      <w:r w:rsidRPr="00712CFF">
        <w:rPr>
          <w:lang w:val="ru-RU"/>
        </w:rPr>
        <w:t xml:space="preserve"> м\жит</w:t>
      </w:r>
      <w:r w:rsidRPr="00712CFF">
        <w:t>.</w:t>
      </w:r>
    </w:p>
    <w:p w:rsidR="00E65525" w:rsidRPr="00712CFF" w:rsidRDefault="00E65525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>Диета</w:t>
      </w:r>
      <w:r w:rsidRPr="00712CFF">
        <w:t xml:space="preserve"> № 9,</w:t>
      </w:r>
      <w:r w:rsidRPr="00712CFF">
        <w:rPr>
          <w:lang w:val="ru-RU"/>
        </w:rPr>
        <w:t xml:space="preserve"> ограничение животного белка</w:t>
      </w:r>
      <w:r w:rsidRPr="00712CFF">
        <w:t xml:space="preserve"> в</w:t>
      </w:r>
      <w:r w:rsidRPr="00712CFF">
        <w:rPr>
          <w:lang w:val="ru-RU"/>
        </w:rPr>
        <w:t xml:space="preserve"> сут</w:t>
      </w:r>
      <w:r w:rsidRPr="00712CFF">
        <w:t>.</w:t>
      </w:r>
      <w:r w:rsidRPr="00712CFF">
        <w:rPr>
          <w:lang w:val="ru-RU"/>
        </w:rPr>
        <w:t xml:space="preserve"> рационе, гипохолестеринемическая диета.</w:t>
      </w:r>
    </w:p>
    <w:p w:rsidR="00E65525" w:rsidRPr="00712CFF" w:rsidRDefault="00E65525" w:rsidP="003F75B0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>Инсулинотерапия</w:t>
      </w:r>
      <w:r w:rsidRPr="00712CFF">
        <w:t xml:space="preserve">: </w:t>
      </w:r>
      <w:r w:rsidRPr="00712CFF">
        <w:rPr>
          <w:lang w:val="ru-RU"/>
        </w:rPr>
        <w:t xml:space="preserve">Инсуман Базал  </w:t>
      </w:r>
      <w:r w:rsidRPr="00712CFF">
        <w:t>п/з-</w:t>
      </w:r>
      <w:r w:rsidRPr="00712CFF">
        <w:rPr>
          <w:lang w:val="ru-RU"/>
        </w:rPr>
        <w:t xml:space="preserve"> 20ед</w:t>
      </w:r>
      <w:r w:rsidRPr="00712CFF">
        <w:t xml:space="preserve">., </w:t>
      </w:r>
    </w:p>
    <w:p w:rsidR="00E65525" w:rsidRPr="00712CFF" w:rsidRDefault="00E65525" w:rsidP="003F75B0">
      <w:pPr>
        <w:ind w:left="435"/>
        <w:jc w:val="both"/>
        <w:rPr>
          <w:lang w:val="ru-RU"/>
        </w:rPr>
      </w:pPr>
      <w:r w:rsidRPr="00712CFF">
        <w:rPr>
          <w:lang w:val="ru-RU"/>
        </w:rPr>
        <w:t xml:space="preserve">глюкофаж (сиофор,  диаформин) 850 - 1т. *2р/сут. </w:t>
      </w:r>
    </w:p>
    <w:p w:rsidR="00E65525" w:rsidRPr="00712CFF" w:rsidRDefault="00E65525" w:rsidP="009514BD">
      <w:pPr>
        <w:ind w:left="435"/>
        <w:jc w:val="both"/>
      </w:pPr>
      <w:r w:rsidRPr="00712CF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65525" w:rsidRPr="00712CFF" w:rsidRDefault="00E65525">
      <w:pPr>
        <w:numPr>
          <w:ilvl w:val="0"/>
          <w:numId w:val="2"/>
        </w:numPr>
        <w:jc w:val="both"/>
        <w:rPr>
          <w:lang w:val="ru-RU"/>
        </w:rPr>
      </w:pPr>
      <w:r w:rsidRPr="00712CFF">
        <w:t>Контроль</w:t>
      </w:r>
      <w:r w:rsidRPr="00712CFF">
        <w:rPr>
          <w:lang w:val="ru-RU"/>
        </w:rPr>
        <w:t xml:space="preserve"> глик</w:t>
      </w:r>
      <w:r w:rsidRPr="00712CFF">
        <w:t>.</w:t>
      </w:r>
      <w:r w:rsidRPr="00712CFF">
        <w:rPr>
          <w:lang w:val="ru-RU"/>
        </w:rPr>
        <w:t xml:space="preserve"> гемоглобина</w:t>
      </w:r>
      <w:r w:rsidRPr="00712CFF">
        <w:t xml:space="preserve"> 1 раз в </w:t>
      </w:r>
      <w:r w:rsidRPr="00712CFF">
        <w:rPr>
          <w:lang w:val="ru-RU"/>
        </w:rPr>
        <w:t>6</w:t>
      </w:r>
      <w:r w:rsidRPr="00712CFF">
        <w:t xml:space="preserve"> мес.,</w:t>
      </w:r>
      <w:r w:rsidRPr="00712CFF">
        <w:rPr>
          <w:lang w:val="ru-RU"/>
        </w:rPr>
        <w:t xml:space="preserve"> микроальбуминурии</w:t>
      </w:r>
      <w:r w:rsidRPr="00712CFF">
        <w:t xml:space="preserve"> 1р. в 6 мес.</w:t>
      </w:r>
    </w:p>
    <w:p w:rsidR="00E65525" w:rsidRPr="00712CFF" w:rsidRDefault="00E65525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>Гиполипидемическая терапия</w:t>
      </w:r>
      <w:r w:rsidRPr="00712CFF">
        <w:t xml:space="preserve"> </w:t>
      </w:r>
      <w:r w:rsidRPr="00712CFF">
        <w:rPr>
          <w:lang w:val="ru-RU"/>
        </w:rPr>
        <w:t>(аторвастатин</w:t>
      </w:r>
      <w:r w:rsidRPr="00712CFF">
        <w:t>) с контролем</w:t>
      </w:r>
      <w:r w:rsidRPr="00712CFF">
        <w:rPr>
          <w:lang w:val="ru-RU"/>
        </w:rPr>
        <w:t xml:space="preserve"> липидограммы</w:t>
      </w:r>
      <w:r w:rsidRPr="00712CFF">
        <w:t xml:space="preserve">. </w:t>
      </w:r>
    </w:p>
    <w:p w:rsidR="00E65525" w:rsidRPr="00712CFF" w:rsidRDefault="00E65525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>Круглогодично сосудистая терапия</w:t>
      </w:r>
      <w:r w:rsidRPr="00712CFF">
        <w:t>:</w:t>
      </w:r>
      <w:r w:rsidRPr="00712CFF">
        <w:rPr>
          <w:lang w:val="ru-RU"/>
        </w:rPr>
        <w:t xml:space="preserve"> вазонит или агапурин-ретард</w:t>
      </w:r>
      <w:r w:rsidRPr="00712CFF">
        <w:t xml:space="preserve">  1т.*2 р. 1 мес.</w:t>
      </w:r>
      <w:r w:rsidRPr="00712CFF">
        <w:rPr>
          <w:lang w:val="ru-RU"/>
        </w:rPr>
        <w:t xml:space="preserve"> </w:t>
      </w:r>
      <w:r w:rsidRPr="00712CFF">
        <w:t xml:space="preserve">– курсами. </w:t>
      </w:r>
    </w:p>
    <w:p w:rsidR="00E65525" w:rsidRPr="00712CFF" w:rsidRDefault="00E65525" w:rsidP="003F75B0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>Рек. кардиолога: предуктал М</w:t>
      </w:r>
      <w:r w:rsidRPr="00712CFF">
        <w:rPr>
          <w:lang w:val="en-US"/>
        </w:rPr>
        <w:t>R</w:t>
      </w:r>
      <w:r w:rsidRPr="00712CFF">
        <w:rPr>
          <w:lang w:val="ru-RU"/>
        </w:rPr>
        <w:t xml:space="preserve"> 1т. *2р/д.  1 мес., индап 2,5. Контроль АД, ЭКГ. Дообследование: ЭХО КС. </w:t>
      </w:r>
    </w:p>
    <w:p w:rsidR="00E65525" w:rsidRPr="00712CFF" w:rsidRDefault="00E65525">
      <w:pPr>
        <w:numPr>
          <w:ilvl w:val="0"/>
          <w:numId w:val="2"/>
        </w:numPr>
        <w:jc w:val="both"/>
      </w:pPr>
      <w:r w:rsidRPr="00712CFF">
        <w:rPr>
          <w:lang w:val="ru-RU"/>
        </w:rPr>
        <w:t>Эналаприл</w:t>
      </w:r>
      <w:r w:rsidRPr="00712CFF">
        <w:t xml:space="preserve"> 5 мг</w:t>
      </w:r>
      <w:r w:rsidRPr="00712CFF">
        <w:rPr>
          <w:lang w:val="ru-RU"/>
        </w:rPr>
        <w:t xml:space="preserve"> *2р/д.,  кардиомагнил</w:t>
      </w:r>
      <w:r w:rsidRPr="00712CFF">
        <w:t xml:space="preserve">  </w:t>
      </w:r>
      <w:r w:rsidRPr="00712CFF">
        <w:rPr>
          <w:lang w:val="ru-RU"/>
        </w:rPr>
        <w:t xml:space="preserve">75 мг </w:t>
      </w:r>
      <w:r w:rsidRPr="00712CFF">
        <w:t>1 т.</w:t>
      </w:r>
      <w:r w:rsidRPr="00712CFF">
        <w:rPr>
          <w:lang w:val="ru-RU"/>
        </w:rPr>
        <w:t xml:space="preserve"> вечер</w:t>
      </w:r>
      <w:r w:rsidRPr="00712CFF">
        <w:t xml:space="preserve">. Контр. АД. </w:t>
      </w:r>
    </w:p>
    <w:p w:rsidR="00E65525" w:rsidRPr="00712CFF" w:rsidRDefault="00E65525" w:rsidP="003F75B0">
      <w:pPr>
        <w:numPr>
          <w:ilvl w:val="0"/>
          <w:numId w:val="2"/>
        </w:numPr>
        <w:jc w:val="both"/>
        <w:rPr>
          <w:lang w:val="ru-RU"/>
        </w:rPr>
      </w:pPr>
      <w:r w:rsidRPr="00712CFF">
        <w:rPr>
          <w:lang w:val="ru-RU"/>
        </w:rPr>
        <w:t xml:space="preserve">Эспа-липон 600 мг/сут. 3 мес., нейрорубин форте 1т./сут. 1 мес. </w:t>
      </w:r>
    </w:p>
    <w:p w:rsidR="00E65525" w:rsidRPr="00712CFF" w:rsidRDefault="00E65525" w:rsidP="003F75B0">
      <w:pPr>
        <w:numPr>
          <w:ilvl w:val="0"/>
          <w:numId w:val="2"/>
        </w:numPr>
        <w:jc w:val="both"/>
      </w:pPr>
      <w:r w:rsidRPr="00712CFF">
        <w:rPr>
          <w:lang w:val="ru-RU"/>
        </w:rPr>
        <w:t xml:space="preserve">Рек. невропатолога: адаптол 0,5 2р/д 2 нед. </w:t>
      </w:r>
    </w:p>
    <w:p w:rsidR="00E65525" w:rsidRPr="00712CFF" w:rsidRDefault="00E65525" w:rsidP="003F75B0">
      <w:pPr>
        <w:numPr>
          <w:ilvl w:val="0"/>
          <w:numId w:val="2"/>
        </w:numPr>
        <w:jc w:val="both"/>
      </w:pPr>
      <w:r w:rsidRPr="00712CFF">
        <w:t>УЗИ щит.</w:t>
      </w:r>
      <w:r w:rsidRPr="00712CFF">
        <w:rPr>
          <w:lang w:val="ru-RU"/>
        </w:rPr>
        <w:t xml:space="preserve"> железы 1р. в год. АТ ТПО, АТ ТГ, ТТГ явка с результатами к эндокринологу.</w:t>
      </w:r>
    </w:p>
    <w:p w:rsidR="00E65525" w:rsidRPr="00712CFF" w:rsidRDefault="00E65525">
      <w:pPr>
        <w:numPr>
          <w:ilvl w:val="0"/>
          <w:numId w:val="2"/>
        </w:numPr>
        <w:jc w:val="both"/>
      </w:pPr>
      <w:r w:rsidRPr="00712CFF">
        <w:t>2</w:t>
      </w:r>
      <w:r w:rsidRPr="00712CFF">
        <w:rPr>
          <w:lang w:val="ru-RU"/>
        </w:rPr>
        <w:t xml:space="preserve"> нед</w:t>
      </w:r>
      <w:r w:rsidRPr="00712CFF">
        <w:t>.</w:t>
      </w:r>
      <w:r w:rsidRPr="00712CFF">
        <w:rPr>
          <w:lang w:val="ru-RU"/>
        </w:rPr>
        <w:t xml:space="preserve"> отвар</w:t>
      </w:r>
      <w:r w:rsidRPr="00712CFF">
        <w:t xml:space="preserve"> трав </w:t>
      </w:r>
      <w:r w:rsidRPr="00712CFF">
        <w:rPr>
          <w:lang w:val="ru-RU"/>
        </w:rPr>
        <w:t>(спорыш</w:t>
      </w:r>
      <w:r w:rsidRPr="00712CFF">
        <w:t>, толокнянка,</w:t>
      </w:r>
      <w:r w:rsidRPr="00712CFF">
        <w:rPr>
          <w:lang w:val="ru-RU"/>
        </w:rPr>
        <w:t xml:space="preserve"> почечный</w:t>
      </w:r>
      <w:r w:rsidRPr="00712CFF">
        <w:t xml:space="preserve"> чай),</w:t>
      </w:r>
      <w:r w:rsidRPr="00712CFF">
        <w:rPr>
          <w:lang w:val="ru-RU"/>
        </w:rPr>
        <w:t xml:space="preserve"> фитолизин</w:t>
      </w:r>
      <w:r w:rsidRPr="00712CFF">
        <w:t>.  Контроль</w:t>
      </w:r>
      <w:r w:rsidRPr="00712CFF">
        <w:rPr>
          <w:lang w:val="ru-RU"/>
        </w:rPr>
        <w:t xml:space="preserve"> ан</w:t>
      </w:r>
      <w:r w:rsidRPr="00712CFF">
        <w:t>. мочи</w:t>
      </w:r>
      <w:r w:rsidRPr="00712CFF">
        <w:rPr>
          <w:lang w:val="ru-RU"/>
        </w:rPr>
        <w:t xml:space="preserve"> по Нечипоренко. </w:t>
      </w:r>
    </w:p>
    <w:p w:rsidR="00E65525" w:rsidRPr="00712CFF" w:rsidRDefault="00E65525" w:rsidP="00BC1A92">
      <w:pPr>
        <w:numPr>
          <w:ilvl w:val="0"/>
          <w:numId w:val="2"/>
        </w:numPr>
        <w:jc w:val="both"/>
      </w:pPr>
      <w:r w:rsidRPr="00712CFF">
        <w:rPr>
          <w:lang w:val="ru-RU"/>
        </w:rPr>
        <w:t xml:space="preserve">Рек. нефролога: УЗИ МВС.  </w:t>
      </w:r>
    </w:p>
    <w:p w:rsidR="00E65525" w:rsidRPr="00712CFF" w:rsidRDefault="00E65525" w:rsidP="00BC1A92">
      <w:pPr>
        <w:numPr>
          <w:ilvl w:val="0"/>
          <w:numId w:val="2"/>
        </w:numPr>
        <w:jc w:val="both"/>
      </w:pPr>
      <w:r w:rsidRPr="00712CFF">
        <w:rPr>
          <w:lang w:val="ru-RU"/>
        </w:rPr>
        <w:t>Рек. хирурга: перевязки с 25% раствором демиксида.</w:t>
      </w:r>
    </w:p>
    <w:p w:rsidR="00E65525" w:rsidRPr="00712CFF" w:rsidRDefault="00E65525" w:rsidP="00A9598B">
      <w:pPr>
        <w:numPr>
          <w:ilvl w:val="0"/>
          <w:numId w:val="2"/>
        </w:numPr>
        <w:jc w:val="both"/>
      </w:pPr>
      <w:r w:rsidRPr="00712CFF">
        <w:t>Б/л с</w:t>
      </w:r>
      <w:r w:rsidRPr="00712CFF">
        <w:rPr>
          <w:lang w:val="ru-RU"/>
        </w:rPr>
        <w:t>ерия</w:t>
      </w:r>
      <w:r w:rsidRPr="00712CFF">
        <w:t xml:space="preserve">. АБЖ №  </w:t>
      </w:r>
      <w:r w:rsidRPr="00712CFF">
        <w:rPr>
          <w:lang w:val="ru-RU"/>
        </w:rPr>
        <w:t xml:space="preserve">         </w:t>
      </w:r>
      <w:r w:rsidRPr="00712CFF">
        <w:t xml:space="preserve"> </w:t>
      </w:r>
      <w:r w:rsidRPr="00712CFF">
        <w:rPr>
          <w:lang w:val="ru-RU"/>
        </w:rPr>
        <w:t xml:space="preserve">  </w:t>
      </w:r>
      <w:r w:rsidRPr="00712CFF">
        <w:t xml:space="preserve">с  </w:t>
      </w:r>
      <w:r w:rsidRPr="00712CFF">
        <w:rPr>
          <w:lang w:val="ru-RU"/>
        </w:rPr>
        <w:t>19</w:t>
      </w:r>
      <w:r w:rsidRPr="00712CFF">
        <w:t>.</w:t>
      </w:r>
      <w:r w:rsidRPr="00712CFF">
        <w:rPr>
          <w:lang w:val="ru-RU"/>
        </w:rPr>
        <w:t>03.13</w:t>
      </w:r>
      <w:r w:rsidRPr="00712CFF">
        <w:t xml:space="preserve"> по </w:t>
      </w:r>
      <w:r w:rsidRPr="00712CFF">
        <w:rPr>
          <w:lang w:val="ru-RU"/>
        </w:rPr>
        <w:t xml:space="preserve">  </w:t>
      </w:r>
      <w:r w:rsidRPr="00712CFF">
        <w:t xml:space="preserve"> </w:t>
      </w:r>
      <w:r w:rsidRPr="00712CFF">
        <w:rPr>
          <w:lang w:val="ru-RU"/>
        </w:rPr>
        <w:t>03</w:t>
      </w:r>
      <w:r w:rsidRPr="00712CFF">
        <w:t>.</w:t>
      </w:r>
      <w:r w:rsidRPr="00712CFF">
        <w:rPr>
          <w:lang w:val="ru-RU"/>
        </w:rPr>
        <w:t>04</w:t>
      </w:r>
      <w:r w:rsidRPr="00712CFF">
        <w:t>.</w:t>
      </w:r>
      <w:r w:rsidRPr="00712CFF">
        <w:rPr>
          <w:lang w:val="ru-RU"/>
        </w:rPr>
        <w:t>13</w:t>
      </w:r>
      <w:r w:rsidRPr="00712CFF">
        <w:t xml:space="preserve">. К труду  </w:t>
      </w:r>
      <w:r w:rsidRPr="00712CFF">
        <w:rPr>
          <w:lang w:val="ru-RU"/>
        </w:rPr>
        <w:t>04</w:t>
      </w:r>
      <w:r w:rsidRPr="00712CFF">
        <w:t>.</w:t>
      </w:r>
      <w:r w:rsidRPr="00712CFF">
        <w:rPr>
          <w:lang w:val="ru-RU"/>
        </w:rPr>
        <w:t>04.13</w:t>
      </w:r>
      <w:r w:rsidRPr="00712CFF">
        <w:t xml:space="preserve">г. </w:t>
      </w:r>
    </w:p>
    <w:p w:rsidR="00E65525" w:rsidRPr="00712CFF" w:rsidRDefault="00E65525" w:rsidP="00A9598B">
      <w:pPr>
        <w:ind w:left="435"/>
        <w:jc w:val="both"/>
      </w:pPr>
    </w:p>
    <w:p w:rsidR="00E65525" w:rsidRPr="00712CFF" w:rsidRDefault="00E65525" w:rsidP="007241FA">
      <w:pPr>
        <w:pStyle w:val="Heading5"/>
        <w:rPr>
          <w:sz w:val="24"/>
          <w:szCs w:val="24"/>
        </w:rPr>
      </w:pPr>
      <w:r w:rsidRPr="00712CFF">
        <w:rPr>
          <w:sz w:val="24"/>
          <w:szCs w:val="24"/>
        </w:rPr>
        <w:t xml:space="preserve">Леч. врач  Ермоленко В.А  </w:t>
      </w:r>
    </w:p>
    <w:p w:rsidR="00E65525" w:rsidRPr="00712CFF" w:rsidRDefault="00E65525" w:rsidP="007241FA">
      <w:pPr>
        <w:jc w:val="both"/>
        <w:rPr>
          <w:lang w:val="ru-RU"/>
        </w:rPr>
      </w:pPr>
      <w:r w:rsidRPr="00712CFF">
        <w:t xml:space="preserve">Зав. отд.  </w:t>
      </w:r>
      <w:r w:rsidRPr="00712CFF">
        <w:rPr>
          <w:lang w:val="ru-RU"/>
        </w:rPr>
        <w:t>Еременко Н.В.</w:t>
      </w:r>
    </w:p>
    <w:p w:rsidR="00E65525" w:rsidRPr="00712CFF" w:rsidRDefault="00E65525" w:rsidP="007241FA">
      <w:pPr>
        <w:jc w:val="both"/>
        <w:rPr>
          <w:lang w:val="ru-RU"/>
        </w:rPr>
      </w:pPr>
      <w:r w:rsidRPr="00712CFF">
        <w:rPr>
          <w:lang w:val="ru-RU"/>
        </w:rPr>
        <w:t>Гл. врач Черникова В.В</w:t>
      </w:r>
    </w:p>
    <w:p w:rsidR="00E65525" w:rsidRPr="00712CFF" w:rsidRDefault="00E65525" w:rsidP="007241FA">
      <w:pPr>
        <w:jc w:val="both"/>
        <w:rPr>
          <w:lang w:val="ru-RU"/>
        </w:rPr>
      </w:pPr>
    </w:p>
    <w:p w:rsidR="00E65525" w:rsidRPr="00712CFF" w:rsidRDefault="00E65525" w:rsidP="007241FA">
      <w:pPr>
        <w:jc w:val="both"/>
        <w:rPr>
          <w:lang w:val="ru-RU"/>
        </w:rPr>
      </w:pPr>
    </w:p>
    <w:p w:rsidR="00E65525" w:rsidRPr="00712CFF" w:rsidRDefault="00E65525" w:rsidP="007241FA">
      <w:pPr>
        <w:jc w:val="both"/>
        <w:rPr>
          <w:lang w:val="ru-RU"/>
        </w:rPr>
      </w:pPr>
    </w:p>
    <w:p w:rsidR="00E65525" w:rsidRPr="00712CFF" w:rsidRDefault="00E65525" w:rsidP="007241FA">
      <w:pPr>
        <w:jc w:val="both"/>
        <w:rPr>
          <w:lang w:val="ru-RU"/>
        </w:rPr>
      </w:pPr>
    </w:p>
    <w:p w:rsidR="00E65525" w:rsidRPr="00712CFF" w:rsidRDefault="00E65525" w:rsidP="00914E6C">
      <w:pPr>
        <w:jc w:val="both"/>
        <w:rPr>
          <w:lang w:val="ru-RU"/>
        </w:rPr>
      </w:pPr>
    </w:p>
    <w:sectPr w:rsidR="00E65525" w:rsidRPr="00712CFF" w:rsidSect="00712CFF">
      <w:pgSz w:w="11906" w:h="16838"/>
      <w:pgMar w:top="540" w:right="386" w:bottom="567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66ED"/>
    <w:rsid w:val="00252A5E"/>
    <w:rsid w:val="00253E48"/>
    <w:rsid w:val="002712A5"/>
    <w:rsid w:val="0027197C"/>
    <w:rsid w:val="00292AD5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9485C"/>
    <w:rsid w:val="003A207C"/>
    <w:rsid w:val="003A52A7"/>
    <w:rsid w:val="003D0589"/>
    <w:rsid w:val="003E3C1C"/>
    <w:rsid w:val="003E51AC"/>
    <w:rsid w:val="003F75B0"/>
    <w:rsid w:val="00401DFA"/>
    <w:rsid w:val="004142C4"/>
    <w:rsid w:val="00472271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409C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53D87"/>
    <w:rsid w:val="0066753A"/>
    <w:rsid w:val="00677458"/>
    <w:rsid w:val="006961E9"/>
    <w:rsid w:val="006B4D99"/>
    <w:rsid w:val="00712CFF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4E4E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4C3C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1A92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26775"/>
    <w:rsid w:val="00E43289"/>
    <w:rsid w:val="00E447D4"/>
    <w:rsid w:val="00E47C2A"/>
    <w:rsid w:val="00E615A4"/>
    <w:rsid w:val="00E65525"/>
    <w:rsid w:val="00E70C67"/>
    <w:rsid w:val="00E817E2"/>
    <w:rsid w:val="00E9142A"/>
    <w:rsid w:val="00EA249B"/>
    <w:rsid w:val="00EA5A83"/>
    <w:rsid w:val="00EA6A90"/>
    <w:rsid w:val="00EC69CE"/>
    <w:rsid w:val="00EC7664"/>
    <w:rsid w:val="00ED7996"/>
    <w:rsid w:val="00EE48C4"/>
    <w:rsid w:val="00EF1913"/>
    <w:rsid w:val="00F054D9"/>
    <w:rsid w:val="00F26341"/>
    <w:rsid w:val="00F624E7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D676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76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76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5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3</Pages>
  <Words>1002</Words>
  <Characters>5716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2013-04-03T05:55:00Z</cp:lastPrinted>
  <dcterms:created xsi:type="dcterms:W3CDTF">2013-04-01T13:06:00Z</dcterms:created>
  <dcterms:modified xsi:type="dcterms:W3CDTF">2013-04-03T05:56:00Z</dcterms:modified>
</cp:coreProperties>
</file>