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968" w:rsidRPr="00B75604" w:rsidRDefault="00F35968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B75604">
        <w:rPr>
          <w:b w:val="0"/>
          <w:sz w:val="24"/>
          <w:szCs w:val="24"/>
        </w:rPr>
        <w:t>КУ «ОК Эндокриндиспансер» ЗОС</w:t>
      </w:r>
    </w:p>
    <w:p w:rsidR="00F35968" w:rsidRPr="00B75604" w:rsidRDefault="00F35968"/>
    <w:p w:rsidR="00F35968" w:rsidRPr="00B75604" w:rsidRDefault="00F35968" w:rsidP="00FC5396">
      <w:pPr>
        <w:pStyle w:val="Heading4"/>
        <w:ind w:left="-567" w:right="-58"/>
        <w:rPr>
          <w:b w:val="0"/>
          <w:sz w:val="24"/>
          <w:szCs w:val="24"/>
        </w:rPr>
      </w:pPr>
      <w:r w:rsidRPr="00B75604">
        <w:rPr>
          <w:b w:val="0"/>
          <w:sz w:val="24"/>
          <w:szCs w:val="24"/>
        </w:rPr>
        <w:t>Выписной эпикриз</w:t>
      </w:r>
    </w:p>
    <w:p w:rsidR="00F35968" w:rsidRPr="00B75604" w:rsidRDefault="00F35968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B75604">
        <w:rPr>
          <w:b w:val="0"/>
          <w:sz w:val="24"/>
          <w:szCs w:val="24"/>
        </w:rPr>
        <w:t>Из истории болезни №</w:t>
      </w:r>
      <w:r w:rsidRPr="00B75604">
        <w:rPr>
          <w:b w:val="0"/>
          <w:sz w:val="24"/>
          <w:szCs w:val="24"/>
          <w:lang w:val="uk-UA"/>
        </w:rPr>
        <w:t xml:space="preserve">  520</w:t>
      </w:r>
    </w:p>
    <w:p w:rsidR="00F35968" w:rsidRPr="00B75604" w:rsidRDefault="00F35968" w:rsidP="00FC5396">
      <w:pPr>
        <w:pStyle w:val="Heading5"/>
        <w:ind w:left="-567"/>
        <w:rPr>
          <w:sz w:val="24"/>
          <w:szCs w:val="24"/>
        </w:rPr>
      </w:pPr>
      <w:r w:rsidRPr="00B75604">
        <w:rPr>
          <w:sz w:val="24"/>
          <w:szCs w:val="24"/>
        </w:rPr>
        <w:t>Ф.И.О: Кривушко Анна Васильевна</w:t>
      </w:r>
    </w:p>
    <w:p w:rsidR="00F35968" w:rsidRPr="00B75604" w:rsidRDefault="00F35968" w:rsidP="00FC5396">
      <w:pPr>
        <w:ind w:left="-567"/>
        <w:jc w:val="both"/>
        <w:rPr>
          <w:lang w:val="ru-RU"/>
        </w:rPr>
      </w:pPr>
      <w:r w:rsidRPr="00B75604">
        <w:rPr>
          <w:lang w:val="ru-RU"/>
        </w:rPr>
        <w:t>Год</w:t>
      </w:r>
      <w:r w:rsidRPr="00B75604">
        <w:t xml:space="preserve"> </w:t>
      </w:r>
      <w:r w:rsidRPr="00B75604">
        <w:rPr>
          <w:lang w:val="ru-RU"/>
        </w:rPr>
        <w:t>рождения</w:t>
      </w:r>
      <w:r w:rsidRPr="00B75604">
        <w:t>:</w:t>
      </w:r>
      <w:r w:rsidRPr="00B75604">
        <w:rPr>
          <w:lang w:val="ru-RU"/>
        </w:rPr>
        <w:t xml:space="preserve"> 1934</w:t>
      </w:r>
    </w:p>
    <w:p w:rsidR="00F35968" w:rsidRPr="00B75604" w:rsidRDefault="00F35968" w:rsidP="00FC5396">
      <w:pPr>
        <w:ind w:left="-567"/>
        <w:jc w:val="both"/>
        <w:rPr>
          <w:lang w:val="ru-RU"/>
        </w:rPr>
      </w:pPr>
      <w:r w:rsidRPr="00B75604">
        <w:rPr>
          <w:lang w:val="ru-RU"/>
        </w:rPr>
        <w:t>Место жительства</w:t>
      </w:r>
      <w:r w:rsidRPr="00B75604">
        <w:t xml:space="preserve">: </w:t>
      </w:r>
      <w:r w:rsidRPr="00B75604">
        <w:rPr>
          <w:lang w:val="ru-RU"/>
        </w:rPr>
        <w:t>К- Днепровский р-н, г. К-Днепровка, ул. Советская 105</w:t>
      </w:r>
    </w:p>
    <w:p w:rsidR="00F35968" w:rsidRPr="00B75604" w:rsidRDefault="00F35968" w:rsidP="00FC5396">
      <w:pPr>
        <w:ind w:left="-567"/>
        <w:jc w:val="both"/>
        <w:rPr>
          <w:lang w:val="ru-RU"/>
        </w:rPr>
      </w:pPr>
      <w:r w:rsidRPr="00B75604">
        <w:rPr>
          <w:lang w:val="ru-RU"/>
        </w:rPr>
        <w:t>Место работы</w:t>
      </w:r>
      <w:r w:rsidRPr="00B75604">
        <w:t xml:space="preserve">: </w:t>
      </w:r>
      <w:r w:rsidRPr="00B75604">
        <w:rPr>
          <w:lang w:val="ru-RU"/>
        </w:rPr>
        <w:t>пенсионер</w:t>
      </w:r>
    </w:p>
    <w:p w:rsidR="00F35968" w:rsidRPr="00B75604" w:rsidRDefault="00F35968" w:rsidP="00FC5396">
      <w:pPr>
        <w:ind w:left="-567"/>
        <w:jc w:val="both"/>
        <w:rPr>
          <w:lang w:val="ru-RU"/>
        </w:rPr>
      </w:pPr>
      <w:r w:rsidRPr="00B75604">
        <w:rPr>
          <w:lang w:val="ru-RU"/>
        </w:rPr>
        <w:t>Находился</w:t>
      </w:r>
      <w:r w:rsidRPr="00B75604">
        <w:t xml:space="preserve"> на</w:t>
      </w:r>
      <w:r w:rsidRPr="00B75604">
        <w:rPr>
          <w:lang w:val="ru-RU"/>
        </w:rPr>
        <w:t xml:space="preserve"> лечении</w:t>
      </w:r>
      <w:r w:rsidRPr="00B75604">
        <w:t xml:space="preserve"> с </w:t>
      </w:r>
      <w:r w:rsidRPr="00B75604">
        <w:rPr>
          <w:lang w:val="ru-RU"/>
        </w:rPr>
        <w:t xml:space="preserve">  0</w:t>
      </w:r>
      <w:r>
        <w:rPr>
          <w:lang w:val="ru-RU"/>
        </w:rPr>
        <w:t>9.04.13 по   19.04.13 в диаб.</w:t>
      </w:r>
      <w:r w:rsidRPr="00B75604">
        <w:rPr>
          <w:lang w:val="ru-RU"/>
        </w:rPr>
        <w:t xml:space="preserve">   отд.</w:t>
      </w:r>
    </w:p>
    <w:p w:rsidR="00F35968" w:rsidRPr="00B75604" w:rsidRDefault="00F35968" w:rsidP="00FC5396">
      <w:pPr>
        <w:ind w:left="-567"/>
        <w:jc w:val="both"/>
        <w:rPr>
          <w:lang w:val="ru-RU"/>
        </w:rPr>
      </w:pPr>
      <w:r w:rsidRPr="00B75604">
        <w:rPr>
          <w:u w:val="single"/>
          <w:lang w:val="ru-RU"/>
        </w:rPr>
        <w:t>Диагноз</w:t>
      </w:r>
      <w:r w:rsidRPr="00B75604">
        <w:rPr>
          <w:u w:val="single"/>
        </w:rPr>
        <w:t>:</w:t>
      </w:r>
      <w:r w:rsidRPr="00B75604">
        <w:t xml:space="preserve">  Сахарный</w:t>
      </w:r>
      <w:r w:rsidRPr="00B75604">
        <w:rPr>
          <w:lang w:val="ru-RU"/>
        </w:rPr>
        <w:t xml:space="preserve"> диабет</w:t>
      </w:r>
      <w:r w:rsidRPr="00B75604">
        <w:t xml:space="preserve">, тип </w:t>
      </w:r>
      <w:r w:rsidRPr="00B75604">
        <w:rPr>
          <w:lang w:val="ru-RU"/>
        </w:rPr>
        <w:t>1</w:t>
      </w:r>
      <w:r w:rsidRPr="00B75604">
        <w:t>,</w:t>
      </w:r>
      <w:r w:rsidRPr="00B75604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Pr="00B75604">
        <w:t>. Диабетическая</w:t>
      </w:r>
      <w:r w:rsidRPr="00B75604">
        <w:rPr>
          <w:lang w:val="ru-RU"/>
        </w:rPr>
        <w:t xml:space="preserve"> нефропатия</w:t>
      </w:r>
      <w:r w:rsidRPr="00B75604">
        <w:t xml:space="preserve"> </w:t>
      </w:r>
      <w:r w:rsidRPr="00B75604">
        <w:rPr>
          <w:lang w:val="en-US"/>
        </w:rPr>
        <w:t>IV</w:t>
      </w:r>
      <w:r w:rsidRPr="00B75604">
        <w:rPr>
          <w:lang w:val="ru-RU"/>
        </w:rPr>
        <w:t xml:space="preserve"> </w:t>
      </w:r>
      <w:r w:rsidRPr="00B75604">
        <w:t>ст.</w:t>
      </w:r>
      <w:r w:rsidRPr="00B75604">
        <w:rPr>
          <w:lang w:val="ru-RU"/>
        </w:rPr>
        <w:t xml:space="preserve"> в сочетании с инфекцией мочевыделительной системы. ДЭП </w:t>
      </w:r>
      <w:r w:rsidRPr="00B75604">
        <w:rPr>
          <w:lang w:val="en-US"/>
        </w:rPr>
        <w:t>III</w:t>
      </w:r>
      <w:r w:rsidRPr="00B75604">
        <w:rPr>
          <w:lang w:val="ru-RU"/>
        </w:rPr>
        <w:t xml:space="preserve"> ст. Вестибуло-патический с-м. ЦА </w:t>
      </w:r>
      <w:r w:rsidRPr="00B75604">
        <w:rPr>
          <w:lang w:val="en-US"/>
        </w:rPr>
        <w:t>III</w:t>
      </w:r>
      <w:r w:rsidRPr="00B75604">
        <w:rPr>
          <w:lang w:val="ru-RU"/>
        </w:rPr>
        <w:t xml:space="preserve">. Деменция сложного генеза( сосудистая, диаьбетическая). Незрелая </w:t>
      </w:r>
      <w:r w:rsidRPr="00B75604">
        <w:t xml:space="preserve"> катаракта ОИ. </w:t>
      </w:r>
      <w:r w:rsidRPr="00B75604">
        <w:rPr>
          <w:lang w:val="ru-RU"/>
        </w:rPr>
        <w:t>А</w:t>
      </w:r>
      <w:r w:rsidRPr="00B75604">
        <w:t xml:space="preserve">нгиопатия </w:t>
      </w:r>
      <w:r w:rsidRPr="00B75604">
        <w:rPr>
          <w:lang w:val="ru-RU"/>
        </w:rPr>
        <w:t xml:space="preserve">сосудов сетчатки ОИ. ИБС, диффузный кардиосклероз. СН </w:t>
      </w:r>
      <w:r w:rsidRPr="00B75604">
        <w:rPr>
          <w:lang w:val="en-US"/>
        </w:rPr>
        <w:t>I</w:t>
      </w:r>
      <w:r w:rsidRPr="00B75604">
        <w:rPr>
          <w:lang w:val="ru-RU"/>
        </w:rPr>
        <w:t xml:space="preserve">. САГ </w:t>
      </w:r>
      <w:r w:rsidRPr="00B75604">
        <w:rPr>
          <w:lang w:val="en-US"/>
        </w:rPr>
        <w:t>I</w:t>
      </w:r>
      <w:r w:rsidRPr="00B75604">
        <w:rPr>
          <w:lang w:val="ru-RU"/>
        </w:rPr>
        <w:t>ст.</w:t>
      </w:r>
    </w:p>
    <w:p w:rsidR="00F35968" w:rsidRPr="00B75604" w:rsidRDefault="00F35968" w:rsidP="00FC5396">
      <w:pPr>
        <w:ind w:left="-567"/>
        <w:jc w:val="both"/>
        <w:rPr>
          <w:lang w:val="ru-RU"/>
        </w:rPr>
      </w:pPr>
      <w:r w:rsidRPr="00B75604">
        <w:rPr>
          <w:u w:val="single"/>
          <w:lang w:val="ru-RU"/>
        </w:rPr>
        <w:t>Жалобы</w:t>
      </w:r>
      <w:r w:rsidRPr="00B75604">
        <w:rPr>
          <w:u w:val="single"/>
        </w:rPr>
        <w:t xml:space="preserve"> при</w:t>
      </w:r>
      <w:r w:rsidRPr="00B75604">
        <w:rPr>
          <w:u w:val="single"/>
          <w:lang w:val="ru-RU"/>
        </w:rPr>
        <w:t xml:space="preserve"> поступлении</w:t>
      </w:r>
      <w:r w:rsidRPr="00B75604">
        <w:rPr>
          <w:u w:val="single"/>
        </w:rPr>
        <w:t xml:space="preserve"> </w:t>
      </w:r>
      <w:r w:rsidRPr="00B75604">
        <w:t xml:space="preserve">на </w:t>
      </w:r>
      <w:r w:rsidRPr="00B75604">
        <w:rPr>
          <w:lang w:val="ru-RU"/>
        </w:rPr>
        <w:t>полиурию, потерю веса,  боли</w:t>
      </w:r>
      <w:r w:rsidRPr="00B75604">
        <w:t xml:space="preserve"> </w:t>
      </w:r>
      <w:r w:rsidRPr="00B75604">
        <w:rPr>
          <w:lang w:val="ru-RU"/>
        </w:rPr>
        <w:t xml:space="preserve"> </w:t>
      </w:r>
      <w:r w:rsidRPr="00B75604">
        <w:t>в н/к,</w:t>
      </w:r>
      <w:r w:rsidRPr="00B75604">
        <w:rPr>
          <w:lang w:val="ru-RU"/>
        </w:rPr>
        <w:t xml:space="preserve"> повышение АД макс. до 120/80мм рт.ст., головные боли.</w:t>
      </w:r>
    </w:p>
    <w:p w:rsidR="00F35968" w:rsidRPr="00B75604" w:rsidRDefault="00F35968" w:rsidP="00FC5396">
      <w:pPr>
        <w:ind w:left="-567"/>
        <w:jc w:val="both"/>
        <w:rPr>
          <w:lang w:val="ru-RU"/>
        </w:rPr>
      </w:pPr>
      <w:r w:rsidRPr="00B75604">
        <w:rPr>
          <w:u w:val="single"/>
          <w:lang w:val="ru-RU"/>
        </w:rPr>
        <w:t>Краткий</w:t>
      </w:r>
      <w:r w:rsidRPr="00B75604">
        <w:rPr>
          <w:u w:val="single"/>
        </w:rPr>
        <w:t xml:space="preserve"> анамнез</w:t>
      </w:r>
      <w:r w:rsidRPr="00B75604">
        <w:t xml:space="preserve">: СД </w:t>
      </w:r>
      <w:r w:rsidRPr="00B75604">
        <w:rPr>
          <w:lang w:val="ru-RU"/>
        </w:rPr>
        <w:t>выявлен в</w:t>
      </w:r>
      <w:r w:rsidRPr="00B75604">
        <w:t xml:space="preserve"> </w:t>
      </w:r>
      <w:r w:rsidRPr="00B75604">
        <w:rPr>
          <w:lang w:val="ru-RU"/>
        </w:rPr>
        <w:t>1978</w:t>
      </w:r>
      <w:r w:rsidRPr="00B75604">
        <w:t>г.</w:t>
      </w:r>
      <w:r w:rsidRPr="00B75604">
        <w:rPr>
          <w:lang w:val="ru-RU"/>
        </w:rPr>
        <w:t xml:space="preserve"> Течение заболевания</w:t>
      </w:r>
      <w:r w:rsidRPr="00B75604">
        <w:t xml:space="preserve"> лабильное</w:t>
      </w:r>
      <w:r w:rsidRPr="00B75604">
        <w:rPr>
          <w:lang w:val="ru-RU"/>
        </w:rPr>
        <w:t xml:space="preserve">, </w:t>
      </w:r>
      <w:r w:rsidRPr="00B75604">
        <w:t>гипогликемически</w:t>
      </w:r>
      <w:r w:rsidRPr="00B75604">
        <w:rPr>
          <w:lang w:val="ru-RU"/>
        </w:rPr>
        <w:t>е состояния до 3/нед.</w:t>
      </w:r>
      <w:r w:rsidRPr="00B75604">
        <w:t>.</w:t>
      </w:r>
      <w:r w:rsidRPr="00B75604">
        <w:rPr>
          <w:lang w:val="ru-RU"/>
        </w:rPr>
        <w:t xml:space="preserve"> Со слов родственников гипогликемич. кома в 2012г.</w:t>
      </w:r>
      <w:r w:rsidRPr="00B75604">
        <w:t xml:space="preserve"> </w:t>
      </w:r>
      <w:r w:rsidRPr="00B75604">
        <w:rPr>
          <w:lang w:val="ru-RU"/>
        </w:rPr>
        <w:t>С начала заболевания инсулинотерапия</w:t>
      </w:r>
      <w:r w:rsidRPr="00B75604">
        <w:t xml:space="preserve">. </w:t>
      </w:r>
      <w:r w:rsidRPr="00B75604">
        <w:rPr>
          <w:lang w:val="ru-RU"/>
        </w:rPr>
        <w:t xml:space="preserve"> Прошла курс лечения по м/ж К-Днепровской ЦРБ. </w:t>
      </w:r>
      <w:r w:rsidRPr="00B75604">
        <w:t>В наст.</w:t>
      </w:r>
      <w:r w:rsidRPr="00B75604">
        <w:rPr>
          <w:lang w:val="ru-RU"/>
        </w:rPr>
        <w:t xml:space="preserve"> время принимает</w:t>
      </w:r>
      <w:r w:rsidRPr="00B75604">
        <w:t xml:space="preserve">: </w:t>
      </w:r>
      <w:r w:rsidRPr="00B75604">
        <w:rPr>
          <w:lang w:val="ru-RU"/>
        </w:rPr>
        <w:t>Хумодар К25 100Р</w:t>
      </w:r>
      <w:r w:rsidRPr="00B75604">
        <w:t xml:space="preserve"> п/з-</w:t>
      </w:r>
      <w:r w:rsidRPr="00B75604">
        <w:rPr>
          <w:lang w:val="ru-RU"/>
        </w:rPr>
        <w:t>16 ед</w:t>
      </w:r>
      <w:r w:rsidRPr="00B75604">
        <w:t>., п/у</w:t>
      </w:r>
      <w:r w:rsidRPr="00B75604">
        <w:rPr>
          <w:lang w:val="ru-RU"/>
        </w:rPr>
        <w:t>6</w:t>
      </w:r>
      <w:r w:rsidRPr="00B75604">
        <w:t>- ед.</w:t>
      </w:r>
      <w:r w:rsidRPr="00B75604">
        <w:rPr>
          <w:lang w:val="ru-RU"/>
        </w:rPr>
        <w:t xml:space="preserve"> </w:t>
      </w:r>
      <w:r w:rsidRPr="00B75604">
        <w:t>Гликемия</w:t>
      </w:r>
      <w:r w:rsidRPr="00B75604">
        <w:rPr>
          <w:lang w:val="ru-RU"/>
        </w:rPr>
        <w:t xml:space="preserve"> </w:t>
      </w:r>
      <w:r w:rsidRPr="00B75604">
        <w:t>–</w:t>
      </w:r>
      <w:r w:rsidRPr="00B75604">
        <w:rPr>
          <w:lang w:val="ru-RU"/>
        </w:rPr>
        <w:t xml:space="preserve"> 8,8-16,4 ммоль</w:t>
      </w:r>
      <w:r w:rsidRPr="00B75604">
        <w:t>/л</w:t>
      </w:r>
      <w:r w:rsidRPr="00B75604">
        <w:rPr>
          <w:lang w:val="ru-RU"/>
        </w:rPr>
        <w:t>. Госпитализирован</w:t>
      </w:r>
      <w:r w:rsidRPr="00B75604">
        <w:t xml:space="preserve">  в </w:t>
      </w:r>
      <w:r w:rsidRPr="00B75604">
        <w:rPr>
          <w:lang w:val="ru-RU"/>
        </w:rPr>
        <w:t>обл. энд</w:t>
      </w:r>
      <w:r w:rsidRPr="00B75604">
        <w:t>. диспансер для</w:t>
      </w:r>
      <w:r w:rsidRPr="00B75604">
        <w:rPr>
          <w:lang w:val="ru-RU"/>
        </w:rPr>
        <w:t xml:space="preserve"> коррекции инсулинотерапии</w:t>
      </w:r>
      <w:r w:rsidRPr="00B75604">
        <w:t>,</w:t>
      </w:r>
      <w:r w:rsidRPr="00B75604">
        <w:rPr>
          <w:lang w:val="ru-RU"/>
        </w:rPr>
        <w:t xml:space="preserve">  лечения</w:t>
      </w:r>
      <w:r w:rsidRPr="00B75604">
        <w:t xml:space="preserve"> </w:t>
      </w:r>
      <w:r w:rsidRPr="00B75604">
        <w:rPr>
          <w:lang w:val="ru-RU"/>
        </w:rPr>
        <w:t>хр. осложнений</w:t>
      </w:r>
      <w:r w:rsidRPr="00B75604">
        <w:t xml:space="preserve"> СД.</w:t>
      </w:r>
    </w:p>
    <w:p w:rsidR="00F35968" w:rsidRPr="00B75604" w:rsidRDefault="00F35968" w:rsidP="00FC5396">
      <w:pPr>
        <w:ind w:left="-567"/>
        <w:jc w:val="both"/>
        <w:rPr>
          <w:u w:val="single"/>
          <w:lang w:val="ru-RU"/>
        </w:rPr>
      </w:pPr>
      <w:r w:rsidRPr="00B75604">
        <w:rPr>
          <w:u w:val="single"/>
          <w:lang w:val="ru-RU"/>
        </w:rPr>
        <w:t>Данные лабораторных исследований</w:t>
      </w:r>
      <w:r w:rsidRPr="00B75604">
        <w:rPr>
          <w:u w:val="single"/>
        </w:rPr>
        <w:t>.</w:t>
      </w:r>
    </w:p>
    <w:p w:rsidR="00F35968" w:rsidRPr="00B75604" w:rsidRDefault="00F35968" w:rsidP="00FC5396">
      <w:pPr>
        <w:ind w:left="-567"/>
        <w:jc w:val="both"/>
        <w:rPr>
          <w:lang w:val="ru-RU"/>
        </w:rPr>
      </w:pPr>
      <w:r w:rsidRPr="00B75604">
        <w:rPr>
          <w:lang w:val="ru-RU"/>
        </w:rPr>
        <w:t>10.04.13Общ</w:t>
      </w:r>
      <w:r w:rsidRPr="00B75604">
        <w:t>. ан. крови Нв –</w:t>
      </w:r>
      <w:r w:rsidRPr="00B75604">
        <w:rPr>
          <w:lang w:val="ru-RU"/>
        </w:rPr>
        <w:t>97</w:t>
      </w:r>
      <w:r w:rsidRPr="00B75604">
        <w:t xml:space="preserve">  г/л  эритр –</w:t>
      </w:r>
      <w:r w:rsidRPr="00B75604">
        <w:rPr>
          <w:lang w:val="ru-RU"/>
        </w:rPr>
        <w:t>3,1</w:t>
      </w:r>
      <w:r w:rsidRPr="00B75604">
        <w:t xml:space="preserve">  лейк –</w:t>
      </w:r>
      <w:r w:rsidRPr="00B75604">
        <w:rPr>
          <w:lang w:val="ru-RU"/>
        </w:rPr>
        <w:t>5,9</w:t>
      </w:r>
      <w:r w:rsidRPr="00B75604">
        <w:t xml:space="preserve">  СОЭ –</w:t>
      </w:r>
      <w:r w:rsidRPr="00B75604">
        <w:rPr>
          <w:lang w:val="ru-RU"/>
        </w:rPr>
        <w:t>34</w:t>
      </w:r>
      <w:r w:rsidRPr="00B75604">
        <w:t xml:space="preserve"> </w:t>
      </w:r>
      <w:r w:rsidRPr="00B75604">
        <w:rPr>
          <w:lang w:val="ru-RU"/>
        </w:rPr>
        <w:t xml:space="preserve"> </w:t>
      </w:r>
      <w:r w:rsidRPr="00B75604">
        <w:t xml:space="preserve">мм/час   </w:t>
      </w:r>
    </w:p>
    <w:p w:rsidR="00F35968" w:rsidRPr="00B75604" w:rsidRDefault="00F35968" w:rsidP="00FC5396">
      <w:pPr>
        <w:ind w:left="-567"/>
        <w:jc w:val="both"/>
        <w:rPr>
          <w:lang w:val="ru-RU"/>
        </w:rPr>
      </w:pPr>
      <w:r w:rsidRPr="00B75604">
        <w:t>э-</w:t>
      </w:r>
      <w:r w:rsidRPr="00B75604">
        <w:rPr>
          <w:lang w:val="ru-RU"/>
        </w:rPr>
        <w:t>2</w:t>
      </w:r>
      <w:r w:rsidRPr="00B75604">
        <w:t xml:space="preserve"> %    п-</w:t>
      </w:r>
      <w:r w:rsidRPr="00B75604">
        <w:rPr>
          <w:lang w:val="ru-RU"/>
        </w:rPr>
        <w:t>2</w:t>
      </w:r>
      <w:r w:rsidRPr="00B75604">
        <w:t xml:space="preserve"> %   с-</w:t>
      </w:r>
      <w:r w:rsidRPr="00B75604">
        <w:rPr>
          <w:lang w:val="ru-RU"/>
        </w:rPr>
        <w:t>64</w:t>
      </w:r>
      <w:r w:rsidRPr="00B75604">
        <w:t xml:space="preserve"> %   л-</w:t>
      </w:r>
      <w:r w:rsidRPr="00B75604">
        <w:rPr>
          <w:lang w:val="ru-RU"/>
        </w:rPr>
        <w:t>30</w:t>
      </w:r>
      <w:r w:rsidRPr="00B75604">
        <w:t xml:space="preserve">  %   м-</w:t>
      </w:r>
      <w:r w:rsidRPr="00B75604">
        <w:rPr>
          <w:lang w:val="ru-RU"/>
        </w:rPr>
        <w:t>2</w:t>
      </w:r>
      <w:r w:rsidRPr="00B75604">
        <w:t xml:space="preserve"> %  </w:t>
      </w:r>
    </w:p>
    <w:p w:rsidR="00F35968" w:rsidRPr="00B75604" w:rsidRDefault="00F35968" w:rsidP="00FC5396">
      <w:pPr>
        <w:ind w:left="-567"/>
        <w:jc w:val="both"/>
        <w:rPr>
          <w:lang w:val="ru-RU"/>
        </w:rPr>
      </w:pPr>
      <w:r w:rsidRPr="00B75604">
        <w:rPr>
          <w:lang w:val="ru-RU"/>
        </w:rPr>
        <w:t>10.04.13Биохимия</w:t>
      </w:r>
      <w:r w:rsidRPr="00B75604">
        <w:t>: СКФ –</w:t>
      </w:r>
      <w:r w:rsidRPr="00B75604">
        <w:rPr>
          <w:lang w:val="ru-RU"/>
        </w:rPr>
        <w:t xml:space="preserve"> мл</w:t>
      </w:r>
      <w:r w:rsidRPr="00B75604">
        <w:t>./</w:t>
      </w:r>
      <w:r w:rsidRPr="00B75604">
        <w:rPr>
          <w:lang w:val="ru-RU"/>
        </w:rPr>
        <w:t>мин</w:t>
      </w:r>
      <w:r w:rsidRPr="00B75604">
        <w:t>., хол –</w:t>
      </w:r>
      <w:r w:rsidRPr="00B75604">
        <w:rPr>
          <w:lang w:val="ru-RU"/>
        </w:rPr>
        <w:t>5,8</w:t>
      </w:r>
      <w:r w:rsidRPr="00B75604">
        <w:t xml:space="preserve"> тригл -</w:t>
      </w:r>
      <w:r w:rsidRPr="00B75604">
        <w:rPr>
          <w:lang w:val="ru-RU"/>
        </w:rPr>
        <w:t>5,8</w:t>
      </w:r>
      <w:r w:rsidRPr="00B75604">
        <w:t xml:space="preserve"> ХСЛПВП -</w:t>
      </w:r>
      <w:r w:rsidRPr="00B75604">
        <w:rPr>
          <w:lang w:val="ru-RU"/>
        </w:rPr>
        <w:t>2,0</w:t>
      </w:r>
      <w:r w:rsidRPr="00B75604">
        <w:t xml:space="preserve"> ХСЛПНП -</w:t>
      </w:r>
      <w:r w:rsidRPr="00B75604">
        <w:rPr>
          <w:lang w:val="ru-RU"/>
        </w:rPr>
        <w:t>3,1</w:t>
      </w:r>
      <w:r w:rsidRPr="00B75604">
        <w:t xml:space="preserve"> Катер -</w:t>
      </w:r>
      <w:r w:rsidRPr="00B75604">
        <w:rPr>
          <w:lang w:val="ru-RU"/>
        </w:rPr>
        <w:t>1,9 мочевина</w:t>
      </w:r>
      <w:r w:rsidRPr="00B75604">
        <w:t xml:space="preserve"> –</w:t>
      </w:r>
      <w:r w:rsidRPr="00B75604">
        <w:rPr>
          <w:lang w:val="ru-RU"/>
        </w:rPr>
        <w:t>5,9</w:t>
      </w:r>
      <w:r w:rsidRPr="00B75604">
        <w:t xml:space="preserve">  </w:t>
      </w:r>
      <w:r w:rsidRPr="00B75604">
        <w:rPr>
          <w:lang w:val="ru-RU"/>
        </w:rPr>
        <w:t>креатинин</w:t>
      </w:r>
      <w:r w:rsidRPr="00B75604">
        <w:t xml:space="preserve"> –</w:t>
      </w:r>
      <w:r w:rsidRPr="00B75604">
        <w:rPr>
          <w:lang w:val="ru-RU"/>
        </w:rPr>
        <w:t>98</w:t>
      </w:r>
      <w:r w:rsidRPr="00B75604">
        <w:t xml:space="preserve">   бил</w:t>
      </w:r>
      <w:r w:rsidRPr="00B75604">
        <w:rPr>
          <w:lang w:val="ru-RU"/>
        </w:rPr>
        <w:t xml:space="preserve"> общ</w:t>
      </w:r>
      <w:r w:rsidRPr="00B75604">
        <w:t xml:space="preserve"> – </w:t>
      </w:r>
      <w:r w:rsidRPr="00B75604">
        <w:rPr>
          <w:lang w:val="ru-RU"/>
        </w:rPr>
        <w:t>9,6</w:t>
      </w:r>
      <w:r w:rsidRPr="00B75604">
        <w:t xml:space="preserve"> бил</w:t>
      </w:r>
      <w:r w:rsidRPr="00B75604">
        <w:rPr>
          <w:lang w:val="ru-RU"/>
        </w:rPr>
        <w:t xml:space="preserve"> пр</w:t>
      </w:r>
      <w:r w:rsidRPr="00B75604">
        <w:t xml:space="preserve"> –</w:t>
      </w:r>
      <w:r w:rsidRPr="00B75604">
        <w:rPr>
          <w:lang w:val="ru-RU"/>
        </w:rPr>
        <w:t>2,4</w:t>
      </w:r>
      <w:r w:rsidRPr="00B75604">
        <w:t xml:space="preserve">  тим –</w:t>
      </w:r>
      <w:r w:rsidRPr="00B75604">
        <w:rPr>
          <w:lang w:val="ru-RU"/>
        </w:rPr>
        <w:t>1,6</w:t>
      </w:r>
      <w:r w:rsidRPr="00B75604">
        <w:t xml:space="preserve">  АСТ –</w:t>
      </w:r>
      <w:r w:rsidRPr="00B75604">
        <w:rPr>
          <w:lang w:val="ru-RU"/>
        </w:rPr>
        <w:t>0,16</w:t>
      </w:r>
      <w:r w:rsidRPr="00B75604">
        <w:t xml:space="preserve">   АЛТ – </w:t>
      </w:r>
      <w:r w:rsidRPr="00B75604">
        <w:rPr>
          <w:lang w:val="ru-RU"/>
        </w:rPr>
        <w:t>0,10</w:t>
      </w:r>
      <w:r w:rsidRPr="00B75604">
        <w:t xml:space="preserve">  </w:t>
      </w:r>
      <w:r w:rsidRPr="00B75604">
        <w:rPr>
          <w:lang w:val="ru-RU"/>
        </w:rPr>
        <w:t>ммоль</w:t>
      </w:r>
      <w:r w:rsidRPr="00B75604">
        <w:t xml:space="preserve">/л; </w:t>
      </w:r>
    </w:p>
    <w:p w:rsidR="00F35968" w:rsidRPr="00B75604" w:rsidRDefault="00F35968" w:rsidP="00FC5396">
      <w:pPr>
        <w:ind w:left="-567"/>
        <w:jc w:val="both"/>
        <w:rPr>
          <w:lang w:val="ru-RU"/>
        </w:rPr>
      </w:pPr>
      <w:r w:rsidRPr="00B75604">
        <w:rPr>
          <w:lang w:val="ru-RU"/>
        </w:rPr>
        <w:t>10.04 Амилаза 15,8</w:t>
      </w:r>
    </w:p>
    <w:p w:rsidR="00F35968" w:rsidRPr="00B75604" w:rsidRDefault="00F35968" w:rsidP="00FC5396">
      <w:pPr>
        <w:ind w:left="-567"/>
        <w:jc w:val="both"/>
        <w:rPr>
          <w:lang w:val="ru-RU"/>
        </w:rPr>
      </w:pPr>
      <w:r w:rsidRPr="00B75604">
        <w:rPr>
          <w:lang w:val="ru-RU"/>
        </w:rPr>
        <w:t xml:space="preserve">09.04.13Гемогл –120  ; гематокр – 0,36 ; общ. белок – 67,5  г/л; К –3,84   ; Nа –131,2   </w:t>
      </w:r>
      <w:r w:rsidRPr="00B75604">
        <w:t>ммоль/л</w:t>
      </w:r>
    </w:p>
    <w:p w:rsidR="00F35968" w:rsidRPr="00B75604" w:rsidRDefault="00F35968" w:rsidP="00FC5396">
      <w:pPr>
        <w:ind w:left="-567"/>
        <w:jc w:val="both"/>
        <w:rPr>
          <w:lang w:val="ru-RU"/>
        </w:rPr>
      </w:pPr>
      <w:r w:rsidRPr="00B75604">
        <w:rPr>
          <w:lang w:val="ru-RU"/>
        </w:rPr>
        <w:t xml:space="preserve">09.04.13Коагулограмма: вр. сверт. – 13  мин.; ПТИ –  85,2 %; фибр –4,4  г/л; фибр Б – отр; АКТ –93 %; св. гепарин –6*10-4 </w:t>
      </w:r>
    </w:p>
    <w:p w:rsidR="00F35968" w:rsidRPr="00B75604" w:rsidRDefault="00F35968" w:rsidP="00FC5396">
      <w:pPr>
        <w:ind w:left="-567"/>
        <w:jc w:val="both"/>
        <w:rPr>
          <w:bCs/>
        </w:rPr>
      </w:pPr>
      <w:r w:rsidRPr="00B75604">
        <w:rPr>
          <w:bCs/>
          <w:lang w:val="ru-RU"/>
        </w:rPr>
        <w:t>11.04.13</w:t>
      </w:r>
      <w:r w:rsidRPr="00B75604">
        <w:rPr>
          <w:bCs/>
        </w:rPr>
        <w:t xml:space="preserve">Проба Реберга: Д- </w:t>
      </w:r>
      <w:r w:rsidRPr="00B75604">
        <w:rPr>
          <w:bCs/>
          <w:lang w:val="ru-RU"/>
        </w:rPr>
        <w:t>2,0</w:t>
      </w:r>
      <w:r w:rsidRPr="00B75604">
        <w:rPr>
          <w:bCs/>
        </w:rPr>
        <w:t xml:space="preserve">л, </w:t>
      </w:r>
      <w:r w:rsidRPr="00B75604">
        <w:rPr>
          <w:bCs/>
          <w:lang w:val="en-US"/>
        </w:rPr>
        <w:t>d</w:t>
      </w:r>
      <w:r w:rsidRPr="00B75604">
        <w:rPr>
          <w:bCs/>
        </w:rPr>
        <w:t>-</w:t>
      </w:r>
      <w:r w:rsidRPr="00B75604">
        <w:rPr>
          <w:bCs/>
          <w:lang w:val="ru-RU"/>
        </w:rPr>
        <w:t>1,39</w:t>
      </w:r>
      <w:r w:rsidRPr="00B75604">
        <w:rPr>
          <w:bCs/>
        </w:rPr>
        <w:t xml:space="preserve"> мл</w:t>
      </w:r>
      <w:r w:rsidRPr="00B75604">
        <w:rPr>
          <w:bCs/>
          <w:lang w:val="ru-RU"/>
        </w:rPr>
        <w:t>/мин</w:t>
      </w:r>
      <w:r w:rsidRPr="00B75604">
        <w:rPr>
          <w:bCs/>
        </w:rPr>
        <w:t xml:space="preserve">., </w:t>
      </w:r>
      <w:r w:rsidRPr="00B75604">
        <w:rPr>
          <w:bCs/>
          <w:lang w:val="en-US"/>
        </w:rPr>
        <w:t>S</w:t>
      </w:r>
      <w:r w:rsidRPr="00B75604">
        <w:rPr>
          <w:bCs/>
        </w:rPr>
        <w:t>-</w:t>
      </w:r>
      <w:r w:rsidRPr="00B75604">
        <w:rPr>
          <w:bCs/>
          <w:lang w:val="ru-RU"/>
        </w:rPr>
        <w:t>1,64 кв.м</w:t>
      </w:r>
      <w:r w:rsidRPr="00B75604">
        <w:rPr>
          <w:bCs/>
        </w:rPr>
        <w:t>,</w:t>
      </w:r>
      <w:r w:rsidRPr="00B75604">
        <w:rPr>
          <w:bCs/>
          <w:lang w:val="ru-RU"/>
        </w:rPr>
        <w:t xml:space="preserve"> креатинин крови-107 мкмоль</w:t>
      </w:r>
      <w:r w:rsidRPr="00B75604">
        <w:rPr>
          <w:bCs/>
        </w:rPr>
        <w:t xml:space="preserve">/л;  </w:t>
      </w:r>
      <w:r w:rsidRPr="00B75604">
        <w:rPr>
          <w:bCs/>
          <w:lang w:val="ru-RU"/>
        </w:rPr>
        <w:t>креатинин мочи-6,490</w:t>
      </w:r>
      <w:r w:rsidRPr="00B75604">
        <w:rPr>
          <w:bCs/>
        </w:rPr>
        <w:t xml:space="preserve">  </w:t>
      </w:r>
      <w:r w:rsidRPr="00B75604">
        <w:rPr>
          <w:bCs/>
          <w:lang w:val="ru-RU"/>
        </w:rPr>
        <w:t>мкмоль</w:t>
      </w:r>
      <w:r w:rsidRPr="00B75604">
        <w:rPr>
          <w:bCs/>
        </w:rPr>
        <w:t>/л;  КФ-</w:t>
      </w:r>
      <w:r w:rsidRPr="00B75604">
        <w:rPr>
          <w:bCs/>
          <w:lang w:val="ru-RU"/>
        </w:rPr>
        <w:t>89 мл/мин</w:t>
      </w:r>
      <w:r w:rsidRPr="00B75604">
        <w:rPr>
          <w:bCs/>
        </w:rPr>
        <w:t xml:space="preserve">;  КР- </w:t>
      </w:r>
      <w:r w:rsidRPr="00B75604">
        <w:rPr>
          <w:bCs/>
          <w:lang w:val="ru-RU"/>
        </w:rPr>
        <w:t>97</w:t>
      </w:r>
      <w:r w:rsidRPr="00B75604">
        <w:rPr>
          <w:bCs/>
        </w:rPr>
        <w:t xml:space="preserve"> %</w:t>
      </w:r>
    </w:p>
    <w:p w:rsidR="00F35968" w:rsidRPr="00B75604" w:rsidRDefault="00F35968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B75604">
        <w:rPr>
          <w:b w:val="0"/>
          <w:sz w:val="24"/>
          <w:szCs w:val="24"/>
        </w:rPr>
        <w:t>09.04.13Общ. ан. мочи уд вес м/м  лейк –10-12   в п/зр белок – 0,30  ацетон –отр;  эпит. пл. – ум. кол-по; эпит. перех. -ед  в п/зр</w:t>
      </w:r>
    </w:p>
    <w:p w:rsidR="00F35968" w:rsidRPr="00B75604" w:rsidRDefault="00F35968" w:rsidP="00FB7812">
      <w:pPr>
        <w:ind w:left="-567"/>
        <w:rPr>
          <w:lang w:val="ru-RU"/>
        </w:rPr>
      </w:pPr>
      <w:r w:rsidRPr="00B75604">
        <w:rPr>
          <w:lang w:val="ru-RU"/>
        </w:rPr>
        <w:t>10.04.13Анализ</w:t>
      </w:r>
      <w:r w:rsidRPr="00B75604">
        <w:t xml:space="preserve"> мочи по Нечипоренко лейк -</w:t>
      </w:r>
      <w:r w:rsidRPr="00B75604">
        <w:rPr>
          <w:lang w:val="ru-RU"/>
        </w:rPr>
        <w:t>3000</w:t>
      </w:r>
      <w:r w:rsidRPr="00B75604">
        <w:t xml:space="preserve">  эритр -</w:t>
      </w:r>
      <w:r w:rsidRPr="00B75604">
        <w:rPr>
          <w:lang w:val="ru-RU"/>
        </w:rPr>
        <w:t>250</w:t>
      </w:r>
      <w:r w:rsidRPr="00B75604">
        <w:t xml:space="preserve">  </w:t>
      </w:r>
      <w:r w:rsidRPr="00B75604">
        <w:rPr>
          <w:lang w:val="ru-RU"/>
        </w:rPr>
        <w:t>белок</w:t>
      </w:r>
      <w:r w:rsidRPr="00B75604">
        <w:t xml:space="preserve"> –</w:t>
      </w:r>
      <w:r w:rsidRPr="00B75604">
        <w:rPr>
          <w:lang w:val="ru-RU"/>
        </w:rPr>
        <w:t>0,030</w:t>
      </w:r>
    </w:p>
    <w:p w:rsidR="00F35968" w:rsidRPr="00B75604" w:rsidRDefault="00F35968" w:rsidP="00FB7812">
      <w:pPr>
        <w:ind w:left="-567"/>
        <w:rPr>
          <w:lang w:val="ru-RU"/>
        </w:rPr>
      </w:pPr>
      <w:r w:rsidRPr="00B75604">
        <w:rPr>
          <w:lang w:val="ru-RU"/>
        </w:rPr>
        <w:t>12.04.13Анализ</w:t>
      </w:r>
      <w:r w:rsidRPr="00B75604">
        <w:t xml:space="preserve"> мочи по Нечипоренко лейк </w:t>
      </w:r>
      <w:r w:rsidRPr="00B75604">
        <w:rPr>
          <w:lang w:val="ru-RU"/>
        </w:rPr>
        <w:t>25500</w:t>
      </w:r>
      <w:r w:rsidRPr="00B75604">
        <w:t>-  эритр -</w:t>
      </w:r>
      <w:r w:rsidRPr="00B75604">
        <w:rPr>
          <w:lang w:val="ru-RU"/>
        </w:rPr>
        <w:t>500</w:t>
      </w:r>
      <w:r w:rsidRPr="00B75604">
        <w:t xml:space="preserve">  </w:t>
      </w:r>
      <w:r w:rsidRPr="00B75604">
        <w:rPr>
          <w:lang w:val="ru-RU"/>
        </w:rPr>
        <w:t>белок</w:t>
      </w:r>
      <w:r w:rsidRPr="00B75604">
        <w:t xml:space="preserve"> –</w:t>
      </w:r>
      <w:r w:rsidRPr="00B75604">
        <w:rPr>
          <w:lang w:val="ru-RU"/>
        </w:rPr>
        <w:t xml:space="preserve"> 0,039</w:t>
      </w:r>
    </w:p>
    <w:p w:rsidR="00F35968" w:rsidRPr="00B75604" w:rsidRDefault="00F35968" w:rsidP="00FB7812">
      <w:pPr>
        <w:ind w:left="-567"/>
        <w:rPr>
          <w:lang w:val="ru-RU"/>
        </w:rPr>
      </w:pPr>
      <w:r w:rsidRPr="00B75604">
        <w:rPr>
          <w:lang w:val="ru-RU"/>
        </w:rPr>
        <w:t>13.04.13Анализ</w:t>
      </w:r>
      <w:r w:rsidRPr="00B75604">
        <w:t xml:space="preserve"> мочи по Нечипоренко лейк -</w:t>
      </w:r>
      <w:r w:rsidRPr="00B75604">
        <w:rPr>
          <w:lang w:val="ru-RU"/>
        </w:rPr>
        <w:t>5500</w:t>
      </w:r>
      <w:r w:rsidRPr="00B75604">
        <w:t xml:space="preserve">  эритр -</w:t>
      </w:r>
      <w:r w:rsidRPr="00B75604">
        <w:rPr>
          <w:lang w:val="ru-RU"/>
        </w:rPr>
        <w:t>500</w:t>
      </w:r>
      <w:r w:rsidRPr="00B75604">
        <w:t xml:space="preserve">  </w:t>
      </w:r>
      <w:r w:rsidRPr="00B75604">
        <w:rPr>
          <w:lang w:val="ru-RU"/>
        </w:rPr>
        <w:t>белок</w:t>
      </w:r>
      <w:r w:rsidRPr="00B75604">
        <w:t xml:space="preserve"> –</w:t>
      </w:r>
      <w:r w:rsidRPr="00B75604">
        <w:rPr>
          <w:lang w:val="ru-RU"/>
        </w:rPr>
        <w:t xml:space="preserve"> отр</w:t>
      </w:r>
    </w:p>
    <w:p w:rsidR="00F35968" w:rsidRPr="00B75604" w:rsidRDefault="00F35968" w:rsidP="00FB7812">
      <w:pPr>
        <w:ind w:left="-567"/>
        <w:rPr>
          <w:lang w:val="ru-RU"/>
        </w:rPr>
      </w:pPr>
      <w:r w:rsidRPr="00B75604">
        <w:rPr>
          <w:lang w:val="ru-RU"/>
        </w:rPr>
        <w:t>17.04.13Анализ</w:t>
      </w:r>
      <w:r w:rsidRPr="00B75604">
        <w:t xml:space="preserve"> мочи по Нечипоренко лейк -</w:t>
      </w:r>
      <w:r w:rsidRPr="00B75604">
        <w:rPr>
          <w:lang w:val="ru-RU"/>
        </w:rPr>
        <w:t>1500</w:t>
      </w:r>
      <w:r w:rsidRPr="00B75604">
        <w:t xml:space="preserve">  эритр -  </w:t>
      </w:r>
      <w:r w:rsidRPr="00B75604">
        <w:rPr>
          <w:lang w:val="ru-RU"/>
        </w:rPr>
        <w:t>белок</w:t>
      </w:r>
      <w:r w:rsidRPr="00B75604">
        <w:t xml:space="preserve"> –</w:t>
      </w:r>
      <w:r w:rsidRPr="00B75604">
        <w:rPr>
          <w:lang w:val="ru-RU"/>
        </w:rPr>
        <w:t xml:space="preserve"> 0,026</w:t>
      </w:r>
    </w:p>
    <w:p w:rsidR="00F35968" w:rsidRPr="00B75604" w:rsidRDefault="00F35968" w:rsidP="00FC5396">
      <w:pPr>
        <w:ind w:left="-567"/>
        <w:rPr>
          <w:lang w:val="ru-RU"/>
        </w:rPr>
      </w:pPr>
      <w:r w:rsidRPr="00B75604">
        <w:rPr>
          <w:lang w:val="ru-RU"/>
        </w:rPr>
        <w:t>11.04.13Суточная глюкозурия</w:t>
      </w:r>
      <w:r w:rsidRPr="00B75604">
        <w:t xml:space="preserve"> – </w:t>
      </w:r>
      <w:r w:rsidRPr="00B75604">
        <w:rPr>
          <w:lang w:val="ru-RU"/>
        </w:rPr>
        <w:t>1,76</w:t>
      </w:r>
      <w:r w:rsidRPr="00B75604">
        <w:t xml:space="preserve"> %</w:t>
      </w:r>
      <w:r w:rsidRPr="00B75604">
        <w:rPr>
          <w:lang w:val="ru-RU"/>
        </w:rPr>
        <w:t xml:space="preserve">; </w:t>
      </w:r>
      <w:r w:rsidRPr="00B75604">
        <w:t xml:space="preserve">  </w:t>
      </w:r>
      <w:r w:rsidRPr="00B75604">
        <w:rPr>
          <w:lang w:val="ru-RU"/>
        </w:rPr>
        <w:t>Суточная протеинурия</w:t>
      </w:r>
      <w:r w:rsidRPr="00B75604">
        <w:t xml:space="preserve"> –</w:t>
      </w:r>
      <w:r w:rsidRPr="00B75604">
        <w:rPr>
          <w:lang w:val="ru-RU"/>
        </w:rPr>
        <w:t>0,096г/сут</w:t>
      </w:r>
      <w:r w:rsidRPr="00B75604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87"/>
        <w:gridCol w:w="797"/>
        <w:gridCol w:w="948"/>
        <w:gridCol w:w="846"/>
        <w:gridCol w:w="947"/>
        <w:gridCol w:w="846"/>
        <w:gridCol w:w="947"/>
        <w:gridCol w:w="947"/>
      </w:tblGrid>
      <w:tr w:rsidR="00F35968" w:rsidRPr="00B75604" w:rsidTr="008D7C3F">
        <w:tc>
          <w:tcPr>
            <w:tcW w:w="238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 xml:space="preserve">Гликемический </w:t>
            </w:r>
          </w:p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профиль</w:t>
            </w:r>
          </w:p>
        </w:tc>
        <w:tc>
          <w:tcPr>
            <w:tcW w:w="79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7.00</w:t>
            </w:r>
          </w:p>
        </w:tc>
        <w:tc>
          <w:tcPr>
            <w:tcW w:w="948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11.00</w:t>
            </w:r>
          </w:p>
        </w:tc>
        <w:tc>
          <w:tcPr>
            <w:tcW w:w="846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13.00</w:t>
            </w: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16.00</w:t>
            </w:r>
          </w:p>
        </w:tc>
        <w:tc>
          <w:tcPr>
            <w:tcW w:w="846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17.00</w:t>
            </w: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20.00</w:t>
            </w:r>
          </w:p>
        </w:tc>
        <w:tc>
          <w:tcPr>
            <w:tcW w:w="947" w:type="dxa"/>
          </w:tcPr>
          <w:p w:rsidR="00F35968" w:rsidRPr="00B75604" w:rsidRDefault="00F35968" w:rsidP="008D7C3F">
            <w:pPr>
              <w:rPr>
                <w:lang w:val="ru-RU"/>
              </w:rPr>
            </w:pPr>
            <w:r w:rsidRPr="00B75604">
              <w:rPr>
                <w:lang w:val="ru-RU"/>
              </w:rPr>
              <w:t>21.00</w:t>
            </w:r>
          </w:p>
        </w:tc>
      </w:tr>
      <w:tr w:rsidR="00F35968" w:rsidRPr="00B75604" w:rsidTr="008D7C3F">
        <w:tc>
          <w:tcPr>
            <w:tcW w:w="238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09.04</w:t>
            </w:r>
          </w:p>
        </w:tc>
        <w:tc>
          <w:tcPr>
            <w:tcW w:w="797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948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20,2</w:t>
            </w: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9,8</w:t>
            </w:r>
          </w:p>
        </w:tc>
      </w:tr>
      <w:tr w:rsidR="00F35968" w:rsidRPr="00B75604" w:rsidTr="008D7C3F">
        <w:tc>
          <w:tcPr>
            <w:tcW w:w="238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10.04  2.00-8,2</w:t>
            </w:r>
          </w:p>
        </w:tc>
        <w:tc>
          <w:tcPr>
            <w:tcW w:w="79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13,8</w:t>
            </w:r>
          </w:p>
        </w:tc>
        <w:tc>
          <w:tcPr>
            <w:tcW w:w="948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10,8</w:t>
            </w: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10,7</w:t>
            </w: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7,3</w:t>
            </w:r>
          </w:p>
        </w:tc>
      </w:tr>
      <w:tr w:rsidR="00F35968" w:rsidRPr="00B75604" w:rsidTr="008D7C3F">
        <w:tc>
          <w:tcPr>
            <w:tcW w:w="238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11.04</w:t>
            </w:r>
          </w:p>
        </w:tc>
        <w:tc>
          <w:tcPr>
            <w:tcW w:w="79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15,2</w:t>
            </w:r>
          </w:p>
        </w:tc>
        <w:tc>
          <w:tcPr>
            <w:tcW w:w="948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13,4</w:t>
            </w:r>
          </w:p>
        </w:tc>
        <w:tc>
          <w:tcPr>
            <w:tcW w:w="846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8,2</w:t>
            </w: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9,6</w:t>
            </w:r>
          </w:p>
        </w:tc>
        <w:tc>
          <w:tcPr>
            <w:tcW w:w="846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3,7</w:t>
            </w: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</w:tr>
      <w:tr w:rsidR="00F35968" w:rsidRPr="00B75604" w:rsidTr="008D7C3F">
        <w:tc>
          <w:tcPr>
            <w:tcW w:w="238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12.04</w:t>
            </w:r>
          </w:p>
        </w:tc>
        <w:tc>
          <w:tcPr>
            <w:tcW w:w="79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4,8</w:t>
            </w:r>
          </w:p>
        </w:tc>
        <w:tc>
          <w:tcPr>
            <w:tcW w:w="948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3,9</w:t>
            </w: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5,8</w:t>
            </w: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5,2</w:t>
            </w:r>
          </w:p>
        </w:tc>
      </w:tr>
      <w:tr w:rsidR="00F35968" w:rsidRPr="00B75604" w:rsidTr="008D7C3F">
        <w:tc>
          <w:tcPr>
            <w:tcW w:w="238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13.04</w:t>
            </w:r>
          </w:p>
        </w:tc>
        <w:tc>
          <w:tcPr>
            <w:tcW w:w="79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7,6</w:t>
            </w:r>
          </w:p>
        </w:tc>
        <w:tc>
          <w:tcPr>
            <w:tcW w:w="948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6,7</w:t>
            </w:r>
          </w:p>
        </w:tc>
        <w:tc>
          <w:tcPr>
            <w:tcW w:w="846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4,0</w:t>
            </w:r>
          </w:p>
        </w:tc>
        <w:tc>
          <w:tcPr>
            <w:tcW w:w="846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8,6</w:t>
            </w: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</w:tr>
      <w:tr w:rsidR="00F35968" w:rsidRPr="00B75604" w:rsidTr="008D7C3F">
        <w:tc>
          <w:tcPr>
            <w:tcW w:w="238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14.04</w:t>
            </w:r>
          </w:p>
        </w:tc>
        <w:tc>
          <w:tcPr>
            <w:tcW w:w="79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9,3</w:t>
            </w:r>
          </w:p>
        </w:tc>
        <w:tc>
          <w:tcPr>
            <w:tcW w:w="948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5,0</w:t>
            </w: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3,6</w:t>
            </w: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3,2</w:t>
            </w:r>
          </w:p>
        </w:tc>
      </w:tr>
      <w:tr w:rsidR="00F35968" w:rsidRPr="00B75604" w:rsidTr="008D7C3F">
        <w:tc>
          <w:tcPr>
            <w:tcW w:w="238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15.04</w:t>
            </w:r>
          </w:p>
        </w:tc>
        <w:tc>
          <w:tcPr>
            <w:tcW w:w="79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12,8</w:t>
            </w:r>
          </w:p>
        </w:tc>
        <w:tc>
          <w:tcPr>
            <w:tcW w:w="948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7,5</w:t>
            </w:r>
          </w:p>
        </w:tc>
        <w:tc>
          <w:tcPr>
            <w:tcW w:w="846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9,9</w:t>
            </w: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3,8</w:t>
            </w: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5,9</w:t>
            </w:r>
          </w:p>
        </w:tc>
      </w:tr>
      <w:tr w:rsidR="00F35968" w:rsidRPr="00B75604" w:rsidTr="008D7C3F">
        <w:tc>
          <w:tcPr>
            <w:tcW w:w="238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16.04</w:t>
            </w:r>
          </w:p>
        </w:tc>
        <w:tc>
          <w:tcPr>
            <w:tcW w:w="79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13,0</w:t>
            </w:r>
          </w:p>
        </w:tc>
        <w:tc>
          <w:tcPr>
            <w:tcW w:w="948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9,2</w:t>
            </w: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6,6</w:t>
            </w: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5,4</w:t>
            </w:r>
          </w:p>
        </w:tc>
      </w:tr>
      <w:tr w:rsidR="00F35968" w:rsidRPr="00B75604" w:rsidTr="008D7C3F">
        <w:tc>
          <w:tcPr>
            <w:tcW w:w="238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17.04</w:t>
            </w:r>
          </w:p>
        </w:tc>
        <w:tc>
          <w:tcPr>
            <w:tcW w:w="79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9,2</w:t>
            </w:r>
          </w:p>
        </w:tc>
        <w:tc>
          <w:tcPr>
            <w:tcW w:w="948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9,4</w:t>
            </w:r>
          </w:p>
        </w:tc>
        <w:tc>
          <w:tcPr>
            <w:tcW w:w="846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9,3</w:t>
            </w:r>
          </w:p>
        </w:tc>
        <w:tc>
          <w:tcPr>
            <w:tcW w:w="846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8,9</w:t>
            </w: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</w:tr>
      <w:tr w:rsidR="00F35968" w:rsidRPr="00B75604" w:rsidTr="008D7C3F">
        <w:tc>
          <w:tcPr>
            <w:tcW w:w="238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18.04</w:t>
            </w:r>
          </w:p>
        </w:tc>
        <w:tc>
          <w:tcPr>
            <w:tcW w:w="797" w:type="dxa"/>
          </w:tcPr>
          <w:p w:rsidR="00F35968" w:rsidRPr="00B75604" w:rsidRDefault="00F35968" w:rsidP="00B76356">
            <w:pPr>
              <w:rPr>
                <w:lang w:val="ru-RU"/>
              </w:rPr>
            </w:pPr>
            <w:r w:rsidRPr="00B75604">
              <w:rPr>
                <w:lang w:val="ru-RU"/>
              </w:rPr>
              <w:t>5,6</w:t>
            </w:r>
          </w:p>
        </w:tc>
        <w:tc>
          <w:tcPr>
            <w:tcW w:w="948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F35968" w:rsidRPr="00B75604" w:rsidRDefault="00F35968" w:rsidP="00B76356">
            <w:pPr>
              <w:rPr>
                <w:lang w:val="ru-RU"/>
              </w:rPr>
            </w:pPr>
          </w:p>
        </w:tc>
      </w:tr>
    </w:tbl>
    <w:p w:rsidR="00F35968" w:rsidRPr="00B75604" w:rsidRDefault="00F35968" w:rsidP="00FC5396">
      <w:pPr>
        <w:ind w:left="-567"/>
        <w:jc w:val="both"/>
        <w:rPr>
          <w:lang w:val="ru-RU"/>
        </w:rPr>
      </w:pPr>
      <w:r w:rsidRPr="00B75604">
        <w:rPr>
          <w:u w:val="single"/>
        </w:rPr>
        <w:t>Невропатолог</w:t>
      </w:r>
      <w:r w:rsidRPr="00B75604">
        <w:t xml:space="preserve">: </w:t>
      </w:r>
      <w:r w:rsidRPr="00B75604">
        <w:rPr>
          <w:lang w:val="ru-RU"/>
        </w:rPr>
        <w:t xml:space="preserve">ДЭП </w:t>
      </w:r>
      <w:r w:rsidRPr="00B75604">
        <w:rPr>
          <w:lang w:val="en-US"/>
        </w:rPr>
        <w:t>III</w:t>
      </w:r>
      <w:r w:rsidRPr="00B75604">
        <w:rPr>
          <w:lang w:val="ru-RU"/>
        </w:rPr>
        <w:t xml:space="preserve">. С–м деменции тяжелой степени. Вестибуло-патический с-м. ЦА </w:t>
      </w:r>
      <w:r w:rsidRPr="00B75604">
        <w:rPr>
          <w:lang w:val="en-US"/>
        </w:rPr>
        <w:t>III</w:t>
      </w:r>
      <w:r w:rsidRPr="00B75604">
        <w:rPr>
          <w:lang w:val="ru-RU"/>
        </w:rPr>
        <w:t>.</w:t>
      </w:r>
    </w:p>
    <w:p w:rsidR="00F35968" w:rsidRPr="00B75604" w:rsidRDefault="00F35968" w:rsidP="00FC5396">
      <w:pPr>
        <w:ind w:left="-567"/>
        <w:jc w:val="both"/>
        <w:rPr>
          <w:lang w:val="ru-RU"/>
        </w:rPr>
      </w:pPr>
      <w:r w:rsidRPr="00B75604">
        <w:rPr>
          <w:u w:val="single"/>
          <w:lang w:val="ru-RU"/>
        </w:rPr>
        <w:t>Психиатр</w:t>
      </w:r>
      <w:r w:rsidRPr="00B75604">
        <w:rPr>
          <w:lang w:val="ru-RU"/>
        </w:rPr>
        <w:t>: Деменция сложного генеза( сосудистая, диаьбетическая).</w:t>
      </w:r>
    </w:p>
    <w:p w:rsidR="00F35968" w:rsidRPr="00B75604" w:rsidRDefault="00F35968" w:rsidP="00FC5396">
      <w:pPr>
        <w:ind w:left="-567"/>
        <w:jc w:val="both"/>
        <w:rPr>
          <w:lang w:val="ru-RU"/>
        </w:rPr>
      </w:pPr>
      <w:r w:rsidRPr="00B75604">
        <w:rPr>
          <w:u w:val="single"/>
          <w:lang w:val="ru-RU"/>
        </w:rPr>
        <w:t>Окулист</w:t>
      </w:r>
      <w:r w:rsidRPr="00B75604">
        <w:t>:</w:t>
      </w:r>
      <w:r w:rsidRPr="00B75604">
        <w:rPr>
          <w:lang w:val="ru-RU"/>
        </w:rPr>
        <w:t xml:space="preserve"> Осмотр в ОИТ</w:t>
      </w:r>
    </w:p>
    <w:p w:rsidR="00F35968" w:rsidRPr="00B75604" w:rsidRDefault="00F35968" w:rsidP="00FC5396">
      <w:pPr>
        <w:ind w:left="-567"/>
        <w:jc w:val="both"/>
        <w:rPr>
          <w:lang w:val="ru-RU"/>
        </w:rPr>
      </w:pPr>
      <w:r w:rsidRPr="00B75604">
        <w:rPr>
          <w:lang w:val="ru-RU"/>
        </w:rPr>
        <w:t>Помутнения</w:t>
      </w:r>
      <w:r w:rsidRPr="00B75604">
        <w:t xml:space="preserve"> в</w:t>
      </w:r>
      <w:r w:rsidRPr="00B75604">
        <w:rPr>
          <w:lang w:val="ru-RU"/>
        </w:rPr>
        <w:t xml:space="preserve"> хрусталиках</w:t>
      </w:r>
      <w:r w:rsidRPr="00B75604">
        <w:t xml:space="preserve"> ОИ.</w:t>
      </w:r>
      <w:r w:rsidRPr="00B75604">
        <w:rPr>
          <w:lang w:val="ru-RU"/>
        </w:rPr>
        <w:t xml:space="preserve"> Гл</w:t>
      </w:r>
      <w:r w:rsidRPr="00B75604">
        <w:t xml:space="preserve">. дно </w:t>
      </w:r>
      <w:r w:rsidRPr="00B75604">
        <w:rPr>
          <w:lang w:val="ru-RU"/>
        </w:rPr>
        <w:t xml:space="preserve">под флером: </w:t>
      </w:r>
      <w:r w:rsidRPr="00B75604">
        <w:t>ДЗН</w:t>
      </w:r>
      <w:r w:rsidRPr="00B75604">
        <w:rPr>
          <w:lang w:val="ru-RU"/>
        </w:rPr>
        <w:t xml:space="preserve"> бледно-розовые</w:t>
      </w:r>
      <w:r w:rsidRPr="00B75604">
        <w:t>.</w:t>
      </w:r>
      <w:r w:rsidRPr="00B75604">
        <w:rPr>
          <w:lang w:val="ru-RU"/>
        </w:rPr>
        <w:t xml:space="preserve"> Границы четкие</w:t>
      </w:r>
      <w:r w:rsidRPr="00B75604">
        <w:t>.</w:t>
      </w:r>
      <w:r w:rsidRPr="00B75604">
        <w:rPr>
          <w:lang w:val="ru-RU"/>
        </w:rPr>
        <w:t xml:space="preserve"> Ангиосклероз. Салюс </w:t>
      </w:r>
      <w:r w:rsidRPr="00B75604">
        <w:rPr>
          <w:lang w:val="en-US"/>
        </w:rPr>
        <w:t>I</w:t>
      </w:r>
      <w:r w:rsidRPr="00B75604">
        <w:rPr>
          <w:lang w:val="ru-RU"/>
        </w:rPr>
        <w:t>-</w:t>
      </w:r>
      <w:r w:rsidRPr="00B75604">
        <w:rPr>
          <w:lang w:val="en-US"/>
        </w:rPr>
        <w:t>II</w:t>
      </w:r>
      <w:r w:rsidRPr="00B75604">
        <w:rPr>
          <w:lang w:val="ru-RU"/>
        </w:rPr>
        <w:t>. Вены</w:t>
      </w:r>
      <w:r w:rsidRPr="00B75604">
        <w:t xml:space="preserve"> </w:t>
      </w:r>
      <w:r w:rsidRPr="00B75604">
        <w:rPr>
          <w:lang w:val="ru-RU"/>
        </w:rPr>
        <w:t>умеренно полнокровны. Д-з: А</w:t>
      </w:r>
      <w:r w:rsidRPr="00B75604">
        <w:t xml:space="preserve">нгиопатия </w:t>
      </w:r>
      <w:r w:rsidRPr="00B75604">
        <w:rPr>
          <w:lang w:val="ru-RU"/>
        </w:rPr>
        <w:t>сосудов сетчатки ОИ. Незрелая</w:t>
      </w:r>
      <w:r w:rsidRPr="00B75604">
        <w:t xml:space="preserve"> катаракта ОИ. </w:t>
      </w:r>
    </w:p>
    <w:p w:rsidR="00F35968" w:rsidRPr="00B75604" w:rsidRDefault="00F35968" w:rsidP="00FC5396">
      <w:pPr>
        <w:ind w:left="-567"/>
        <w:jc w:val="both"/>
      </w:pPr>
      <w:r w:rsidRPr="00B75604">
        <w:rPr>
          <w:u w:val="single"/>
          <w:lang w:val="ru-RU"/>
        </w:rPr>
        <w:t>09.04.13</w:t>
      </w:r>
      <w:r w:rsidRPr="00B75604">
        <w:rPr>
          <w:u w:val="single"/>
        </w:rPr>
        <w:t>ЭКГ</w:t>
      </w:r>
      <w:r w:rsidRPr="00B75604">
        <w:t>:</w:t>
      </w:r>
      <w:r w:rsidRPr="00B75604">
        <w:rPr>
          <w:lang w:val="ru-RU"/>
        </w:rPr>
        <w:t xml:space="preserve"> </w:t>
      </w:r>
      <w:r w:rsidRPr="00B75604">
        <w:t>ЧСС -</w:t>
      </w:r>
      <w:r w:rsidRPr="00B75604">
        <w:rPr>
          <w:lang w:val="ru-RU"/>
        </w:rPr>
        <w:t xml:space="preserve"> 92уд/мин</w:t>
      </w:r>
      <w:r w:rsidRPr="00B75604">
        <w:t>. Вольтаж</w:t>
      </w:r>
      <w:r w:rsidRPr="00B75604">
        <w:rPr>
          <w:lang w:val="ru-RU"/>
        </w:rPr>
        <w:t xml:space="preserve"> снижен</w:t>
      </w:r>
      <w:r w:rsidRPr="00B75604">
        <w:t>.  Ритм</w:t>
      </w:r>
      <w:r w:rsidRPr="00B75604">
        <w:rPr>
          <w:lang w:val="ru-RU"/>
        </w:rPr>
        <w:t xml:space="preserve"> синусовый</w:t>
      </w:r>
      <w:r w:rsidRPr="00B75604">
        <w:t>,</w:t>
      </w:r>
      <w:r w:rsidRPr="00B75604">
        <w:rPr>
          <w:lang w:val="ru-RU"/>
        </w:rPr>
        <w:t xml:space="preserve"> тахикардия</w:t>
      </w:r>
      <w:r w:rsidRPr="00B75604">
        <w:t>.</w:t>
      </w:r>
      <w:r w:rsidRPr="00B75604">
        <w:rPr>
          <w:lang w:val="ru-RU"/>
        </w:rPr>
        <w:t xml:space="preserve"> Эл</w:t>
      </w:r>
      <w:r w:rsidRPr="00B75604">
        <w:t xml:space="preserve">. ось  </w:t>
      </w:r>
      <w:r w:rsidRPr="00B75604">
        <w:rPr>
          <w:lang w:val="ru-RU"/>
        </w:rPr>
        <w:t>отклонена влево</w:t>
      </w:r>
      <w:r w:rsidRPr="00B75604">
        <w:t>.</w:t>
      </w:r>
      <w:r w:rsidRPr="00B75604">
        <w:rPr>
          <w:lang w:val="ru-RU"/>
        </w:rPr>
        <w:t xml:space="preserve"> Позиция промежуточная. </w:t>
      </w:r>
      <w:r w:rsidRPr="00B75604">
        <w:t>Гипертрофия</w:t>
      </w:r>
      <w:r w:rsidRPr="00B75604">
        <w:rPr>
          <w:lang w:val="ru-RU"/>
        </w:rPr>
        <w:t xml:space="preserve"> левого желудочка</w:t>
      </w:r>
      <w:r w:rsidRPr="00B75604">
        <w:t xml:space="preserve">. </w:t>
      </w:r>
      <w:r w:rsidRPr="00B75604">
        <w:rPr>
          <w:lang w:val="ru-RU"/>
        </w:rPr>
        <w:t xml:space="preserve">С-м укороченного </w:t>
      </w:r>
      <w:r w:rsidRPr="00B75604">
        <w:rPr>
          <w:lang w:val="en-US"/>
        </w:rPr>
        <w:t>PQ</w:t>
      </w:r>
      <w:r w:rsidRPr="00B75604">
        <w:rPr>
          <w:lang w:val="ru-RU"/>
        </w:rPr>
        <w:t>.</w:t>
      </w:r>
      <w:r w:rsidRPr="00B75604">
        <w:t xml:space="preserve"> </w:t>
      </w:r>
    </w:p>
    <w:p w:rsidR="00F35968" w:rsidRPr="00B75604" w:rsidRDefault="00F35968" w:rsidP="005A072F">
      <w:pPr>
        <w:ind w:left="-567"/>
        <w:jc w:val="both"/>
        <w:rPr>
          <w:lang w:val="ru-RU"/>
        </w:rPr>
      </w:pPr>
      <w:r w:rsidRPr="00B75604">
        <w:rPr>
          <w:u w:val="single"/>
        </w:rPr>
        <w:t>Кардиолог</w:t>
      </w:r>
      <w:r w:rsidRPr="00B75604">
        <w:t xml:space="preserve">: </w:t>
      </w:r>
      <w:r w:rsidRPr="00B75604">
        <w:rPr>
          <w:lang w:val="ru-RU"/>
        </w:rPr>
        <w:t xml:space="preserve">ИБС, диффузный кардиосклероз. СН </w:t>
      </w:r>
      <w:r w:rsidRPr="00B75604">
        <w:rPr>
          <w:lang w:val="en-US"/>
        </w:rPr>
        <w:t>I</w:t>
      </w:r>
      <w:r w:rsidRPr="00B75604">
        <w:rPr>
          <w:lang w:val="ru-RU"/>
        </w:rPr>
        <w:t xml:space="preserve">. САГ </w:t>
      </w:r>
      <w:r w:rsidRPr="00B75604">
        <w:rPr>
          <w:lang w:val="en-US"/>
        </w:rPr>
        <w:t>I</w:t>
      </w:r>
      <w:r w:rsidRPr="00B75604">
        <w:rPr>
          <w:lang w:val="ru-RU"/>
        </w:rPr>
        <w:t>ст.</w:t>
      </w:r>
    </w:p>
    <w:p w:rsidR="00F35968" w:rsidRPr="00B75604" w:rsidRDefault="00F35968" w:rsidP="00FC5396">
      <w:pPr>
        <w:ind w:left="-567"/>
        <w:jc w:val="both"/>
        <w:rPr>
          <w:lang w:val="ru-RU"/>
        </w:rPr>
      </w:pPr>
      <w:r w:rsidRPr="00B75604">
        <w:rPr>
          <w:u w:val="single"/>
          <w:lang w:val="ru-RU"/>
        </w:rPr>
        <w:t>15.04.13Рграфия ОГК</w:t>
      </w:r>
      <w:r w:rsidRPr="00B75604">
        <w:rPr>
          <w:lang w:val="ru-RU"/>
        </w:rPr>
        <w:t>: легкие в полном объеме. Обогащенный легочной рисунок в нижних отделах, корни малострукт. Сердце – увеличение лев. желудочка.</w:t>
      </w:r>
    </w:p>
    <w:p w:rsidR="00F35968" w:rsidRPr="00B75604" w:rsidRDefault="00F35968" w:rsidP="00FC5396">
      <w:pPr>
        <w:ind w:left="-567"/>
        <w:jc w:val="both"/>
        <w:rPr>
          <w:lang w:val="ru-RU"/>
        </w:rPr>
      </w:pPr>
      <w:r w:rsidRPr="00B75604">
        <w:rPr>
          <w:u w:val="single"/>
          <w:lang w:val="ru-RU"/>
        </w:rPr>
        <w:t>Лечение:</w:t>
      </w:r>
      <w:r w:rsidRPr="00B75604">
        <w:rPr>
          <w:lang w:val="ru-RU"/>
        </w:rPr>
        <w:t xml:space="preserve"> кортексин, цефтазидин, актовегин, тиоктацид, офлоксин, тауфон, анальгин, индап, трифас, линекс, торсид. Хумодар К25 100Р, фуросемид, нейрорубин, церебрализин. Хумодар Р100Р, Хумодар Б 100 Р.</w:t>
      </w:r>
    </w:p>
    <w:p w:rsidR="00F35968" w:rsidRPr="00B75604" w:rsidRDefault="00F35968" w:rsidP="00FC5396">
      <w:pPr>
        <w:ind w:left="-567"/>
        <w:jc w:val="both"/>
        <w:rPr>
          <w:lang w:val="ru-RU"/>
        </w:rPr>
      </w:pPr>
      <w:r w:rsidRPr="00B75604">
        <w:rPr>
          <w:u w:val="single"/>
          <w:lang w:val="ru-RU"/>
        </w:rPr>
        <w:t>Состояние больного</w:t>
      </w:r>
      <w:r w:rsidRPr="00B75604">
        <w:rPr>
          <w:u w:val="single"/>
        </w:rPr>
        <w:t xml:space="preserve"> при</w:t>
      </w:r>
      <w:r w:rsidRPr="00B75604">
        <w:rPr>
          <w:u w:val="single"/>
          <w:lang w:val="ru-RU"/>
        </w:rPr>
        <w:t xml:space="preserve"> выписке</w:t>
      </w:r>
      <w:r w:rsidRPr="00B75604">
        <w:t>:</w:t>
      </w:r>
      <w:r w:rsidRPr="00B75604">
        <w:rPr>
          <w:lang w:val="ru-RU"/>
        </w:rPr>
        <w:t xml:space="preserve"> </w:t>
      </w:r>
      <w:r w:rsidRPr="00B75604">
        <w:t>СД</w:t>
      </w:r>
      <w:r w:rsidRPr="00B75604">
        <w:rPr>
          <w:lang w:val="ru-RU"/>
        </w:rPr>
        <w:t xml:space="preserve"> компенсирован</w:t>
      </w:r>
      <w:r w:rsidRPr="00B75604">
        <w:t>,</w:t>
      </w:r>
      <w:r w:rsidRPr="00B75604">
        <w:rPr>
          <w:lang w:val="ru-RU"/>
        </w:rPr>
        <w:t xml:space="preserve"> нестабильность гликемии обусловлена несоблюдением больной режима диетотерапии в связи с деменцией сложного генеза</w:t>
      </w:r>
      <w:r w:rsidRPr="00B75604">
        <w:t xml:space="preserve">. АД </w:t>
      </w:r>
      <w:r w:rsidRPr="00B75604">
        <w:rPr>
          <w:lang w:val="ru-RU"/>
        </w:rPr>
        <w:t xml:space="preserve">120/80 мм рт. ст. </w:t>
      </w:r>
    </w:p>
    <w:p w:rsidR="00F35968" w:rsidRPr="00B75604" w:rsidRDefault="00F35968">
      <w:pPr>
        <w:jc w:val="both"/>
        <w:rPr>
          <w:u w:val="single"/>
        </w:rPr>
      </w:pPr>
      <w:r w:rsidRPr="00B75604">
        <w:rPr>
          <w:u w:val="single"/>
        </w:rPr>
        <w:t xml:space="preserve">Рекомендовано </w:t>
      </w:r>
      <w:r w:rsidRPr="00B75604">
        <w:t>:</w:t>
      </w:r>
    </w:p>
    <w:p w:rsidR="00F35968" w:rsidRPr="00B75604" w:rsidRDefault="00F35968">
      <w:pPr>
        <w:numPr>
          <w:ilvl w:val="0"/>
          <w:numId w:val="2"/>
        </w:numPr>
        <w:jc w:val="both"/>
        <w:rPr>
          <w:lang w:val="ru-RU"/>
        </w:rPr>
      </w:pPr>
      <w:r w:rsidRPr="00B75604">
        <w:t>«Д»</w:t>
      </w:r>
      <w:r w:rsidRPr="00B75604">
        <w:rPr>
          <w:lang w:val="ru-RU"/>
        </w:rPr>
        <w:t xml:space="preserve"> наблюдение эндокринолога</w:t>
      </w:r>
      <w:r w:rsidRPr="00B75604">
        <w:t>,</w:t>
      </w:r>
      <w:r w:rsidRPr="00B75604">
        <w:rPr>
          <w:lang w:val="ru-RU"/>
        </w:rPr>
        <w:t xml:space="preserve"> уч</w:t>
      </w:r>
      <w:r w:rsidRPr="00B75604">
        <w:t>. терапевта по</w:t>
      </w:r>
      <w:r w:rsidRPr="00B75604">
        <w:rPr>
          <w:lang w:val="ru-RU"/>
        </w:rPr>
        <w:t xml:space="preserve"> м\жит</w:t>
      </w:r>
      <w:r w:rsidRPr="00B75604">
        <w:t>.</w:t>
      </w:r>
    </w:p>
    <w:p w:rsidR="00F35968" w:rsidRPr="00B75604" w:rsidRDefault="00F35968">
      <w:pPr>
        <w:numPr>
          <w:ilvl w:val="0"/>
          <w:numId w:val="2"/>
        </w:numPr>
        <w:jc w:val="both"/>
        <w:rPr>
          <w:lang w:val="ru-RU"/>
        </w:rPr>
      </w:pPr>
      <w:r w:rsidRPr="00B75604">
        <w:rPr>
          <w:lang w:val="ru-RU"/>
        </w:rPr>
        <w:t>Диета</w:t>
      </w:r>
      <w:r w:rsidRPr="00B75604">
        <w:t xml:space="preserve"> № 9,</w:t>
      </w:r>
      <w:r w:rsidRPr="00B75604">
        <w:rPr>
          <w:lang w:val="ru-RU"/>
        </w:rPr>
        <w:t xml:space="preserve"> ограничение животного белка</w:t>
      </w:r>
      <w:r w:rsidRPr="00B75604">
        <w:t xml:space="preserve"> в</w:t>
      </w:r>
      <w:r w:rsidRPr="00B75604">
        <w:rPr>
          <w:lang w:val="ru-RU"/>
        </w:rPr>
        <w:t xml:space="preserve"> сут</w:t>
      </w:r>
      <w:r w:rsidRPr="00B75604">
        <w:t>.</w:t>
      </w:r>
      <w:r w:rsidRPr="00B75604">
        <w:rPr>
          <w:lang w:val="ru-RU"/>
        </w:rPr>
        <w:t xml:space="preserve"> рационе, гипохолестеринемическая диета.</w:t>
      </w:r>
    </w:p>
    <w:p w:rsidR="00F35968" w:rsidRPr="00B75604" w:rsidRDefault="00F35968">
      <w:pPr>
        <w:numPr>
          <w:ilvl w:val="0"/>
          <w:numId w:val="2"/>
        </w:numPr>
        <w:jc w:val="both"/>
        <w:rPr>
          <w:lang w:val="ru-RU"/>
        </w:rPr>
      </w:pPr>
      <w:r w:rsidRPr="00B75604">
        <w:rPr>
          <w:lang w:val="ru-RU"/>
        </w:rPr>
        <w:t>Инсулинотерапия</w:t>
      </w:r>
      <w:r w:rsidRPr="00B75604">
        <w:t xml:space="preserve">: </w:t>
      </w:r>
      <w:r w:rsidRPr="00B75604">
        <w:rPr>
          <w:lang w:val="ru-RU"/>
        </w:rPr>
        <w:t xml:space="preserve">  Хумодар Б100 Р</w:t>
      </w:r>
      <w:r w:rsidRPr="00B75604">
        <w:t>п/з-</w:t>
      </w:r>
      <w:r w:rsidRPr="00B75604">
        <w:rPr>
          <w:lang w:val="ru-RU"/>
        </w:rPr>
        <w:t xml:space="preserve"> 10-12ед</w:t>
      </w:r>
      <w:r w:rsidRPr="00B75604">
        <w:t xml:space="preserve">., п/у- </w:t>
      </w:r>
      <w:r w:rsidRPr="00B75604">
        <w:rPr>
          <w:lang w:val="ru-RU"/>
        </w:rPr>
        <w:t>8-10</w:t>
      </w:r>
      <w:r w:rsidRPr="00B75604">
        <w:t xml:space="preserve">ед.,  </w:t>
      </w:r>
    </w:p>
    <w:p w:rsidR="00F35968" w:rsidRPr="00B75604" w:rsidRDefault="00F35968" w:rsidP="002A7722">
      <w:pPr>
        <w:ind w:left="435"/>
        <w:jc w:val="both"/>
        <w:rPr>
          <w:lang w:val="ru-RU"/>
        </w:rPr>
      </w:pPr>
      <w:r w:rsidRPr="00B75604">
        <w:rPr>
          <w:lang w:val="ru-RU"/>
        </w:rPr>
        <w:t xml:space="preserve">Регулярный контроль родственниками режима диетотерапии, инсулинотерапии. </w:t>
      </w:r>
    </w:p>
    <w:p w:rsidR="00F35968" w:rsidRPr="00B75604" w:rsidRDefault="00F35968" w:rsidP="002A7722">
      <w:pPr>
        <w:numPr>
          <w:ilvl w:val="0"/>
          <w:numId w:val="2"/>
        </w:numPr>
        <w:jc w:val="both"/>
        <w:rPr>
          <w:lang w:val="ru-RU"/>
        </w:rPr>
      </w:pPr>
      <w:r w:rsidRPr="00B75604">
        <w:rPr>
          <w:lang w:val="ru-RU"/>
        </w:rPr>
        <w:t>Рек. психиатра: больная нуждается в постороннем уходе.</w:t>
      </w:r>
    </w:p>
    <w:p w:rsidR="00F35968" w:rsidRPr="00B75604" w:rsidRDefault="00F35968">
      <w:pPr>
        <w:numPr>
          <w:ilvl w:val="0"/>
          <w:numId w:val="2"/>
        </w:numPr>
        <w:jc w:val="both"/>
        <w:rPr>
          <w:lang w:val="ru-RU"/>
        </w:rPr>
      </w:pPr>
      <w:r w:rsidRPr="00B75604">
        <w:t>Контроль</w:t>
      </w:r>
      <w:r w:rsidRPr="00B75604">
        <w:rPr>
          <w:lang w:val="ru-RU"/>
        </w:rPr>
        <w:t xml:space="preserve"> глик</w:t>
      </w:r>
      <w:r w:rsidRPr="00B75604">
        <w:t>.</w:t>
      </w:r>
      <w:r w:rsidRPr="00B75604">
        <w:rPr>
          <w:lang w:val="ru-RU"/>
        </w:rPr>
        <w:t xml:space="preserve"> гемоглобина</w:t>
      </w:r>
      <w:r w:rsidRPr="00B75604">
        <w:t xml:space="preserve"> 1 раз в </w:t>
      </w:r>
      <w:r w:rsidRPr="00B75604">
        <w:rPr>
          <w:lang w:val="ru-RU"/>
        </w:rPr>
        <w:t>3</w:t>
      </w:r>
      <w:r w:rsidRPr="00B75604">
        <w:t xml:space="preserve"> мес.,</w:t>
      </w:r>
      <w:r w:rsidRPr="00B75604">
        <w:rPr>
          <w:lang w:val="ru-RU"/>
        </w:rPr>
        <w:t xml:space="preserve"> протеинурии</w:t>
      </w:r>
      <w:r w:rsidRPr="00B75604">
        <w:t xml:space="preserve"> 1р. в 6 мес.</w:t>
      </w:r>
    </w:p>
    <w:p w:rsidR="00F35968" w:rsidRPr="00B75604" w:rsidRDefault="00F35968">
      <w:pPr>
        <w:numPr>
          <w:ilvl w:val="0"/>
          <w:numId w:val="2"/>
        </w:numPr>
        <w:jc w:val="both"/>
        <w:rPr>
          <w:lang w:val="ru-RU"/>
        </w:rPr>
      </w:pPr>
      <w:r w:rsidRPr="00B75604">
        <w:rPr>
          <w:lang w:val="ru-RU"/>
        </w:rPr>
        <w:t>Гиполипидемическая терапия</w:t>
      </w:r>
      <w:r w:rsidRPr="00B75604">
        <w:t xml:space="preserve"> </w:t>
      </w:r>
      <w:r w:rsidRPr="00B75604">
        <w:rPr>
          <w:lang w:val="ru-RU"/>
        </w:rPr>
        <w:t>(аторвастатин</w:t>
      </w:r>
      <w:r w:rsidRPr="00B75604">
        <w:t>) с контролем</w:t>
      </w:r>
      <w:r w:rsidRPr="00B75604">
        <w:rPr>
          <w:lang w:val="ru-RU"/>
        </w:rPr>
        <w:t xml:space="preserve"> липидограммы</w:t>
      </w:r>
      <w:r w:rsidRPr="00B75604">
        <w:t xml:space="preserve">. </w:t>
      </w:r>
    </w:p>
    <w:p w:rsidR="00F35968" w:rsidRPr="00B75604" w:rsidRDefault="00F35968" w:rsidP="00B75604">
      <w:pPr>
        <w:numPr>
          <w:ilvl w:val="0"/>
          <w:numId w:val="2"/>
        </w:numPr>
        <w:jc w:val="both"/>
        <w:rPr>
          <w:lang w:val="ru-RU"/>
        </w:rPr>
      </w:pPr>
      <w:r w:rsidRPr="00B75604">
        <w:rPr>
          <w:lang w:val="ru-RU"/>
        </w:rPr>
        <w:t xml:space="preserve">Рек. кардиолога: индап 2,5 утром. Дообследование: ЭХО КС. </w:t>
      </w:r>
    </w:p>
    <w:p w:rsidR="00F35968" w:rsidRPr="00B75604" w:rsidRDefault="00F35968" w:rsidP="00B75604">
      <w:pPr>
        <w:numPr>
          <w:ilvl w:val="0"/>
          <w:numId w:val="2"/>
        </w:numPr>
        <w:jc w:val="both"/>
        <w:rPr>
          <w:lang w:val="ru-RU"/>
        </w:rPr>
      </w:pPr>
      <w:r w:rsidRPr="00B75604">
        <w:rPr>
          <w:lang w:val="ru-RU"/>
        </w:rPr>
        <w:t>Трифас 5мг утром.</w:t>
      </w:r>
    </w:p>
    <w:p w:rsidR="00F35968" w:rsidRPr="00B75604" w:rsidRDefault="00F35968" w:rsidP="00B75604">
      <w:pPr>
        <w:numPr>
          <w:ilvl w:val="0"/>
          <w:numId w:val="2"/>
        </w:numPr>
        <w:jc w:val="both"/>
        <w:rPr>
          <w:lang w:val="ru-RU"/>
        </w:rPr>
      </w:pPr>
      <w:r w:rsidRPr="00B75604">
        <w:rPr>
          <w:lang w:val="ru-RU"/>
        </w:rPr>
        <w:t xml:space="preserve">Тиоктацид 600 мг/сут. 2-3 мес., нейрорубин форте 1т./сут. 1 мес. </w:t>
      </w:r>
    </w:p>
    <w:p w:rsidR="00F35968" w:rsidRPr="00B75604" w:rsidRDefault="00F35968">
      <w:pPr>
        <w:numPr>
          <w:ilvl w:val="0"/>
          <w:numId w:val="2"/>
        </w:numPr>
        <w:jc w:val="both"/>
      </w:pPr>
      <w:r w:rsidRPr="00B75604">
        <w:rPr>
          <w:lang w:val="ru-RU"/>
        </w:rPr>
        <w:t>Рек. невропатолога</w:t>
      </w:r>
      <w:r>
        <w:rPr>
          <w:lang w:val="ru-RU"/>
        </w:rPr>
        <w:t>: «алзепил» 5 мг вечером с ув. д</w:t>
      </w:r>
      <w:r w:rsidRPr="00B75604">
        <w:rPr>
          <w:lang w:val="ru-RU"/>
        </w:rPr>
        <w:t xml:space="preserve">озы до 10 мг постепенно, </w:t>
      </w:r>
      <w:r w:rsidRPr="00016EF3">
        <w:rPr>
          <w:lang w:val="ru-RU"/>
        </w:rPr>
        <w:t>«лима</w:t>
      </w:r>
      <w:r>
        <w:rPr>
          <w:lang w:val="ru-RU"/>
        </w:rPr>
        <w:t>» ½ т 1 мес., затем ½ + ½ - 2 мес., затем 1+½т в день</w:t>
      </w:r>
      <w:r w:rsidRPr="00B75604">
        <w:rPr>
          <w:lang w:val="ru-RU"/>
        </w:rPr>
        <w:t>.</w:t>
      </w:r>
    </w:p>
    <w:p w:rsidR="00F35968" w:rsidRPr="00B75604" w:rsidRDefault="00F35968">
      <w:pPr>
        <w:numPr>
          <w:ilvl w:val="0"/>
          <w:numId w:val="2"/>
        </w:numPr>
        <w:jc w:val="both"/>
      </w:pPr>
      <w:r w:rsidRPr="00B75604">
        <w:t>УЗИ щит.</w:t>
      </w:r>
      <w:r w:rsidRPr="00B75604">
        <w:rPr>
          <w:lang w:val="ru-RU"/>
        </w:rPr>
        <w:t xml:space="preserve"> железы 1р. в год. </w:t>
      </w:r>
    </w:p>
    <w:p w:rsidR="00F35968" w:rsidRPr="00B75604" w:rsidRDefault="00F35968">
      <w:pPr>
        <w:numPr>
          <w:ilvl w:val="0"/>
          <w:numId w:val="2"/>
        </w:numPr>
        <w:jc w:val="both"/>
      </w:pPr>
      <w:r w:rsidRPr="00B75604">
        <w:t>2</w:t>
      </w:r>
      <w:r w:rsidRPr="00B75604">
        <w:rPr>
          <w:lang w:val="ru-RU"/>
        </w:rPr>
        <w:t xml:space="preserve"> нед</w:t>
      </w:r>
      <w:r w:rsidRPr="00B75604">
        <w:t>.</w:t>
      </w:r>
      <w:r w:rsidRPr="00B75604">
        <w:rPr>
          <w:lang w:val="ru-RU"/>
        </w:rPr>
        <w:t xml:space="preserve"> отвар</w:t>
      </w:r>
      <w:r w:rsidRPr="00B75604">
        <w:t xml:space="preserve"> трав </w:t>
      </w:r>
      <w:r w:rsidRPr="00B75604">
        <w:rPr>
          <w:lang w:val="ru-RU"/>
        </w:rPr>
        <w:t>(спорыш</w:t>
      </w:r>
      <w:r w:rsidRPr="00B75604">
        <w:t>, толокнянка,</w:t>
      </w:r>
      <w:r w:rsidRPr="00B75604">
        <w:rPr>
          <w:lang w:val="ru-RU"/>
        </w:rPr>
        <w:t xml:space="preserve"> почечный</w:t>
      </w:r>
      <w:r w:rsidRPr="00B75604">
        <w:t xml:space="preserve"> чай),</w:t>
      </w:r>
      <w:r w:rsidRPr="00B75604">
        <w:rPr>
          <w:lang w:val="ru-RU"/>
        </w:rPr>
        <w:t xml:space="preserve"> фитолизин</w:t>
      </w:r>
      <w:r w:rsidRPr="00B75604">
        <w:t>.  Контроль</w:t>
      </w:r>
      <w:r w:rsidRPr="00B75604">
        <w:rPr>
          <w:lang w:val="ru-RU"/>
        </w:rPr>
        <w:t xml:space="preserve"> ан</w:t>
      </w:r>
      <w:r w:rsidRPr="00B75604">
        <w:t>. мочи</w:t>
      </w:r>
      <w:r w:rsidRPr="00B75604">
        <w:rPr>
          <w:lang w:val="ru-RU"/>
        </w:rPr>
        <w:t xml:space="preserve"> по Нечипоренко. Линекс 2кап. 2 р в день.</w:t>
      </w:r>
    </w:p>
    <w:p w:rsidR="00F35968" w:rsidRPr="00B75604" w:rsidRDefault="00F35968">
      <w:pPr>
        <w:numPr>
          <w:ilvl w:val="0"/>
          <w:numId w:val="2"/>
        </w:numPr>
        <w:jc w:val="both"/>
      </w:pPr>
      <w:r w:rsidRPr="00B75604">
        <w:rPr>
          <w:lang w:val="ru-RU"/>
        </w:rPr>
        <w:t>Рек. окулиста: тауфон 2к.*3р/д. в ОИ.</w:t>
      </w:r>
    </w:p>
    <w:p w:rsidR="00F35968" w:rsidRPr="00B75604" w:rsidRDefault="00F35968" w:rsidP="00A9598B">
      <w:pPr>
        <w:ind w:left="435"/>
        <w:jc w:val="both"/>
      </w:pPr>
    </w:p>
    <w:p w:rsidR="00F35968" w:rsidRPr="00B75604" w:rsidRDefault="00F35968" w:rsidP="007241FA">
      <w:pPr>
        <w:pStyle w:val="Heading5"/>
        <w:rPr>
          <w:sz w:val="24"/>
          <w:szCs w:val="24"/>
        </w:rPr>
      </w:pPr>
      <w:r w:rsidRPr="00B75604">
        <w:rPr>
          <w:sz w:val="24"/>
          <w:szCs w:val="24"/>
        </w:rPr>
        <w:t xml:space="preserve">Леч. врач  Ермоленко В.А  </w:t>
      </w:r>
    </w:p>
    <w:p w:rsidR="00F35968" w:rsidRPr="00B75604" w:rsidRDefault="00F35968" w:rsidP="007241FA">
      <w:pPr>
        <w:jc w:val="both"/>
        <w:rPr>
          <w:lang w:val="ru-RU"/>
        </w:rPr>
      </w:pPr>
      <w:r w:rsidRPr="00B75604">
        <w:t xml:space="preserve">Зав. отд.  </w:t>
      </w:r>
      <w:r w:rsidRPr="00B75604">
        <w:rPr>
          <w:lang w:val="ru-RU"/>
        </w:rPr>
        <w:t>Еременко Н.В.</w:t>
      </w:r>
    </w:p>
    <w:p w:rsidR="00F35968" w:rsidRPr="00B75604" w:rsidRDefault="00F35968" w:rsidP="008A368B">
      <w:pPr>
        <w:jc w:val="both"/>
        <w:rPr>
          <w:lang w:val="ru-RU"/>
        </w:rPr>
      </w:pPr>
      <w:r w:rsidRPr="00B75604">
        <w:rPr>
          <w:lang w:val="ru-RU"/>
        </w:rPr>
        <w:t>Нач. мед. Костина Т.К.</w:t>
      </w:r>
    </w:p>
    <w:p w:rsidR="00F35968" w:rsidRDefault="00F35968" w:rsidP="007241FA">
      <w:pPr>
        <w:jc w:val="both"/>
        <w:rPr>
          <w:sz w:val="28"/>
          <w:lang w:val="ru-RU"/>
        </w:rPr>
      </w:pPr>
    </w:p>
    <w:sectPr w:rsidR="00F35968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968" w:rsidRDefault="00F35968" w:rsidP="00080012">
      <w:r>
        <w:separator/>
      </w:r>
    </w:p>
  </w:endnote>
  <w:endnote w:type="continuationSeparator" w:id="1">
    <w:p w:rsidR="00F35968" w:rsidRDefault="00F359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968" w:rsidRDefault="00F35968" w:rsidP="00080012">
      <w:r>
        <w:separator/>
      </w:r>
    </w:p>
  </w:footnote>
  <w:footnote w:type="continuationSeparator" w:id="1">
    <w:p w:rsidR="00F35968" w:rsidRDefault="00F359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F35968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F35968" w:rsidRPr="00244DF4" w:rsidRDefault="00F35968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35968" w:rsidRPr="00244DF4" w:rsidTr="00244DF4">
      <w:tc>
        <w:tcPr>
          <w:tcW w:w="9571" w:type="dxa"/>
        </w:tcPr>
        <w:p w:rsidR="00F35968" w:rsidRPr="00244DF4" w:rsidRDefault="00F35968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35968" w:rsidRPr="00244DF4" w:rsidTr="00244DF4">
      <w:tc>
        <w:tcPr>
          <w:tcW w:w="9571" w:type="dxa"/>
        </w:tcPr>
        <w:p w:rsidR="00F35968" w:rsidRPr="00244DF4" w:rsidRDefault="00F35968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35968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F35968" w:rsidRPr="00080012" w:rsidRDefault="00F35968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35968" w:rsidRDefault="00F3596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6EF3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D0727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A7722"/>
    <w:rsid w:val="002B3AC8"/>
    <w:rsid w:val="002C0E55"/>
    <w:rsid w:val="002D7EF7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072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637B"/>
    <w:rsid w:val="00881DDD"/>
    <w:rsid w:val="008A368B"/>
    <w:rsid w:val="008C08C3"/>
    <w:rsid w:val="008C2925"/>
    <w:rsid w:val="008C2F34"/>
    <w:rsid w:val="008C6955"/>
    <w:rsid w:val="008D4073"/>
    <w:rsid w:val="008D7C3F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35E6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0DF5"/>
    <w:rsid w:val="00B65ED2"/>
    <w:rsid w:val="00B71E17"/>
    <w:rsid w:val="00B75604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500D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34F00"/>
    <w:rsid w:val="00F35968"/>
    <w:rsid w:val="00F7479F"/>
    <w:rsid w:val="00F77B00"/>
    <w:rsid w:val="00F948D3"/>
    <w:rsid w:val="00FA4424"/>
    <w:rsid w:val="00FA559B"/>
    <w:rsid w:val="00FA5F6D"/>
    <w:rsid w:val="00FA6AFC"/>
    <w:rsid w:val="00FB1C26"/>
    <w:rsid w:val="00FB7812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F4CC2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C2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C2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63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47</TotalTime>
  <Pages>2</Pages>
  <Words>743</Words>
  <Characters>4239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2013-04-18T10:59:00Z</cp:lastPrinted>
  <dcterms:created xsi:type="dcterms:W3CDTF">2013-04-18T09:11:00Z</dcterms:created>
  <dcterms:modified xsi:type="dcterms:W3CDTF">2013-04-18T11:00:00Z</dcterms:modified>
</cp:coreProperties>
</file>