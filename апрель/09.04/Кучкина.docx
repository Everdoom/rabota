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97" w:rsidRPr="00026071" w:rsidRDefault="006B5B97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026071">
        <w:rPr>
          <w:b w:val="0"/>
          <w:sz w:val="24"/>
          <w:szCs w:val="24"/>
        </w:rPr>
        <w:t>КУ «ОК Эндокриндиспансер» ЗОС</w:t>
      </w:r>
    </w:p>
    <w:p w:rsidR="006B5B97" w:rsidRPr="00026071" w:rsidRDefault="006B5B97"/>
    <w:p w:rsidR="006B5B97" w:rsidRPr="00026071" w:rsidRDefault="006B5B97" w:rsidP="00FC5396">
      <w:pPr>
        <w:pStyle w:val="Heading4"/>
        <w:ind w:left="-567" w:right="-58"/>
        <w:rPr>
          <w:b w:val="0"/>
          <w:sz w:val="24"/>
          <w:szCs w:val="24"/>
        </w:rPr>
      </w:pPr>
      <w:r w:rsidRPr="00026071">
        <w:rPr>
          <w:b w:val="0"/>
          <w:sz w:val="24"/>
          <w:szCs w:val="24"/>
        </w:rPr>
        <w:t>Выписной эпикриз</w:t>
      </w:r>
    </w:p>
    <w:p w:rsidR="006B5B97" w:rsidRPr="00026071" w:rsidRDefault="006B5B97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026071">
        <w:rPr>
          <w:b w:val="0"/>
          <w:sz w:val="24"/>
          <w:szCs w:val="24"/>
        </w:rPr>
        <w:t>Из истории болезни №</w:t>
      </w:r>
      <w:r w:rsidRPr="00026071">
        <w:rPr>
          <w:b w:val="0"/>
          <w:sz w:val="24"/>
          <w:szCs w:val="24"/>
          <w:lang w:val="uk-UA"/>
        </w:rPr>
        <w:t xml:space="preserve">  506</w:t>
      </w:r>
    </w:p>
    <w:p w:rsidR="006B5B97" w:rsidRPr="00026071" w:rsidRDefault="006B5B97" w:rsidP="00FC5396">
      <w:pPr>
        <w:pStyle w:val="Heading5"/>
        <w:ind w:left="-567"/>
        <w:rPr>
          <w:sz w:val="24"/>
          <w:szCs w:val="24"/>
        </w:rPr>
      </w:pPr>
      <w:r w:rsidRPr="00026071">
        <w:rPr>
          <w:sz w:val="24"/>
          <w:szCs w:val="24"/>
        </w:rPr>
        <w:t>Ф.И.О: Кучкина Валентина Федоровна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Год</w:t>
      </w:r>
      <w:r w:rsidRPr="00026071">
        <w:t xml:space="preserve"> </w:t>
      </w:r>
      <w:r w:rsidRPr="00026071">
        <w:rPr>
          <w:lang w:val="ru-RU"/>
        </w:rPr>
        <w:t>рождения</w:t>
      </w:r>
      <w:r w:rsidRPr="00026071">
        <w:t>:</w:t>
      </w:r>
      <w:r w:rsidRPr="00026071">
        <w:rPr>
          <w:lang w:val="ru-RU"/>
        </w:rPr>
        <w:t xml:space="preserve"> 1950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Место жительства</w:t>
      </w:r>
      <w:r w:rsidRPr="00026071">
        <w:t xml:space="preserve">: </w:t>
      </w:r>
      <w:r w:rsidRPr="00026071">
        <w:rPr>
          <w:lang w:val="ru-RU"/>
        </w:rPr>
        <w:t>Запоожье, ул. Гаврилова, 2-40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Место работы</w:t>
      </w:r>
      <w:r w:rsidRPr="00026071">
        <w:t xml:space="preserve">: </w:t>
      </w:r>
      <w:r w:rsidRPr="00026071">
        <w:rPr>
          <w:lang w:val="ru-RU"/>
        </w:rPr>
        <w:t>пенсионер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Находился</w:t>
      </w:r>
      <w:r w:rsidRPr="00026071">
        <w:t xml:space="preserve"> на</w:t>
      </w:r>
      <w:r w:rsidRPr="00026071">
        <w:rPr>
          <w:lang w:val="ru-RU"/>
        </w:rPr>
        <w:t xml:space="preserve"> лечении</w:t>
      </w:r>
      <w:r w:rsidRPr="00026071">
        <w:t xml:space="preserve"> с </w:t>
      </w:r>
      <w:r w:rsidRPr="00026071">
        <w:rPr>
          <w:lang w:val="ru-RU"/>
        </w:rPr>
        <w:t xml:space="preserve">  05.04.13 по   10.04</w:t>
      </w:r>
      <w:r>
        <w:rPr>
          <w:lang w:val="ru-RU"/>
        </w:rPr>
        <w:t xml:space="preserve">.13 в диаб. </w:t>
      </w:r>
      <w:r w:rsidRPr="00026071">
        <w:rPr>
          <w:lang w:val="ru-RU"/>
        </w:rPr>
        <w:t xml:space="preserve"> отд.</w:t>
      </w:r>
    </w:p>
    <w:p w:rsidR="006B5B97" w:rsidRPr="00026071" w:rsidRDefault="006B5B97" w:rsidP="001253C5">
      <w:pPr>
        <w:ind w:left="-567"/>
        <w:jc w:val="both"/>
      </w:pPr>
      <w:r w:rsidRPr="00026071">
        <w:rPr>
          <w:u w:val="single"/>
          <w:lang w:val="ru-RU"/>
        </w:rPr>
        <w:t>Диагноз</w:t>
      </w:r>
      <w:r w:rsidRPr="00026071">
        <w:rPr>
          <w:u w:val="single"/>
        </w:rPr>
        <w:t>:</w:t>
      </w:r>
      <w:r w:rsidRPr="00026071">
        <w:t xml:space="preserve">  Сахарный</w:t>
      </w:r>
      <w:r w:rsidRPr="00026071">
        <w:rPr>
          <w:lang w:val="ru-RU"/>
        </w:rPr>
        <w:t xml:space="preserve"> диабет</w:t>
      </w:r>
      <w:r w:rsidRPr="00026071">
        <w:t xml:space="preserve">, тип </w:t>
      </w:r>
      <w:r w:rsidRPr="00026071">
        <w:rPr>
          <w:lang w:val="ru-RU"/>
        </w:rPr>
        <w:t>2</w:t>
      </w:r>
      <w:r w:rsidRPr="00026071">
        <w:t>,</w:t>
      </w:r>
      <w:r w:rsidRPr="00026071">
        <w:rPr>
          <w:lang w:val="ru-RU"/>
        </w:rPr>
        <w:t xml:space="preserve"> вторичноинсулинзависимый, средней тяжести,  декомпенсация</w:t>
      </w:r>
      <w:r w:rsidRPr="00026071">
        <w:t>.</w:t>
      </w:r>
      <w:r w:rsidRPr="00026071">
        <w:rPr>
          <w:lang w:val="ru-RU"/>
        </w:rPr>
        <w:t xml:space="preserve"> Диаб. ангиопатия артерий н/к. Последствия перенесенного ожога левой стопы. А</w:t>
      </w:r>
      <w:r w:rsidRPr="00026071">
        <w:t xml:space="preserve">нгиопатия </w:t>
      </w:r>
      <w:r w:rsidRPr="00026071">
        <w:rPr>
          <w:lang w:val="ru-RU"/>
        </w:rPr>
        <w:t>сосудов сетчатки ОИ. Артифакия ОИ.</w:t>
      </w:r>
      <w:r w:rsidRPr="00026071">
        <w:t xml:space="preserve"> Дисциркуляторная</w:t>
      </w:r>
      <w:r w:rsidRPr="00026071">
        <w:rPr>
          <w:lang w:val="ru-RU"/>
        </w:rPr>
        <w:t xml:space="preserve"> энцефалопатия </w:t>
      </w:r>
      <w:r w:rsidRPr="00026071">
        <w:rPr>
          <w:lang w:val="en-US"/>
        </w:rPr>
        <w:t>I</w:t>
      </w:r>
      <w:r w:rsidRPr="00026071">
        <w:rPr>
          <w:lang w:val="ru-RU"/>
        </w:rPr>
        <w:t>-</w:t>
      </w:r>
      <w:r w:rsidRPr="00026071">
        <w:rPr>
          <w:lang w:val="en-US"/>
        </w:rPr>
        <w:t>II</w:t>
      </w:r>
      <w:r w:rsidRPr="00026071">
        <w:rPr>
          <w:lang w:val="ru-RU"/>
        </w:rPr>
        <w:t xml:space="preserve">ст. ТИА в ВБС в анамнезе. С-м ветибулопатии. ИБС, диффузный кардиосклероз, ПФФП, СН </w:t>
      </w:r>
      <w:r w:rsidRPr="00026071">
        <w:rPr>
          <w:lang w:val="en-US"/>
        </w:rPr>
        <w:t>II</w:t>
      </w:r>
      <w:r w:rsidRPr="00026071">
        <w:rPr>
          <w:lang w:val="ru-RU"/>
        </w:rPr>
        <w:t xml:space="preserve">А, ф.кл. </w:t>
      </w:r>
      <w:r w:rsidRPr="00026071">
        <w:rPr>
          <w:lang w:val="en-US"/>
        </w:rPr>
        <w:t>III</w:t>
      </w:r>
      <w:r w:rsidRPr="00026071">
        <w:rPr>
          <w:lang w:val="ru-RU"/>
        </w:rPr>
        <w:t>. Гипертензивное сердце. Риск 4. Ожирение</w:t>
      </w:r>
      <w:r w:rsidRPr="00026071">
        <w:t xml:space="preserve"> </w:t>
      </w:r>
      <w:r w:rsidRPr="00026071">
        <w:rPr>
          <w:lang w:val="en-US"/>
        </w:rPr>
        <w:t>III</w:t>
      </w:r>
      <w:r w:rsidRPr="00026071">
        <w:t xml:space="preserve"> ст. (ИМТ </w:t>
      </w:r>
      <w:r w:rsidRPr="00026071">
        <w:rPr>
          <w:lang w:val="ru-RU"/>
        </w:rPr>
        <w:t xml:space="preserve">52.8 </w:t>
      </w:r>
      <w:r w:rsidRPr="00026071">
        <w:t>кг/м</w:t>
      </w:r>
      <w:r w:rsidRPr="00026071">
        <w:rPr>
          <w:vertAlign w:val="superscript"/>
        </w:rPr>
        <w:t>2</w:t>
      </w:r>
      <w:r w:rsidRPr="00026071">
        <w:t>)</w:t>
      </w:r>
      <w:r w:rsidRPr="00026071">
        <w:rPr>
          <w:lang w:val="ru-RU"/>
        </w:rPr>
        <w:t xml:space="preserve"> алим.-конституционального генеза</w:t>
      </w:r>
      <w:r w:rsidRPr="00026071">
        <w:t>,</w:t>
      </w:r>
      <w:r w:rsidRPr="00026071">
        <w:rPr>
          <w:lang w:val="ru-RU"/>
        </w:rPr>
        <w:t xml:space="preserve"> стабильное течение</w:t>
      </w:r>
      <w:r w:rsidRPr="00026071">
        <w:t xml:space="preserve">. </w:t>
      </w:r>
      <w:r w:rsidRPr="00026071">
        <w:rPr>
          <w:lang w:val="ru-RU"/>
        </w:rPr>
        <w:t xml:space="preserve"> АИТ  без увели</w:t>
      </w:r>
      <w:r>
        <w:rPr>
          <w:lang w:val="ru-RU"/>
        </w:rPr>
        <w:t>чения обьема щит. железы. Гипотире</w:t>
      </w:r>
      <w:r w:rsidRPr="00026071">
        <w:rPr>
          <w:lang w:val="ru-RU"/>
        </w:rPr>
        <w:t>оз средней тяжести. Медикаментозная компенсация</w:t>
      </w:r>
      <w:r w:rsidRPr="00026071">
        <w:t>.</w:t>
      </w:r>
    </w:p>
    <w:p w:rsidR="006B5B97" w:rsidRPr="00026071" w:rsidRDefault="006B5B97" w:rsidP="00A8037D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Жалобы</w:t>
      </w:r>
      <w:r w:rsidRPr="00026071">
        <w:rPr>
          <w:u w:val="single"/>
        </w:rPr>
        <w:t xml:space="preserve"> при</w:t>
      </w:r>
      <w:r w:rsidRPr="00026071">
        <w:rPr>
          <w:u w:val="single"/>
          <w:lang w:val="ru-RU"/>
        </w:rPr>
        <w:t xml:space="preserve"> поступлении</w:t>
      </w:r>
      <w:r w:rsidRPr="00026071">
        <w:rPr>
          <w:u w:val="single"/>
        </w:rPr>
        <w:t xml:space="preserve"> </w:t>
      </w:r>
      <w:r w:rsidRPr="00026071">
        <w:t xml:space="preserve">на </w:t>
      </w:r>
      <w:r w:rsidRPr="00026071">
        <w:rPr>
          <w:lang w:val="ru-RU"/>
        </w:rPr>
        <w:t>сухость во рту, жажду</w:t>
      </w:r>
      <w:r w:rsidRPr="00026071">
        <w:t>,</w:t>
      </w:r>
      <w:r w:rsidRPr="00026071">
        <w:rPr>
          <w:lang w:val="ru-RU"/>
        </w:rPr>
        <w:t xml:space="preserve"> полиурию, потерю веса на 3-4 кг за 2 мес., боли</w:t>
      </w:r>
      <w:r w:rsidRPr="00026071">
        <w:t xml:space="preserve"> </w:t>
      </w:r>
      <w:r w:rsidRPr="00026071">
        <w:rPr>
          <w:lang w:val="ru-RU"/>
        </w:rPr>
        <w:t xml:space="preserve"> </w:t>
      </w:r>
      <w:r w:rsidRPr="00026071">
        <w:t xml:space="preserve">в н/к, </w:t>
      </w:r>
      <w:r w:rsidRPr="00026071">
        <w:rPr>
          <w:lang w:val="ru-RU"/>
        </w:rPr>
        <w:t>судороги, онемение ног, головные боли.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Краткий</w:t>
      </w:r>
      <w:r w:rsidRPr="00026071">
        <w:rPr>
          <w:u w:val="single"/>
        </w:rPr>
        <w:t xml:space="preserve"> анамнез</w:t>
      </w:r>
      <w:r w:rsidRPr="00026071">
        <w:t xml:space="preserve">: СД </w:t>
      </w:r>
      <w:r w:rsidRPr="00026071">
        <w:rPr>
          <w:lang w:val="ru-RU"/>
        </w:rPr>
        <w:t>выявлен в</w:t>
      </w:r>
      <w:r w:rsidRPr="00026071">
        <w:t xml:space="preserve"> </w:t>
      </w:r>
      <w:r w:rsidRPr="00026071">
        <w:rPr>
          <w:lang w:val="ru-RU"/>
        </w:rPr>
        <w:t>2008</w:t>
      </w:r>
      <w:r w:rsidRPr="00026071">
        <w:t>г.</w:t>
      </w:r>
      <w:r w:rsidRPr="00026071">
        <w:rPr>
          <w:lang w:val="ru-RU"/>
        </w:rPr>
        <w:t xml:space="preserve"> Течение заболевания</w:t>
      </w:r>
      <w:r w:rsidRPr="00026071">
        <w:t xml:space="preserve"> </w:t>
      </w:r>
      <w:r w:rsidRPr="00026071">
        <w:rPr>
          <w:lang w:val="ru-RU"/>
        </w:rPr>
        <w:t>ст</w:t>
      </w:r>
      <w:r w:rsidRPr="00026071">
        <w:t>абильное</w:t>
      </w:r>
      <w:r w:rsidRPr="00026071">
        <w:rPr>
          <w:lang w:val="ru-RU"/>
        </w:rPr>
        <w:t>. Комы отрицает</w:t>
      </w:r>
      <w:r w:rsidRPr="00026071">
        <w:t xml:space="preserve">. </w:t>
      </w:r>
      <w:r w:rsidRPr="00026071">
        <w:rPr>
          <w:lang w:val="ru-RU"/>
        </w:rPr>
        <w:t xml:space="preserve">С начала заболевания ССП (амарил, глюкофаж). С 2012г. переведена  временно на ИТ, в связи с  нарушением сердечной деятельности. В Университетской Клинике  Запорожской обл.(25.03.13-05.04.13), повторно в связи с декомпенсацией заболевания, была переведена на комбинированную ИТ.  </w:t>
      </w:r>
      <w:r w:rsidRPr="00026071">
        <w:t>В наст.</w:t>
      </w:r>
      <w:r w:rsidRPr="00026071">
        <w:rPr>
          <w:lang w:val="ru-RU"/>
        </w:rPr>
        <w:t xml:space="preserve"> время принимает</w:t>
      </w:r>
      <w:r w:rsidRPr="00026071">
        <w:t xml:space="preserve">:  </w:t>
      </w:r>
      <w:r w:rsidRPr="00026071">
        <w:rPr>
          <w:lang w:val="ru-RU"/>
        </w:rPr>
        <w:t>Фармасулин Н</w:t>
      </w:r>
      <w:r w:rsidRPr="00026071">
        <w:rPr>
          <w:lang w:val="en-US"/>
        </w:rPr>
        <w:t>N</w:t>
      </w:r>
      <w:r w:rsidRPr="00026071">
        <w:rPr>
          <w:lang w:val="ru-RU"/>
        </w:rPr>
        <w:t>Р</w:t>
      </w:r>
      <w:r w:rsidRPr="00026071">
        <w:t xml:space="preserve"> п/з-</w:t>
      </w:r>
      <w:r w:rsidRPr="00026071">
        <w:rPr>
          <w:lang w:val="ru-RU"/>
        </w:rPr>
        <w:t xml:space="preserve"> 26ед</w:t>
      </w:r>
      <w:r w:rsidRPr="00026071">
        <w:t>., п/у-</w:t>
      </w:r>
      <w:r w:rsidRPr="00026071">
        <w:rPr>
          <w:lang w:val="ru-RU"/>
        </w:rPr>
        <w:t>12</w:t>
      </w:r>
      <w:r w:rsidRPr="00026071">
        <w:t>ед.,</w:t>
      </w:r>
      <w:r w:rsidRPr="00026071">
        <w:rPr>
          <w:lang w:val="ru-RU"/>
        </w:rPr>
        <w:t xml:space="preserve"> Амарил 4мг/утром, янумет 50/1000 2р/д. </w:t>
      </w:r>
      <w:r w:rsidRPr="00026071">
        <w:t>Гликемия</w:t>
      </w:r>
      <w:r w:rsidRPr="00026071">
        <w:rPr>
          <w:lang w:val="ru-RU"/>
        </w:rPr>
        <w:t xml:space="preserve"> </w:t>
      </w:r>
      <w:r w:rsidRPr="00026071">
        <w:t>–</w:t>
      </w:r>
      <w:r w:rsidRPr="00026071">
        <w:rPr>
          <w:lang w:val="ru-RU"/>
        </w:rPr>
        <w:t>14,4-19,7 ммоль</w:t>
      </w:r>
      <w:r w:rsidRPr="00026071">
        <w:t>/л</w:t>
      </w:r>
      <w:r w:rsidRPr="00026071">
        <w:rPr>
          <w:lang w:val="ru-RU"/>
        </w:rPr>
        <w:t>. С 2008г АИТ. Принимает эутирокс 125 мгу/сут, ТТГ 04.2013 – 2,9 Мме/л. Госпитализирован</w:t>
      </w:r>
      <w:r w:rsidRPr="00026071">
        <w:t xml:space="preserve">  в </w:t>
      </w:r>
      <w:r w:rsidRPr="00026071">
        <w:rPr>
          <w:lang w:val="ru-RU"/>
        </w:rPr>
        <w:t>обл. энд</w:t>
      </w:r>
      <w:r w:rsidRPr="00026071">
        <w:t>. диспансер для</w:t>
      </w:r>
      <w:r w:rsidRPr="00026071">
        <w:rPr>
          <w:lang w:val="ru-RU"/>
        </w:rPr>
        <w:t xml:space="preserve"> коррекции инсулинотерапии</w:t>
      </w:r>
      <w:r w:rsidRPr="00026071">
        <w:t>,</w:t>
      </w:r>
      <w:r w:rsidRPr="00026071">
        <w:rPr>
          <w:lang w:val="ru-RU"/>
        </w:rPr>
        <w:t xml:space="preserve">  лечения</w:t>
      </w:r>
      <w:r w:rsidRPr="00026071">
        <w:t xml:space="preserve"> </w:t>
      </w:r>
      <w:r w:rsidRPr="00026071">
        <w:rPr>
          <w:lang w:val="ru-RU"/>
        </w:rPr>
        <w:t>хр. осложнений</w:t>
      </w:r>
      <w:r w:rsidRPr="00026071">
        <w:t xml:space="preserve"> СД.</w:t>
      </w:r>
    </w:p>
    <w:p w:rsidR="006B5B97" w:rsidRPr="00026071" w:rsidRDefault="006B5B97" w:rsidP="00FC5396">
      <w:pPr>
        <w:ind w:left="-567"/>
        <w:jc w:val="both"/>
        <w:rPr>
          <w:u w:val="single"/>
          <w:lang w:val="ru-RU"/>
        </w:rPr>
      </w:pPr>
      <w:r w:rsidRPr="00026071">
        <w:rPr>
          <w:u w:val="single"/>
          <w:lang w:val="ru-RU"/>
        </w:rPr>
        <w:t>Данные лабораторных исследований</w:t>
      </w:r>
      <w:r w:rsidRPr="00026071">
        <w:rPr>
          <w:u w:val="single"/>
        </w:rPr>
        <w:t>.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05.04.13Общ</w:t>
      </w:r>
      <w:r w:rsidRPr="00026071">
        <w:t>. ан. крови Нв –</w:t>
      </w:r>
      <w:r w:rsidRPr="00026071">
        <w:rPr>
          <w:lang w:val="ru-RU"/>
        </w:rPr>
        <w:t>147</w:t>
      </w:r>
      <w:r w:rsidRPr="00026071">
        <w:t xml:space="preserve">  г/л  эритр –</w:t>
      </w:r>
      <w:r w:rsidRPr="00026071">
        <w:rPr>
          <w:lang w:val="ru-RU"/>
        </w:rPr>
        <w:t>4,9</w:t>
      </w:r>
      <w:r w:rsidRPr="00026071">
        <w:t xml:space="preserve">  лейк –</w:t>
      </w:r>
      <w:r w:rsidRPr="00026071">
        <w:rPr>
          <w:lang w:val="ru-RU"/>
        </w:rPr>
        <w:t>7,4</w:t>
      </w:r>
      <w:r w:rsidRPr="00026071">
        <w:t xml:space="preserve">  СОЭ – </w:t>
      </w:r>
      <w:r w:rsidRPr="00026071">
        <w:rPr>
          <w:lang w:val="ru-RU"/>
        </w:rPr>
        <w:t xml:space="preserve">24 </w:t>
      </w:r>
      <w:r w:rsidRPr="00026071">
        <w:t xml:space="preserve">мм/час   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t>э-</w:t>
      </w:r>
      <w:r w:rsidRPr="00026071">
        <w:rPr>
          <w:lang w:val="ru-RU"/>
        </w:rPr>
        <w:t>3</w:t>
      </w:r>
      <w:r w:rsidRPr="00026071">
        <w:t xml:space="preserve"> %    п-</w:t>
      </w:r>
      <w:r w:rsidRPr="00026071">
        <w:rPr>
          <w:lang w:val="ru-RU"/>
        </w:rPr>
        <w:t>1</w:t>
      </w:r>
      <w:r w:rsidRPr="00026071">
        <w:t xml:space="preserve"> %   с-</w:t>
      </w:r>
      <w:r w:rsidRPr="00026071">
        <w:rPr>
          <w:lang w:val="ru-RU"/>
        </w:rPr>
        <w:t>65</w:t>
      </w:r>
      <w:r w:rsidRPr="00026071">
        <w:t xml:space="preserve"> %   л- </w:t>
      </w:r>
      <w:r w:rsidRPr="00026071">
        <w:rPr>
          <w:lang w:val="ru-RU"/>
        </w:rPr>
        <w:t>26</w:t>
      </w:r>
      <w:r w:rsidRPr="00026071">
        <w:t xml:space="preserve"> %   м-</w:t>
      </w:r>
      <w:r w:rsidRPr="00026071">
        <w:rPr>
          <w:lang w:val="ru-RU"/>
        </w:rPr>
        <w:t>5</w:t>
      </w:r>
      <w:r w:rsidRPr="00026071">
        <w:t xml:space="preserve"> %  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05.04.13Биохимия</w:t>
      </w:r>
      <w:r w:rsidRPr="00026071">
        <w:t>: СКФ –</w:t>
      </w:r>
      <w:r w:rsidRPr="00026071">
        <w:rPr>
          <w:lang w:val="ru-RU"/>
        </w:rPr>
        <w:t>115 мл</w:t>
      </w:r>
      <w:r w:rsidRPr="00026071">
        <w:t>./</w:t>
      </w:r>
      <w:r w:rsidRPr="00026071">
        <w:rPr>
          <w:lang w:val="ru-RU"/>
        </w:rPr>
        <w:t>мин</w:t>
      </w:r>
      <w:r w:rsidRPr="00026071">
        <w:t>., хол –</w:t>
      </w:r>
      <w:r w:rsidRPr="00026071">
        <w:rPr>
          <w:lang w:val="ru-RU"/>
        </w:rPr>
        <w:t>4,49</w:t>
      </w:r>
      <w:r w:rsidRPr="00026071">
        <w:t xml:space="preserve"> тригл -</w:t>
      </w:r>
      <w:r w:rsidRPr="00026071">
        <w:rPr>
          <w:lang w:val="ru-RU"/>
        </w:rPr>
        <w:t>2,89</w:t>
      </w:r>
      <w:r w:rsidRPr="00026071">
        <w:t xml:space="preserve"> ХСЛПВП -</w:t>
      </w:r>
      <w:r w:rsidRPr="00026071">
        <w:rPr>
          <w:lang w:val="ru-RU"/>
        </w:rPr>
        <w:t>1,89</w:t>
      </w:r>
      <w:r w:rsidRPr="00026071">
        <w:t xml:space="preserve"> ХСЛПНП -</w:t>
      </w:r>
      <w:r w:rsidRPr="00026071">
        <w:rPr>
          <w:lang w:val="ru-RU"/>
        </w:rPr>
        <w:t>1,8</w:t>
      </w:r>
      <w:r w:rsidRPr="00026071">
        <w:t xml:space="preserve"> Катер -</w:t>
      </w:r>
      <w:r w:rsidRPr="00026071">
        <w:rPr>
          <w:lang w:val="ru-RU"/>
        </w:rPr>
        <w:t>2,3 мочевина</w:t>
      </w:r>
      <w:r w:rsidRPr="00026071">
        <w:t xml:space="preserve"> –</w:t>
      </w:r>
      <w:r w:rsidRPr="00026071">
        <w:rPr>
          <w:lang w:val="ru-RU"/>
        </w:rPr>
        <w:t>6,3</w:t>
      </w:r>
      <w:r w:rsidRPr="00026071">
        <w:t xml:space="preserve">  </w:t>
      </w:r>
      <w:r w:rsidRPr="00026071">
        <w:rPr>
          <w:lang w:val="ru-RU"/>
        </w:rPr>
        <w:t>креатинин</w:t>
      </w:r>
      <w:r w:rsidRPr="00026071">
        <w:t xml:space="preserve"> –</w:t>
      </w:r>
      <w:r w:rsidRPr="00026071">
        <w:rPr>
          <w:lang w:val="ru-RU"/>
        </w:rPr>
        <w:t>98</w:t>
      </w:r>
      <w:r w:rsidRPr="00026071">
        <w:t xml:space="preserve">   бил</w:t>
      </w:r>
      <w:r w:rsidRPr="00026071">
        <w:rPr>
          <w:lang w:val="ru-RU"/>
        </w:rPr>
        <w:t xml:space="preserve"> общ</w:t>
      </w:r>
      <w:r w:rsidRPr="00026071">
        <w:t xml:space="preserve"> –</w:t>
      </w:r>
      <w:r w:rsidRPr="00026071">
        <w:rPr>
          <w:lang w:val="ru-RU"/>
        </w:rPr>
        <w:t>13,2</w:t>
      </w:r>
      <w:r w:rsidRPr="00026071">
        <w:t xml:space="preserve">  бил</w:t>
      </w:r>
      <w:r w:rsidRPr="00026071">
        <w:rPr>
          <w:lang w:val="ru-RU"/>
        </w:rPr>
        <w:t xml:space="preserve"> пр</w:t>
      </w:r>
      <w:r w:rsidRPr="00026071">
        <w:t xml:space="preserve"> –</w:t>
      </w:r>
      <w:r w:rsidRPr="00026071">
        <w:rPr>
          <w:lang w:val="ru-RU"/>
        </w:rPr>
        <w:t>3,1</w:t>
      </w:r>
      <w:r w:rsidRPr="00026071">
        <w:t xml:space="preserve">  тим –</w:t>
      </w:r>
      <w:r w:rsidRPr="00026071">
        <w:rPr>
          <w:lang w:val="ru-RU"/>
        </w:rPr>
        <w:t>4,5</w:t>
      </w:r>
      <w:r w:rsidRPr="00026071">
        <w:t xml:space="preserve">  АСТ –</w:t>
      </w:r>
      <w:r w:rsidRPr="00026071">
        <w:rPr>
          <w:lang w:val="ru-RU"/>
        </w:rPr>
        <w:t>1,14</w:t>
      </w:r>
      <w:r w:rsidRPr="00026071">
        <w:t xml:space="preserve">   АЛТ –</w:t>
      </w:r>
      <w:r w:rsidRPr="00026071">
        <w:rPr>
          <w:lang w:val="ru-RU"/>
        </w:rPr>
        <w:t>0,86</w:t>
      </w:r>
      <w:r w:rsidRPr="00026071">
        <w:t xml:space="preserve">   </w:t>
      </w:r>
      <w:r w:rsidRPr="00026071">
        <w:rPr>
          <w:lang w:val="ru-RU"/>
        </w:rPr>
        <w:t>ммоль</w:t>
      </w:r>
      <w:r w:rsidRPr="00026071">
        <w:t xml:space="preserve">/л; 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05.04.13 амилаза 29,1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 xml:space="preserve">05.04.13Гемогл –151  ; гематокр –0,46  ; общ. белок – 82  г/л; К –3,8   ; Nа –140   </w:t>
      </w:r>
      <w:r w:rsidRPr="00026071">
        <w:t>ммоль/л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 xml:space="preserve">05.04.13Коагулограмма: вр. сверт. – 8  мин.; ПТИ –  87,2 %; фибр –4,4  г/л; фибр Б – отр; АКТ –88 %; св. гепарин –8*10-4 </w:t>
      </w:r>
    </w:p>
    <w:p w:rsidR="006B5B97" w:rsidRPr="00026071" w:rsidRDefault="006B5B97" w:rsidP="00FC5396">
      <w:pPr>
        <w:ind w:left="-567"/>
        <w:jc w:val="both"/>
        <w:rPr>
          <w:bCs/>
        </w:rPr>
      </w:pPr>
      <w:r w:rsidRPr="00026071">
        <w:rPr>
          <w:bCs/>
          <w:lang w:val="ru-RU"/>
        </w:rPr>
        <w:t>8.04.13</w:t>
      </w:r>
      <w:r w:rsidRPr="00026071">
        <w:rPr>
          <w:bCs/>
        </w:rPr>
        <w:t xml:space="preserve">Проба Реберга: Д- </w:t>
      </w:r>
      <w:r w:rsidRPr="00026071">
        <w:rPr>
          <w:bCs/>
          <w:lang w:val="ru-RU"/>
        </w:rPr>
        <w:t>1,8</w:t>
      </w:r>
      <w:r w:rsidRPr="00026071">
        <w:rPr>
          <w:bCs/>
        </w:rPr>
        <w:t xml:space="preserve">л, </w:t>
      </w:r>
      <w:r w:rsidRPr="00026071">
        <w:rPr>
          <w:bCs/>
          <w:lang w:val="en-US"/>
        </w:rPr>
        <w:t>d</w:t>
      </w:r>
      <w:r w:rsidRPr="00026071">
        <w:rPr>
          <w:bCs/>
        </w:rPr>
        <w:t>-</w:t>
      </w:r>
      <w:r w:rsidRPr="00026071">
        <w:rPr>
          <w:bCs/>
          <w:lang w:val="ru-RU"/>
        </w:rPr>
        <w:t>1,25</w:t>
      </w:r>
      <w:r w:rsidRPr="00026071">
        <w:rPr>
          <w:bCs/>
        </w:rPr>
        <w:t xml:space="preserve"> мл</w:t>
      </w:r>
      <w:r w:rsidRPr="00026071">
        <w:rPr>
          <w:bCs/>
          <w:lang w:val="ru-RU"/>
        </w:rPr>
        <w:t>/мин</w:t>
      </w:r>
      <w:r w:rsidRPr="00026071">
        <w:rPr>
          <w:bCs/>
        </w:rPr>
        <w:t xml:space="preserve">., </w:t>
      </w:r>
      <w:r w:rsidRPr="00026071">
        <w:rPr>
          <w:bCs/>
          <w:lang w:val="en-US"/>
        </w:rPr>
        <w:t>S</w:t>
      </w:r>
      <w:r w:rsidRPr="00026071">
        <w:rPr>
          <w:bCs/>
        </w:rPr>
        <w:t>-</w:t>
      </w:r>
      <w:r w:rsidRPr="00026071">
        <w:rPr>
          <w:bCs/>
          <w:lang w:val="ru-RU"/>
        </w:rPr>
        <w:t>2,52 кв.м</w:t>
      </w:r>
      <w:r w:rsidRPr="00026071">
        <w:rPr>
          <w:bCs/>
        </w:rPr>
        <w:t>,</w:t>
      </w:r>
      <w:r w:rsidRPr="00026071">
        <w:rPr>
          <w:bCs/>
          <w:lang w:val="ru-RU"/>
        </w:rPr>
        <w:t xml:space="preserve"> креатинин крови-106 мкмоль</w:t>
      </w:r>
      <w:r w:rsidRPr="00026071">
        <w:rPr>
          <w:bCs/>
        </w:rPr>
        <w:t xml:space="preserve">/л;  </w:t>
      </w:r>
      <w:r w:rsidRPr="00026071">
        <w:rPr>
          <w:bCs/>
          <w:lang w:val="ru-RU"/>
        </w:rPr>
        <w:t>креатинин мочи-5040</w:t>
      </w:r>
      <w:r w:rsidRPr="00026071">
        <w:rPr>
          <w:bCs/>
        </w:rPr>
        <w:t xml:space="preserve">  </w:t>
      </w:r>
      <w:r w:rsidRPr="00026071">
        <w:rPr>
          <w:bCs/>
          <w:lang w:val="ru-RU"/>
        </w:rPr>
        <w:t>мкмоль</w:t>
      </w:r>
      <w:r w:rsidRPr="00026071">
        <w:rPr>
          <w:bCs/>
        </w:rPr>
        <w:t>/л;  КФ-</w:t>
      </w:r>
      <w:r w:rsidRPr="00026071">
        <w:rPr>
          <w:bCs/>
          <w:lang w:val="ru-RU"/>
        </w:rPr>
        <w:t>41 мл/мин</w:t>
      </w:r>
      <w:r w:rsidRPr="00026071">
        <w:rPr>
          <w:bCs/>
        </w:rPr>
        <w:t xml:space="preserve">;  КР- </w:t>
      </w:r>
      <w:r w:rsidRPr="00026071">
        <w:rPr>
          <w:bCs/>
          <w:lang w:val="ru-RU"/>
        </w:rPr>
        <w:t>96,9</w:t>
      </w:r>
      <w:r w:rsidRPr="00026071">
        <w:rPr>
          <w:bCs/>
        </w:rPr>
        <w:t xml:space="preserve"> %</w:t>
      </w:r>
    </w:p>
    <w:p w:rsidR="006B5B97" w:rsidRPr="00026071" w:rsidRDefault="006B5B9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26071">
        <w:rPr>
          <w:b w:val="0"/>
          <w:sz w:val="24"/>
          <w:szCs w:val="24"/>
        </w:rPr>
        <w:t>05.04.13Общ. ан. мочи уд вес м/м  лейк –2-3   в п/зр белок – отр  ацетон –отр;  эпит. пл. – ум. к-во; эпит. перех. - ед в п/зр</w:t>
      </w:r>
    </w:p>
    <w:p w:rsidR="006B5B97" w:rsidRPr="00026071" w:rsidRDefault="006B5B97" w:rsidP="00FC5396">
      <w:pPr>
        <w:ind w:left="-567"/>
        <w:rPr>
          <w:lang w:val="ru-RU"/>
        </w:rPr>
      </w:pPr>
      <w:r w:rsidRPr="00026071">
        <w:rPr>
          <w:lang w:val="ru-RU"/>
        </w:rPr>
        <w:t>06.04.13Анализ</w:t>
      </w:r>
      <w:r w:rsidRPr="00026071">
        <w:t xml:space="preserve"> мочи по Нечипоренко лейк -</w:t>
      </w:r>
      <w:r w:rsidRPr="00026071">
        <w:rPr>
          <w:lang w:val="ru-RU"/>
        </w:rPr>
        <w:t>3000</w:t>
      </w:r>
      <w:r w:rsidRPr="00026071">
        <w:t xml:space="preserve">  эритр -</w:t>
      </w:r>
      <w:r w:rsidRPr="00026071">
        <w:rPr>
          <w:lang w:val="ru-RU"/>
        </w:rPr>
        <w:t>250</w:t>
      </w:r>
      <w:r w:rsidRPr="00026071">
        <w:t xml:space="preserve">  </w:t>
      </w:r>
      <w:r w:rsidRPr="00026071">
        <w:rPr>
          <w:lang w:val="ru-RU"/>
        </w:rPr>
        <w:t>белок</w:t>
      </w:r>
      <w:r w:rsidRPr="00026071">
        <w:t xml:space="preserve"> –</w:t>
      </w:r>
      <w:r w:rsidRPr="00026071">
        <w:rPr>
          <w:lang w:val="ru-RU"/>
        </w:rPr>
        <w:t xml:space="preserve"> отр</w:t>
      </w:r>
    </w:p>
    <w:p w:rsidR="006B5B97" w:rsidRPr="00026071" w:rsidRDefault="006B5B97" w:rsidP="00FC5396">
      <w:pPr>
        <w:ind w:left="-567"/>
        <w:rPr>
          <w:lang w:val="ru-RU"/>
        </w:rPr>
      </w:pPr>
      <w:r w:rsidRPr="00026071">
        <w:rPr>
          <w:lang w:val="ru-RU"/>
        </w:rPr>
        <w:t>03.13Суточная глюкозурия</w:t>
      </w:r>
      <w:r w:rsidRPr="00026071">
        <w:t xml:space="preserve"> –  </w:t>
      </w:r>
      <w:r w:rsidRPr="00026071">
        <w:rPr>
          <w:lang w:val="ru-RU"/>
        </w:rPr>
        <w:t>0,3</w:t>
      </w:r>
      <w:r w:rsidRPr="00026071">
        <w:t>%</w:t>
      </w:r>
      <w:r w:rsidRPr="00026071">
        <w:rPr>
          <w:lang w:val="ru-RU"/>
        </w:rPr>
        <w:t xml:space="preserve">; </w:t>
      </w:r>
      <w:r w:rsidRPr="00026071">
        <w:t xml:space="preserve">  </w:t>
      </w:r>
      <w:r w:rsidRPr="00026071">
        <w:rPr>
          <w:lang w:val="ru-RU"/>
        </w:rPr>
        <w:t>Суточная протеинурия</w:t>
      </w:r>
      <w:r w:rsidRPr="00026071">
        <w:t xml:space="preserve"> –  </w:t>
      </w:r>
      <w:r w:rsidRPr="00026071">
        <w:rPr>
          <w:lang w:val="ru-RU"/>
        </w:rPr>
        <w:t>отр</w:t>
      </w:r>
      <w:r w:rsidRPr="00026071">
        <w:t xml:space="preserve">   </w:t>
      </w:r>
    </w:p>
    <w:p w:rsidR="006B5B97" w:rsidRPr="002204BD" w:rsidRDefault="006B5B97" w:rsidP="00FC5396">
      <w:pPr>
        <w:pStyle w:val="Heading5"/>
        <w:ind w:left="-567"/>
        <w:rPr>
          <w:sz w:val="24"/>
          <w:szCs w:val="24"/>
        </w:rPr>
      </w:pPr>
      <w:r w:rsidRPr="002204BD">
        <w:rPr>
          <w:sz w:val="24"/>
          <w:szCs w:val="24"/>
        </w:rPr>
        <w:t>Микроальбуминурия  взята</w:t>
      </w:r>
    </w:p>
    <w:p w:rsidR="006B5B97" w:rsidRPr="002204BD" w:rsidRDefault="006B5B97" w:rsidP="002204BD">
      <w:pPr>
        <w:ind w:left="-600"/>
        <w:rPr>
          <w:lang w:val="ru-RU"/>
        </w:rPr>
      </w:pPr>
      <w:r w:rsidRPr="002204BD">
        <w:rPr>
          <w:lang w:val="ru-RU"/>
        </w:rPr>
        <w:t>МНО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 xml:space="preserve">Гликемический </w:t>
            </w:r>
          </w:p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6B5B97" w:rsidRPr="00026071" w:rsidRDefault="006B5B97" w:rsidP="005B20C7">
            <w:pPr>
              <w:rPr>
                <w:lang w:val="ru-RU"/>
              </w:rPr>
            </w:pPr>
            <w:r w:rsidRPr="00026071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6B5B97" w:rsidRPr="00026071" w:rsidRDefault="006B5B97" w:rsidP="005B20C7">
            <w:pPr>
              <w:rPr>
                <w:lang w:val="ru-RU"/>
              </w:rPr>
            </w:pPr>
            <w:r w:rsidRPr="00026071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6B5B97" w:rsidRPr="00026071" w:rsidRDefault="006B5B97" w:rsidP="005B20C7">
            <w:pPr>
              <w:rPr>
                <w:lang w:val="ru-RU"/>
              </w:rPr>
            </w:pPr>
            <w:r w:rsidRPr="00026071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22.00</w:t>
            </w: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  <w:tr w:rsidR="006B5B97" w:rsidRPr="00026071" w:rsidTr="00B76356">
        <w:tc>
          <w:tcPr>
            <w:tcW w:w="2518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  <w:r w:rsidRPr="0002607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B97" w:rsidRPr="00026071" w:rsidRDefault="006B5B97" w:rsidP="00B76356">
            <w:pPr>
              <w:rPr>
                <w:lang w:val="ru-RU"/>
              </w:rPr>
            </w:pPr>
          </w:p>
        </w:tc>
      </w:tr>
    </w:tbl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</w:rPr>
        <w:t>Невропатолог</w:t>
      </w:r>
      <w:r w:rsidRPr="00026071">
        <w:t>: Дисциркуляторная</w:t>
      </w:r>
      <w:r w:rsidRPr="00026071">
        <w:rPr>
          <w:lang w:val="ru-RU"/>
        </w:rPr>
        <w:t xml:space="preserve"> энцефалопатия </w:t>
      </w:r>
      <w:r w:rsidRPr="00026071">
        <w:rPr>
          <w:lang w:val="en-US"/>
        </w:rPr>
        <w:t>I</w:t>
      </w:r>
      <w:r w:rsidRPr="00026071">
        <w:rPr>
          <w:lang w:val="ru-RU"/>
        </w:rPr>
        <w:t>-</w:t>
      </w:r>
      <w:r w:rsidRPr="00026071">
        <w:rPr>
          <w:lang w:val="en-US"/>
        </w:rPr>
        <w:t>II</w:t>
      </w:r>
      <w:r w:rsidRPr="00026071">
        <w:rPr>
          <w:lang w:val="ru-RU"/>
        </w:rPr>
        <w:t>ст. ТИА в ВБС в анамнезе. С-м ветибулопатии.</w:t>
      </w:r>
    </w:p>
    <w:p w:rsidR="006B5B97" w:rsidRPr="002204BD" w:rsidRDefault="006B5B97" w:rsidP="002204BD">
      <w:pPr>
        <w:ind w:left="-600"/>
        <w:jc w:val="both"/>
        <w:rPr>
          <w:lang w:val="ru-RU"/>
        </w:rPr>
      </w:pPr>
      <w:r w:rsidRPr="002204BD">
        <w:rPr>
          <w:u w:val="single"/>
          <w:lang w:val="ru-RU"/>
        </w:rPr>
        <w:t>05.04.13</w:t>
      </w:r>
      <w:r w:rsidRPr="002204BD">
        <w:rPr>
          <w:u w:val="single"/>
        </w:rPr>
        <w:t>ЭКГ</w:t>
      </w:r>
      <w:r w:rsidRPr="002204BD">
        <w:t>:</w:t>
      </w:r>
      <w:r w:rsidRPr="002204BD">
        <w:rPr>
          <w:lang w:val="ru-RU"/>
        </w:rPr>
        <w:t xml:space="preserve"> </w:t>
      </w:r>
      <w:r w:rsidRPr="002204BD">
        <w:t>ЧСС -</w:t>
      </w:r>
      <w:r w:rsidRPr="002204BD">
        <w:rPr>
          <w:lang w:val="ru-RU"/>
        </w:rPr>
        <w:t>92 уд/мин</w:t>
      </w:r>
      <w:r w:rsidRPr="002204BD">
        <w:t>. Вольтаж</w:t>
      </w:r>
      <w:r w:rsidRPr="002204BD">
        <w:rPr>
          <w:lang w:val="ru-RU"/>
        </w:rPr>
        <w:t xml:space="preserve"> сохранен</w:t>
      </w:r>
      <w:r w:rsidRPr="002204BD">
        <w:t>.  Ритм</w:t>
      </w:r>
      <w:r w:rsidRPr="002204BD">
        <w:rPr>
          <w:lang w:val="ru-RU"/>
        </w:rPr>
        <w:t xml:space="preserve"> фибриляция предсердий, тахикардия</w:t>
      </w:r>
      <w:r w:rsidRPr="002204BD">
        <w:t>.</w:t>
      </w:r>
      <w:r w:rsidRPr="002204BD">
        <w:rPr>
          <w:lang w:val="ru-RU"/>
        </w:rPr>
        <w:t xml:space="preserve"> Эл</w:t>
      </w:r>
      <w:r w:rsidRPr="002204BD">
        <w:t xml:space="preserve">. ось  </w:t>
      </w:r>
      <w:r w:rsidRPr="002204BD">
        <w:rPr>
          <w:lang w:val="ru-RU"/>
        </w:rPr>
        <w:t>отклонена влево</w:t>
      </w:r>
      <w:r w:rsidRPr="002204BD">
        <w:t>.</w:t>
      </w:r>
      <w:r w:rsidRPr="002204BD">
        <w:rPr>
          <w:lang w:val="ru-RU"/>
        </w:rPr>
        <w:t xml:space="preserve"> Позиция неопределенная</w:t>
      </w:r>
      <w:r w:rsidRPr="002204BD">
        <w:t>.</w:t>
      </w:r>
      <w:r w:rsidRPr="002204BD">
        <w:rPr>
          <w:lang w:val="ru-RU"/>
        </w:rPr>
        <w:t xml:space="preserve"> Неполная блокада ПНПГ.</w:t>
      </w:r>
      <w:r w:rsidRPr="002204BD">
        <w:t xml:space="preserve"> Гипертрофия</w:t>
      </w:r>
      <w:r w:rsidRPr="002204BD">
        <w:rPr>
          <w:lang w:val="ru-RU"/>
        </w:rPr>
        <w:t xml:space="preserve"> левого желудочка</w:t>
      </w:r>
      <w:r w:rsidRPr="002204BD">
        <w:t xml:space="preserve">. </w:t>
      </w:r>
      <w:r w:rsidRPr="002204BD">
        <w:rPr>
          <w:lang w:val="ru-RU"/>
        </w:rPr>
        <w:t xml:space="preserve">Диффузные изменения миокарда. </w:t>
      </w:r>
    </w:p>
    <w:p w:rsidR="006B5B97" w:rsidRPr="002204BD" w:rsidRDefault="006B5B97" w:rsidP="002204BD">
      <w:pPr>
        <w:ind w:left="-600"/>
        <w:jc w:val="both"/>
        <w:rPr>
          <w:lang w:val="ru-RU"/>
        </w:rPr>
      </w:pPr>
      <w:r w:rsidRPr="002204BD">
        <w:rPr>
          <w:u w:val="single"/>
          <w:lang w:val="ru-RU"/>
        </w:rPr>
        <w:t>05.04.13</w:t>
      </w:r>
      <w:r w:rsidRPr="002204BD">
        <w:rPr>
          <w:u w:val="single"/>
        </w:rPr>
        <w:t>ЭКГ</w:t>
      </w:r>
      <w:r w:rsidRPr="002204BD">
        <w:t>:</w:t>
      </w:r>
      <w:r w:rsidRPr="002204BD">
        <w:rPr>
          <w:lang w:val="ru-RU"/>
        </w:rPr>
        <w:t xml:space="preserve"> </w:t>
      </w:r>
      <w:r w:rsidRPr="002204BD">
        <w:t xml:space="preserve">ЧСС </w:t>
      </w:r>
      <w:r w:rsidRPr="002204BD">
        <w:rPr>
          <w:lang w:val="ru-RU"/>
        </w:rPr>
        <w:t>75 уд/мин</w:t>
      </w:r>
      <w:r w:rsidRPr="002204BD">
        <w:t>. Вольтаж</w:t>
      </w:r>
      <w:r w:rsidRPr="002204BD">
        <w:rPr>
          <w:lang w:val="ru-RU"/>
        </w:rPr>
        <w:t xml:space="preserve"> сохранен</w:t>
      </w:r>
      <w:r w:rsidRPr="002204BD">
        <w:t>.  Ритм</w:t>
      </w:r>
      <w:r w:rsidRPr="002204BD">
        <w:rPr>
          <w:lang w:val="ru-RU"/>
        </w:rPr>
        <w:t xml:space="preserve"> фибриляция предсердий</w:t>
      </w:r>
      <w:r w:rsidRPr="002204BD">
        <w:t>.</w:t>
      </w:r>
      <w:r w:rsidRPr="002204BD">
        <w:rPr>
          <w:lang w:val="ru-RU"/>
        </w:rPr>
        <w:t xml:space="preserve"> Эл</w:t>
      </w:r>
      <w:r w:rsidRPr="002204BD">
        <w:t xml:space="preserve">. ось  </w:t>
      </w:r>
      <w:r w:rsidRPr="002204BD">
        <w:rPr>
          <w:lang w:val="ru-RU"/>
        </w:rPr>
        <w:t>отклонена влево</w:t>
      </w:r>
      <w:r w:rsidRPr="002204BD">
        <w:t>.</w:t>
      </w:r>
      <w:r w:rsidRPr="002204BD">
        <w:rPr>
          <w:lang w:val="ru-RU"/>
        </w:rPr>
        <w:t xml:space="preserve"> Позиция горизинтальная</w:t>
      </w:r>
      <w:r w:rsidRPr="002204BD">
        <w:t>.</w:t>
      </w:r>
      <w:r w:rsidRPr="002204BD">
        <w:rPr>
          <w:lang w:val="ru-RU"/>
        </w:rPr>
        <w:t xml:space="preserve"> Неполная блокада ПНПГ.</w:t>
      </w:r>
      <w:r w:rsidRPr="002204BD">
        <w:t xml:space="preserve"> Гипертрофия</w:t>
      </w:r>
      <w:r w:rsidRPr="002204BD">
        <w:rPr>
          <w:lang w:val="ru-RU"/>
        </w:rPr>
        <w:t xml:space="preserve"> левого желудочка</w:t>
      </w:r>
      <w:r w:rsidRPr="002204BD">
        <w:t xml:space="preserve">. </w:t>
      </w:r>
      <w:r w:rsidRPr="002204BD">
        <w:rPr>
          <w:lang w:val="ru-RU"/>
        </w:rPr>
        <w:t xml:space="preserve">Диффузные изменения миокарда. 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Окулист</w:t>
      </w:r>
      <w:r w:rsidRPr="00026071">
        <w:t>:</w:t>
      </w:r>
      <w:r w:rsidRPr="00026071">
        <w:rPr>
          <w:lang w:val="ru-RU"/>
        </w:rPr>
        <w:t xml:space="preserve"> осмотр в ОИТ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lang w:val="ru-RU"/>
        </w:rPr>
        <w:t>Артифакия ОИ</w:t>
      </w:r>
      <w:r w:rsidRPr="00026071">
        <w:t>.</w:t>
      </w:r>
      <w:r w:rsidRPr="00026071">
        <w:rPr>
          <w:lang w:val="ru-RU"/>
        </w:rPr>
        <w:t xml:space="preserve"> Гл</w:t>
      </w:r>
      <w:r w:rsidRPr="00026071">
        <w:t>. дно: ДЗН</w:t>
      </w:r>
      <w:r w:rsidRPr="00026071">
        <w:rPr>
          <w:lang w:val="ru-RU"/>
        </w:rPr>
        <w:t xml:space="preserve"> бледно-розовые</w:t>
      </w:r>
      <w:r w:rsidRPr="00026071">
        <w:t>.</w:t>
      </w:r>
      <w:r w:rsidRPr="00026071">
        <w:rPr>
          <w:lang w:val="ru-RU"/>
        </w:rPr>
        <w:t xml:space="preserve"> Границы четкие</w:t>
      </w:r>
      <w:r w:rsidRPr="00026071">
        <w:t>.</w:t>
      </w:r>
      <w:r w:rsidRPr="00026071">
        <w:rPr>
          <w:lang w:val="ru-RU"/>
        </w:rPr>
        <w:t xml:space="preserve"> Артерии сужены</w:t>
      </w:r>
      <w:r w:rsidRPr="00026071">
        <w:t>,</w:t>
      </w:r>
      <w:r w:rsidRPr="00026071">
        <w:rPr>
          <w:lang w:val="ru-RU"/>
        </w:rPr>
        <w:t xml:space="preserve"> склерозированы</w:t>
      </w:r>
      <w:r w:rsidRPr="00026071">
        <w:t xml:space="preserve">.  </w:t>
      </w:r>
      <w:r w:rsidRPr="00026071">
        <w:rPr>
          <w:lang w:val="ru-RU"/>
        </w:rPr>
        <w:t>Салюс</w:t>
      </w:r>
      <w:r w:rsidRPr="00026071">
        <w:t xml:space="preserve"> </w:t>
      </w:r>
      <w:r w:rsidRPr="00026071">
        <w:rPr>
          <w:lang w:val="en-US"/>
        </w:rPr>
        <w:t>I</w:t>
      </w:r>
      <w:r w:rsidRPr="00026071">
        <w:rPr>
          <w:lang w:val="ru-RU"/>
        </w:rPr>
        <w:t>-</w:t>
      </w:r>
      <w:r w:rsidRPr="00026071">
        <w:rPr>
          <w:lang w:val="en-US"/>
        </w:rPr>
        <w:t>II</w:t>
      </w:r>
      <w:r w:rsidRPr="00026071">
        <w:t>.</w:t>
      </w:r>
      <w:r w:rsidRPr="00026071">
        <w:rPr>
          <w:lang w:val="ru-RU"/>
        </w:rPr>
        <w:t xml:space="preserve"> Аномалии венозных сосудов (извитость).  Вены</w:t>
      </w:r>
      <w:r w:rsidRPr="00026071">
        <w:t xml:space="preserve"> </w:t>
      </w:r>
      <w:r w:rsidRPr="00026071">
        <w:rPr>
          <w:lang w:val="ru-RU"/>
        </w:rPr>
        <w:t>полнокровны. Д-з: А</w:t>
      </w:r>
      <w:r w:rsidRPr="00026071">
        <w:t xml:space="preserve">нгиопатия </w:t>
      </w:r>
      <w:r w:rsidRPr="00026071">
        <w:rPr>
          <w:lang w:val="ru-RU"/>
        </w:rPr>
        <w:t>сосудов сетчатки ОИ. Артифакия ОИ</w:t>
      </w:r>
    </w:p>
    <w:p w:rsidR="006B5B97" w:rsidRPr="00026071" w:rsidRDefault="006B5B97" w:rsidP="00FC5396">
      <w:pPr>
        <w:ind w:left="-567"/>
        <w:jc w:val="both"/>
      </w:pPr>
      <w:r w:rsidRPr="00026071">
        <w:rPr>
          <w:u w:val="single"/>
          <w:lang w:val="ru-RU"/>
        </w:rPr>
        <w:t>05.04.13</w:t>
      </w:r>
      <w:r w:rsidRPr="00026071">
        <w:rPr>
          <w:u w:val="single"/>
        </w:rPr>
        <w:t>ЭКГ</w:t>
      </w:r>
      <w:r w:rsidRPr="00026071">
        <w:t>:</w:t>
      </w:r>
      <w:r w:rsidRPr="00026071">
        <w:rPr>
          <w:lang w:val="ru-RU"/>
        </w:rPr>
        <w:t xml:space="preserve"> </w:t>
      </w:r>
      <w:r w:rsidRPr="00026071">
        <w:t>ЧСС -</w:t>
      </w:r>
      <w:r w:rsidRPr="00026071">
        <w:rPr>
          <w:lang w:val="ru-RU"/>
        </w:rPr>
        <w:t>92 уд/мин</w:t>
      </w:r>
      <w:r w:rsidRPr="00026071">
        <w:t>. Вольтаж</w:t>
      </w:r>
      <w:r w:rsidRPr="00026071">
        <w:rPr>
          <w:lang w:val="ru-RU"/>
        </w:rPr>
        <w:t xml:space="preserve"> снжен</w:t>
      </w:r>
      <w:r w:rsidRPr="00026071">
        <w:t>.  Ритм</w:t>
      </w:r>
      <w:r w:rsidRPr="00026071">
        <w:rPr>
          <w:lang w:val="ru-RU"/>
        </w:rPr>
        <w:t xml:space="preserve"> фибрилляция предсердий тахикардия</w:t>
      </w:r>
      <w:r w:rsidRPr="00026071">
        <w:t>.</w:t>
      </w:r>
      <w:r w:rsidRPr="00026071">
        <w:rPr>
          <w:lang w:val="ru-RU"/>
        </w:rPr>
        <w:t xml:space="preserve"> Эл</w:t>
      </w:r>
      <w:r w:rsidRPr="00026071">
        <w:t xml:space="preserve">. ось  </w:t>
      </w:r>
      <w:r w:rsidRPr="00026071">
        <w:rPr>
          <w:lang w:val="ru-RU"/>
        </w:rPr>
        <w:t>отклонена влево</w:t>
      </w:r>
      <w:r w:rsidRPr="00026071">
        <w:t>.</w:t>
      </w:r>
      <w:r w:rsidRPr="00026071">
        <w:rPr>
          <w:lang w:val="ru-RU"/>
        </w:rPr>
        <w:t xml:space="preserve"> Позиция неопределенная</w:t>
      </w:r>
      <w:r w:rsidRPr="00026071">
        <w:t>.</w:t>
      </w:r>
      <w:r w:rsidRPr="00026071">
        <w:rPr>
          <w:lang w:val="ru-RU"/>
        </w:rPr>
        <w:t xml:space="preserve"> Неполная блокада ПНПГ.</w:t>
      </w:r>
      <w:r w:rsidRPr="00026071">
        <w:t xml:space="preserve"> Гипертрофия</w:t>
      </w:r>
      <w:r w:rsidRPr="00026071">
        <w:rPr>
          <w:lang w:val="ru-RU"/>
        </w:rPr>
        <w:t xml:space="preserve"> левого желудочка</w:t>
      </w:r>
      <w:r w:rsidRPr="00026071">
        <w:t xml:space="preserve">. Диффузные изменения миокарда. </w:t>
      </w:r>
    </w:p>
    <w:p w:rsidR="006B5B97" w:rsidRPr="00026071" w:rsidRDefault="006B5B97" w:rsidP="00FC5396">
      <w:pPr>
        <w:ind w:left="-567"/>
        <w:jc w:val="both"/>
      </w:pPr>
      <w:r w:rsidRPr="00026071">
        <w:rPr>
          <w:u w:val="single"/>
        </w:rPr>
        <w:t>Кардиолог</w:t>
      </w:r>
      <w:r w:rsidRPr="00026071">
        <w:t>: ИБС, диффузный кардиосклероз, ПФФП, СН</w:t>
      </w:r>
      <w:r w:rsidRPr="00026071">
        <w:rPr>
          <w:lang w:val="en-US"/>
        </w:rPr>
        <w:t>II</w:t>
      </w:r>
      <w:r w:rsidRPr="00026071">
        <w:t xml:space="preserve">А, ф.кл. </w:t>
      </w:r>
      <w:r w:rsidRPr="00026071">
        <w:rPr>
          <w:lang w:val="en-US"/>
        </w:rPr>
        <w:t>III</w:t>
      </w:r>
      <w:r w:rsidRPr="00026071">
        <w:t xml:space="preserve">. </w:t>
      </w:r>
      <w:r w:rsidRPr="00026071">
        <w:rPr>
          <w:lang w:val="ru-RU"/>
        </w:rPr>
        <w:t>Гипертензивное сердце. Риск 4.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Хирург</w:t>
      </w:r>
      <w:r w:rsidRPr="00026071">
        <w:rPr>
          <w:lang w:val="ru-RU"/>
        </w:rPr>
        <w:t>: Диаб. ангиопатия артерий н/к. Последствия перенесенного ожога левой стопы.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Лечение:</w:t>
      </w:r>
      <w:r w:rsidRPr="00026071">
        <w:rPr>
          <w:lang w:val="ru-RU"/>
        </w:rPr>
        <w:t xml:space="preserve"> конкор, эутирокс, дигоксин, варфарин, трифас, эналаприл, янумет 50\1000, Фармасулин Н</w:t>
      </w:r>
      <w:r w:rsidRPr="00026071">
        <w:rPr>
          <w:lang w:val="en-US"/>
        </w:rPr>
        <w:t>N</w:t>
      </w:r>
      <w:r w:rsidRPr="00026071">
        <w:rPr>
          <w:lang w:val="ru-RU"/>
        </w:rPr>
        <w:t>Р, эссенциале, офлоксацин, бифи-форм.</w:t>
      </w:r>
    </w:p>
    <w:p w:rsidR="006B5B97" w:rsidRPr="00026071" w:rsidRDefault="006B5B97" w:rsidP="00FC5396">
      <w:pPr>
        <w:ind w:left="-567"/>
        <w:jc w:val="both"/>
        <w:rPr>
          <w:lang w:val="ru-RU"/>
        </w:rPr>
      </w:pPr>
      <w:r w:rsidRPr="00026071">
        <w:rPr>
          <w:u w:val="single"/>
          <w:lang w:val="ru-RU"/>
        </w:rPr>
        <w:t>Состояние больного</w:t>
      </w:r>
      <w:r w:rsidRPr="00026071">
        <w:rPr>
          <w:u w:val="single"/>
        </w:rPr>
        <w:t xml:space="preserve"> при</w:t>
      </w:r>
      <w:r w:rsidRPr="00026071">
        <w:rPr>
          <w:u w:val="single"/>
          <w:lang w:val="ru-RU"/>
        </w:rPr>
        <w:t xml:space="preserve"> выписке</w:t>
      </w:r>
      <w:r w:rsidRPr="00026071">
        <w:t>:</w:t>
      </w:r>
      <w:r w:rsidRPr="00026071">
        <w:rPr>
          <w:lang w:val="ru-RU"/>
        </w:rPr>
        <w:t xml:space="preserve"> </w:t>
      </w:r>
      <w:r w:rsidRPr="00026071">
        <w:t>СД</w:t>
      </w:r>
      <w:r w:rsidRPr="00026071">
        <w:rPr>
          <w:lang w:val="ru-RU"/>
        </w:rPr>
        <w:t xml:space="preserve"> компенсирован</w:t>
      </w:r>
      <w:r w:rsidRPr="00026071">
        <w:t>,</w:t>
      </w:r>
      <w:r w:rsidRPr="00026071">
        <w:rPr>
          <w:lang w:val="ru-RU"/>
        </w:rPr>
        <w:t xml:space="preserve"> уменьшились боли</w:t>
      </w:r>
      <w:r w:rsidRPr="00026071">
        <w:t xml:space="preserve"> в н/к. АД </w:t>
      </w:r>
      <w:r>
        <w:rPr>
          <w:lang w:val="ru-RU"/>
        </w:rPr>
        <w:t>120-80</w:t>
      </w:r>
      <w:r w:rsidRPr="00026071">
        <w:rPr>
          <w:lang w:val="ru-RU"/>
        </w:rPr>
        <w:t xml:space="preserve"> мм рт. ст. </w:t>
      </w:r>
    </w:p>
    <w:p w:rsidR="006B5B97" w:rsidRPr="00026071" w:rsidRDefault="006B5B97">
      <w:pPr>
        <w:jc w:val="both"/>
        <w:rPr>
          <w:u w:val="single"/>
        </w:rPr>
      </w:pPr>
      <w:r w:rsidRPr="00026071">
        <w:rPr>
          <w:u w:val="single"/>
        </w:rPr>
        <w:t xml:space="preserve">Рекомендовано </w:t>
      </w:r>
      <w:r w:rsidRPr="00026071">
        <w:t>:</w:t>
      </w:r>
    </w:p>
    <w:p w:rsidR="006B5B97" w:rsidRPr="00026071" w:rsidRDefault="006B5B97">
      <w:pPr>
        <w:numPr>
          <w:ilvl w:val="0"/>
          <w:numId w:val="2"/>
        </w:numPr>
        <w:jc w:val="both"/>
        <w:rPr>
          <w:lang w:val="ru-RU"/>
        </w:rPr>
      </w:pPr>
      <w:r w:rsidRPr="00026071">
        <w:t>«Д»</w:t>
      </w:r>
      <w:r w:rsidRPr="00026071">
        <w:rPr>
          <w:lang w:val="ru-RU"/>
        </w:rPr>
        <w:t xml:space="preserve"> наблюдение эндокринолога</w:t>
      </w:r>
      <w:r w:rsidRPr="00026071">
        <w:t>,</w:t>
      </w:r>
      <w:r w:rsidRPr="00026071">
        <w:rPr>
          <w:lang w:val="ru-RU"/>
        </w:rPr>
        <w:t xml:space="preserve"> уч</w:t>
      </w:r>
      <w:r w:rsidRPr="00026071">
        <w:t>. терапевта по</w:t>
      </w:r>
      <w:r w:rsidRPr="00026071">
        <w:rPr>
          <w:lang w:val="ru-RU"/>
        </w:rPr>
        <w:t xml:space="preserve"> м\жит</w:t>
      </w:r>
      <w:r w:rsidRPr="00026071">
        <w:t>.</w:t>
      </w:r>
    </w:p>
    <w:p w:rsidR="006B5B97" w:rsidRPr="00026071" w:rsidRDefault="006B5B97">
      <w:pPr>
        <w:numPr>
          <w:ilvl w:val="0"/>
          <w:numId w:val="2"/>
        </w:numPr>
        <w:jc w:val="both"/>
        <w:rPr>
          <w:lang w:val="ru-RU"/>
        </w:rPr>
      </w:pPr>
      <w:r w:rsidRPr="00026071">
        <w:rPr>
          <w:lang w:val="ru-RU"/>
        </w:rPr>
        <w:t>Диета</w:t>
      </w:r>
      <w:r w:rsidRPr="00026071">
        <w:t xml:space="preserve"> № 9,</w:t>
      </w:r>
      <w:r w:rsidRPr="00026071">
        <w:rPr>
          <w:lang w:val="ru-RU"/>
        </w:rPr>
        <w:t xml:space="preserve"> ограничение животного белка</w:t>
      </w:r>
      <w:r w:rsidRPr="00026071">
        <w:t xml:space="preserve"> в</w:t>
      </w:r>
      <w:r w:rsidRPr="00026071">
        <w:rPr>
          <w:lang w:val="ru-RU"/>
        </w:rPr>
        <w:t xml:space="preserve"> сут</w:t>
      </w:r>
      <w:r w:rsidRPr="00026071">
        <w:t>.</w:t>
      </w:r>
      <w:r w:rsidRPr="00026071">
        <w:rPr>
          <w:lang w:val="ru-RU"/>
        </w:rPr>
        <w:t xml:space="preserve"> рационе, гипохолестеринемическая диета.</w:t>
      </w:r>
    </w:p>
    <w:p w:rsidR="006B5B97" w:rsidRPr="00026071" w:rsidRDefault="006B5B97" w:rsidP="007E6EDD">
      <w:pPr>
        <w:ind w:left="435"/>
        <w:jc w:val="both"/>
        <w:rPr>
          <w:lang w:val="ru-RU"/>
        </w:rPr>
      </w:pPr>
      <w:r w:rsidRPr="00026071">
        <w:rPr>
          <w:lang w:val="ru-RU"/>
        </w:rPr>
        <w:t>Инсулинотерапия</w:t>
      </w:r>
      <w:r w:rsidRPr="00026071">
        <w:t xml:space="preserve">: </w:t>
      </w:r>
      <w:r w:rsidRPr="00026071">
        <w:rPr>
          <w:lang w:val="ru-RU"/>
        </w:rPr>
        <w:t xml:space="preserve">  Фармасулин Н</w:t>
      </w:r>
      <w:r w:rsidRPr="00026071">
        <w:rPr>
          <w:lang w:val="en-US"/>
        </w:rPr>
        <w:t>N</w:t>
      </w:r>
      <w:r w:rsidRPr="00026071">
        <w:rPr>
          <w:lang w:val="ru-RU"/>
        </w:rPr>
        <w:t>Р</w:t>
      </w:r>
      <w:r w:rsidRPr="00026071">
        <w:t xml:space="preserve"> п/з-</w:t>
      </w:r>
      <w:r w:rsidRPr="00026071">
        <w:rPr>
          <w:lang w:val="ru-RU"/>
        </w:rPr>
        <w:t xml:space="preserve"> 26-28ед</w:t>
      </w:r>
      <w:r w:rsidRPr="00026071">
        <w:t>., п/у-18-20 ед</w:t>
      </w:r>
      <w:r w:rsidRPr="00026071">
        <w:rPr>
          <w:lang w:val="ru-RU"/>
        </w:rPr>
        <w:t>.</w:t>
      </w:r>
    </w:p>
    <w:p w:rsidR="006B5B97" w:rsidRPr="00026071" w:rsidRDefault="006B5B97" w:rsidP="007E6EDD">
      <w:pPr>
        <w:ind w:left="435"/>
        <w:jc w:val="both"/>
        <w:rPr>
          <w:lang w:val="ru-RU"/>
        </w:rPr>
      </w:pPr>
      <w:r w:rsidRPr="00026071">
        <w:rPr>
          <w:lang w:val="ru-RU"/>
        </w:rPr>
        <w:t xml:space="preserve">Янумет50/1000*2 р/день </w:t>
      </w:r>
    </w:p>
    <w:p w:rsidR="006B5B97" w:rsidRPr="00026071" w:rsidRDefault="006B5B97" w:rsidP="009514BD">
      <w:pPr>
        <w:ind w:left="435"/>
        <w:jc w:val="both"/>
      </w:pPr>
      <w:r w:rsidRPr="0002607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B5B97" w:rsidRPr="00026071" w:rsidRDefault="006B5B97">
      <w:pPr>
        <w:numPr>
          <w:ilvl w:val="0"/>
          <w:numId w:val="2"/>
        </w:numPr>
        <w:jc w:val="both"/>
        <w:rPr>
          <w:lang w:val="ru-RU"/>
        </w:rPr>
      </w:pPr>
      <w:r w:rsidRPr="00026071">
        <w:t>Контроль</w:t>
      </w:r>
      <w:r w:rsidRPr="00026071">
        <w:rPr>
          <w:lang w:val="ru-RU"/>
        </w:rPr>
        <w:t xml:space="preserve"> глик</w:t>
      </w:r>
      <w:r w:rsidRPr="00026071">
        <w:t>.</w:t>
      </w:r>
      <w:r w:rsidRPr="00026071">
        <w:rPr>
          <w:lang w:val="ru-RU"/>
        </w:rPr>
        <w:t xml:space="preserve"> гемоглобина</w:t>
      </w:r>
      <w:r w:rsidRPr="00026071">
        <w:t xml:space="preserve"> 1 раз в </w:t>
      </w:r>
      <w:r w:rsidRPr="00026071">
        <w:rPr>
          <w:lang w:val="ru-RU"/>
        </w:rPr>
        <w:t>6</w:t>
      </w:r>
      <w:r w:rsidRPr="00026071">
        <w:t xml:space="preserve"> мес.,</w:t>
      </w:r>
      <w:r w:rsidRPr="00026071">
        <w:rPr>
          <w:lang w:val="ru-RU"/>
        </w:rPr>
        <w:t xml:space="preserve"> микроальбуминурии</w:t>
      </w:r>
      <w:r w:rsidRPr="00026071">
        <w:t xml:space="preserve"> 1р. в 6 мес.</w:t>
      </w:r>
    </w:p>
    <w:p w:rsidR="006B5B97" w:rsidRPr="00026071" w:rsidRDefault="006B5B97">
      <w:pPr>
        <w:numPr>
          <w:ilvl w:val="0"/>
          <w:numId w:val="2"/>
        </w:numPr>
        <w:jc w:val="both"/>
        <w:rPr>
          <w:lang w:val="ru-RU"/>
        </w:rPr>
      </w:pPr>
      <w:r w:rsidRPr="00026071">
        <w:rPr>
          <w:lang w:val="ru-RU"/>
        </w:rPr>
        <w:t>Гиполипидемическая терапия</w:t>
      </w:r>
      <w:r w:rsidRPr="00026071">
        <w:t xml:space="preserve"> </w:t>
      </w:r>
      <w:r w:rsidRPr="00026071">
        <w:rPr>
          <w:lang w:val="ru-RU"/>
        </w:rPr>
        <w:t>(аторвастатин</w:t>
      </w:r>
      <w:r w:rsidRPr="00026071">
        <w:t>) с контролем</w:t>
      </w:r>
      <w:r w:rsidRPr="00026071">
        <w:rPr>
          <w:lang w:val="ru-RU"/>
        </w:rPr>
        <w:t xml:space="preserve"> липидограммы</w:t>
      </w:r>
      <w:r w:rsidRPr="00026071">
        <w:t xml:space="preserve">. </w:t>
      </w:r>
    </w:p>
    <w:p w:rsidR="006B5B97" w:rsidRPr="00026071" w:rsidRDefault="006B5B97" w:rsidP="00836E0A">
      <w:pPr>
        <w:numPr>
          <w:ilvl w:val="0"/>
          <w:numId w:val="2"/>
        </w:numPr>
        <w:jc w:val="both"/>
        <w:rPr>
          <w:lang w:val="ru-RU"/>
        </w:rPr>
      </w:pPr>
      <w:r w:rsidRPr="008C69E7">
        <w:rPr>
          <w:lang w:val="ru-RU"/>
        </w:rPr>
        <w:t>Рек. кардиолога:</w:t>
      </w:r>
      <w:r w:rsidRPr="00026071">
        <w:rPr>
          <w:lang w:val="ru-RU"/>
        </w:rPr>
        <w:t xml:space="preserve"> ксикор 5 мг *2 р/день, дигоксин 250мкг 1р\день, варфарин 2,5 1р\день под контро</w:t>
      </w:r>
      <w:r>
        <w:rPr>
          <w:lang w:val="ru-RU"/>
        </w:rPr>
        <w:t>лем МНО, трифас 5-10 мг 1р\день, э</w:t>
      </w:r>
      <w:r w:rsidRPr="00026071">
        <w:rPr>
          <w:lang w:val="ru-RU"/>
        </w:rPr>
        <w:t xml:space="preserve">налаприл 10 мг *2р\день. Контроль АД, ЭКГ. Дообследование: ЭХО КС. </w:t>
      </w:r>
    </w:p>
    <w:p w:rsidR="006B5B97" w:rsidRPr="00026071" w:rsidRDefault="006B5B97" w:rsidP="00503C44">
      <w:pPr>
        <w:numPr>
          <w:ilvl w:val="0"/>
          <w:numId w:val="2"/>
        </w:numPr>
        <w:jc w:val="both"/>
      </w:pPr>
      <w:r w:rsidRPr="00026071">
        <w:rPr>
          <w:lang w:val="ru-RU"/>
        </w:rPr>
        <w:t>Берлити</w:t>
      </w:r>
      <w:r>
        <w:rPr>
          <w:lang w:val="ru-RU"/>
        </w:rPr>
        <w:t>он 600 мг/сут. 2-3 мес., нейро</w:t>
      </w:r>
      <w:r w:rsidRPr="00026071">
        <w:rPr>
          <w:lang w:val="ru-RU"/>
        </w:rPr>
        <w:t>би</w:t>
      </w:r>
      <w:r>
        <w:rPr>
          <w:lang w:val="ru-RU"/>
        </w:rPr>
        <w:t>о</w:t>
      </w:r>
      <w:r w:rsidRPr="00026071">
        <w:rPr>
          <w:lang w:val="ru-RU"/>
        </w:rPr>
        <w:t>н 1т./сут. 1 мес.</w:t>
      </w:r>
    </w:p>
    <w:p w:rsidR="006B5B97" w:rsidRPr="00026071" w:rsidRDefault="006B5B97">
      <w:pPr>
        <w:numPr>
          <w:ilvl w:val="0"/>
          <w:numId w:val="2"/>
        </w:numPr>
        <w:jc w:val="both"/>
      </w:pPr>
      <w:r w:rsidRPr="00026071">
        <w:t>УЗИ щит.</w:t>
      </w:r>
      <w:r>
        <w:rPr>
          <w:lang w:val="ru-RU"/>
        </w:rPr>
        <w:t xml:space="preserve"> ж</w:t>
      </w:r>
      <w:r w:rsidRPr="00026071">
        <w:rPr>
          <w:lang w:val="ru-RU"/>
        </w:rPr>
        <w:t>елезы, ТТГ  1р. в год. Эутирокс 125 мкг /сутки.</w:t>
      </w:r>
    </w:p>
    <w:p w:rsidR="006B5B97" w:rsidRPr="00026071" w:rsidRDefault="006B5B97">
      <w:pPr>
        <w:numPr>
          <w:ilvl w:val="0"/>
          <w:numId w:val="2"/>
        </w:numPr>
        <w:jc w:val="both"/>
      </w:pPr>
      <w:r w:rsidRPr="00026071">
        <w:rPr>
          <w:lang w:val="ru-RU"/>
        </w:rPr>
        <w:t>Рек. хирурга: превязки с йоддицерином.</w:t>
      </w:r>
    </w:p>
    <w:p w:rsidR="006B5B97" w:rsidRPr="00026071" w:rsidRDefault="006B5B97" w:rsidP="00A9598B">
      <w:pPr>
        <w:ind w:left="435"/>
        <w:jc w:val="both"/>
      </w:pPr>
    </w:p>
    <w:p w:rsidR="006B5B97" w:rsidRPr="00026071" w:rsidRDefault="006B5B97" w:rsidP="007241FA">
      <w:pPr>
        <w:pStyle w:val="Heading5"/>
        <w:rPr>
          <w:sz w:val="24"/>
          <w:szCs w:val="24"/>
        </w:rPr>
      </w:pPr>
      <w:r w:rsidRPr="00026071">
        <w:rPr>
          <w:sz w:val="24"/>
          <w:szCs w:val="24"/>
        </w:rPr>
        <w:t xml:space="preserve">Леч. врач  Ермоленко В.А  </w:t>
      </w:r>
    </w:p>
    <w:p w:rsidR="006B5B97" w:rsidRPr="00026071" w:rsidRDefault="006B5B97" w:rsidP="007241FA">
      <w:pPr>
        <w:jc w:val="both"/>
        <w:rPr>
          <w:lang w:val="ru-RU"/>
        </w:rPr>
      </w:pPr>
      <w:r w:rsidRPr="00026071">
        <w:t xml:space="preserve">Зав. отд.  </w:t>
      </w:r>
      <w:r w:rsidRPr="00026071">
        <w:rPr>
          <w:lang w:val="ru-RU"/>
        </w:rPr>
        <w:t>Еременко Н.В.</w:t>
      </w:r>
    </w:p>
    <w:p w:rsidR="006B5B97" w:rsidRPr="00026071" w:rsidRDefault="006B5B97" w:rsidP="007241FA">
      <w:pPr>
        <w:jc w:val="both"/>
        <w:rPr>
          <w:lang w:val="ru-RU"/>
        </w:rPr>
      </w:pPr>
      <w:r>
        <w:rPr>
          <w:lang w:val="ru-RU"/>
        </w:rPr>
        <w:t>Нач.мед   Костина Т.К.</w:t>
      </w:r>
    </w:p>
    <w:p w:rsidR="006B5B97" w:rsidRPr="00026071" w:rsidRDefault="006B5B97" w:rsidP="007241FA">
      <w:pPr>
        <w:jc w:val="both"/>
        <w:rPr>
          <w:lang w:val="ru-RU"/>
        </w:rPr>
      </w:pPr>
    </w:p>
    <w:p w:rsidR="006B5B97" w:rsidRPr="00026071" w:rsidRDefault="006B5B97" w:rsidP="00914E6C">
      <w:pPr>
        <w:jc w:val="both"/>
        <w:rPr>
          <w:lang w:val="ru-RU"/>
        </w:rPr>
      </w:pPr>
    </w:p>
    <w:sectPr w:rsidR="006B5B97" w:rsidRPr="0002607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B97" w:rsidRDefault="006B5B97" w:rsidP="00080012">
      <w:r>
        <w:separator/>
      </w:r>
    </w:p>
  </w:endnote>
  <w:endnote w:type="continuationSeparator" w:id="1">
    <w:p w:rsidR="006B5B97" w:rsidRDefault="006B5B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B97" w:rsidRDefault="006B5B97" w:rsidP="00080012">
      <w:r>
        <w:separator/>
      </w:r>
    </w:p>
  </w:footnote>
  <w:footnote w:type="continuationSeparator" w:id="1">
    <w:p w:rsidR="006B5B97" w:rsidRDefault="006B5B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6B5B9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B5B97" w:rsidRPr="00244DF4" w:rsidRDefault="006B5B9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B5B97" w:rsidRPr="00244DF4" w:rsidTr="00244DF4">
      <w:tc>
        <w:tcPr>
          <w:tcW w:w="9571" w:type="dxa"/>
        </w:tcPr>
        <w:p w:rsidR="006B5B97" w:rsidRPr="00244DF4" w:rsidRDefault="006B5B9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B5B97" w:rsidRPr="00244DF4" w:rsidTr="00244DF4">
      <w:tc>
        <w:tcPr>
          <w:tcW w:w="9571" w:type="dxa"/>
        </w:tcPr>
        <w:p w:rsidR="006B5B97" w:rsidRPr="00244DF4" w:rsidRDefault="006B5B9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B5B9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B5B97" w:rsidRPr="00080012" w:rsidRDefault="006B5B9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B5B97" w:rsidRDefault="006B5B9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071"/>
    <w:rsid w:val="0003342B"/>
    <w:rsid w:val="00036272"/>
    <w:rsid w:val="00042F52"/>
    <w:rsid w:val="00062453"/>
    <w:rsid w:val="00066757"/>
    <w:rsid w:val="00076A29"/>
    <w:rsid w:val="00080012"/>
    <w:rsid w:val="00087353"/>
    <w:rsid w:val="000879A9"/>
    <w:rsid w:val="00096BA6"/>
    <w:rsid w:val="000A6FAA"/>
    <w:rsid w:val="000B278F"/>
    <w:rsid w:val="000B57FE"/>
    <w:rsid w:val="00110FA9"/>
    <w:rsid w:val="001253C5"/>
    <w:rsid w:val="00127FBF"/>
    <w:rsid w:val="0015197A"/>
    <w:rsid w:val="00154293"/>
    <w:rsid w:val="00174CA5"/>
    <w:rsid w:val="00176597"/>
    <w:rsid w:val="001A6BA7"/>
    <w:rsid w:val="001A6C3E"/>
    <w:rsid w:val="001B1BA9"/>
    <w:rsid w:val="001B2FCA"/>
    <w:rsid w:val="001B3CF8"/>
    <w:rsid w:val="001C15F7"/>
    <w:rsid w:val="001C1817"/>
    <w:rsid w:val="001C28C0"/>
    <w:rsid w:val="001E001E"/>
    <w:rsid w:val="001F1811"/>
    <w:rsid w:val="001F6314"/>
    <w:rsid w:val="002204BD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ABA"/>
    <w:rsid w:val="003E3C1C"/>
    <w:rsid w:val="003E51AC"/>
    <w:rsid w:val="00401DFA"/>
    <w:rsid w:val="004822C5"/>
    <w:rsid w:val="00491E47"/>
    <w:rsid w:val="004926CC"/>
    <w:rsid w:val="00495B23"/>
    <w:rsid w:val="004A32B9"/>
    <w:rsid w:val="004A4A54"/>
    <w:rsid w:val="004A6CE2"/>
    <w:rsid w:val="004B2A9B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7520"/>
    <w:rsid w:val="005417C3"/>
    <w:rsid w:val="00554166"/>
    <w:rsid w:val="00567B11"/>
    <w:rsid w:val="00574CED"/>
    <w:rsid w:val="00577CFF"/>
    <w:rsid w:val="00585608"/>
    <w:rsid w:val="005A623A"/>
    <w:rsid w:val="005B20C7"/>
    <w:rsid w:val="005C274D"/>
    <w:rsid w:val="00602CAC"/>
    <w:rsid w:val="006106A0"/>
    <w:rsid w:val="00634AB2"/>
    <w:rsid w:val="00641013"/>
    <w:rsid w:val="0064256F"/>
    <w:rsid w:val="006442F2"/>
    <w:rsid w:val="0066753A"/>
    <w:rsid w:val="00677458"/>
    <w:rsid w:val="006961E9"/>
    <w:rsid w:val="006B4D99"/>
    <w:rsid w:val="006B5B97"/>
    <w:rsid w:val="006F478D"/>
    <w:rsid w:val="007135D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75AE"/>
    <w:rsid w:val="007E6EDD"/>
    <w:rsid w:val="007F0A13"/>
    <w:rsid w:val="008163B7"/>
    <w:rsid w:val="008276F3"/>
    <w:rsid w:val="00830303"/>
    <w:rsid w:val="00834365"/>
    <w:rsid w:val="00836E0A"/>
    <w:rsid w:val="0085325D"/>
    <w:rsid w:val="00856D46"/>
    <w:rsid w:val="00864C00"/>
    <w:rsid w:val="00867E71"/>
    <w:rsid w:val="0087098D"/>
    <w:rsid w:val="00881DDD"/>
    <w:rsid w:val="008A2803"/>
    <w:rsid w:val="008C2925"/>
    <w:rsid w:val="008C2F34"/>
    <w:rsid w:val="008C6955"/>
    <w:rsid w:val="008C69E7"/>
    <w:rsid w:val="008D4073"/>
    <w:rsid w:val="008E7EB0"/>
    <w:rsid w:val="00914E6C"/>
    <w:rsid w:val="00923621"/>
    <w:rsid w:val="009420A6"/>
    <w:rsid w:val="009514BD"/>
    <w:rsid w:val="009521D6"/>
    <w:rsid w:val="00955A26"/>
    <w:rsid w:val="0096423D"/>
    <w:rsid w:val="00964B36"/>
    <w:rsid w:val="009727DB"/>
    <w:rsid w:val="00994111"/>
    <w:rsid w:val="009A7AB1"/>
    <w:rsid w:val="009B1D07"/>
    <w:rsid w:val="009B4B6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4448"/>
    <w:rsid w:val="00A76BAD"/>
    <w:rsid w:val="00A8037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3020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93201"/>
    <w:rsid w:val="00CA1F73"/>
    <w:rsid w:val="00CA7E16"/>
    <w:rsid w:val="00CB5FA2"/>
    <w:rsid w:val="00CB6B9C"/>
    <w:rsid w:val="00D0148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131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41A7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B7DA1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B2FC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B2FC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B2FCA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51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131</TotalTime>
  <Pages>2</Pages>
  <Words>769</Words>
  <Characters>4384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17</cp:revision>
  <cp:lastPrinted>2013-04-10T08:09:00Z</cp:lastPrinted>
  <dcterms:created xsi:type="dcterms:W3CDTF">2013-04-09T12:10:00Z</dcterms:created>
  <dcterms:modified xsi:type="dcterms:W3CDTF">2013-04-10T09:35:00Z</dcterms:modified>
</cp:coreProperties>
</file>