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CD1" w:rsidRPr="00D66735" w:rsidRDefault="004E2CD1" w:rsidP="00FC5396">
      <w:pPr>
        <w:pStyle w:val="Heading4"/>
        <w:ind w:left="-567" w:right="-58"/>
        <w:rPr>
          <w:b w:val="0"/>
          <w:sz w:val="24"/>
          <w:szCs w:val="24"/>
        </w:rPr>
      </w:pPr>
      <w:r w:rsidRPr="00D66735">
        <w:rPr>
          <w:b w:val="0"/>
          <w:sz w:val="24"/>
          <w:szCs w:val="24"/>
        </w:rPr>
        <w:t>Выписной эпикриз</w:t>
      </w:r>
    </w:p>
    <w:p w:rsidR="004E2CD1" w:rsidRPr="00D66735" w:rsidRDefault="004E2CD1" w:rsidP="00FC5396">
      <w:pPr>
        <w:pStyle w:val="Heading4"/>
        <w:ind w:left="-567"/>
        <w:rPr>
          <w:b w:val="0"/>
          <w:sz w:val="24"/>
          <w:szCs w:val="24"/>
        </w:rPr>
      </w:pPr>
      <w:r w:rsidRPr="00D66735">
        <w:rPr>
          <w:b w:val="0"/>
          <w:sz w:val="24"/>
          <w:szCs w:val="24"/>
        </w:rPr>
        <w:t>Из истории болезни №  1613</w:t>
      </w:r>
    </w:p>
    <w:p w:rsidR="004E2CD1" w:rsidRPr="00D66735" w:rsidRDefault="004E2CD1" w:rsidP="00FC5396">
      <w:pPr>
        <w:pStyle w:val="Heading5"/>
        <w:ind w:left="-567"/>
        <w:rPr>
          <w:sz w:val="24"/>
          <w:szCs w:val="24"/>
        </w:rPr>
      </w:pPr>
      <w:r w:rsidRPr="00D66735">
        <w:rPr>
          <w:sz w:val="24"/>
          <w:szCs w:val="24"/>
        </w:rPr>
        <w:t>Ф.И.О: Гурская Надежда Андреевна</w:t>
      </w:r>
    </w:p>
    <w:p w:rsidR="004E2CD1" w:rsidRPr="00D66735" w:rsidRDefault="004E2CD1" w:rsidP="00FC5396">
      <w:pPr>
        <w:ind w:left="-567"/>
        <w:jc w:val="both"/>
        <w:rPr>
          <w:lang w:val="ru-RU"/>
        </w:rPr>
      </w:pPr>
      <w:r w:rsidRPr="00D66735">
        <w:rPr>
          <w:lang w:val="ru-RU"/>
        </w:rPr>
        <w:t>Год рождения: 1990</w:t>
      </w:r>
    </w:p>
    <w:p w:rsidR="004E2CD1" w:rsidRPr="00D66735" w:rsidRDefault="004E2CD1" w:rsidP="00FC5396">
      <w:pPr>
        <w:ind w:left="-567"/>
        <w:jc w:val="both"/>
        <w:rPr>
          <w:lang w:val="ru-RU"/>
        </w:rPr>
      </w:pPr>
      <w:r w:rsidRPr="00D66735">
        <w:rPr>
          <w:lang w:val="ru-RU"/>
        </w:rPr>
        <w:t>Место жительства: Михайловский р-н, с. Плодородное, ул. Р-Люксембург 18</w:t>
      </w:r>
    </w:p>
    <w:p w:rsidR="004E2CD1" w:rsidRPr="00D66735" w:rsidRDefault="004E2CD1" w:rsidP="00FC5396">
      <w:pPr>
        <w:ind w:left="-567"/>
        <w:jc w:val="both"/>
        <w:rPr>
          <w:lang w:val="ru-RU"/>
        </w:rPr>
      </w:pPr>
      <w:r w:rsidRPr="00D66735">
        <w:rPr>
          <w:lang w:val="ru-RU"/>
        </w:rPr>
        <w:t>Место работы: н/р</w:t>
      </w:r>
    </w:p>
    <w:p w:rsidR="004E2CD1" w:rsidRPr="00D66735" w:rsidRDefault="004E2CD1" w:rsidP="00FC5396">
      <w:pPr>
        <w:ind w:left="-567"/>
        <w:jc w:val="both"/>
        <w:rPr>
          <w:lang w:val="ru-RU"/>
        </w:rPr>
      </w:pPr>
      <w:r w:rsidRPr="00D66735">
        <w:rPr>
          <w:lang w:val="ru-RU"/>
        </w:rPr>
        <w:t>Находился на лечении с   22.12.14 по   24.12.14 в  энд. отд.</w:t>
      </w:r>
    </w:p>
    <w:p w:rsidR="004E2CD1" w:rsidRPr="00D66735" w:rsidRDefault="004E2CD1" w:rsidP="00FC5396">
      <w:pPr>
        <w:ind w:left="-567"/>
        <w:jc w:val="both"/>
        <w:rPr>
          <w:lang w:val="ru-RU"/>
        </w:rPr>
      </w:pPr>
      <w:r w:rsidRPr="00D66735">
        <w:rPr>
          <w:u w:val="single"/>
          <w:lang w:val="ru-RU"/>
        </w:rPr>
        <w:t>Диагноз:</w:t>
      </w:r>
      <w:r w:rsidRPr="00D66735">
        <w:rPr>
          <w:lang w:val="ru-RU"/>
        </w:rPr>
        <w:t xml:space="preserve">  Беременность 1, 30 нед. </w:t>
      </w:r>
    </w:p>
    <w:p w:rsidR="004E2CD1" w:rsidRPr="00D66735" w:rsidRDefault="004E2CD1" w:rsidP="00FC5396">
      <w:pPr>
        <w:ind w:left="-567"/>
        <w:jc w:val="both"/>
        <w:rPr>
          <w:lang w:val="ru-RU"/>
        </w:rPr>
      </w:pPr>
      <w:r w:rsidRPr="00D66735">
        <w:rPr>
          <w:u w:val="single"/>
          <w:lang w:val="ru-RU"/>
        </w:rPr>
        <w:t xml:space="preserve">Жалобы при поступлении </w:t>
      </w:r>
      <w:r w:rsidRPr="00D66735">
        <w:rPr>
          <w:lang w:val="ru-RU"/>
        </w:rPr>
        <w:t xml:space="preserve">на увеличение веса на 8 кг за время беременности. </w:t>
      </w:r>
    </w:p>
    <w:p w:rsidR="004E2CD1" w:rsidRPr="00D66735" w:rsidRDefault="004E2CD1" w:rsidP="002273C6">
      <w:pPr>
        <w:ind w:left="-567"/>
        <w:jc w:val="both"/>
        <w:rPr>
          <w:lang w:val="ru-RU"/>
        </w:rPr>
      </w:pPr>
      <w:r w:rsidRPr="00D66735">
        <w:rPr>
          <w:u w:val="single"/>
          <w:lang w:val="ru-RU"/>
        </w:rPr>
        <w:t>Краткий анамнез</w:t>
      </w:r>
      <w:r w:rsidRPr="00D66735">
        <w:rPr>
          <w:lang w:val="ru-RU"/>
        </w:rPr>
        <w:t>: При проведении планового ОТТГ с 50г глюкозы в условиях ЦРБ: натощак -5,2 ч/з 2 часа – 7,8. Для дальнейшего обследования направлен в энд диспансер. 19.12.14 ОТТГ натощак – 3,3 ч/з 1 час – 9,2  моль/л. Госпитализирован  в обл. энд. диспансер для проведения 3х часового ОТТГ со 100 гр глюкозы.</w:t>
      </w:r>
    </w:p>
    <w:p w:rsidR="004E2CD1" w:rsidRPr="00D66735" w:rsidRDefault="004E2CD1" w:rsidP="00FC5396">
      <w:pPr>
        <w:ind w:left="-567"/>
        <w:jc w:val="both"/>
        <w:rPr>
          <w:u w:val="single"/>
          <w:lang w:val="ru-RU"/>
        </w:rPr>
      </w:pPr>
      <w:r w:rsidRPr="00D66735">
        <w:rPr>
          <w:u w:val="single"/>
          <w:lang w:val="ru-RU"/>
        </w:rPr>
        <w:t>Данные лабораторных исследований.</w:t>
      </w:r>
    </w:p>
    <w:p w:rsidR="004E2CD1" w:rsidRPr="00D66735" w:rsidRDefault="004E2CD1" w:rsidP="00FC5396">
      <w:pPr>
        <w:ind w:left="-567"/>
        <w:jc w:val="both"/>
        <w:rPr>
          <w:lang w:val="ru-RU"/>
        </w:rPr>
      </w:pPr>
      <w:r w:rsidRPr="00D66735">
        <w:rPr>
          <w:lang w:val="ru-RU"/>
        </w:rPr>
        <w:t xml:space="preserve">24.12.14 Общ. ан. крови Нв – 110 г/л  эритр –3,5  лейк – 8,1 СОЭ – 41 мм/час   </w:t>
      </w:r>
    </w:p>
    <w:p w:rsidR="004E2CD1" w:rsidRPr="00D66735" w:rsidRDefault="004E2CD1" w:rsidP="00FC5396">
      <w:pPr>
        <w:ind w:left="-567"/>
        <w:jc w:val="both"/>
        <w:rPr>
          <w:lang w:val="ru-RU"/>
        </w:rPr>
      </w:pPr>
      <w:r w:rsidRPr="00D66735">
        <w:rPr>
          <w:lang w:val="ru-RU"/>
        </w:rPr>
        <w:t xml:space="preserve">э- 1%    п- 3%   с-59 %   л- 29 %   м-9 %  </w:t>
      </w:r>
    </w:p>
    <w:p w:rsidR="004E2CD1" w:rsidRPr="00D66735" w:rsidRDefault="004E2CD1" w:rsidP="00FC5396">
      <w:pPr>
        <w:ind w:left="-567"/>
        <w:jc w:val="both"/>
        <w:rPr>
          <w:lang w:val="ru-RU"/>
        </w:rPr>
      </w:pPr>
      <w:r w:rsidRPr="00D66735">
        <w:rPr>
          <w:lang w:val="ru-RU"/>
        </w:rPr>
        <w:t xml:space="preserve">23.12.14 Биохимия: СКФ –140 мл./мин., хол –7,58 тригл – 2,93ХСЛПВП -1,6 ХСЛПНП -4,65 Катер -3,7 мочевина –2,6  креатинин –61   бил общ –10,9  бил пр –2,3  тим –2,8  АСТ –0,34   АЛТ –0,18   ммоль/л; </w:t>
      </w:r>
    </w:p>
    <w:p w:rsidR="004E2CD1" w:rsidRPr="00D66735" w:rsidRDefault="004E2CD1" w:rsidP="00964EB1">
      <w:pPr>
        <w:pStyle w:val="Heading3"/>
        <w:ind w:left="-567"/>
        <w:jc w:val="both"/>
        <w:rPr>
          <w:b w:val="0"/>
          <w:sz w:val="24"/>
          <w:szCs w:val="24"/>
        </w:rPr>
      </w:pPr>
      <w:r w:rsidRPr="00D66735">
        <w:rPr>
          <w:b w:val="0"/>
          <w:sz w:val="24"/>
          <w:szCs w:val="24"/>
        </w:rPr>
        <w:t>23.12.14 Общ. ан. мочи уд вес м/м  лейк – 5-6  в п/зр белок – отр  ацетон –отр;  эпит. пл. -много в п/зр</w:t>
      </w:r>
    </w:p>
    <w:p w:rsidR="004E2CD1" w:rsidRPr="00D66735" w:rsidRDefault="004E2CD1" w:rsidP="00964EB1">
      <w:pPr>
        <w:pStyle w:val="Heading3"/>
        <w:ind w:left="-567"/>
        <w:jc w:val="both"/>
        <w:rPr>
          <w:b w:val="0"/>
          <w:sz w:val="24"/>
          <w:szCs w:val="24"/>
        </w:rPr>
      </w:pPr>
      <w:r w:rsidRPr="00D66735">
        <w:rPr>
          <w:b w:val="0"/>
          <w:sz w:val="24"/>
          <w:szCs w:val="24"/>
        </w:rPr>
        <w:t>24.12.14 Сут .протеинурия-отр ,сут .глюкозурия –отр.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90"/>
        <w:gridCol w:w="3190"/>
        <w:gridCol w:w="3191"/>
      </w:tblGrid>
      <w:tr w:rsidR="004E2CD1" w:rsidRPr="00D66735" w:rsidTr="007C11A3">
        <w:tc>
          <w:tcPr>
            <w:tcW w:w="9571" w:type="dxa"/>
            <w:gridSpan w:val="3"/>
          </w:tcPr>
          <w:p w:rsidR="004E2CD1" w:rsidRPr="00D66735" w:rsidRDefault="004E2CD1" w:rsidP="007C11A3">
            <w:pPr>
              <w:ind w:left="-567"/>
              <w:jc w:val="center"/>
              <w:rPr>
                <w:lang w:val="ru-RU"/>
              </w:rPr>
            </w:pPr>
            <w:r w:rsidRPr="00D66735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4E2CD1" w:rsidRPr="00D66735" w:rsidTr="007C11A3">
        <w:tc>
          <w:tcPr>
            <w:tcW w:w="3190" w:type="dxa"/>
          </w:tcPr>
          <w:p w:rsidR="004E2CD1" w:rsidRPr="00D66735" w:rsidRDefault="004E2CD1" w:rsidP="007C11A3">
            <w:pPr>
              <w:rPr>
                <w:lang w:val="ru-RU"/>
              </w:rPr>
            </w:pPr>
            <w:r w:rsidRPr="00D66735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4E2CD1" w:rsidRPr="00D66735" w:rsidRDefault="004E2CD1" w:rsidP="007C11A3">
            <w:pPr>
              <w:rPr>
                <w:lang w:val="ru-RU"/>
              </w:rPr>
            </w:pPr>
            <w:r w:rsidRPr="00D66735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4E2CD1" w:rsidRPr="00D66735" w:rsidRDefault="004E2CD1" w:rsidP="007C11A3">
            <w:pPr>
              <w:rPr>
                <w:lang w:val="ru-RU"/>
              </w:rPr>
            </w:pPr>
            <w:r w:rsidRPr="00D66735">
              <w:rPr>
                <w:lang w:val="ru-RU"/>
              </w:rPr>
              <w:t xml:space="preserve"> норма</w:t>
            </w:r>
          </w:p>
        </w:tc>
      </w:tr>
      <w:tr w:rsidR="004E2CD1" w:rsidRPr="00D66735" w:rsidTr="007C11A3">
        <w:tc>
          <w:tcPr>
            <w:tcW w:w="3190" w:type="dxa"/>
          </w:tcPr>
          <w:p w:rsidR="004E2CD1" w:rsidRPr="00D66735" w:rsidRDefault="004E2CD1" w:rsidP="007C11A3">
            <w:pPr>
              <w:rPr>
                <w:lang w:val="ru-RU"/>
              </w:rPr>
            </w:pPr>
            <w:r w:rsidRPr="00D66735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4E2CD1" w:rsidRPr="00D66735" w:rsidRDefault="004E2CD1" w:rsidP="007C11A3">
            <w:pPr>
              <w:rPr>
                <w:lang w:val="ru-RU"/>
              </w:rPr>
            </w:pPr>
            <w:r w:rsidRPr="00D66735">
              <w:rPr>
                <w:lang w:val="ru-RU"/>
              </w:rPr>
              <w:t>4,4</w:t>
            </w:r>
          </w:p>
        </w:tc>
        <w:tc>
          <w:tcPr>
            <w:tcW w:w="3191" w:type="dxa"/>
          </w:tcPr>
          <w:p w:rsidR="004E2CD1" w:rsidRPr="00D66735" w:rsidRDefault="004E2CD1" w:rsidP="007C11A3">
            <w:pPr>
              <w:rPr>
                <w:lang w:val="ru-RU"/>
              </w:rPr>
            </w:pPr>
            <w:r w:rsidRPr="00D66735">
              <w:rPr>
                <w:lang w:val="ru-RU"/>
              </w:rPr>
              <w:t>N&lt; 5.8</w:t>
            </w:r>
          </w:p>
        </w:tc>
      </w:tr>
      <w:tr w:rsidR="004E2CD1" w:rsidRPr="00D66735" w:rsidTr="007C11A3">
        <w:tc>
          <w:tcPr>
            <w:tcW w:w="3190" w:type="dxa"/>
          </w:tcPr>
          <w:p w:rsidR="004E2CD1" w:rsidRPr="00D66735" w:rsidRDefault="004E2CD1" w:rsidP="007C11A3">
            <w:pPr>
              <w:rPr>
                <w:lang w:val="ru-RU"/>
              </w:rPr>
            </w:pPr>
            <w:r w:rsidRPr="00D66735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4E2CD1" w:rsidRPr="00D66735" w:rsidRDefault="004E2CD1" w:rsidP="007C11A3">
            <w:pPr>
              <w:rPr>
                <w:lang w:val="ru-RU"/>
              </w:rPr>
            </w:pPr>
            <w:r w:rsidRPr="00D66735">
              <w:rPr>
                <w:lang w:val="ru-RU"/>
              </w:rPr>
              <w:t>7,7</w:t>
            </w:r>
          </w:p>
        </w:tc>
        <w:tc>
          <w:tcPr>
            <w:tcW w:w="3191" w:type="dxa"/>
          </w:tcPr>
          <w:p w:rsidR="004E2CD1" w:rsidRPr="00D66735" w:rsidRDefault="004E2CD1" w:rsidP="007C11A3">
            <w:pPr>
              <w:rPr>
                <w:lang w:val="ru-RU"/>
              </w:rPr>
            </w:pPr>
            <w:r w:rsidRPr="00D66735">
              <w:rPr>
                <w:lang w:val="ru-RU"/>
              </w:rPr>
              <w:t>N&lt;  10.6</w:t>
            </w:r>
          </w:p>
        </w:tc>
      </w:tr>
      <w:tr w:rsidR="004E2CD1" w:rsidRPr="00D66735" w:rsidTr="007C11A3">
        <w:tc>
          <w:tcPr>
            <w:tcW w:w="3190" w:type="dxa"/>
          </w:tcPr>
          <w:p w:rsidR="004E2CD1" w:rsidRPr="00D66735" w:rsidRDefault="004E2CD1" w:rsidP="007C11A3">
            <w:pPr>
              <w:rPr>
                <w:lang w:val="ru-RU"/>
              </w:rPr>
            </w:pPr>
            <w:r w:rsidRPr="00D66735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4E2CD1" w:rsidRPr="00D66735" w:rsidRDefault="004E2CD1" w:rsidP="007C11A3">
            <w:pPr>
              <w:rPr>
                <w:lang w:val="ru-RU"/>
              </w:rPr>
            </w:pPr>
            <w:r w:rsidRPr="00D66735">
              <w:rPr>
                <w:lang w:val="ru-RU"/>
              </w:rPr>
              <w:t>7,3</w:t>
            </w:r>
          </w:p>
        </w:tc>
        <w:tc>
          <w:tcPr>
            <w:tcW w:w="3191" w:type="dxa"/>
          </w:tcPr>
          <w:p w:rsidR="004E2CD1" w:rsidRPr="00D66735" w:rsidRDefault="004E2CD1" w:rsidP="007C11A3">
            <w:pPr>
              <w:rPr>
                <w:lang w:val="ru-RU"/>
              </w:rPr>
            </w:pPr>
            <w:r w:rsidRPr="00D66735">
              <w:rPr>
                <w:lang w:val="ru-RU"/>
              </w:rPr>
              <w:t>N&lt;9.2</w:t>
            </w:r>
          </w:p>
        </w:tc>
      </w:tr>
      <w:tr w:rsidR="004E2CD1" w:rsidRPr="00D66735" w:rsidTr="007C11A3">
        <w:tc>
          <w:tcPr>
            <w:tcW w:w="3190" w:type="dxa"/>
          </w:tcPr>
          <w:p w:rsidR="004E2CD1" w:rsidRPr="00D66735" w:rsidRDefault="004E2CD1" w:rsidP="007C11A3">
            <w:pPr>
              <w:rPr>
                <w:lang w:val="ru-RU"/>
              </w:rPr>
            </w:pPr>
            <w:r w:rsidRPr="00D66735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4E2CD1" w:rsidRPr="00D66735" w:rsidRDefault="004E2CD1" w:rsidP="007C11A3">
            <w:pPr>
              <w:rPr>
                <w:lang w:val="ru-RU"/>
              </w:rPr>
            </w:pPr>
            <w:r w:rsidRPr="00D66735">
              <w:rPr>
                <w:lang w:val="ru-RU"/>
              </w:rPr>
              <w:t>5,3</w:t>
            </w:r>
          </w:p>
        </w:tc>
        <w:tc>
          <w:tcPr>
            <w:tcW w:w="3191" w:type="dxa"/>
          </w:tcPr>
          <w:p w:rsidR="004E2CD1" w:rsidRPr="00D66735" w:rsidRDefault="004E2CD1" w:rsidP="007C11A3">
            <w:pPr>
              <w:rPr>
                <w:lang w:val="ru-RU"/>
              </w:rPr>
            </w:pPr>
            <w:r w:rsidRPr="00D66735">
              <w:rPr>
                <w:lang w:val="ru-RU"/>
              </w:rPr>
              <w:t>N&lt;8.1</w:t>
            </w:r>
          </w:p>
        </w:tc>
      </w:tr>
    </w:tbl>
    <w:p w:rsidR="004E2CD1" w:rsidRPr="00D66735" w:rsidRDefault="004E2CD1" w:rsidP="002273C6">
      <w:pPr>
        <w:rPr>
          <w:lang w:val="ru-RU"/>
        </w:rPr>
      </w:pPr>
    </w:p>
    <w:p w:rsidR="004E2CD1" w:rsidRPr="00D66735" w:rsidRDefault="004E2CD1" w:rsidP="00FC5396">
      <w:pPr>
        <w:ind w:left="-567"/>
        <w:jc w:val="both"/>
        <w:rPr>
          <w:lang w:val="ru-RU"/>
        </w:rPr>
      </w:pPr>
      <w:r w:rsidRPr="00D66735">
        <w:rPr>
          <w:u w:val="single"/>
          <w:lang w:val="ru-RU"/>
        </w:rPr>
        <w:t>Окулист</w:t>
      </w:r>
      <w:r w:rsidRPr="00D66735">
        <w:rPr>
          <w:lang w:val="ru-RU"/>
        </w:rPr>
        <w:t xml:space="preserve">: </w:t>
      </w:r>
      <w:r w:rsidRPr="00D66735">
        <w:rPr>
          <w:lang w:val="en-US"/>
        </w:rPr>
        <w:t>VIS</w:t>
      </w:r>
      <w:r w:rsidRPr="00D66735">
        <w:rPr>
          <w:lang w:val="ru-RU"/>
        </w:rPr>
        <w:t xml:space="preserve"> </w:t>
      </w:r>
      <w:r w:rsidRPr="00D66735">
        <w:rPr>
          <w:lang w:val="en-US"/>
        </w:rPr>
        <w:t>OD</w:t>
      </w:r>
      <w:r w:rsidRPr="00D66735">
        <w:rPr>
          <w:lang w:val="ru-RU"/>
        </w:rPr>
        <w:t xml:space="preserve">= 1,0  </w:t>
      </w:r>
      <w:r w:rsidRPr="00D66735">
        <w:rPr>
          <w:lang w:val="en-US"/>
        </w:rPr>
        <w:t>OS</w:t>
      </w:r>
      <w:r w:rsidRPr="00D66735">
        <w:rPr>
          <w:lang w:val="ru-RU"/>
        </w:rPr>
        <w:t>=  1,0  Оптические среды и глазное дно без особенностей.</w:t>
      </w:r>
    </w:p>
    <w:p w:rsidR="004E2CD1" w:rsidRPr="00D66735" w:rsidRDefault="004E2CD1" w:rsidP="00FC5396">
      <w:pPr>
        <w:ind w:left="-567"/>
        <w:jc w:val="both"/>
        <w:rPr>
          <w:lang w:val="ru-RU"/>
        </w:rPr>
      </w:pPr>
      <w:r w:rsidRPr="00D66735">
        <w:rPr>
          <w:u w:val="single"/>
          <w:lang w:val="ru-RU"/>
        </w:rPr>
        <w:t>22.12.14ЭКГ</w:t>
      </w:r>
      <w:r w:rsidRPr="00D66735">
        <w:rPr>
          <w:lang w:val="ru-RU"/>
        </w:rPr>
        <w:t>: ЧСС -92уд/мин. Вольтаж сохранен.  Ритм синусовый, тахикардия. Эл. ось не отклонена. Позиция промежуточная. Гипертрофия левого желудочка. С-м укороченного PQ.</w:t>
      </w:r>
    </w:p>
    <w:p w:rsidR="004E2CD1" w:rsidRPr="00D66735" w:rsidRDefault="004E2CD1" w:rsidP="00FC5396">
      <w:pPr>
        <w:ind w:left="-567"/>
        <w:jc w:val="both"/>
        <w:rPr>
          <w:lang w:val="ru-RU"/>
        </w:rPr>
      </w:pPr>
      <w:r w:rsidRPr="00D66735">
        <w:rPr>
          <w:u w:val="single"/>
          <w:lang w:val="ru-RU"/>
        </w:rPr>
        <w:t>19.12.14Гинеколог</w:t>
      </w:r>
      <w:r w:rsidRPr="00D66735">
        <w:rPr>
          <w:lang w:val="ru-RU"/>
        </w:rPr>
        <w:t>: Беременность 1, 30 нед. Гестационный диабет.</w:t>
      </w:r>
    </w:p>
    <w:p w:rsidR="004E2CD1" w:rsidRPr="00D66735" w:rsidRDefault="004E2CD1" w:rsidP="00FC5396">
      <w:pPr>
        <w:ind w:left="-567"/>
        <w:jc w:val="both"/>
        <w:rPr>
          <w:lang w:val="ru-RU"/>
        </w:rPr>
      </w:pPr>
      <w:r w:rsidRPr="00D66735">
        <w:rPr>
          <w:u w:val="single"/>
          <w:lang w:val="ru-RU"/>
        </w:rPr>
        <w:t>Лечение:</w:t>
      </w:r>
      <w:r w:rsidRPr="00D66735">
        <w:rPr>
          <w:lang w:val="ru-RU"/>
        </w:rPr>
        <w:t xml:space="preserve"> Магне В 6, элевит, провеение 3х часового ТТГ.</w:t>
      </w:r>
    </w:p>
    <w:p w:rsidR="004E2CD1" w:rsidRPr="00D66735" w:rsidRDefault="004E2CD1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66735">
        <w:rPr>
          <w:u w:val="single"/>
          <w:lang w:val="ru-RU"/>
        </w:rPr>
        <w:t>Состояние больного при выписке</w:t>
      </w:r>
      <w:r w:rsidRPr="00D66735">
        <w:rPr>
          <w:lang w:val="ru-RU"/>
        </w:rPr>
        <w:t xml:space="preserve">, В настоящий момент данных за гестационный диабет нет. АД 110/70 мм рт. ст. </w:t>
      </w:r>
    </w:p>
    <w:p w:rsidR="004E2CD1" w:rsidRPr="00D66735" w:rsidRDefault="004E2CD1">
      <w:pPr>
        <w:jc w:val="both"/>
        <w:rPr>
          <w:u w:val="single"/>
          <w:lang w:val="ru-RU"/>
        </w:rPr>
      </w:pPr>
      <w:r w:rsidRPr="00D66735">
        <w:rPr>
          <w:u w:val="single"/>
          <w:lang w:val="ru-RU"/>
        </w:rPr>
        <w:t xml:space="preserve">Рекомендовано </w:t>
      </w:r>
      <w:r w:rsidRPr="00D66735">
        <w:rPr>
          <w:lang w:val="ru-RU"/>
        </w:rPr>
        <w:t>:</w:t>
      </w:r>
    </w:p>
    <w:p w:rsidR="004E2CD1" w:rsidRPr="00D66735" w:rsidRDefault="004E2CD1">
      <w:pPr>
        <w:numPr>
          <w:ilvl w:val="0"/>
          <w:numId w:val="2"/>
        </w:numPr>
        <w:jc w:val="both"/>
        <w:rPr>
          <w:lang w:val="ru-RU"/>
        </w:rPr>
      </w:pPr>
      <w:r w:rsidRPr="00D66735">
        <w:rPr>
          <w:lang w:val="ru-RU"/>
        </w:rPr>
        <w:t>«Д» наблюдение эндокринолога, уч. терапевта, гинеколога по м\жит.</w:t>
      </w:r>
    </w:p>
    <w:p w:rsidR="004E2CD1" w:rsidRPr="00D66735" w:rsidRDefault="004E2CD1">
      <w:pPr>
        <w:numPr>
          <w:ilvl w:val="0"/>
          <w:numId w:val="2"/>
        </w:numPr>
        <w:jc w:val="both"/>
        <w:rPr>
          <w:lang w:val="ru-RU"/>
        </w:rPr>
      </w:pPr>
      <w:r w:rsidRPr="00D66735">
        <w:rPr>
          <w:lang w:val="ru-RU"/>
        </w:rPr>
        <w:t>Контр гликемии в динамике.</w:t>
      </w:r>
    </w:p>
    <w:p w:rsidR="004E2CD1" w:rsidRPr="00D66735" w:rsidRDefault="004E2CD1">
      <w:pPr>
        <w:numPr>
          <w:ilvl w:val="0"/>
          <w:numId w:val="2"/>
        </w:numPr>
        <w:jc w:val="both"/>
        <w:rPr>
          <w:lang w:val="ru-RU"/>
        </w:rPr>
      </w:pPr>
      <w:r w:rsidRPr="00D66735">
        <w:rPr>
          <w:lang w:val="ru-RU"/>
        </w:rPr>
        <w:t>Контроль общего анализа крови,мочи  в динамике ,конс.гематолога  .</w:t>
      </w:r>
    </w:p>
    <w:p w:rsidR="004E2CD1" w:rsidRPr="00D66735" w:rsidRDefault="004E2CD1">
      <w:pPr>
        <w:numPr>
          <w:ilvl w:val="0"/>
          <w:numId w:val="2"/>
        </w:numPr>
        <w:jc w:val="both"/>
        <w:rPr>
          <w:lang w:val="ru-RU"/>
        </w:rPr>
      </w:pPr>
      <w:r w:rsidRPr="00D66735">
        <w:rPr>
          <w:lang w:val="ru-RU"/>
        </w:rPr>
        <w:t>Рек. гинеколога :поливитамины для беременных по 1 табл. 1 р/день ,магне В6 по 1т 2 р/день .</w:t>
      </w:r>
    </w:p>
    <w:p w:rsidR="004E2CD1" w:rsidRPr="00D66735" w:rsidRDefault="004E2CD1">
      <w:pPr>
        <w:jc w:val="both"/>
        <w:rPr>
          <w:b/>
          <w:lang w:val="ru-RU"/>
        </w:rPr>
      </w:pPr>
    </w:p>
    <w:p w:rsidR="004E2CD1" w:rsidRPr="00D66735" w:rsidRDefault="004E2CD1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D66735">
        <w:rPr>
          <w:sz w:val="24"/>
          <w:szCs w:val="24"/>
        </w:rPr>
        <w:t xml:space="preserve">Леч. врач  Соловьюк Е.А. </w:t>
      </w:r>
    </w:p>
    <w:p w:rsidR="004E2CD1" w:rsidRPr="00D66735" w:rsidRDefault="004E2CD1" w:rsidP="004468E8">
      <w:pPr>
        <w:jc w:val="both"/>
        <w:rPr>
          <w:lang w:val="ru-RU"/>
        </w:rPr>
      </w:pPr>
      <w:r w:rsidRPr="00D66735">
        <w:rPr>
          <w:lang w:val="ru-RU"/>
        </w:rPr>
        <w:t>Зав. отд.  Фещук И.А.</w:t>
      </w:r>
    </w:p>
    <w:p w:rsidR="004E2CD1" w:rsidRPr="00D66735" w:rsidRDefault="004E2CD1" w:rsidP="00B272AF">
      <w:pPr>
        <w:jc w:val="both"/>
        <w:rPr>
          <w:lang w:val="ru-RU"/>
        </w:rPr>
      </w:pPr>
      <w:r w:rsidRPr="00D66735">
        <w:rPr>
          <w:lang w:val="ru-RU"/>
        </w:rPr>
        <w:t xml:space="preserve">Нач. мед. Костина Т.К. </w:t>
      </w:r>
    </w:p>
    <w:p w:rsidR="004E2CD1" w:rsidRPr="00D66735" w:rsidRDefault="004E2CD1" w:rsidP="00992792">
      <w:pPr>
        <w:jc w:val="both"/>
        <w:rPr>
          <w:lang w:val="ru-RU"/>
        </w:rPr>
      </w:pPr>
    </w:p>
    <w:sectPr w:rsidR="004E2CD1" w:rsidRPr="00D66735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CD1" w:rsidRDefault="004E2CD1" w:rsidP="00080012">
      <w:r>
        <w:separator/>
      </w:r>
    </w:p>
  </w:endnote>
  <w:endnote w:type="continuationSeparator" w:id="1">
    <w:p w:rsidR="004E2CD1" w:rsidRDefault="004E2C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CD1" w:rsidRDefault="004E2CD1" w:rsidP="00080012">
      <w:r>
        <w:separator/>
      </w:r>
    </w:p>
  </w:footnote>
  <w:footnote w:type="continuationSeparator" w:id="1">
    <w:p w:rsidR="004E2CD1" w:rsidRDefault="004E2C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4E2CD1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4E2CD1" w:rsidRPr="00244DF4" w:rsidRDefault="004E2CD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4E2CD1" w:rsidRPr="00244DF4" w:rsidRDefault="004E2CD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4E2CD1" w:rsidRPr="00244DF4" w:rsidRDefault="004E2CD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E2CD1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4E2CD1" w:rsidRPr="00244DF4" w:rsidRDefault="004E2CD1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E2CD1" w:rsidRPr="00244DF4" w:rsidRDefault="004E2CD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E2CD1" w:rsidRPr="00244DF4" w:rsidRDefault="004E2CD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E2CD1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4E2CD1" w:rsidRPr="00244DF4" w:rsidRDefault="004E2CD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E2CD1" w:rsidRPr="00244DF4" w:rsidRDefault="004E2CD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E2CD1" w:rsidRPr="00244DF4" w:rsidRDefault="004E2CD1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E2CD1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4E2CD1" w:rsidRPr="00080012" w:rsidRDefault="004E2CD1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4E2CD1" w:rsidRPr="00080012" w:rsidRDefault="004E2CD1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4E2CD1" w:rsidRPr="00080012" w:rsidRDefault="004E2CD1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E2CD1" w:rsidRDefault="004E2CD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04BE"/>
    <w:rsid w:val="001D24AD"/>
    <w:rsid w:val="001D2B2A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73C6"/>
    <w:rsid w:val="0024238F"/>
    <w:rsid w:val="00242D1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51D1"/>
    <w:rsid w:val="002812EA"/>
    <w:rsid w:val="002A19A6"/>
    <w:rsid w:val="002A20EE"/>
    <w:rsid w:val="002A7BF2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72C3"/>
    <w:rsid w:val="003A207C"/>
    <w:rsid w:val="003A52A7"/>
    <w:rsid w:val="003D541B"/>
    <w:rsid w:val="003E2857"/>
    <w:rsid w:val="003E3C1C"/>
    <w:rsid w:val="003E3E4A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2CD1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6BF3"/>
    <w:rsid w:val="006F5619"/>
    <w:rsid w:val="0070145A"/>
    <w:rsid w:val="00702211"/>
    <w:rsid w:val="0071390A"/>
    <w:rsid w:val="00713981"/>
    <w:rsid w:val="007168F0"/>
    <w:rsid w:val="00717078"/>
    <w:rsid w:val="00722244"/>
    <w:rsid w:val="007227D5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11A3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5646"/>
    <w:rsid w:val="00855875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4EB1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499E"/>
    <w:rsid w:val="00B25968"/>
    <w:rsid w:val="00B272AF"/>
    <w:rsid w:val="00B32409"/>
    <w:rsid w:val="00B40A99"/>
    <w:rsid w:val="00B44569"/>
    <w:rsid w:val="00B4524B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5466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133F"/>
    <w:rsid w:val="00C42780"/>
    <w:rsid w:val="00C45DB5"/>
    <w:rsid w:val="00C65645"/>
    <w:rsid w:val="00C701D1"/>
    <w:rsid w:val="00C74305"/>
    <w:rsid w:val="00C756D5"/>
    <w:rsid w:val="00C7614A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C1E7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6735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07EB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A5BDC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BDC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246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1</Pages>
  <Words>321</Words>
  <Characters>1834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2014-12-24T09:24:00Z</cp:lastPrinted>
  <dcterms:created xsi:type="dcterms:W3CDTF">2014-12-24T07:00:00Z</dcterms:created>
  <dcterms:modified xsi:type="dcterms:W3CDTF">2014-12-24T09:26:00Z</dcterms:modified>
</cp:coreProperties>
</file>