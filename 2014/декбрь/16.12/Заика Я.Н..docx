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B3" w:rsidRPr="00F60C9C" w:rsidRDefault="005359B3" w:rsidP="00FC5396">
      <w:pPr>
        <w:pStyle w:val="Heading4"/>
        <w:ind w:left="-567" w:right="-58"/>
        <w:rPr>
          <w:b w:val="0"/>
          <w:sz w:val="24"/>
          <w:szCs w:val="24"/>
        </w:rPr>
      </w:pPr>
      <w:r w:rsidRPr="00F60C9C">
        <w:rPr>
          <w:b w:val="0"/>
          <w:sz w:val="24"/>
          <w:szCs w:val="24"/>
        </w:rPr>
        <w:t>Выписной эпикриз</w:t>
      </w:r>
    </w:p>
    <w:p w:rsidR="005359B3" w:rsidRPr="00F60C9C" w:rsidRDefault="005359B3" w:rsidP="00FC5396">
      <w:pPr>
        <w:pStyle w:val="Heading4"/>
        <w:ind w:left="-567"/>
        <w:rPr>
          <w:b w:val="0"/>
          <w:sz w:val="24"/>
          <w:szCs w:val="24"/>
        </w:rPr>
      </w:pPr>
      <w:r w:rsidRPr="00F60C9C">
        <w:rPr>
          <w:b w:val="0"/>
          <w:sz w:val="24"/>
          <w:szCs w:val="24"/>
        </w:rPr>
        <w:t>Из истории болезни №  1555</w:t>
      </w:r>
    </w:p>
    <w:p w:rsidR="005359B3" w:rsidRPr="00F60C9C" w:rsidRDefault="005359B3" w:rsidP="00FC5396">
      <w:pPr>
        <w:pStyle w:val="Heading5"/>
        <w:ind w:left="-567"/>
        <w:rPr>
          <w:sz w:val="24"/>
          <w:szCs w:val="24"/>
        </w:rPr>
      </w:pPr>
      <w:r w:rsidRPr="00F60C9C">
        <w:rPr>
          <w:sz w:val="24"/>
          <w:szCs w:val="24"/>
        </w:rPr>
        <w:t>Ф.И.О: Заика Яна Николаевна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Год рождения: 1982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Место жительства: г. Запорожье, ул Парижской коммуны 31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Место работы: н/р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Находился на лечении с   09.12.14 по   17.12.14 в диаб.   отд.</w:t>
      </w:r>
    </w:p>
    <w:p w:rsidR="005359B3" w:rsidRPr="00F60C9C" w:rsidRDefault="005359B3" w:rsidP="00291C44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Диагноз:</w:t>
      </w:r>
      <w:r w:rsidRPr="00F60C9C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 ст. Диабетическая нефропатия III ст. Диаб. ангиопатия артерий н/к. Начальные проявления диабетическая полинейропатия н/к, сенсомоторная форма. Непролиферативная  диабетическая ретинопатия ОИ. Беременность II, 21 нед. Головное предлежание. Роды II. Дрожжевой вагиноз, НЦД по смешанному типу.  Дополнительная трабекула левого желудочка. Аутоиммунный тиреоидит, гипертрофическая форма, зоб 1 ст. Эутиреоидное состяоние.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 xml:space="preserve">Жалобы при поступлении </w:t>
      </w:r>
      <w:r w:rsidRPr="00F60C9C">
        <w:rPr>
          <w:lang w:val="ru-RU"/>
        </w:rPr>
        <w:t xml:space="preserve">на увеличение веса на 6 кг за </w:t>
      </w:r>
      <w:r>
        <w:rPr>
          <w:lang w:val="ru-RU"/>
        </w:rPr>
        <w:t>время беременности</w:t>
      </w:r>
      <w:r w:rsidRPr="00F60C9C">
        <w:rPr>
          <w:lang w:val="ru-RU"/>
        </w:rPr>
        <w:t>, ухудшение зрения, головные боли.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Краткий анамнез</w:t>
      </w:r>
      <w:r w:rsidRPr="00F60C9C">
        <w:rPr>
          <w:lang w:val="ru-RU"/>
        </w:rPr>
        <w:t>: СД выявлен в 2010г.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Эпайдра п/з-8 ед., п/о- 8ед., п/у-8ед., Лантус 22.00 – 8 ед. Гликемия –8,0-10,0-12,0 ммоль/л. Последнее стац. лечение в 09.2014г. С больной была проведена беседа о возможных последствиях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Госпитализирован  в обл. энд. диспансер для коррекции инсулинотерапии,  лечения хр. осложнений СД.</w:t>
      </w:r>
    </w:p>
    <w:p w:rsidR="005359B3" w:rsidRPr="00F60C9C" w:rsidRDefault="005359B3" w:rsidP="00FC5396">
      <w:pPr>
        <w:ind w:left="-567"/>
        <w:jc w:val="both"/>
        <w:rPr>
          <w:u w:val="single"/>
          <w:lang w:val="ru-RU"/>
        </w:rPr>
      </w:pPr>
      <w:r w:rsidRPr="00F60C9C">
        <w:rPr>
          <w:u w:val="single"/>
          <w:lang w:val="ru-RU"/>
        </w:rPr>
        <w:t>Данные лабораторных исследований.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 xml:space="preserve">10.12.14 Общ. ан. крови Нв –132  г/л  эритр –4,0  лейк –7,6  СОЭ –35  мм/час   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 xml:space="preserve">э- 2%    п- 5%   с- 58%   л- 30 %   м- 5%  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16.12.14 СОЭ – 34 мм/час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 xml:space="preserve">10.12.14 Биохимия: СКФ –112 мл./мин., хол –8,34 тригл -8,34 мочевина –4,4  креатинин –68   бил общ –11,2  бил пр –3,2  тим –2,7  АСТ –0,32   АЛТ – 0,26  ммоль/л; 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10.12.14 ТТГ – 0,3  (0,3-4,0) Мме/л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lang w:val="ru-RU"/>
        </w:rPr>
        <w:t>12.12.14 Глик гемоглобин – 6,66%</w:t>
      </w:r>
    </w:p>
    <w:p w:rsidR="005359B3" w:rsidRPr="00F60C9C" w:rsidRDefault="005359B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60C9C">
        <w:rPr>
          <w:b w:val="0"/>
          <w:sz w:val="24"/>
          <w:szCs w:val="24"/>
        </w:rPr>
        <w:t>10.12.14 Общ. ан. мочи уд вес м/м  лейк – 1-2  в п/зр белок – отр  ацетон –отр;  эпит. пл. - ум; эпит. перех. - ум в п/зр</w:t>
      </w:r>
    </w:p>
    <w:p w:rsidR="005359B3" w:rsidRPr="00F60C9C" w:rsidRDefault="005359B3" w:rsidP="00FC5396">
      <w:pPr>
        <w:ind w:left="-567"/>
        <w:rPr>
          <w:lang w:val="ru-RU"/>
        </w:rPr>
      </w:pPr>
      <w:r w:rsidRPr="00F60C9C">
        <w:rPr>
          <w:lang w:val="ru-RU"/>
        </w:rPr>
        <w:t>11.12.14 Суточная глюкозурия – 0,4 %;   Суточная протеинурия –  отр</w:t>
      </w:r>
    </w:p>
    <w:p w:rsidR="005359B3" w:rsidRPr="00F60C9C" w:rsidRDefault="005359B3" w:rsidP="00FC5396">
      <w:pPr>
        <w:pStyle w:val="Heading5"/>
        <w:ind w:left="-567"/>
        <w:rPr>
          <w:sz w:val="24"/>
          <w:szCs w:val="24"/>
        </w:rPr>
      </w:pPr>
      <w:r w:rsidRPr="00F60C9C">
        <w:rPr>
          <w:sz w:val="24"/>
          <w:szCs w:val="24"/>
        </w:rPr>
        <w:t>12.12.14 Микроальбуминурия –162,1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359B3" w:rsidRPr="00F60C9C" w:rsidTr="00B76356">
        <w:tc>
          <w:tcPr>
            <w:tcW w:w="2518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 xml:space="preserve">Гликемический </w:t>
            </w:r>
          </w:p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20.00</w:t>
            </w:r>
          </w:p>
        </w:tc>
      </w:tr>
      <w:tr w:rsidR="005359B3" w:rsidRPr="00F60C9C" w:rsidTr="00B76356">
        <w:tc>
          <w:tcPr>
            <w:tcW w:w="2518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4,5</w:t>
            </w:r>
          </w:p>
        </w:tc>
      </w:tr>
      <w:tr w:rsidR="005359B3" w:rsidRPr="00F60C9C" w:rsidTr="00B76356">
        <w:tc>
          <w:tcPr>
            <w:tcW w:w="2518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9,1</w:t>
            </w:r>
          </w:p>
        </w:tc>
      </w:tr>
      <w:tr w:rsidR="005359B3" w:rsidRPr="00F60C9C" w:rsidTr="00B76356">
        <w:tc>
          <w:tcPr>
            <w:tcW w:w="2518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</w:tr>
      <w:tr w:rsidR="005359B3" w:rsidRPr="00F60C9C" w:rsidTr="00B76356">
        <w:tc>
          <w:tcPr>
            <w:tcW w:w="2518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  <w:r w:rsidRPr="00F60C9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9B3" w:rsidRPr="00F60C9C" w:rsidRDefault="005359B3" w:rsidP="00B76356">
            <w:pPr>
              <w:rPr>
                <w:lang w:val="ru-RU"/>
              </w:rPr>
            </w:pPr>
          </w:p>
        </w:tc>
      </w:tr>
    </w:tbl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09.12.14ЭКГ</w:t>
      </w:r>
      <w:r w:rsidRPr="00F60C9C">
        <w:rPr>
          <w:lang w:val="ru-RU"/>
        </w:rPr>
        <w:t xml:space="preserve">: ЧСС -75 уд/мин. Вольтаж сохранен.  Ритм синусовый. Эл. ось не отклонена. Позиция вертикальная. Гипертрофия левого желудочка. 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12.12.14 Кардиолог</w:t>
      </w:r>
      <w:r w:rsidRPr="00F60C9C">
        <w:rPr>
          <w:lang w:val="ru-RU"/>
        </w:rPr>
        <w:t>:  НЦД по смешанному типу. Дополнительная трабекула левого желудочка.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10.10.14 ЭХОКС:</w:t>
      </w:r>
      <w:r w:rsidRPr="00F60C9C">
        <w:rPr>
          <w:lang w:val="ru-RU"/>
        </w:rPr>
        <w:t xml:space="preserve"> КДР – 46,6мм; КСР – 29,1мм; УО – 64,0мл; ФВ – 68%; МЖП – 9,1мм; ЗСЛЖ – 8,4мм;  Закл: Эходинамически незначимой регургитации на МК, ТК и Кл ЛА, дополнительный трабекул ЛЖ.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10.12.14Гинеколог</w:t>
      </w:r>
      <w:r w:rsidRPr="00F60C9C">
        <w:rPr>
          <w:lang w:val="ru-RU"/>
        </w:rPr>
        <w:t>:  Беременность II, 21 нед. Головное предлежание. Роды II. Дрожжевой вагиноз.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r w:rsidRPr="00F60C9C">
        <w:rPr>
          <w:u w:val="single"/>
          <w:lang w:val="ru-RU"/>
        </w:rPr>
        <w:t>Лечение:</w:t>
      </w:r>
      <w:r w:rsidRPr="00F60C9C">
        <w:rPr>
          <w:lang w:val="ru-RU"/>
        </w:rPr>
        <w:t xml:space="preserve"> Эпайдра, Лантус.</w:t>
      </w:r>
    </w:p>
    <w:p w:rsidR="005359B3" w:rsidRPr="00F60C9C" w:rsidRDefault="005359B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0C9C">
        <w:rPr>
          <w:u w:val="single"/>
          <w:lang w:val="ru-RU"/>
        </w:rPr>
        <w:t>Состояние больного при выписке</w:t>
      </w:r>
      <w:r w:rsidRPr="00F60C9C">
        <w:rPr>
          <w:lang w:val="ru-RU"/>
        </w:rPr>
        <w:t xml:space="preserve">: СД компенсирован. АД 100/60 мм рт. ст. </w:t>
      </w:r>
    </w:p>
    <w:p w:rsidR="005359B3" w:rsidRPr="00F60C9C" w:rsidRDefault="005359B3">
      <w:pPr>
        <w:jc w:val="both"/>
        <w:rPr>
          <w:u w:val="single"/>
          <w:lang w:val="ru-RU"/>
        </w:rPr>
      </w:pPr>
      <w:r w:rsidRPr="00F60C9C">
        <w:rPr>
          <w:u w:val="single"/>
          <w:lang w:val="ru-RU"/>
        </w:rPr>
        <w:t xml:space="preserve">Рекомендовано </w:t>
      </w:r>
      <w:r w:rsidRPr="00F60C9C">
        <w:rPr>
          <w:lang w:val="ru-RU"/>
        </w:rPr>
        <w:t>:</w:t>
      </w:r>
    </w:p>
    <w:p w:rsidR="005359B3" w:rsidRPr="00F60C9C" w:rsidRDefault="005359B3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«Д» наблюдение эндокринолога, уч. терапевта, гинеколога, окулист по м\жит.</w:t>
      </w:r>
    </w:p>
    <w:p w:rsidR="005359B3" w:rsidRPr="00F60C9C" w:rsidRDefault="005359B3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359B3" w:rsidRPr="00F60C9C" w:rsidRDefault="005359B3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Инсулинотерапия:   Эпайдра п/з-8-10 ед., п/о-8-10 ед., п/уж -4-6 ед., Лантус 22.00 16-18  ед.</w:t>
      </w:r>
    </w:p>
    <w:p w:rsidR="005359B3" w:rsidRPr="00F60C9C" w:rsidRDefault="005359B3" w:rsidP="009514BD">
      <w:pPr>
        <w:ind w:left="435"/>
        <w:jc w:val="both"/>
        <w:rPr>
          <w:lang w:val="ru-RU"/>
        </w:rPr>
      </w:pPr>
      <w:r w:rsidRPr="00F60C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359B3" w:rsidRPr="00F60C9C" w:rsidRDefault="005359B3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Контроль глик. гемоглобина 1 раз в 3 мес., микроальбуминурии 1р. в 6 мес.</w:t>
      </w:r>
    </w:p>
    <w:p w:rsidR="005359B3" w:rsidRPr="00F60C9C" w:rsidRDefault="005359B3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 xml:space="preserve">УЗИ щит. железы, ТТГ 1р. в 6 мес. </w:t>
      </w:r>
    </w:p>
    <w:p w:rsidR="005359B3" w:rsidRDefault="005359B3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 больной</w:t>
      </w:r>
      <w:r w:rsidRPr="00F60C9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</w:t>
      </w:r>
    </w:p>
    <w:p w:rsidR="005359B3" w:rsidRPr="00F60C9C" w:rsidRDefault="005359B3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гинеколога</w:t>
      </w:r>
      <w:r w:rsidRPr="00F60C9C">
        <w:rPr>
          <w:lang w:val="ru-RU"/>
        </w:rPr>
        <w:t>:</w:t>
      </w:r>
      <w:r>
        <w:rPr>
          <w:lang w:val="ru-RU"/>
        </w:rPr>
        <w:t xml:space="preserve">св. пимафуцин100мг 1 св. на ночь </w:t>
      </w:r>
      <w:r>
        <w:rPr>
          <w:lang w:val="en-US"/>
        </w:rPr>
        <w:t>per</w:t>
      </w:r>
      <w:r w:rsidRPr="00F72845">
        <w:rPr>
          <w:lang w:val="ru-RU"/>
        </w:rPr>
        <w:t xml:space="preserve"> </w:t>
      </w:r>
      <w:r>
        <w:rPr>
          <w:lang w:val="en-US"/>
        </w:rPr>
        <w:t>vaginum</w:t>
      </w:r>
      <w:r w:rsidRPr="00F72845">
        <w:rPr>
          <w:lang w:val="ru-RU"/>
        </w:rPr>
        <w:t xml:space="preserve"> 10 </w:t>
      </w:r>
      <w:r>
        <w:rPr>
          <w:lang w:val="ru-RU"/>
        </w:rPr>
        <w:t>дней.</w:t>
      </w:r>
    </w:p>
    <w:p w:rsidR="005359B3" w:rsidRPr="00F60C9C" w:rsidRDefault="005359B3" w:rsidP="002E73F4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5359B3" w:rsidRPr="00F60C9C" w:rsidRDefault="005359B3" w:rsidP="002E73F4">
      <w:pPr>
        <w:numPr>
          <w:ilvl w:val="0"/>
          <w:numId w:val="2"/>
        </w:numPr>
        <w:jc w:val="both"/>
        <w:rPr>
          <w:lang w:val="ru-RU"/>
        </w:rPr>
      </w:pPr>
      <w:r w:rsidRPr="00F60C9C">
        <w:rPr>
          <w:lang w:val="ru-RU"/>
        </w:rPr>
        <w:t>Повторная госпитализация для коррекции инсулинотерапии в сроке 28-30нед. беременности.</w:t>
      </w:r>
    </w:p>
    <w:p w:rsidR="005359B3" w:rsidRPr="00F60C9C" w:rsidRDefault="005359B3" w:rsidP="00A9598B">
      <w:pPr>
        <w:ind w:left="435"/>
        <w:jc w:val="both"/>
        <w:rPr>
          <w:lang w:val="ru-RU"/>
        </w:rPr>
      </w:pPr>
    </w:p>
    <w:p w:rsidR="005359B3" w:rsidRPr="00F60C9C" w:rsidRDefault="005359B3">
      <w:pPr>
        <w:jc w:val="both"/>
        <w:rPr>
          <w:b/>
          <w:lang w:val="ru-RU"/>
        </w:rPr>
      </w:pPr>
    </w:p>
    <w:p w:rsidR="005359B3" w:rsidRPr="00F60C9C" w:rsidRDefault="005359B3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F60C9C">
        <w:rPr>
          <w:sz w:val="24"/>
          <w:szCs w:val="24"/>
        </w:rPr>
        <w:t xml:space="preserve">Леч. врач  Ермоленко В.А  </w:t>
      </w:r>
    </w:p>
    <w:p w:rsidR="005359B3" w:rsidRPr="00F60C9C" w:rsidRDefault="005359B3" w:rsidP="00EB798A">
      <w:pPr>
        <w:jc w:val="both"/>
        <w:rPr>
          <w:lang w:val="ru-RU"/>
        </w:rPr>
      </w:pPr>
      <w:r w:rsidRPr="00F60C9C">
        <w:rPr>
          <w:lang w:val="ru-RU"/>
        </w:rPr>
        <w:t>Зав. отд.  Еременко Н.В.</w:t>
      </w:r>
    </w:p>
    <w:p w:rsidR="005359B3" w:rsidRPr="00F60C9C" w:rsidRDefault="005359B3" w:rsidP="00800152">
      <w:pPr>
        <w:jc w:val="both"/>
        <w:rPr>
          <w:lang w:val="ru-RU"/>
        </w:rPr>
      </w:pPr>
      <w:r w:rsidRPr="00F60C9C">
        <w:rPr>
          <w:lang w:val="ru-RU"/>
        </w:rPr>
        <w:t>Нач. мед. Костина Т.К.</w:t>
      </w:r>
    </w:p>
    <w:sectPr w:rsidR="005359B3" w:rsidRPr="00F60C9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9B3" w:rsidRDefault="005359B3" w:rsidP="00080012">
      <w:r>
        <w:separator/>
      </w:r>
    </w:p>
  </w:endnote>
  <w:endnote w:type="continuationSeparator" w:id="1">
    <w:p w:rsidR="005359B3" w:rsidRDefault="005359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9B3" w:rsidRDefault="005359B3" w:rsidP="00080012">
      <w:r>
        <w:separator/>
      </w:r>
    </w:p>
  </w:footnote>
  <w:footnote w:type="continuationSeparator" w:id="1">
    <w:p w:rsidR="005359B3" w:rsidRDefault="005359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359B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359B3" w:rsidRPr="00244DF4" w:rsidRDefault="005359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359B3" w:rsidRPr="00244DF4" w:rsidRDefault="005359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359B3" w:rsidRPr="00244DF4" w:rsidRDefault="005359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359B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359B3" w:rsidRPr="00244DF4" w:rsidRDefault="005359B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59B3" w:rsidRPr="00244DF4" w:rsidRDefault="005359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59B3" w:rsidRPr="00244DF4" w:rsidRDefault="005359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359B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359B3" w:rsidRPr="00244DF4" w:rsidRDefault="005359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59B3" w:rsidRPr="00244DF4" w:rsidRDefault="005359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59B3" w:rsidRPr="00244DF4" w:rsidRDefault="005359B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359B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359B3" w:rsidRPr="00080012" w:rsidRDefault="005359B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359B3" w:rsidRPr="00080012" w:rsidRDefault="005359B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359B3" w:rsidRPr="00080012" w:rsidRDefault="005359B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359B3" w:rsidRDefault="005359B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40D"/>
    <w:rsid w:val="00087353"/>
    <w:rsid w:val="000879A9"/>
    <w:rsid w:val="00093D38"/>
    <w:rsid w:val="00096547"/>
    <w:rsid w:val="00096BA6"/>
    <w:rsid w:val="000A152F"/>
    <w:rsid w:val="000A1BED"/>
    <w:rsid w:val="000A51D1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373EA"/>
    <w:rsid w:val="0014052F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1E63"/>
    <w:rsid w:val="001A3809"/>
    <w:rsid w:val="001A4A86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C15"/>
    <w:rsid w:val="002024E9"/>
    <w:rsid w:val="002105BD"/>
    <w:rsid w:val="00210D8C"/>
    <w:rsid w:val="00216338"/>
    <w:rsid w:val="002200D4"/>
    <w:rsid w:val="00222CFE"/>
    <w:rsid w:val="0022795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5E1"/>
    <w:rsid w:val="002812EA"/>
    <w:rsid w:val="00291C44"/>
    <w:rsid w:val="002A19A6"/>
    <w:rsid w:val="002A20EE"/>
    <w:rsid w:val="002B3AC8"/>
    <w:rsid w:val="002C0E55"/>
    <w:rsid w:val="002E3A95"/>
    <w:rsid w:val="002E73F4"/>
    <w:rsid w:val="002F252F"/>
    <w:rsid w:val="002F726A"/>
    <w:rsid w:val="0030021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E62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0868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9B3"/>
    <w:rsid w:val="005417C3"/>
    <w:rsid w:val="00551450"/>
    <w:rsid w:val="00552D8A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FF6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385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841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5F2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01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5D6F"/>
    <w:rsid w:val="009A7AB1"/>
    <w:rsid w:val="009B6C2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96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E89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46F7"/>
    <w:rsid w:val="00CA1F73"/>
    <w:rsid w:val="00CA7709"/>
    <w:rsid w:val="00CA7E16"/>
    <w:rsid w:val="00CB08AD"/>
    <w:rsid w:val="00CB0938"/>
    <w:rsid w:val="00CB5FA2"/>
    <w:rsid w:val="00CB6657"/>
    <w:rsid w:val="00CB6B9C"/>
    <w:rsid w:val="00CD7DA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73F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0C9C"/>
    <w:rsid w:val="00F67360"/>
    <w:rsid w:val="00F72845"/>
    <w:rsid w:val="00F7479F"/>
    <w:rsid w:val="00F77B00"/>
    <w:rsid w:val="00F77FF8"/>
    <w:rsid w:val="00F8270B"/>
    <w:rsid w:val="00FA4424"/>
    <w:rsid w:val="00FA48BC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85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2</Pages>
  <Words>592</Words>
  <Characters>3379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2014-12-16T14:02:00Z</dcterms:created>
  <dcterms:modified xsi:type="dcterms:W3CDTF">2014-12-17T10:22:00Z</dcterms:modified>
</cp:coreProperties>
</file>