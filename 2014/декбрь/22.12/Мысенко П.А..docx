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AF" w:rsidRPr="002715DF" w:rsidRDefault="004C3BAF" w:rsidP="00FC5396">
      <w:pPr>
        <w:pStyle w:val="Heading4"/>
        <w:ind w:left="-567" w:right="-58"/>
        <w:rPr>
          <w:b w:val="0"/>
          <w:sz w:val="24"/>
          <w:szCs w:val="24"/>
        </w:rPr>
      </w:pPr>
      <w:r w:rsidRPr="002715DF">
        <w:rPr>
          <w:b w:val="0"/>
          <w:sz w:val="24"/>
          <w:szCs w:val="24"/>
        </w:rPr>
        <w:t>Выписной эпикриз</w:t>
      </w:r>
    </w:p>
    <w:p w:rsidR="004C3BAF" w:rsidRPr="002715DF" w:rsidRDefault="004C3BAF" w:rsidP="00FC5396">
      <w:pPr>
        <w:pStyle w:val="Heading4"/>
        <w:ind w:left="-567"/>
        <w:rPr>
          <w:b w:val="0"/>
          <w:sz w:val="24"/>
          <w:szCs w:val="24"/>
        </w:rPr>
      </w:pPr>
      <w:r w:rsidRPr="002715DF">
        <w:rPr>
          <w:b w:val="0"/>
          <w:sz w:val="24"/>
          <w:szCs w:val="24"/>
        </w:rPr>
        <w:t>Из истории болезни №  1556</w:t>
      </w:r>
    </w:p>
    <w:p w:rsidR="004C3BAF" w:rsidRPr="002715DF" w:rsidRDefault="004C3BAF" w:rsidP="00FC5396">
      <w:pPr>
        <w:pStyle w:val="Heading5"/>
        <w:ind w:left="-567"/>
        <w:rPr>
          <w:sz w:val="24"/>
          <w:szCs w:val="24"/>
        </w:rPr>
      </w:pPr>
      <w:r w:rsidRPr="002715DF">
        <w:rPr>
          <w:sz w:val="24"/>
          <w:szCs w:val="24"/>
        </w:rPr>
        <w:t>Ф.И.О: Мысенко Павел Алексеевич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>Год рождения: 1974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>Место жительства: г. Запорожье, ул. Тернопольская 7,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>Место работы: УМО ГУМВД, милиционер.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>Находился на лечении с   09.12.14 по   24.12.14 в  энд. отд.</w:t>
      </w:r>
    </w:p>
    <w:p w:rsidR="004C3BAF" w:rsidRPr="002715DF" w:rsidRDefault="004C3BAF" w:rsidP="00BA3795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Диагноз:</w:t>
      </w:r>
      <w:r w:rsidRPr="002715DF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IV ст. Хроническая дистальная диабетическая полинейропатия н/к IIст, сенсомоторная форма, субклиническое течение. Диаб. ангиопатия артерий н/к. Ангиопатия сосудов сетчатки ОИ. Аутоиммунный тиреоидит,  гипертрофическая форма. Эутиреоз. Гипертоническая болезнь II стадии III степени. Гипертензивное сердце. Риск 4. Ожирение II ст. (ИМТ 35кг/м</w:t>
      </w:r>
      <w:r w:rsidRPr="002715DF">
        <w:rPr>
          <w:vertAlign w:val="superscript"/>
          <w:lang w:val="ru-RU"/>
        </w:rPr>
        <w:t>2</w:t>
      </w:r>
      <w:r w:rsidRPr="002715DF">
        <w:rPr>
          <w:lang w:val="ru-RU"/>
        </w:rPr>
        <w:t xml:space="preserve">) алим.-конституционального генеза, стабильное течение. 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 xml:space="preserve">Жалобы при поступлении </w:t>
      </w:r>
      <w:r w:rsidRPr="002715DF">
        <w:rPr>
          <w:lang w:val="ru-RU"/>
        </w:rPr>
        <w:t>на сухость во рту, жажду, полиурию,  боли  в н/к, судороги, онемение ног, повышение АД макс. до 170/100 мм рт.ст., головные боли, общую слабость.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Краткий анамнез</w:t>
      </w:r>
      <w:r w:rsidRPr="002715DF">
        <w:rPr>
          <w:lang w:val="ru-RU"/>
        </w:rPr>
        <w:t>: СД выявлен в 2010г. Комы отрицает. С начала заболевания ССП (диабетор, сиофор). На фоне приема сиофора наблюдалось ухудшение печеночных показателей. С 2013 переведен на комбинированную терапию.  В наст. время принимает:  Генсулин Н п/з-20 ед., п/у- 18ед., Онглиза 5 мг утром. Гликемия –12,0-15,0 ммоль/л. НвАIс – 9,11 % от  28.11.14. Последнее стац. лечение  в 2013г. Боли в н/к в течение 2 лет. Повышение АД в течение 8 лет. АИТ с 2013 ТТГ – 2,1 (0,4-4,0) АТТПО – 275 от 16.12.13. Госпитализирован  в обл. энд. диспансер для коррекции инсулинотерапии,  лечения хр. осложнений СД.</w:t>
      </w:r>
    </w:p>
    <w:p w:rsidR="004C3BAF" w:rsidRPr="002715DF" w:rsidRDefault="004C3BAF" w:rsidP="00FC5396">
      <w:pPr>
        <w:ind w:left="-567"/>
        <w:jc w:val="both"/>
        <w:rPr>
          <w:u w:val="single"/>
          <w:lang w:val="ru-RU"/>
        </w:rPr>
      </w:pPr>
      <w:r w:rsidRPr="002715DF">
        <w:rPr>
          <w:u w:val="single"/>
          <w:lang w:val="ru-RU"/>
        </w:rPr>
        <w:t>Данные лабораторных исследований.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 xml:space="preserve">10.12.14 Общ. ан. крови Нв –162  г/л  эритр –4,9  лейк – 6,5 СОЭ –8  мм/час  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 xml:space="preserve">э- 1%    п- 1%   с- 50%   л- 45 %   м- 3% 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 xml:space="preserve">10.12.14 Биохимия: СКФ –165 мл./мин., хол –5,91 тригл -3,66 ХСЛПВП -1,31 ХСЛПНП -2,99 Катер -3,5 мочевина –4,5  креатинин –85   бил общ –9,2  бил пр –1,8  тим –4,2  АСТ – 0,50  АЛТ –1,09   ммоль/л;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>11.13 маркеры вир .гепатита В,С –отр.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>12.12.14 ТТГ –  1,2 (0,3-4,0) Мме/л</w:t>
      </w:r>
    </w:p>
    <w:p w:rsidR="004C3BAF" w:rsidRPr="002715DF" w:rsidRDefault="004C3BA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715DF">
        <w:rPr>
          <w:b w:val="0"/>
          <w:sz w:val="24"/>
          <w:szCs w:val="24"/>
        </w:rPr>
        <w:t>10.12.14 Общ. ан. мочи уд вес 1030  лейк –1-3   в п/зр белок – 0,024  ацетон –3+++;  эпит. пл. - ед; эпит. перех. -ед  в п/зр</w:t>
      </w:r>
    </w:p>
    <w:p w:rsidR="004C3BAF" w:rsidRPr="002715DF" w:rsidRDefault="004C3BAF" w:rsidP="00C105E2">
      <w:pPr>
        <w:ind w:left="-567"/>
        <w:rPr>
          <w:lang w:val="ru-RU"/>
        </w:rPr>
      </w:pPr>
      <w:r w:rsidRPr="002715DF">
        <w:rPr>
          <w:lang w:val="ru-RU"/>
        </w:rPr>
        <w:t>С 11.12.14 ацетон – отр.</w:t>
      </w:r>
    </w:p>
    <w:p w:rsidR="004C3BAF" w:rsidRPr="002715DF" w:rsidRDefault="004C3BAF" w:rsidP="00C105E2">
      <w:pPr>
        <w:ind w:left="-567"/>
        <w:rPr>
          <w:lang w:val="ru-RU"/>
        </w:rPr>
      </w:pPr>
      <w:r w:rsidRPr="002715DF">
        <w:rPr>
          <w:lang w:val="ru-RU"/>
        </w:rPr>
        <w:t>16.12.14 Анализ мочи по Нечипоренко лейк -500 эритр -  белок – отр</w:t>
      </w:r>
    </w:p>
    <w:p w:rsidR="004C3BAF" w:rsidRPr="002715DF" w:rsidRDefault="004C3BAF" w:rsidP="00FC5396">
      <w:pPr>
        <w:ind w:left="-567"/>
        <w:rPr>
          <w:lang w:val="ru-RU"/>
        </w:rPr>
      </w:pPr>
      <w:r w:rsidRPr="002715DF">
        <w:rPr>
          <w:lang w:val="ru-RU"/>
        </w:rPr>
        <w:t>11.12.14 Суточная глюкозурия – 0,6 %;   Суточная протеинурия –  0,074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C3BAF" w:rsidRPr="002715DF" w:rsidTr="00B76356">
        <w:tc>
          <w:tcPr>
            <w:tcW w:w="2518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 xml:space="preserve">Гликемический </w:t>
            </w:r>
          </w:p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20.00</w:t>
            </w:r>
          </w:p>
        </w:tc>
      </w:tr>
      <w:tr w:rsidR="004C3BAF" w:rsidRPr="002715DF" w:rsidTr="00B76356">
        <w:tc>
          <w:tcPr>
            <w:tcW w:w="2518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10,0</w:t>
            </w:r>
          </w:p>
        </w:tc>
      </w:tr>
      <w:tr w:rsidR="004C3BAF" w:rsidRPr="002715DF" w:rsidTr="00B76356">
        <w:tc>
          <w:tcPr>
            <w:tcW w:w="2518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10,2</w:t>
            </w:r>
          </w:p>
        </w:tc>
      </w:tr>
      <w:tr w:rsidR="004C3BAF" w:rsidRPr="002715DF" w:rsidTr="00B76356">
        <w:tc>
          <w:tcPr>
            <w:tcW w:w="2518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7,3</w:t>
            </w:r>
          </w:p>
        </w:tc>
      </w:tr>
      <w:tr w:rsidR="004C3BAF" w:rsidRPr="002715DF" w:rsidTr="00B76356">
        <w:tc>
          <w:tcPr>
            <w:tcW w:w="2518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11,6</w:t>
            </w:r>
          </w:p>
        </w:tc>
      </w:tr>
      <w:tr w:rsidR="004C3BAF" w:rsidRPr="002715DF" w:rsidTr="00B76356">
        <w:tc>
          <w:tcPr>
            <w:tcW w:w="2518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10-,3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9,4</w:t>
            </w:r>
          </w:p>
        </w:tc>
      </w:tr>
      <w:tr w:rsidR="004C3BAF" w:rsidRPr="002715DF" w:rsidTr="00B76356">
        <w:tc>
          <w:tcPr>
            <w:tcW w:w="2518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  <w:r w:rsidRPr="002715DF">
              <w:rPr>
                <w:lang w:val="ru-RU"/>
              </w:rPr>
              <w:t>9.7</w:t>
            </w:r>
          </w:p>
        </w:tc>
        <w:tc>
          <w:tcPr>
            <w:tcW w:w="992" w:type="dxa"/>
          </w:tcPr>
          <w:p w:rsidR="004C3BAF" w:rsidRPr="002715DF" w:rsidRDefault="004C3BAF" w:rsidP="00B76356">
            <w:pPr>
              <w:rPr>
                <w:lang w:val="ru-RU"/>
              </w:rPr>
            </w:pPr>
          </w:p>
        </w:tc>
      </w:tr>
    </w:tbl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10.12.14Невропатолог</w:t>
      </w:r>
      <w:r w:rsidRPr="002715DF">
        <w:rPr>
          <w:lang w:val="ru-RU"/>
        </w:rPr>
        <w:t>: Хроническая дистальная диабетическая полинейропатия н/к IIст, сенсомоторная форма, субклиническое течение.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09.12.14Окулист</w:t>
      </w:r>
      <w:r w:rsidRPr="002715DF">
        <w:rPr>
          <w:lang w:val="ru-RU"/>
        </w:rPr>
        <w:t xml:space="preserve">: </w:t>
      </w:r>
      <w:smartTag w:uri="urn:schemas-microsoft-com:office:smarttags" w:element="place">
        <w:r w:rsidRPr="002715DF">
          <w:rPr>
            <w:lang w:val="en-US"/>
          </w:rPr>
          <w:t>VIS</w:t>
        </w:r>
      </w:smartTag>
      <w:r w:rsidRPr="002715DF">
        <w:rPr>
          <w:lang w:val="ru-RU"/>
        </w:rPr>
        <w:t xml:space="preserve"> </w:t>
      </w:r>
      <w:r w:rsidRPr="002715DF">
        <w:rPr>
          <w:lang w:val="en-US"/>
        </w:rPr>
        <w:t>OD</w:t>
      </w:r>
      <w:r w:rsidRPr="002715DF">
        <w:rPr>
          <w:lang w:val="ru-RU"/>
        </w:rPr>
        <w:t>=  1,0</w:t>
      </w:r>
      <w:r w:rsidRPr="002715DF">
        <w:rPr>
          <w:lang w:val="en-US"/>
        </w:rPr>
        <w:t>OS</w:t>
      </w:r>
      <w:r w:rsidRPr="002715DF">
        <w:rPr>
          <w:lang w:val="ru-RU"/>
        </w:rPr>
        <w:t xml:space="preserve">=  1,0 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lang w:val="ru-RU"/>
        </w:rPr>
        <w:t xml:space="preserve">Артерии сужены. Аномалии венозных сосудов.   Вены расширены, венозный пульс сохранен. Д-з: Ангиопатия сосудов сетчатки ОИ.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09.12.14ЭКГ</w:t>
      </w:r>
      <w:r w:rsidRPr="002715DF">
        <w:rPr>
          <w:lang w:val="ru-RU"/>
        </w:rPr>
        <w:t xml:space="preserve">: ЧСС -75 уд/мин. Вольтаж снижен.  Ритм синусовый. Эл. ось не отклонена. Позиция полугоризонтальная. Гипертрофия левого желудочка. Диффузные изменения миокарда.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11.12.14Кардиолог</w:t>
      </w:r>
      <w:r w:rsidRPr="002715DF">
        <w:rPr>
          <w:lang w:val="ru-RU"/>
        </w:rPr>
        <w:t>: Гипертоническая болезнь II стадии III степени. Гипертензивное сердце. Риск 4.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11.12.14Ангиохирург</w:t>
      </w:r>
      <w:r w:rsidRPr="002715DF">
        <w:rPr>
          <w:lang w:val="ru-RU"/>
        </w:rPr>
        <w:t>: Диаб. ангиопатия артерий н/к.</w:t>
      </w:r>
    </w:p>
    <w:p w:rsidR="004C3BAF" w:rsidRPr="002715DF" w:rsidRDefault="004C3BAF" w:rsidP="00FC5396">
      <w:pPr>
        <w:ind w:left="-567"/>
        <w:jc w:val="both"/>
        <w:rPr>
          <w:u w:val="single"/>
          <w:lang w:val="ru-RU"/>
        </w:rPr>
      </w:pPr>
      <w:r w:rsidRPr="002715DF">
        <w:rPr>
          <w:u w:val="single"/>
          <w:lang w:val="ru-RU"/>
        </w:rPr>
        <w:t>12.12.14РВГ:</w:t>
      </w:r>
      <w:r w:rsidRPr="002715DF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r w:rsidRPr="002715DF">
        <w:rPr>
          <w:u w:val="single"/>
          <w:lang w:val="ru-RU"/>
        </w:rPr>
        <w:t>09.12.14УЗИ щит. железы</w:t>
      </w:r>
      <w:r w:rsidRPr="002715DF">
        <w:rPr>
          <w:lang w:val="ru-RU"/>
        </w:rPr>
        <w:t>: Пр д. V =9,4  см</w:t>
      </w:r>
      <w:r w:rsidRPr="002715DF">
        <w:rPr>
          <w:vertAlign w:val="superscript"/>
          <w:lang w:val="ru-RU"/>
        </w:rPr>
        <w:t>3</w:t>
      </w:r>
      <w:r w:rsidRPr="002715DF">
        <w:rPr>
          <w:lang w:val="ru-RU"/>
        </w:rPr>
        <w:t>; лев. д. V =9,1  см</w:t>
      </w:r>
      <w:r w:rsidRPr="002715DF">
        <w:rPr>
          <w:vertAlign w:val="superscript"/>
          <w:lang w:val="ru-RU"/>
        </w:rPr>
        <w:t>3</w:t>
      </w:r>
    </w:p>
    <w:p w:rsidR="004C3BAF" w:rsidRPr="002715DF" w:rsidRDefault="004C3BAF" w:rsidP="00DB46BE">
      <w:pPr>
        <w:ind w:left="-567"/>
        <w:jc w:val="both"/>
        <w:rPr>
          <w:lang w:val="ru-RU"/>
        </w:rPr>
      </w:pPr>
      <w:r w:rsidRPr="002715DF">
        <w:rPr>
          <w:lang w:val="ru-RU"/>
        </w:rPr>
        <w:t>Щит. железа увеличена, контуры неровные. Эхогенность паренхимы снижена. Эхоструктура крупнозернистая,  однородная. Регионарные л/узлы  не визуализируются. Закл.: Увеличение щит. железы 0-1ст. Незначительные диффузные изменения паренхимы.</w:t>
      </w:r>
    </w:p>
    <w:p w:rsidR="004C3BAF" w:rsidRPr="002715DF" w:rsidRDefault="004C3BAF" w:rsidP="00DB46BE">
      <w:pPr>
        <w:ind w:left="-567"/>
        <w:jc w:val="both"/>
        <w:rPr>
          <w:lang w:val="ru-RU"/>
        </w:rPr>
      </w:pPr>
      <w:r w:rsidRPr="002715DF">
        <w:rPr>
          <w:lang w:val="ru-RU"/>
        </w:rPr>
        <w:t xml:space="preserve"> </w:t>
      </w:r>
      <w:r w:rsidRPr="002715DF">
        <w:rPr>
          <w:u w:val="single"/>
          <w:lang w:val="ru-RU"/>
        </w:rPr>
        <w:t>Лечение:</w:t>
      </w:r>
      <w:r w:rsidRPr="002715DF">
        <w:rPr>
          <w:lang w:val="ru-RU"/>
        </w:rPr>
        <w:t xml:space="preserve"> Генсулин R, Генсулин Н,ксилат,гепа-мерц ,витаксон,стеатель,диротон ,индапрес,онглиза ,атоксил.</w:t>
      </w:r>
    </w:p>
    <w:p w:rsidR="004C3BAF" w:rsidRPr="002715DF" w:rsidRDefault="004C3BA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15DF">
        <w:rPr>
          <w:u w:val="single"/>
          <w:lang w:val="ru-RU"/>
        </w:rPr>
        <w:t>Состояние больного при выписке</w:t>
      </w:r>
      <w:r w:rsidRPr="002715DF">
        <w:rPr>
          <w:lang w:val="ru-RU"/>
        </w:rPr>
        <w:t xml:space="preserve">: СД компенсирован, уменьшились боли в н/к. АД  мм рт. ст. </w:t>
      </w:r>
    </w:p>
    <w:p w:rsidR="004C3BAF" w:rsidRPr="002715DF" w:rsidRDefault="004C3BAF">
      <w:pPr>
        <w:jc w:val="both"/>
        <w:rPr>
          <w:u w:val="single"/>
          <w:lang w:val="ru-RU"/>
        </w:rPr>
      </w:pPr>
      <w:r w:rsidRPr="002715DF">
        <w:rPr>
          <w:u w:val="single"/>
          <w:lang w:val="ru-RU"/>
        </w:rPr>
        <w:t xml:space="preserve">Рекомендовано </w:t>
      </w:r>
      <w:r w:rsidRPr="002715DF">
        <w:rPr>
          <w:lang w:val="ru-RU"/>
        </w:rPr>
        <w:t>:</w:t>
      </w:r>
    </w:p>
    <w:p w:rsidR="004C3BAF" w:rsidRPr="002715DF" w:rsidRDefault="004C3BA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>«Д» наблюдение эндокринолога, уч. терапевта ,кардиолога по м\жит.</w:t>
      </w:r>
    </w:p>
    <w:p w:rsidR="004C3BAF" w:rsidRPr="002715DF" w:rsidRDefault="004C3BA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4C3BAF" w:rsidRPr="002715DF" w:rsidRDefault="004C3BAF" w:rsidP="006865D7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>Инсулинотерапия:  Генсулин Н п/з- 22ед.,п/уж -20 ед., Генсулин R п/з-8  п/уж -8,онглиза 5 мг 1/день.</w:t>
      </w:r>
    </w:p>
    <w:p w:rsidR="004C3BAF" w:rsidRPr="002715DF" w:rsidRDefault="004C3BA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>Контроль глик. гемоглобина 1 раз в 6 мес., протеинурии 1р. в 3 мес.</w:t>
      </w:r>
    </w:p>
    <w:p w:rsidR="004C3BAF" w:rsidRPr="002715DF" w:rsidRDefault="004C3BA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C3BAF" w:rsidRPr="002715DF" w:rsidRDefault="004C3BA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C3BAF" w:rsidRPr="002715DF" w:rsidRDefault="004C3BAF" w:rsidP="00502CA2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>Рек. кардиолога: диротон 10 мг 1 /день .</w:t>
      </w:r>
    </w:p>
    <w:p w:rsidR="004C3BAF" w:rsidRPr="002715DF" w:rsidRDefault="004C3BAF" w:rsidP="00FB6533">
      <w:pPr>
        <w:ind w:left="435"/>
        <w:jc w:val="both"/>
        <w:rPr>
          <w:lang w:val="ru-RU"/>
        </w:rPr>
      </w:pPr>
      <w:r w:rsidRPr="002715DF">
        <w:rPr>
          <w:lang w:val="ru-RU"/>
        </w:rPr>
        <w:t xml:space="preserve">Контроль АД, ЭКГ. Повторный осмотр кардиолога . </w:t>
      </w:r>
    </w:p>
    <w:p w:rsidR="004C3BAF" w:rsidRPr="002715DF" w:rsidRDefault="004C3BAF" w:rsidP="00E9696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 xml:space="preserve">Рек. невропатолога: преп. а-липоевой к-ты 600 мг в/в кап., витамины гр В, актовегин 10,0 в/в № 10, </w:t>
      </w:r>
    </w:p>
    <w:p w:rsidR="004C3BAF" w:rsidRPr="002715DF" w:rsidRDefault="004C3BA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>УЗИ щит. железы 1р. в год. ТТГ 1 раз в 6  мес.</w:t>
      </w:r>
    </w:p>
    <w:p w:rsidR="004C3BAF" w:rsidRPr="002715DF" w:rsidRDefault="004C3BAF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>Эссенциале по 2 к /3 день -1 мес. Контроль печеночных проб ,АСТ ,АЛТ в динамике при показаниях определить маркеры  вир .гепатита В,С.</w:t>
      </w:r>
    </w:p>
    <w:p w:rsidR="004C3BAF" w:rsidRPr="002715DF" w:rsidRDefault="004C3BAF" w:rsidP="00A9598B">
      <w:pPr>
        <w:numPr>
          <w:ilvl w:val="0"/>
          <w:numId w:val="2"/>
        </w:numPr>
        <w:jc w:val="both"/>
        <w:rPr>
          <w:lang w:val="ru-RU"/>
        </w:rPr>
      </w:pPr>
      <w:r w:rsidRPr="002715DF">
        <w:rPr>
          <w:lang w:val="ru-RU"/>
        </w:rPr>
        <w:t xml:space="preserve">Б/л серия. АГВ  №   234674    с 09 .12.14 по 24 .12.14. К труду 25 .12.14г. </w:t>
      </w:r>
    </w:p>
    <w:p w:rsidR="004C3BAF" w:rsidRPr="002715DF" w:rsidRDefault="004C3BAF" w:rsidP="00A9598B">
      <w:pPr>
        <w:ind w:left="435"/>
        <w:jc w:val="both"/>
        <w:rPr>
          <w:lang w:val="ru-RU"/>
        </w:rPr>
      </w:pPr>
    </w:p>
    <w:p w:rsidR="004C3BAF" w:rsidRPr="002715DF" w:rsidRDefault="004C3BAF">
      <w:pPr>
        <w:jc w:val="both"/>
        <w:rPr>
          <w:b/>
          <w:lang w:val="ru-RU"/>
        </w:rPr>
      </w:pPr>
    </w:p>
    <w:p w:rsidR="004C3BAF" w:rsidRPr="002715DF" w:rsidRDefault="004C3BAF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2715DF">
        <w:rPr>
          <w:sz w:val="24"/>
          <w:szCs w:val="24"/>
        </w:rPr>
        <w:t>Леч. врач  Соловьюк Е.А.</w:t>
      </w:r>
    </w:p>
    <w:p w:rsidR="004C3BAF" w:rsidRPr="002715DF" w:rsidRDefault="004C3BAF" w:rsidP="007241FA">
      <w:pPr>
        <w:jc w:val="both"/>
        <w:rPr>
          <w:lang w:val="ru-RU"/>
        </w:rPr>
      </w:pPr>
      <w:r w:rsidRPr="002715DF">
        <w:rPr>
          <w:lang w:val="ru-RU"/>
        </w:rPr>
        <w:t xml:space="preserve">Зав. отд.  Фещук И.А. </w:t>
      </w:r>
    </w:p>
    <w:p w:rsidR="004C3BAF" w:rsidRPr="002715DF" w:rsidRDefault="004C3BAF" w:rsidP="00B1355D">
      <w:pPr>
        <w:jc w:val="both"/>
        <w:rPr>
          <w:lang w:val="ru-RU"/>
        </w:rPr>
      </w:pPr>
      <w:r w:rsidRPr="002715DF">
        <w:rPr>
          <w:lang w:val="ru-RU"/>
        </w:rPr>
        <w:t xml:space="preserve">Нач. мед. Костина Т.К. </w:t>
      </w:r>
    </w:p>
    <w:p w:rsidR="004C3BAF" w:rsidRPr="001A3809" w:rsidRDefault="004C3BAF" w:rsidP="00992792">
      <w:pPr>
        <w:jc w:val="both"/>
        <w:rPr>
          <w:lang w:val="ru-RU"/>
        </w:rPr>
      </w:pPr>
    </w:p>
    <w:sectPr w:rsidR="004C3BAF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BAF" w:rsidRDefault="004C3BAF" w:rsidP="00080012">
      <w:r>
        <w:separator/>
      </w:r>
    </w:p>
  </w:endnote>
  <w:endnote w:type="continuationSeparator" w:id="1">
    <w:p w:rsidR="004C3BAF" w:rsidRDefault="004C3B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BAF" w:rsidRDefault="004C3BAF" w:rsidP="00080012">
      <w:r>
        <w:separator/>
      </w:r>
    </w:p>
  </w:footnote>
  <w:footnote w:type="continuationSeparator" w:id="1">
    <w:p w:rsidR="004C3BAF" w:rsidRDefault="004C3B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4C3BA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C3BAF" w:rsidRPr="00244DF4" w:rsidRDefault="004C3BA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C3BAF" w:rsidRPr="00244DF4" w:rsidRDefault="004C3BA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C3BAF" w:rsidRPr="00244DF4" w:rsidRDefault="004C3BA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C3BA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C3BAF" w:rsidRPr="00244DF4" w:rsidRDefault="004C3BA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C3BAF" w:rsidRPr="00244DF4" w:rsidRDefault="004C3BA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C3BAF" w:rsidRPr="00244DF4" w:rsidRDefault="004C3BA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C3BA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C3BAF" w:rsidRPr="00244DF4" w:rsidRDefault="004C3BA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C3BAF" w:rsidRPr="00244DF4" w:rsidRDefault="004C3BA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C3BAF" w:rsidRPr="00244DF4" w:rsidRDefault="004C3BA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C3BA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C3BAF" w:rsidRPr="00080012" w:rsidRDefault="004C3BA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C3BAF" w:rsidRPr="00080012" w:rsidRDefault="004C3BA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C3BAF" w:rsidRPr="00080012" w:rsidRDefault="004C3BA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C3BAF" w:rsidRDefault="004C3BA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AC4"/>
    <w:rsid w:val="00014609"/>
    <w:rsid w:val="00017901"/>
    <w:rsid w:val="00021776"/>
    <w:rsid w:val="0003342B"/>
    <w:rsid w:val="00035129"/>
    <w:rsid w:val="00036272"/>
    <w:rsid w:val="000547D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222D"/>
    <w:rsid w:val="000F73C8"/>
    <w:rsid w:val="00110FA9"/>
    <w:rsid w:val="00122448"/>
    <w:rsid w:val="001229C1"/>
    <w:rsid w:val="00127FBF"/>
    <w:rsid w:val="0013473C"/>
    <w:rsid w:val="0013664D"/>
    <w:rsid w:val="00146480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DB9"/>
    <w:rsid w:val="002712A5"/>
    <w:rsid w:val="002715DF"/>
    <w:rsid w:val="0027197C"/>
    <w:rsid w:val="00272FD2"/>
    <w:rsid w:val="002812EA"/>
    <w:rsid w:val="002A19A6"/>
    <w:rsid w:val="002A20EE"/>
    <w:rsid w:val="002B0640"/>
    <w:rsid w:val="002B3AC8"/>
    <w:rsid w:val="002C0E55"/>
    <w:rsid w:val="002E2B6C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548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7A49"/>
    <w:rsid w:val="003F26D8"/>
    <w:rsid w:val="00401DFA"/>
    <w:rsid w:val="00402D3C"/>
    <w:rsid w:val="00434453"/>
    <w:rsid w:val="00442B4B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3BAF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25E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5D7"/>
    <w:rsid w:val="006961E9"/>
    <w:rsid w:val="006965C5"/>
    <w:rsid w:val="006A2EB4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4D3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BDF"/>
    <w:rsid w:val="00A60F2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355D"/>
    <w:rsid w:val="00B16629"/>
    <w:rsid w:val="00B21166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379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5E2"/>
    <w:rsid w:val="00C1614A"/>
    <w:rsid w:val="00C23494"/>
    <w:rsid w:val="00C33DBC"/>
    <w:rsid w:val="00C34482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46B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0E5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6173"/>
    <w:rsid w:val="00FB6533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43CE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E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46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703</Words>
  <Characters>4012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2014-12-24T09:47:00Z</cp:lastPrinted>
  <dcterms:created xsi:type="dcterms:W3CDTF">2014-12-22T11:52:00Z</dcterms:created>
  <dcterms:modified xsi:type="dcterms:W3CDTF">2014-12-24T09:49:00Z</dcterms:modified>
</cp:coreProperties>
</file>