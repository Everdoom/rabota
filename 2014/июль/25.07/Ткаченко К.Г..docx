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76" w:rsidRPr="00B50575" w:rsidRDefault="00CD3E76">
      <w:pPr>
        <w:pStyle w:val="Heading4"/>
        <w:ind w:right="-58"/>
        <w:jc w:val="center"/>
        <w:rPr>
          <w:b w:val="0"/>
          <w:sz w:val="24"/>
          <w:szCs w:val="24"/>
        </w:rPr>
      </w:pPr>
      <w:r w:rsidRPr="00B50575">
        <w:rPr>
          <w:b w:val="0"/>
          <w:sz w:val="24"/>
          <w:szCs w:val="24"/>
        </w:rPr>
        <w:t>КУ «ОК Эндокриндиспансер» ЗОС</w:t>
      </w:r>
    </w:p>
    <w:p w:rsidR="00CD3E76" w:rsidRPr="00B50575" w:rsidRDefault="00CD3E76" w:rsidP="00FC5396">
      <w:pPr>
        <w:pStyle w:val="Heading4"/>
        <w:ind w:left="-567" w:right="-58"/>
        <w:rPr>
          <w:b w:val="0"/>
          <w:sz w:val="24"/>
          <w:szCs w:val="24"/>
        </w:rPr>
      </w:pPr>
      <w:r w:rsidRPr="00B50575">
        <w:rPr>
          <w:b w:val="0"/>
          <w:sz w:val="24"/>
          <w:szCs w:val="24"/>
        </w:rPr>
        <w:t>Выписной эпикриз</w:t>
      </w:r>
    </w:p>
    <w:p w:rsidR="00CD3E76" w:rsidRPr="00B50575" w:rsidRDefault="00CD3E76" w:rsidP="00FC5396">
      <w:pPr>
        <w:pStyle w:val="Heading4"/>
        <w:ind w:left="-567"/>
        <w:rPr>
          <w:b w:val="0"/>
          <w:sz w:val="24"/>
          <w:szCs w:val="24"/>
        </w:rPr>
      </w:pPr>
      <w:r w:rsidRPr="00B50575">
        <w:rPr>
          <w:b w:val="0"/>
          <w:sz w:val="24"/>
          <w:szCs w:val="24"/>
        </w:rPr>
        <w:t>Из истории болезни №  899</w:t>
      </w:r>
    </w:p>
    <w:p w:rsidR="00CD3E76" w:rsidRPr="00B50575" w:rsidRDefault="00CD3E76" w:rsidP="00FC5396">
      <w:pPr>
        <w:pStyle w:val="Heading5"/>
        <w:ind w:left="-567"/>
        <w:rPr>
          <w:sz w:val="24"/>
          <w:szCs w:val="24"/>
        </w:rPr>
      </w:pPr>
      <w:r w:rsidRPr="00B50575">
        <w:rPr>
          <w:sz w:val="24"/>
          <w:szCs w:val="24"/>
        </w:rPr>
        <w:t>Ф.И.О: Ткаченко Карина Геннадиевна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lang w:val="ru-RU"/>
        </w:rPr>
        <w:t>Год рождения: 1995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lang w:val="ru-RU"/>
        </w:rPr>
        <w:t>Место жительства: прописана Днепропетровская обл с. Червона Украинка ул. Победы 50, постоянно проживает г. Запорожье, ул. Бородинская 6/12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lang w:val="ru-RU"/>
        </w:rPr>
        <w:t>Место работы: н/р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lang w:val="ru-RU"/>
        </w:rPr>
        <w:t>Находился на лечении с   18.07.14 по   30.07.14 в  энд.    отд. (18.07-23.07.14 ОИТ)</w:t>
      </w:r>
    </w:p>
    <w:p w:rsidR="00CD3E76" w:rsidRPr="00B50575" w:rsidRDefault="00CD3E76" w:rsidP="00892603">
      <w:pPr>
        <w:ind w:left="-567"/>
        <w:jc w:val="both"/>
        <w:rPr>
          <w:lang w:val="ru-RU"/>
        </w:rPr>
      </w:pPr>
      <w:r w:rsidRPr="00B50575">
        <w:rPr>
          <w:u w:val="single"/>
          <w:lang w:val="ru-RU"/>
        </w:rPr>
        <w:t>Диагноз:</w:t>
      </w:r>
      <w:r w:rsidRPr="00B50575">
        <w:rPr>
          <w:lang w:val="ru-RU"/>
        </w:rPr>
        <w:t xml:space="preserve">  Сахарный диабет, тип 1, тяжелая форма, лабильное течение, со склонностью к гипогликемическим и кетоацидотическим состояниям, декомпенсация. Кетоацидотическое состояние. Непролиферативная  диабетическая ретинопатия ОИ. Диаб. а</w:t>
      </w:r>
      <w:r>
        <w:rPr>
          <w:lang w:val="ru-RU"/>
        </w:rPr>
        <w:t>нгиопатия артерий н/к</w:t>
      </w:r>
      <w:r w:rsidRPr="00B50575">
        <w:rPr>
          <w:lang w:val="ru-RU"/>
        </w:rPr>
        <w:t xml:space="preserve">. Инфекция мочевыводящих путей. Солнечный ожог 1 ст. </w:t>
      </w:r>
    </w:p>
    <w:p w:rsidR="00CD3E76" w:rsidRPr="00B50575" w:rsidRDefault="00CD3E76" w:rsidP="00935256">
      <w:pPr>
        <w:ind w:left="-567"/>
        <w:jc w:val="both"/>
        <w:rPr>
          <w:lang w:val="ru-RU"/>
        </w:rPr>
      </w:pPr>
      <w:r w:rsidRPr="00B50575">
        <w:rPr>
          <w:u w:val="single"/>
          <w:lang w:val="ru-RU"/>
        </w:rPr>
        <w:t xml:space="preserve">Жалобы при поступлении </w:t>
      </w:r>
      <w:r w:rsidRPr="00B50575">
        <w:rPr>
          <w:lang w:val="ru-RU"/>
        </w:rPr>
        <w:t xml:space="preserve">на сухость во рту, жажду, полиурию,  боли  в н/к, судороги, онемение ног, боли во всех группах мышц, тошноту рвоту, жжение кожных покровов (ожог 1 ст). </w:t>
      </w:r>
    </w:p>
    <w:p w:rsidR="00CD3E76" w:rsidRPr="00B50575" w:rsidRDefault="00CD3E76" w:rsidP="00874BC2">
      <w:pPr>
        <w:ind w:left="-567"/>
        <w:jc w:val="both"/>
        <w:rPr>
          <w:lang w:val="ru-RU"/>
        </w:rPr>
      </w:pPr>
      <w:r w:rsidRPr="00B50575">
        <w:rPr>
          <w:u w:val="single"/>
          <w:lang w:val="ru-RU"/>
        </w:rPr>
        <w:t>Краткий анамнез</w:t>
      </w:r>
      <w:r w:rsidRPr="00B50575">
        <w:rPr>
          <w:lang w:val="ru-RU"/>
        </w:rPr>
        <w:t>: СД выявлен в 2009г. Течение заболевания лабильное, в анамнезе частые  гипогликемические, кетоацидотические состояния. Постоянно инсулинотерапия, вводит Актрапид НМ, Протафан НМ. Протафан НМ п/з 10 ед., п/у – 10 ед.; Актрапид НМ п/з 10 ед., п/о – 10 ед., п/у – 10 ед.  Ежегодно стац лечение в эндокрин. отд. г. Днепропетровска, в 2014 лечилась дважды (01.14 и 05.14). Ухудшение состояния в течении 4х дней (после пребывании на море, где обгорели кожные покровы, появилась тошнота, рвота, общая слабость, одышка) 14.07.14 вызвана СМП, доставлена в реанимацию 9-й г.б. Осмотрена хирургом</w:t>
      </w:r>
      <w:r>
        <w:rPr>
          <w:lang w:val="ru-RU"/>
        </w:rPr>
        <w:t>,</w:t>
      </w:r>
      <w:r w:rsidRPr="00B50575">
        <w:rPr>
          <w:lang w:val="ru-RU"/>
        </w:rPr>
        <w:t xml:space="preserve"> проведена ФГДС (выписной эпикриз прилагается). Уровень гликемии 14.4 ацетон  положительный. Солнечные ожоги всей поверхности. Госпитализирован  в обл. энд. диспансер для коррекции инсулинотерапии, лечения хр. осложнений СД.</w:t>
      </w:r>
    </w:p>
    <w:p w:rsidR="00CD3E76" w:rsidRPr="00B50575" w:rsidRDefault="00CD3E76" w:rsidP="00FC5396">
      <w:pPr>
        <w:ind w:left="-567"/>
        <w:jc w:val="both"/>
        <w:rPr>
          <w:u w:val="single"/>
          <w:lang w:val="ru-RU"/>
        </w:rPr>
      </w:pPr>
      <w:r w:rsidRPr="00B50575">
        <w:rPr>
          <w:u w:val="single"/>
          <w:lang w:val="ru-RU"/>
        </w:rPr>
        <w:t>Данные лабораторных исследований.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lang w:val="ru-RU"/>
        </w:rPr>
        <w:t xml:space="preserve">18.07.14 Общ. ан. крови Нв – 137 г/л  эритр – 4,3 лейк – 10,3 СОЭ –42 мм/час   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lang w:val="ru-RU"/>
        </w:rPr>
        <w:t xml:space="preserve">э- 2%    п- 7%   73с- %   л- 12 %   м- 6%  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lang w:val="ru-RU"/>
        </w:rPr>
        <w:t>19.07.14 тромб - 210</w:t>
      </w:r>
    </w:p>
    <w:p w:rsidR="00CD3E76" w:rsidRPr="00B50575" w:rsidRDefault="00CD3E76" w:rsidP="00F80BA9">
      <w:pPr>
        <w:ind w:left="-567"/>
        <w:jc w:val="both"/>
        <w:rPr>
          <w:lang w:val="ru-RU"/>
        </w:rPr>
      </w:pPr>
      <w:r w:rsidRPr="00B50575">
        <w:rPr>
          <w:lang w:val="ru-RU"/>
        </w:rPr>
        <w:t xml:space="preserve">18.07.14 Биохимия: хол –5,22 мочевина –2,8  креатинин –246   бил общ –10,6  бил пр –2,6  тим – 0,98 АСТ –  0,28 АЛТ –0,36   ммоль/л; </w:t>
      </w:r>
    </w:p>
    <w:p w:rsidR="00CD3E76" w:rsidRPr="00B50575" w:rsidRDefault="00CD3E76" w:rsidP="00F80BA9">
      <w:pPr>
        <w:ind w:left="-567"/>
        <w:jc w:val="both"/>
        <w:rPr>
          <w:lang w:val="ru-RU"/>
        </w:rPr>
      </w:pPr>
      <w:r w:rsidRPr="00B50575">
        <w:rPr>
          <w:lang w:val="ru-RU"/>
        </w:rPr>
        <w:t>19.0.14 креатинин – 132 мкмоль/л</w:t>
      </w:r>
    </w:p>
    <w:p w:rsidR="00CD3E76" w:rsidRPr="00B50575" w:rsidRDefault="00CD3E76" w:rsidP="00F80BA9">
      <w:pPr>
        <w:ind w:left="-567"/>
        <w:jc w:val="both"/>
        <w:rPr>
          <w:lang w:val="ru-RU"/>
        </w:rPr>
      </w:pPr>
      <w:r w:rsidRPr="00B50575">
        <w:rPr>
          <w:lang w:val="ru-RU"/>
        </w:rPr>
        <w:t>18.07.14 Амилаза – 18,4 (0-90) ед/л</w:t>
      </w:r>
    </w:p>
    <w:p w:rsidR="00CD3E76" w:rsidRPr="00B50575" w:rsidRDefault="00CD3E76" w:rsidP="00F80BA9">
      <w:pPr>
        <w:ind w:left="-567"/>
        <w:jc w:val="both"/>
        <w:rPr>
          <w:lang w:val="ru-RU"/>
        </w:rPr>
      </w:pPr>
      <w:r w:rsidRPr="00B50575">
        <w:rPr>
          <w:lang w:val="ru-RU"/>
        </w:rPr>
        <w:t>19.07.14 Амилаза – 9,2 (0-90) ед/л диастаза – 105,4 (0-450) ед/л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lang w:val="ru-RU"/>
        </w:rPr>
        <w:t>18.07.14 Гемогл –  139; гематокр –0,4  ; общ. белок – 61  г/л; К –  2,3 ; Nа –133   ммоль/л</w:t>
      </w:r>
    </w:p>
    <w:p w:rsidR="00CD3E76" w:rsidRPr="00B50575" w:rsidRDefault="00CD3E76" w:rsidP="0083703C">
      <w:pPr>
        <w:ind w:left="-567"/>
        <w:jc w:val="both"/>
        <w:rPr>
          <w:lang w:val="ru-RU"/>
        </w:rPr>
      </w:pPr>
      <w:r w:rsidRPr="00B50575">
        <w:rPr>
          <w:lang w:val="ru-RU"/>
        </w:rPr>
        <w:t>18.07.14 Коагулограмма: вр. сверт. – 24  мин.; ПТИ –80,6   %; фибр – 4,2г/л; фибр Б – отр; АКТ – 85%; св. гепарин – 10-4</w:t>
      </w:r>
    </w:p>
    <w:p w:rsidR="00CD3E76" w:rsidRPr="00B50575" w:rsidRDefault="00CD3E76" w:rsidP="0083703C">
      <w:pPr>
        <w:ind w:left="-567"/>
        <w:jc w:val="both"/>
        <w:rPr>
          <w:lang w:val="ru-RU"/>
        </w:rPr>
      </w:pPr>
      <w:r w:rsidRPr="00B50575">
        <w:rPr>
          <w:lang w:val="ru-RU"/>
        </w:rPr>
        <w:t>20.07.14 Коагулограмма: вр. сверт. – 7  мин.; ПТИ –78,9   %; фибр – 4,4г/л; фибр Б – отр; АКТ – 103%; св. гепарин – 2*10-4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lang w:val="ru-RU"/>
        </w:rPr>
        <w:t>19.07.14 К – 2,96 ммоль/л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lang w:val="ru-RU"/>
        </w:rPr>
        <w:t>23.07.14 К – 4,1 ммоль\л</w:t>
      </w:r>
    </w:p>
    <w:p w:rsidR="00CD3E76" w:rsidRPr="00B50575" w:rsidRDefault="00CD3E76" w:rsidP="0083703C">
      <w:pPr>
        <w:pStyle w:val="Heading3"/>
        <w:ind w:left="-567"/>
        <w:jc w:val="both"/>
        <w:rPr>
          <w:b w:val="0"/>
          <w:sz w:val="24"/>
          <w:szCs w:val="24"/>
        </w:rPr>
      </w:pPr>
      <w:r w:rsidRPr="00B50575">
        <w:rPr>
          <w:b w:val="0"/>
          <w:sz w:val="24"/>
          <w:szCs w:val="24"/>
        </w:rPr>
        <w:t>18.07.14 Общ. ан. мочи уд вес мм  лейк – 2-2  в п/зр белок – 0,032  ацетон –4++++;  эпит. пл. -ед ; эпит. перех. -  в п/зр</w:t>
      </w:r>
    </w:p>
    <w:p w:rsidR="00CD3E76" w:rsidRPr="00B50575" w:rsidRDefault="00CD3E76" w:rsidP="0083703C">
      <w:pPr>
        <w:ind w:left="-567"/>
        <w:rPr>
          <w:lang w:val="ru-RU"/>
        </w:rPr>
      </w:pPr>
      <w:r w:rsidRPr="00B50575">
        <w:rPr>
          <w:lang w:val="ru-RU"/>
        </w:rPr>
        <w:t>С 23.07.14 ацетон отр.</w:t>
      </w:r>
    </w:p>
    <w:p w:rsidR="00CD3E76" w:rsidRPr="00B50575" w:rsidRDefault="00CD3E76" w:rsidP="000A24DB">
      <w:pPr>
        <w:ind w:left="-567"/>
        <w:rPr>
          <w:lang w:val="ru-RU"/>
        </w:rPr>
      </w:pPr>
      <w:r w:rsidRPr="00B50575">
        <w:rPr>
          <w:lang w:val="ru-RU"/>
        </w:rPr>
        <w:t>19.07.14 Анализ мочи по Нечипоренко лейк -47500  эритр -12500  белок – 0,046</w:t>
      </w:r>
    </w:p>
    <w:p w:rsidR="00CD3E76" w:rsidRPr="00B50575" w:rsidRDefault="00CD3E76" w:rsidP="000A24DB">
      <w:pPr>
        <w:ind w:left="-567"/>
        <w:rPr>
          <w:lang w:val="ru-RU"/>
        </w:rPr>
      </w:pPr>
      <w:r w:rsidRPr="00B50575">
        <w:rPr>
          <w:lang w:val="ru-RU"/>
        </w:rPr>
        <w:t>25.07.14 Анализ мочи по Нечипоренко лейк -1000  эритр -0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D3E76" w:rsidRPr="00B50575" w:rsidTr="00B76356">
        <w:tc>
          <w:tcPr>
            <w:tcW w:w="2518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 xml:space="preserve">Гликемический </w:t>
            </w:r>
          </w:p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CD3E76" w:rsidRPr="00B50575" w:rsidRDefault="00CD3E76" w:rsidP="0083703C">
            <w:pPr>
              <w:rPr>
                <w:lang w:val="ru-RU"/>
              </w:rPr>
            </w:pPr>
            <w:r w:rsidRPr="00B50575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CD3E76" w:rsidRPr="00B50575" w:rsidRDefault="00CD3E76" w:rsidP="0083703C">
            <w:pPr>
              <w:rPr>
                <w:lang w:val="ru-RU"/>
              </w:rPr>
            </w:pPr>
            <w:r w:rsidRPr="00B50575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CD3E76" w:rsidRPr="00B50575" w:rsidRDefault="00CD3E76" w:rsidP="0083703C">
            <w:pPr>
              <w:rPr>
                <w:lang w:val="ru-RU"/>
              </w:rPr>
            </w:pPr>
            <w:r w:rsidRPr="00B50575">
              <w:rPr>
                <w:lang w:val="ru-RU"/>
              </w:rPr>
              <w:t>21.00</w:t>
            </w:r>
          </w:p>
        </w:tc>
        <w:tc>
          <w:tcPr>
            <w:tcW w:w="992" w:type="dxa"/>
          </w:tcPr>
          <w:p w:rsidR="00CD3E76" w:rsidRPr="00B50575" w:rsidRDefault="00CD3E76" w:rsidP="0083703C">
            <w:pPr>
              <w:rPr>
                <w:lang w:val="ru-RU"/>
              </w:rPr>
            </w:pPr>
            <w:r w:rsidRPr="00B50575">
              <w:rPr>
                <w:lang w:val="ru-RU"/>
              </w:rPr>
              <w:t>23.00</w:t>
            </w:r>
          </w:p>
        </w:tc>
      </w:tr>
      <w:tr w:rsidR="00CD3E76" w:rsidRPr="00B50575" w:rsidTr="00B76356">
        <w:tc>
          <w:tcPr>
            <w:tcW w:w="2518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6,4</w:t>
            </w:r>
          </w:p>
        </w:tc>
      </w:tr>
      <w:tr w:rsidR="00CD3E76" w:rsidRPr="00B50575" w:rsidTr="00B76356">
        <w:tc>
          <w:tcPr>
            <w:tcW w:w="2518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19.07 2.00-7,6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7,4</w:t>
            </w:r>
          </w:p>
        </w:tc>
      </w:tr>
      <w:tr w:rsidR="00CD3E76" w:rsidRPr="00B50575" w:rsidTr="00B76356">
        <w:tc>
          <w:tcPr>
            <w:tcW w:w="2518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10,8</w:t>
            </w:r>
          </w:p>
        </w:tc>
      </w:tr>
      <w:tr w:rsidR="00CD3E76" w:rsidRPr="00B50575" w:rsidTr="00B76356">
        <w:tc>
          <w:tcPr>
            <w:tcW w:w="2518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15,8 8.00 -7,3</w:t>
            </w:r>
          </w:p>
        </w:tc>
        <w:tc>
          <w:tcPr>
            <w:tcW w:w="993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</w:tr>
      <w:tr w:rsidR="00CD3E76" w:rsidRPr="00B50575" w:rsidTr="00B76356">
        <w:tc>
          <w:tcPr>
            <w:tcW w:w="2518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</w:tr>
      <w:tr w:rsidR="00CD3E76" w:rsidRPr="00B50575" w:rsidTr="00B76356">
        <w:tc>
          <w:tcPr>
            <w:tcW w:w="2518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</w:tr>
      <w:tr w:rsidR="00CD3E76" w:rsidRPr="00B50575" w:rsidTr="00B76356">
        <w:tc>
          <w:tcPr>
            <w:tcW w:w="2518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  <w:r w:rsidRPr="00B5057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D3E76" w:rsidRPr="00B50575" w:rsidRDefault="00CD3E76" w:rsidP="00B76356">
            <w:pPr>
              <w:rPr>
                <w:lang w:val="ru-RU"/>
              </w:rPr>
            </w:pPr>
          </w:p>
        </w:tc>
      </w:tr>
    </w:tbl>
    <w:p w:rsidR="00CD3E76" w:rsidRPr="00B50575" w:rsidRDefault="00CD3E76" w:rsidP="0084189B">
      <w:pPr>
        <w:ind w:left="-567"/>
        <w:jc w:val="both"/>
        <w:rPr>
          <w:lang w:val="ru-RU"/>
        </w:rPr>
      </w:pPr>
      <w:r w:rsidRPr="00B50575">
        <w:rPr>
          <w:u w:val="single"/>
          <w:lang w:val="ru-RU"/>
        </w:rPr>
        <w:t>21.07Окулист</w:t>
      </w:r>
      <w:r w:rsidRPr="00CA6467">
        <w:rPr>
          <w:lang w:val="ru-RU"/>
        </w:rPr>
        <w:t xml:space="preserve">: </w:t>
      </w:r>
      <w:r w:rsidRPr="00B50575">
        <w:rPr>
          <w:lang w:val="ru-RU"/>
        </w:rPr>
        <w:t xml:space="preserve">осмотр в ОИТ: Гл. дно: ДЗН бледно-розовые. Границы четкие. Артерии сужены. Вены неравномерно расширены. Д-з: Непролиферативная  диабетическая  ретинопатия ОИ. 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u w:val="single"/>
          <w:lang w:val="ru-RU"/>
        </w:rPr>
        <w:t>18.07ЭКГ</w:t>
      </w:r>
      <w:r w:rsidRPr="00B50575">
        <w:rPr>
          <w:lang w:val="ru-RU"/>
        </w:rPr>
        <w:t xml:space="preserve">: ЧСС - 120уд/мин. Вольтаж снижен.  Ритм синусовый. Эл. ось не отклонена. Позиция промежуточная. Дистофические изменения миокарда. 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u w:val="single"/>
          <w:lang w:val="ru-RU"/>
        </w:rPr>
        <w:t>23.07Ангиохирург</w:t>
      </w:r>
      <w:r w:rsidRPr="00B50575">
        <w:rPr>
          <w:lang w:val="ru-RU"/>
        </w:rPr>
        <w:t>: Диаб. ангиопатия артерий н/к.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u w:val="single"/>
          <w:lang w:val="ru-RU"/>
        </w:rPr>
        <w:t>23.07.УЗИ щит. железы</w:t>
      </w:r>
      <w:r w:rsidRPr="00B50575">
        <w:rPr>
          <w:lang w:val="ru-RU"/>
        </w:rPr>
        <w:t>: Пр д. V = 5,4 см</w:t>
      </w:r>
      <w:r w:rsidRPr="00B50575">
        <w:rPr>
          <w:vertAlign w:val="superscript"/>
          <w:lang w:val="ru-RU"/>
        </w:rPr>
        <w:t>3</w:t>
      </w:r>
      <w:r w:rsidRPr="00B50575">
        <w:rPr>
          <w:lang w:val="ru-RU"/>
        </w:rPr>
        <w:t>; лев. д. V =4,9  см</w:t>
      </w:r>
      <w:r w:rsidRPr="00B50575">
        <w:rPr>
          <w:vertAlign w:val="superscript"/>
          <w:lang w:val="ru-RU"/>
        </w:rPr>
        <w:t>3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lang w:val="ru-RU"/>
        </w:rPr>
        <w:t xml:space="preserve">Перешеек – см. </w:t>
      </w:r>
    </w:p>
    <w:p w:rsidR="00CD3E76" w:rsidRPr="00B50575" w:rsidRDefault="00CD3E76" w:rsidP="00C3634A">
      <w:pPr>
        <w:ind w:left="-567"/>
        <w:jc w:val="both"/>
        <w:rPr>
          <w:lang w:val="ru-RU"/>
        </w:rPr>
      </w:pPr>
      <w:r w:rsidRPr="00B50575">
        <w:rPr>
          <w:lang w:val="ru-RU"/>
        </w:rPr>
        <w:t xml:space="preserve">Щит. железа не увеличена, контуры ровные. Эхогенность  и эхоструктура обычные. Регионарные л/узлы  не визуализируются. Закл.: Эхопризнаков патологии щит. железы нет. 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r w:rsidRPr="00B50575">
        <w:rPr>
          <w:u w:val="single"/>
          <w:lang w:val="ru-RU"/>
        </w:rPr>
        <w:t>Лечение:</w:t>
      </w:r>
      <w:r w:rsidRPr="00B50575">
        <w:rPr>
          <w:lang w:val="ru-RU"/>
        </w:rPr>
        <w:t xml:space="preserve"> Актрапид НМ, Протафан НМ, берлитион, солкосерил, витаксон, альмагель, энтеросгель, рантак, ККБ, эссенциале, масло облепихи, клатинол, цефтриаксон, гепарин, лефлоцин, винилин, анальгин, димедрол, контривен,   пилобак, К-нормин, линекс</w:t>
      </w:r>
    </w:p>
    <w:p w:rsidR="00CD3E76" w:rsidRPr="00B50575" w:rsidRDefault="00CD3E7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50575">
        <w:rPr>
          <w:u w:val="single"/>
          <w:lang w:val="ru-RU"/>
        </w:rPr>
        <w:t>Состояние больного при выписке</w:t>
      </w:r>
      <w:r w:rsidRPr="00B50575">
        <w:rPr>
          <w:lang w:val="ru-RU"/>
        </w:rPr>
        <w:t>: СД компенсирован, повышение гликемии в 20.00 связывает с нарушением диетотерапии, уменьшились боли в н/к.</w:t>
      </w:r>
      <w:r>
        <w:rPr>
          <w:lang w:val="ru-RU"/>
        </w:rPr>
        <w:t>,явления солнечных ожогов купированы,</w:t>
      </w:r>
      <w:r w:rsidRPr="00B50575">
        <w:rPr>
          <w:lang w:val="ru-RU"/>
        </w:rPr>
        <w:t xml:space="preserve"> АД 110/70 мм рт. ст. </w:t>
      </w:r>
    </w:p>
    <w:p w:rsidR="00CD3E76" w:rsidRPr="00B50575" w:rsidRDefault="00CD3E76">
      <w:pPr>
        <w:jc w:val="both"/>
        <w:rPr>
          <w:u w:val="single"/>
          <w:lang w:val="ru-RU"/>
        </w:rPr>
      </w:pPr>
      <w:r w:rsidRPr="00B50575">
        <w:rPr>
          <w:u w:val="single"/>
          <w:lang w:val="ru-RU"/>
        </w:rPr>
        <w:t xml:space="preserve">Рекомендовано </w:t>
      </w:r>
      <w:r w:rsidRPr="00B50575">
        <w:rPr>
          <w:lang w:val="ru-RU"/>
        </w:rPr>
        <w:t>:</w:t>
      </w:r>
    </w:p>
    <w:p w:rsidR="00CD3E76" w:rsidRPr="00B50575" w:rsidRDefault="00CD3E76">
      <w:pPr>
        <w:numPr>
          <w:ilvl w:val="0"/>
          <w:numId w:val="2"/>
        </w:numPr>
        <w:jc w:val="both"/>
        <w:rPr>
          <w:lang w:val="ru-RU"/>
        </w:rPr>
      </w:pPr>
      <w:r w:rsidRPr="00B50575">
        <w:rPr>
          <w:lang w:val="ru-RU"/>
        </w:rPr>
        <w:t>«Д» наблюдение эндокринолога, уч. терапевта, нефролога по м\жит.</w:t>
      </w:r>
    </w:p>
    <w:p w:rsidR="00CD3E76" w:rsidRPr="00B50575" w:rsidRDefault="00CD3E76">
      <w:pPr>
        <w:numPr>
          <w:ilvl w:val="0"/>
          <w:numId w:val="2"/>
        </w:numPr>
        <w:jc w:val="both"/>
        <w:rPr>
          <w:lang w:val="ru-RU"/>
        </w:rPr>
      </w:pPr>
      <w:r w:rsidRPr="00B50575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CD3E76" w:rsidRPr="00B50575" w:rsidRDefault="00CD3E76">
      <w:pPr>
        <w:numPr>
          <w:ilvl w:val="0"/>
          <w:numId w:val="2"/>
        </w:numPr>
        <w:jc w:val="both"/>
        <w:rPr>
          <w:lang w:val="ru-RU"/>
        </w:rPr>
      </w:pPr>
      <w:r w:rsidRPr="00B50575">
        <w:rPr>
          <w:lang w:val="ru-RU"/>
        </w:rPr>
        <w:t>Инсулинотерапия:   Актрапид НМ п/з- 10-12ед., п/о- 10-12ед., п/уж – 10-12ед.,  Протафан НМ 22.00 12-16  ед.</w:t>
      </w:r>
    </w:p>
    <w:p w:rsidR="00CD3E76" w:rsidRPr="00B50575" w:rsidRDefault="00CD3E76">
      <w:pPr>
        <w:numPr>
          <w:ilvl w:val="0"/>
          <w:numId w:val="2"/>
        </w:numPr>
        <w:jc w:val="both"/>
        <w:rPr>
          <w:lang w:val="ru-RU"/>
        </w:rPr>
      </w:pPr>
      <w:r w:rsidRPr="00B50575">
        <w:rPr>
          <w:lang w:val="ru-RU"/>
        </w:rPr>
        <w:t>Контроль глик. гемоглобина 1 раз в 6 мес., протеинурии 1р. в 3 мес., креатинина, мочевины в динамике.</w:t>
      </w:r>
    </w:p>
    <w:p w:rsidR="00CD3E76" w:rsidRPr="00B50575" w:rsidRDefault="00CD3E76">
      <w:pPr>
        <w:numPr>
          <w:ilvl w:val="0"/>
          <w:numId w:val="2"/>
        </w:numPr>
        <w:jc w:val="both"/>
        <w:rPr>
          <w:lang w:val="ru-RU"/>
        </w:rPr>
      </w:pPr>
      <w:r w:rsidRPr="00B50575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CD3E76" w:rsidRPr="00B50575" w:rsidRDefault="00CD3E76">
      <w:pPr>
        <w:numPr>
          <w:ilvl w:val="0"/>
          <w:numId w:val="2"/>
        </w:numPr>
        <w:jc w:val="both"/>
        <w:rPr>
          <w:lang w:val="ru-RU"/>
        </w:rPr>
      </w:pPr>
      <w:r w:rsidRPr="00B50575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D3E76" w:rsidRPr="00B50575" w:rsidRDefault="00CD3E76">
      <w:pPr>
        <w:numPr>
          <w:ilvl w:val="0"/>
          <w:numId w:val="2"/>
        </w:numPr>
        <w:jc w:val="both"/>
        <w:rPr>
          <w:lang w:val="ru-RU"/>
        </w:rPr>
      </w:pPr>
      <w:r w:rsidRPr="00B50575">
        <w:rPr>
          <w:lang w:val="ru-RU"/>
        </w:rPr>
        <w:t>Эналаприл 2,5-5 мг утром</w:t>
      </w:r>
      <w:r>
        <w:rPr>
          <w:lang w:val="ru-RU"/>
        </w:rPr>
        <w:t xml:space="preserve"> (после уточнения диагноза диабетическая нефропатии)</w:t>
      </w:r>
      <w:r w:rsidRPr="00B50575">
        <w:rPr>
          <w:lang w:val="ru-RU"/>
        </w:rPr>
        <w:t xml:space="preserve">. Контр. АД. </w:t>
      </w:r>
    </w:p>
    <w:p w:rsidR="00CD3E76" w:rsidRPr="00B50575" w:rsidRDefault="00CD3E76" w:rsidP="00503C44">
      <w:pPr>
        <w:numPr>
          <w:ilvl w:val="0"/>
          <w:numId w:val="2"/>
        </w:numPr>
        <w:jc w:val="both"/>
        <w:rPr>
          <w:lang w:val="ru-RU"/>
        </w:rPr>
      </w:pPr>
      <w:r w:rsidRPr="00B50575">
        <w:rPr>
          <w:lang w:val="ru-RU"/>
        </w:rPr>
        <w:t>Берлитион 600 мг/сут. 2-3 мес., нейрорубин форте 1т./сут., (мильгамма 1т.*3р/д., витаксон 1т. *3р/д.) 1 мес.</w:t>
      </w:r>
    </w:p>
    <w:p w:rsidR="00CD3E76" w:rsidRPr="00B50575" w:rsidRDefault="00CD3E76">
      <w:pPr>
        <w:numPr>
          <w:ilvl w:val="0"/>
          <w:numId w:val="2"/>
        </w:numPr>
        <w:jc w:val="both"/>
        <w:rPr>
          <w:lang w:val="ru-RU"/>
        </w:rPr>
      </w:pPr>
      <w:r w:rsidRPr="00B50575">
        <w:rPr>
          <w:lang w:val="ru-RU"/>
        </w:rPr>
        <w:t xml:space="preserve">Рек. окулиста: окювайт лютеин форте 1т.*1р/д. </w:t>
      </w:r>
    </w:p>
    <w:p w:rsidR="00CD3E76" w:rsidRPr="00B50575" w:rsidRDefault="00CD3E76">
      <w:pPr>
        <w:numPr>
          <w:ilvl w:val="0"/>
          <w:numId w:val="2"/>
        </w:numPr>
        <w:jc w:val="both"/>
        <w:rPr>
          <w:lang w:val="ru-RU"/>
        </w:rPr>
      </w:pPr>
      <w:r w:rsidRPr="00B50575">
        <w:rPr>
          <w:lang w:val="ru-RU"/>
        </w:rPr>
        <w:t>Контр ОАК в динамике ( в энд диспансере отказалась).</w:t>
      </w:r>
    </w:p>
    <w:p w:rsidR="00CD3E76" w:rsidRPr="00B50575" w:rsidRDefault="00CD3E76" w:rsidP="00B50575">
      <w:pPr>
        <w:numPr>
          <w:ilvl w:val="0"/>
          <w:numId w:val="2"/>
        </w:numPr>
        <w:jc w:val="both"/>
        <w:rPr>
          <w:lang w:val="ru-RU"/>
        </w:rPr>
      </w:pPr>
      <w:r w:rsidRPr="00B50575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CD3E76" w:rsidRPr="00B50575" w:rsidRDefault="00CD3E7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,креатинина ,мочевины ,сут.протеинурии ,СКФ, к</w:t>
      </w:r>
      <w:r w:rsidRPr="00B50575">
        <w:rPr>
          <w:lang w:val="ru-RU"/>
        </w:rPr>
        <w:t xml:space="preserve">онс нефролога ,УЗИ почек по м/ж </w:t>
      </w:r>
      <w:r>
        <w:rPr>
          <w:lang w:val="ru-RU"/>
        </w:rPr>
        <w:t xml:space="preserve">( в энд диспансере отказалась).для уточнения диагноза и лечения ,учитывая инфекцию мочевыводящих путей,ожоговую болезнь </w:t>
      </w:r>
      <w:r w:rsidRPr="00B50575">
        <w:rPr>
          <w:lang w:val="ru-RU"/>
        </w:rPr>
        <w:t>1 ст.</w:t>
      </w:r>
    </w:p>
    <w:p w:rsidR="00CD3E76" w:rsidRPr="00B50575" w:rsidRDefault="00CD3E76" w:rsidP="00A9598B">
      <w:pPr>
        <w:ind w:left="435"/>
        <w:jc w:val="both"/>
        <w:rPr>
          <w:lang w:val="ru-RU"/>
        </w:rPr>
      </w:pPr>
    </w:p>
    <w:p w:rsidR="00CD3E76" w:rsidRPr="00B50575" w:rsidRDefault="00CD3E76">
      <w:pPr>
        <w:jc w:val="both"/>
        <w:rPr>
          <w:b/>
          <w:lang w:val="ru-RU"/>
        </w:rPr>
      </w:pPr>
    </w:p>
    <w:p w:rsidR="00CD3E76" w:rsidRPr="00B50575" w:rsidRDefault="00CD3E76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B50575">
        <w:rPr>
          <w:sz w:val="24"/>
          <w:szCs w:val="24"/>
        </w:rPr>
        <w:t>Леч. врач Соловьюк Е.А.</w:t>
      </w:r>
    </w:p>
    <w:p w:rsidR="00CD3E76" w:rsidRPr="00B50575" w:rsidRDefault="00CD3E76" w:rsidP="004468E8">
      <w:pPr>
        <w:jc w:val="both"/>
        <w:rPr>
          <w:lang w:val="ru-RU"/>
        </w:rPr>
      </w:pPr>
      <w:r w:rsidRPr="00B50575">
        <w:rPr>
          <w:lang w:val="ru-RU"/>
        </w:rPr>
        <w:t>Зав. отд.  Фещук И.А.</w:t>
      </w:r>
    </w:p>
    <w:p w:rsidR="00CD3E76" w:rsidRPr="00B50575" w:rsidRDefault="00CD3E76" w:rsidP="00992792">
      <w:pPr>
        <w:jc w:val="both"/>
        <w:rPr>
          <w:lang w:val="ru-RU"/>
        </w:rPr>
      </w:pPr>
      <w:r w:rsidRPr="00B50575">
        <w:rPr>
          <w:lang w:val="ru-RU"/>
        </w:rPr>
        <w:t xml:space="preserve">Нач. мед. Костина Т.К. </w:t>
      </w:r>
    </w:p>
    <w:sectPr w:rsidR="00CD3E76" w:rsidRPr="00B5057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E76" w:rsidRDefault="00CD3E76" w:rsidP="00080012">
      <w:r>
        <w:separator/>
      </w:r>
    </w:p>
  </w:endnote>
  <w:endnote w:type="continuationSeparator" w:id="1">
    <w:p w:rsidR="00CD3E76" w:rsidRDefault="00CD3E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E76" w:rsidRDefault="00CD3E76" w:rsidP="00080012">
      <w:r>
        <w:separator/>
      </w:r>
    </w:p>
  </w:footnote>
  <w:footnote w:type="continuationSeparator" w:id="1">
    <w:p w:rsidR="00CD3E76" w:rsidRDefault="00CD3E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CD3E76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CD3E76" w:rsidRPr="00244DF4" w:rsidRDefault="00CD3E7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D3E76" w:rsidRPr="00244DF4" w:rsidTr="0053339A">
      <w:tc>
        <w:tcPr>
          <w:tcW w:w="3084" w:type="dxa"/>
        </w:tcPr>
        <w:p w:rsidR="00CD3E76" w:rsidRPr="00244DF4" w:rsidRDefault="00CD3E76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D3E76" w:rsidRPr="00244DF4" w:rsidTr="0053339A">
      <w:tc>
        <w:tcPr>
          <w:tcW w:w="3084" w:type="dxa"/>
        </w:tcPr>
        <w:p w:rsidR="00CD3E76" w:rsidRPr="00244DF4" w:rsidRDefault="00CD3E76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D3E76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CD3E76" w:rsidRPr="00080012" w:rsidRDefault="00CD3E76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D3E76" w:rsidRDefault="00CD3E7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24DB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12F8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43BD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46813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A3570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2C72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6E34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03C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57810"/>
    <w:rsid w:val="00567B11"/>
    <w:rsid w:val="00574CED"/>
    <w:rsid w:val="00575735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044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3703C"/>
    <w:rsid w:val="0084189B"/>
    <w:rsid w:val="00856D46"/>
    <w:rsid w:val="00863AA3"/>
    <w:rsid w:val="00864431"/>
    <w:rsid w:val="00864C00"/>
    <w:rsid w:val="0086526E"/>
    <w:rsid w:val="00867E71"/>
    <w:rsid w:val="00874BC2"/>
    <w:rsid w:val="00881DDD"/>
    <w:rsid w:val="00892603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3260"/>
    <w:rsid w:val="008F5325"/>
    <w:rsid w:val="00901B9B"/>
    <w:rsid w:val="00903A6C"/>
    <w:rsid w:val="00912B9C"/>
    <w:rsid w:val="00914E6C"/>
    <w:rsid w:val="00923621"/>
    <w:rsid w:val="00935256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37DD9"/>
    <w:rsid w:val="00B50575"/>
    <w:rsid w:val="00B512D1"/>
    <w:rsid w:val="00B65ED2"/>
    <w:rsid w:val="00B71E17"/>
    <w:rsid w:val="00B72843"/>
    <w:rsid w:val="00B76356"/>
    <w:rsid w:val="00B857AF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34A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2376"/>
    <w:rsid w:val="00CA6467"/>
    <w:rsid w:val="00CA7E16"/>
    <w:rsid w:val="00CB0938"/>
    <w:rsid w:val="00CB5FA2"/>
    <w:rsid w:val="00CB6657"/>
    <w:rsid w:val="00CB6B9C"/>
    <w:rsid w:val="00CD3E76"/>
    <w:rsid w:val="00CE2CC3"/>
    <w:rsid w:val="00CF447B"/>
    <w:rsid w:val="00D0589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36DA"/>
    <w:rsid w:val="00D97EAA"/>
    <w:rsid w:val="00DA26E1"/>
    <w:rsid w:val="00DA43F6"/>
    <w:rsid w:val="00DA4DCE"/>
    <w:rsid w:val="00DB03E4"/>
    <w:rsid w:val="00DC3662"/>
    <w:rsid w:val="00DC4BE9"/>
    <w:rsid w:val="00DC6756"/>
    <w:rsid w:val="00DE34DA"/>
    <w:rsid w:val="00DE49F1"/>
    <w:rsid w:val="00DE6BA4"/>
    <w:rsid w:val="00DF5A7C"/>
    <w:rsid w:val="00E03632"/>
    <w:rsid w:val="00E049EB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3821"/>
    <w:rsid w:val="00EB6402"/>
    <w:rsid w:val="00EB798A"/>
    <w:rsid w:val="00EC69CE"/>
    <w:rsid w:val="00EC7664"/>
    <w:rsid w:val="00ED1C6E"/>
    <w:rsid w:val="00ED2E24"/>
    <w:rsid w:val="00ED7996"/>
    <w:rsid w:val="00EE38B9"/>
    <w:rsid w:val="00EE48C4"/>
    <w:rsid w:val="00EF1913"/>
    <w:rsid w:val="00EF2A86"/>
    <w:rsid w:val="00EF67E8"/>
    <w:rsid w:val="00F054D9"/>
    <w:rsid w:val="00F168B7"/>
    <w:rsid w:val="00F26341"/>
    <w:rsid w:val="00F32CDC"/>
    <w:rsid w:val="00F443D4"/>
    <w:rsid w:val="00F67360"/>
    <w:rsid w:val="00F7479F"/>
    <w:rsid w:val="00F77B00"/>
    <w:rsid w:val="00F77FF8"/>
    <w:rsid w:val="00F80BA9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B1A0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A0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A07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28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72</TotalTime>
  <Pages>2</Pages>
  <Words>815</Words>
  <Characters>4650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12</cp:revision>
  <cp:lastPrinted>2014-07-30T06:10:00Z</cp:lastPrinted>
  <dcterms:created xsi:type="dcterms:W3CDTF">2014-07-25T12:38:00Z</dcterms:created>
  <dcterms:modified xsi:type="dcterms:W3CDTF">2014-07-30T06:57:00Z</dcterms:modified>
</cp:coreProperties>
</file>