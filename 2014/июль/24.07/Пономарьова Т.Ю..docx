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21B" w:rsidRPr="00055482" w:rsidRDefault="009D121B">
      <w:pPr>
        <w:pStyle w:val="Heading4"/>
        <w:ind w:right="-58"/>
        <w:jc w:val="center"/>
        <w:rPr>
          <w:b w:val="0"/>
          <w:sz w:val="24"/>
          <w:szCs w:val="24"/>
        </w:rPr>
      </w:pPr>
      <w:r w:rsidRPr="00055482">
        <w:rPr>
          <w:b w:val="0"/>
          <w:sz w:val="24"/>
          <w:szCs w:val="24"/>
        </w:rPr>
        <w:t>КУ «ОК Эндокриндиспансер» ЗОС</w:t>
      </w:r>
    </w:p>
    <w:p w:rsidR="009D121B" w:rsidRPr="00055482" w:rsidRDefault="009D121B" w:rsidP="00FC5396">
      <w:pPr>
        <w:pStyle w:val="Heading4"/>
        <w:ind w:left="-567" w:right="-58"/>
        <w:rPr>
          <w:b w:val="0"/>
          <w:sz w:val="24"/>
          <w:szCs w:val="24"/>
        </w:rPr>
      </w:pPr>
      <w:r w:rsidRPr="00055482">
        <w:rPr>
          <w:b w:val="0"/>
          <w:sz w:val="24"/>
          <w:szCs w:val="24"/>
        </w:rPr>
        <w:t>Выписной эпикриз</w:t>
      </w:r>
    </w:p>
    <w:p w:rsidR="009D121B" w:rsidRPr="00055482" w:rsidRDefault="009D121B" w:rsidP="00FC5396">
      <w:pPr>
        <w:pStyle w:val="Heading4"/>
        <w:ind w:left="-567"/>
        <w:rPr>
          <w:b w:val="0"/>
          <w:sz w:val="24"/>
          <w:szCs w:val="24"/>
        </w:rPr>
      </w:pPr>
      <w:r w:rsidRPr="00055482">
        <w:rPr>
          <w:b w:val="0"/>
          <w:sz w:val="24"/>
          <w:szCs w:val="24"/>
        </w:rPr>
        <w:t>Из истории болезни №  872</w:t>
      </w:r>
    </w:p>
    <w:p w:rsidR="009D121B" w:rsidRPr="00055482" w:rsidRDefault="009D121B" w:rsidP="00FC5396">
      <w:pPr>
        <w:pStyle w:val="Heading5"/>
        <w:ind w:left="-567"/>
        <w:rPr>
          <w:sz w:val="24"/>
          <w:szCs w:val="24"/>
        </w:rPr>
      </w:pPr>
      <w:r w:rsidRPr="00055482">
        <w:rPr>
          <w:sz w:val="24"/>
          <w:szCs w:val="24"/>
        </w:rPr>
        <w:t>Ф.И.О: Пономарёва Татьяна Юрьевна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>Год рождения: 1985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>Место жительства: г. Мелитополь, ул. Московская 39а.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>Место работы: н/р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>Находился на лечении с   14.07.14 по   25.07.14 в диаб.      отд.</w:t>
      </w:r>
    </w:p>
    <w:p w:rsidR="009D121B" w:rsidRPr="00055482" w:rsidRDefault="009D121B" w:rsidP="002818DD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Диагноз:</w:t>
      </w:r>
      <w:r w:rsidRPr="00055482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ацетонурии, декомпенсация. Начальная катаракта ОИ. Непролиферативная  диабетическая ретинопатия ОИ. Диаб. ангиопатия артерий н/к. Хроническая дистальная диабетическая полинейропатия н/к IIст, сенсорная форма. С-м вегетативной дисфункции с расстройством терморегуляции.</w:t>
      </w:r>
    </w:p>
    <w:p w:rsidR="009D121B" w:rsidRPr="00055482" w:rsidRDefault="009D121B" w:rsidP="0037788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 xml:space="preserve">Жалобы при поступлении </w:t>
      </w:r>
      <w:r w:rsidRPr="00055482">
        <w:rPr>
          <w:lang w:val="ru-RU"/>
        </w:rPr>
        <w:t>на сухость во рту, жажду, полиурию, онемение ног, снижение чувствительности н/к, головные боли, чувство дискомфорта в прекардиальной области.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Краткий анамнез</w:t>
      </w:r>
      <w:r w:rsidRPr="00055482">
        <w:rPr>
          <w:lang w:val="ru-RU"/>
        </w:rPr>
        <w:t xml:space="preserve">: СД выявлен в 2005г. Течение заболевания лабильное, в анамнезе частые  гипогликемические состояния, ацетонурия. Комы отрицает. С начала заболевания инсулинотерапия.  Ранее принимала Фармасулин Н, Фармасулин НNР </w:t>
      </w:r>
      <w:r>
        <w:rPr>
          <w:lang w:val="ru-RU"/>
        </w:rPr>
        <w:t>с</w:t>
      </w:r>
      <w:r w:rsidRPr="00055482">
        <w:rPr>
          <w:lang w:val="ru-RU"/>
        </w:rPr>
        <w:t xml:space="preserve"> 2013 переведена на Актрапид НМ, Протафан НМ ввиду стойкой ацетонурии. В наст. время принимает:  Актрапид НМ п/з- 9ед., п/о- 6ед., п/у- 6ед., Протафан НМ 22.00 – 20 ед. Гликемия –1,5-10,0 ммоль/л. Последнее стац. лечение  в 1</w:t>
      </w:r>
      <w:r>
        <w:rPr>
          <w:lang w:val="ru-RU"/>
        </w:rPr>
        <w:t>1</w:t>
      </w:r>
      <w:r w:rsidRPr="00055482">
        <w:rPr>
          <w:lang w:val="ru-RU"/>
        </w:rPr>
        <w:t>.201</w:t>
      </w:r>
      <w:r>
        <w:rPr>
          <w:lang w:val="ru-RU"/>
        </w:rPr>
        <w:t>3</w:t>
      </w:r>
      <w:r w:rsidRPr="00055482">
        <w:rPr>
          <w:lang w:val="ru-RU"/>
        </w:rPr>
        <w:t>г. Зябкость  в н/к в течение 5 лет. Госпитализирована  в обл. энд. диспансер для коррекции инсулинотерапии,  лечения хр. осложнений СД.</w:t>
      </w:r>
    </w:p>
    <w:p w:rsidR="009D121B" w:rsidRPr="00055482" w:rsidRDefault="009D121B" w:rsidP="00FC5396">
      <w:pPr>
        <w:ind w:left="-567"/>
        <w:jc w:val="both"/>
        <w:rPr>
          <w:u w:val="single"/>
          <w:lang w:val="ru-RU"/>
        </w:rPr>
      </w:pPr>
      <w:r w:rsidRPr="00055482">
        <w:rPr>
          <w:u w:val="single"/>
          <w:lang w:val="ru-RU"/>
        </w:rPr>
        <w:t>Данные лабораторных исследований.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 xml:space="preserve">15.07.14 Общ. ан. крови Нв –131  г/л  эритр –4,1  лейк –6,6  СОЭ –14  мм/час  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 xml:space="preserve">э-4%    п- 0%   с-66 %   л- 20 %   м- 10% 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 xml:space="preserve">15.07.14 Биохимия: СКФ –94 мл./мин., </w:t>
      </w:r>
      <w:r w:rsidRPr="00055482">
        <w:rPr>
          <w:lang w:val="ru-RU"/>
        </w:rPr>
        <w:pgNum/>
      </w:r>
      <w:r w:rsidRPr="00055482">
        <w:rPr>
          <w:lang w:val="ru-RU"/>
        </w:rPr>
        <w:t xml:space="preserve">олл –3,8 тригл – 1,52ХСЛПВП -1,58 ХСЛПНП -1,52 Катер -1,4 мочевина – 3,8 креатинин – 80  бил общ 11,7  бил пр –2,6  тим –3,9  АСТ – 0,15  АЛТ –0,13   ммоль/л;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>21.07.14 Глик гемоглобин – 6,6%</w:t>
      </w:r>
    </w:p>
    <w:p w:rsidR="009D121B" w:rsidRPr="00055482" w:rsidRDefault="009D121B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055482">
        <w:rPr>
          <w:b w:val="0"/>
          <w:sz w:val="24"/>
          <w:szCs w:val="24"/>
        </w:rPr>
        <w:t>15.07.14 Общ. ан. мочи уд вес 1015  лейк – 0-1  в п/зр белок – отр  ацетон –отр;  эпит. пл. – ед; эпит. перех. – ед в п/зр</w:t>
      </w:r>
    </w:p>
    <w:p w:rsidR="009D121B" w:rsidRPr="00055482" w:rsidRDefault="009D121B" w:rsidP="00FC5396">
      <w:pPr>
        <w:ind w:left="-567"/>
        <w:rPr>
          <w:lang w:val="ru-RU"/>
        </w:rPr>
      </w:pPr>
      <w:r w:rsidRPr="00055482">
        <w:rPr>
          <w:lang w:val="ru-RU"/>
        </w:rPr>
        <w:t>17.07.14 Анализ мочи по Нечипоренко лейк -500  эритр -250  белок – отр</w:t>
      </w:r>
    </w:p>
    <w:p w:rsidR="009D121B" w:rsidRPr="00055482" w:rsidRDefault="009D121B" w:rsidP="00FC5396">
      <w:pPr>
        <w:ind w:left="-567"/>
        <w:rPr>
          <w:lang w:val="ru-RU"/>
        </w:rPr>
      </w:pPr>
      <w:r w:rsidRPr="00055482">
        <w:rPr>
          <w:lang w:val="ru-RU"/>
        </w:rPr>
        <w:t>16.07.14 Суточная глюкозурия –0,7  %;   Суточная протеинурия –  отр</w:t>
      </w:r>
    </w:p>
    <w:p w:rsidR="009D121B" w:rsidRPr="00055482" w:rsidRDefault="009D121B" w:rsidP="00FC5396">
      <w:pPr>
        <w:pStyle w:val="Heading5"/>
        <w:ind w:left="-567"/>
        <w:rPr>
          <w:sz w:val="24"/>
          <w:szCs w:val="24"/>
        </w:rPr>
      </w:pPr>
      <w:r w:rsidRPr="00055482">
        <w:rPr>
          <w:sz w:val="24"/>
          <w:szCs w:val="24"/>
        </w:rPr>
        <w:t>18.07.14 Микроальбуминурия –10,5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 xml:space="preserve">Гликемический </w:t>
            </w:r>
          </w:p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20.00</w:t>
            </w: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6,8</w:t>
            </w: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7,8</w:t>
            </w: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3,7</w:t>
            </w: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22.07 2.00-7,7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055482">
              <w:rPr>
                <w:lang w:val="ru-RU"/>
              </w:rPr>
              <w:t>12,3</w:t>
            </w:r>
          </w:p>
        </w:tc>
      </w:tr>
      <w:tr w:rsidR="009D121B" w:rsidRPr="00055482" w:rsidTr="00B76356">
        <w:tc>
          <w:tcPr>
            <w:tcW w:w="2518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 w:rsidRPr="00C876FE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D121B" w:rsidRPr="00055482" w:rsidRDefault="009D121B" w:rsidP="00B76356">
            <w:pPr>
              <w:rPr>
                <w:lang w:val="ru-RU"/>
              </w:rPr>
            </w:pPr>
            <w:r>
              <w:rPr>
                <w:lang w:val="ru-RU"/>
              </w:rPr>
              <w:t>9,6</w:t>
            </w:r>
          </w:p>
        </w:tc>
      </w:tr>
    </w:tbl>
    <w:p w:rsidR="009D121B" w:rsidRPr="00055482" w:rsidRDefault="009D121B" w:rsidP="00FC5396">
      <w:pPr>
        <w:ind w:left="-567"/>
        <w:jc w:val="both"/>
        <w:rPr>
          <w:lang w:val="ru-RU"/>
        </w:rPr>
      </w:pPr>
      <w:r w:rsidRPr="00C876FE">
        <w:rPr>
          <w:u w:val="single"/>
          <w:lang w:val="ru-RU"/>
        </w:rPr>
        <w:t>16</w:t>
      </w:r>
      <w:r>
        <w:rPr>
          <w:u w:val="single"/>
          <w:lang w:val="ru-RU"/>
        </w:rPr>
        <w:t>.</w:t>
      </w:r>
      <w:r w:rsidRPr="00C876FE">
        <w:rPr>
          <w:u w:val="single"/>
          <w:lang w:val="ru-RU"/>
        </w:rPr>
        <w:t>07</w:t>
      </w:r>
      <w:r w:rsidRPr="00055482">
        <w:rPr>
          <w:u w:val="single"/>
          <w:lang w:val="ru-RU"/>
        </w:rPr>
        <w:t>Невропатолог</w:t>
      </w:r>
      <w:r w:rsidRPr="00055482">
        <w:rPr>
          <w:lang w:val="ru-RU"/>
        </w:rPr>
        <w:t>: С-м  вегетативной дисфункции с  расстройством терморегуляции. Хроническая дистальная диабетическая полинейропатия н/к IIст, сенсорная форма.</w:t>
      </w:r>
    </w:p>
    <w:p w:rsidR="009D121B" w:rsidRPr="00C876FE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16.07Окулист</w:t>
      </w:r>
      <w:r w:rsidRPr="00C876FE">
        <w:rPr>
          <w:lang w:val="ru-RU"/>
        </w:rPr>
        <w:t xml:space="preserve">: </w:t>
      </w:r>
      <w:smartTag w:uri="urn:schemas-microsoft-com:office:smarttags" w:element="place">
        <w:r w:rsidRPr="00055482">
          <w:rPr>
            <w:lang w:val="en-US"/>
          </w:rPr>
          <w:t>VIS</w:t>
        </w:r>
      </w:smartTag>
      <w:r w:rsidRPr="00C876FE">
        <w:rPr>
          <w:lang w:val="ru-RU"/>
        </w:rPr>
        <w:t xml:space="preserve"> </w:t>
      </w:r>
      <w:r w:rsidRPr="00055482">
        <w:rPr>
          <w:lang w:val="en-US"/>
        </w:rPr>
        <w:t>OD</w:t>
      </w:r>
      <w:r w:rsidRPr="00C876FE">
        <w:rPr>
          <w:lang w:val="ru-RU"/>
        </w:rPr>
        <w:t xml:space="preserve">= </w:t>
      </w:r>
      <w:r w:rsidRPr="00055482">
        <w:rPr>
          <w:lang w:val="ru-RU"/>
        </w:rPr>
        <w:t>1,0</w:t>
      </w:r>
      <w:r w:rsidRPr="00C876FE">
        <w:rPr>
          <w:lang w:val="ru-RU"/>
        </w:rPr>
        <w:t xml:space="preserve">  </w:t>
      </w:r>
      <w:r w:rsidRPr="00055482">
        <w:rPr>
          <w:lang w:val="en-US"/>
        </w:rPr>
        <w:t>OS</w:t>
      </w:r>
      <w:r w:rsidRPr="00C876FE">
        <w:rPr>
          <w:lang w:val="ru-RU"/>
        </w:rPr>
        <w:t xml:space="preserve">=  </w:t>
      </w:r>
      <w:r w:rsidRPr="00055482">
        <w:rPr>
          <w:lang w:val="ru-RU"/>
        </w:rPr>
        <w:t>1,0</w:t>
      </w:r>
      <w:r w:rsidRPr="00C876FE">
        <w:rPr>
          <w:lang w:val="ru-RU"/>
        </w:rPr>
        <w:t xml:space="preserve"> 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lang w:val="ru-RU"/>
        </w:rPr>
        <w:t xml:space="preserve">Помутнения в хрусталиках ОИ. Единичные микроаневризмы, экссудативные очаги парамакулярно в OS.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14.07ЭКГ</w:t>
      </w:r>
      <w:r w:rsidRPr="00055482">
        <w:rPr>
          <w:lang w:val="ru-RU"/>
        </w:rPr>
        <w:t xml:space="preserve">: ЧСС -100 уд/мин. Вольтаж снижен.  Ритм синусовый, тахикардия. Эл. ось не отклонена. Позиция промежуточная. Умеренная гипертрофия левого желудочка. </w:t>
      </w:r>
    </w:p>
    <w:p w:rsidR="009D121B" w:rsidRPr="00055482" w:rsidRDefault="009D121B" w:rsidP="00FC5396">
      <w:pPr>
        <w:ind w:left="-567"/>
        <w:jc w:val="both"/>
        <w:rPr>
          <w:u w:val="single"/>
          <w:lang w:val="ru-RU"/>
        </w:rPr>
      </w:pPr>
      <w:r w:rsidRPr="00055482">
        <w:rPr>
          <w:u w:val="single"/>
          <w:lang w:val="ru-RU"/>
        </w:rPr>
        <w:t>21.07.ЭХО КС:</w:t>
      </w:r>
      <w:r w:rsidRPr="00055482">
        <w:rPr>
          <w:lang w:val="ru-RU"/>
        </w:rPr>
        <w:t xml:space="preserve"> КДР-4,68 см;  КДО- 101,3мл; КСР-2,71, см; КСО- 272мл; УО-14,15 мл; МОК- 5,6л/мин.; ФВ- 72,1%; просвет корня аорты -2,96 см; ПЛП – 2,96 см; МЖП – 0,44 см; ЗСЛЖ –0,94 см; ППЖ- 1,58см; ПЛЖ- 4,68см; По ЭХО КС: Дополнительная хорда ЛЖ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15.07Ангиохирург</w:t>
      </w:r>
      <w:r w:rsidRPr="00055482">
        <w:rPr>
          <w:lang w:val="ru-RU"/>
        </w:rPr>
        <w:t>: Диаб. ангиопатия артерий н/к.</w:t>
      </w:r>
    </w:p>
    <w:p w:rsidR="009D121B" w:rsidRPr="00055482" w:rsidRDefault="009D121B" w:rsidP="00FC5396">
      <w:pPr>
        <w:ind w:left="-567"/>
        <w:jc w:val="both"/>
        <w:rPr>
          <w:u w:val="single"/>
          <w:lang w:val="ru-RU"/>
        </w:rPr>
      </w:pPr>
      <w:r w:rsidRPr="00C876FE">
        <w:rPr>
          <w:u w:val="single"/>
          <w:lang w:val="ru-RU"/>
        </w:rPr>
        <w:t>15</w:t>
      </w:r>
      <w:r>
        <w:rPr>
          <w:u w:val="single"/>
          <w:lang w:val="ru-RU"/>
        </w:rPr>
        <w:t>.</w:t>
      </w:r>
      <w:r w:rsidRPr="00C876FE">
        <w:rPr>
          <w:u w:val="single"/>
          <w:lang w:val="ru-RU"/>
        </w:rPr>
        <w:t>07</w:t>
      </w:r>
      <w:r w:rsidRPr="00055482">
        <w:rPr>
          <w:u w:val="single"/>
          <w:lang w:val="ru-RU"/>
        </w:rPr>
        <w:t>РВГ:</w:t>
      </w:r>
      <w:r w:rsidRPr="00055482">
        <w:rPr>
          <w:lang w:val="ru-RU"/>
        </w:rPr>
        <w:t xml:space="preserve"> Кровообращение не нарушено, тонус  сосудов N..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18.07.Дупл. сканирование артерий н/к</w:t>
      </w:r>
      <w:r w:rsidRPr="00055482">
        <w:rPr>
          <w:lang w:val="ru-RU"/>
        </w:rPr>
        <w:t xml:space="preserve">: Диаб. ангиопатия артерий н/к.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23.07.14УЗИ</w:t>
      </w:r>
      <w:r w:rsidRPr="00055482">
        <w:rPr>
          <w:lang w:val="ru-RU"/>
        </w:rPr>
        <w:t xml:space="preserve">: Заключение: Эхопризнаки умеренных изменений диффузного типа в паренхиме печени. 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r w:rsidRPr="00055482">
        <w:rPr>
          <w:u w:val="single"/>
          <w:lang w:val="ru-RU"/>
        </w:rPr>
        <w:t>Лечение:</w:t>
      </w:r>
      <w:r w:rsidRPr="00055482">
        <w:rPr>
          <w:lang w:val="ru-RU"/>
        </w:rPr>
        <w:t xml:space="preserve"> Актрапид НМ, Протафан НМ, тиогамма турбо, мильгамма ,актовегин.</w:t>
      </w:r>
    </w:p>
    <w:p w:rsidR="009D121B" w:rsidRPr="00055482" w:rsidRDefault="009D121B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55482">
        <w:rPr>
          <w:u w:val="single"/>
          <w:lang w:val="ru-RU"/>
        </w:rPr>
        <w:t>Состояние больного при выписке</w:t>
      </w:r>
      <w:r w:rsidRPr="00055482">
        <w:rPr>
          <w:lang w:val="ru-RU"/>
        </w:rPr>
        <w:t xml:space="preserve">: СД компенсирован, уменьшились боли в н/к. АД 100/70 мм рт. ст. </w:t>
      </w:r>
    </w:p>
    <w:p w:rsidR="009D121B" w:rsidRPr="00055482" w:rsidRDefault="009D121B">
      <w:pPr>
        <w:jc w:val="both"/>
        <w:rPr>
          <w:u w:val="single"/>
          <w:lang w:val="ru-RU"/>
        </w:rPr>
      </w:pPr>
      <w:r w:rsidRPr="00055482">
        <w:rPr>
          <w:u w:val="single"/>
          <w:lang w:val="ru-RU"/>
        </w:rPr>
        <w:t xml:space="preserve">Рекомендовано </w:t>
      </w:r>
      <w:r w:rsidRPr="00055482">
        <w:rPr>
          <w:lang w:val="ru-RU"/>
        </w:rPr>
        <w:t>: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>«Д» наблюдение эндокринолога, уч. терапевта, невропатоога по м\жит.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>Инсулинотерапия:   Актрапид НМ п/з-9-11 ед., п/о- 4-6ед., п/уж -6-8 ед.,  Протафан НМ 22.00  20- 22  ед.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>Контроль глик. гемоглобина 1 раз в 6 мес., микроальбуминурии 1р. в 6 мес.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9D121B" w:rsidRPr="00055482" w:rsidRDefault="009D121B" w:rsidP="00E9696F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>Тиогамма  600 мг/сут. 2-3 мес., мильгамма 1т.*3р/д.</w:t>
      </w:r>
    </w:p>
    <w:p w:rsidR="009D121B" w:rsidRPr="00055482" w:rsidRDefault="009D121B" w:rsidP="00055482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 xml:space="preserve">Рек. невропатолога: бифрен 1 т 3р\д 2-4 нед, магникум 1т 3р\д 2-4 нед. </w:t>
      </w:r>
    </w:p>
    <w:p w:rsidR="009D121B" w:rsidRDefault="009D121B">
      <w:pPr>
        <w:numPr>
          <w:ilvl w:val="0"/>
          <w:numId w:val="2"/>
        </w:numPr>
        <w:jc w:val="both"/>
        <w:rPr>
          <w:lang w:val="ru-RU"/>
        </w:rPr>
      </w:pPr>
      <w:r w:rsidRPr="00055482">
        <w:rPr>
          <w:lang w:val="ru-RU"/>
        </w:rPr>
        <w:t xml:space="preserve">Рек. окулиста: квинакс 2к.*3р/д. в ОИ, окювайт лютеин форте 1т.*1р/д.. </w:t>
      </w:r>
    </w:p>
    <w:p w:rsidR="009D121B" w:rsidRPr="00055482" w:rsidRDefault="009D121B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Конс.кардиолога по м/ж.</w:t>
      </w:r>
    </w:p>
    <w:p w:rsidR="009D121B" w:rsidRPr="00055482" w:rsidRDefault="009D121B" w:rsidP="00A9598B">
      <w:pPr>
        <w:ind w:left="435"/>
        <w:jc w:val="both"/>
        <w:rPr>
          <w:lang w:val="ru-RU"/>
        </w:rPr>
      </w:pPr>
    </w:p>
    <w:p w:rsidR="009D121B" w:rsidRPr="00055482" w:rsidRDefault="009D121B">
      <w:pPr>
        <w:jc w:val="both"/>
        <w:rPr>
          <w:b/>
          <w:lang w:val="ru-RU"/>
        </w:rPr>
      </w:pPr>
    </w:p>
    <w:p w:rsidR="009D121B" w:rsidRPr="00055482" w:rsidRDefault="009D121B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055482">
        <w:rPr>
          <w:sz w:val="24"/>
          <w:szCs w:val="24"/>
        </w:rPr>
        <w:t xml:space="preserve">Леч. врач  Гура Э. Ю. </w:t>
      </w:r>
    </w:p>
    <w:p w:rsidR="009D121B" w:rsidRPr="00055482" w:rsidRDefault="009D121B" w:rsidP="00EB798A">
      <w:pPr>
        <w:jc w:val="both"/>
        <w:rPr>
          <w:lang w:val="ru-RU"/>
        </w:rPr>
      </w:pPr>
      <w:r w:rsidRPr="00055482">
        <w:rPr>
          <w:lang w:val="ru-RU"/>
        </w:rPr>
        <w:t>Зав. отд.  Еременко Н.В.</w:t>
      </w:r>
    </w:p>
    <w:p w:rsidR="009D121B" w:rsidRPr="00055482" w:rsidRDefault="009D121B" w:rsidP="001A3E78">
      <w:pPr>
        <w:jc w:val="both"/>
        <w:rPr>
          <w:lang w:val="ru-RU"/>
        </w:rPr>
      </w:pPr>
      <w:r w:rsidRPr="00055482">
        <w:rPr>
          <w:lang w:val="ru-RU"/>
        </w:rPr>
        <w:t>Нач. мед. Костина Т.К.</w:t>
      </w:r>
    </w:p>
    <w:p w:rsidR="009D121B" w:rsidRPr="00055482" w:rsidRDefault="009D121B" w:rsidP="00992792">
      <w:pPr>
        <w:jc w:val="both"/>
        <w:rPr>
          <w:lang w:val="ru-RU"/>
        </w:rPr>
      </w:pPr>
    </w:p>
    <w:sectPr w:rsidR="009D121B" w:rsidRPr="00055482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21B" w:rsidRDefault="009D121B" w:rsidP="00080012">
      <w:r>
        <w:separator/>
      </w:r>
    </w:p>
  </w:endnote>
  <w:endnote w:type="continuationSeparator" w:id="1">
    <w:p w:rsidR="009D121B" w:rsidRDefault="009D121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21B" w:rsidRDefault="009D121B" w:rsidP="00080012">
      <w:r>
        <w:separator/>
      </w:r>
    </w:p>
  </w:footnote>
  <w:footnote w:type="continuationSeparator" w:id="1">
    <w:p w:rsidR="009D121B" w:rsidRDefault="009D121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9D121B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9D121B" w:rsidRPr="00244DF4" w:rsidRDefault="009D121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9D121B" w:rsidRPr="00244DF4" w:rsidTr="0053339A">
      <w:tc>
        <w:tcPr>
          <w:tcW w:w="3084" w:type="dxa"/>
        </w:tcPr>
        <w:p w:rsidR="009D121B" w:rsidRPr="00244DF4" w:rsidRDefault="009D121B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9D121B" w:rsidRPr="00244DF4" w:rsidTr="0053339A">
      <w:tc>
        <w:tcPr>
          <w:tcW w:w="3084" w:type="dxa"/>
        </w:tcPr>
        <w:p w:rsidR="009D121B" w:rsidRPr="00244DF4" w:rsidRDefault="009D121B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9D121B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9D121B" w:rsidRPr="00080012" w:rsidRDefault="009D121B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9D121B" w:rsidRDefault="009D121B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5548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747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3E78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65D11"/>
    <w:rsid w:val="002712A5"/>
    <w:rsid w:val="0027197C"/>
    <w:rsid w:val="002812EA"/>
    <w:rsid w:val="002818DD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3E34"/>
    <w:rsid w:val="0034254C"/>
    <w:rsid w:val="00345E19"/>
    <w:rsid w:val="00346CFE"/>
    <w:rsid w:val="00357EBC"/>
    <w:rsid w:val="00360D88"/>
    <w:rsid w:val="00363AF6"/>
    <w:rsid w:val="00364723"/>
    <w:rsid w:val="00377594"/>
    <w:rsid w:val="00377886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3762F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47E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74858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7CC0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06105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121B"/>
    <w:rsid w:val="009D2691"/>
    <w:rsid w:val="009D41CF"/>
    <w:rsid w:val="009D4A60"/>
    <w:rsid w:val="009F0557"/>
    <w:rsid w:val="009F55A5"/>
    <w:rsid w:val="00A04965"/>
    <w:rsid w:val="00A073DB"/>
    <w:rsid w:val="00A1014F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3401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876FE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14F2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4C4E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3EC5"/>
    <w:rsid w:val="00EA6A90"/>
    <w:rsid w:val="00EB204C"/>
    <w:rsid w:val="00EB6355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0D3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Times New Roman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Times New Roman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90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2</Pages>
  <Words>646</Words>
  <Characters>3684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5</cp:revision>
  <cp:lastPrinted>2012-08-17T08:39:00Z</cp:lastPrinted>
  <dcterms:created xsi:type="dcterms:W3CDTF">2014-07-24T06:55:00Z</dcterms:created>
  <dcterms:modified xsi:type="dcterms:W3CDTF">2014-07-25T06:45:00Z</dcterms:modified>
</cp:coreProperties>
</file>