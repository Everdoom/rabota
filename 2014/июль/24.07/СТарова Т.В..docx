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28" w:rsidRPr="00595B9E" w:rsidRDefault="00BE4A28">
      <w:pPr>
        <w:pStyle w:val="Heading4"/>
        <w:ind w:right="-58"/>
        <w:jc w:val="center"/>
        <w:rPr>
          <w:b w:val="0"/>
          <w:sz w:val="24"/>
          <w:szCs w:val="24"/>
        </w:rPr>
      </w:pPr>
      <w:r w:rsidRPr="00595B9E">
        <w:rPr>
          <w:b w:val="0"/>
          <w:sz w:val="24"/>
          <w:szCs w:val="24"/>
        </w:rPr>
        <w:t>КУ «ОК Эндокриндиспансер» ЗОС</w:t>
      </w:r>
    </w:p>
    <w:p w:rsidR="00BE4A28" w:rsidRPr="00595B9E" w:rsidRDefault="00BE4A28" w:rsidP="00FC5396">
      <w:pPr>
        <w:pStyle w:val="Heading4"/>
        <w:ind w:left="-567" w:right="-58"/>
        <w:rPr>
          <w:b w:val="0"/>
          <w:sz w:val="24"/>
          <w:szCs w:val="24"/>
        </w:rPr>
      </w:pPr>
      <w:r w:rsidRPr="00595B9E">
        <w:rPr>
          <w:b w:val="0"/>
          <w:sz w:val="24"/>
          <w:szCs w:val="24"/>
        </w:rPr>
        <w:t>Выписной эпикриз</w:t>
      </w:r>
    </w:p>
    <w:p w:rsidR="00BE4A28" w:rsidRPr="00595B9E" w:rsidRDefault="00BE4A28" w:rsidP="00FC5396">
      <w:pPr>
        <w:pStyle w:val="Heading4"/>
        <w:ind w:left="-567"/>
        <w:rPr>
          <w:b w:val="0"/>
          <w:sz w:val="24"/>
          <w:szCs w:val="24"/>
        </w:rPr>
      </w:pPr>
      <w:r w:rsidRPr="00595B9E">
        <w:rPr>
          <w:b w:val="0"/>
          <w:sz w:val="24"/>
          <w:szCs w:val="24"/>
        </w:rPr>
        <w:t>Из истории болезни №  870</w:t>
      </w:r>
    </w:p>
    <w:p w:rsidR="00BE4A28" w:rsidRPr="00595B9E" w:rsidRDefault="00BE4A28" w:rsidP="00FC5396">
      <w:pPr>
        <w:pStyle w:val="Heading5"/>
        <w:ind w:left="-567"/>
        <w:rPr>
          <w:sz w:val="24"/>
          <w:szCs w:val="24"/>
        </w:rPr>
      </w:pPr>
      <w:r w:rsidRPr="00595B9E">
        <w:rPr>
          <w:sz w:val="24"/>
          <w:szCs w:val="24"/>
        </w:rPr>
        <w:t>Ф.И.О: Старова Татьяна Владимировна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lang w:val="ru-RU"/>
        </w:rPr>
        <w:t>Год рождения: 1975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lang w:val="ru-RU"/>
        </w:rPr>
        <w:t>Место жительства: г. Запорожье, ул Кузнецова 22-39,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lang w:val="ru-RU"/>
        </w:rPr>
        <w:t>Место работы: ГП «Ивченко-Прогресс», кладовщик, инв II гр.</w:t>
      </w:r>
    </w:p>
    <w:p w:rsidR="00BE4A28" w:rsidRPr="00595B9E" w:rsidRDefault="00BE4A28" w:rsidP="002B0072">
      <w:pPr>
        <w:ind w:left="-567"/>
        <w:jc w:val="both"/>
        <w:rPr>
          <w:lang w:val="ru-RU"/>
        </w:rPr>
      </w:pPr>
      <w:r w:rsidRPr="00595B9E">
        <w:rPr>
          <w:lang w:val="ru-RU"/>
        </w:rPr>
        <w:t>Находился на лечении с   14.07.14 по   25.07.14 в диаб.  энд.    отд.</w:t>
      </w:r>
    </w:p>
    <w:p w:rsidR="00BE4A28" w:rsidRPr="00595B9E" w:rsidRDefault="00BE4A28" w:rsidP="002B0072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Диагноз:</w:t>
      </w:r>
      <w:r w:rsidRPr="00595B9E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Диабетическая энцефалопатия I, астено-невротический с-м. Хроническая дистальная диабетическая полинейропатия н/к IIст, сенсомоторная форма. Непролиферативная  диабетическая ретинопатия ОИ. Деструкция стекловидного тела ОИ. Диабетическая нефропатия III ст. ХБП </w:t>
      </w:r>
      <w:r w:rsidRPr="007D741F">
        <w:rPr>
          <w:lang w:val="ru-RU"/>
        </w:rPr>
        <w:t>II</w:t>
      </w:r>
      <w:r w:rsidRPr="00595B9E">
        <w:rPr>
          <w:lang w:val="ru-RU"/>
        </w:rPr>
        <w:t xml:space="preserve">  ст в сочетании с инфекцией мочевыводящих путей. ФКМ.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 xml:space="preserve">Жалобы при поступлении </w:t>
      </w:r>
      <w:r w:rsidRPr="00595B9E">
        <w:rPr>
          <w:lang w:val="ru-RU"/>
        </w:rPr>
        <w:t>на сухость во рту, жажду, полиурию, увеличение веса на 3кг за год, ухудшение зрения,  боли  в н/к, судороги, онемение ног, повышение АД макс. до 140/80 мм рт.ст., головные боли, учащенное сердцебиение, боли в поясничной области.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Краткий анамнез</w:t>
      </w:r>
      <w:r w:rsidRPr="00595B9E">
        <w:rPr>
          <w:lang w:val="ru-RU"/>
        </w:rPr>
        <w:t>: СД выявлен в 1983г.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Актрапид НМ п/з- 7ед., п/о-7 ед., п/у-7-8 ед., Протафан НМ 22.00 – 12 ед. Гликемия –3,9-15,0 ммоль/л. НвАIс – 10,0 % от  06.06.14. Последнее стац. лечение  в 2013г. Боли в н/к в течение 5 лет. Повышение АД в течение 2-3 лет. Из гипотензивных принимает кандесар 8мг утром. Госпитализирована  в обл. энд. диспансер для коррекции инсулинотерапии,  лечения хр. осложнений СД.</w:t>
      </w:r>
    </w:p>
    <w:p w:rsidR="00BE4A28" w:rsidRPr="00595B9E" w:rsidRDefault="00BE4A28" w:rsidP="00FC5396">
      <w:pPr>
        <w:ind w:left="-567"/>
        <w:jc w:val="both"/>
        <w:rPr>
          <w:u w:val="single"/>
          <w:lang w:val="ru-RU"/>
        </w:rPr>
      </w:pPr>
      <w:r w:rsidRPr="00595B9E">
        <w:rPr>
          <w:u w:val="single"/>
          <w:lang w:val="ru-RU"/>
        </w:rPr>
        <w:t>Данные лабораторных исследований.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lang w:val="ru-RU"/>
        </w:rPr>
        <w:t xml:space="preserve">18.07.14 Общ. ан. крови Нв –  150г/л  эритр – 4,7 лейк –  5,5 СОЭ – 6 мм/час   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lang w:val="ru-RU"/>
        </w:rPr>
        <w:t xml:space="preserve">э-1 %    п- 0%   с- 71%   л- 25 %   м- 3%  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lang w:val="ru-RU"/>
        </w:rPr>
        <w:t xml:space="preserve">15.07.14 Биохимия: СКФ –53,1 мл./мин., хол – 3,65тригл – 1,58ХСЛПВП -1,74 ХСЛПНП – 1,19Катер – 1,1,мочевина –4,8  креатинин –  109 бил общ –14,2  бил пр – 3,9 тим – 1,5 АСТ –0,50   АЛТ –0,42   ммоль/л; 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lang w:val="ru-RU"/>
        </w:rPr>
        <w:t>18.07.14 Са – 2,29 ммоль/л</w:t>
      </w:r>
    </w:p>
    <w:p w:rsidR="00BE4A28" w:rsidRPr="00595B9E" w:rsidRDefault="00BE4A2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95B9E">
        <w:rPr>
          <w:b w:val="0"/>
          <w:sz w:val="24"/>
          <w:szCs w:val="24"/>
        </w:rPr>
        <w:t>15.07.14 Общ. ан. мочи уд вес 1016  лейк – 1-2  в п/зр белок – отр  ацетон –отр;  эпит. пл. -ед ; эпит. перех. -ед  в п/зр</w:t>
      </w:r>
    </w:p>
    <w:p w:rsidR="00BE4A28" w:rsidRPr="00595B9E" w:rsidRDefault="00BE4A28" w:rsidP="00016920">
      <w:pPr>
        <w:ind w:left="-567"/>
        <w:rPr>
          <w:lang w:val="ru-RU"/>
        </w:rPr>
      </w:pPr>
      <w:r w:rsidRPr="00595B9E">
        <w:rPr>
          <w:lang w:val="ru-RU"/>
        </w:rPr>
        <w:t>17.07.14 Анализ мочи по Нечипоренко лейк - 6500 эритр -  белок – отр</w:t>
      </w:r>
    </w:p>
    <w:p w:rsidR="00BE4A28" w:rsidRPr="00595B9E" w:rsidRDefault="00BE4A28" w:rsidP="00016920">
      <w:pPr>
        <w:ind w:left="-567"/>
        <w:rPr>
          <w:lang w:val="ru-RU"/>
        </w:rPr>
      </w:pPr>
      <w:r w:rsidRPr="00595B9E">
        <w:rPr>
          <w:lang w:val="ru-RU"/>
        </w:rPr>
        <w:t>24.07.14 Анализ мочи по Нечипоренко лейк - 500 эритр -  белок – отр</w:t>
      </w:r>
    </w:p>
    <w:p w:rsidR="00BE4A28" w:rsidRPr="00595B9E" w:rsidRDefault="00BE4A28" w:rsidP="00FC5396">
      <w:pPr>
        <w:ind w:left="-567"/>
        <w:rPr>
          <w:lang w:val="ru-RU"/>
        </w:rPr>
      </w:pPr>
      <w:r w:rsidRPr="00595B9E">
        <w:rPr>
          <w:lang w:val="ru-RU"/>
        </w:rPr>
        <w:t>16.07.14 Суточная глюкозурия –1,8  %;   Суточная протеинурия –  отр</w:t>
      </w:r>
    </w:p>
    <w:p w:rsidR="00BE4A28" w:rsidRPr="00595B9E" w:rsidRDefault="00BE4A28" w:rsidP="00FC5396">
      <w:pPr>
        <w:pStyle w:val="Heading5"/>
        <w:ind w:left="-567"/>
        <w:rPr>
          <w:sz w:val="24"/>
          <w:szCs w:val="24"/>
        </w:rPr>
      </w:pPr>
      <w:r w:rsidRPr="00595B9E">
        <w:rPr>
          <w:sz w:val="24"/>
          <w:szCs w:val="24"/>
        </w:rPr>
        <w:t>18.07.14 Микроальбуминурия – 34,2мг/сут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E4A28" w:rsidRPr="00595B9E" w:rsidTr="00B76356">
        <w:tc>
          <w:tcPr>
            <w:tcW w:w="2518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 xml:space="preserve">Гликемический </w:t>
            </w:r>
          </w:p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22.00</w:t>
            </w:r>
          </w:p>
        </w:tc>
      </w:tr>
      <w:tr w:rsidR="00BE4A28" w:rsidRPr="00595B9E" w:rsidTr="00B76356">
        <w:tc>
          <w:tcPr>
            <w:tcW w:w="2518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</w:p>
        </w:tc>
      </w:tr>
      <w:tr w:rsidR="00BE4A28" w:rsidRPr="00595B9E" w:rsidTr="00B76356">
        <w:tc>
          <w:tcPr>
            <w:tcW w:w="2518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6,9</w:t>
            </w:r>
          </w:p>
        </w:tc>
      </w:tr>
      <w:tr w:rsidR="00BE4A28" w:rsidRPr="00595B9E" w:rsidTr="00B76356">
        <w:tc>
          <w:tcPr>
            <w:tcW w:w="2518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21.07  2.00-7,6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4A28" w:rsidRPr="00595B9E" w:rsidRDefault="00BE4A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</w:p>
        </w:tc>
      </w:tr>
      <w:tr w:rsidR="00BE4A28" w:rsidRPr="00595B9E" w:rsidTr="00B76356">
        <w:tc>
          <w:tcPr>
            <w:tcW w:w="2518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4A28" w:rsidRPr="00595B9E" w:rsidRDefault="00BE4A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  <w:r w:rsidRPr="00595B9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E4A28" w:rsidRPr="00595B9E" w:rsidRDefault="00BE4A28" w:rsidP="00B76356">
            <w:pPr>
              <w:rPr>
                <w:lang w:val="ru-RU"/>
              </w:rPr>
            </w:pPr>
          </w:p>
        </w:tc>
      </w:tr>
    </w:tbl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16.07Невропатолог</w:t>
      </w:r>
      <w:r w:rsidRPr="00595B9E">
        <w:rPr>
          <w:lang w:val="ru-RU"/>
        </w:rPr>
        <w:t>: Диабетическая энцефалопатия I, астено-невротический с-м. Хроническая дистальная диабетическая полинейропатия н/к IIст, сенсомоторная форма.</w:t>
      </w:r>
    </w:p>
    <w:p w:rsidR="00BE4A28" w:rsidRPr="007D741F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15.07Окулист</w:t>
      </w:r>
      <w:r w:rsidRPr="007D741F">
        <w:rPr>
          <w:lang w:val="ru-RU"/>
        </w:rPr>
        <w:t xml:space="preserve">: </w:t>
      </w:r>
      <w:smartTag w:uri="urn:schemas-microsoft-com:office:smarttags" w:element="place">
        <w:r w:rsidRPr="00595B9E">
          <w:rPr>
            <w:lang w:val="en-US"/>
          </w:rPr>
          <w:t>VIS</w:t>
        </w:r>
      </w:smartTag>
      <w:r w:rsidRPr="007D741F">
        <w:rPr>
          <w:lang w:val="ru-RU"/>
        </w:rPr>
        <w:t xml:space="preserve"> </w:t>
      </w:r>
      <w:r w:rsidRPr="00595B9E">
        <w:rPr>
          <w:lang w:val="en-US"/>
        </w:rPr>
        <w:t>OD</w:t>
      </w:r>
      <w:r w:rsidRPr="007D741F">
        <w:rPr>
          <w:lang w:val="ru-RU"/>
        </w:rPr>
        <w:t xml:space="preserve">= </w:t>
      </w:r>
      <w:r w:rsidRPr="00595B9E">
        <w:rPr>
          <w:lang w:val="ru-RU"/>
        </w:rPr>
        <w:t>0,6</w:t>
      </w:r>
      <w:r w:rsidRPr="007D741F">
        <w:rPr>
          <w:lang w:val="ru-RU"/>
        </w:rPr>
        <w:t xml:space="preserve">  </w:t>
      </w:r>
      <w:r w:rsidRPr="00595B9E">
        <w:rPr>
          <w:lang w:val="en-US"/>
        </w:rPr>
        <w:t>OS</w:t>
      </w:r>
      <w:r w:rsidRPr="007D741F">
        <w:rPr>
          <w:lang w:val="ru-RU"/>
        </w:rPr>
        <w:t xml:space="preserve">= </w:t>
      </w:r>
      <w:r w:rsidRPr="00595B9E">
        <w:rPr>
          <w:lang w:val="ru-RU"/>
        </w:rPr>
        <w:t>1,0</w:t>
      </w:r>
      <w:r w:rsidRPr="007D741F">
        <w:rPr>
          <w:lang w:val="ru-RU"/>
        </w:rPr>
        <w:t xml:space="preserve">  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lang w:val="ru-RU"/>
        </w:rPr>
        <w:t>«Серебряный дождь» в стекловидном теле  ОИ. Единичные микроаневризмы.  Артерии сужены.  Аномалии венозных сосудов (извитость, колебания калибра). Д-з: Непролиферативная  диабетическая  ретинопатия ОИ.  Деструкция стекловидного тела ОИ.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14.07.ЭКГ</w:t>
      </w:r>
      <w:r w:rsidRPr="00595B9E">
        <w:rPr>
          <w:lang w:val="ru-RU"/>
        </w:rPr>
        <w:t xml:space="preserve">: ЧСС -92 уд/мин. Вольтаж сохранен.  Ритм синусовый, тахикардия. Эл. ось не отклонена. Позиция вертикальная. Гипертрофия левого желудочка. Диффузные изменения миокарда. </w:t>
      </w:r>
    </w:p>
    <w:p w:rsidR="00BE4A28" w:rsidRPr="00595B9E" w:rsidRDefault="00BE4A28" w:rsidP="00FC5396">
      <w:pPr>
        <w:ind w:left="-567"/>
        <w:jc w:val="both"/>
        <w:rPr>
          <w:u w:val="single"/>
          <w:lang w:val="ru-RU"/>
        </w:rPr>
      </w:pPr>
      <w:r w:rsidRPr="00595B9E">
        <w:rPr>
          <w:u w:val="single"/>
          <w:lang w:val="ru-RU"/>
        </w:rPr>
        <w:t>18.07ЭХО КС:</w:t>
      </w:r>
      <w:r w:rsidRPr="00595B9E">
        <w:rPr>
          <w:lang w:val="ru-RU"/>
        </w:rPr>
        <w:t xml:space="preserve"> КДР- 3,65см;  КДО56,14- мл; КСР2,41- см; КСО- 20,47мл; УО-35,67 мл; МОК- 3,01л/мин.; ФВ-63,54 %; просвет корня аорты -2,46 см; ПЛП -  2,71см; МЖП –2,71  см; ЗСЛЖ – 0,94см; ППЖ- 1,18см; ПЛЖ-3,65 см; По ЭХО КС: краевое уплотнение створок АО, уплотнение мокарда, МЖП, ЗСЛЖ, незначительное сужение Вт ЛЖ, полости сердца не увеличены, систолическая и диастолическая функции ЛЖ не нарушены.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16.07Ангиохирург</w:t>
      </w:r>
      <w:r w:rsidRPr="00595B9E">
        <w:rPr>
          <w:lang w:val="ru-RU"/>
        </w:rPr>
        <w:t>: Диаб. ангиопатия артерий н/к.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22.07Нефролог:</w:t>
      </w:r>
      <w:r w:rsidRPr="00595B9E">
        <w:rPr>
          <w:lang w:val="ru-RU"/>
        </w:rPr>
        <w:t xml:space="preserve"> ХБП I ст.: диаб. нефропатия, пиелонефрит. </w:t>
      </w:r>
    </w:p>
    <w:p w:rsidR="00BE4A28" w:rsidRPr="00595B9E" w:rsidRDefault="00BE4A28" w:rsidP="00FC5396">
      <w:pPr>
        <w:ind w:left="-567"/>
        <w:jc w:val="both"/>
        <w:rPr>
          <w:u w:val="single"/>
          <w:lang w:val="ru-RU"/>
        </w:rPr>
      </w:pPr>
      <w:r w:rsidRPr="00595B9E">
        <w:rPr>
          <w:u w:val="single"/>
          <w:lang w:val="ru-RU"/>
        </w:rPr>
        <w:t>15.07РВГ:</w:t>
      </w:r>
      <w:r w:rsidRPr="00595B9E">
        <w:rPr>
          <w:lang w:val="ru-RU"/>
        </w:rPr>
        <w:t xml:space="preserve"> Кровообращение не нарушено, тонус  сосудов N. 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15.07.Допплерография:</w:t>
      </w:r>
      <w:r w:rsidRPr="00595B9E">
        <w:rPr>
          <w:lang w:val="ru-RU"/>
        </w:rPr>
        <w:t xml:space="preserve"> ЛПИ справа –0,9 , ЛПИ слева –0,9 . Нарушение кровообращения по а. tibialis  роst I ст. с обеих сторон. 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15.07.14 Гинеколог:</w:t>
      </w:r>
      <w:r w:rsidRPr="00595B9E">
        <w:rPr>
          <w:lang w:val="ru-RU"/>
        </w:rPr>
        <w:t xml:space="preserve"> ФКМ.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22.07УЗИ</w:t>
      </w:r>
      <w:r w:rsidRPr="00595B9E">
        <w:rPr>
          <w:lang w:val="ru-RU"/>
        </w:rPr>
        <w:t xml:space="preserve">: Заключение: Эхопризнаки умеренных изменений диффузного типа в паренхиме печени. 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r w:rsidRPr="00595B9E">
        <w:rPr>
          <w:u w:val="single"/>
          <w:lang w:val="ru-RU"/>
        </w:rPr>
        <w:t>Лечение:</w:t>
      </w:r>
      <w:r w:rsidRPr="00595B9E">
        <w:rPr>
          <w:lang w:val="ru-RU"/>
        </w:rPr>
        <w:t xml:space="preserve"> Актрапид НМ, Протафан НМ, кандесар, цифран ОД, актовегин, тиоктацид,</w:t>
      </w:r>
      <w:r>
        <w:rPr>
          <w:lang w:val="ru-RU"/>
        </w:rPr>
        <w:t>нуклео ЦМФ</w:t>
      </w:r>
      <w:r w:rsidRPr="008D670E">
        <w:rPr>
          <w:lang w:val="ru-RU"/>
        </w:rPr>
        <w:t>,</w:t>
      </w:r>
      <w:r>
        <w:rPr>
          <w:lang w:val="ru-RU"/>
        </w:rPr>
        <w:t>розард</w:t>
      </w:r>
      <w:r w:rsidRPr="00595B9E">
        <w:rPr>
          <w:lang w:val="ru-RU"/>
        </w:rPr>
        <w:t>.</w:t>
      </w:r>
    </w:p>
    <w:p w:rsidR="00BE4A28" w:rsidRPr="00595B9E" w:rsidRDefault="00BE4A2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95B9E">
        <w:rPr>
          <w:u w:val="single"/>
          <w:lang w:val="ru-RU"/>
        </w:rPr>
        <w:t>Состояние больного при выписке</w:t>
      </w:r>
      <w:r w:rsidRPr="00595B9E">
        <w:rPr>
          <w:lang w:val="ru-RU"/>
        </w:rPr>
        <w:t xml:space="preserve">: СД компенсирован, уменьшились боли в н/к. АД  120/80мм рт. ст. </w:t>
      </w:r>
    </w:p>
    <w:p w:rsidR="00BE4A28" w:rsidRPr="00595B9E" w:rsidRDefault="00BE4A28">
      <w:pPr>
        <w:jc w:val="both"/>
        <w:rPr>
          <w:u w:val="single"/>
          <w:lang w:val="ru-RU"/>
        </w:rPr>
      </w:pPr>
      <w:r w:rsidRPr="00595B9E">
        <w:rPr>
          <w:u w:val="single"/>
          <w:lang w:val="ru-RU"/>
        </w:rPr>
        <w:t xml:space="preserve">Рекомендовано </w:t>
      </w:r>
      <w:r w:rsidRPr="00595B9E">
        <w:rPr>
          <w:lang w:val="ru-RU"/>
        </w:rPr>
        <w:t>:</w:t>
      </w:r>
    </w:p>
    <w:p w:rsidR="00BE4A28" w:rsidRPr="00595B9E" w:rsidRDefault="00BE4A28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>«Д» наблюдение эндокринолога, уч. терапевта, окулиста, невропатолога, нефролога по м\жит.</w:t>
      </w:r>
    </w:p>
    <w:p w:rsidR="00BE4A28" w:rsidRPr="00595B9E" w:rsidRDefault="00BE4A28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E4A28" w:rsidRPr="00595B9E" w:rsidRDefault="00BE4A28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>Инсулинотерапия:   Актрапид НМ п/з-7-9 ед., п/о- 7-9ед., п/уж -5-7 ед.,  Протафан НМ 22.00  12-14 ед.</w:t>
      </w:r>
    </w:p>
    <w:p w:rsidR="00BE4A28" w:rsidRPr="00595B9E" w:rsidRDefault="00BE4A28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>Контроль глик. гемоглобина 1 раз в 6 мес., микроальбуминурии 1р. в 6 мес.</w:t>
      </w:r>
    </w:p>
    <w:p w:rsidR="00BE4A28" w:rsidRPr="00595B9E" w:rsidRDefault="00BE4A28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 xml:space="preserve">Гиполипидемическая терапия (розувастатин  5 мг) с контролем липидограммы. </w:t>
      </w:r>
    </w:p>
    <w:p w:rsidR="00BE4A28" w:rsidRPr="00595B9E" w:rsidRDefault="00BE4A28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E4A28" w:rsidRPr="00595B9E" w:rsidRDefault="00BE4A28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>Кандесар  8 мг утром. Контр. АД. МАУ. Конс кардиолога по м/ж.</w:t>
      </w:r>
    </w:p>
    <w:p w:rsidR="00BE4A28" w:rsidRPr="00595B9E" w:rsidRDefault="00BE4A28" w:rsidP="00E9696F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>Тиоктацид  600 мг/сут. 2-3 мес., мильгамма 1т.*3р/д.</w:t>
      </w:r>
    </w:p>
    <w:p w:rsidR="00BE4A28" w:rsidRPr="00595B9E" w:rsidRDefault="00BE4A28" w:rsidP="00016920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 xml:space="preserve">Рек. невропатолога: луцетам 120 мг 1т 2р\сут, адаптол 300 мг 3р\д 2-4 нед. </w:t>
      </w:r>
    </w:p>
    <w:p w:rsidR="00BE4A28" w:rsidRPr="00595B9E" w:rsidRDefault="00BE4A28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BE4A28" w:rsidRPr="00595B9E" w:rsidRDefault="00BE4A28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>Рек. окулиста: окювайт лютеин форте 1т.*1р/д.</w:t>
      </w:r>
    </w:p>
    <w:p w:rsidR="00BE4A28" w:rsidRPr="00595B9E" w:rsidRDefault="00BE4A28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>Рек нефролога: фитотерапия: канефрон, нефрофит, фитолит</w:t>
      </w:r>
    </w:p>
    <w:p w:rsidR="00BE4A28" w:rsidRPr="00595B9E" w:rsidRDefault="00BE4A28" w:rsidP="00A9598B">
      <w:pPr>
        <w:numPr>
          <w:ilvl w:val="0"/>
          <w:numId w:val="2"/>
        </w:numPr>
        <w:jc w:val="both"/>
        <w:rPr>
          <w:lang w:val="ru-RU"/>
        </w:rPr>
      </w:pPr>
      <w:r w:rsidRPr="00595B9E">
        <w:rPr>
          <w:lang w:val="ru-RU"/>
        </w:rPr>
        <w:t xml:space="preserve">Б/л серия. АГВ  </w:t>
      </w:r>
      <w:r w:rsidRPr="007D741F">
        <w:rPr>
          <w:lang w:val="ru-RU"/>
        </w:rPr>
        <w:t>№   234485</w:t>
      </w:r>
      <w:r>
        <w:rPr>
          <w:lang w:val="ru-RU"/>
        </w:rPr>
        <w:t xml:space="preserve"> </w:t>
      </w:r>
      <w:r w:rsidRPr="00595B9E">
        <w:rPr>
          <w:lang w:val="ru-RU"/>
        </w:rPr>
        <w:t xml:space="preserve">с  14.07.14 по 25 .07.14. К труду  26.07.14г. </w:t>
      </w:r>
    </w:p>
    <w:p w:rsidR="00BE4A28" w:rsidRPr="00595B9E" w:rsidRDefault="00BE4A28" w:rsidP="00A9598B">
      <w:pPr>
        <w:ind w:left="435"/>
        <w:jc w:val="both"/>
        <w:rPr>
          <w:lang w:val="ru-RU"/>
        </w:rPr>
      </w:pPr>
    </w:p>
    <w:p w:rsidR="00BE4A28" w:rsidRPr="00595B9E" w:rsidRDefault="00BE4A28">
      <w:pPr>
        <w:jc w:val="both"/>
        <w:rPr>
          <w:b/>
          <w:lang w:val="ru-RU"/>
        </w:rPr>
      </w:pPr>
    </w:p>
    <w:p w:rsidR="00BE4A28" w:rsidRPr="00595B9E" w:rsidRDefault="00BE4A28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595B9E">
        <w:rPr>
          <w:sz w:val="24"/>
          <w:szCs w:val="24"/>
        </w:rPr>
        <w:t xml:space="preserve">Леч. врач  Гура Э. Ю. </w:t>
      </w:r>
    </w:p>
    <w:p w:rsidR="00BE4A28" w:rsidRPr="00595B9E" w:rsidRDefault="00BE4A28" w:rsidP="00EB798A">
      <w:pPr>
        <w:jc w:val="both"/>
        <w:rPr>
          <w:lang w:val="ru-RU"/>
        </w:rPr>
      </w:pPr>
      <w:r w:rsidRPr="00595B9E">
        <w:rPr>
          <w:lang w:val="ru-RU"/>
        </w:rPr>
        <w:t>Зав. отд.  Еременко Н.В.</w:t>
      </w:r>
    </w:p>
    <w:p w:rsidR="00BE4A28" w:rsidRPr="00595B9E" w:rsidRDefault="00BE4A28" w:rsidP="007247E6">
      <w:pPr>
        <w:jc w:val="both"/>
        <w:rPr>
          <w:lang w:val="ru-RU"/>
        </w:rPr>
      </w:pPr>
      <w:r w:rsidRPr="00595B9E">
        <w:rPr>
          <w:lang w:val="ru-RU"/>
        </w:rPr>
        <w:t>Нач. мед. Костина Т.К.</w:t>
      </w:r>
    </w:p>
    <w:p w:rsidR="00BE4A28" w:rsidRPr="00595B9E" w:rsidRDefault="00BE4A28" w:rsidP="00992792">
      <w:pPr>
        <w:jc w:val="both"/>
        <w:rPr>
          <w:lang w:val="ru-RU"/>
        </w:rPr>
      </w:pPr>
    </w:p>
    <w:sectPr w:rsidR="00BE4A28" w:rsidRPr="00595B9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A28" w:rsidRDefault="00BE4A28" w:rsidP="00080012">
      <w:r>
        <w:separator/>
      </w:r>
    </w:p>
  </w:endnote>
  <w:endnote w:type="continuationSeparator" w:id="1">
    <w:p w:rsidR="00BE4A28" w:rsidRDefault="00BE4A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A28" w:rsidRDefault="00BE4A28" w:rsidP="00080012">
      <w:r>
        <w:separator/>
      </w:r>
    </w:p>
  </w:footnote>
  <w:footnote w:type="continuationSeparator" w:id="1">
    <w:p w:rsidR="00BE4A28" w:rsidRDefault="00BE4A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BE4A28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BE4A28" w:rsidRPr="00244DF4" w:rsidRDefault="00BE4A2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E4A28" w:rsidRPr="00244DF4" w:rsidTr="0053339A">
      <w:tc>
        <w:tcPr>
          <w:tcW w:w="3084" w:type="dxa"/>
        </w:tcPr>
        <w:p w:rsidR="00BE4A28" w:rsidRPr="00244DF4" w:rsidRDefault="00BE4A2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E4A28" w:rsidRPr="00244DF4" w:rsidTr="0053339A">
      <w:tc>
        <w:tcPr>
          <w:tcW w:w="3084" w:type="dxa"/>
        </w:tcPr>
        <w:p w:rsidR="00BE4A28" w:rsidRPr="00244DF4" w:rsidRDefault="00BE4A28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E4A28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BE4A28" w:rsidRPr="00080012" w:rsidRDefault="00BE4A28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E4A28" w:rsidRDefault="00BE4A2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920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6454B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2D3"/>
    <w:rsid w:val="002A19A6"/>
    <w:rsid w:val="002A20EE"/>
    <w:rsid w:val="002B0072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45E5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2819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5B9E"/>
    <w:rsid w:val="005A159B"/>
    <w:rsid w:val="005A623A"/>
    <w:rsid w:val="005D6604"/>
    <w:rsid w:val="005F2724"/>
    <w:rsid w:val="005F492A"/>
    <w:rsid w:val="00602CAC"/>
    <w:rsid w:val="00607A36"/>
    <w:rsid w:val="006106A0"/>
    <w:rsid w:val="00634AB2"/>
    <w:rsid w:val="00636DC9"/>
    <w:rsid w:val="0064256F"/>
    <w:rsid w:val="006442F2"/>
    <w:rsid w:val="006452B0"/>
    <w:rsid w:val="00655FA0"/>
    <w:rsid w:val="0066753A"/>
    <w:rsid w:val="0067427B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7E6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741F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1852"/>
    <w:rsid w:val="00856D46"/>
    <w:rsid w:val="0085785F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D670E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17A94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46C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4A28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590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0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798</Words>
  <Characters>4551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2014-07-24T07:17:00Z</dcterms:created>
  <dcterms:modified xsi:type="dcterms:W3CDTF">2014-07-25T06:47:00Z</dcterms:modified>
</cp:coreProperties>
</file>