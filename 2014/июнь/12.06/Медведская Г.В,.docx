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73A" w:rsidRPr="009474E7" w:rsidRDefault="0035773A">
      <w:pPr>
        <w:pStyle w:val="Heading4"/>
        <w:ind w:right="-58"/>
        <w:jc w:val="center"/>
        <w:rPr>
          <w:b w:val="0"/>
          <w:sz w:val="24"/>
          <w:szCs w:val="24"/>
        </w:rPr>
      </w:pPr>
      <w:r w:rsidRPr="009474E7">
        <w:rPr>
          <w:b w:val="0"/>
          <w:sz w:val="24"/>
          <w:szCs w:val="24"/>
        </w:rPr>
        <w:t>КУ «ОК Эндокриндиспансер» ЗОС</w:t>
      </w:r>
    </w:p>
    <w:p w:rsidR="0035773A" w:rsidRPr="009474E7" w:rsidRDefault="0035773A" w:rsidP="00FC5396">
      <w:pPr>
        <w:pStyle w:val="Heading4"/>
        <w:ind w:left="-567" w:right="-58"/>
        <w:rPr>
          <w:b w:val="0"/>
          <w:sz w:val="24"/>
          <w:szCs w:val="24"/>
        </w:rPr>
      </w:pPr>
      <w:r w:rsidRPr="009474E7">
        <w:rPr>
          <w:b w:val="0"/>
          <w:sz w:val="24"/>
          <w:szCs w:val="24"/>
        </w:rPr>
        <w:t>Выписной эпикриз</w:t>
      </w:r>
    </w:p>
    <w:p w:rsidR="0035773A" w:rsidRPr="009474E7" w:rsidRDefault="0035773A" w:rsidP="00FC5396">
      <w:pPr>
        <w:pStyle w:val="Heading4"/>
        <w:ind w:left="-567"/>
        <w:rPr>
          <w:b w:val="0"/>
          <w:sz w:val="24"/>
          <w:szCs w:val="24"/>
        </w:rPr>
      </w:pPr>
      <w:r w:rsidRPr="009474E7">
        <w:rPr>
          <w:b w:val="0"/>
          <w:sz w:val="24"/>
          <w:szCs w:val="24"/>
        </w:rPr>
        <w:t>Из истории болезни №  707</w:t>
      </w:r>
    </w:p>
    <w:p w:rsidR="0035773A" w:rsidRPr="009474E7" w:rsidRDefault="0035773A" w:rsidP="00FC5396">
      <w:pPr>
        <w:pStyle w:val="Heading5"/>
        <w:ind w:left="-567"/>
        <w:rPr>
          <w:sz w:val="24"/>
          <w:szCs w:val="24"/>
        </w:rPr>
      </w:pPr>
      <w:r w:rsidRPr="009474E7">
        <w:rPr>
          <w:sz w:val="24"/>
          <w:szCs w:val="24"/>
        </w:rPr>
        <w:t>Ф.И.О: Медведская Галина Васильевна</w:t>
      </w:r>
    </w:p>
    <w:p w:rsidR="0035773A" w:rsidRPr="009474E7" w:rsidRDefault="0035773A" w:rsidP="00FC5396">
      <w:pPr>
        <w:ind w:left="-567"/>
        <w:jc w:val="both"/>
        <w:rPr>
          <w:lang w:val="ru-RU"/>
        </w:rPr>
      </w:pPr>
      <w:r w:rsidRPr="009474E7">
        <w:rPr>
          <w:lang w:val="ru-RU"/>
        </w:rPr>
        <w:t>Год рождения: 1958</w:t>
      </w:r>
    </w:p>
    <w:p w:rsidR="0035773A" w:rsidRPr="009474E7" w:rsidRDefault="0035773A" w:rsidP="00FC5396">
      <w:pPr>
        <w:ind w:left="-567"/>
        <w:jc w:val="both"/>
        <w:rPr>
          <w:lang w:val="ru-RU"/>
        </w:rPr>
      </w:pPr>
      <w:r w:rsidRPr="009474E7">
        <w:rPr>
          <w:lang w:val="ru-RU"/>
        </w:rPr>
        <w:t>Место жительства: Токмацкий р-н, г. Токмак, ул. Гагарина, дом 27-27</w:t>
      </w:r>
    </w:p>
    <w:p w:rsidR="0035773A" w:rsidRPr="009474E7" w:rsidRDefault="0035773A" w:rsidP="00FC5396">
      <w:pPr>
        <w:ind w:left="-567"/>
        <w:jc w:val="both"/>
        <w:rPr>
          <w:lang w:val="ru-RU"/>
        </w:rPr>
      </w:pPr>
      <w:r w:rsidRPr="009474E7">
        <w:rPr>
          <w:lang w:val="ru-RU"/>
        </w:rPr>
        <w:t>Место работы: Специализированная школа № 2, учитель, инв Ш г.р</w:t>
      </w:r>
    </w:p>
    <w:p w:rsidR="0035773A" w:rsidRPr="009474E7" w:rsidRDefault="0035773A" w:rsidP="00FC5396">
      <w:pPr>
        <w:ind w:left="-567"/>
        <w:jc w:val="both"/>
        <w:rPr>
          <w:lang w:val="ru-RU"/>
        </w:rPr>
      </w:pPr>
      <w:r w:rsidRPr="009474E7">
        <w:rPr>
          <w:lang w:val="ru-RU"/>
        </w:rPr>
        <w:t>Находился на лечении с   03.06.14 по  13.06.14 в  энд.    отд.</w:t>
      </w:r>
    </w:p>
    <w:p w:rsidR="0035773A" w:rsidRPr="009474E7" w:rsidRDefault="0035773A" w:rsidP="00FC5396">
      <w:pPr>
        <w:ind w:left="-567"/>
        <w:jc w:val="both"/>
        <w:rPr>
          <w:lang w:val="ru-RU"/>
        </w:rPr>
      </w:pPr>
      <w:r w:rsidRPr="009474E7">
        <w:rPr>
          <w:u w:val="single"/>
          <w:lang w:val="ru-RU"/>
        </w:rPr>
        <w:t>Диагноз:</w:t>
      </w:r>
      <w:r w:rsidRPr="009474E7">
        <w:rPr>
          <w:lang w:val="ru-RU"/>
        </w:rPr>
        <w:t xml:space="preserve">  Сахарный диабет, тип 2, средней тяжести, впервые выявленный. Диабетическая нефропатия IV ст. ХБП Iст. Диаб. ангиопатия артерий н/к. Дисциркуляторная энцефалопатия I-II сочетанного генеза. Гиперметропия слабой степени ОИ. Ангиопатия сосудов сетчатки ОИ. ИБС,  диффузный кардиосклероз, II ф.кл. СН II А ф.кл. II. Гипертоническая болезнь II стадии III степени. Гипертензивное сердце СН I. Риск 4. Ожирение III ст. (ИМТ57 кг/м</w:t>
      </w:r>
      <w:r w:rsidRPr="009474E7">
        <w:rPr>
          <w:vertAlign w:val="superscript"/>
          <w:lang w:val="ru-RU"/>
        </w:rPr>
        <w:t>2</w:t>
      </w:r>
      <w:r w:rsidRPr="009474E7">
        <w:rPr>
          <w:lang w:val="ru-RU"/>
        </w:rPr>
        <w:t xml:space="preserve">) алим.-конституционального генеза, стабильное течение.  </w:t>
      </w:r>
    </w:p>
    <w:p w:rsidR="0035773A" w:rsidRPr="009474E7" w:rsidRDefault="0035773A" w:rsidP="00FC5396">
      <w:pPr>
        <w:ind w:left="-567"/>
        <w:jc w:val="both"/>
        <w:rPr>
          <w:lang w:val="ru-RU"/>
        </w:rPr>
      </w:pPr>
      <w:r w:rsidRPr="009474E7">
        <w:rPr>
          <w:u w:val="single"/>
          <w:lang w:val="ru-RU"/>
        </w:rPr>
        <w:t xml:space="preserve">Жалобы при поступлении </w:t>
      </w:r>
      <w:r w:rsidRPr="009474E7">
        <w:rPr>
          <w:lang w:val="ru-RU"/>
        </w:rPr>
        <w:t>на сухость во рту, жажду, полиурию, увеличение веса на 8 кг за год, ухудшение зрения,  боли  в н/к, повышение АД макс. до 160/100 мм рт.ст., головные боли, головокружение, общую слабость, быструю утомляемость.</w:t>
      </w:r>
    </w:p>
    <w:p w:rsidR="0035773A" w:rsidRPr="009474E7" w:rsidRDefault="0035773A" w:rsidP="00DD58C0">
      <w:pPr>
        <w:ind w:left="-567"/>
        <w:jc w:val="both"/>
        <w:rPr>
          <w:lang w:val="ru-RU"/>
        </w:rPr>
      </w:pPr>
      <w:r w:rsidRPr="009474E7">
        <w:rPr>
          <w:u w:val="single"/>
          <w:lang w:val="ru-RU"/>
        </w:rPr>
        <w:t>Краткий анамнез</w:t>
      </w:r>
      <w:r w:rsidRPr="009474E7">
        <w:rPr>
          <w:lang w:val="ru-RU"/>
        </w:rPr>
        <w:t>: Впервые повышение   гликемии  до 7,6 ммоль\л выявлено 12.2013, соблюдала лиету. Ухудшение состояния в течении месяца после перенесенного ОРВИ.</w:t>
      </w:r>
    </w:p>
    <w:p w:rsidR="0035773A" w:rsidRPr="009474E7" w:rsidRDefault="0035773A" w:rsidP="00FC5396">
      <w:pPr>
        <w:ind w:left="-567"/>
        <w:jc w:val="both"/>
        <w:rPr>
          <w:lang w:val="ru-RU"/>
        </w:rPr>
      </w:pPr>
      <w:r w:rsidRPr="009474E7">
        <w:rPr>
          <w:lang w:val="ru-RU"/>
        </w:rPr>
        <w:t>Гликемия –9-11 ммоль/л. НвАIс -9,6  % от 23.05.14. Боли в н/к в течение 6 мес. Повышение АД в течение 4 лет. Из гипотензивных принимает лозап 50 мг утр + 25 мг веч. Госпитализирована  в обл. энд. диспансер для коррекции инсулинотерапии, лечения хр. осложнений СД.</w:t>
      </w:r>
    </w:p>
    <w:p w:rsidR="0035773A" w:rsidRPr="009474E7" w:rsidRDefault="0035773A" w:rsidP="00FC5396">
      <w:pPr>
        <w:ind w:left="-567"/>
        <w:jc w:val="both"/>
        <w:rPr>
          <w:u w:val="single"/>
          <w:lang w:val="ru-RU"/>
        </w:rPr>
      </w:pPr>
      <w:r w:rsidRPr="009474E7">
        <w:rPr>
          <w:u w:val="single"/>
          <w:lang w:val="ru-RU"/>
        </w:rPr>
        <w:t>Данные лабораторных исследований.</w:t>
      </w:r>
    </w:p>
    <w:p w:rsidR="0035773A" w:rsidRPr="009474E7" w:rsidRDefault="0035773A" w:rsidP="00FC5396">
      <w:pPr>
        <w:ind w:left="-567"/>
        <w:jc w:val="both"/>
        <w:rPr>
          <w:lang w:val="ru-RU"/>
        </w:rPr>
      </w:pPr>
      <w:r w:rsidRPr="009474E7">
        <w:rPr>
          <w:lang w:val="ru-RU"/>
        </w:rPr>
        <w:t xml:space="preserve">04.06.14 Общ. ан. крови Нв – 152 г/л  эритр –4,6 лейк – 8,0 СОЭ –12  мм/час   </w:t>
      </w:r>
    </w:p>
    <w:p w:rsidR="0035773A" w:rsidRPr="009474E7" w:rsidRDefault="0035773A" w:rsidP="00FC5396">
      <w:pPr>
        <w:ind w:left="-567"/>
        <w:jc w:val="both"/>
        <w:rPr>
          <w:lang w:val="ru-RU"/>
        </w:rPr>
      </w:pPr>
      <w:r w:rsidRPr="009474E7">
        <w:rPr>
          <w:lang w:val="ru-RU"/>
        </w:rPr>
        <w:t xml:space="preserve">э- 1%    п- 0%   с-61 %   л-  30%   м- 8%  </w:t>
      </w:r>
    </w:p>
    <w:p w:rsidR="0035773A" w:rsidRPr="009474E7" w:rsidRDefault="0035773A" w:rsidP="00FC5396">
      <w:pPr>
        <w:ind w:left="-567"/>
        <w:jc w:val="both"/>
        <w:rPr>
          <w:lang w:val="ru-RU"/>
        </w:rPr>
      </w:pPr>
      <w:r w:rsidRPr="009474E7">
        <w:rPr>
          <w:lang w:val="ru-RU"/>
        </w:rPr>
        <w:t xml:space="preserve">04.06.14 Биохимия: СКФ 145,6 мл./мин., хол –4,42 тригл -1,22 ХСЛПВП – 1,22ХСЛПНП -1,19 Катер -2,7 мочевина –4,9  креатинин –83   бил общ –17,7  бил пр –4,4  тим –0,68  АСТ – 0,24  АЛТ –1,13   ммоль/л; </w:t>
      </w:r>
    </w:p>
    <w:p w:rsidR="0035773A" w:rsidRPr="009474E7" w:rsidRDefault="0035773A" w:rsidP="004F4FB3">
      <w:pPr>
        <w:ind w:left="-567"/>
        <w:jc w:val="both"/>
        <w:rPr>
          <w:lang w:val="ru-RU"/>
        </w:rPr>
      </w:pPr>
      <w:r w:rsidRPr="009474E7">
        <w:rPr>
          <w:lang w:val="ru-RU"/>
        </w:rPr>
        <w:t>06.06.14 НВsАg –0,3 ( отр)Анти  НСV  - не выявлен</w:t>
      </w:r>
    </w:p>
    <w:p w:rsidR="0035773A" w:rsidRPr="009474E7" w:rsidRDefault="0035773A" w:rsidP="00FC5396">
      <w:pPr>
        <w:ind w:left="-567"/>
        <w:jc w:val="both"/>
        <w:rPr>
          <w:lang w:val="ru-RU"/>
        </w:rPr>
      </w:pPr>
    </w:p>
    <w:p w:rsidR="0035773A" w:rsidRPr="009474E7" w:rsidRDefault="0035773A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9474E7">
        <w:rPr>
          <w:b w:val="0"/>
          <w:sz w:val="24"/>
          <w:szCs w:val="24"/>
        </w:rPr>
        <w:t>03.06.14 Общ. ан. мочи уд вес мм  лейк –3-4   в п/зр белок – отр  ацетон –отр;  эпит. пл. –на все в п/зр</w:t>
      </w:r>
    </w:p>
    <w:p w:rsidR="0035773A" w:rsidRPr="009474E7" w:rsidRDefault="0035773A" w:rsidP="00FC5396">
      <w:pPr>
        <w:ind w:left="-567"/>
        <w:rPr>
          <w:lang w:val="ru-RU"/>
        </w:rPr>
      </w:pPr>
      <w:r w:rsidRPr="009474E7">
        <w:rPr>
          <w:lang w:val="ru-RU"/>
        </w:rPr>
        <w:t>05.06.14 Анализ мочи по Нечипоренко лейк -3500  эритр -  белок – отр</w:t>
      </w:r>
    </w:p>
    <w:p w:rsidR="0035773A" w:rsidRPr="009474E7" w:rsidRDefault="0035773A" w:rsidP="00FC5396">
      <w:pPr>
        <w:ind w:left="-567"/>
        <w:rPr>
          <w:lang w:val="ru-RU"/>
        </w:rPr>
      </w:pPr>
      <w:r w:rsidRPr="009474E7">
        <w:rPr>
          <w:lang w:val="ru-RU"/>
        </w:rPr>
        <w:t>05.06.14 Суточная глюкозурия – 0,65 %;   Суточная протеинурия –  0,034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35773A" w:rsidRPr="009474E7" w:rsidTr="00B76356">
        <w:tc>
          <w:tcPr>
            <w:tcW w:w="2518" w:type="dxa"/>
          </w:tcPr>
          <w:p w:rsidR="0035773A" w:rsidRPr="009474E7" w:rsidRDefault="0035773A" w:rsidP="00B76356">
            <w:pPr>
              <w:rPr>
                <w:lang w:val="ru-RU"/>
              </w:rPr>
            </w:pPr>
            <w:r w:rsidRPr="009474E7">
              <w:rPr>
                <w:lang w:val="ru-RU"/>
              </w:rPr>
              <w:t xml:space="preserve">Гликемический </w:t>
            </w:r>
          </w:p>
          <w:p w:rsidR="0035773A" w:rsidRPr="009474E7" w:rsidRDefault="0035773A" w:rsidP="00B76356">
            <w:pPr>
              <w:rPr>
                <w:lang w:val="ru-RU"/>
              </w:rPr>
            </w:pPr>
            <w:r w:rsidRPr="009474E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5773A" w:rsidRPr="009474E7" w:rsidRDefault="0035773A" w:rsidP="00B76356">
            <w:pPr>
              <w:rPr>
                <w:lang w:val="ru-RU"/>
              </w:rPr>
            </w:pPr>
            <w:r w:rsidRPr="009474E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5773A" w:rsidRPr="009474E7" w:rsidRDefault="0035773A" w:rsidP="00B76356">
            <w:pPr>
              <w:rPr>
                <w:lang w:val="ru-RU"/>
              </w:rPr>
            </w:pPr>
            <w:r w:rsidRPr="009474E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5773A" w:rsidRPr="009474E7" w:rsidRDefault="0035773A" w:rsidP="00B76356">
            <w:pPr>
              <w:rPr>
                <w:lang w:val="ru-RU"/>
              </w:rPr>
            </w:pPr>
            <w:r w:rsidRPr="009474E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5773A" w:rsidRPr="009474E7" w:rsidRDefault="0035773A" w:rsidP="00B76356">
            <w:pPr>
              <w:rPr>
                <w:lang w:val="ru-RU"/>
              </w:rPr>
            </w:pPr>
            <w:r w:rsidRPr="009474E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35773A" w:rsidRPr="009474E7" w:rsidRDefault="0035773A" w:rsidP="00B76356">
            <w:pPr>
              <w:rPr>
                <w:lang w:val="ru-RU"/>
              </w:rPr>
            </w:pPr>
            <w:r w:rsidRPr="009474E7">
              <w:rPr>
                <w:lang w:val="ru-RU"/>
              </w:rPr>
              <w:t>22.00</w:t>
            </w:r>
          </w:p>
        </w:tc>
      </w:tr>
      <w:tr w:rsidR="0035773A" w:rsidRPr="009474E7" w:rsidTr="00B76356">
        <w:tc>
          <w:tcPr>
            <w:tcW w:w="2518" w:type="dxa"/>
          </w:tcPr>
          <w:p w:rsidR="0035773A" w:rsidRPr="009474E7" w:rsidRDefault="0035773A" w:rsidP="00B76356">
            <w:pPr>
              <w:rPr>
                <w:lang w:val="ru-RU"/>
              </w:rPr>
            </w:pPr>
            <w:r w:rsidRPr="009474E7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35773A" w:rsidRPr="009474E7" w:rsidRDefault="0035773A" w:rsidP="00B76356">
            <w:pPr>
              <w:rPr>
                <w:lang w:val="ru-RU"/>
              </w:rPr>
            </w:pPr>
            <w:r w:rsidRPr="009474E7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35773A" w:rsidRPr="009474E7" w:rsidRDefault="0035773A" w:rsidP="00331DC7">
            <w:pPr>
              <w:rPr>
                <w:lang w:val="ru-RU"/>
              </w:rPr>
            </w:pPr>
            <w:r w:rsidRPr="009474E7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35773A" w:rsidRPr="009474E7" w:rsidRDefault="0035773A" w:rsidP="00B76356">
            <w:pPr>
              <w:rPr>
                <w:lang w:val="ru-RU"/>
              </w:rPr>
            </w:pPr>
            <w:r w:rsidRPr="009474E7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35773A" w:rsidRPr="009474E7" w:rsidRDefault="0035773A" w:rsidP="00B76356">
            <w:pPr>
              <w:rPr>
                <w:lang w:val="ru-RU"/>
              </w:rPr>
            </w:pPr>
            <w:r w:rsidRPr="009474E7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35773A" w:rsidRPr="009474E7" w:rsidRDefault="0035773A" w:rsidP="00B76356">
            <w:pPr>
              <w:rPr>
                <w:lang w:val="ru-RU"/>
              </w:rPr>
            </w:pPr>
          </w:p>
        </w:tc>
      </w:tr>
      <w:tr w:rsidR="0035773A" w:rsidRPr="009474E7" w:rsidTr="00B76356">
        <w:tc>
          <w:tcPr>
            <w:tcW w:w="2518" w:type="dxa"/>
          </w:tcPr>
          <w:p w:rsidR="0035773A" w:rsidRPr="009474E7" w:rsidRDefault="0035773A" w:rsidP="00B76356">
            <w:pPr>
              <w:rPr>
                <w:lang w:val="ru-RU"/>
              </w:rPr>
            </w:pPr>
            <w:r w:rsidRPr="009474E7">
              <w:rPr>
                <w:lang w:val="ru-RU"/>
              </w:rPr>
              <w:t>06.06</w:t>
            </w:r>
          </w:p>
        </w:tc>
        <w:tc>
          <w:tcPr>
            <w:tcW w:w="992" w:type="dxa"/>
          </w:tcPr>
          <w:p w:rsidR="0035773A" w:rsidRPr="009474E7" w:rsidRDefault="0035773A" w:rsidP="00B76356">
            <w:pPr>
              <w:rPr>
                <w:lang w:val="ru-RU"/>
              </w:rPr>
            </w:pPr>
            <w:r w:rsidRPr="009474E7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35773A" w:rsidRPr="009474E7" w:rsidRDefault="0035773A" w:rsidP="00B76356">
            <w:pPr>
              <w:rPr>
                <w:lang w:val="ru-RU"/>
              </w:rPr>
            </w:pPr>
            <w:r w:rsidRPr="009474E7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35773A" w:rsidRPr="009474E7" w:rsidRDefault="0035773A" w:rsidP="00B76356">
            <w:pPr>
              <w:rPr>
                <w:lang w:val="ru-RU"/>
              </w:rPr>
            </w:pPr>
            <w:r w:rsidRPr="009474E7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35773A" w:rsidRPr="009474E7" w:rsidRDefault="0035773A" w:rsidP="00B76356">
            <w:pPr>
              <w:rPr>
                <w:lang w:val="ru-RU"/>
              </w:rPr>
            </w:pPr>
            <w:r w:rsidRPr="009474E7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35773A" w:rsidRPr="009474E7" w:rsidRDefault="0035773A" w:rsidP="00B76356">
            <w:pPr>
              <w:rPr>
                <w:lang w:val="ru-RU"/>
              </w:rPr>
            </w:pPr>
          </w:p>
        </w:tc>
      </w:tr>
      <w:tr w:rsidR="0035773A" w:rsidRPr="009474E7" w:rsidTr="00B76356">
        <w:tc>
          <w:tcPr>
            <w:tcW w:w="2518" w:type="dxa"/>
          </w:tcPr>
          <w:p w:rsidR="0035773A" w:rsidRPr="009474E7" w:rsidRDefault="0035773A" w:rsidP="00B76356">
            <w:pPr>
              <w:rPr>
                <w:lang w:val="ru-RU"/>
              </w:rPr>
            </w:pPr>
            <w:r w:rsidRPr="009474E7">
              <w:rPr>
                <w:lang w:val="ru-RU"/>
              </w:rPr>
              <w:t>09.06</w:t>
            </w:r>
          </w:p>
        </w:tc>
        <w:tc>
          <w:tcPr>
            <w:tcW w:w="992" w:type="dxa"/>
          </w:tcPr>
          <w:p w:rsidR="0035773A" w:rsidRPr="009474E7" w:rsidRDefault="0035773A" w:rsidP="00B76356">
            <w:pPr>
              <w:rPr>
                <w:lang w:val="ru-RU"/>
              </w:rPr>
            </w:pPr>
            <w:r w:rsidRPr="009474E7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35773A" w:rsidRPr="009474E7" w:rsidRDefault="0035773A" w:rsidP="00B76356">
            <w:pPr>
              <w:rPr>
                <w:lang w:val="ru-RU"/>
              </w:rPr>
            </w:pPr>
            <w:r w:rsidRPr="009474E7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35773A" w:rsidRPr="009474E7" w:rsidRDefault="0035773A" w:rsidP="00B76356">
            <w:pPr>
              <w:rPr>
                <w:lang w:val="ru-RU"/>
              </w:rPr>
            </w:pPr>
            <w:r w:rsidRPr="009474E7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35773A" w:rsidRPr="009474E7" w:rsidRDefault="0035773A" w:rsidP="00B76356">
            <w:pPr>
              <w:rPr>
                <w:lang w:val="ru-RU"/>
              </w:rPr>
            </w:pPr>
            <w:r w:rsidRPr="009474E7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35773A" w:rsidRPr="009474E7" w:rsidRDefault="0035773A" w:rsidP="00B76356">
            <w:pPr>
              <w:rPr>
                <w:lang w:val="ru-RU"/>
              </w:rPr>
            </w:pPr>
          </w:p>
        </w:tc>
      </w:tr>
      <w:tr w:rsidR="0035773A" w:rsidRPr="009474E7" w:rsidTr="00B76356">
        <w:tc>
          <w:tcPr>
            <w:tcW w:w="2518" w:type="dxa"/>
          </w:tcPr>
          <w:p w:rsidR="0035773A" w:rsidRPr="009474E7" w:rsidRDefault="0035773A" w:rsidP="00B76356">
            <w:pPr>
              <w:rPr>
                <w:lang w:val="ru-RU"/>
              </w:rPr>
            </w:pPr>
            <w:r w:rsidRPr="009474E7">
              <w:rPr>
                <w:lang w:val="ru-RU"/>
              </w:rPr>
              <w:t>11.06</w:t>
            </w:r>
          </w:p>
        </w:tc>
        <w:tc>
          <w:tcPr>
            <w:tcW w:w="992" w:type="dxa"/>
          </w:tcPr>
          <w:p w:rsidR="0035773A" w:rsidRPr="009474E7" w:rsidRDefault="0035773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5773A" w:rsidRPr="009474E7" w:rsidRDefault="0035773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5773A" w:rsidRPr="009474E7" w:rsidRDefault="0035773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5773A" w:rsidRPr="009474E7" w:rsidRDefault="0035773A" w:rsidP="00B76356">
            <w:pPr>
              <w:rPr>
                <w:lang w:val="ru-RU"/>
              </w:rPr>
            </w:pPr>
            <w:r w:rsidRPr="009474E7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35773A" w:rsidRPr="009474E7" w:rsidRDefault="0035773A" w:rsidP="00B76356">
            <w:pPr>
              <w:rPr>
                <w:lang w:val="ru-RU"/>
              </w:rPr>
            </w:pPr>
          </w:p>
        </w:tc>
      </w:tr>
      <w:tr w:rsidR="0035773A" w:rsidRPr="009474E7" w:rsidTr="00B76356">
        <w:tc>
          <w:tcPr>
            <w:tcW w:w="2518" w:type="dxa"/>
          </w:tcPr>
          <w:p w:rsidR="0035773A" w:rsidRPr="009474E7" w:rsidRDefault="0035773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5773A" w:rsidRPr="009474E7" w:rsidRDefault="0035773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5773A" w:rsidRPr="009474E7" w:rsidRDefault="0035773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5773A" w:rsidRPr="009474E7" w:rsidRDefault="0035773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5773A" w:rsidRPr="009474E7" w:rsidRDefault="0035773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5773A" w:rsidRPr="009474E7" w:rsidRDefault="0035773A" w:rsidP="00B76356">
            <w:pPr>
              <w:rPr>
                <w:lang w:val="ru-RU"/>
              </w:rPr>
            </w:pPr>
          </w:p>
        </w:tc>
      </w:tr>
    </w:tbl>
    <w:p w:rsidR="0035773A" w:rsidRPr="009474E7" w:rsidRDefault="0035773A" w:rsidP="00FC5396">
      <w:pPr>
        <w:ind w:left="-567"/>
        <w:jc w:val="both"/>
        <w:rPr>
          <w:lang w:val="ru-RU"/>
        </w:rPr>
      </w:pPr>
      <w:r w:rsidRPr="009474E7">
        <w:rPr>
          <w:u w:val="single"/>
          <w:lang w:val="ru-RU"/>
        </w:rPr>
        <w:t>10.06Невропатолог</w:t>
      </w:r>
      <w:r w:rsidRPr="009474E7">
        <w:rPr>
          <w:lang w:val="ru-RU"/>
        </w:rPr>
        <w:t>: Дисциркуляторная энцефалопатия 1, сочетанного генеза, с-м весибулопатии.</w:t>
      </w:r>
    </w:p>
    <w:p w:rsidR="0035773A" w:rsidRPr="009474E7" w:rsidRDefault="0035773A" w:rsidP="00FC5396">
      <w:pPr>
        <w:ind w:left="-567"/>
        <w:jc w:val="both"/>
        <w:rPr>
          <w:lang w:val="en-US"/>
        </w:rPr>
      </w:pPr>
      <w:r w:rsidRPr="009474E7">
        <w:rPr>
          <w:u w:val="single"/>
          <w:lang w:val="ru-RU"/>
        </w:rPr>
        <w:t>Окулист</w:t>
      </w:r>
      <w:r w:rsidRPr="009474E7">
        <w:rPr>
          <w:lang w:val="en-US"/>
        </w:rPr>
        <w:t xml:space="preserve">: </w:t>
      </w:r>
      <w:smartTag w:uri="urn:schemas-microsoft-com:office:smarttags" w:element="place">
        <w:r w:rsidRPr="009474E7">
          <w:rPr>
            <w:lang w:val="en-US"/>
          </w:rPr>
          <w:t>VIS</w:t>
        </w:r>
      </w:smartTag>
      <w:r w:rsidRPr="009474E7">
        <w:rPr>
          <w:lang w:val="en-US"/>
        </w:rPr>
        <w:t xml:space="preserve"> OD=0,3   OS=0,3    ; </w:t>
      </w:r>
      <w:r w:rsidRPr="009474E7">
        <w:rPr>
          <w:lang w:val="ru-RU"/>
        </w:rPr>
        <w:t>ВГД</w:t>
      </w:r>
      <w:r w:rsidRPr="009474E7">
        <w:rPr>
          <w:lang w:val="en-US"/>
        </w:rPr>
        <w:t xml:space="preserve"> OD= 20  OS=20</w:t>
      </w:r>
    </w:p>
    <w:p w:rsidR="0035773A" w:rsidRPr="009474E7" w:rsidRDefault="0035773A" w:rsidP="00FC5396">
      <w:pPr>
        <w:ind w:left="-567"/>
        <w:jc w:val="both"/>
        <w:rPr>
          <w:lang w:val="ru-RU"/>
        </w:rPr>
      </w:pPr>
      <w:r w:rsidRPr="009474E7">
        <w:rPr>
          <w:lang w:val="ru-RU"/>
        </w:rPr>
        <w:t>Артерии сужены, склерозированы.  Салюс I-II. Аномалии венозных сосудов (извитость, колебания калибра).  Вены полнокровны. Д-з: Ангиопатия сосудов сетчатки ОИ. Гиперметропия ОИ.</w:t>
      </w:r>
    </w:p>
    <w:p w:rsidR="0035773A" w:rsidRPr="009474E7" w:rsidRDefault="0035773A" w:rsidP="00FC5396">
      <w:pPr>
        <w:ind w:left="-567"/>
        <w:jc w:val="both"/>
        <w:rPr>
          <w:lang w:val="ru-RU"/>
        </w:rPr>
      </w:pPr>
      <w:r w:rsidRPr="009474E7">
        <w:rPr>
          <w:u w:val="single"/>
          <w:lang w:val="ru-RU"/>
        </w:rPr>
        <w:t>03.06ЭКГ</w:t>
      </w:r>
      <w:r w:rsidRPr="009474E7">
        <w:rPr>
          <w:lang w:val="ru-RU"/>
        </w:rPr>
        <w:t xml:space="preserve">: ЧСС -92 уд/мин. Вольтаж  снижен.  Ритм синусовый, тахикардия. Эл. ось отклонена влево. Позиция горизонтальная. Гипертрофия левого желудочка. </w:t>
      </w:r>
      <w:r w:rsidRPr="009474E7">
        <w:rPr>
          <w:u w:val="single"/>
          <w:lang w:val="ru-RU"/>
        </w:rPr>
        <w:t>05.06Кардиолог</w:t>
      </w:r>
      <w:r w:rsidRPr="009474E7">
        <w:rPr>
          <w:lang w:val="ru-RU"/>
        </w:rPr>
        <w:t>: ИБС, диффузный кардиосклероз СН1.  Гипертоническая болезнь II стадии III степени. Гипертензивное сердце. Риск 4.</w:t>
      </w:r>
    </w:p>
    <w:p w:rsidR="0035773A" w:rsidRPr="009474E7" w:rsidRDefault="0035773A" w:rsidP="00FC5396">
      <w:pPr>
        <w:ind w:left="-567"/>
        <w:jc w:val="both"/>
        <w:rPr>
          <w:u w:val="single"/>
          <w:lang w:val="ru-RU"/>
        </w:rPr>
      </w:pPr>
      <w:r w:rsidRPr="009474E7">
        <w:rPr>
          <w:u w:val="single"/>
          <w:lang w:val="ru-RU"/>
        </w:rPr>
        <w:t>11.06ЭХО КС:</w:t>
      </w:r>
      <w:r w:rsidRPr="009474E7">
        <w:rPr>
          <w:lang w:val="ru-RU"/>
        </w:rPr>
        <w:t xml:space="preserve"> КДР- 4,93см;  КДО-114,3 мл; КСР-9,9 см; КСО-33,8 мл; УО- 80,5мл; МОК-7, л/мин.; ФВ- 70 По ЭХО КС: Гипертрофия миокарда ЛЖ.  Минимальная трикуспидальная регургитация</w:t>
      </w:r>
    </w:p>
    <w:p w:rsidR="0035773A" w:rsidRPr="009474E7" w:rsidRDefault="0035773A" w:rsidP="00FC5396">
      <w:pPr>
        <w:ind w:left="-567"/>
        <w:jc w:val="both"/>
        <w:rPr>
          <w:lang w:val="ru-RU"/>
        </w:rPr>
      </w:pPr>
      <w:r w:rsidRPr="009474E7">
        <w:rPr>
          <w:u w:val="single"/>
          <w:lang w:val="ru-RU"/>
        </w:rPr>
        <w:t>04.06Ангиохирург</w:t>
      </w:r>
      <w:r w:rsidRPr="009474E7">
        <w:rPr>
          <w:lang w:val="ru-RU"/>
        </w:rPr>
        <w:t>: Диаб. ангиопатия артерий н/к.</w:t>
      </w:r>
    </w:p>
    <w:p w:rsidR="0035773A" w:rsidRPr="009474E7" w:rsidRDefault="0035773A" w:rsidP="00FC5396">
      <w:pPr>
        <w:ind w:left="-567"/>
        <w:jc w:val="both"/>
        <w:rPr>
          <w:u w:val="single"/>
          <w:lang w:val="ru-RU"/>
        </w:rPr>
      </w:pPr>
      <w:r w:rsidRPr="009474E7">
        <w:rPr>
          <w:u w:val="single"/>
          <w:lang w:val="ru-RU"/>
        </w:rPr>
        <w:t>04.06РВГ:</w:t>
      </w:r>
      <w:r w:rsidRPr="009474E7">
        <w:rPr>
          <w:lang w:val="ru-RU"/>
        </w:rPr>
        <w:t xml:space="preserve"> Нарушение кровообращения III ст. с обеих сторон, тонус сосудов N. </w:t>
      </w:r>
    </w:p>
    <w:p w:rsidR="0035773A" w:rsidRPr="009474E7" w:rsidRDefault="0035773A" w:rsidP="00FC5396">
      <w:pPr>
        <w:ind w:left="-567"/>
        <w:jc w:val="both"/>
        <w:rPr>
          <w:lang w:val="ru-RU"/>
        </w:rPr>
      </w:pPr>
      <w:r w:rsidRPr="009474E7">
        <w:rPr>
          <w:u w:val="single"/>
          <w:lang w:val="ru-RU"/>
        </w:rPr>
        <w:t>04.06УЗИ щит. железы</w:t>
      </w:r>
      <w:r w:rsidRPr="009474E7">
        <w:rPr>
          <w:lang w:val="ru-RU"/>
        </w:rPr>
        <w:t>: Пр д. V = 6,3 см</w:t>
      </w:r>
      <w:r w:rsidRPr="009474E7">
        <w:rPr>
          <w:vertAlign w:val="superscript"/>
          <w:lang w:val="ru-RU"/>
        </w:rPr>
        <w:t>3</w:t>
      </w:r>
      <w:r w:rsidRPr="009474E7">
        <w:rPr>
          <w:lang w:val="ru-RU"/>
        </w:rPr>
        <w:t>; лев. д. V =5,2 см</w:t>
      </w:r>
      <w:r w:rsidRPr="009474E7">
        <w:rPr>
          <w:vertAlign w:val="superscript"/>
          <w:lang w:val="ru-RU"/>
        </w:rPr>
        <w:t>3</w:t>
      </w:r>
    </w:p>
    <w:p w:rsidR="0035773A" w:rsidRPr="009474E7" w:rsidRDefault="0035773A" w:rsidP="00FC5396">
      <w:pPr>
        <w:ind w:left="-567"/>
        <w:jc w:val="both"/>
        <w:rPr>
          <w:lang w:val="ru-RU"/>
        </w:rPr>
      </w:pPr>
      <w:r w:rsidRPr="009474E7">
        <w:rPr>
          <w:lang w:val="ru-RU"/>
        </w:rPr>
        <w:t xml:space="preserve">Щит. железа не увеличена, контуры ровные. Эхогенность паренхимы обычная. Эхоструктура крупнозернистая,  однородная. Регионарные л/узлы  не визуализируются. Закл.: Эхопризнаков патологии щит. железы нет. </w:t>
      </w:r>
    </w:p>
    <w:p w:rsidR="0035773A" w:rsidRPr="009474E7" w:rsidRDefault="0035773A" w:rsidP="00FC5396">
      <w:pPr>
        <w:ind w:left="-567"/>
        <w:jc w:val="both"/>
        <w:rPr>
          <w:lang w:val="ru-RU"/>
        </w:rPr>
      </w:pPr>
      <w:r w:rsidRPr="009474E7">
        <w:rPr>
          <w:u w:val="single"/>
          <w:lang w:val="ru-RU"/>
        </w:rPr>
        <w:t>Лечение:</w:t>
      </w:r>
      <w:r w:rsidRPr="009474E7">
        <w:rPr>
          <w:lang w:val="ru-RU"/>
        </w:rPr>
        <w:t xml:space="preserve"> глюкофаж,лозап,эссенциале.</w:t>
      </w:r>
    </w:p>
    <w:p w:rsidR="0035773A" w:rsidRPr="009474E7" w:rsidRDefault="0035773A" w:rsidP="00FC5396">
      <w:pPr>
        <w:ind w:left="-567"/>
        <w:jc w:val="both"/>
        <w:rPr>
          <w:lang w:val="ru-RU"/>
        </w:rPr>
      </w:pPr>
      <w:r w:rsidRPr="009474E7">
        <w:rPr>
          <w:u w:val="single"/>
          <w:lang w:val="ru-RU"/>
        </w:rPr>
        <w:t>Состояние больного при выписке</w:t>
      </w:r>
      <w:r w:rsidRPr="009474E7">
        <w:rPr>
          <w:lang w:val="ru-RU"/>
        </w:rPr>
        <w:t xml:space="preserve">: СД компенсирован. АД 130/70 мм рт. ст. </w:t>
      </w:r>
    </w:p>
    <w:p w:rsidR="0035773A" w:rsidRPr="009474E7" w:rsidRDefault="0035773A">
      <w:pPr>
        <w:jc w:val="both"/>
        <w:rPr>
          <w:u w:val="single"/>
          <w:lang w:val="ru-RU"/>
        </w:rPr>
      </w:pPr>
      <w:r w:rsidRPr="009474E7">
        <w:rPr>
          <w:u w:val="single"/>
          <w:lang w:val="ru-RU"/>
        </w:rPr>
        <w:t xml:space="preserve">Рекомендовано </w:t>
      </w:r>
      <w:r w:rsidRPr="009474E7">
        <w:rPr>
          <w:lang w:val="ru-RU"/>
        </w:rPr>
        <w:t>:</w:t>
      </w:r>
    </w:p>
    <w:p w:rsidR="0035773A" w:rsidRPr="009474E7" w:rsidRDefault="0035773A">
      <w:pPr>
        <w:numPr>
          <w:ilvl w:val="0"/>
          <w:numId w:val="2"/>
        </w:numPr>
        <w:jc w:val="both"/>
        <w:rPr>
          <w:lang w:val="ru-RU"/>
        </w:rPr>
      </w:pPr>
      <w:r w:rsidRPr="009474E7">
        <w:rPr>
          <w:lang w:val="ru-RU"/>
        </w:rPr>
        <w:t>«Д» наблюдение эндокринолога, уч. терапевта,кардиолога по м\жит.</w:t>
      </w:r>
    </w:p>
    <w:p w:rsidR="0035773A" w:rsidRPr="009474E7" w:rsidRDefault="0035773A" w:rsidP="007E6EDD">
      <w:pPr>
        <w:numPr>
          <w:ilvl w:val="0"/>
          <w:numId w:val="2"/>
        </w:numPr>
        <w:jc w:val="both"/>
        <w:rPr>
          <w:lang w:val="ru-RU"/>
        </w:rPr>
      </w:pPr>
      <w:r w:rsidRPr="009474E7">
        <w:rPr>
          <w:lang w:val="ru-RU"/>
        </w:rPr>
        <w:t>Диета № 9,  ограничение животного белка в сут. рационе, гипохолестеринемическая диета.</w:t>
      </w:r>
    </w:p>
    <w:p w:rsidR="0035773A" w:rsidRPr="009474E7" w:rsidRDefault="0035773A" w:rsidP="007E6EDD">
      <w:pPr>
        <w:numPr>
          <w:ilvl w:val="0"/>
          <w:numId w:val="2"/>
        </w:numPr>
        <w:jc w:val="both"/>
        <w:rPr>
          <w:lang w:val="ru-RU"/>
        </w:rPr>
      </w:pPr>
      <w:r w:rsidRPr="009474E7">
        <w:rPr>
          <w:lang w:val="ru-RU"/>
        </w:rPr>
        <w:t>ССТ:диаформин (сиофор,  глюкофаж) 850мг 1т. *2р/сут. под контролем печеночных проб ,АСТ ,АЛТ.</w:t>
      </w:r>
    </w:p>
    <w:p w:rsidR="0035773A" w:rsidRPr="009474E7" w:rsidRDefault="0035773A" w:rsidP="005D2CB3">
      <w:pPr>
        <w:numPr>
          <w:ilvl w:val="0"/>
          <w:numId w:val="2"/>
        </w:numPr>
        <w:jc w:val="both"/>
        <w:rPr>
          <w:lang w:val="ru-RU"/>
        </w:rPr>
      </w:pPr>
      <w:r w:rsidRPr="009474E7">
        <w:rPr>
          <w:lang w:val="ru-RU"/>
        </w:rPr>
        <w:t>Контроль глик. гемоглобина 1 раз в 6 мес., протеинурии 1р. в 3 мес.</w:t>
      </w:r>
    </w:p>
    <w:p w:rsidR="0035773A" w:rsidRPr="009474E7" w:rsidRDefault="0035773A" w:rsidP="00FB76B3">
      <w:pPr>
        <w:numPr>
          <w:ilvl w:val="0"/>
          <w:numId w:val="2"/>
        </w:numPr>
        <w:jc w:val="both"/>
        <w:rPr>
          <w:lang w:val="ru-RU"/>
        </w:rPr>
      </w:pPr>
      <w:r w:rsidRPr="009474E7">
        <w:rPr>
          <w:lang w:val="ru-RU"/>
        </w:rPr>
        <w:t>Гиполипидемическая терапия (аторвастатин 10 мг) с контролем липидограммы. ,печеночных проб ,АСТ ,АЛТ.</w:t>
      </w:r>
    </w:p>
    <w:p w:rsidR="0035773A" w:rsidRPr="009474E7" w:rsidRDefault="0035773A" w:rsidP="00FB76B3">
      <w:pPr>
        <w:numPr>
          <w:ilvl w:val="0"/>
          <w:numId w:val="2"/>
        </w:numPr>
        <w:jc w:val="both"/>
        <w:rPr>
          <w:lang w:val="ru-RU"/>
        </w:rPr>
      </w:pPr>
      <w:r w:rsidRPr="009474E7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35773A" w:rsidRPr="009474E7" w:rsidRDefault="0035773A" w:rsidP="00836E0A">
      <w:pPr>
        <w:numPr>
          <w:ilvl w:val="0"/>
          <w:numId w:val="2"/>
        </w:numPr>
        <w:jc w:val="both"/>
        <w:rPr>
          <w:lang w:val="ru-RU"/>
        </w:rPr>
      </w:pPr>
      <w:r w:rsidRPr="009474E7">
        <w:rPr>
          <w:lang w:val="ru-RU"/>
        </w:rPr>
        <w:t xml:space="preserve">Рек. кардиолога: нолипрел форте 1т*утром, </w:t>
      </w:r>
    </w:p>
    <w:p w:rsidR="0035773A" w:rsidRPr="009474E7" w:rsidRDefault="0035773A" w:rsidP="00836E0A">
      <w:pPr>
        <w:ind w:left="435"/>
        <w:jc w:val="both"/>
        <w:rPr>
          <w:lang w:val="ru-RU"/>
        </w:rPr>
      </w:pPr>
      <w:r w:rsidRPr="009474E7">
        <w:rPr>
          <w:lang w:val="ru-RU"/>
        </w:rPr>
        <w:t>Дообследование: ЭХО КС по м/ж. В настоящее время принимает лозап 50 мг утр и 25 мг .веч.</w:t>
      </w:r>
    </w:p>
    <w:p w:rsidR="0035773A" w:rsidRPr="009474E7" w:rsidRDefault="0035773A" w:rsidP="00BE7BC0">
      <w:pPr>
        <w:numPr>
          <w:ilvl w:val="0"/>
          <w:numId w:val="2"/>
        </w:numPr>
        <w:jc w:val="both"/>
        <w:rPr>
          <w:lang w:val="ru-RU"/>
        </w:rPr>
      </w:pPr>
      <w:r w:rsidRPr="009474E7">
        <w:rPr>
          <w:lang w:val="ru-RU"/>
        </w:rPr>
        <w:t>Рек. невропатолога -актовегин 10,0 в/в № 10, кавинтон 2,0-4,0-6,0 в/кап №  10,затем по 1 табл/2р/день 1,5 мес.</w:t>
      </w:r>
    </w:p>
    <w:p w:rsidR="0035773A" w:rsidRPr="009474E7" w:rsidRDefault="0035773A" w:rsidP="00BE7BC0">
      <w:pPr>
        <w:numPr>
          <w:ilvl w:val="0"/>
          <w:numId w:val="2"/>
        </w:numPr>
        <w:jc w:val="both"/>
        <w:rPr>
          <w:lang w:val="ru-RU"/>
        </w:rPr>
      </w:pPr>
      <w:r w:rsidRPr="009474E7">
        <w:rPr>
          <w:lang w:val="ru-RU"/>
        </w:rPr>
        <w:t>Эссенциале по 2 табл.3 р/день – 1 мес ,контроль печеночных проб ,АСТ ,АЛТ в динамике.Конс.гастроэнтеролога ,УЗИ ОБП по м /жит.</w:t>
      </w:r>
    </w:p>
    <w:p w:rsidR="0035773A" w:rsidRPr="009474E7" w:rsidRDefault="0035773A" w:rsidP="00A9598B">
      <w:pPr>
        <w:numPr>
          <w:ilvl w:val="0"/>
          <w:numId w:val="2"/>
        </w:numPr>
        <w:jc w:val="both"/>
        <w:rPr>
          <w:lang w:val="ru-RU"/>
        </w:rPr>
      </w:pPr>
      <w:r w:rsidRPr="009474E7">
        <w:rPr>
          <w:lang w:val="ru-RU"/>
        </w:rPr>
        <w:t xml:space="preserve">Б/л серия. АГВ  №   234436      с  03.06.14 по 13 .06.14. К труду14 .06.14г. </w:t>
      </w:r>
    </w:p>
    <w:p w:rsidR="0035773A" w:rsidRPr="009474E7" w:rsidRDefault="0035773A" w:rsidP="00A9598B">
      <w:pPr>
        <w:ind w:left="435"/>
        <w:jc w:val="both"/>
        <w:rPr>
          <w:lang w:val="ru-RU"/>
        </w:rPr>
      </w:pPr>
    </w:p>
    <w:p w:rsidR="0035773A" w:rsidRPr="009474E7" w:rsidRDefault="0035773A" w:rsidP="00A9598B">
      <w:pPr>
        <w:ind w:left="435"/>
        <w:jc w:val="both"/>
        <w:rPr>
          <w:lang w:val="ru-RU"/>
        </w:rPr>
      </w:pPr>
    </w:p>
    <w:p w:rsidR="0035773A" w:rsidRPr="009474E7" w:rsidRDefault="0035773A">
      <w:pPr>
        <w:jc w:val="both"/>
        <w:rPr>
          <w:b/>
          <w:lang w:val="ru-RU"/>
        </w:rPr>
      </w:pPr>
    </w:p>
    <w:p w:rsidR="0035773A" w:rsidRPr="009474E7" w:rsidRDefault="0035773A" w:rsidP="004468E8">
      <w:pPr>
        <w:pStyle w:val="Heading5"/>
        <w:rPr>
          <w:sz w:val="24"/>
          <w:szCs w:val="24"/>
        </w:rPr>
      </w:pPr>
      <w:r w:rsidRPr="009474E7">
        <w:rPr>
          <w:sz w:val="24"/>
          <w:szCs w:val="24"/>
        </w:rPr>
        <w:t xml:space="preserve">Леч. врач  Соловьюк Е.А. </w:t>
      </w:r>
    </w:p>
    <w:p w:rsidR="0035773A" w:rsidRPr="009474E7" w:rsidRDefault="0035773A" w:rsidP="004468E8">
      <w:pPr>
        <w:jc w:val="both"/>
        <w:rPr>
          <w:lang w:val="ru-RU"/>
        </w:rPr>
      </w:pPr>
      <w:r w:rsidRPr="009474E7">
        <w:rPr>
          <w:lang w:val="ru-RU"/>
        </w:rPr>
        <w:t>Зав. отд.  Фещук И.А.</w:t>
      </w:r>
    </w:p>
    <w:p w:rsidR="0035773A" w:rsidRPr="009474E7" w:rsidRDefault="0035773A" w:rsidP="00043273">
      <w:pPr>
        <w:jc w:val="both"/>
        <w:rPr>
          <w:lang w:val="ru-RU"/>
        </w:rPr>
      </w:pPr>
      <w:r w:rsidRPr="009474E7">
        <w:rPr>
          <w:lang w:val="ru-RU"/>
        </w:rPr>
        <w:t>Нач. мед. Костина Т.К.</w:t>
      </w:r>
    </w:p>
    <w:p w:rsidR="0035773A" w:rsidRPr="009474E7" w:rsidRDefault="0035773A" w:rsidP="00992792">
      <w:pPr>
        <w:jc w:val="both"/>
        <w:rPr>
          <w:lang w:val="ru-RU"/>
        </w:rPr>
      </w:pPr>
    </w:p>
    <w:sectPr w:rsidR="0035773A" w:rsidRPr="009474E7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773A" w:rsidRDefault="0035773A" w:rsidP="00080012">
      <w:r>
        <w:separator/>
      </w:r>
    </w:p>
  </w:endnote>
  <w:endnote w:type="continuationSeparator" w:id="1">
    <w:p w:rsidR="0035773A" w:rsidRDefault="0035773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773A" w:rsidRDefault="0035773A" w:rsidP="00080012">
      <w:r>
        <w:separator/>
      </w:r>
    </w:p>
  </w:footnote>
  <w:footnote w:type="continuationSeparator" w:id="1">
    <w:p w:rsidR="0035773A" w:rsidRDefault="0035773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9639"/>
    </w:tblGrid>
    <w:tr w:rsidR="0035773A" w:rsidRPr="00244DF4" w:rsidTr="0053339A">
      <w:tc>
        <w:tcPr>
          <w:tcW w:w="3084" w:type="dxa"/>
          <w:tcBorders>
            <w:top w:val="single" w:sz="4" w:space="0" w:color="auto"/>
          </w:tcBorders>
        </w:tcPr>
        <w:p w:rsidR="0035773A" w:rsidRPr="00244DF4" w:rsidRDefault="0035773A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35773A" w:rsidRPr="00244DF4" w:rsidTr="0053339A">
      <w:tc>
        <w:tcPr>
          <w:tcW w:w="3084" w:type="dxa"/>
        </w:tcPr>
        <w:p w:rsidR="0035773A" w:rsidRPr="00244DF4" w:rsidRDefault="0035773A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35773A" w:rsidRPr="00244DF4" w:rsidTr="0053339A">
      <w:tc>
        <w:tcPr>
          <w:tcW w:w="3084" w:type="dxa"/>
        </w:tcPr>
        <w:p w:rsidR="0035773A" w:rsidRPr="00244DF4" w:rsidRDefault="0035773A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35773A" w:rsidRPr="00080012" w:rsidTr="0053339A">
      <w:tc>
        <w:tcPr>
          <w:tcW w:w="3084" w:type="dxa"/>
          <w:tcBorders>
            <w:bottom w:val="single" w:sz="4" w:space="0" w:color="auto"/>
          </w:tcBorders>
        </w:tcPr>
        <w:p w:rsidR="0035773A" w:rsidRPr="00080012" w:rsidRDefault="0035773A" w:rsidP="00F948D3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35773A" w:rsidRDefault="0035773A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3A3E"/>
    <w:rsid w:val="00034453"/>
    <w:rsid w:val="00036272"/>
    <w:rsid w:val="00043273"/>
    <w:rsid w:val="00062453"/>
    <w:rsid w:val="00066757"/>
    <w:rsid w:val="0007619B"/>
    <w:rsid w:val="00080012"/>
    <w:rsid w:val="00083EE5"/>
    <w:rsid w:val="0008481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B33A6"/>
    <w:rsid w:val="000C56A8"/>
    <w:rsid w:val="000D3F83"/>
    <w:rsid w:val="000D7250"/>
    <w:rsid w:val="000F456E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C63BD"/>
    <w:rsid w:val="001D24AD"/>
    <w:rsid w:val="001D455D"/>
    <w:rsid w:val="001D6A16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57BA8"/>
    <w:rsid w:val="002712A5"/>
    <w:rsid w:val="0027197C"/>
    <w:rsid w:val="002812EA"/>
    <w:rsid w:val="002876F1"/>
    <w:rsid w:val="002A19A6"/>
    <w:rsid w:val="002A20EE"/>
    <w:rsid w:val="002B12DF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1DC7"/>
    <w:rsid w:val="00332D3C"/>
    <w:rsid w:val="0034254C"/>
    <w:rsid w:val="00345E19"/>
    <w:rsid w:val="0035773A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112A8"/>
    <w:rsid w:val="00434453"/>
    <w:rsid w:val="004355EF"/>
    <w:rsid w:val="00444BAB"/>
    <w:rsid w:val="004468E8"/>
    <w:rsid w:val="00447E50"/>
    <w:rsid w:val="004529B5"/>
    <w:rsid w:val="0045564C"/>
    <w:rsid w:val="004621A0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20FC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3AFF"/>
    <w:rsid w:val="004F4FB3"/>
    <w:rsid w:val="004F6116"/>
    <w:rsid w:val="00502CA2"/>
    <w:rsid w:val="00503C44"/>
    <w:rsid w:val="00507B30"/>
    <w:rsid w:val="00516AD2"/>
    <w:rsid w:val="00517148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2CB3"/>
    <w:rsid w:val="005D6604"/>
    <w:rsid w:val="005F2724"/>
    <w:rsid w:val="005F492A"/>
    <w:rsid w:val="005F6962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4B44"/>
    <w:rsid w:val="006A509E"/>
    <w:rsid w:val="006A5CDF"/>
    <w:rsid w:val="006B4D99"/>
    <w:rsid w:val="006C2DE8"/>
    <w:rsid w:val="006F5619"/>
    <w:rsid w:val="0070145A"/>
    <w:rsid w:val="00702211"/>
    <w:rsid w:val="00710CC6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595D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D6103"/>
    <w:rsid w:val="008E14D6"/>
    <w:rsid w:val="008F5325"/>
    <w:rsid w:val="00901B9B"/>
    <w:rsid w:val="00912B9C"/>
    <w:rsid w:val="00914E6C"/>
    <w:rsid w:val="00923621"/>
    <w:rsid w:val="009339E6"/>
    <w:rsid w:val="00937C65"/>
    <w:rsid w:val="009420A6"/>
    <w:rsid w:val="009474E7"/>
    <w:rsid w:val="009514BD"/>
    <w:rsid w:val="009521D6"/>
    <w:rsid w:val="00955A26"/>
    <w:rsid w:val="0096423D"/>
    <w:rsid w:val="00976A6C"/>
    <w:rsid w:val="00982877"/>
    <w:rsid w:val="0098509B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44A90"/>
    <w:rsid w:val="00B65ED2"/>
    <w:rsid w:val="00B71E17"/>
    <w:rsid w:val="00B72843"/>
    <w:rsid w:val="00B76356"/>
    <w:rsid w:val="00B9021B"/>
    <w:rsid w:val="00B9380F"/>
    <w:rsid w:val="00B96092"/>
    <w:rsid w:val="00B9630D"/>
    <w:rsid w:val="00BA69B3"/>
    <w:rsid w:val="00BB1B06"/>
    <w:rsid w:val="00BB60ED"/>
    <w:rsid w:val="00BB6D72"/>
    <w:rsid w:val="00BC1669"/>
    <w:rsid w:val="00BC1789"/>
    <w:rsid w:val="00BC6EA9"/>
    <w:rsid w:val="00BC75CD"/>
    <w:rsid w:val="00BD51C5"/>
    <w:rsid w:val="00BE6292"/>
    <w:rsid w:val="00BE7BC0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0FCE"/>
    <w:rsid w:val="00D549BE"/>
    <w:rsid w:val="00D56153"/>
    <w:rsid w:val="00D65EAB"/>
    <w:rsid w:val="00D71C56"/>
    <w:rsid w:val="00D97EAA"/>
    <w:rsid w:val="00DA26E1"/>
    <w:rsid w:val="00DA43F6"/>
    <w:rsid w:val="00DA4DCE"/>
    <w:rsid w:val="00DA640F"/>
    <w:rsid w:val="00DB03E4"/>
    <w:rsid w:val="00DC3662"/>
    <w:rsid w:val="00DC6756"/>
    <w:rsid w:val="00DD58C0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03A4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C69CE"/>
    <w:rsid w:val="00EC7664"/>
    <w:rsid w:val="00ED7996"/>
    <w:rsid w:val="00EE38B9"/>
    <w:rsid w:val="00EE48C4"/>
    <w:rsid w:val="00EF0289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5F93"/>
    <w:rsid w:val="00F77B00"/>
    <w:rsid w:val="00F77FF8"/>
    <w:rsid w:val="00F8206F"/>
    <w:rsid w:val="00F948D3"/>
    <w:rsid w:val="00FA4424"/>
    <w:rsid w:val="00FA559B"/>
    <w:rsid w:val="00FA5F6D"/>
    <w:rsid w:val="00FA6AFC"/>
    <w:rsid w:val="00FA723B"/>
    <w:rsid w:val="00FB1C26"/>
    <w:rsid w:val="00FB76B3"/>
    <w:rsid w:val="00FC5396"/>
    <w:rsid w:val="00FC5405"/>
    <w:rsid w:val="00FD2707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5891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1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1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1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1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1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1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1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1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1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1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1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1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71</TotalTime>
  <Pages>2</Pages>
  <Words>685</Words>
  <Characters>3910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18</cp:revision>
  <cp:lastPrinted>2014-06-13T08:55:00Z</cp:lastPrinted>
  <dcterms:created xsi:type="dcterms:W3CDTF">2014-06-12T05:56:00Z</dcterms:created>
  <dcterms:modified xsi:type="dcterms:W3CDTF">2014-06-13T08:57:00Z</dcterms:modified>
</cp:coreProperties>
</file>