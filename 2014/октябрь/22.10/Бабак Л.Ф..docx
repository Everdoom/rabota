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D6" w:rsidRPr="009559C4" w:rsidRDefault="001762D6" w:rsidP="00FC5396">
      <w:pPr>
        <w:pStyle w:val="Heading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1762D6" w:rsidRPr="009559C4" w:rsidRDefault="001762D6" w:rsidP="00FC5396">
      <w:pPr>
        <w:pStyle w:val="Heading4"/>
        <w:ind w:left="-567"/>
        <w:rPr>
          <w:b w:val="0"/>
        </w:rPr>
      </w:pPr>
      <w:r w:rsidRPr="009559C4">
        <w:rPr>
          <w:b w:val="0"/>
        </w:rPr>
        <w:t xml:space="preserve">Из истории болезни №  </w:t>
      </w:r>
      <w:r>
        <w:rPr>
          <w:b w:val="0"/>
        </w:rPr>
        <w:t>1255</w:t>
      </w:r>
    </w:p>
    <w:p w:rsidR="001762D6" w:rsidRPr="009559C4" w:rsidRDefault="001762D6" w:rsidP="00FC5396">
      <w:pPr>
        <w:pStyle w:val="Heading5"/>
        <w:ind w:left="-567"/>
      </w:pPr>
      <w:r w:rsidRPr="009559C4">
        <w:t xml:space="preserve">Ф.И.О: </w:t>
      </w:r>
      <w:r>
        <w:t>Бабак Людмила Федоровна</w:t>
      </w:r>
    </w:p>
    <w:p w:rsidR="001762D6" w:rsidRPr="009559C4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53</w:t>
      </w:r>
    </w:p>
    <w:p w:rsidR="001762D6" w:rsidRPr="009559C4" w:rsidRDefault="001762D6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г. Запорожье, ул. Сытова 6-5</w:t>
      </w:r>
    </w:p>
    <w:p w:rsidR="001762D6" w:rsidRPr="009272C4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КУ «ЗОКБ ЗОС», младшая</w:t>
      </w:r>
      <w:r w:rsidRPr="009272C4">
        <w:rPr>
          <w:sz w:val="28"/>
          <w:lang w:val="ru-RU"/>
        </w:rPr>
        <w:t xml:space="preserve"> </w:t>
      </w:r>
      <w:r>
        <w:rPr>
          <w:sz w:val="28"/>
          <w:lang w:val="ru-RU"/>
        </w:rPr>
        <w:t>медсестра</w:t>
      </w:r>
    </w:p>
    <w:p w:rsidR="001762D6" w:rsidRPr="009559C4" w:rsidRDefault="001762D6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10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>10.14</w:t>
      </w:r>
      <w:r w:rsidRPr="009559C4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23</w:t>
      </w:r>
      <w:r w:rsidRPr="009559C4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Pr="009559C4">
        <w:rPr>
          <w:sz w:val="28"/>
          <w:lang w:val="ru-RU"/>
        </w:rPr>
        <w:t>.14 в диаб.   отд.</w:t>
      </w:r>
    </w:p>
    <w:p w:rsidR="001762D6" w:rsidRPr="004468E8" w:rsidRDefault="001762D6" w:rsidP="005A7363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2</w:t>
      </w:r>
      <w:r w:rsidRPr="009559C4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 xml:space="preserve"> вторичноинсулинзависимый, тяжелая форма, декомпенсация.</w:t>
      </w:r>
      <w:r w:rsidRPr="00AA5EAC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Начальная катаракта ОИ.</w:t>
      </w:r>
      <w:r>
        <w:rPr>
          <w:sz w:val="28"/>
          <w:lang w:val="ru-RU"/>
        </w:rPr>
        <w:t xml:space="preserve"> Миопия ОИ.</w:t>
      </w:r>
      <w:r w:rsidRPr="009559C4">
        <w:rPr>
          <w:sz w:val="28"/>
          <w:lang w:val="ru-RU"/>
        </w:rPr>
        <w:t xml:space="preserve"> Ангиопатия сосудов сетчатки ОИ. Диаб. ангиопатия артерий н/к</w:t>
      </w:r>
      <w:r w:rsidRPr="00AA5EAC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IV</w:t>
      </w:r>
      <w:r>
        <w:rPr>
          <w:sz w:val="28"/>
          <w:lang w:val="ru-RU"/>
        </w:rPr>
        <w:t>. Трофические язвы 1п. левой стопы. ХБП 1.</w:t>
      </w:r>
      <w:r w:rsidRPr="00AA5EAC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Диабетическая нефропатия III ст.</w:t>
      </w:r>
      <w:r w:rsidRPr="003D2FA6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Хроническая дистальная диабетическая полинейропатия н/к IIст,</w:t>
      </w:r>
      <w:r>
        <w:rPr>
          <w:sz w:val="28"/>
          <w:lang w:val="ru-RU"/>
        </w:rPr>
        <w:t xml:space="preserve"> смешанная форма.</w:t>
      </w:r>
      <w:r w:rsidRPr="004468E8">
        <w:rPr>
          <w:sz w:val="28"/>
          <w:lang w:val="ru-RU"/>
        </w:rPr>
        <w:t xml:space="preserve"> Д</w:t>
      </w:r>
      <w:r>
        <w:rPr>
          <w:sz w:val="28"/>
          <w:lang w:val="ru-RU"/>
        </w:rPr>
        <w:t xml:space="preserve">исциркуляторная энцефалопатия </w:t>
      </w:r>
      <w:r w:rsidRPr="004468E8">
        <w:rPr>
          <w:sz w:val="28"/>
          <w:lang w:val="ru-RU"/>
        </w:rPr>
        <w:t>II сочетанного генеза</w:t>
      </w:r>
      <w:r>
        <w:rPr>
          <w:sz w:val="28"/>
          <w:lang w:val="ru-RU"/>
        </w:rPr>
        <w:t>.</w:t>
      </w:r>
      <w:r w:rsidRPr="00E81A63">
        <w:rPr>
          <w:sz w:val="28"/>
          <w:lang w:val="ru-RU"/>
        </w:rPr>
        <w:t xml:space="preserve"> </w:t>
      </w:r>
      <w:r>
        <w:rPr>
          <w:sz w:val="28"/>
          <w:lang w:val="ru-RU"/>
        </w:rPr>
        <w:t>Вестибуло-атактический с-м, эмоционально-волевые расстройства по типу тревожного состояния.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Полинодозный зоб, узлы обеих долей. </w:t>
      </w:r>
      <w:r w:rsidRPr="004468E8">
        <w:rPr>
          <w:sz w:val="28"/>
          <w:lang w:val="ru-RU"/>
        </w:rPr>
        <w:t>Эутиреоидное состояние</w:t>
      </w:r>
      <w:r>
        <w:rPr>
          <w:sz w:val="28"/>
          <w:lang w:val="ru-RU"/>
        </w:rPr>
        <w:t>. Ожирение I</w:t>
      </w:r>
      <w:r w:rsidRPr="004468E8">
        <w:rPr>
          <w:sz w:val="28"/>
          <w:lang w:val="ru-RU"/>
        </w:rPr>
        <w:t xml:space="preserve"> ст. (ИМТ </w:t>
      </w:r>
      <w:r>
        <w:rPr>
          <w:sz w:val="28"/>
          <w:lang w:val="ru-RU"/>
        </w:rPr>
        <w:t>30,2</w:t>
      </w:r>
      <w:r w:rsidRPr="004468E8">
        <w:rPr>
          <w:sz w:val="28"/>
          <w:lang w:val="ru-RU"/>
        </w:rPr>
        <w:t>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150 </w:t>
      </w:r>
      <w:r w:rsidRPr="004468E8">
        <w:rPr>
          <w:sz w:val="28"/>
          <w:lang w:val="ru-RU"/>
        </w:rPr>
        <w:t xml:space="preserve">мм рт.ст., </w:t>
      </w:r>
      <w:r>
        <w:rPr>
          <w:sz w:val="28"/>
          <w:lang w:val="ru-RU"/>
        </w:rPr>
        <w:t>головные боли, головокружение</w:t>
      </w:r>
      <w:r w:rsidRPr="004468E8">
        <w:rPr>
          <w:sz w:val="28"/>
          <w:lang w:val="ru-RU"/>
        </w:rPr>
        <w:t>.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1995</w:t>
      </w:r>
      <w:r w:rsidRPr="004468E8">
        <w:rPr>
          <w:sz w:val="28"/>
          <w:lang w:val="ru-RU"/>
        </w:rPr>
        <w:t>г. Комы отрицает. С начала заболевания ССП (</w:t>
      </w:r>
      <w:r>
        <w:rPr>
          <w:sz w:val="28"/>
          <w:lang w:val="ru-RU"/>
        </w:rPr>
        <w:t>глюкофаж, Диабетон MR, амарил</w:t>
      </w:r>
      <w:r w:rsidRPr="004468E8">
        <w:rPr>
          <w:sz w:val="28"/>
          <w:lang w:val="ru-RU"/>
        </w:rPr>
        <w:t xml:space="preserve">). </w:t>
      </w:r>
      <w:r>
        <w:rPr>
          <w:sz w:val="28"/>
          <w:lang w:val="ru-RU"/>
        </w:rPr>
        <w:t>С 2013 переведена на комбинированную  инсулинотерапию</w:t>
      </w:r>
      <w:r w:rsidRPr="004468E8">
        <w:rPr>
          <w:sz w:val="28"/>
          <w:lang w:val="ru-RU"/>
        </w:rPr>
        <w:t xml:space="preserve">.  В наст. время принимает:  Фармасулин НNР п/з- </w:t>
      </w:r>
      <w:r>
        <w:rPr>
          <w:sz w:val="28"/>
          <w:lang w:val="ru-RU"/>
        </w:rPr>
        <w:t>22</w:t>
      </w:r>
      <w:r w:rsidRPr="004468E8">
        <w:rPr>
          <w:sz w:val="28"/>
          <w:lang w:val="ru-RU"/>
        </w:rPr>
        <w:t>ед</w:t>
      </w:r>
      <w:r>
        <w:rPr>
          <w:sz w:val="28"/>
          <w:lang w:val="ru-RU"/>
        </w:rPr>
        <w:t xml:space="preserve">, глюкофаж 850*2р/д.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6,5-5,6-12,4</w:t>
      </w:r>
      <w:r w:rsidRPr="004468E8">
        <w:rPr>
          <w:sz w:val="28"/>
          <w:lang w:val="ru-RU"/>
        </w:rPr>
        <w:t xml:space="preserve"> ммоль/л. Последнее стац. лечение  в </w:t>
      </w:r>
      <w:r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Повышение АД в течение </w:t>
      </w:r>
      <w:r>
        <w:rPr>
          <w:sz w:val="28"/>
          <w:lang w:val="ru-RU"/>
        </w:rPr>
        <w:t xml:space="preserve">5 </w:t>
      </w:r>
      <w:r w:rsidRPr="004468E8">
        <w:rPr>
          <w:sz w:val="28"/>
          <w:lang w:val="ru-RU"/>
        </w:rPr>
        <w:t>лет.</w:t>
      </w:r>
      <w:r>
        <w:rPr>
          <w:sz w:val="28"/>
          <w:lang w:val="ru-RU"/>
        </w:rPr>
        <w:t xml:space="preserve"> С июля 2014 трофическая язва 1п пр стопы.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Узловой зоб с 2013г. ТАПБ не контролировала.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13.10.14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138</w:t>
      </w:r>
      <w:r w:rsidRPr="004468E8">
        <w:rPr>
          <w:sz w:val="28"/>
          <w:lang w:val="ru-RU"/>
        </w:rPr>
        <w:t xml:space="preserve">  г/л  эритр –  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>лейк –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 СОЭ </w:t>
      </w:r>
      <w:r>
        <w:rPr>
          <w:sz w:val="28"/>
          <w:lang w:val="ru-RU"/>
        </w:rPr>
        <w:t>7</w:t>
      </w:r>
      <w:r w:rsidRPr="004468E8">
        <w:rPr>
          <w:sz w:val="28"/>
          <w:lang w:val="ru-RU"/>
        </w:rPr>
        <w:t xml:space="preserve">–  мм/час   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64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28</w:t>
      </w:r>
      <w:r w:rsidRPr="004468E8">
        <w:rPr>
          <w:sz w:val="28"/>
          <w:lang w:val="ru-RU"/>
        </w:rPr>
        <w:t xml:space="preserve"> %   м- </w:t>
      </w:r>
      <w:r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1762D6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13.10.14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103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6,0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2,24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1,46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3,52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3,1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6,4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72</w:t>
      </w:r>
      <w:r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12,0</w:t>
      </w:r>
      <w:r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3,0</w:t>
      </w:r>
      <w:r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1,9</w:t>
      </w:r>
      <w:r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0,36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0,29</w:t>
      </w:r>
      <w:r w:rsidRPr="004468E8">
        <w:rPr>
          <w:sz w:val="28"/>
          <w:lang w:val="ru-RU"/>
        </w:rPr>
        <w:t xml:space="preserve">   ммоль/л; 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14.10.14 тромб – 230,0.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13.10.14 </w:t>
      </w:r>
      <w:r w:rsidRPr="004468E8">
        <w:rPr>
          <w:sz w:val="28"/>
          <w:lang w:val="ru-RU"/>
        </w:rPr>
        <w:t xml:space="preserve">Анализ крови на RW- отр </w:t>
      </w:r>
    </w:p>
    <w:p w:rsidR="001762D6" w:rsidRPr="004468E8" w:rsidRDefault="001762D6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14.10.14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</w:t>
      </w:r>
      <w:r>
        <w:rPr>
          <w:b w:val="0"/>
        </w:rPr>
        <w:t>4-5</w:t>
      </w:r>
      <w:r w:rsidRPr="004468E8">
        <w:rPr>
          <w:b w:val="0"/>
        </w:rPr>
        <w:t xml:space="preserve">   в п/зр белок – отр  ацетон –отр;  эпит. пл. -</w:t>
      </w:r>
      <w:r>
        <w:rPr>
          <w:b w:val="0"/>
        </w:rPr>
        <w:t>ум</w:t>
      </w:r>
      <w:r w:rsidRPr="004468E8">
        <w:rPr>
          <w:b w:val="0"/>
        </w:rPr>
        <w:t xml:space="preserve"> ; эпит. перех. -  в п/зр</w:t>
      </w:r>
    </w:p>
    <w:p w:rsidR="001762D6" w:rsidRPr="004468E8" w:rsidRDefault="001762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15.10.14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750</w:t>
      </w:r>
      <w:r w:rsidRPr="004468E8">
        <w:rPr>
          <w:sz w:val="28"/>
          <w:lang w:val="ru-RU"/>
        </w:rPr>
        <w:t xml:space="preserve">  эритр -  белок – отр</w:t>
      </w:r>
    </w:p>
    <w:p w:rsidR="001762D6" w:rsidRPr="004468E8" w:rsidRDefault="001762D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13.10.14 </w:t>
      </w:r>
      <w:r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отр;   Суточная протеинурия –  отр</w:t>
      </w:r>
    </w:p>
    <w:p w:rsidR="001762D6" w:rsidRDefault="001762D6" w:rsidP="00713DD0">
      <w:pPr>
        <w:pStyle w:val="Heading5"/>
        <w:ind w:left="-567"/>
      </w:pPr>
      <w:r>
        <w:t xml:space="preserve">17.10.14 </w:t>
      </w:r>
      <w:r w:rsidRPr="004468E8">
        <w:t>Микроальбуминурия –</w:t>
      </w:r>
      <w:r>
        <w:t>39,6</w:t>
      </w:r>
      <w:r w:rsidRPr="004468E8">
        <w:t xml:space="preserve"> мг/сут</w:t>
      </w:r>
    </w:p>
    <w:p w:rsidR="001762D6" w:rsidRPr="00713DD0" w:rsidRDefault="001762D6" w:rsidP="00713DD0">
      <w:pPr>
        <w:pStyle w:val="Heading5"/>
        <w:ind w:left="-567"/>
      </w:pPr>
      <w:r>
        <w:t>От сдачи ТТГ, АТТПО отказалась.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1762D6" w:rsidRPr="004468E8" w:rsidTr="00B76356">
        <w:tc>
          <w:tcPr>
            <w:tcW w:w="2518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762D6" w:rsidRPr="004468E8" w:rsidTr="00B76356">
        <w:tc>
          <w:tcPr>
            <w:tcW w:w="2518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11.10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1762D6" w:rsidRPr="004468E8" w:rsidTr="00B76356">
        <w:tc>
          <w:tcPr>
            <w:tcW w:w="2518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</w:tr>
      <w:tr w:rsidR="001762D6" w:rsidRPr="004468E8" w:rsidTr="00B76356">
        <w:tc>
          <w:tcPr>
            <w:tcW w:w="2518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1762D6" w:rsidRPr="004468E8" w:rsidRDefault="001762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</w:tbl>
    <w:p w:rsidR="001762D6" w:rsidRPr="00713DD0" w:rsidRDefault="001762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10.10.14</w:t>
      </w:r>
      <w:r w:rsidRPr="004468E8">
        <w:rPr>
          <w:sz w:val="28"/>
          <w:u w:val="single"/>
          <w:lang w:val="ru-RU"/>
        </w:rPr>
        <w:t>Окулист</w:t>
      </w:r>
      <w:r w:rsidRPr="00713DD0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713DD0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713DD0">
        <w:rPr>
          <w:sz w:val="28"/>
          <w:lang w:val="ru-RU"/>
        </w:rPr>
        <w:t xml:space="preserve">= </w:t>
      </w:r>
      <w:r>
        <w:rPr>
          <w:sz w:val="28"/>
          <w:lang w:val="ru-RU"/>
        </w:rPr>
        <w:t>0,1-4,0=1,0</w:t>
      </w:r>
      <w:r w:rsidRPr="00713DD0">
        <w:rPr>
          <w:sz w:val="28"/>
          <w:lang w:val="ru-RU"/>
        </w:rPr>
        <w:t xml:space="preserve">  </w:t>
      </w:r>
      <w:r>
        <w:rPr>
          <w:sz w:val="28"/>
          <w:lang w:val="en-US"/>
        </w:rPr>
        <w:t>OS</w:t>
      </w:r>
      <w:r w:rsidRPr="00713DD0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0,1-4,0=1,0</w:t>
      </w:r>
      <w:r w:rsidRPr="00713DD0">
        <w:rPr>
          <w:sz w:val="28"/>
          <w:lang w:val="ru-RU"/>
        </w:rPr>
        <w:t xml:space="preserve">  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</w:t>
      </w:r>
      <w:r>
        <w:rPr>
          <w:sz w:val="28"/>
          <w:lang w:val="ru-RU"/>
        </w:rPr>
        <w:t>п</w:t>
      </w:r>
      <w:r w:rsidRPr="004468E8">
        <w:rPr>
          <w:sz w:val="28"/>
          <w:lang w:val="ru-RU"/>
        </w:rPr>
        <w:t xml:space="preserve">олнокровны. Д-з: Ангиопатия сосудов сетчатки ОИ. Начальная катаракта ОИ. </w:t>
      </w:r>
      <w:r>
        <w:rPr>
          <w:sz w:val="28"/>
          <w:lang w:val="ru-RU"/>
        </w:rPr>
        <w:t>Миопия ОИ.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10.10.14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100</w:t>
      </w:r>
      <w:r w:rsidRPr="004468E8">
        <w:rPr>
          <w:sz w:val="28"/>
          <w:lang w:val="ru-RU"/>
        </w:rPr>
        <w:t xml:space="preserve"> уд/мин. Вольтаж сохранен.  Ритм синусовый, тахикардия. Эл. ось отклонена</w:t>
      </w:r>
      <w:r>
        <w:rPr>
          <w:sz w:val="28"/>
          <w:lang w:val="ru-RU"/>
        </w:rPr>
        <w:t xml:space="preserve"> влево. Позиция промежуточная</w:t>
      </w:r>
      <w:r w:rsidRPr="004468E8">
        <w:rPr>
          <w:sz w:val="28"/>
          <w:lang w:val="ru-RU"/>
        </w:rPr>
        <w:t>. Гипертрофия левого желудочка</w:t>
      </w:r>
      <w:r>
        <w:rPr>
          <w:sz w:val="28"/>
          <w:lang w:val="ru-RU"/>
        </w:rPr>
        <w:t xml:space="preserve"> с явлениями перегрузки.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Замедление АВ –проводимости.</w:t>
      </w:r>
      <w:r w:rsidRPr="004468E8">
        <w:rPr>
          <w:sz w:val="28"/>
          <w:lang w:val="ru-RU"/>
        </w:rPr>
        <w:t xml:space="preserve"> </w:t>
      </w:r>
    </w:p>
    <w:p w:rsidR="001762D6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14.10.14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>н/к IV ст</w:t>
      </w:r>
    </w:p>
    <w:p w:rsidR="001762D6" w:rsidRPr="008E14D6" w:rsidRDefault="001762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</w:t>
      </w:r>
      <w:r w:rsidRPr="00C7047C">
        <w:rPr>
          <w:sz w:val="28"/>
          <w:lang w:val="ru-RU"/>
        </w:rPr>
        <w:t>.</w:t>
      </w:r>
      <w:r>
        <w:rPr>
          <w:sz w:val="28"/>
          <w:lang w:val="ru-RU"/>
        </w:rPr>
        <w:t>10.14 Хирург: диаебтчиеская ангиопатия н/к. Троыические язвы 1п левой стопы.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13.10.14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</w:t>
      </w:r>
      <w:r>
        <w:rPr>
          <w:sz w:val="28"/>
          <w:lang w:val="ru-RU"/>
        </w:rPr>
        <w:t>-Ш</w:t>
      </w:r>
      <w:r w:rsidRPr="004468E8"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ru-RU"/>
        </w:rPr>
        <w:t>повышен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 Затруднение венозного оттока слева.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13.10.14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7,0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7,8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Щит. железа не увеличена, контуры ровные.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>. Эхоструктура крупнозернистая,   мелкий и крупный фиброз.</w:t>
      </w:r>
    </w:p>
    <w:p w:rsidR="001762D6" w:rsidRPr="004468E8" w:rsidRDefault="001762D6" w:rsidP="00BE467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</w:t>
      </w:r>
      <w:r>
        <w:rPr>
          <w:sz w:val="28"/>
          <w:lang w:val="ru-RU"/>
        </w:rPr>
        <w:t>0,73</w:t>
      </w:r>
      <w:r w:rsidRPr="004468E8">
        <w:rPr>
          <w:sz w:val="28"/>
          <w:lang w:val="ru-RU"/>
        </w:rPr>
        <w:t xml:space="preserve"> см. </w:t>
      </w:r>
      <w:r>
        <w:rPr>
          <w:sz w:val="28"/>
          <w:lang w:val="ru-RU"/>
        </w:rPr>
        <w:t xml:space="preserve"> у переднее го контура пр доле такой же узел 0,67 см В лев доле в с/3 конглоерат ткаих же узлов 2,36*1,6 см.</w:t>
      </w:r>
      <w:r w:rsidRPr="004468E8">
        <w:rPr>
          <w:sz w:val="28"/>
          <w:lang w:val="ru-RU"/>
        </w:rPr>
        <w:t xml:space="preserve"> Регионарные л/узлы  не визуализируются. Закл.: </w:t>
      </w:r>
      <w:r>
        <w:rPr>
          <w:sz w:val="28"/>
          <w:lang w:val="ru-RU"/>
        </w:rPr>
        <w:t>Умеренны</w:t>
      </w:r>
      <w:r w:rsidRPr="004468E8">
        <w:rPr>
          <w:sz w:val="28"/>
          <w:lang w:val="ru-RU"/>
        </w:rPr>
        <w:t xml:space="preserve"> диффузные изменения паренхимы.</w:t>
      </w:r>
      <w:r>
        <w:rPr>
          <w:sz w:val="28"/>
          <w:lang w:val="ru-RU"/>
        </w:rPr>
        <w:t xml:space="preserve"> Узлы обеих долей.</w:t>
      </w:r>
      <w:r w:rsidRPr="004468E8">
        <w:rPr>
          <w:sz w:val="28"/>
          <w:lang w:val="ru-RU"/>
        </w:rPr>
        <w:t xml:space="preserve"> </w:t>
      </w:r>
    </w:p>
    <w:p w:rsidR="001762D6" w:rsidRPr="004468E8" w:rsidRDefault="001762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Глюкофаж, эналаприл,  Берлитион, витаксон, </w:t>
      </w:r>
      <w:r w:rsidRPr="004F6116">
        <w:rPr>
          <w:lang w:val="ru-RU"/>
        </w:rPr>
        <w:t>Фармасулин НNР,</w:t>
      </w:r>
    </w:p>
    <w:p w:rsidR="001762D6" w:rsidRPr="004468E8" w:rsidRDefault="001762D6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1762D6" w:rsidRPr="004F6116" w:rsidRDefault="001762D6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>
        <w:rPr>
          <w:lang w:val="ru-RU"/>
        </w:rPr>
        <w:t xml:space="preserve">   ед.</w:t>
      </w:r>
    </w:p>
    <w:p w:rsidR="001762D6" w:rsidRPr="004F6116" w:rsidRDefault="001762D6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Актрапид НМ, Протафан НМ, Хумодар Р100Р, Хумодар Б100Р, Хумодар К 25 100Р, Инсуман Базал, Инсуман Рапид, Хумулин R, Хумулин НПХ, Фармасулин Н, Фармасулин НNР, Генсулин R, </w:t>
      </w:r>
      <w:r>
        <w:rPr>
          <w:lang w:val="ru-RU"/>
        </w:rPr>
        <w:t>Генсулин Н</w:t>
      </w:r>
    </w:p>
    <w:p w:rsidR="001762D6" w:rsidRPr="004F6116" w:rsidRDefault="001762D6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ССТ: диабетон МR (диаглизид МR) 60 мг</w:t>
      </w:r>
    </w:p>
    <w:p w:rsidR="001762D6" w:rsidRPr="004F6116" w:rsidRDefault="001762D6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диапирид (амарил,  олтар ) 3 мг 1т. *1р/сут. п/з., </w:t>
      </w:r>
    </w:p>
    <w:p w:rsidR="001762D6" w:rsidRPr="004F6116" w:rsidRDefault="001762D6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диаформин (сиофор,  глюкофаж) 1000 - 1т. *2р/сут. </w:t>
      </w:r>
    </w:p>
    <w:p w:rsidR="001762D6" w:rsidRPr="004F6116" w:rsidRDefault="001762D6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1762D6" w:rsidRPr="004F6116" w:rsidRDefault="001762D6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кардиомагнил 75мг 1т. веч.,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1762D6" w:rsidRPr="004F6116" w:rsidRDefault="001762D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1762D6" w:rsidRPr="004F6116" w:rsidRDefault="001762D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1762D6" w:rsidRPr="004F6116" w:rsidRDefault="001762D6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1762D6" w:rsidRPr="00E9696F" w:rsidRDefault="001762D6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кортексин 10,0 в/м №10., келтикан 1т.*3р/д. 1 мес., сермион 30 мг утр. 1 мес., нуклео ЦМФ 1т. *2р/д 20 дней, актовегин 10,0 в/в № 10, Габантин 300мг 2р/сут. 2-3 нед., луцетам 15,0 в/в стр № 10, глицин 2т 3/д. бенфогамма 300 мг 1т/сут до 2 мес. вестинорм 16 мг 1т 3р\д до 2 мес.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1762D6" w:rsidRPr="004F6116" w:rsidRDefault="001762D6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Канефрон 2т. *3р/д. </w:t>
      </w:r>
    </w:p>
    <w:p w:rsidR="001762D6" w:rsidRPr="004F6116" w:rsidRDefault="001762D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>
        <w:rPr>
          <w:lang w:val="ru-RU"/>
        </w:rPr>
        <w:t>о</w:t>
      </w:r>
      <w:r w:rsidRPr="004F6116">
        <w:rPr>
          <w:lang w:val="ru-RU"/>
        </w:rPr>
        <w:t xml:space="preserve">фтан катахром 2к. *3р/д,. </w:t>
      </w:r>
    </w:p>
    <w:p w:rsidR="001762D6" w:rsidRPr="004F6116" w:rsidRDefault="001762D6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234</w:t>
      </w:r>
      <w:r>
        <w:rPr>
          <w:lang w:val="ru-RU"/>
        </w:rPr>
        <w:t>5</w:t>
      </w:r>
      <w:r w:rsidRPr="004F6116">
        <w:rPr>
          <w:lang w:val="ru-RU"/>
        </w:rPr>
        <w:t xml:space="preserve">      с  .</w:t>
      </w:r>
      <w:r>
        <w:rPr>
          <w:lang w:val="ru-RU"/>
        </w:rPr>
        <w:t>10.14</w:t>
      </w:r>
      <w:r w:rsidRPr="004F6116">
        <w:rPr>
          <w:lang w:val="ru-RU"/>
        </w:rPr>
        <w:t xml:space="preserve"> по  .</w:t>
      </w:r>
      <w:r>
        <w:rPr>
          <w:lang w:val="ru-RU"/>
        </w:rPr>
        <w:t>10.14</w:t>
      </w:r>
      <w:r w:rsidRPr="004F6116">
        <w:rPr>
          <w:lang w:val="ru-RU"/>
        </w:rPr>
        <w:t>. К труду  .</w:t>
      </w:r>
      <w:r>
        <w:rPr>
          <w:lang w:val="ru-RU"/>
        </w:rPr>
        <w:t>10.14</w:t>
      </w:r>
      <w:r w:rsidRPr="004F6116">
        <w:rPr>
          <w:lang w:val="ru-RU"/>
        </w:rPr>
        <w:t xml:space="preserve">г. </w:t>
      </w:r>
    </w:p>
    <w:p w:rsidR="001762D6" w:rsidRPr="004F6116" w:rsidRDefault="001762D6" w:rsidP="00A9598B">
      <w:pPr>
        <w:ind w:left="435"/>
        <w:jc w:val="both"/>
        <w:rPr>
          <w:lang w:val="ru-RU"/>
        </w:rPr>
      </w:pPr>
    </w:p>
    <w:p w:rsidR="001762D6" w:rsidRPr="004F6116" w:rsidRDefault="001762D6">
      <w:pPr>
        <w:jc w:val="both"/>
        <w:rPr>
          <w:b/>
          <w:lang w:val="ru-RU"/>
        </w:rPr>
      </w:pPr>
    </w:p>
    <w:p w:rsidR="001762D6" w:rsidRPr="004F6116" w:rsidRDefault="001762D6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1762D6" w:rsidRPr="004F6116" w:rsidRDefault="001762D6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1762D6" w:rsidRPr="004F6116" w:rsidRDefault="001762D6" w:rsidP="00BD6D34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Pr="004F6116">
        <w:rPr>
          <w:lang w:val="ru-RU"/>
        </w:rPr>
        <w:t xml:space="preserve"> </w:t>
      </w:r>
    </w:p>
    <w:p w:rsidR="001762D6" w:rsidRPr="001A3809" w:rsidRDefault="001762D6" w:rsidP="00992792">
      <w:pPr>
        <w:jc w:val="both"/>
        <w:rPr>
          <w:lang w:val="ru-RU"/>
        </w:rPr>
      </w:pPr>
    </w:p>
    <w:sectPr w:rsidR="001762D6" w:rsidRPr="001A380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2D6" w:rsidRDefault="001762D6" w:rsidP="00080012">
      <w:r>
        <w:separator/>
      </w:r>
    </w:p>
  </w:endnote>
  <w:endnote w:type="continuationSeparator" w:id="1">
    <w:p w:rsidR="001762D6" w:rsidRDefault="001762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2D6" w:rsidRDefault="001762D6" w:rsidP="00080012">
      <w:r>
        <w:separator/>
      </w:r>
    </w:p>
  </w:footnote>
  <w:footnote w:type="continuationSeparator" w:id="1">
    <w:p w:rsidR="001762D6" w:rsidRDefault="001762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1762D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762D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762D6" w:rsidRPr="00244DF4" w:rsidRDefault="001762D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762D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762D6" w:rsidRPr="00244DF4" w:rsidRDefault="001762D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1762D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762D6" w:rsidRPr="00080012" w:rsidRDefault="001762D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762D6" w:rsidRPr="00080012" w:rsidRDefault="001762D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1762D6" w:rsidRPr="00080012" w:rsidRDefault="001762D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762D6" w:rsidRDefault="001762D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B4C"/>
    <w:rsid w:val="00162C13"/>
    <w:rsid w:val="00174CA5"/>
    <w:rsid w:val="001762D6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12BE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53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D2FA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A736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3DD0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CBD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5BF"/>
    <w:rsid w:val="008E14D6"/>
    <w:rsid w:val="008F5325"/>
    <w:rsid w:val="00901B9B"/>
    <w:rsid w:val="00912B9C"/>
    <w:rsid w:val="00914E6C"/>
    <w:rsid w:val="00923621"/>
    <w:rsid w:val="009272C4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5EAC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0A9E"/>
    <w:rsid w:val="00B65ED2"/>
    <w:rsid w:val="00B71E17"/>
    <w:rsid w:val="00B72843"/>
    <w:rsid w:val="00B76356"/>
    <w:rsid w:val="00B9380F"/>
    <w:rsid w:val="00B96092"/>
    <w:rsid w:val="00BA2D92"/>
    <w:rsid w:val="00BA69B3"/>
    <w:rsid w:val="00BB1B06"/>
    <w:rsid w:val="00BB60ED"/>
    <w:rsid w:val="00BC1669"/>
    <w:rsid w:val="00BC1789"/>
    <w:rsid w:val="00BC6EA9"/>
    <w:rsid w:val="00BC75CD"/>
    <w:rsid w:val="00BD51C5"/>
    <w:rsid w:val="00BD6D34"/>
    <w:rsid w:val="00BE467F"/>
    <w:rsid w:val="00BE6292"/>
    <w:rsid w:val="00BF2D2F"/>
    <w:rsid w:val="00BF2D77"/>
    <w:rsid w:val="00BF2E35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47C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1A63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4DF1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7276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76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76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00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3</Pages>
  <Words>936</Words>
  <Characters>5336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2014-10-22T07:40:00Z</dcterms:created>
  <dcterms:modified xsi:type="dcterms:W3CDTF">2014-10-24T12:54:00Z</dcterms:modified>
</cp:coreProperties>
</file>