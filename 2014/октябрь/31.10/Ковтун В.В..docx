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61E" w:rsidRPr="00D8645D" w:rsidRDefault="005C261E" w:rsidP="00FC5396">
      <w:pPr>
        <w:pStyle w:val="Heading4"/>
        <w:ind w:left="-567" w:right="-58"/>
        <w:rPr>
          <w:b w:val="0"/>
          <w:sz w:val="24"/>
          <w:szCs w:val="24"/>
        </w:rPr>
      </w:pPr>
      <w:r w:rsidRPr="00D8645D">
        <w:rPr>
          <w:b w:val="0"/>
          <w:sz w:val="24"/>
          <w:szCs w:val="24"/>
        </w:rPr>
        <w:t>Выписной эпикриз</w:t>
      </w:r>
    </w:p>
    <w:p w:rsidR="005C261E" w:rsidRPr="00D8645D" w:rsidRDefault="005C261E" w:rsidP="00FC5396">
      <w:pPr>
        <w:pStyle w:val="Heading4"/>
        <w:ind w:left="-567"/>
        <w:rPr>
          <w:b w:val="0"/>
          <w:sz w:val="24"/>
          <w:szCs w:val="24"/>
        </w:rPr>
      </w:pPr>
      <w:r w:rsidRPr="00D8645D">
        <w:rPr>
          <w:b w:val="0"/>
          <w:sz w:val="24"/>
          <w:szCs w:val="24"/>
        </w:rPr>
        <w:t>Из истории болезни №  1305</w:t>
      </w:r>
    </w:p>
    <w:p w:rsidR="005C261E" w:rsidRPr="00D8645D" w:rsidRDefault="005C261E" w:rsidP="00FC5396">
      <w:pPr>
        <w:pStyle w:val="Heading5"/>
        <w:ind w:left="-567"/>
        <w:rPr>
          <w:sz w:val="24"/>
          <w:szCs w:val="24"/>
        </w:rPr>
      </w:pPr>
      <w:r w:rsidRPr="00D8645D">
        <w:rPr>
          <w:sz w:val="24"/>
          <w:szCs w:val="24"/>
        </w:rPr>
        <w:t>Ф.И.О: Ковтун Вадим Васильевич</w:t>
      </w:r>
    </w:p>
    <w:p w:rsidR="005C261E" w:rsidRPr="00D8645D" w:rsidRDefault="005C261E" w:rsidP="00FC5396">
      <w:pPr>
        <w:ind w:left="-567"/>
        <w:jc w:val="both"/>
        <w:rPr>
          <w:lang w:val="ru-RU"/>
        </w:rPr>
      </w:pPr>
      <w:r w:rsidRPr="00D8645D">
        <w:rPr>
          <w:lang w:val="ru-RU"/>
        </w:rPr>
        <w:t>Год рождения: 1969</w:t>
      </w:r>
    </w:p>
    <w:p w:rsidR="005C261E" w:rsidRPr="00D8645D" w:rsidRDefault="005C261E" w:rsidP="00FC5396">
      <w:pPr>
        <w:ind w:left="-567"/>
        <w:jc w:val="both"/>
        <w:rPr>
          <w:lang w:val="ru-RU"/>
        </w:rPr>
      </w:pPr>
      <w:r w:rsidRPr="00D8645D">
        <w:rPr>
          <w:lang w:val="ru-RU"/>
        </w:rPr>
        <w:t>Место жительства: Пологовский р–н, г. Пологи ул. К –Маркса 330-26</w:t>
      </w:r>
    </w:p>
    <w:p w:rsidR="005C261E" w:rsidRPr="00D8645D" w:rsidRDefault="005C261E" w:rsidP="00FC5396">
      <w:pPr>
        <w:ind w:left="-567"/>
        <w:jc w:val="both"/>
        <w:rPr>
          <w:lang w:val="ru-RU"/>
        </w:rPr>
      </w:pPr>
      <w:r w:rsidRPr="00D8645D">
        <w:rPr>
          <w:lang w:val="ru-RU"/>
        </w:rPr>
        <w:t>Место работы: ЧП «Техноплост» г. Пологи, сборщик</w:t>
      </w:r>
    </w:p>
    <w:p w:rsidR="005C261E" w:rsidRPr="00D8645D" w:rsidRDefault="005C261E" w:rsidP="00FC5396">
      <w:pPr>
        <w:ind w:left="-567"/>
        <w:jc w:val="both"/>
        <w:rPr>
          <w:lang w:val="ru-RU"/>
        </w:rPr>
      </w:pPr>
      <w:r w:rsidRPr="00D8645D">
        <w:rPr>
          <w:lang w:val="ru-RU"/>
        </w:rPr>
        <w:t>Находился на лечении с   21.10.14 по   03.11.14 в  энд. отд.</w:t>
      </w:r>
    </w:p>
    <w:p w:rsidR="005C261E" w:rsidRPr="00D8645D" w:rsidRDefault="005C261E" w:rsidP="000C0DC7">
      <w:pPr>
        <w:ind w:left="-567"/>
        <w:jc w:val="both"/>
        <w:rPr>
          <w:lang w:val="ru-RU"/>
        </w:rPr>
      </w:pPr>
      <w:r w:rsidRPr="00D8645D">
        <w:rPr>
          <w:u w:val="single"/>
          <w:lang w:val="ru-RU"/>
        </w:rPr>
        <w:t>Диагноз:</w:t>
      </w:r>
      <w:r w:rsidRPr="00D8645D">
        <w:rPr>
          <w:lang w:val="ru-RU"/>
        </w:rPr>
        <w:t xml:space="preserve">  Сахарный диабет, тип 1, средней тяжести,  декомпенсация.  Диабетическая ангиопатия сосудов сетчатки ОИ ХБП II ст. Диабетическая нефропатия III ст.. Хроническая дистальная диабетическая полинейропатия н/к IIст, болевая форма. Диабетическая энцефалопатия I, Астено-вегетативный с-м. Диаб. ангиопатия артерий н/к.</w:t>
      </w:r>
    </w:p>
    <w:p w:rsidR="005C261E" w:rsidRPr="00D8645D" w:rsidRDefault="005C261E" w:rsidP="00FC5396">
      <w:pPr>
        <w:ind w:left="-567"/>
        <w:jc w:val="both"/>
        <w:rPr>
          <w:lang w:val="ru-RU"/>
        </w:rPr>
      </w:pPr>
      <w:r w:rsidRPr="00D8645D">
        <w:rPr>
          <w:u w:val="single"/>
          <w:lang w:val="ru-RU"/>
        </w:rPr>
        <w:t xml:space="preserve">Жалобы при поступлении </w:t>
      </w:r>
      <w:r w:rsidRPr="00D8645D">
        <w:rPr>
          <w:lang w:val="ru-RU"/>
        </w:rPr>
        <w:t>на сухость во рту, жажду, полиурию, ухудшение зрения,  боли  в н/к, судороги, онемение ног, головные боли, головокружение.</w:t>
      </w:r>
    </w:p>
    <w:p w:rsidR="005C261E" w:rsidRPr="00D8645D" w:rsidRDefault="005C261E" w:rsidP="00FC5396">
      <w:pPr>
        <w:ind w:left="-567"/>
        <w:jc w:val="both"/>
        <w:rPr>
          <w:lang w:val="ru-RU"/>
        </w:rPr>
      </w:pPr>
      <w:r w:rsidRPr="00D8645D">
        <w:rPr>
          <w:u w:val="single"/>
          <w:lang w:val="ru-RU"/>
        </w:rPr>
        <w:t>Краткий анамнез</w:t>
      </w:r>
      <w:r w:rsidRPr="00D8645D">
        <w:rPr>
          <w:lang w:val="ru-RU"/>
        </w:rPr>
        <w:t>: СД выявлен в 2005г. Комы отрицает. С начала заболевания инсулинотерапия.  Прнимал  Хумодар, Новорапид, Левемир, Генсулин. В наст. время принимает:  Генсулин Р п/з- 10ед., п/о-10 ед., п/у- 10ед., Генсулин Н 22.00-22 ед</w:t>
      </w:r>
    </w:p>
    <w:p w:rsidR="005C261E" w:rsidRPr="00D8645D" w:rsidRDefault="005C261E" w:rsidP="00FC5396">
      <w:pPr>
        <w:ind w:left="-567"/>
        <w:jc w:val="both"/>
        <w:rPr>
          <w:lang w:val="ru-RU"/>
        </w:rPr>
      </w:pPr>
      <w:r w:rsidRPr="00D8645D">
        <w:rPr>
          <w:lang w:val="ru-RU"/>
        </w:rPr>
        <w:t xml:space="preserve">Гликемия –2-16 ммоль/л. Последнее стац. лечение  в 2012г. Боли в н/к в течение 5 лет. </w:t>
      </w:r>
    </w:p>
    <w:p w:rsidR="005C261E" w:rsidRPr="00D8645D" w:rsidRDefault="005C261E" w:rsidP="00FC5396">
      <w:pPr>
        <w:ind w:left="-567"/>
        <w:jc w:val="both"/>
        <w:rPr>
          <w:lang w:val="ru-RU"/>
        </w:rPr>
      </w:pPr>
      <w:r w:rsidRPr="00D8645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5C261E" w:rsidRPr="00D8645D" w:rsidRDefault="005C261E" w:rsidP="00FC5396">
      <w:pPr>
        <w:ind w:left="-567"/>
        <w:jc w:val="both"/>
        <w:rPr>
          <w:u w:val="single"/>
          <w:lang w:val="ru-RU"/>
        </w:rPr>
      </w:pPr>
      <w:r w:rsidRPr="00D8645D">
        <w:rPr>
          <w:u w:val="single"/>
          <w:lang w:val="ru-RU"/>
        </w:rPr>
        <w:t>Данные лабораторных исследований.</w:t>
      </w:r>
    </w:p>
    <w:p w:rsidR="005C261E" w:rsidRPr="00D8645D" w:rsidRDefault="005C261E" w:rsidP="00FC5396">
      <w:pPr>
        <w:ind w:left="-567"/>
        <w:jc w:val="both"/>
        <w:rPr>
          <w:lang w:val="ru-RU"/>
        </w:rPr>
      </w:pPr>
      <w:r w:rsidRPr="00D8645D">
        <w:rPr>
          <w:lang w:val="ru-RU"/>
        </w:rPr>
        <w:t xml:space="preserve">22.10.14 Общ. ан. крови Нв – 151 г/л  эритр –4,5 лейк – 4,7  СОЭ – 2 мм/час   </w:t>
      </w:r>
    </w:p>
    <w:p w:rsidR="005C261E" w:rsidRPr="00D8645D" w:rsidRDefault="005C261E" w:rsidP="00FC5396">
      <w:pPr>
        <w:ind w:left="-567"/>
        <w:jc w:val="both"/>
        <w:rPr>
          <w:lang w:val="ru-RU"/>
        </w:rPr>
      </w:pPr>
      <w:r w:rsidRPr="00D8645D">
        <w:rPr>
          <w:lang w:val="ru-RU"/>
        </w:rPr>
        <w:t xml:space="preserve">э-1 %    п- 0%   с- 60%   л-  34%   м- 5%  </w:t>
      </w:r>
    </w:p>
    <w:p w:rsidR="005C261E" w:rsidRPr="00D8645D" w:rsidRDefault="005C261E" w:rsidP="00FC5396">
      <w:pPr>
        <w:ind w:left="-567"/>
        <w:jc w:val="both"/>
        <w:rPr>
          <w:lang w:val="ru-RU"/>
        </w:rPr>
      </w:pPr>
      <w:r w:rsidRPr="00D8645D">
        <w:rPr>
          <w:lang w:val="ru-RU"/>
        </w:rPr>
        <w:t xml:space="preserve">22.10.14 Биохимия: СКФ –88 мл./мин., хол –5,55 тригл – 1,89ХСЛПВП 1,37- ХСЛПНП -3,32 Катер -3,0 мочевина –6,7  креатинин –112,8   бил общ –11,8  бил пр –2,9  тим –2,6  АСТ –0,20   АЛТ –0,33   ммоль/л; </w:t>
      </w:r>
    </w:p>
    <w:p w:rsidR="005C261E" w:rsidRPr="00D8645D" w:rsidRDefault="005C261E" w:rsidP="00FC5396">
      <w:pPr>
        <w:ind w:left="-567"/>
        <w:jc w:val="both"/>
        <w:rPr>
          <w:lang w:val="ru-RU"/>
        </w:rPr>
      </w:pPr>
      <w:r w:rsidRPr="00D8645D">
        <w:rPr>
          <w:lang w:val="ru-RU"/>
        </w:rPr>
        <w:t>22.10.14 Глик. гемоглобин -10,1 %</w:t>
      </w:r>
    </w:p>
    <w:p w:rsidR="005C261E" w:rsidRPr="00D8645D" w:rsidRDefault="005C261E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D8645D">
        <w:rPr>
          <w:b w:val="0"/>
          <w:sz w:val="24"/>
          <w:szCs w:val="24"/>
        </w:rPr>
        <w:t>22.10.14 Общ. ан. мочи уд вес м/м  лейк –1-2   в п/зр белок – отр  ацетон –отр;  эпит. пл. - ;ед эпит. перех. -  в п/зр</w:t>
      </w:r>
    </w:p>
    <w:p w:rsidR="005C261E" w:rsidRPr="00D8645D" w:rsidRDefault="005C261E" w:rsidP="00FC5396">
      <w:pPr>
        <w:ind w:left="-567"/>
        <w:rPr>
          <w:lang w:val="ru-RU"/>
        </w:rPr>
      </w:pPr>
      <w:r w:rsidRPr="00D8645D">
        <w:rPr>
          <w:lang w:val="ru-RU"/>
        </w:rPr>
        <w:t>23.10.14 Суточная глюкозурия –1,5  %;   Суточная протеинурия –  отр</w:t>
      </w:r>
    </w:p>
    <w:p w:rsidR="005C261E" w:rsidRPr="00D8645D" w:rsidRDefault="005C261E" w:rsidP="00FC5396">
      <w:pPr>
        <w:pStyle w:val="Heading5"/>
        <w:ind w:left="-567"/>
        <w:rPr>
          <w:sz w:val="24"/>
          <w:szCs w:val="24"/>
        </w:rPr>
      </w:pPr>
      <w:r w:rsidRPr="00D8645D">
        <w:rPr>
          <w:sz w:val="24"/>
          <w:szCs w:val="24"/>
        </w:rPr>
        <w:t>24.10.14 Микроальбуминурия –54,3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5C261E" w:rsidRPr="00D8645D" w:rsidTr="00B76356">
        <w:tc>
          <w:tcPr>
            <w:tcW w:w="2518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 xml:space="preserve">Гликемический </w:t>
            </w:r>
          </w:p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22.00</w:t>
            </w:r>
          </w:p>
        </w:tc>
      </w:tr>
      <w:tr w:rsidR="005C261E" w:rsidRPr="00D8645D" w:rsidTr="00B76356">
        <w:tc>
          <w:tcPr>
            <w:tcW w:w="2518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5C261E" w:rsidRPr="00D8645D" w:rsidRDefault="005C261E" w:rsidP="00B76356">
            <w:pPr>
              <w:rPr>
                <w:lang w:val="ru-RU"/>
              </w:rPr>
            </w:pPr>
          </w:p>
        </w:tc>
      </w:tr>
      <w:tr w:rsidR="005C261E" w:rsidRPr="00D8645D" w:rsidTr="00B76356">
        <w:tc>
          <w:tcPr>
            <w:tcW w:w="2518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5C261E" w:rsidRPr="00D8645D" w:rsidRDefault="005C261E" w:rsidP="00B76356">
            <w:pPr>
              <w:rPr>
                <w:lang w:val="ru-RU"/>
              </w:rPr>
            </w:pPr>
          </w:p>
        </w:tc>
      </w:tr>
      <w:tr w:rsidR="005C261E" w:rsidRPr="00D8645D" w:rsidTr="00B76356">
        <w:tc>
          <w:tcPr>
            <w:tcW w:w="2518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5C261E" w:rsidRPr="00D8645D" w:rsidRDefault="005C261E" w:rsidP="00B76356">
            <w:pPr>
              <w:rPr>
                <w:lang w:val="ru-RU"/>
              </w:rPr>
            </w:pPr>
          </w:p>
        </w:tc>
      </w:tr>
      <w:tr w:rsidR="005C261E" w:rsidRPr="00D8645D" w:rsidTr="00B76356">
        <w:tc>
          <w:tcPr>
            <w:tcW w:w="2518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7,9</w:t>
            </w:r>
          </w:p>
        </w:tc>
      </w:tr>
      <w:tr w:rsidR="005C261E" w:rsidRPr="00D8645D" w:rsidTr="00B76356">
        <w:tc>
          <w:tcPr>
            <w:tcW w:w="2518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5C261E" w:rsidRPr="00D8645D" w:rsidRDefault="005C261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C261E" w:rsidRPr="00D8645D" w:rsidRDefault="005C26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261E" w:rsidRPr="00D8645D" w:rsidRDefault="005C261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C261E" w:rsidRPr="00D8645D" w:rsidRDefault="005C261E" w:rsidP="00B76356">
            <w:pPr>
              <w:rPr>
                <w:lang w:val="ru-RU"/>
              </w:rPr>
            </w:pPr>
            <w:r w:rsidRPr="00D8645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5C261E" w:rsidRPr="00D8645D" w:rsidRDefault="005C261E" w:rsidP="00B76356">
            <w:pPr>
              <w:rPr>
                <w:lang w:val="ru-RU"/>
              </w:rPr>
            </w:pPr>
          </w:p>
        </w:tc>
      </w:tr>
    </w:tbl>
    <w:p w:rsidR="005C261E" w:rsidRPr="00D8645D" w:rsidRDefault="005C261E" w:rsidP="007D2C13">
      <w:pPr>
        <w:ind w:left="-567"/>
        <w:jc w:val="both"/>
        <w:rPr>
          <w:lang w:val="ru-RU"/>
        </w:rPr>
      </w:pPr>
      <w:r w:rsidRPr="00D8645D">
        <w:rPr>
          <w:u w:val="single"/>
          <w:lang w:val="ru-RU"/>
        </w:rPr>
        <w:t>22.10.14Невропатолог</w:t>
      </w:r>
      <w:r w:rsidRPr="00D8645D">
        <w:rPr>
          <w:lang w:val="ru-RU"/>
        </w:rPr>
        <w:t xml:space="preserve">:  Хроническая дистальная диабетическая полинейропатия н/к IIст, болевая форма. Диабетическая энцефалопатия I, Астено-вегетативный с-м. </w:t>
      </w:r>
    </w:p>
    <w:p w:rsidR="005C261E" w:rsidRPr="00D8645D" w:rsidRDefault="005C261E" w:rsidP="00FC5396">
      <w:pPr>
        <w:ind w:left="-567"/>
        <w:jc w:val="both"/>
        <w:rPr>
          <w:lang w:val="ru-RU"/>
        </w:rPr>
      </w:pPr>
      <w:r w:rsidRPr="00D8645D">
        <w:rPr>
          <w:u w:val="single"/>
          <w:lang w:val="ru-RU"/>
        </w:rPr>
        <w:t>23.10.14 Окулист</w:t>
      </w:r>
      <w:r w:rsidRPr="00D8645D">
        <w:rPr>
          <w:lang w:val="ru-RU"/>
        </w:rPr>
        <w:t xml:space="preserve">: Оптические среды прозрачны Гл. дно: ДЗН бледно-розовые. Границы четкие.  Артерии сужены, склерозированы.  Салюс I. Д-з: Диабетическая ангиопатия сосудов сетчатки ОИ. </w:t>
      </w:r>
    </w:p>
    <w:p w:rsidR="005C261E" w:rsidRPr="00D8645D" w:rsidRDefault="005C261E" w:rsidP="00FC5396">
      <w:pPr>
        <w:ind w:left="-567"/>
        <w:jc w:val="both"/>
        <w:rPr>
          <w:lang w:val="ru-RU"/>
        </w:rPr>
      </w:pPr>
      <w:r w:rsidRPr="00D8645D">
        <w:rPr>
          <w:u w:val="single"/>
          <w:lang w:val="ru-RU"/>
        </w:rPr>
        <w:t>21.10.14ЭКГ</w:t>
      </w:r>
      <w:r w:rsidRPr="00D8645D">
        <w:rPr>
          <w:lang w:val="ru-RU"/>
        </w:rPr>
        <w:t xml:space="preserve">: ЧСС -75 уд/мин. Вольтаж сохранен.  Ритм синусовый. Эл. ось не отклонена. Позиция полувертикальная. Гипертрофия левого желудочка. </w:t>
      </w:r>
      <w:r w:rsidRPr="00D8645D">
        <w:rPr>
          <w:u w:val="single"/>
          <w:lang w:val="ru-RU"/>
        </w:rPr>
        <w:t>24.10.14Кардиолог</w:t>
      </w:r>
      <w:r w:rsidRPr="00D8645D">
        <w:rPr>
          <w:lang w:val="ru-RU"/>
        </w:rPr>
        <w:t>: НЦД по смешанному типу.</w:t>
      </w:r>
    </w:p>
    <w:p w:rsidR="005C261E" w:rsidRPr="00D8645D" w:rsidRDefault="005C261E" w:rsidP="00FC5396">
      <w:pPr>
        <w:ind w:left="-567"/>
        <w:jc w:val="both"/>
        <w:rPr>
          <w:u w:val="single"/>
          <w:lang w:val="ru-RU"/>
        </w:rPr>
      </w:pPr>
      <w:r w:rsidRPr="00D8645D">
        <w:rPr>
          <w:u w:val="single"/>
          <w:lang w:val="ru-RU"/>
        </w:rPr>
        <w:t>22.10.14РВГ:</w:t>
      </w:r>
      <w:r w:rsidRPr="00D8645D">
        <w:rPr>
          <w:lang w:val="ru-RU"/>
        </w:rPr>
        <w:t xml:space="preserve"> Кровообращение не нарушено, тонус  сосудов N. </w:t>
      </w:r>
    </w:p>
    <w:p w:rsidR="005C261E" w:rsidRPr="00D8645D" w:rsidRDefault="005C261E" w:rsidP="00FC5396">
      <w:pPr>
        <w:ind w:left="-567"/>
        <w:jc w:val="both"/>
        <w:rPr>
          <w:lang w:val="ru-RU"/>
        </w:rPr>
      </w:pPr>
      <w:r w:rsidRPr="00D8645D">
        <w:rPr>
          <w:u w:val="single"/>
          <w:lang w:val="ru-RU"/>
        </w:rPr>
        <w:t>23.10.14Дупл. сканирование артерий н/к</w:t>
      </w:r>
      <w:r w:rsidRPr="00D8645D">
        <w:rPr>
          <w:lang w:val="ru-RU"/>
        </w:rPr>
        <w:t xml:space="preserve">: Заключение: Диаб. ангиопатия артерий н/к. </w:t>
      </w:r>
    </w:p>
    <w:p w:rsidR="005C261E" w:rsidRPr="00D8645D" w:rsidRDefault="005C261E" w:rsidP="00FC5396">
      <w:pPr>
        <w:ind w:left="-567"/>
        <w:jc w:val="both"/>
        <w:rPr>
          <w:lang w:val="ru-RU"/>
        </w:rPr>
      </w:pPr>
      <w:r w:rsidRPr="00D8645D">
        <w:rPr>
          <w:u w:val="single"/>
          <w:lang w:val="ru-RU"/>
        </w:rPr>
        <w:t>21.10.14УЗИ щит. железы</w:t>
      </w:r>
      <w:r w:rsidRPr="00D8645D">
        <w:rPr>
          <w:lang w:val="ru-RU"/>
        </w:rPr>
        <w:t>: Пр д. V =8,0  см</w:t>
      </w:r>
      <w:r w:rsidRPr="00D8645D">
        <w:rPr>
          <w:vertAlign w:val="superscript"/>
          <w:lang w:val="ru-RU"/>
        </w:rPr>
        <w:t>3</w:t>
      </w:r>
      <w:r w:rsidRPr="00D8645D">
        <w:rPr>
          <w:lang w:val="ru-RU"/>
        </w:rPr>
        <w:t>; лев. д. V =  8,5см</w:t>
      </w:r>
      <w:r w:rsidRPr="00D8645D">
        <w:rPr>
          <w:vertAlign w:val="superscript"/>
          <w:lang w:val="ru-RU"/>
        </w:rPr>
        <w:t>3</w:t>
      </w:r>
    </w:p>
    <w:p w:rsidR="005C261E" w:rsidRPr="00D8645D" w:rsidRDefault="005C261E" w:rsidP="0071369F">
      <w:pPr>
        <w:ind w:left="-567"/>
        <w:jc w:val="both"/>
        <w:rPr>
          <w:lang w:val="ru-RU"/>
        </w:rPr>
      </w:pPr>
      <w:r w:rsidRPr="00D8645D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 однородная. Регионарные л/узлы  не визуализируются. Закл.: Эхопризнаков патологии щит. железы нет. </w:t>
      </w:r>
    </w:p>
    <w:p w:rsidR="005C261E" w:rsidRPr="00D8645D" w:rsidRDefault="005C261E" w:rsidP="0071369F">
      <w:pPr>
        <w:ind w:left="-567"/>
        <w:jc w:val="both"/>
        <w:rPr>
          <w:lang w:val="ru-RU"/>
        </w:rPr>
      </w:pPr>
      <w:r w:rsidRPr="00D8645D">
        <w:rPr>
          <w:u w:val="single"/>
          <w:lang w:val="ru-RU"/>
        </w:rPr>
        <w:t>Лечение:</w:t>
      </w:r>
      <w:r w:rsidRPr="00D8645D">
        <w:rPr>
          <w:lang w:val="ru-RU"/>
        </w:rPr>
        <w:t xml:space="preserve">  Генсулин R,  Генсулин Н п/к, диалипон в/в кап ,актовегин, витаксон .</w:t>
      </w:r>
    </w:p>
    <w:p w:rsidR="005C261E" w:rsidRPr="00D8645D" w:rsidRDefault="005C261E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8645D">
        <w:rPr>
          <w:u w:val="single"/>
          <w:lang w:val="ru-RU"/>
        </w:rPr>
        <w:t>Состояние больного при выписке</w:t>
      </w:r>
      <w:r w:rsidRPr="00D8645D">
        <w:rPr>
          <w:lang w:val="ru-RU"/>
        </w:rPr>
        <w:t xml:space="preserve">:. СД компенсирован, уменьшились боли в н/к. АД 130/70 мм рт. ст. </w:t>
      </w:r>
    </w:p>
    <w:p w:rsidR="005C261E" w:rsidRPr="00D8645D" w:rsidRDefault="005C261E">
      <w:pPr>
        <w:jc w:val="both"/>
        <w:rPr>
          <w:u w:val="single"/>
          <w:lang w:val="ru-RU"/>
        </w:rPr>
      </w:pPr>
      <w:r w:rsidRPr="00D8645D">
        <w:rPr>
          <w:u w:val="single"/>
          <w:lang w:val="ru-RU"/>
        </w:rPr>
        <w:t xml:space="preserve">Рекомендовано </w:t>
      </w:r>
      <w:r w:rsidRPr="00D8645D">
        <w:rPr>
          <w:lang w:val="ru-RU"/>
        </w:rPr>
        <w:t>:</w:t>
      </w:r>
    </w:p>
    <w:p w:rsidR="005C261E" w:rsidRPr="00D8645D" w:rsidRDefault="005C261E">
      <w:pPr>
        <w:numPr>
          <w:ilvl w:val="0"/>
          <w:numId w:val="2"/>
        </w:numPr>
        <w:jc w:val="both"/>
        <w:rPr>
          <w:lang w:val="ru-RU"/>
        </w:rPr>
      </w:pPr>
      <w:r w:rsidRPr="00D8645D">
        <w:rPr>
          <w:lang w:val="ru-RU"/>
        </w:rPr>
        <w:t>«Д» наблюдение эндокринолога, уч. терапевта по м\жит.</w:t>
      </w:r>
    </w:p>
    <w:p w:rsidR="005C261E" w:rsidRPr="00D8645D" w:rsidRDefault="005C261E">
      <w:pPr>
        <w:numPr>
          <w:ilvl w:val="0"/>
          <w:numId w:val="2"/>
        </w:numPr>
        <w:jc w:val="both"/>
        <w:rPr>
          <w:lang w:val="ru-RU"/>
        </w:rPr>
      </w:pPr>
      <w:r w:rsidRPr="00D8645D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5C261E" w:rsidRPr="00D8645D" w:rsidRDefault="005C261E">
      <w:pPr>
        <w:numPr>
          <w:ilvl w:val="0"/>
          <w:numId w:val="2"/>
        </w:numPr>
        <w:jc w:val="both"/>
        <w:rPr>
          <w:lang w:val="ru-RU"/>
        </w:rPr>
      </w:pPr>
      <w:r w:rsidRPr="00D8645D">
        <w:rPr>
          <w:lang w:val="ru-RU"/>
        </w:rPr>
        <w:t>Инсулинотерапия:  Генсулин R п/з-12-14 ед., п/о-14-16 ед., п/уж – 8-10ед.,  22.00 Генсулин Н  -22-24ед.</w:t>
      </w:r>
    </w:p>
    <w:p w:rsidR="005C261E" w:rsidRPr="00D8645D" w:rsidRDefault="005C261E">
      <w:pPr>
        <w:numPr>
          <w:ilvl w:val="0"/>
          <w:numId w:val="2"/>
        </w:numPr>
        <w:jc w:val="both"/>
        <w:rPr>
          <w:lang w:val="ru-RU"/>
        </w:rPr>
      </w:pPr>
      <w:r w:rsidRPr="00D8645D">
        <w:rPr>
          <w:lang w:val="ru-RU"/>
        </w:rPr>
        <w:t>Контроль глик. гемоглобина 1 раз в 6 мес., микроальбуминурии 1р. в 6 мес.</w:t>
      </w:r>
    </w:p>
    <w:p w:rsidR="005C261E" w:rsidRPr="00D8645D" w:rsidRDefault="005C261E">
      <w:pPr>
        <w:numPr>
          <w:ilvl w:val="0"/>
          <w:numId w:val="2"/>
        </w:numPr>
        <w:jc w:val="both"/>
        <w:rPr>
          <w:lang w:val="ru-RU"/>
        </w:rPr>
      </w:pPr>
      <w:r w:rsidRPr="00D8645D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5C261E" w:rsidRPr="00D8645D" w:rsidRDefault="005C261E">
      <w:pPr>
        <w:numPr>
          <w:ilvl w:val="0"/>
          <w:numId w:val="2"/>
        </w:numPr>
        <w:jc w:val="both"/>
        <w:rPr>
          <w:lang w:val="ru-RU"/>
        </w:rPr>
      </w:pPr>
      <w:r w:rsidRPr="00D8645D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5C261E" w:rsidRPr="00D8645D" w:rsidRDefault="005C261E">
      <w:pPr>
        <w:numPr>
          <w:ilvl w:val="0"/>
          <w:numId w:val="2"/>
        </w:numPr>
        <w:jc w:val="both"/>
        <w:rPr>
          <w:lang w:val="ru-RU"/>
        </w:rPr>
      </w:pPr>
      <w:r w:rsidRPr="00D8645D">
        <w:rPr>
          <w:lang w:val="ru-RU"/>
        </w:rPr>
        <w:t xml:space="preserve">Эналаприл 2,5 мг утром- курсами .Контр. АД. </w:t>
      </w:r>
    </w:p>
    <w:p w:rsidR="005C261E" w:rsidRPr="00D8645D" w:rsidRDefault="005C261E" w:rsidP="00503C44">
      <w:pPr>
        <w:numPr>
          <w:ilvl w:val="0"/>
          <w:numId w:val="2"/>
        </w:numPr>
        <w:jc w:val="both"/>
        <w:rPr>
          <w:lang w:val="ru-RU"/>
        </w:rPr>
      </w:pPr>
      <w:r w:rsidRPr="00D8645D">
        <w:rPr>
          <w:lang w:val="ru-RU"/>
        </w:rPr>
        <w:t>Диалипон 600 мг/сут. 2-3 мес., нейрорубин форте 1т./сут., (мильгамма 1т.*3р/д., витаксон 1т. *3р/д.) 1 мес., актовегин 200 мг *2р/д. 1 мес.</w:t>
      </w:r>
    </w:p>
    <w:p w:rsidR="005C261E" w:rsidRPr="00D8645D" w:rsidRDefault="005C261E" w:rsidP="00E9696F">
      <w:pPr>
        <w:numPr>
          <w:ilvl w:val="0"/>
          <w:numId w:val="2"/>
        </w:numPr>
        <w:jc w:val="both"/>
        <w:rPr>
          <w:lang w:val="ru-RU"/>
        </w:rPr>
      </w:pPr>
      <w:r w:rsidRPr="00D8645D">
        <w:rPr>
          <w:lang w:val="ru-RU"/>
        </w:rPr>
        <w:t>Рек. невропатолога: Медитан  300мг 1р/сут. 2-3 нед. при болем синдроме дозу возможно довести  до 900-</w:t>
      </w:r>
    </w:p>
    <w:p w:rsidR="005C261E" w:rsidRPr="00D8645D" w:rsidRDefault="005C261E" w:rsidP="00A9598B">
      <w:pPr>
        <w:numPr>
          <w:ilvl w:val="0"/>
          <w:numId w:val="2"/>
        </w:numPr>
        <w:jc w:val="both"/>
        <w:rPr>
          <w:lang w:val="ru-RU"/>
        </w:rPr>
      </w:pPr>
      <w:r w:rsidRPr="00D8645D">
        <w:rPr>
          <w:lang w:val="ru-RU"/>
        </w:rPr>
        <w:t xml:space="preserve">Б/л серия. АГВ  №   234600     с 22 .10.14 по 03 .11.14. К труду 04 .11.14г. </w:t>
      </w:r>
    </w:p>
    <w:p w:rsidR="005C261E" w:rsidRPr="00D8645D" w:rsidRDefault="005C261E" w:rsidP="00A9598B">
      <w:pPr>
        <w:ind w:left="435"/>
        <w:jc w:val="both"/>
        <w:rPr>
          <w:lang w:val="ru-RU"/>
        </w:rPr>
      </w:pPr>
    </w:p>
    <w:p w:rsidR="005C261E" w:rsidRPr="00D8645D" w:rsidRDefault="005C261E">
      <w:pPr>
        <w:jc w:val="both"/>
        <w:rPr>
          <w:b/>
          <w:lang w:val="ru-RU"/>
        </w:rPr>
      </w:pPr>
    </w:p>
    <w:p w:rsidR="005C261E" w:rsidRPr="00D8645D" w:rsidRDefault="005C261E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D8645D">
        <w:rPr>
          <w:sz w:val="24"/>
          <w:szCs w:val="24"/>
        </w:rPr>
        <w:t xml:space="preserve">Леч. врач  Соловьюк Е.А. </w:t>
      </w:r>
    </w:p>
    <w:p w:rsidR="005C261E" w:rsidRPr="00D8645D" w:rsidRDefault="005C261E" w:rsidP="004468E8">
      <w:pPr>
        <w:jc w:val="both"/>
        <w:rPr>
          <w:lang w:val="ru-RU"/>
        </w:rPr>
      </w:pPr>
      <w:r w:rsidRPr="00D8645D">
        <w:rPr>
          <w:lang w:val="ru-RU"/>
        </w:rPr>
        <w:t>Зав. отд.  Фещук И.А.</w:t>
      </w:r>
    </w:p>
    <w:p w:rsidR="005C261E" w:rsidRPr="00D8645D" w:rsidRDefault="005C261E" w:rsidP="00E01E7C">
      <w:pPr>
        <w:jc w:val="both"/>
        <w:rPr>
          <w:lang w:val="ru-RU"/>
        </w:rPr>
      </w:pPr>
      <w:r w:rsidRPr="00D8645D">
        <w:rPr>
          <w:lang w:val="ru-RU"/>
        </w:rPr>
        <w:t>Нач. мед. Костина Т.К.</w:t>
      </w:r>
    </w:p>
    <w:p w:rsidR="005C261E" w:rsidRPr="00D8645D" w:rsidRDefault="005C261E" w:rsidP="00992792">
      <w:pPr>
        <w:jc w:val="both"/>
        <w:rPr>
          <w:lang w:val="ru-RU"/>
        </w:rPr>
      </w:pPr>
    </w:p>
    <w:sectPr w:rsidR="005C261E" w:rsidRPr="00D8645D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61E" w:rsidRDefault="005C261E" w:rsidP="00080012">
      <w:r>
        <w:separator/>
      </w:r>
    </w:p>
  </w:endnote>
  <w:endnote w:type="continuationSeparator" w:id="1">
    <w:p w:rsidR="005C261E" w:rsidRDefault="005C26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61E" w:rsidRDefault="005C261E" w:rsidP="00080012">
      <w:r>
        <w:separator/>
      </w:r>
    </w:p>
  </w:footnote>
  <w:footnote w:type="continuationSeparator" w:id="1">
    <w:p w:rsidR="005C261E" w:rsidRDefault="005C26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5C261E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C261E" w:rsidRPr="00244DF4" w:rsidRDefault="005C261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C261E" w:rsidRPr="00244DF4" w:rsidRDefault="005C261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C261E" w:rsidRPr="00244DF4" w:rsidRDefault="005C261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C261E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C261E" w:rsidRPr="00244DF4" w:rsidRDefault="005C261E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C261E" w:rsidRPr="00244DF4" w:rsidRDefault="005C261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C261E" w:rsidRPr="00244DF4" w:rsidRDefault="005C261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C261E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C261E" w:rsidRPr="00244DF4" w:rsidRDefault="005C261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C261E" w:rsidRPr="00244DF4" w:rsidRDefault="005C261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C261E" w:rsidRPr="00244DF4" w:rsidRDefault="005C261E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C261E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C261E" w:rsidRPr="00080012" w:rsidRDefault="005C261E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C261E" w:rsidRPr="00080012" w:rsidRDefault="005C261E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C261E" w:rsidRPr="00080012" w:rsidRDefault="005C261E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C261E" w:rsidRDefault="005C261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0DC7"/>
    <w:rsid w:val="000C56A8"/>
    <w:rsid w:val="000C60ED"/>
    <w:rsid w:val="000D2119"/>
    <w:rsid w:val="000D7250"/>
    <w:rsid w:val="000E50E3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0E66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030"/>
    <w:rsid w:val="00567B11"/>
    <w:rsid w:val="00574CED"/>
    <w:rsid w:val="0057607F"/>
    <w:rsid w:val="00577CFF"/>
    <w:rsid w:val="00577E6E"/>
    <w:rsid w:val="005867EC"/>
    <w:rsid w:val="005A159B"/>
    <w:rsid w:val="005A623A"/>
    <w:rsid w:val="005C261E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69F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2C13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C7248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96F"/>
    <w:rsid w:val="009C5E53"/>
    <w:rsid w:val="009D2691"/>
    <w:rsid w:val="009D41CF"/>
    <w:rsid w:val="009E679E"/>
    <w:rsid w:val="009F0557"/>
    <w:rsid w:val="009F51BD"/>
    <w:rsid w:val="009F55A5"/>
    <w:rsid w:val="00A04965"/>
    <w:rsid w:val="00A06BA3"/>
    <w:rsid w:val="00A073DB"/>
    <w:rsid w:val="00A13C11"/>
    <w:rsid w:val="00A1587F"/>
    <w:rsid w:val="00A23B28"/>
    <w:rsid w:val="00A27D45"/>
    <w:rsid w:val="00A368D2"/>
    <w:rsid w:val="00A42D89"/>
    <w:rsid w:val="00A56270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01FF"/>
    <w:rsid w:val="00AD6D15"/>
    <w:rsid w:val="00AD7400"/>
    <w:rsid w:val="00AE1A60"/>
    <w:rsid w:val="00AF0197"/>
    <w:rsid w:val="00B033E4"/>
    <w:rsid w:val="00B063AA"/>
    <w:rsid w:val="00B16629"/>
    <w:rsid w:val="00B32409"/>
    <w:rsid w:val="00B4456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26BFF"/>
    <w:rsid w:val="00C33DBC"/>
    <w:rsid w:val="00C365E6"/>
    <w:rsid w:val="00C401A7"/>
    <w:rsid w:val="00C42780"/>
    <w:rsid w:val="00C45DB5"/>
    <w:rsid w:val="00C65645"/>
    <w:rsid w:val="00C701D1"/>
    <w:rsid w:val="00C70269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175F6"/>
    <w:rsid w:val="00D257A8"/>
    <w:rsid w:val="00D26C6C"/>
    <w:rsid w:val="00D27812"/>
    <w:rsid w:val="00D3141E"/>
    <w:rsid w:val="00D356CB"/>
    <w:rsid w:val="00D406E6"/>
    <w:rsid w:val="00D461D7"/>
    <w:rsid w:val="00D56153"/>
    <w:rsid w:val="00D63879"/>
    <w:rsid w:val="00D71C56"/>
    <w:rsid w:val="00D8645D"/>
    <w:rsid w:val="00D97EAA"/>
    <w:rsid w:val="00DA19D5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44F0F"/>
    <w:rsid w:val="00F52974"/>
    <w:rsid w:val="00F67360"/>
    <w:rsid w:val="00F7479F"/>
    <w:rsid w:val="00F77B00"/>
    <w:rsid w:val="00F77FF8"/>
    <w:rsid w:val="00F8270B"/>
    <w:rsid w:val="00F91059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539DA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9DA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9DA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841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1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2</Pages>
  <Words>599</Words>
  <Characters>3415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11</cp:revision>
  <cp:lastPrinted>2014-11-03T09:48:00Z</cp:lastPrinted>
  <dcterms:created xsi:type="dcterms:W3CDTF">2014-10-31T07:50:00Z</dcterms:created>
  <dcterms:modified xsi:type="dcterms:W3CDTF">2014-11-03T09:50:00Z</dcterms:modified>
</cp:coreProperties>
</file>