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1DD" w:rsidRPr="00815AA7" w:rsidRDefault="009D21DD" w:rsidP="00FC5396">
      <w:pPr>
        <w:pStyle w:val="Heading4"/>
        <w:ind w:left="-567" w:right="-58"/>
        <w:rPr>
          <w:b w:val="0"/>
          <w:sz w:val="24"/>
          <w:szCs w:val="24"/>
        </w:rPr>
      </w:pPr>
      <w:r w:rsidRPr="00815AA7">
        <w:rPr>
          <w:b w:val="0"/>
          <w:sz w:val="24"/>
          <w:szCs w:val="24"/>
        </w:rPr>
        <w:t>Выписной эпикриз</w:t>
      </w:r>
    </w:p>
    <w:p w:rsidR="009D21DD" w:rsidRPr="00815AA7" w:rsidRDefault="009D21DD" w:rsidP="00FC5396">
      <w:pPr>
        <w:pStyle w:val="Heading4"/>
        <w:ind w:left="-567"/>
        <w:rPr>
          <w:b w:val="0"/>
          <w:sz w:val="24"/>
          <w:szCs w:val="24"/>
        </w:rPr>
      </w:pPr>
      <w:r w:rsidRPr="00815AA7">
        <w:rPr>
          <w:b w:val="0"/>
          <w:sz w:val="24"/>
          <w:szCs w:val="24"/>
        </w:rPr>
        <w:t>Из истории болезни №  1315</w:t>
      </w:r>
    </w:p>
    <w:p w:rsidR="009D21DD" w:rsidRPr="00815AA7" w:rsidRDefault="009D21DD" w:rsidP="00FC5396">
      <w:pPr>
        <w:pStyle w:val="Heading5"/>
        <w:ind w:left="-567"/>
        <w:rPr>
          <w:sz w:val="24"/>
          <w:szCs w:val="24"/>
        </w:rPr>
      </w:pPr>
      <w:r w:rsidRPr="00815AA7">
        <w:rPr>
          <w:sz w:val="24"/>
          <w:szCs w:val="24"/>
        </w:rPr>
        <w:t>Ф.И.О: Юрченко Юлия Юрьевна</w:t>
      </w:r>
    </w:p>
    <w:p w:rsidR="009D21DD" w:rsidRPr="00815AA7" w:rsidRDefault="009D21DD" w:rsidP="00FC5396">
      <w:pPr>
        <w:ind w:left="-567"/>
        <w:jc w:val="both"/>
        <w:rPr>
          <w:lang w:val="ru-RU"/>
        </w:rPr>
      </w:pPr>
      <w:r w:rsidRPr="00815AA7">
        <w:rPr>
          <w:lang w:val="ru-RU"/>
        </w:rPr>
        <w:t>Год рождения: 1990</w:t>
      </w:r>
    </w:p>
    <w:p w:rsidR="009D21DD" w:rsidRPr="00815AA7" w:rsidRDefault="009D21DD" w:rsidP="00FC5396">
      <w:pPr>
        <w:ind w:left="-567"/>
        <w:jc w:val="both"/>
        <w:rPr>
          <w:lang w:val="ru-RU"/>
        </w:rPr>
      </w:pPr>
      <w:r w:rsidRPr="00815AA7">
        <w:rPr>
          <w:lang w:val="ru-RU"/>
        </w:rPr>
        <w:t>Место жительства: Ореховский р-н, н. Орехов ул. Октябрьская 217.</w:t>
      </w:r>
    </w:p>
    <w:p w:rsidR="009D21DD" w:rsidRPr="00815AA7" w:rsidRDefault="009D21DD" w:rsidP="00FC5396">
      <w:pPr>
        <w:ind w:left="-567"/>
        <w:jc w:val="both"/>
        <w:rPr>
          <w:lang w:val="ru-RU"/>
        </w:rPr>
      </w:pPr>
      <w:r w:rsidRPr="00815AA7">
        <w:rPr>
          <w:lang w:val="ru-RU"/>
        </w:rPr>
        <w:t>Место работы: н/р</w:t>
      </w:r>
      <w:r>
        <w:rPr>
          <w:lang w:val="ru-RU"/>
        </w:rPr>
        <w:t>,</w:t>
      </w:r>
      <w:r w:rsidRPr="00815AA7">
        <w:rPr>
          <w:lang w:val="ru-RU"/>
        </w:rPr>
        <w:t xml:space="preserve"> инв Ш гр.</w:t>
      </w:r>
    </w:p>
    <w:p w:rsidR="009D21DD" w:rsidRPr="00815AA7" w:rsidRDefault="009D21DD" w:rsidP="00FC5396">
      <w:pPr>
        <w:ind w:left="-567"/>
        <w:jc w:val="both"/>
        <w:rPr>
          <w:lang w:val="ru-RU"/>
        </w:rPr>
      </w:pPr>
      <w:r w:rsidRPr="00815AA7">
        <w:rPr>
          <w:lang w:val="ru-RU"/>
        </w:rPr>
        <w:t>Находился на лечении с   22.10.14 по   29.10.14 в диаб.   отд.</w:t>
      </w:r>
    </w:p>
    <w:p w:rsidR="009D21DD" w:rsidRPr="00815AA7" w:rsidRDefault="009D21DD" w:rsidP="003503FC">
      <w:pPr>
        <w:ind w:left="-567"/>
        <w:jc w:val="both"/>
        <w:rPr>
          <w:lang w:val="ru-RU"/>
        </w:rPr>
      </w:pPr>
      <w:r w:rsidRPr="00815AA7">
        <w:rPr>
          <w:u w:val="single"/>
          <w:lang w:val="ru-RU"/>
        </w:rPr>
        <w:t>Диагноз:</w:t>
      </w:r>
      <w:r w:rsidRPr="00815AA7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Непролиферативная  диабетическая ретинопатия ОИ. Диаб. ангиопатия артерий н/к ХБП III ст. Диабетическая нефропатия III ст. в сочетании с инфекцией мочевыводящих путей. ОРВИ</w:t>
      </w:r>
    </w:p>
    <w:p w:rsidR="009D21DD" w:rsidRPr="00815AA7" w:rsidRDefault="009D21DD" w:rsidP="00FC5396">
      <w:pPr>
        <w:ind w:left="-567"/>
        <w:jc w:val="both"/>
        <w:rPr>
          <w:lang w:val="ru-RU"/>
        </w:rPr>
      </w:pPr>
      <w:r w:rsidRPr="00815AA7">
        <w:rPr>
          <w:u w:val="single"/>
          <w:lang w:val="ru-RU"/>
        </w:rPr>
        <w:t xml:space="preserve">Жалобы при поступлении </w:t>
      </w:r>
      <w:r w:rsidRPr="00815AA7">
        <w:rPr>
          <w:lang w:val="ru-RU"/>
        </w:rPr>
        <w:t>на сухость во рту, жажду, полиурию,  боли  в н/к, судороги, онемение ног, головные боли, неустойчивая гликемия в течении суток.</w:t>
      </w:r>
    </w:p>
    <w:p w:rsidR="009D21DD" w:rsidRPr="00815AA7" w:rsidRDefault="009D21DD" w:rsidP="00FC5396">
      <w:pPr>
        <w:ind w:left="-567"/>
        <w:jc w:val="both"/>
        <w:rPr>
          <w:lang w:val="ru-RU"/>
        </w:rPr>
      </w:pPr>
      <w:r w:rsidRPr="00815AA7">
        <w:rPr>
          <w:u w:val="single"/>
          <w:lang w:val="ru-RU"/>
        </w:rPr>
        <w:t>Краткий анамнез</w:t>
      </w:r>
      <w:r w:rsidRPr="00815AA7">
        <w:rPr>
          <w:lang w:val="ru-RU"/>
        </w:rPr>
        <w:t>: СД выявлен в 2006г. Течение заболевания лабильное, в анамнезе частые  гипогликемические состояния. Комы отрицает. С начала заболевания инсулинотерапия Актрапид НМ, Протафан НМ.  В наст. время принимает:  Актрапид НМ п/з-12 ед., п/о-14 ед., п/у- 11ед., Протафан НМ 22.00 – 26 ед. Гликемия –12-32 ммоль/л. НвАIс - 11,5% от 07.2014. Последнее стац. лечение  в 2013г.  Госпитализирована  в обл. энд. диспансер для коррекции инсулинотерапии,  лечения хр. осложнений СД.</w:t>
      </w:r>
    </w:p>
    <w:p w:rsidR="009D21DD" w:rsidRPr="00815AA7" w:rsidRDefault="009D21DD" w:rsidP="00FC5396">
      <w:pPr>
        <w:ind w:left="-567"/>
        <w:jc w:val="both"/>
        <w:rPr>
          <w:u w:val="single"/>
          <w:lang w:val="ru-RU"/>
        </w:rPr>
      </w:pPr>
      <w:r w:rsidRPr="00815AA7">
        <w:rPr>
          <w:u w:val="single"/>
          <w:lang w:val="ru-RU"/>
        </w:rPr>
        <w:t>Данные лабораторных исследований.</w:t>
      </w:r>
    </w:p>
    <w:p w:rsidR="009D21DD" w:rsidRPr="00815AA7" w:rsidRDefault="009D21DD" w:rsidP="00FC5396">
      <w:pPr>
        <w:ind w:left="-567"/>
        <w:jc w:val="both"/>
        <w:rPr>
          <w:lang w:val="ru-RU"/>
        </w:rPr>
      </w:pPr>
      <w:r w:rsidRPr="00815AA7">
        <w:rPr>
          <w:lang w:val="ru-RU"/>
        </w:rPr>
        <w:t xml:space="preserve">23.10.14 Общ. ан. крови Нв –121  г/л  эритр – 3,8 лейк –5,3  СОЭ – 15 мм/час   </w:t>
      </w:r>
    </w:p>
    <w:p w:rsidR="009D21DD" w:rsidRPr="00815AA7" w:rsidRDefault="009D21DD" w:rsidP="00FC5396">
      <w:pPr>
        <w:ind w:left="-567"/>
        <w:jc w:val="both"/>
        <w:rPr>
          <w:lang w:val="ru-RU"/>
        </w:rPr>
      </w:pPr>
      <w:r w:rsidRPr="00815AA7">
        <w:rPr>
          <w:lang w:val="ru-RU"/>
        </w:rPr>
        <w:t xml:space="preserve">э- 3%    п- 0%   с- 61%   л- 29 %   м-7 %  </w:t>
      </w:r>
    </w:p>
    <w:p w:rsidR="009D21DD" w:rsidRPr="00815AA7" w:rsidRDefault="009D21DD" w:rsidP="00FC5396">
      <w:pPr>
        <w:ind w:left="-567"/>
        <w:jc w:val="both"/>
        <w:rPr>
          <w:lang w:val="ru-RU"/>
        </w:rPr>
      </w:pPr>
      <w:r w:rsidRPr="00815AA7">
        <w:rPr>
          <w:lang w:val="ru-RU"/>
        </w:rPr>
        <w:t xml:space="preserve">23.10.14 Биохимия: СКФ – 64,24мл./мин., хол –5,8 тригл -2,20 ХСЛПВП -1,18 ХСЛПНП – 2,9Катер -5,9 мочевина –5,7  креатинин – 94,8  бил общ –16,9  бил пр –4,2  тим –10,1  АСТ – 0,18  АЛТ – 0,38  ммоль/л; </w:t>
      </w:r>
    </w:p>
    <w:p w:rsidR="009D21DD" w:rsidRPr="00815AA7" w:rsidRDefault="009D21DD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815AA7">
        <w:rPr>
          <w:b w:val="0"/>
          <w:sz w:val="24"/>
          <w:szCs w:val="24"/>
        </w:rPr>
        <w:t>23.10.14 Общ. ан. мочи уд вес 1030  лейк – на все   в п/зр белок – отр  ацетон –отр;  эпит. пл. -ум ; эпит. перех. – ум в п/зр</w:t>
      </w:r>
    </w:p>
    <w:p w:rsidR="009D21DD" w:rsidRPr="00815AA7" w:rsidRDefault="009D21DD" w:rsidP="00FC5396">
      <w:pPr>
        <w:ind w:left="-567"/>
        <w:rPr>
          <w:lang w:val="ru-RU"/>
        </w:rPr>
      </w:pPr>
      <w:r w:rsidRPr="00815AA7">
        <w:rPr>
          <w:lang w:val="ru-RU"/>
        </w:rPr>
        <w:t>24.10.14 Анализ мочи по Нечипоренко лейк -325000  эритр - 500 белок – отр</w:t>
      </w:r>
    </w:p>
    <w:p w:rsidR="009D21DD" w:rsidRPr="00815AA7" w:rsidRDefault="009D21DD" w:rsidP="00FC5396">
      <w:pPr>
        <w:ind w:left="-567"/>
        <w:rPr>
          <w:lang w:val="ru-RU"/>
        </w:rPr>
      </w:pPr>
      <w:r w:rsidRPr="00815AA7">
        <w:rPr>
          <w:lang w:val="ru-RU"/>
        </w:rPr>
        <w:t>24.10.14 Суточная глюкозурия –  1,0%;   Суточная протеинурия –  отр</w:t>
      </w:r>
    </w:p>
    <w:p w:rsidR="009D21DD" w:rsidRPr="00815AA7" w:rsidRDefault="009D21DD" w:rsidP="00FC5396">
      <w:pPr>
        <w:pStyle w:val="Heading5"/>
        <w:ind w:left="-567"/>
        <w:rPr>
          <w:sz w:val="24"/>
          <w:szCs w:val="24"/>
        </w:rPr>
      </w:pPr>
      <w:r w:rsidRPr="00815AA7">
        <w:rPr>
          <w:sz w:val="24"/>
          <w:szCs w:val="24"/>
        </w:rPr>
        <w:t>24.10.14 Микроальбуминурия –19,9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9D21DD" w:rsidRPr="00815AA7" w:rsidTr="00B76356">
        <w:tc>
          <w:tcPr>
            <w:tcW w:w="2518" w:type="dxa"/>
          </w:tcPr>
          <w:p w:rsidR="009D21DD" w:rsidRPr="00815AA7" w:rsidRDefault="009D21DD" w:rsidP="00B76356">
            <w:pPr>
              <w:rPr>
                <w:lang w:val="ru-RU"/>
              </w:rPr>
            </w:pPr>
            <w:r w:rsidRPr="00815AA7">
              <w:rPr>
                <w:lang w:val="ru-RU"/>
              </w:rPr>
              <w:t xml:space="preserve">Гликемический </w:t>
            </w:r>
          </w:p>
          <w:p w:rsidR="009D21DD" w:rsidRPr="00815AA7" w:rsidRDefault="009D21DD" w:rsidP="00B76356">
            <w:pPr>
              <w:rPr>
                <w:lang w:val="ru-RU"/>
              </w:rPr>
            </w:pPr>
            <w:r w:rsidRPr="00815AA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D21DD" w:rsidRPr="00815AA7" w:rsidRDefault="009D21DD" w:rsidP="00B76356">
            <w:pPr>
              <w:rPr>
                <w:lang w:val="ru-RU"/>
              </w:rPr>
            </w:pPr>
            <w:r w:rsidRPr="00815AA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D21DD" w:rsidRPr="00815AA7" w:rsidRDefault="009D21DD" w:rsidP="00B76356">
            <w:pPr>
              <w:rPr>
                <w:lang w:val="ru-RU"/>
              </w:rPr>
            </w:pPr>
            <w:r w:rsidRPr="00815AA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D21DD" w:rsidRPr="00815AA7" w:rsidRDefault="009D21DD" w:rsidP="00B76356">
            <w:pPr>
              <w:rPr>
                <w:lang w:val="ru-RU"/>
              </w:rPr>
            </w:pPr>
            <w:r w:rsidRPr="00815AA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D21DD" w:rsidRPr="00815AA7" w:rsidRDefault="009D21DD" w:rsidP="00B76356">
            <w:pPr>
              <w:rPr>
                <w:lang w:val="ru-RU"/>
              </w:rPr>
            </w:pPr>
            <w:r w:rsidRPr="00815AA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9D21DD" w:rsidRPr="00815AA7" w:rsidRDefault="009D21DD" w:rsidP="00B76356">
            <w:pPr>
              <w:rPr>
                <w:lang w:val="ru-RU"/>
              </w:rPr>
            </w:pPr>
            <w:r w:rsidRPr="00815AA7">
              <w:rPr>
                <w:lang w:val="ru-RU"/>
              </w:rPr>
              <w:t>22.00</w:t>
            </w:r>
          </w:p>
        </w:tc>
      </w:tr>
      <w:tr w:rsidR="009D21DD" w:rsidRPr="00815AA7" w:rsidTr="00B76356">
        <w:tc>
          <w:tcPr>
            <w:tcW w:w="2518" w:type="dxa"/>
          </w:tcPr>
          <w:p w:rsidR="009D21DD" w:rsidRPr="00815AA7" w:rsidRDefault="009D21DD" w:rsidP="00B76356">
            <w:pPr>
              <w:rPr>
                <w:lang w:val="ru-RU"/>
              </w:rPr>
            </w:pPr>
            <w:r w:rsidRPr="00815AA7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9D21DD" w:rsidRPr="00815AA7" w:rsidRDefault="009D21DD" w:rsidP="00B76356">
            <w:pPr>
              <w:rPr>
                <w:lang w:val="ru-RU"/>
              </w:rPr>
            </w:pPr>
            <w:r w:rsidRPr="00815AA7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9D21DD" w:rsidRPr="00815AA7" w:rsidRDefault="009D21DD" w:rsidP="00B76356">
            <w:pPr>
              <w:rPr>
                <w:lang w:val="ru-RU"/>
              </w:rPr>
            </w:pPr>
            <w:r w:rsidRPr="00815AA7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9D21DD" w:rsidRPr="00815AA7" w:rsidRDefault="009D21DD" w:rsidP="00B76356">
            <w:pPr>
              <w:rPr>
                <w:lang w:val="ru-RU"/>
              </w:rPr>
            </w:pPr>
            <w:r w:rsidRPr="00815AA7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9D21DD" w:rsidRPr="00815AA7" w:rsidRDefault="009D21DD" w:rsidP="00B76356">
            <w:pPr>
              <w:rPr>
                <w:lang w:val="ru-RU"/>
              </w:rPr>
            </w:pPr>
            <w:r w:rsidRPr="00815AA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9D21DD" w:rsidRPr="00815AA7" w:rsidRDefault="009D21DD" w:rsidP="00B76356">
            <w:pPr>
              <w:rPr>
                <w:lang w:val="ru-RU"/>
              </w:rPr>
            </w:pPr>
          </w:p>
        </w:tc>
      </w:tr>
      <w:tr w:rsidR="009D21DD" w:rsidRPr="00815AA7" w:rsidTr="00B76356">
        <w:tc>
          <w:tcPr>
            <w:tcW w:w="2518" w:type="dxa"/>
          </w:tcPr>
          <w:p w:rsidR="009D21DD" w:rsidRPr="00815AA7" w:rsidRDefault="009D21DD" w:rsidP="00B76356">
            <w:pPr>
              <w:rPr>
                <w:lang w:val="ru-RU"/>
              </w:rPr>
            </w:pPr>
            <w:r w:rsidRPr="00815AA7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9D21DD" w:rsidRPr="00815AA7" w:rsidRDefault="009D21DD" w:rsidP="00B76356">
            <w:pPr>
              <w:rPr>
                <w:lang w:val="ru-RU"/>
              </w:rPr>
            </w:pPr>
            <w:r w:rsidRPr="00815AA7">
              <w:rPr>
                <w:lang w:val="ru-RU"/>
              </w:rPr>
              <w:t>16,8</w:t>
            </w:r>
          </w:p>
        </w:tc>
        <w:tc>
          <w:tcPr>
            <w:tcW w:w="993" w:type="dxa"/>
          </w:tcPr>
          <w:p w:rsidR="009D21DD" w:rsidRPr="00815AA7" w:rsidRDefault="009D21DD" w:rsidP="00B76356">
            <w:pPr>
              <w:rPr>
                <w:lang w:val="ru-RU"/>
              </w:rPr>
            </w:pPr>
            <w:r w:rsidRPr="00815AA7">
              <w:rPr>
                <w:lang w:val="ru-RU"/>
              </w:rPr>
              <w:t>17,5</w:t>
            </w:r>
          </w:p>
        </w:tc>
        <w:tc>
          <w:tcPr>
            <w:tcW w:w="992" w:type="dxa"/>
          </w:tcPr>
          <w:p w:rsidR="009D21DD" w:rsidRPr="00815AA7" w:rsidRDefault="009D21DD" w:rsidP="00B76356">
            <w:pPr>
              <w:rPr>
                <w:lang w:val="ru-RU"/>
              </w:rPr>
            </w:pPr>
            <w:r w:rsidRPr="00815AA7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9D21DD" w:rsidRPr="00815AA7" w:rsidRDefault="009D21DD" w:rsidP="00B76356">
            <w:pPr>
              <w:rPr>
                <w:lang w:val="ru-RU"/>
              </w:rPr>
            </w:pPr>
            <w:r w:rsidRPr="00815AA7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9D21DD" w:rsidRPr="00815AA7" w:rsidRDefault="009D21DD" w:rsidP="00B76356">
            <w:pPr>
              <w:rPr>
                <w:lang w:val="ru-RU"/>
              </w:rPr>
            </w:pPr>
          </w:p>
        </w:tc>
      </w:tr>
      <w:tr w:rsidR="009D21DD" w:rsidRPr="00815AA7" w:rsidTr="00B76356">
        <w:tc>
          <w:tcPr>
            <w:tcW w:w="2518" w:type="dxa"/>
          </w:tcPr>
          <w:p w:rsidR="009D21DD" w:rsidRPr="00815AA7" w:rsidRDefault="009D21DD" w:rsidP="00B76356">
            <w:pPr>
              <w:rPr>
                <w:lang w:val="ru-RU"/>
              </w:rPr>
            </w:pPr>
            <w:r w:rsidRPr="00815AA7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9D21DD" w:rsidRPr="00815AA7" w:rsidRDefault="009D21DD" w:rsidP="00B76356">
            <w:pPr>
              <w:rPr>
                <w:lang w:val="ru-RU"/>
              </w:rPr>
            </w:pPr>
            <w:r w:rsidRPr="00815AA7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9D21DD" w:rsidRPr="00815AA7" w:rsidRDefault="009D21DD" w:rsidP="00B76356">
            <w:pPr>
              <w:rPr>
                <w:lang w:val="ru-RU"/>
              </w:rPr>
            </w:pPr>
            <w:r w:rsidRPr="00815AA7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9D21DD" w:rsidRPr="00815AA7" w:rsidRDefault="009D21DD" w:rsidP="00B76356">
            <w:pPr>
              <w:rPr>
                <w:lang w:val="ru-RU"/>
              </w:rPr>
            </w:pPr>
            <w:r w:rsidRPr="00815AA7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9D21DD" w:rsidRPr="00815AA7" w:rsidRDefault="009D21DD" w:rsidP="00B76356">
            <w:pPr>
              <w:rPr>
                <w:lang w:val="ru-RU"/>
              </w:rPr>
            </w:pPr>
            <w:r w:rsidRPr="00815AA7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9D21DD" w:rsidRPr="00815AA7" w:rsidRDefault="009D21DD" w:rsidP="00B76356">
            <w:pPr>
              <w:rPr>
                <w:lang w:val="ru-RU"/>
              </w:rPr>
            </w:pPr>
            <w:r w:rsidRPr="00815AA7">
              <w:rPr>
                <w:lang w:val="ru-RU"/>
              </w:rPr>
              <w:t>7,7</w:t>
            </w:r>
          </w:p>
        </w:tc>
      </w:tr>
      <w:tr w:rsidR="009D21DD" w:rsidRPr="00815AA7" w:rsidTr="00B76356">
        <w:tc>
          <w:tcPr>
            <w:tcW w:w="2518" w:type="dxa"/>
          </w:tcPr>
          <w:p w:rsidR="009D21DD" w:rsidRPr="00815AA7" w:rsidRDefault="009D21DD" w:rsidP="00B76356">
            <w:pPr>
              <w:rPr>
                <w:lang w:val="ru-RU"/>
              </w:rPr>
            </w:pPr>
            <w:r w:rsidRPr="00815AA7">
              <w:rPr>
                <w:lang w:val="ru-RU"/>
              </w:rPr>
              <w:t>29.10 2.00-3,8</w:t>
            </w:r>
          </w:p>
        </w:tc>
        <w:tc>
          <w:tcPr>
            <w:tcW w:w="992" w:type="dxa"/>
          </w:tcPr>
          <w:p w:rsidR="009D21DD" w:rsidRPr="00815AA7" w:rsidRDefault="009D21D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D21DD" w:rsidRPr="00815AA7" w:rsidRDefault="009D21D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21DD" w:rsidRPr="00815AA7" w:rsidRDefault="009D21D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21DD" w:rsidRPr="00815AA7" w:rsidRDefault="009D21D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21DD" w:rsidRPr="00815AA7" w:rsidRDefault="009D21DD" w:rsidP="00B76356">
            <w:pPr>
              <w:rPr>
                <w:lang w:val="ru-RU"/>
              </w:rPr>
            </w:pPr>
          </w:p>
        </w:tc>
      </w:tr>
    </w:tbl>
    <w:p w:rsidR="009D21DD" w:rsidRPr="00815AA7" w:rsidRDefault="009D21DD" w:rsidP="00647964">
      <w:pPr>
        <w:ind w:left="-567"/>
        <w:jc w:val="both"/>
        <w:rPr>
          <w:lang w:val="ru-RU"/>
        </w:rPr>
      </w:pPr>
      <w:r w:rsidRPr="00815AA7">
        <w:rPr>
          <w:u w:val="single"/>
          <w:lang w:val="ru-RU"/>
        </w:rPr>
        <w:t>24.10.14Окулист</w:t>
      </w:r>
      <w:r w:rsidRPr="00084611">
        <w:rPr>
          <w:lang w:val="ru-RU"/>
        </w:rPr>
        <w:t xml:space="preserve">: </w:t>
      </w:r>
      <w:r w:rsidRPr="00815AA7">
        <w:rPr>
          <w:lang w:val="ru-RU"/>
        </w:rPr>
        <w:t xml:space="preserve">Оптические среды прозрачны.  Гл. дно: ДЗН бледно-розовые. Границы четкие. Единичные микрогеморрагии.  Артерии сужены,. Вены неравномерно расширены. Д-з: Непролиферативная  диабетическая  ретинопатия ОИ. </w:t>
      </w:r>
    </w:p>
    <w:p w:rsidR="009D21DD" w:rsidRPr="00815AA7" w:rsidRDefault="009D21DD" w:rsidP="00FC5396">
      <w:pPr>
        <w:ind w:left="-567"/>
        <w:jc w:val="both"/>
        <w:rPr>
          <w:lang w:val="ru-RU"/>
        </w:rPr>
      </w:pPr>
      <w:r w:rsidRPr="00815AA7">
        <w:rPr>
          <w:u w:val="single"/>
          <w:lang w:val="ru-RU"/>
        </w:rPr>
        <w:t>2210.14ЭКГ</w:t>
      </w:r>
      <w:r w:rsidRPr="00815AA7">
        <w:rPr>
          <w:lang w:val="ru-RU"/>
        </w:rPr>
        <w:t>: ЧСС -85 уд/мин. Вольтаж снижен.  Ритм синусовый. Эл. ось не отклонена. Позиция вертикальная. Гипертрофия левого желудочка.</w:t>
      </w:r>
    </w:p>
    <w:p w:rsidR="009D21DD" w:rsidRPr="00815AA7" w:rsidRDefault="009D21DD" w:rsidP="00FC5396">
      <w:pPr>
        <w:ind w:left="-567"/>
        <w:jc w:val="both"/>
        <w:rPr>
          <w:lang w:val="ru-RU"/>
        </w:rPr>
      </w:pPr>
      <w:r w:rsidRPr="00815AA7">
        <w:rPr>
          <w:u w:val="single"/>
          <w:lang w:val="ru-RU"/>
        </w:rPr>
        <w:t>28</w:t>
      </w:r>
      <w:r w:rsidRPr="00815AA7">
        <w:rPr>
          <w:lang w:val="ru-RU"/>
        </w:rPr>
        <w:t>.10.14 ЛОР: патологии не выявлено.</w:t>
      </w:r>
    </w:p>
    <w:p w:rsidR="009D21DD" w:rsidRPr="00815AA7" w:rsidRDefault="009D21DD" w:rsidP="00FC5396">
      <w:pPr>
        <w:ind w:left="-567"/>
        <w:jc w:val="both"/>
        <w:rPr>
          <w:lang w:val="ru-RU"/>
        </w:rPr>
      </w:pPr>
      <w:r w:rsidRPr="00815AA7">
        <w:rPr>
          <w:u w:val="single"/>
          <w:lang w:val="ru-RU"/>
        </w:rPr>
        <w:t>29.10.14 ФГ № 82153:</w:t>
      </w:r>
      <w:r w:rsidRPr="00815AA7">
        <w:rPr>
          <w:lang w:val="ru-RU"/>
        </w:rPr>
        <w:t xml:space="preserve"> Легкие без инфильтраций. Усиленный лег. рисунок в н/отд. Сердце б/особ..</w:t>
      </w:r>
    </w:p>
    <w:p w:rsidR="009D21DD" w:rsidRPr="00815AA7" w:rsidRDefault="009D21DD" w:rsidP="00FC5396">
      <w:pPr>
        <w:ind w:left="-567"/>
        <w:jc w:val="both"/>
        <w:rPr>
          <w:lang w:val="ru-RU"/>
        </w:rPr>
      </w:pPr>
      <w:r w:rsidRPr="00815AA7">
        <w:rPr>
          <w:u w:val="single"/>
          <w:lang w:val="ru-RU"/>
        </w:rPr>
        <w:t>28.10.14Ангиохирург</w:t>
      </w:r>
      <w:r w:rsidRPr="00815AA7">
        <w:rPr>
          <w:lang w:val="ru-RU"/>
        </w:rPr>
        <w:t>: Диаб. ангиопатия артерий н/к.</w:t>
      </w:r>
    </w:p>
    <w:p w:rsidR="009D21DD" w:rsidRPr="00815AA7" w:rsidRDefault="009D21DD" w:rsidP="00FC5396">
      <w:pPr>
        <w:ind w:left="-567"/>
        <w:jc w:val="both"/>
        <w:rPr>
          <w:lang w:val="ru-RU"/>
        </w:rPr>
      </w:pPr>
      <w:r w:rsidRPr="00815AA7">
        <w:rPr>
          <w:u w:val="single"/>
          <w:lang w:val="ru-RU"/>
        </w:rPr>
        <w:t>21.10.14 На р-гр пальцев левой стопы в 2х проекциях</w:t>
      </w:r>
      <w:r w:rsidRPr="00815AA7">
        <w:rPr>
          <w:lang w:val="ru-RU"/>
        </w:rPr>
        <w:t>: без костно-деструктивных изменений.</w:t>
      </w:r>
    </w:p>
    <w:p w:rsidR="009D21DD" w:rsidRPr="00815AA7" w:rsidRDefault="009D21DD" w:rsidP="00FC5396">
      <w:pPr>
        <w:ind w:left="-567"/>
        <w:jc w:val="both"/>
        <w:rPr>
          <w:lang w:val="ru-RU"/>
        </w:rPr>
      </w:pPr>
      <w:r w:rsidRPr="00815AA7">
        <w:rPr>
          <w:u w:val="single"/>
          <w:lang w:val="ru-RU"/>
        </w:rPr>
        <w:t>22.10.14 Хирург:</w:t>
      </w:r>
      <w:r w:rsidRPr="00815AA7">
        <w:rPr>
          <w:lang w:val="ru-RU"/>
        </w:rPr>
        <w:t xml:space="preserve">  Диаб. ангиопатия артерий н/к ХИ II ст. В хирургическом лечении не нуждается.</w:t>
      </w:r>
    </w:p>
    <w:p w:rsidR="009D21DD" w:rsidRPr="00815AA7" w:rsidRDefault="009D21DD" w:rsidP="00FC5396">
      <w:pPr>
        <w:ind w:left="-567"/>
        <w:jc w:val="both"/>
        <w:rPr>
          <w:u w:val="single"/>
          <w:lang w:val="ru-RU"/>
        </w:rPr>
      </w:pPr>
      <w:r w:rsidRPr="00815AA7">
        <w:rPr>
          <w:u w:val="single"/>
          <w:lang w:val="ru-RU"/>
        </w:rPr>
        <w:t>24.10.14РВГ:</w:t>
      </w:r>
      <w:r w:rsidRPr="00815AA7">
        <w:rPr>
          <w:lang w:val="ru-RU"/>
        </w:rPr>
        <w:t xml:space="preserve"> Кровообращение не нарушено, тонус  сосудов N. </w:t>
      </w:r>
    </w:p>
    <w:p w:rsidR="009D21DD" w:rsidRPr="00815AA7" w:rsidRDefault="009D21DD" w:rsidP="00FC5396">
      <w:pPr>
        <w:ind w:left="-567"/>
        <w:jc w:val="both"/>
        <w:rPr>
          <w:lang w:val="ru-RU"/>
        </w:rPr>
      </w:pPr>
      <w:r w:rsidRPr="00815AA7">
        <w:rPr>
          <w:u w:val="single"/>
          <w:lang w:val="ru-RU"/>
        </w:rPr>
        <w:t>24.10.14Допплерография:</w:t>
      </w:r>
      <w:r w:rsidRPr="00815AA7">
        <w:rPr>
          <w:lang w:val="ru-RU"/>
        </w:rPr>
        <w:t xml:space="preserve"> ЛПИ справа –1,1 , ЛПИ слева –1,1 . Кровоток по а. tibialis роst  не нарушен с обеих сторон. </w:t>
      </w:r>
    </w:p>
    <w:p w:rsidR="009D21DD" w:rsidRPr="00815AA7" w:rsidRDefault="009D21DD" w:rsidP="00FC5396">
      <w:pPr>
        <w:ind w:left="-567"/>
        <w:jc w:val="both"/>
        <w:rPr>
          <w:lang w:val="ru-RU"/>
        </w:rPr>
      </w:pPr>
      <w:r w:rsidRPr="00815AA7">
        <w:rPr>
          <w:u w:val="single"/>
          <w:lang w:val="ru-RU"/>
        </w:rPr>
        <w:t>Лечение:</w:t>
      </w:r>
      <w:r w:rsidRPr="00815AA7">
        <w:rPr>
          <w:lang w:val="ru-RU"/>
        </w:rPr>
        <w:t xml:space="preserve"> вазокет таб, цифран од таб,  амброксол таб, Актрапид НМ п/к, Протафан НМ п/к, немисил.</w:t>
      </w:r>
    </w:p>
    <w:p w:rsidR="009D21DD" w:rsidRPr="00185FAE" w:rsidRDefault="009D21DD" w:rsidP="00E34A12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815AA7">
        <w:rPr>
          <w:u w:val="single"/>
          <w:lang w:val="ru-RU"/>
        </w:rPr>
        <w:t>Состояние больного при выписке</w:t>
      </w:r>
      <w:r w:rsidRPr="00815AA7">
        <w:rPr>
          <w:lang w:val="ru-RU"/>
        </w:rPr>
        <w:t xml:space="preserve">: СД субкомпенсирован, уменьшились боли в н/к. АД 115/70 мм рт. ст. </w:t>
      </w:r>
      <w:r>
        <w:rPr>
          <w:lang w:val="ru-RU"/>
        </w:rPr>
        <w:t xml:space="preserve"> </w:t>
      </w:r>
      <w:r w:rsidRPr="00185FAE">
        <w:rPr>
          <w:sz w:val="23"/>
          <w:szCs w:val="23"/>
          <w:lang w:val="ru-RU"/>
        </w:rPr>
        <w:t xml:space="preserve">Выписана из отд в связи с явлениями ОРВИ для дальнейшего </w:t>
      </w:r>
      <w:r>
        <w:rPr>
          <w:sz w:val="23"/>
          <w:szCs w:val="23"/>
          <w:lang w:val="ru-RU"/>
        </w:rPr>
        <w:t xml:space="preserve">лечения у </w:t>
      </w:r>
      <w:r w:rsidRPr="00185FAE">
        <w:rPr>
          <w:sz w:val="23"/>
          <w:szCs w:val="23"/>
          <w:lang w:val="ru-RU"/>
        </w:rPr>
        <w:t xml:space="preserve"> участкового терапевта по м/ж.</w:t>
      </w:r>
      <w:r>
        <w:rPr>
          <w:sz w:val="23"/>
          <w:szCs w:val="23"/>
          <w:lang w:val="ru-RU"/>
        </w:rPr>
        <w:t xml:space="preserve"> После выздоровления повторная госпитализация для коррекции инсулинотерапии.</w:t>
      </w:r>
    </w:p>
    <w:p w:rsidR="009D21DD" w:rsidRPr="00815AA7" w:rsidRDefault="009D21DD" w:rsidP="00FC5396">
      <w:pPr>
        <w:ind w:left="-567"/>
        <w:jc w:val="both"/>
        <w:rPr>
          <w:lang w:val="ru-RU"/>
        </w:rPr>
      </w:pPr>
    </w:p>
    <w:p w:rsidR="009D21DD" w:rsidRPr="00815AA7" w:rsidRDefault="009D21DD">
      <w:pPr>
        <w:jc w:val="both"/>
        <w:rPr>
          <w:u w:val="single"/>
          <w:lang w:val="ru-RU"/>
        </w:rPr>
      </w:pPr>
      <w:r w:rsidRPr="00815AA7">
        <w:rPr>
          <w:u w:val="single"/>
          <w:lang w:val="ru-RU"/>
        </w:rPr>
        <w:t xml:space="preserve">Рекомендовано </w:t>
      </w:r>
      <w:r w:rsidRPr="00815AA7">
        <w:rPr>
          <w:lang w:val="ru-RU"/>
        </w:rPr>
        <w:t>:</w:t>
      </w:r>
    </w:p>
    <w:p w:rsidR="009D21DD" w:rsidRPr="00815AA7" w:rsidRDefault="009D21DD">
      <w:pPr>
        <w:numPr>
          <w:ilvl w:val="0"/>
          <w:numId w:val="2"/>
        </w:numPr>
        <w:jc w:val="both"/>
        <w:rPr>
          <w:lang w:val="ru-RU"/>
        </w:rPr>
      </w:pPr>
      <w:r w:rsidRPr="00815AA7">
        <w:rPr>
          <w:lang w:val="ru-RU"/>
        </w:rPr>
        <w:t>«Д» наблюдение эндокринолога, уч. терапевта, уролога, окулиста по м\жит.</w:t>
      </w:r>
    </w:p>
    <w:p w:rsidR="009D21DD" w:rsidRPr="00815AA7" w:rsidRDefault="009D21DD">
      <w:pPr>
        <w:numPr>
          <w:ilvl w:val="0"/>
          <w:numId w:val="2"/>
        </w:numPr>
        <w:jc w:val="both"/>
        <w:rPr>
          <w:lang w:val="ru-RU"/>
        </w:rPr>
      </w:pPr>
      <w:r w:rsidRPr="00815AA7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9D21DD" w:rsidRPr="00815AA7" w:rsidRDefault="009D21DD">
      <w:pPr>
        <w:numPr>
          <w:ilvl w:val="0"/>
          <w:numId w:val="2"/>
        </w:numPr>
        <w:jc w:val="both"/>
        <w:rPr>
          <w:lang w:val="ru-RU"/>
        </w:rPr>
      </w:pPr>
      <w:r w:rsidRPr="00815AA7">
        <w:rPr>
          <w:lang w:val="ru-RU"/>
        </w:rPr>
        <w:t>Инсулинотерапия:   Актрапид НМ  п/з-12-14 ед., п/о-15-17 ед., п/уж -13-15 ед.,  Протафан НМ 22.00 23-25  ед.</w:t>
      </w:r>
    </w:p>
    <w:p w:rsidR="009D21DD" w:rsidRPr="00815AA7" w:rsidRDefault="009D21DD">
      <w:pPr>
        <w:numPr>
          <w:ilvl w:val="0"/>
          <w:numId w:val="2"/>
        </w:numPr>
        <w:jc w:val="both"/>
        <w:rPr>
          <w:lang w:val="ru-RU"/>
        </w:rPr>
      </w:pPr>
      <w:r w:rsidRPr="00815AA7">
        <w:rPr>
          <w:lang w:val="ru-RU"/>
        </w:rPr>
        <w:t>Контроль глик. гемоглобина 1 раз в 6 мес., микроальбуминурии 1р. в 6 мес.</w:t>
      </w:r>
    </w:p>
    <w:p w:rsidR="009D21DD" w:rsidRPr="00815AA7" w:rsidRDefault="009D21DD">
      <w:pPr>
        <w:numPr>
          <w:ilvl w:val="0"/>
          <w:numId w:val="2"/>
        </w:numPr>
        <w:jc w:val="both"/>
        <w:rPr>
          <w:lang w:val="ru-RU"/>
        </w:rPr>
      </w:pPr>
      <w:r w:rsidRPr="00815AA7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9D21DD" w:rsidRPr="00815AA7" w:rsidRDefault="009D21DD">
      <w:pPr>
        <w:numPr>
          <w:ilvl w:val="0"/>
          <w:numId w:val="2"/>
        </w:numPr>
        <w:jc w:val="both"/>
        <w:rPr>
          <w:lang w:val="ru-RU"/>
        </w:rPr>
      </w:pPr>
      <w:r w:rsidRPr="00815AA7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9D21DD" w:rsidRPr="00815AA7" w:rsidRDefault="009D21DD" w:rsidP="00503C44">
      <w:pPr>
        <w:numPr>
          <w:ilvl w:val="0"/>
          <w:numId w:val="2"/>
        </w:numPr>
        <w:jc w:val="both"/>
        <w:rPr>
          <w:lang w:val="ru-RU"/>
        </w:rPr>
      </w:pPr>
      <w:r w:rsidRPr="00815AA7">
        <w:rPr>
          <w:lang w:val="ru-RU"/>
        </w:rPr>
        <w:t>Берлитион 600 мг/сут. 2-3 мес., нейрорубин форте 1т./сут., (мильгамма 1т.*3р/д., витаксон 1т. *3р/д.) 1 мес.</w:t>
      </w:r>
    </w:p>
    <w:p w:rsidR="009D21DD" w:rsidRPr="00815AA7" w:rsidRDefault="009D21DD">
      <w:pPr>
        <w:numPr>
          <w:ilvl w:val="0"/>
          <w:numId w:val="2"/>
        </w:numPr>
        <w:jc w:val="both"/>
        <w:rPr>
          <w:lang w:val="ru-RU"/>
        </w:rPr>
      </w:pPr>
      <w:r w:rsidRPr="00815AA7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9D21DD" w:rsidRPr="00815AA7" w:rsidRDefault="009D21DD">
      <w:pPr>
        <w:numPr>
          <w:ilvl w:val="0"/>
          <w:numId w:val="2"/>
        </w:numPr>
        <w:jc w:val="both"/>
        <w:rPr>
          <w:lang w:val="ru-RU"/>
        </w:rPr>
      </w:pPr>
      <w:r w:rsidRPr="00815AA7">
        <w:rPr>
          <w:lang w:val="ru-RU"/>
        </w:rPr>
        <w:t xml:space="preserve">Рек. окулиста: тавилюкс плюс 1т 2р\д 1 мес. </w:t>
      </w:r>
    </w:p>
    <w:p w:rsidR="009D21DD" w:rsidRPr="00815AA7" w:rsidRDefault="009D21DD">
      <w:pPr>
        <w:numPr>
          <w:ilvl w:val="0"/>
          <w:numId w:val="2"/>
        </w:numPr>
        <w:jc w:val="both"/>
        <w:rPr>
          <w:lang w:val="ru-RU"/>
        </w:rPr>
      </w:pPr>
      <w:r w:rsidRPr="00815AA7">
        <w:rPr>
          <w:lang w:val="ru-RU"/>
        </w:rPr>
        <w:t>Наблюдение и лечение у терапевта по м/ж по поводу ОРВИ.</w:t>
      </w:r>
    </w:p>
    <w:p w:rsidR="009D21DD" w:rsidRPr="00815AA7" w:rsidRDefault="009D21DD" w:rsidP="00A9598B">
      <w:pPr>
        <w:ind w:left="435"/>
        <w:jc w:val="both"/>
        <w:rPr>
          <w:lang w:val="ru-RU"/>
        </w:rPr>
      </w:pPr>
    </w:p>
    <w:p w:rsidR="009D21DD" w:rsidRPr="00815AA7" w:rsidRDefault="009D21DD">
      <w:pPr>
        <w:jc w:val="both"/>
        <w:rPr>
          <w:b/>
          <w:lang w:val="ru-RU"/>
        </w:rPr>
      </w:pPr>
    </w:p>
    <w:p w:rsidR="009D21DD" w:rsidRPr="00815AA7" w:rsidRDefault="009D21DD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815AA7">
        <w:rPr>
          <w:sz w:val="24"/>
          <w:szCs w:val="24"/>
        </w:rPr>
        <w:t xml:space="preserve">Леч. врач  Гура Э. Ю. </w:t>
      </w:r>
    </w:p>
    <w:p w:rsidR="009D21DD" w:rsidRPr="00815AA7" w:rsidRDefault="009D21DD" w:rsidP="00EB798A">
      <w:pPr>
        <w:jc w:val="both"/>
        <w:rPr>
          <w:lang w:val="ru-RU"/>
        </w:rPr>
      </w:pPr>
      <w:r w:rsidRPr="00815AA7">
        <w:rPr>
          <w:lang w:val="ru-RU"/>
        </w:rPr>
        <w:t>Зав. отд.  Еременко Н.В.</w:t>
      </w:r>
    </w:p>
    <w:p w:rsidR="009D21DD" w:rsidRPr="00815AA7" w:rsidRDefault="009D21DD" w:rsidP="00800152">
      <w:pPr>
        <w:jc w:val="both"/>
        <w:rPr>
          <w:lang w:val="ru-RU"/>
        </w:rPr>
      </w:pPr>
      <w:r w:rsidRPr="00815AA7">
        <w:rPr>
          <w:lang w:val="ru-RU"/>
        </w:rPr>
        <w:t>Нач. мед. Костина Т.К.</w:t>
      </w:r>
    </w:p>
    <w:sectPr w:rsidR="009D21DD" w:rsidRPr="00815AA7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21DD" w:rsidRDefault="009D21DD" w:rsidP="00080012">
      <w:r>
        <w:separator/>
      </w:r>
    </w:p>
  </w:endnote>
  <w:endnote w:type="continuationSeparator" w:id="1">
    <w:p w:rsidR="009D21DD" w:rsidRDefault="009D21D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21DD" w:rsidRDefault="009D21DD" w:rsidP="00080012">
      <w:r>
        <w:separator/>
      </w:r>
    </w:p>
  </w:footnote>
  <w:footnote w:type="continuationSeparator" w:id="1">
    <w:p w:rsidR="009D21DD" w:rsidRDefault="009D21D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9D21DD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9D21DD" w:rsidRPr="00244DF4" w:rsidRDefault="009D21D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9D21DD" w:rsidRPr="00244DF4" w:rsidRDefault="009D21D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9D21DD" w:rsidRPr="00244DF4" w:rsidRDefault="009D21DD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9D21DD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9D21DD" w:rsidRPr="00244DF4" w:rsidRDefault="009D21DD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D21DD" w:rsidRPr="00244DF4" w:rsidRDefault="009D21D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D21DD" w:rsidRPr="00244DF4" w:rsidRDefault="009D21DD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9D21DD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9D21DD" w:rsidRPr="00244DF4" w:rsidRDefault="009D21DD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D21DD" w:rsidRPr="00244DF4" w:rsidRDefault="009D21DD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D21DD" w:rsidRPr="00244DF4" w:rsidRDefault="009D21DD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9D21DD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9D21DD" w:rsidRPr="00080012" w:rsidRDefault="009D21DD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9D21DD" w:rsidRPr="00080012" w:rsidRDefault="009D21DD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9D21DD" w:rsidRPr="00080012" w:rsidRDefault="009D21DD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9D21DD" w:rsidRDefault="009D21DD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4611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85FAE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76A2A"/>
    <w:rsid w:val="002812EA"/>
    <w:rsid w:val="00285BD8"/>
    <w:rsid w:val="002A19A6"/>
    <w:rsid w:val="002A20EE"/>
    <w:rsid w:val="002B3AC8"/>
    <w:rsid w:val="002C0E55"/>
    <w:rsid w:val="002C77C4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25361"/>
    <w:rsid w:val="003306FD"/>
    <w:rsid w:val="00332D3C"/>
    <w:rsid w:val="0034254C"/>
    <w:rsid w:val="00345E19"/>
    <w:rsid w:val="003503FC"/>
    <w:rsid w:val="003504F4"/>
    <w:rsid w:val="00355162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605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7964"/>
    <w:rsid w:val="00655FA0"/>
    <w:rsid w:val="0066753A"/>
    <w:rsid w:val="0067684F"/>
    <w:rsid w:val="00677458"/>
    <w:rsid w:val="006839E3"/>
    <w:rsid w:val="006961E9"/>
    <w:rsid w:val="006A20F1"/>
    <w:rsid w:val="006A5CDF"/>
    <w:rsid w:val="006B4D99"/>
    <w:rsid w:val="006C2DE8"/>
    <w:rsid w:val="006F5619"/>
    <w:rsid w:val="0070145A"/>
    <w:rsid w:val="00702211"/>
    <w:rsid w:val="0071390A"/>
    <w:rsid w:val="00713981"/>
    <w:rsid w:val="00713996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15AA7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103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1DD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4456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5C4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A12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03EB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B330A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E3E74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E74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E74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861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1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1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1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1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1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1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1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1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1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1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1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1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649</Words>
  <Characters>3700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4</cp:revision>
  <cp:lastPrinted>2012-08-17T08:39:00Z</cp:lastPrinted>
  <dcterms:created xsi:type="dcterms:W3CDTF">2014-10-29T09:26:00Z</dcterms:created>
  <dcterms:modified xsi:type="dcterms:W3CDTF">2014-10-29T09:30:00Z</dcterms:modified>
</cp:coreProperties>
</file>