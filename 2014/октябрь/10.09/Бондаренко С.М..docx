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9F" w:rsidRPr="003B6582" w:rsidRDefault="00363E9F" w:rsidP="00FC5396">
      <w:pPr>
        <w:pStyle w:val="Heading4"/>
        <w:ind w:left="-567" w:right="-58"/>
        <w:rPr>
          <w:b w:val="0"/>
          <w:sz w:val="24"/>
          <w:szCs w:val="24"/>
        </w:rPr>
      </w:pPr>
      <w:r w:rsidRPr="003B6582">
        <w:rPr>
          <w:b w:val="0"/>
          <w:sz w:val="24"/>
          <w:szCs w:val="24"/>
        </w:rPr>
        <w:t>Выписной эпикриз</w:t>
      </w:r>
    </w:p>
    <w:p w:rsidR="00363E9F" w:rsidRPr="003B6582" w:rsidRDefault="00363E9F" w:rsidP="00FC5396">
      <w:pPr>
        <w:pStyle w:val="Heading4"/>
        <w:ind w:left="-567"/>
        <w:rPr>
          <w:b w:val="0"/>
          <w:sz w:val="24"/>
          <w:szCs w:val="24"/>
        </w:rPr>
      </w:pPr>
      <w:r w:rsidRPr="003B6582">
        <w:rPr>
          <w:b w:val="0"/>
          <w:sz w:val="24"/>
          <w:szCs w:val="24"/>
        </w:rPr>
        <w:t>Из истории болезни №  1207</w:t>
      </w:r>
    </w:p>
    <w:p w:rsidR="00363E9F" w:rsidRPr="003B6582" w:rsidRDefault="00363E9F" w:rsidP="00FC5396">
      <w:pPr>
        <w:pStyle w:val="Heading5"/>
        <w:ind w:left="-567"/>
        <w:rPr>
          <w:sz w:val="24"/>
          <w:szCs w:val="24"/>
        </w:rPr>
      </w:pPr>
      <w:r w:rsidRPr="003B6582">
        <w:rPr>
          <w:sz w:val="24"/>
          <w:szCs w:val="24"/>
        </w:rPr>
        <w:t>Ф.И.О: Бондаренко Сергей Михайлович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lang w:val="ru-RU"/>
        </w:rPr>
        <w:t>Год рождения: 1957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lang w:val="ru-RU"/>
        </w:rPr>
        <w:t xml:space="preserve">Место жительства: Вольнянский р-н, с. Петро-Михайловка, ул Молодежная 20 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lang w:val="ru-RU"/>
        </w:rPr>
        <w:t>Место работы: пенсионер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lang w:val="ru-RU"/>
        </w:rPr>
        <w:t>Находился на лечении с   01.10.14 по   13.10.14 в диаб.   отд.</w:t>
      </w:r>
    </w:p>
    <w:p w:rsidR="00363E9F" w:rsidRPr="003B6582" w:rsidRDefault="00363E9F" w:rsidP="004229FE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>Диагноз:</w:t>
      </w:r>
      <w:r w:rsidRPr="003B6582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Начальная катаракта ОИ.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Дисциркуляторная энцефалопатия I сочетанного генеза, цереброастенический с-м. ИБС. Стенокардия напряжения 1 ф. кл СН1, гипертоническая болезнь II ст, Ш степени. Гипертензи</w:t>
      </w:r>
      <w:r>
        <w:rPr>
          <w:lang w:val="ru-RU"/>
        </w:rPr>
        <w:t>в</w:t>
      </w:r>
      <w:r w:rsidRPr="003B6582">
        <w:rPr>
          <w:lang w:val="ru-RU"/>
        </w:rPr>
        <w:t>ное сердце. Риск 4.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 xml:space="preserve">Жалобы при поступлении </w:t>
      </w:r>
      <w:r w:rsidRPr="003B6582">
        <w:rPr>
          <w:lang w:val="ru-RU"/>
        </w:rPr>
        <w:t>на снижение веса на 6 кг за год, ухудшение зрения,  боли  в н/к, судороги, онемение ног, повышение АД макс. до 140 мм рт.ст., головные боли.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>Краткий анамнез</w:t>
      </w:r>
      <w:r w:rsidRPr="003B6582">
        <w:rPr>
          <w:lang w:val="ru-RU"/>
        </w:rPr>
        <w:t>: СД выявлен в 1995г. Комы отрицает. С начала заболевания инсулинотерапия: Фармасулин Н, Фармасулин НNР. С 2007 в связи с декомпенсацией переведен на Новорапид, Левемир.  В наст. время принимает:  Новорапид п/з- 16ед., п/о-10 ед., п/у- 8ед., Левемир 22.00 – 28 ед. Гликемия –10,2-6,4-4,0 ммоль/л. НвАIс-10,2 % от 02.07.14. Последнее стац. лечение  в 2013г. Повышение АД в течение 20 лет. Из гипотензивных принимает эналаприл 10 мг утром.  2010 ТТГ –  1,7 (0,3-4,0) Мме/л; АТ ТГ -  64,6  (0-100) МЕ/л; АТ ТПО –47,2  (0-30) МЕ/мл. Госпитализирован  в обл. энд. диспансер для коррекции инсулинотерапии,  лечения хр. осложнений СД.</w:t>
      </w:r>
    </w:p>
    <w:p w:rsidR="00363E9F" w:rsidRPr="003B6582" w:rsidRDefault="00363E9F" w:rsidP="00FC5396">
      <w:pPr>
        <w:ind w:left="-567"/>
        <w:jc w:val="both"/>
        <w:rPr>
          <w:u w:val="single"/>
          <w:lang w:val="ru-RU"/>
        </w:rPr>
      </w:pPr>
      <w:r w:rsidRPr="003B6582">
        <w:rPr>
          <w:u w:val="single"/>
          <w:lang w:val="ru-RU"/>
        </w:rPr>
        <w:t>Данные лабораторных исследований.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lang w:val="ru-RU"/>
        </w:rPr>
        <w:t xml:space="preserve">02.10.14 Общ. ан. крови Нв –157  г/л  эритр –4,5  лейк –  6,1 СОЭ –3  мм/час   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lang w:val="ru-RU"/>
        </w:rPr>
        <w:t xml:space="preserve">э- 1%    п- 1%   с- 58%   л- 38 %   м-2 %  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lang w:val="ru-RU"/>
        </w:rPr>
        <w:t xml:space="preserve">02.10.14 Биохимия: СКФ –86 мл./мин., хол –5,4 тригл -2,34 ХСЛПВП -1,63 ХСЛПНП – 2,70 Катер -2,3 мочевина –4,2  креатинин –94,8   бил общ – 13,4 бил пр –3,3  тим –3,4  АСТ –  0,10 АЛТ – 0,13  ммоль/л; </w:t>
      </w:r>
    </w:p>
    <w:p w:rsidR="00363E9F" w:rsidRPr="003B6582" w:rsidRDefault="00363E9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B6582">
        <w:rPr>
          <w:b w:val="0"/>
          <w:sz w:val="24"/>
          <w:szCs w:val="24"/>
        </w:rPr>
        <w:t>02.10.14 Общ. ан. мочи уд вес 10  лейк – 4-5  в п/зр белок – отр  ацетон –отр;  эпит. пл. -ед ; эпит. перех. -  в п/зр</w:t>
      </w:r>
    </w:p>
    <w:p w:rsidR="00363E9F" w:rsidRPr="003B6582" w:rsidRDefault="00363E9F" w:rsidP="006F664E">
      <w:pPr>
        <w:ind w:left="-567"/>
        <w:rPr>
          <w:lang w:val="ru-RU"/>
        </w:rPr>
      </w:pPr>
      <w:r w:rsidRPr="003B6582">
        <w:rPr>
          <w:lang w:val="ru-RU"/>
        </w:rPr>
        <w:t>06.10.14 Анализ мочи по Нечипоренко лейк -3500  эритр - 250 белок – отр</w:t>
      </w:r>
    </w:p>
    <w:p w:rsidR="00363E9F" w:rsidRPr="003B6582" w:rsidRDefault="00363E9F" w:rsidP="006F664E">
      <w:pPr>
        <w:ind w:left="-567"/>
        <w:rPr>
          <w:lang w:val="ru-RU"/>
        </w:rPr>
      </w:pPr>
      <w:r w:rsidRPr="003B6582">
        <w:rPr>
          <w:lang w:val="ru-RU"/>
        </w:rPr>
        <w:t>08.10.14 Анализ мочи по Нечипоренко лейк - 2500 эритр -  белок – отр</w:t>
      </w:r>
    </w:p>
    <w:p w:rsidR="00363E9F" w:rsidRPr="003B6582" w:rsidRDefault="00363E9F" w:rsidP="00FC5396">
      <w:pPr>
        <w:ind w:left="-567"/>
        <w:rPr>
          <w:lang w:val="ru-RU"/>
        </w:rPr>
      </w:pPr>
      <w:r w:rsidRPr="003B6582">
        <w:rPr>
          <w:lang w:val="ru-RU"/>
        </w:rPr>
        <w:t>03.10.14 Суточная глюкозурия –0,24  %;   Суточная протеинурия –  отр</w:t>
      </w:r>
    </w:p>
    <w:p w:rsidR="00363E9F" w:rsidRPr="003B6582" w:rsidRDefault="00363E9F" w:rsidP="00FC5396">
      <w:pPr>
        <w:pStyle w:val="Heading5"/>
        <w:ind w:left="-567"/>
        <w:rPr>
          <w:sz w:val="24"/>
          <w:szCs w:val="24"/>
        </w:rPr>
      </w:pPr>
      <w:r w:rsidRPr="003B6582">
        <w:rPr>
          <w:sz w:val="24"/>
          <w:szCs w:val="24"/>
        </w:rPr>
        <w:t>03.10.14 Микроальбуминурия – 22,5мг/сут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63E9F" w:rsidRPr="003B6582" w:rsidTr="00B76356">
        <w:tc>
          <w:tcPr>
            <w:tcW w:w="2518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 xml:space="preserve">Гликемический </w:t>
            </w:r>
          </w:p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20.00</w:t>
            </w:r>
          </w:p>
        </w:tc>
      </w:tr>
      <w:tr w:rsidR="00363E9F" w:rsidRPr="003B6582" w:rsidTr="00B76356">
        <w:tc>
          <w:tcPr>
            <w:tcW w:w="2518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6,0</w:t>
            </w:r>
          </w:p>
        </w:tc>
      </w:tr>
      <w:tr w:rsidR="00363E9F" w:rsidRPr="003B6582" w:rsidTr="00B76356">
        <w:tc>
          <w:tcPr>
            <w:tcW w:w="2518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9,1</w:t>
            </w:r>
          </w:p>
        </w:tc>
      </w:tr>
      <w:tr w:rsidR="00363E9F" w:rsidRPr="003B6582" w:rsidTr="00B76356">
        <w:tc>
          <w:tcPr>
            <w:tcW w:w="2518" w:type="dxa"/>
          </w:tcPr>
          <w:p w:rsidR="00363E9F" w:rsidRPr="003B6582" w:rsidRDefault="00363E9F" w:rsidP="008E1D43">
            <w:pPr>
              <w:rPr>
                <w:lang w:val="ru-RU"/>
              </w:rPr>
            </w:pPr>
            <w:r w:rsidRPr="003B6582">
              <w:rPr>
                <w:lang w:val="ru-RU"/>
              </w:rPr>
              <w:t>07.10  2-6,7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10,0</w:t>
            </w:r>
          </w:p>
        </w:tc>
      </w:tr>
      <w:tr w:rsidR="00363E9F" w:rsidRPr="003B6582" w:rsidTr="00B76356">
        <w:tc>
          <w:tcPr>
            <w:tcW w:w="2518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63E9F" w:rsidRPr="003B6582" w:rsidRDefault="00363E9F" w:rsidP="00B76356">
            <w:pPr>
              <w:rPr>
                <w:lang w:val="ru-RU"/>
              </w:rPr>
            </w:pPr>
            <w:r w:rsidRPr="003B6582">
              <w:rPr>
                <w:lang w:val="ru-RU"/>
              </w:rPr>
              <w:t>5,5</w:t>
            </w:r>
          </w:p>
        </w:tc>
      </w:tr>
    </w:tbl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>01.10Невропатолог</w:t>
      </w:r>
      <w:r w:rsidRPr="003B6582">
        <w:rPr>
          <w:lang w:val="ru-RU"/>
        </w:rPr>
        <w:t xml:space="preserve">: Дисциркуляторная энцефалопатия I, сочетанного генеза, 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>01.09.Окулист</w:t>
      </w:r>
      <w:r w:rsidRPr="002A5E34">
        <w:rPr>
          <w:lang w:val="ru-RU"/>
        </w:rPr>
        <w:t xml:space="preserve">: </w:t>
      </w:r>
      <w:smartTag w:uri="urn:schemas-microsoft-com:office:smarttags" w:element="place">
        <w:r w:rsidRPr="003B6582">
          <w:rPr>
            <w:lang w:val="en-US"/>
          </w:rPr>
          <w:t>VIS</w:t>
        </w:r>
      </w:smartTag>
      <w:r w:rsidRPr="002A5E34">
        <w:rPr>
          <w:lang w:val="ru-RU"/>
        </w:rPr>
        <w:t xml:space="preserve"> </w:t>
      </w:r>
      <w:r w:rsidRPr="003B6582">
        <w:rPr>
          <w:lang w:val="en-US"/>
        </w:rPr>
        <w:t>OD</w:t>
      </w:r>
      <w:r w:rsidRPr="002A5E34">
        <w:rPr>
          <w:lang w:val="ru-RU"/>
        </w:rPr>
        <w:t xml:space="preserve">= </w:t>
      </w:r>
      <w:r w:rsidRPr="003B6582">
        <w:rPr>
          <w:lang w:val="ru-RU"/>
        </w:rPr>
        <w:t>0,6</w:t>
      </w:r>
      <w:r w:rsidRPr="002A5E34">
        <w:rPr>
          <w:lang w:val="ru-RU"/>
        </w:rPr>
        <w:t xml:space="preserve">  </w:t>
      </w:r>
      <w:r w:rsidRPr="003B6582">
        <w:rPr>
          <w:lang w:val="en-US"/>
        </w:rPr>
        <w:t>OS</w:t>
      </w:r>
      <w:r w:rsidRPr="002A5E34">
        <w:rPr>
          <w:lang w:val="ru-RU"/>
        </w:rPr>
        <w:t xml:space="preserve">=   </w:t>
      </w:r>
      <w:r w:rsidRPr="003B6582">
        <w:rPr>
          <w:lang w:val="ru-RU"/>
        </w:rPr>
        <w:t xml:space="preserve">0,6 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lang w:val="ru-RU"/>
        </w:rPr>
        <w:t xml:space="preserve">Единичные микроаневризмы.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>01.10.14ЭКГ</w:t>
      </w:r>
      <w:r w:rsidRPr="003B6582">
        <w:rPr>
          <w:lang w:val="ru-RU"/>
        </w:rPr>
        <w:t xml:space="preserve">: ЧСС -92 уд/мин. Вольтаж сохранен.  Ритм синусовый. Эл. ось не отклонена. Позиция вертикальная. 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>01.10.14.Ангиохирург</w:t>
      </w:r>
      <w:r w:rsidRPr="003B6582">
        <w:rPr>
          <w:lang w:val="ru-RU"/>
        </w:rPr>
        <w:t>: Диаб. ангиопатия артерий н/к.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>02.10.14Хирург:</w:t>
      </w:r>
      <w:r w:rsidRPr="003B6582">
        <w:rPr>
          <w:lang w:val="ru-RU"/>
        </w:rPr>
        <w:t xml:space="preserve"> диабетическая ангиопатия н/к.</w:t>
      </w:r>
    </w:p>
    <w:p w:rsidR="00363E9F" w:rsidRPr="003B6582" w:rsidRDefault="00363E9F" w:rsidP="00FC5396">
      <w:pPr>
        <w:ind w:left="-567"/>
        <w:jc w:val="both"/>
        <w:rPr>
          <w:u w:val="single"/>
          <w:lang w:val="ru-RU"/>
        </w:rPr>
      </w:pPr>
      <w:r w:rsidRPr="003B6582">
        <w:rPr>
          <w:u w:val="single"/>
          <w:lang w:val="ru-RU"/>
        </w:rPr>
        <w:t>03.10.РВГ:</w:t>
      </w:r>
      <w:r w:rsidRPr="003B6582">
        <w:rPr>
          <w:lang w:val="ru-RU"/>
        </w:rPr>
        <w:t xml:space="preserve"> Нарушение кровообращения II ст. с обеих сторон, тонус сосудов N. 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>01.10.14УЗИ щит. железы</w:t>
      </w:r>
      <w:r w:rsidRPr="003B6582">
        <w:rPr>
          <w:lang w:val="ru-RU"/>
        </w:rPr>
        <w:t>: Пр д. V = 8,9 см</w:t>
      </w:r>
      <w:r w:rsidRPr="003B6582">
        <w:rPr>
          <w:vertAlign w:val="superscript"/>
          <w:lang w:val="ru-RU"/>
        </w:rPr>
        <w:t>3</w:t>
      </w:r>
      <w:r w:rsidRPr="003B6582">
        <w:rPr>
          <w:lang w:val="ru-RU"/>
        </w:rPr>
        <w:t>; лев. д. V =0,4  см</w:t>
      </w:r>
      <w:r w:rsidRPr="003B6582">
        <w:rPr>
          <w:vertAlign w:val="superscript"/>
          <w:lang w:val="ru-RU"/>
        </w:rPr>
        <w:t>3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lang w:val="ru-RU"/>
        </w:rPr>
        <w:t xml:space="preserve">Щит. железа не увеличена, контуры ровные. Эхогенность паренхимы обычная, снижена. Эхоструктура крупнозернистая. Регионарные л/узлы  не визуализируются. Закл.: Гипоплазия левой доли щит. железы. 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r w:rsidRPr="003B6582">
        <w:rPr>
          <w:u w:val="single"/>
          <w:lang w:val="ru-RU"/>
        </w:rPr>
        <w:t>Лечение:</w:t>
      </w:r>
      <w:r w:rsidRPr="003B6582">
        <w:rPr>
          <w:lang w:val="ru-RU"/>
        </w:rPr>
        <w:t xml:space="preserve"> эналаприл, кардиомагнил, индапрес, розувастатин, бисопролол, берлитион, витаксон, актовегин,  тиоцетам, Новорапид, Левемир</w:t>
      </w:r>
    </w:p>
    <w:p w:rsidR="00363E9F" w:rsidRPr="003B6582" w:rsidRDefault="00363E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6582">
        <w:rPr>
          <w:u w:val="single"/>
          <w:lang w:val="ru-RU"/>
        </w:rPr>
        <w:t>Состояние больного при выписке</w:t>
      </w:r>
      <w:r w:rsidRPr="003B6582">
        <w:rPr>
          <w:lang w:val="ru-RU"/>
        </w:rPr>
        <w:t xml:space="preserve">: СД компенсирован, уменьшились боли в н/к. АД 120/80 мм рт. ст. </w:t>
      </w:r>
    </w:p>
    <w:p w:rsidR="00363E9F" w:rsidRPr="003B6582" w:rsidRDefault="00363E9F">
      <w:pPr>
        <w:jc w:val="both"/>
        <w:rPr>
          <w:u w:val="single"/>
          <w:lang w:val="ru-RU"/>
        </w:rPr>
      </w:pPr>
      <w:r w:rsidRPr="003B6582">
        <w:rPr>
          <w:u w:val="single"/>
          <w:lang w:val="ru-RU"/>
        </w:rPr>
        <w:t xml:space="preserve">Рекомендовано </w:t>
      </w:r>
      <w:r w:rsidRPr="003B6582">
        <w:rPr>
          <w:lang w:val="ru-RU"/>
        </w:rPr>
        <w:t>:</w:t>
      </w:r>
    </w:p>
    <w:p w:rsidR="00363E9F" w:rsidRPr="003B6582" w:rsidRDefault="00363E9F">
      <w:pPr>
        <w:numPr>
          <w:ilvl w:val="0"/>
          <w:numId w:val="2"/>
        </w:numPr>
        <w:jc w:val="both"/>
        <w:rPr>
          <w:lang w:val="ru-RU"/>
        </w:rPr>
      </w:pPr>
      <w:r w:rsidRPr="003B6582">
        <w:rPr>
          <w:lang w:val="ru-RU"/>
        </w:rPr>
        <w:t>«Д» наблюдение эндокринолога, уч. терапевта, кардиолога, невропатолога по м\жит.</w:t>
      </w:r>
    </w:p>
    <w:p w:rsidR="00363E9F" w:rsidRPr="003B6582" w:rsidRDefault="00363E9F">
      <w:pPr>
        <w:numPr>
          <w:ilvl w:val="0"/>
          <w:numId w:val="2"/>
        </w:numPr>
        <w:jc w:val="both"/>
        <w:rPr>
          <w:lang w:val="ru-RU"/>
        </w:rPr>
      </w:pPr>
      <w:r w:rsidRPr="003B658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63E9F" w:rsidRPr="003B6582" w:rsidRDefault="00363E9F">
      <w:pPr>
        <w:numPr>
          <w:ilvl w:val="0"/>
          <w:numId w:val="2"/>
        </w:numPr>
        <w:jc w:val="both"/>
        <w:rPr>
          <w:lang w:val="ru-RU"/>
        </w:rPr>
      </w:pPr>
      <w:r w:rsidRPr="003B6582">
        <w:rPr>
          <w:lang w:val="ru-RU"/>
        </w:rPr>
        <w:t>Инсулинотерапия:   Новорапид п/з-15-17 ед., п/о-8-10 ед., п/уж – 8-10ед.,  Левемир 22.00   30-32ед.</w:t>
      </w:r>
    </w:p>
    <w:p w:rsidR="00363E9F" w:rsidRPr="003B6582" w:rsidRDefault="00363E9F" w:rsidP="009514BD">
      <w:pPr>
        <w:ind w:left="435"/>
        <w:jc w:val="both"/>
        <w:rPr>
          <w:lang w:val="ru-RU"/>
        </w:rPr>
      </w:pPr>
      <w:r w:rsidRPr="003B658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63E9F" w:rsidRPr="003B6582" w:rsidRDefault="00363E9F">
      <w:pPr>
        <w:numPr>
          <w:ilvl w:val="0"/>
          <w:numId w:val="2"/>
        </w:numPr>
        <w:jc w:val="both"/>
        <w:rPr>
          <w:lang w:val="ru-RU"/>
        </w:rPr>
      </w:pPr>
      <w:r w:rsidRPr="003B6582">
        <w:rPr>
          <w:lang w:val="ru-RU"/>
        </w:rPr>
        <w:t>Контроль глик. гемоглобина 1 раз в 3 мес., микроальбуминурии 1р. в 6 мес.</w:t>
      </w:r>
    </w:p>
    <w:p w:rsidR="00363E9F" w:rsidRPr="003B6582" w:rsidRDefault="00363E9F">
      <w:pPr>
        <w:numPr>
          <w:ilvl w:val="0"/>
          <w:numId w:val="2"/>
        </w:numPr>
        <w:jc w:val="both"/>
        <w:rPr>
          <w:lang w:val="ru-RU"/>
        </w:rPr>
      </w:pPr>
      <w:r w:rsidRPr="003B6582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363E9F" w:rsidRPr="003B6582" w:rsidRDefault="00363E9F">
      <w:pPr>
        <w:numPr>
          <w:ilvl w:val="0"/>
          <w:numId w:val="2"/>
        </w:numPr>
        <w:jc w:val="both"/>
        <w:rPr>
          <w:lang w:val="ru-RU"/>
        </w:rPr>
      </w:pPr>
      <w:r w:rsidRPr="003B6582">
        <w:rPr>
          <w:lang w:val="ru-RU"/>
        </w:rPr>
        <w:t xml:space="preserve">Эналаприл 5 мг утром, бисопролол 2,5 мг утром, кардиомагнил  1 т. вечер. Контр. АД. </w:t>
      </w:r>
    </w:p>
    <w:p w:rsidR="00363E9F" w:rsidRPr="003B6582" w:rsidRDefault="00363E9F" w:rsidP="00503C44">
      <w:pPr>
        <w:numPr>
          <w:ilvl w:val="0"/>
          <w:numId w:val="2"/>
        </w:numPr>
        <w:jc w:val="both"/>
        <w:rPr>
          <w:lang w:val="ru-RU"/>
        </w:rPr>
      </w:pPr>
      <w:r w:rsidRPr="003B6582">
        <w:rPr>
          <w:lang w:val="ru-RU"/>
        </w:rPr>
        <w:t>Берлитион 600 мг/сут. 2-3 мес., витаксон 1т. *3р/д 1 мес.</w:t>
      </w:r>
    </w:p>
    <w:p w:rsidR="00363E9F" w:rsidRPr="003B6582" w:rsidRDefault="00363E9F">
      <w:pPr>
        <w:numPr>
          <w:ilvl w:val="0"/>
          <w:numId w:val="2"/>
        </w:numPr>
        <w:jc w:val="both"/>
        <w:rPr>
          <w:lang w:val="ru-RU"/>
        </w:rPr>
      </w:pPr>
      <w:r w:rsidRPr="002A5E34">
        <w:rPr>
          <w:lang w:val="ru-RU"/>
        </w:rPr>
        <w:t>УЗИ щит.</w:t>
      </w:r>
      <w:r w:rsidRPr="003B6582">
        <w:rPr>
          <w:lang w:val="ru-RU"/>
        </w:rPr>
        <w:t xml:space="preserve"> железы</w:t>
      </w:r>
      <w:r>
        <w:rPr>
          <w:lang w:val="ru-RU"/>
        </w:rPr>
        <w:t>, ТТГ</w:t>
      </w:r>
      <w:r w:rsidRPr="003B6582">
        <w:rPr>
          <w:lang w:val="ru-RU"/>
        </w:rPr>
        <w:t xml:space="preserve"> 1р. в год. </w:t>
      </w:r>
    </w:p>
    <w:p w:rsidR="00363E9F" w:rsidRPr="003B6582" w:rsidRDefault="00363E9F">
      <w:pPr>
        <w:numPr>
          <w:ilvl w:val="0"/>
          <w:numId w:val="2"/>
        </w:numPr>
        <w:jc w:val="both"/>
        <w:rPr>
          <w:lang w:val="ru-RU"/>
        </w:rPr>
      </w:pPr>
      <w:r w:rsidRPr="003B6582">
        <w:rPr>
          <w:lang w:val="ru-RU"/>
        </w:rPr>
        <w:t>Рек. окулиста: окювайт лютеин форте 1т.*1р/д., офтан катахром 2к. *3р/д.</w:t>
      </w:r>
    </w:p>
    <w:p w:rsidR="00363E9F" w:rsidRPr="003B6582" w:rsidRDefault="00363E9F" w:rsidP="009420A6">
      <w:pPr>
        <w:numPr>
          <w:ilvl w:val="0"/>
          <w:numId w:val="2"/>
        </w:numPr>
        <w:jc w:val="both"/>
        <w:rPr>
          <w:lang w:val="ru-RU"/>
        </w:rPr>
      </w:pPr>
      <w:r w:rsidRPr="003B658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363E9F" w:rsidRPr="003B6582" w:rsidRDefault="00363E9F" w:rsidP="00A9598B">
      <w:pPr>
        <w:ind w:left="435"/>
        <w:jc w:val="both"/>
        <w:rPr>
          <w:lang w:val="ru-RU"/>
        </w:rPr>
      </w:pPr>
    </w:p>
    <w:p w:rsidR="00363E9F" w:rsidRPr="003B6582" w:rsidRDefault="00363E9F">
      <w:pPr>
        <w:jc w:val="both"/>
        <w:rPr>
          <w:b/>
          <w:lang w:val="ru-RU"/>
        </w:rPr>
      </w:pPr>
    </w:p>
    <w:p w:rsidR="00363E9F" w:rsidRPr="003B6582" w:rsidRDefault="00363E9F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3B6582">
        <w:rPr>
          <w:sz w:val="24"/>
          <w:szCs w:val="24"/>
        </w:rPr>
        <w:t xml:space="preserve">Леч. врач  Ермоленко В.А  </w:t>
      </w:r>
    </w:p>
    <w:p w:rsidR="00363E9F" w:rsidRPr="003B6582" w:rsidRDefault="00363E9F" w:rsidP="00EB798A">
      <w:pPr>
        <w:jc w:val="both"/>
        <w:rPr>
          <w:lang w:val="ru-RU"/>
        </w:rPr>
      </w:pPr>
      <w:r w:rsidRPr="003B6582">
        <w:rPr>
          <w:lang w:val="ru-RU"/>
        </w:rPr>
        <w:t>Зав. отд.  Еременко Н.В.</w:t>
      </w:r>
    </w:p>
    <w:p w:rsidR="00363E9F" w:rsidRPr="002A5E34" w:rsidRDefault="00363E9F" w:rsidP="00586718">
      <w:pPr>
        <w:jc w:val="both"/>
        <w:rPr>
          <w:lang w:val="ru-RU"/>
        </w:rPr>
      </w:pPr>
      <w:r>
        <w:rPr>
          <w:lang w:val="ru-RU"/>
        </w:rPr>
        <w:t>Нач. мед Костина Т.К.</w:t>
      </w:r>
    </w:p>
    <w:p w:rsidR="00363E9F" w:rsidRPr="003B6582" w:rsidRDefault="00363E9F" w:rsidP="00992792">
      <w:pPr>
        <w:jc w:val="both"/>
        <w:rPr>
          <w:lang w:val="ru-RU"/>
        </w:rPr>
      </w:pPr>
    </w:p>
    <w:sectPr w:rsidR="00363E9F" w:rsidRPr="003B658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E9F" w:rsidRDefault="00363E9F" w:rsidP="00080012">
      <w:r>
        <w:separator/>
      </w:r>
    </w:p>
  </w:endnote>
  <w:endnote w:type="continuationSeparator" w:id="1">
    <w:p w:rsidR="00363E9F" w:rsidRDefault="00363E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E9F" w:rsidRDefault="00363E9F" w:rsidP="00080012">
      <w:r>
        <w:separator/>
      </w:r>
    </w:p>
  </w:footnote>
  <w:footnote w:type="continuationSeparator" w:id="1">
    <w:p w:rsidR="00363E9F" w:rsidRDefault="00363E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363E9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63E9F" w:rsidRPr="00244DF4" w:rsidRDefault="00363E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63E9F" w:rsidRPr="00244DF4" w:rsidRDefault="00363E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63E9F" w:rsidRPr="00244DF4" w:rsidRDefault="00363E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63E9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63E9F" w:rsidRPr="00244DF4" w:rsidRDefault="00363E9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63E9F" w:rsidRPr="00244DF4" w:rsidRDefault="00363E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3E9F" w:rsidRPr="00244DF4" w:rsidRDefault="00363E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63E9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63E9F" w:rsidRPr="00244DF4" w:rsidRDefault="00363E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63E9F" w:rsidRPr="00244DF4" w:rsidRDefault="00363E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3E9F" w:rsidRPr="00244DF4" w:rsidRDefault="00363E9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63E9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63E9F" w:rsidRPr="00080012" w:rsidRDefault="00363E9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63E9F" w:rsidRPr="00080012" w:rsidRDefault="00363E9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63E9F" w:rsidRPr="00080012" w:rsidRDefault="00363E9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63E9F" w:rsidRDefault="00363E9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85A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831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5E34"/>
    <w:rsid w:val="002A7E83"/>
    <w:rsid w:val="002B3AC8"/>
    <w:rsid w:val="002C0E55"/>
    <w:rsid w:val="002F252F"/>
    <w:rsid w:val="002F593D"/>
    <w:rsid w:val="00306D8F"/>
    <w:rsid w:val="00312A6B"/>
    <w:rsid w:val="003130B7"/>
    <w:rsid w:val="0032006B"/>
    <w:rsid w:val="0032248E"/>
    <w:rsid w:val="00323604"/>
    <w:rsid w:val="00324419"/>
    <w:rsid w:val="003306FD"/>
    <w:rsid w:val="0033272C"/>
    <w:rsid w:val="00332D3C"/>
    <w:rsid w:val="0034254C"/>
    <w:rsid w:val="00345E19"/>
    <w:rsid w:val="00357EBC"/>
    <w:rsid w:val="00360D88"/>
    <w:rsid w:val="00363AF6"/>
    <w:rsid w:val="00363E9F"/>
    <w:rsid w:val="00364723"/>
    <w:rsid w:val="003742DD"/>
    <w:rsid w:val="00377594"/>
    <w:rsid w:val="003A207C"/>
    <w:rsid w:val="003A52A7"/>
    <w:rsid w:val="003B6582"/>
    <w:rsid w:val="003E2857"/>
    <w:rsid w:val="003E3C1C"/>
    <w:rsid w:val="003E51AC"/>
    <w:rsid w:val="00401DFA"/>
    <w:rsid w:val="00402D3C"/>
    <w:rsid w:val="004229FE"/>
    <w:rsid w:val="00434453"/>
    <w:rsid w:val="00444BAB"/>
    <w:rsid w:val="00446112"/>
    <w:rsid w:val="004468E8"/>
    <w:rsid w:val="00447E50"/>
    <w:rsid w:val="004529B5"/>
    <w:rsid w:val="0045564C"/>
    <w:rsid w:val="00471B75"/>
    <w:rsid w:val="004731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18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3F38"/>
    <w:rsid w:val="006F5619"/>
    <w:rsid w:val="006F664E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632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1C9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D43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1FA6"/>
    <w:rsid w:val="00A27D45"/>
    <w:rsid w:val="00A33C7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3A5B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0D39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154F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4F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4FA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00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2</Pages>
  <Words>695</Words>
  <Characters>3962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2014-10-10T12:54:00Z</dcterms:created>
  <dcterms:modified xsi:type="dcterms:W3CDTF">2014-10-13T08:12:00Z</dcterms:modified>
</cp:coreProperties>
</file>