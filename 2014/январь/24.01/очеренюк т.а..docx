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F5" w:rsidRPr="001D0112" w:rsidRDefault="001B56F5">
      <w:pPr>
        <w:pStyle w:val="Heading4"/>
        <w:ind w:right="-58"/>
        <w:jc w:val="center"/>
        <w:rPr>
          <w:b w:val="0"/>
          <w:sz w:val="24"/>
          <w:szCs w:val="24"/>
        </w:rPr>
      </w:pPr>
      <w:r w:rsidRPr="001D0112">
        <w:rPr>
          <w:b w:val="0"/>
          <w:sz w:val="24"/>
          <w:szCs w:val="24"/>
        </w:rPr>
        <w:t>КУ «ОК Эндокриндиспансер» ЗОС</w:t>
      </w:r>
    </w:p>
    <w:p w:rsidR="001B56F5" w:rsidRPr="001D0112" w:rsidRDefault="001B56F5">
      <w:pPr>
        <w:rPr>
          <w:lang w:val="ru-RU"/>
        </w:rPr>
      </w:pPr>
    </w:p>
    <w:p w:rsidR="001B56F5" w:rsidRPr="001D0112" w:rsidRDefault="001B56F5" w:rsidP="00FC5396">
      <w:pPr>
        <w:pStyle w:val="Heading4"/>
        <w:ind w:left="-567" w:right="-58"/>
        <w:rPr>
          <w:b w:val="0"/>
          <w:sz w:val="24"/>
          <w:szCs w:val="24"/>
        </w:rPr>
      </w:pPr>
      <w:r w:rsidRPr="001D0112">
        <w:rPr>
          <w:b w:val="0"/>
          <w:sz w:val="24"/>
          <w:szCs w:val="24"/>
        </w:rPr>
        <w:t>Выписной эпикриз</w:t>
      </w:r>
    </w:p>
    <w:p w:rsidR="001B56F5" w:rsidRPr="001D0112" w:rsidRDefault="001B56F5" w:rsidP="00FC5396">
      <w:pPr>
        <w:pStyle w:val="Heading4"/>
        <w:ind w:left="-567"/>
        <w:rPr>
          <w:b w:val="0"/>
          <w:sz w:val="24"/>
          <w:szCs w:val="24"/>
        </w:rPr>
      </w:pPr>
      <w:r w:rsidRPr="001D0112">
        <w:rPr>
          <w:b w:val="0"/>
          <w:sz w:val="24"/>
          <w:szCs w:val="24"/>
        </w:rPr>
        <w:t>Из истории болезни №  59</w:t>
      </w:r>
    </w:p>
    <w:p w:rsidR="001B56F5" w:rsidRPr="001D0112" w:rsidRDefault="001B56F5" w:rsidP="00FC5396">
      <w:pPr>
        <w:pStyle w:val="Heading5"/>
        <w:ind w:left="-567"/>
        <w:rPr>
          <w:sz w:val="24"/>
          <w:szCs w:val="24"/>
        </w:rPr>
      </w:pPr>
      <w:r w:rsidRPr="001D0112">
        <w:rPr>
          <w:sz w:val="24"/>
          <w:szCs w:val="24"/>
        </w:rPr>
        <w:t>Ф.И.О: Очеретнюк Тамара Алексеевна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>Год рождения: 1967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>Место жительства: Васильевский р-н, г. Васильевка, ул. Полевая, 5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>Место работы:  н/р, инв Ш гр.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>Находился на лечении с   13.01.14 по   24.01.14 в диаб.   отд.</w:t>
      </w:r>
    </w:p>
    <w:p w:rsidR="001B56F5" w:rsidRPr="001D0112" w:rsidRDefault="001B56F5" w:rsidP="00C6497B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Диагноз:</w:t>
      </w:r>
      <w:r w:rsidRPr="001D0112">
        <w:rPr>
          <w:lang w:val="ru-RU"/>
        </w:rPr>
        <w:t xml:space="preserve">  Сахарный диабет, тип 2, вторичноинсулинзависимый, средней тяжести,  декомпенсация. Хроническая дистальная диабетическая полинейропатия н/к IIст., сенсо-моторная форма Диаб. ангиопатия артерий н/к. Диабетическая нефропатия IIIст. ХБП I ст. ИБС,  диффузный кардиосклероз СН I. Гипертоническая болезнь II стадии III степени. Гипертензивное сердце. Риск 4. Церебральный атеросклероз II ст. Дисциркуляторная энцефалопатия I-II преимущественно в ВБС, венозно-ликворная дисфункция. Патологическая извитость СА с 2х сторон. Эмоционально волевые расстройства. Ангиопатия сосудов сетчатки ОИ. Амблиопатия OS. Расходящееся косоглазие OS. Ожирение II ст. (ИМТ 34кг/м</w:t>
      </w:r>
      <w:r w:rsidRPr="001D0112">
        <w:rPr>
          <w:vertAlign w:val="superscript"/>
          <w:lang w:val="ru-RU"/>
        </w:rPr>
        <w:t>2</w:t>
      </w:r>
      <w:r w:rsidRPr="001D0112">
        <w:rPr>
          <w:lang w:val="ru-RU"/>
        </w:rPr>
        <w:t>) алим.-конституционального генеза, стабильное течение.  Диффузный зоб 1. Эутиреоз. Киста правого яичника. Лейомиома матки небольших размеров.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 xml:space="preserve">Жалобы при поступлении </w:t>
      </w:r>
      <w:r w:rsidRPr="001D0112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боли в поясничной области., учащенное сердцебиение, гипогликемические состояния в вечернее время.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Краткий анамнез</w:t>
      </w:r>
      <w:r w:rsidRPr="001D0112">
        <w:rPr>
          <w:lang w:val="ru-RU"/>
        </w:rPr>
        <w:t>: СД выявлен в 2006г. Комы отрицает. С начала заболевания ССП. С 2012- инсулинотерапия.  В наст. время принимает:  Фармасулин НNР п/з- 28ед., п/у-20 ед., глюкофаж 850 *2рд/д. Гликемия –9,2-11,8 ммоль/л. Последнее стац. лечение  в 2013г. Боли в н/к с начала заболевания. Повышение АД в течение 20 лет. Из гипотензивных принимает лозап 50 г, бисопролол 5 мг, энап Н 1 т. Госпитализирована  в обл. энд. диспансер для коррекции инсулинотерапии,  лечения хр. осложнений СД.</w:t>
      </w:r>
    </w:p>
    <w:p w:rsidR="001B56F5" w:rsidRPr="001D0112" w:rsidRDefault="001B56F5" w:rsidP="00FC5396">
      <w:pPr>
        <w:ind w:left="-567"/>
        <w:jc w:val="both"/>
        <w:rPr>
          <w:u w:val="single"/>
          <w:lang w:val="ru-RU"/>
        </w:rPr>
      </w:pPr>
      <w:r w:rsidRPr="001D0112">
        <w:rPr>
          <w:u w:val="single"/>
          <w:lang w:val="ru-RU"/>
        </w:rPr>
        <w:t>Данные лабораторных исследований.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 xml:space="preserve">14.01.14 Общ. ан. крови Нв –  138г/л  эритр –4,2  лейк –  8,4СОЭ –20  мм/час  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 xml:space="preserve">э- 1%    п-3 %   с-65 %   л-  27%   м- 4% 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 xml:space="preserve">14.01.14 Биохимия: СКФ –137 мл./мин., хол –5,95 тригл -2,32 ХСЛПВП -1,2 ХСЛПНП -3,69 Катер – 4,0мочевина – 8,1 креатинин –66   бил общ –15,0  бил пр –3,8  тим –9,4  АСТ – 0,58  АЛТ – 0,57  ммоль/л;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>14.01.14 Глик. гемоглобин – 8,5%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 xml:space="preserve">14.01.14 Анализ крови на RW- отр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>17.01.14ТТГ –2,8   (0,3-4,0) Мме/л</w:t>
      </w:r>
    </w:p>
    <w:p w:rsidR="001B56F5" w:rsidRPr="001D0112" w:rsidRDefault="001B56F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D0112">
        <w:rPr>
          <w:b w:val="0"/>
          <w:sz w:val="24"/>
          <w:szCs w:val="24"/>
        </w:rPr>
        <w:t xml:space="preserve">14.01.14 Общ. ан. мочи уд вес мм  лейк – 1-3  в п/зр белок – отр  ацетон –отр;  </w:t>
      </w:r>
    </w:p>
    <w:p w:rsidR="001B56F5" w:rsidRPr="001D0112" w:rsidRDefault="001B56F5" w:rsidP="00FC5396">
      <w:pPr>
        <w:ind w:left="-567"/>
        <w:rPr>
          <w:lang w:val="ru-RU"/>
        </w:rPr>
      </w:pPr>
      <w:r w:rsidRPr="001D0112">
        <w:rPr>
          <w:lang w:val="ru-RU"/>
        </w:rPr>
        <w:t xml:space="preserve">20.01.14 Суточная глюкозурия –  отр;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B56F5" w:rsidRPr="001D0112" w:rsidTr="00B76356">
        <w:tc>
          <w:tcPr>
            <w:tcW w:w="2518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 xml:space="preserve">Гликемический </w:t>
            </w:r>
          </w:p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20.00</w:t>
            </w:r>
          </w:p>
        </w:tc>
      </w:tr>
      <w:tr w:rsidR="001B56F5" w:rsidRPr="001D0112" w:rsidTr="00B76356">
        <w:tc>
          <w:tcPr>
            <w:tcW w:w="2518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6,6</w:t>
            </w:r>
          </w:p>
        </w:tc>
      </w:tr>
      <w:tr w:rsidR="001B56F5" w:rsidRPr="001D0112" w:rsidTr="00B76356">
        <w:tc>
          <w:tcPr>
            <w:tcW w:w="2518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B56F5" w:rsidRPr="001D0112" w:rsidRDefault="001B56F5" w:rsidP="00B76356">
            <w:pPr>
              <w:rPr>
                <w:lang w:val="ru-RU"/>
              </w:rPr>
            </w:pPr>
            <w:r w:rsidRPr="001D0112">
              <w:rPr>
                <w:lang w:val="ru-RU"/>
              </w:rPr>
              <w:t>6,4</w:t>
            </w:r>
          </w:p>
        </w:tc>
      </w:tr>
    </w:tbl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20.01.14Невропатолог</w:t>
      </w:r>
      <w:r w:rsidRPr="001D0112">
        <w:rPr>
          <w:lang w:val="ru-RU"/>
        </w:rPr>
        <w:t>: Церебральный атеросклероз II ст. Дисциркуляторная энцефалопатия I-II преимущественно в ВБС, венозно-ликворная дисфункция. Патологическая извитость СА с 2х сторон. Эмоционально волевые расстройства. Хроническая дистальная диабетическая полинейропатия н/к IIст., сенсо-моторная форма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13.01.14Окулист</w:t>
      </w:r>
      <w:r w:rsidRPr="001D0112">
        <w:rPr>
          <w:lang w:val="ru-RU"/>
        </w:rPr>
        <w:t xml:space="preserve">: </w:t>
      </w:r>
      <w:smartTag w:uri="urn:schemas-microsoft-com:office:smarttags" w:element="place">
        <w:r w:rsidRPr="001D0112">
          <w:rPr>
            <w:lang w:val="en-US"/>
          </w:rPr>
          <w:t>VIS</w:t>
        </w:r>
      </w:smartTag>
      <w:r w:rsidRPr="001D0112">
        <w:rPr>
          <w:lang w:val="ru-RU"/>
        </w:rPr>
        <w:t xml:space="preserve"> </w:t>
      </w:r>
      <w:r w:rsidRPr="001D0112">
        <w:rPr>
          <w:lang w:val="en-US"/>
        </w:rPr>
        <w:t>OD</w:t>
      </w:r>
      <w:r w:rsidRPr="001D0112">
        <w:rPr>
          <w:lang w:val="ru-RU"/>
        </w:rPr>
        <w:t xml:space="preserve">= 1,0  </w:t>
      </w:r>
      <w:r w:rsidRPr="001D0112">
        <w:rPr>
          <w:lang w:val="en-US"/>
        </w:rPr>
        <w:t>OS</w:t>
      </w:r>
      <w:r w:rsidRPr="001D0112">
        <w:rPr>
          <w:lang w:val="ru-RU"/>
        </w:rPr>
        <w:t xml:space="preserve">= 0,07  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en-US"/>
        </w:rPr>
        <w:t>OS</w:t>
      </w:r>
      <w:r w:rsidRPr="001D0112">
        <w:rPr>
          <w:lang w:val="ru-RU"/>
        </w:rPr>
        <w:t xml:space="preserve"> отклёнен кнаружи до 30°. Гл. дно: ДЗН бледно-розовые. Границы четкие. Единичные микроаневризмы, микрогеморрагии. 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Амблиопатия OS. Расходяшееся косоглазие OS.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22.01.14ЭКГ</w:t>
      </w:r>
      <w:r w:rsidRPr="001D0112">
        <w:rPr>
          <w:lang w:val="ru-RU"/>
        </w:rPr>
        <w:t>: ЧСС - 75уд/мин. Вольтаж снижен.  Ритм синусовый. Эл. не ось  отклонена. Позиция промежуточная. Гипертрофия левого желудочка. Неполная блокада ПНПГ.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15.01.14Кардиолог</w:t>
      </w:r>
      <w:r w:rsidRPr="001D0112">
        <w:rPr>
          <w:lang w:val="ru-RU"/>
        </w:rPr>
        <w:t>:  ИБС,  диффузный кардиосклероз СН I. Гипертоническая болезнь II стадии III степени. Гипертензивное сердце. Риск 4.</w:t>
      </w:r>
    </w:p>
    <w:p w:rsidR="001B56F5" w:rsidRPr="001D0112" w:rsidRDefault="001B56F5" w:rsidP="00FC5396">
      <w:pPr>
        <w:ind w:left="-567"/>
        <w:jc w:val="both"/>
        <w:rPr>
          <w:u w:val="single"/>
          <w:lang w:val="ru-RU"/>
        </w:rPr>
      </w:pPr>
      <w:r w:rsidRPr="001D0112">
        <w:rPr>
          <w:u w:val="single"/>
          <w:lang w:val="ru-RU"/>
        </w:rPr>
        <w:t xml:space="preserve">17.01.14 Дублексное скаинирование брахиоцефальных артерий: </w:t>
      </w:r>
      <w:r w:rsidRPr="001D0112">
        <w:rPr>
          <w:lang w:val="ru-RU"/>
        </w:rPr>
        <w:t>данные на руках.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14.01.14Ангиохирург</w:t>
      </w:r>
      <w:r w:rsidRPr="001D0112">
        <w:rPr>
          <w:lang w:val="ru-RU"/>
        </w:rPr>
        <w:t xml:space="preserve">: Диаб. ангиопатия артерий н/к. </w:t>
      </w:r>
    </w:p>
    <w:p w:rsidR="001B56F5" w:rsidRPr="001D0112" w:rsidRDefault="001B56F5" w:rsidP="00EA35F9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20.01.14 Гинеколог</w:t>
      </w:r>
      <w:r w:rsidRPr="001D0112">
        <w:rPr>
          <w:lang w:val="ru-RU"/>
        </w:rPr>
        <w:t>:  Киста правого яичника. Лейомиома матки нестойких размеров.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14.01.14УЗИ</w:t>
      </w:r>
      <w:r w:rsidRPr="001D0112">
        <w:rPr>
          <w:lang w:val="ru-RU"/>
        </w:rPr>
        <w:t>: Заключение: Эхопризнаки увеличения диффузных изменений паренхимы печени, хр. холецисто-панкреатита, лейомиомы тела матки небольших размеров, кисты правого яичника.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16</w:t>
      </w:r>
      <w:r w:rsidRPr="001D0112">
        <w:rPr>
          <w:lang w:val="ru-RU"/>
        </w:rPr>
        <w:t>.01.14 УЗИ ОМТ: Эхопизнаки кисты правого яичника. Миоматозный узел матки (некоторая отрицательная динамика).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14.01.14 УЗИ щит. железы</w:t>
      </w:r>
      <w:r w:rsidRPr="001D0112">
        <w:rPr>
          <w:lang w:val="ru-RU"/>
        </w:rPr>
        <w:t>: Пр д. V =  8,3см</w:t>
      </w:r>
      <w:r w:rsidRPr="001D0112">
        <w:rPr>
          <w:vertAlign w:val="superscript"/>
          <w:lang w:val="ru-RU"/>
        </w:rPr>
        <w:t>3</w:t>
      </w:r>
      <w:r w:rsidRPr="001D0112">
        <w:rPr>
          <w:lang w:val="ru-RU"/>
        </w:rPr>
        <w:t>; лев. д. V =8,0  см</w:t>
      </w:r>
      <w:r w:rsidRPr="001D0112">
        <w:rPr>
          <w:vertAlign w:val="superscript"/>
          <w:lang w:val="ru-RU"/>
        </w:rPr>
        <w:t>3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lang w:val="ru-RU"/>
        </w:rPr>
        <w:t xml:space="preserve">Перешеек – 0,7см. </w:t>
      </w:r>
    </w:p>
    <w:p w:rsidR="001B56F5" w:rsidRPr="001D0112" w:rsidRDefault="001B56F5" w:rsidP="000B393B">
      <w:pPr>
        <w:ind w:left="-567"/>
        <w:jc w:val="both"/>
        <w:rPr>
          <w:lang w:val="ru-RU"/>
        </w:rPr>
      </w:pPr>
      <w:r w:rsidRPr="001D0112">
        <w:rPr>
          <w:lang w:val="ru-RU"/>
        </w:rPr>
        <w:t xml:space="preserve">Щит. железа увеличена, контуры не ровные. Эхогенность паренхимы снижена. Эхоструктура крупнозернистаяс еденичныи гидрофилными очагами до 0,3 см. Регионарные л/узлы  не визуализируются. Закл.: Увеличение щит. железы. Умеенные диффузные изменения паренхимы. 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Лечение:</w:t>
      </w:r>
      <w:r w:rsidRPr="001D0112">
        <w:rPr>
          <w:lang w:val="ru-RU"/>
        </w:rPr>
        <w:t xml:space="preserve">  глюкофаж, энап, бисопролол, лозап, настойка водного перца, олфен, тремакса,кетанол, Фармасулин НNР.</w:t>
      </w:r>
    </w:p>
    <w:p w:rsidR="001B56F5" w:rsidRPr="001D0112" w:rsidRDefault="001B56F5" w:rsidP="00FC5396">
      <w:pPr>
        <w:ind w:left="-567"/>
        <w:jc w:val="both"/>
        <w:rPr>
          <w:lang w:val="ru-RU"/>
        </w:rPr>
      </w:pPr>
      <w:r w:rsidRPr="001D0112">
        <w:rPr>
          <w:u w:val="single"/>
          <w:lang w:val="ru-RU"/>
        </w:rPr>
        <w:t>Состояние больного при выписке</w:t>
      </w:r>
      <w:r w:rsidRPr="001D0112">
        <w:rPr>
          <w:lang w:val="ru-RU"/>
        </w:rPr>
        <w:t xml:space="preserve">: СД компенсирован, уменьшились боли в н/к. АД 130/80 мм рт. ст. </w:t>
      </w:r>
    </w:p>
    <w:p w:rsidR="001B56F5" w:rsidRPr="001D0112" w:rsidRDefault="001B56F5">
      <w:pPr>
        <w:jc w:val="both"/>
        <w:rPr>
          <w:u w:val="single"/>
          <w:lang w:val="ru-RU"/>
        </w:rPr>
      </w:pPr>
      <w:r w:rsidRPr="001D0112">
        <w:rPr>
          <w:u w:val="single"/>
          <w:lang w:val="ru-RU"/>
        </w:rPr>
        <w:t xml:space="preserve">Рекомендовано </w:t>
      </w:r>
      <w:r w:rsidRPr="001D0112">
        <w:rPr>
          <w:lang w:val="ru-RU"/>
        </w:rPr>
        <w:t>: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>«Д» наблюдение эндокринолога, уч. терапевта,кардиолога ,невропатолога ,гинеколога  по м\жит.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>Диета № 9,умеренное ограничение животного белка в сут. рационе, гипохолестеринемическая диета.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 xml:space="preserve">Инсулинотерапия:  Фармасулин НNР п/з- 26-28 ед., п/у-20-22 ед.  </w:t>
      </w:r>
    </w:p>
    <w:p w:rsidR="001B56F5" w:rsidRPr="001D0112" w:rsidRDefault="001B56F5" w:rsidP="007E6EDD">
      <w:pPr>
        <w:ind w:left="435"/>
        <w:jc w:val="both"/>
        <w:rPr>
          <w:lang w:val="ru-RU"/>
        </w:rPr>
      </w:pPr>
      <w:r w:rsidRPr="001D0112">
        <w:rPr>
          <w:lang w:val="ru-RU"/>
        </w:rPr>
        <w:t xml:space="preserve">диаформин (сиофор,  глюкофаж)850 - 1т. *2р/сут. 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>Контроль глик. гемоглобина 1 раз в 3 мес., микроальбуминурии 1р. в 6 мес.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 xml:space="preserve">Гиполипидемическая терапия (аторвастатин 10 мг ) с контролем липидограммы. 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B56F5" w:rsidRPr="001D0112" w:rsidRDefault="001B56F5" w:rsidP="00836E0A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 xml:space="preserve">Рек. кардиолога: лозап 50-100 мг вечером, карведилол 25мг утр.,  предуктал МR 1т. * 2р/д. Контроль АД, ЭКГ. Дообследование: ЭХО КС по м/ж. </w:t>
      </w:r>
    </w:p>
    <w:p w:rsidR="001B56F5" w:rsidRPr="001D0112" w:rsidRDefault="001B56F5" w:rsidP="00503C44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>Берлитион 600 мг/сут. 2-3 мес., нейрорубин форте 1т./сут., (мильгамма 1т.*3р/д., витаксон 1т. *3р/д.) 1 мес.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>Рек. невропатолога: L-лизина эсцинат 10,0 в/в кап на 100,0 физ .р-р , + 2,0 аскор.кис-ты.,кортексин 10 мг в/м № 10,атаракс ½ т утро, ½ т обед ,1 т вечер.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 xml:space="preserve">УЗИ щит. железы 1р. в год. </w:t>
      </w:r>
    </w:p>
    <w:p w:rsidR="001B56F5" w:rsidRPr="001D0112" w:rsidRDefault="001B56F5">
      <w:pPr>
        <w:numPr>
          <w:ilvl w:val="0"/>
          <w:numId w:val="2"/>
        </w:numPr>
        <w:jc w:val="both"/>
        <w:rPr>
          <w:lang w:val="ru-RU"/>
        </w:rPr>
      </w:pPr>
      <w:r w:rsidRPr="001D0112">
        <w:rPr>
          <w:lang w:val="ru-RU"/>
        </w:rPr>
        <w:t xml:space="preserve">Рек.гинеколога : дестректаза №6 , УЗИ в 1 фазе через 1 мес. </w:t>
      </w:r>
    </w:p>
    <w:p w:rsidR="001B56F5" w:rsidRPr="001D0112" w:rsidRDefault="001B56F5" w:rsidP="00A9598B">
      <w:pPr>
        <w:ind w:left="435"/>
        <w:jc w:val="both"/>
        <w:rPr>
          <w:lang w:val="ru-RU"/>
        </w:rPr>
      </w:pPr>
    </w:p>
    <w:p w:rsidR="001B56F5" w:rsidRPr="001D0112" w:rsidRDefault="001B56F5">
      <w:pPr>
        <w:jc w:val="both"/>
        <w:rPr>
          <w:b/>
          <w:lang w:val="ru-RU"/>
        </w:rPr>
      </w:pPr>
    </w:p>
    <w:p w:rsidR="001B56F5" w:rsidRPr="001D0112" w:rsidRDefault="001B56F5" w:rsidP="004468E8">
      <w:pPr>
        <w:pStyle w:val="Heading5"/>
        <w:rPr>
          <w:sz w:val="24"/>
          <w:szCs w:val="24"/>
        </w:rPr>
      </w:pPr>
      <w:r w:rsidRPr="001D0112">
        <w:rPr>
          <w:sz w:val="24"/>
          <w:szCs w:val="24"/>
        </w:rPr>
        <w:t xml:space="preserve">Леч. врач  Гура Э. Ю. </w:t>
      </w:r>
    </w:p>
    <w:p w:rsidR="001B56F5" w:rsidRPr="001D0112" w:rsidRDefault="001B56F5" w:rsidP="004468E8">
      <w:pPr>
        <w:jc w:val="both"/>
        <w:rPr>
          <w:lang w:val="ru-RU"/>
        </w:rPr>
      </w:pPr>
      <w:r w:rsidRPr="001D0112">
        <w:rPr>
          <w:lang w:val="ru-RU"/>
        </w:rPr>
        <w:t>Зав. отд.  Еременко Н.В.</w:t>
      </w:r>
    </w:p>
    <w:p w:rsidR="001B56F5" w:rsidRPr="001D0112" w:rsidRDefault="001B56F5" w:rsidP="008A368B">
      <w:pPr>
        <w:jc w:val="both"/>
        <w:rPr>
          <w:lang w:val="ru-RU"/>
        </w:rPr>
      </w:pPr>
      <w:r w:rsidRPr="001D0112">
        <w:rPr>
          <w:lang w:val="ru-RU"/>
        </w:rPr>
        <w:t>Нач. мед. Костина Т.К.</w:t>
      </w:r>
    </w:p>
    <w:sectPr w:rsidR="001B56F5" w:rsidRPr="001D0112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F5" w:rsidRDefault="001B56F5" w:rsidP="00080012">
      <w:r>
        <w:separator/>
      </w:r>
    </w:p>
  </w:endnote>
  <w:endnote w:type="continuationSeparator" w:id="1">
    <w:p w:rsidR="001B56F5" w:rsidRDefault="001B56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F5" w:rsidRDefault="001B56F5" w:rsidP="00080012">
      <w:r>
        <w:separator/>
      </w:r>
    </w:p>
  </w:footnote>
  <w:footnote w:type="continuationSeparator" w:id="1">
    <w:p w:rsidR="001B56F5" w:rsidRDefault="001B56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1B56F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1B56F5" w:rsidRPr="00244DF4" w:rsidRDefault="001B56F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B56F5" w:rsidRPr="00244DF4" w:rsidTr="00244DF4">
      <w:tc>
        <w:tcPr>
          <w:tcW w:w="9571" w:type="dxa"/>
        </w:tcPr>
        <w:p w:rsidR="001B56F5" w:rsidRPr="00244DF4" w:rsidRDefault="001B56F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B56F5" w:rsidRPr="00244DF4" w:rsidTr="00244DF4">
      <w:tc>
        <w:tcPr>
          <w:tcW w:w="9571" w:type="dxa"/>
        </w:tcPr>
        <w:p w:rsidR="001B56F5" w:rsidRPr="00244DF4" w:rsidRDefault="001B56F5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B56F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1B56F5" w:rsidRPr="00080012" w:rsidRDefault="001B56F5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B56F5" w:rsidRDefault="001B56F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93B"/>
    <w:rsid w:val="00110FA9"/>
    <w:rsid w:val="00122448"/>
    <w:rsid w:val="001229C1"/>
    <w:rsid w:val="00127FBF"/>
    <w:rsid w:val="0013664D"/>
    <w:rsid w:val="0015197A"/>
    <w:rsid w:val="00155517"/>
    <w:rsid w:val="00162C13"/>
    <w:rsid w:val="00173A4D"/>
    <w:rsid w:val="00174CA5"/>
    <w:rsid w:val="00176597"/>
    <w:rsid w:val="001A3809"/>
    <w:rsid w:val="001A6BA7"/>
    <w:rsid w:val="001A6C3E"/>
    <w:rsid w:val="001B1BA9"/>
    <w:rsid w:val="001B3CF8"/>
    <w:rsid w:val="001B56F5"/>
    <w:rsid w:val="001C15F7"/>
    <w:rsid w:val="001C1817"/>
    <w:rsid w:val="001C28C0"/>
    <w:rsid w:val="001D0112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3C52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054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2E4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2307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3179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3E4B"/>
    <w:rsid w:val="00B41202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497B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1F07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35F9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45B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0CC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C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C0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65</TotalTime>
  <Pages>2</Pages>
  <Words>848</Words>
  <Characters>4838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2014-01-24T07:01:00Z</dcterms:created>
  <dcterms:modified xsi:type="dcterms:W3CDTF">2014-01-24T09:30:00Z</dcterms:modified>
</cp:coreProperties>
</file>