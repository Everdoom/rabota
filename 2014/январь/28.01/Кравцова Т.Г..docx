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8F" w:rsidRPr="00AA28D1" w:rsidRDefault="0022778F">
      <w:pPr>
        <w:pStyle w:val="Heading4"/>
        <w:ind w:right="-58"/>
        <w:jc w:val="center"/>
        <w:rPr>
          <w:b w:val="0"/>
          <w:sz w:val="24"/>
          <w:szCs w:val="24"/>
        </w:rPr>
      </w:pPr>
      <w:r w:rsidRPr="00AA28D1">
        <w:rPr>
          <w:b w:val="0"/>
          <w:sz w:val="24"/>
          <w:szCs w:val="24"/>
        </w:rPr>
        <w:t>КУ «ОК Эндокриндиспансер» ЗОС</w:t>
      </w:r>
    </w:p>
    <w:p w:rsidR="0022778F" w:rsidRPr="00AA28D1" w:rsidRDefault="0022778F">
      <w:pPr>
        <w:rPr>
          <w:lang w:val="ru-RU"/>
        </w:rPr>
      </w:pPr>
    </w:p>
    <w:p w:rsidR="0022778F" w:rsidRPr="00AA28D1" w:rsidRDefault="0022778F" w:rsidP="00FC5396">
      <w:pPr>
        <w:pStyle w:val="Heading4"/>
        <w:ind w:left="-567" w:right="-58"/>
        <w:rPr>
          <w:b w:val="0"/>
          <w:sz w:val="24"/>
          <w:szCs w:val="24"/>
        </w:rPr>
      </w:pPr>
      <w:r w:rsidRPr="00AA28D1">
        <w:rPr>
          <w:b w:val="0"/>
          <w:sz w:val="24"/>
          <w:szCs w:val="24"/>
        </w:rPr>
        <w:t>Выписной эпикриз</w:t>
      </w:r>
    </w:p>
    <w:p w:rsidR="0022778F" w:rsidRPr="00AA28D1" w:rsidRDefault="0022778F" w:rsidP="00FC5396">
      <w:pPr>
        <w:pStyle w:val="Heading4"/>
        <w:ind w:left="-567"/>
        <w:rPr>
          <w:b w:val="0"/>
          <w:sz w:val="24"/>
          <w:szCs w:val="24"/>
        </w:rPr>
      </w:pPr>
      <w:r w:rsidRPr="00AA28D1">
        <w:rPr>
          <w:b w:val="0"/>
          <w:sz w:val="24"/>
          <w:szCs w:val="24"/>
        </w:rPr>
        <w:t>Из истории болезни № 80</w:t>
      </w:r>
    </w:p>
    <w:p w:rsidR="0022778F" w:rsidRPr="00AA28D1" w:rsidRDefault="0022778F" w:rsidP="00FC5396">
      <w:pPr>
        <w:pStyle w:val="Heading5"/>
        <w:ind w:left="-567"/>
        <w:rPr>
          <w:sz w:val="24"/>
          <w:szCs w:val="24"/>
        </w:rPr>
      </w:pPr>
      <w:r w:rsidRPr="00AA28D1">
        <w:rPr>
          <w:sz w:val="24"/>
          <w:szCs w:val="24"/>
        </w:rPr>
        <w:t xml:space="preserve">Ф.И.О: Кравцова Таисия Григорьевна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>Год рождения: 1951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>Место жительства: Запорожский р-н, пос. Балабино ,пер Железнодоржный 5а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>Место работы: пенсионер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>Находился на лечении с   16.01.14 по   29.01.14 в диаб.    отд.</w:t>
      </w:r>
    </w:p>
    <w:p w:rsidR="0022778F" w:rsidRPr="00AA28D1" w:rsidRDefault="0022778F" w:rsidP="003A7931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Диагноз:</w:t>
      </w:r>
      <w:r w:rsidRPr="00AA28D1">
        <w:rPr>
          <w:lang w:val="ru-RU"/>
        </w:rPr>
        <w:t xml:space="preserve">  Сахарный диабет, тип 2, вторичноинсулинзависимый, средней тяжести, декомпенсация. Хроническая дистальная диабетическая полинейропатия н/к IIст., сенсорная форма. Диаб. ангиопатия артерий н/к. Диабетическая нефропатия III ст. ХБП I ст. Метаболическая кардиомиопатия СН I. Ангиопатия сосудов сетчатки ОИ.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 xml:space="preserve">Жалобы при поступлении </w:t>
      </w:r>
      <w:r w:rsidRPr="00AA28D1">
        <w:rPr>
          <w:lang w:val="ru-RU"/>
        </w:rPr>
        <w:t>на сухость во рту, жажду, полиурию, потерю веса на 10 кг за год, онемение ног, никтурия до 2р за ночь,чувства дискомфорта в правом подреберье.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Краткий анамнез</w:t>
      </w:r>
      <w:r w:rsidRPr="00AA28D1">
        <w:rPr>
          <w:lang w:val="ru-RU"/>
        </w:rPr>
        <w:t xml:space="preserve">: СД выявлен в 2005г. Комы отрицает. С начала заболевания ССП (манинил, глибенкламид). В наст. время принимает: диапирид  3 мг, глюкофаж 1000 *2р/д. Гликемия –8,8-14,6 ммоль/л. НвАIс – 12,6 % от 30.12.13. Онемение  в н/к в течение 1 </w:t>
      </w:r>
      <w:r>
        <w:rPr>
          <w:lang w:val="ru-RU"/>
        </w:rPr>
        <w:t>года</w:t>
      </w:r>
      <w:r w:rsidRPr="00AA28D1">
        <w:rPr>
          <w:lang w:val="ru-RU"/>
        </w:rPr>
        <w:t>. Госпитализирована  в обл. энд. диспансер для коррекции ССТ, лечения хр. осложнений СД.</w:t>
      </w:r>
    </w:p>
    <w:p w:rsidR="0022778F" w:rsidRPr="00AA28D1" w:rsidRDefault="0022778F" w:rsidP="00FC5396">
      <w:pPr>
        <w:ind w:left="-567"/>
        <w:jc w:val="both"/>
        <w:rPr>
          <w:u w:val="single"/>
          <w:lang w:val="ru-RU"/>
        </w:rPr>
      </w:pPr>
      <w:r w:rsidRPr="00AA28D1">
        <w:rPr>
          <w:u w:val="single"/>
          <w:lang w:val="ru-RU"/>
        </w:rPr>
        <w:t>Данные лабораторных исследований.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 xml:space="preserve">17.01.14 Общ. ан. крови Нв –160  г/л  эритр –5,0  лейк – 5,7 СОЭ –5,0  мм/час  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 xml:space="preserve">э-3 %    п- 0%   с- 52%   л- 34 %   м- 11% 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 xml:space="preserve">17.01.14 Биохимия: СКФ –65 мл./мин., хол –6,6 тригл -1,85 ХСЛПВП -1,16 ХСЛПНП – 4,6Катер -4,7 мочевина –3,8  креатинин – 66  бил общ –12,2  бил пр –3,1  тим – 0,95 АСТ – 0,24  АЛТ – 0,33  ммоль/л; </w:t>
      </w:r>
    </w:p>
    <w:p w:rsidR="0022778F" w:rsidRPr="00AA28D1" w:rsidRDefault="0022778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A28D1">
        <w:rPr>
          <w:b w:val="0"/>
          <w:sz w:val="24"/>
          <w:szCs w:val="24"/>
        </w:rPr>
        <w:t>17.01.14 Общ. ан. мочи уд вес мм  лейк – 1-3  в п/зр белок – отр  ацетон –отр;  эпит. пл. -ум ; эпит. перех. -  в п/зр</w:t>
      </w:r>
    </w:p>
    <w:p w:rsidR="0022778F" w:rsidRPr="00AA28D1" w:rsidRDefault="0022778F" w:rsidP="00FC5396">
      <w:pPr>
        <w:ind w:left="-567"/>
        <w:rPr>
          <w:lang w:val="ru-RU"/>
        </w:rPr>
      </w:pPr>
      <w:r w:rsidRPr="00AA28D1">
        <w:rPr>
          <w:lang w:val="ru-RU"/>
        </w:rPr>
        <w:t xml:space="preserve">24.01.14 Суточная глюкозурия –  0,7%;   Суточная протеинурия –  отр   </w:t>
      </w:r>
    </w:p>
    <w:p w:rsidR="0022778F" w:rsidRPr="00AA28D1" w:rsidRDefault="0022778F" w:rsidP="004A432D">
      <w:pPr>
        <w:pStyle w:val="Heading5"/>
        <w:ind w:left="-567"/>
        <w:rPr>
          <w:sz w:val="24"/>
          <w:szCs w:val="24"/>
        </w:rPr>
      </w:pPr>
      <w:r w:rsidRPr="00AA28D1">
        <w:rPr>
          <w:sz w:val="24"/>
          <w:szCs w:val="24"/>
        </w:rPr>
        <w:t>24.01.14 Микроальбуминурия – 38,6мг/сут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 xml:space="preserve">Гликемический </w:t>
            </w:r>
          </w:p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20.00</w:t>
            </w:r>
          </w:p>
        </w:tc>
      </w:tr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11,6</w:t>
            </w:r>
          </w:p>
        </w:tc>
      </w:tr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11,2</w:t>
            </w:r>
          </w:p>
        </w:tc>
      </w:tr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8,7</w:t>
            </w:r>
          </w:p>
        </w:tc>
      </w:tr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</w:tr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9,7</w:t>
            </w:r>
          </w:p>
        </w:tc>
      </w:tr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</w:tr>
      <w:tr w:rsidR="0022778F" w:rsidRPr="00AA28D1" w:rsidTr="00B76356">
        <w:tc>
          <w:tcPr>
            <w:tcW w:w="2518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  <w:r w:rsidRPr="00AA28D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2778F" w:rsidRPr="00AA28D1" w:rsidRDefault="0022778F" w:rsidP="00B76356">
            <w:pPr>
              <w:rPr>
                <w:lang w:val="ru-RU"/>
              </w:rPr>
            </w:pPr>
          </w:p>
        </w:tc>
      </w:tr>
    </w:tbl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20.01.14 Невропатолог</w:t>
      </w:r>
      <w:r w:rsidRPr="00AA28D1">
        <w:rPr>
          <w:lang w:val="ru-RU"/>
        </w:rPr>
        <w:t>: Хроническая дистальная диабетическая полинейропатия н/к IIст., сенсорная форма. Д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16.01.14Окулист</w:t>
      </w:r>
      <w:r w:rsidRPr="00AA28D1">
        <w:rPr>
          <w:lang w:val="ru-RU"/>
        </w:rPr>
        <w:t xml:space="preserve">: </w:t>
      </w:r>
      <w:smartTag w:uri="urn:schemas-microsoft-com:office:smarttags" w:element="place">
        <w:r w:rsidRPr="00AA28D1">
          <w:rPr>
            <w:lang w:val="en-US"/>
          </w:rPr>
          <w:t>VIS</w:t>
        </w:r>
      </w:smartTag>
      <w:r w:rsidRPr="00AA28D1">
        <w:rPr>
          <w:lang w:val="ru-RU"/>
        </w:rPr>
        <w:t xml:space="preserve"> </w:t>
      </w:r>
      <w:r w:rsidRPr="00AA28D1">
        <w:rPr>
          <w:lang w:val="en-US"/>
        </w:rPr>
        <w:t>OD</w:t>
      </w:r>
      <w:r w:rsidRPr="00AA28D1">
        <w:rPr>
          <w:lang w:val="ru-RU"/>
        </w:rPr>
        <w:t xml:space="preserve">=1 ,0  </w:t>
      </w:r>
      <w:r w:rsidRPr="00AA28D1">
        <w:rPr>
          <w:lang w:val="en-US"/>
        </w:rPr>
        <w:t>OS</w:t>
      </w:r>
      <w:r w:rsidRPr="00AA28D1">
        <w:rPr>
          <w:lang w:val="ru-RU"/>
        </w:rPr>
        <w:t xml:space="preserve">= 1,0  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 xml:space="preserve">Артерии сужены, склерозированы.  Салюс I-II. Вены полнокровны. Д-з: Ангиопатия сосудов сетчатки ОИ.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16.01.14ЭКГ</w:t>
      </w:r>
      <w:r w:rsidRPr="00AA28D1">
        <w:rPr>
          <w:lang w:val="ru-RU"/>
        </w:rPr>
        <w:t xml:space="preserve">: ЧСС -85 уд/мин. Вольтаж снижен.  Ритм синусовый. Эл. ось   резко отклонена влево. Позиция горизонтальная. Блокада передней ветви ЛНПГ. Диффузные изменения миокарда.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24.01.14Кардиолог</w:t>
      </w:r>
      <w:r w:rsidRPr="00AA28D1">
        <w:rPr>
          <w:lang w:val="ru-RU"/>
        </w:rPr>
        <w:t>: Метаболическая кардиомиопатия СН I.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17.01.14Ангиохирург</w:t>
      </w:r>
      <w:r w:rsidRPr="00AA28D1">
        <w:rPr>
          <w:lang w:val="ru-RU"/>
        </w:rPr>
        <w:t xml:space="preserve">: Диаб. ангиопатия артерий н/к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16</w:t>
      </w:r>
      <w:r w:rsidRPr="00AA28D1">
        <w:rPr>
          <w:lang w:val="ru-RU"/>
        </w:rPr>
        <w:t>.01.14 ФГ № 75146  без  патологии.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20.01.14УЗИ щит. железы</w:t>
      </w:r>
      <w:r w:rsidRPr="00AA28D1">
        <w:rPr>
          <w:lang w:val="ru-RU"/>
        </w:rPr>
        <w:t>: Пр д. V =  7,0см</w:t>
      </w:r>
      <w:r w:rsidRPr="00AA28D1">
        <w:rPr>
          <w:vertAlign w:val="superscript"/>
          <w:lang w:val="ru-RU"/>
        </w:rPr>
        <w:t>3</w:t>
      </w:r>
      <w:r w:rsidRPr="00AA28D1">
        <w:rPr>
          <w:lang w:val="ru-RU"/>
        </w:rPr>
        <w:t>; лев. д. V = 6,1 см</w:t>
      </w:r>
      <w:r w:rsidRPr="00AA28D1">
        <w:rPr>
          <w:vertAlign w:val="superscript"/>
          <w:lang w:val="ru-RU"/>
        </w:rPr>
        <w:t>3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мелкий фиброз. Регионарные л/узлы  не визуализируются. Закл.: Незначительные диффузные изменения паренхимы. 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Лечение:</w:t>
      </w:r>
      <w:r w:rsidRPr="00AA28D1">
        <w:rPr>
          <w:lang w:val="ru-RU"/>
        </w:rPr>
        <w:t xml:space="preserve"> диапирид, глюкофаж ,актовегин ,витаксон , Генсулин Н .</w:t>
      </w:r>
    </w:p>
    <w:p w:rsidR="0022778F" w:rsidRPr="00AA28D1" w:rsidRDefault="0022778F" w:rsidP="00FC5396">
      <w:pPr>
        <w:ind w:left="-567"/>
        <w:jc w:val="both"/>
        <w:rPr>
          <w:lang w:val="ru-RU"/>
        </w:rPr>
      </w:pPr>
      <w:r w:rsidRPr="00AA28D1">
        <w:rPr>
          <w:u w:val="single"/>
          <w:lang w:val="ru-RU"/>
        </w:rPr>
        <w:t>Состояние больного при выписке</w:t>
      </w:r>
      <w:r w:rsidRPr="00AA28D1">
        <w:rPr>
          <w:lang w:val="ru-RU"/>
        </w:rPr>
        <w:t xml:space="preserve">: СД компенсирован, уменьшились боли в н/к. АД 120/80 мм рт. ст. </w:t>
      </w:r>
    </w:p>
    <w:p w:rsidR="0022778F" w:rsidRPr="00AA28D1" w:rsidRDefault="0022778F">
      <w:pPr>
        <w:jc w:val="both"/>
        <w:rPr>
          <w:u w:val="single"/>
          <w:lang w:val="ru-RU"/>
        </w:rPr>
      </w:pPr>
      <w:r w:rsidRPr="00AA28D1">
        <w:rPr>
          <w:u w:val="single"/>
          <w:lang w:val="ru-RU"/>
        </w:rPr>
        <w:t xml:space="preserve">Рекомендовано </w:t>
      </w:r>
      <w:r w:rsidRPr="00AA28D1">
        <w:rPr>
          <w:lang w:val="ru-RU"/>
        </w:rPr>
        <w:t>: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>«Д» наблюдение эндокринолога, уч. терапевта,кардиолога ,невропатолога по м\жит.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>Диета № 9,умеренное ограничение животного белка в сут. рационе, гипохолестеринемическая диета.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 xml:space="preserve">Инсулинотерапия: Генсулин  п/з-18-20  ед., </w:t>
      </w:r>
    </w:p>
    <w:p w:rsidR="0022778F" w:rsidRPr="00AA28D1" w:rsidRDefault="0022778F" w:rsidP="007E6EDD">
      <w:pPr>
        <w:ind w:left="435"/>
        <w:jc w:val="both"/>
        <w:rPr>
          <w:lang w:val="ru-RU"/>
        </w:rPr>
      </w:pPr>
      <w:r w:rsidRPr="00AA28D1">
        <w:rPr>
          <w:lang w:val="ru-RU"/>
        </w:rPr>
        <w:t xml:space="preserve">амарил (диапирид,  олтар ) 2 мг 1т. *1р/сут. п/у., 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>Контроль глик. гемоглобина 1 раз в 3 мес., микроальбуминурии 1р. в 6 мес.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 xml:space="preserve">Гиполипидемическая терапия (аторвастатин 20 мг веч) с контролем липидограммы. 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2778F" w:rsidRPr="00AA28D1" w:rsidRDefault="0022778F" w:rsidP="00836E0A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 xml:space="preserve">Рек. кардиолога: предуктал МR 1т. *2р/д.  1 мес. Дообследование: ЭХО КС по м/ж. 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>Эналаприл 2,5 мг утром, курсами Контр. АД. МАУ.</w:t>
      </w:r>
    </w:p>
    <w:p w:rsidR="0022778F" w:rsidRPr="00AA28D1" w:rsidRDefault="0022778F" w:rsidP="00503C44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>Берлитион 600 мг/сут. 2-3 мес., витаксон 1т. *3р/д. 1 мес.</w:t>
      </w:r>
    </w:p>
    <w:p w:rsidR="0022778F" w:rsidRPr="00AA28D1" w:rsidRDefault="0022778F">
      <w:pPr>
        <w:numPr>
          <w:ilvl w:val="0"/>
          <w:numId w:val="2"/>
        </w:numPr>
        <w:jc w:val="both"/>
        <w:rPr>
          <w:lang w:val="ru-RU"/>
        </w:rPr>
      </w:pPr>
      <w:r w:rsidRPr="00AA28D1">
        <w:rPr>
          <w:lang w:val="ru-RU"/>
        </w:rPr>
        <w:t>Рек. невропатолога: келтикан 1т.*3р/д. 2 мес.</w:t>
      </w:r>
    </w:p>
    <w:p w:rsidR="0022778F" w:rsidRPr="00AA28D1" w:rsidRDefault="0022778F" w:rsidP="00A9598B">
      <w:pPr>
        <w:ind w:left="435"/>
        <w:jc w:val="both"/>
        <w:rPr>
          <w:lang w:val="ru-RU"/>
        </w:rPr>
      </w:pPr>
    </w:p>
    <w:p w:rsidR="0022778F" w:rsidRPr="00AA28D1" w:rsidRDefault="0022778F" w:rsidP="004468E8">
      <w:pPr>
        <w:pStyle w:val="Heading5"/>
        <w:rPr>
          <w:sz w:val="24"/>
          <w:szCs w:val="24"/>
        </w:rPr>
      </w:pPr>
      <w:r w:rsidRPr="00AA28D1">
        <w:rPr>
          <w:sz w:val="24"/>
          <w:szCs w:val="24"/>
        </w:rPr>
        <w:t xml:space="preserve">Леч. врач  Гура Э. Ю. </w:t>
      </w:r>
    </w:p>
    <w:p w:rsidR="0022778F" w:rsidRPr="00AA28D1" w:rsidRDefault="0022778F" w:rsidP="004468E8">
      <w:pPr>
        <w:jc w:val="both"/>
        <w:rPr>
          <w:lang w:val="ru-RU"/>
        </w:rPr>
      </w:pPr>
      <w:r w:rsidRPr="00AA28D1">
        <w:rPr>
          <w:lang w:val="ru-RU"/>
        </w:rPr>
        <w:t>Зав. отд.  Еременко Н.В.</w:t>
      </w:r>
    </w:p>
    <w:p w:rsidR="0022778F" w:rsidRPr="00AA28D1" w:rsidRDefault="0022778F" w:rsidP="00187FAC">
      <w:pPr>
        <w:jc w:val="both"/>
        <w:rPr>
          <w:lang w:val="ru-RU"/>
        </w:rPr>
      </w:pPr>
      <w:r w:rsidRPr="00AA28D1">
        <w:rPr>
          <w:lang w:val="ru-RU"/>
        </w:rPr>
        <w:t>Нач. мед. Костина Т.К.</w:t>
      </w:r>
    </w:p>
    <w:sectPr w:rsidR="0022778F" w:rsidRPr="00AA28D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78F" w:rsidRDefault="0022778F" w:rsidP="00080012">
      <w:r>
        <w:separator/>
      </w:r>
    </w:p>
  </w:endnote>
  <w:endnote w:type="continuationSeparator" w:id="1">
    <w:p w:rsidR="0022778F" w:rsidRDefault="002277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78F" w:rsidRDefault="0022778F" w:rsidP="00080012">
      <w:r>
        <w:separator/>
      </w:r>
    </w:p>
  </w:footnote>
  <w:footnote w:type="continuationSeparator" w:id="1">
    <w:p w:rsidR="0022778F" w:rsidRDefault="002277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2778F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2778F" w:rsidRPr="00244DF4" w:rsidRDefault="0022778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2778F" w:rsidRPr="00244DF4" w:rsidTr="00244DF4">
      <w:tc>
        <w:tcPr>
          <w:tcW w:w="9571" w:type="dxa"/>
        </w:tcPr>
        <w:p w:rsidR="0022778F" w:rsidRPr="00244DF4" w:rsidRDefault="0022778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2778F" w:rsidRPr="00244DF4" w:rsidTr="00244DF4">
      <w:tc>
        <w:tcPr>
          <w:tcW w:w="9571" w:type="dxa"/>
        </w:tcPr>
        <w:p w:rsidR="0022778F" w:rsidRPr="00244DF4" w:rsidRDefault="0022778F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2778F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2778F" w:rsidRPr="00080012" w:rsidRDefault="0022778F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2778F" w:rsidRDefault="0022778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7FAC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2C0"/>
    <w:rsid w:val="002024E9"/>
    <w:rsid w:val="002105BD"/>
    <w:rsid w:val="00210D8C"/>
    <w:rsid w:val="00222CFE"/>
    <w:rsid w:val="0022778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7931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32D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2E98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424D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8AC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0880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06D8"/>
    <w:rsid w:val="00A6265A"/>
    <w:rsid w:val="00A6273A"/>
    <w:rsid w:val="00A73EC6"/>
    <w:rsid w:val="00A76BAD"/>
    <w:rsid w:val="00A9598B"/>
    <w:rsid w:val="00AA01EE"/>
    <w:rsid w:val="00AA28D1"/>
    <w:rsid w:val="00AB156F"/>
    <w:rsid w:val="00AD7400"/>
    <w:rsid w:val="00AE1A60"/>
    <w:rsid w:val="00AF0197"/>
    <w:rsid w:val="00B063AA"/>
    <w:rsid w:val="00B13B80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184A"/>
    <w:rsid w:val="00BF2D2F"/>
    <w:rsid w:val="00BF2D77"/>
    <w:rsid w:val="00BF2F29"/>
    <w:rsid w:val="00C1614A"/>
    <w:rsid w:val="00C21D0E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1D31"/>
    <w:rsid w:val="00CB5FA2"/>
    <w:rsid w:val="00CB6B9C"/>
    <w:rsid w:val="00CE232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68E7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67CF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CF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CF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557</Words>
  <Characters>3175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2012-08-17T08:39:00Z</cp:lastPrinted>
  <dcterms:created xsi:type="dcterms:W3CDTF">2014-01-28T13:40:00Z</dcterms:created>
  <dcterms:modified xsi:type="dcterms:W3CDTF">2014-01-29T06:59:00Z</dcterms:modified>
</cp:coreProperties>
</file>