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E18" w:rsidRPr="00A37A26" w:rsidRDefault="002A4E18">
      <w:pPr>
        <w:pStyle w:val="Heading4"/>
        <w:ind w:right="-58"/>
        <w:jc w:val="center"/>
        <w:rPr>
          <w:b w:val="0"/>
          <w:sz w:val="24"/>
          <w:szCs w:val="24"/>
        </w:rPr>
      </w:pPr>
      <w:r w:rsidRPr="00A37A26">
        <w:rPr>
          <w:b w:val="0"/>
          <w:sz w:val="24"/>
          <w:szCs w:val="24"/>
        </w:rPr>
        <w:t>КУ «ОК Эндокриндиспансер» ЗОС</w:t>
      </w:r>
    </w:p>
    <w:p w:rsidR="002A4E18" w:rsidRPr="00A37A26" w:rsidRDefault="002A4E18">
      <w:pPr>
        <w:rPr>
          <w:lang w:val="ru-RU"/>
        </w:rPr>
      </w:pPr>
    </w:p>
    <w:p w:rsidR="002A4E18" w:rsidRPr="00A37A26" w:rsidRDefault="002A4E18" w:rsidP="00FC5396">
      <w:pPr>
        <w:pStyle w:val="Heading4"/>
        <w:ind w:left="-567" w:right="-58"/>
        <w:rPr>
          <w:b w:val="0"/>
          <w:sz w:val="24"/>
          <w:szCs w:val="24"/>
        </w:rPr>
      </w:pPr>
      <w:r w:rsidRPr="00A37A26">
        <w:rPr>
          <w:b w:val="0"/>
          <w:sz w:val="24"/>
          <w:szCs w:val="24"/>
        </w:rPr>
        <w:t>Выписной эпикриз</w:t>
      </w:r>
    </w:p>
    <w:p w:rsidR="002A4E18" w:rsidRPr="00A37A26" w:rsidRDefault="002A4E18" w:rsidP="00FC5396">
      <w:pPr>
        <w:pStyle w:val="Heading4"/>
        <w:ind w:left="-567"/>
        <w:rPr>
          <w:b w:val="0"/>
          <w:sz w:val="24"/>
          <w:szCs w:val="24"/>
        </w:rPr>
      </w:pPr>
      <w:r w:rsidRPr="00A37A26">
        <w:rPr>
          <w:b w:val="0"/>
          <w:sz w:val="24"/>
          <w:szCs w:val="24"/>
        </w:rPr>
        <w:t>Из истории болезни №  77</w:t>
      </w:r>
    </w:p>
    <w:p w:rsidR="002A4E18" w:rsidRPr="00A37A26" w:rsidRDefault="002A4E18" w:rsidP="00FC5396">
      <w:pPr>
        <w:pStyle w:val="Heading5"/>
        <w:ind w:left="-567"/>
        <w:rPr>
          <w:sz w:val="24"/>
          <w:szCs w:val="24"/>
        </w:rPr>
      </w:pPr>
      <w:r w:rsidRPr="00A37A26">
        <w:rPr>
          <w:sz w:val="24"/>
          <w:szCs w:val="24"/>
        </w:rPr>
        <w:t>Ф.И.О: Мараховский Вадим Юрьевич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>Год рождения: 1994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>Место жительства: Пологовский р-н, с. К-роздоры, ул. Ленина 2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>Место работы: н/р, инв II гр. (детства)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>Находился на лечении с   15.01.14 по   31.01.14 в диаб.      отд.</w:t>
      </w:r>
    </w:p>
    <w:p w:rsidR="002A4E18" w:rsidRPr="00A37A26" w:rsidRDefault="002A4E18" w:rsidP="0063004E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Диагноз:</w:t>
      </w:r>
      <w:r w:rsidRPr="00A37A26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Диаб. ангиопатия артерий н/к. Дисметаболическая энцефалопатия </w:t>
      </w:r>
      <w:r w:rsidRPr="00A37A26">
        <w:rPr>
          <w:lang w:val="en-US"/>
        </w:rPr>
        <w:t>II</w:t>
      </w:r>
      <w:r w:rsidRPr="00A37A26">
        <w:rPr>
          <w:lang w:val="ru-RU"/>
        </w:rPr>
        <w:t>, хроническая цефалгия напряжения. Астено-вегетативный с-м. Хроническая дистальная диабетическая полинейропатия н/к IIст, сенсо-моторная форма. Диабетическая нефропатия IIIст. ХБП I ст. Непролиферативная  диабетическая ретинопатия ОИ. Метаболическая кардиомиопатия. Дополнительная хорда левого желудочка. СН 0-I. ОРВИ.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 xml:space="preserve">Жалобы при поступлении </w:t>
      </w:r>
      <w:r w:rsidRPr="00A37A26">
        <w:rPr>
          <w:lang w:val="ru-RU"/>
        </w:rPr>
        <w:t>на сухость во рту, жажду, полиурию, потерю веса на 1 кг за  1 нед., ухудшение зрения,  головные боли, головокружение, гипогликемические состояния 1-2 р/нед, заложенность носа.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Краткий анамнез</w:t>
      </w:r>
      <w:r w:rsidRPr="00A37A26">
        <w:rPr>
          <w:lang w:val="ru-RU"/>
        </w:rPr>
        <w:t>: СД выявлен в 2004г. Течение заболевания лабильное, в анамнезе частые  гипогликемические состояния. Комы – кетоацидотическая - 2013. С начала заболевания инсулинотерапия.  Ранее принимал Эпайдра, Лантус. В усл ОДБ переведен на Актрапид НМ, Протафан НМ. В наст. время принимает:  Актрапид НМ п/з-14 ед., п/о-15 ед., п/у-14 ед., Протафан НМ 22.00 – 26 ед. Гликемия –3,2-14,0 ммоль/л. НвАIс – 13,0 % от 22.10.13 . Последнее стац. лечение  в 2013г. Боли в коленных суставах в течение 1 мес. Госпитализирован  в обл. энд. диспансер для коррекции инсулинотерапии,  лечения хр. осложнений СД.</w:t>
      </w:r>
    </w:p>
    <w:p w:rsidR="002A4E18" w:rsidRPr="00A37A26" w:rsidRDefault="002A4E18" w:rsidP="00FC5396">
      <w:pPr>
        <w:ind w:left="-567"/>
        <w:jc w:val="both"/>
        <w:rPr>
          <w:u w:val="single"/>
          <w:lang w:val="ru-RU"/>
        </w:rPr>
      </w:pPr>
      <w:r w:rsidRPr="00A37A26">
        <w:rPr>
          <w:u w:val="single"/>
          <w:lang w:val="ru-RU"/>
        </w:rPr>
        <w:t>Данные лабораторных исследований.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 xml:space="preserve">16.01.14 Общ. ан. крови Нв – 160 г/л  эритр –5,0  лейк – 7,8 СОЭ –21  мм/час  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 xml:space="preserve">э-2 %    п- 2%   с- 60%   л-  29%   м- 7% 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 xml:space="preserve">16.01.14 Биохимия: СКФ –110 мл./мин., хол –7,46 тригл -3,14 ХСЛПВП -1,06 ХСЛПНП -5,0 Катер -6,0 мочевина – 5,2 креатинин – 65  бил общ – 11,2 бил пр – 2,7 тим – 1,7 АСТ – 0,47  АЛТ – 0,48  ммоль/л;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>16.01.14 Глик. гемоглобин -13,2 %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 xml:space="preserve">16.01.14 Анализ крови на RW- отр </w:t>
      </w:r>
    </w:p>
    <w:p w:rsidR="002A4E18" w:rsidRPr="00A37A26" w:rsidRDefault="002A4E18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A37A26">
        <w:rPr>
          <w:b w:val="0"/>
          <w:sz w:val="24"/>
          <w:szCs w:val="24"/>
        </w:rPr>
        <w:t>16.01.14 Общ. ан. мочи уд вес мм  лейк –  2-3 в п/зр белок – отр  ацетон –отр;  эпит. пл. - ум; эпит. перех. - ум в п/зр</w:t>
      </w:r>
    </w:p>
    <w:p w:rsidR="002A4E18" w:rsidRPr="00A37A26" w:rsidRDefault="002A4E18" w:rsidP="00FC5396">
      <w:pPr>
        <w:ind w:left="-567"/>
        <w:rPr>
          <w:lang w:val="ru-RU"/>
        </w:rPr>
      </w:pPr>
      <w:r w:rsidRPr="00A37A26">
        <w:rPr>
          <w:lang w:val="ru-RU"/>
        </w:rPr>
        <w:t xml:space="preserve">17.01.14 Суточная глюкозурия –  отр;   Суточная протеинурия –  отр   </w:t>
      </w:r>
    </w:p>
    <w:p w:rsidR="002A4E18" w:rsidRPr="00A37A26" w:rsidRDefault="002A4E18" w:rsidP="00FC5396">
      <w:pPr>
        <w:pStyle w:val="Heading5"/>
        <w:ind w:left="-567"/>
        <w:rPr>
          <w:sz w:val="24"/>
          <w:szCs w:val="24"/>
        </w:rPr>
      </w:pPr>
      <w:r w:rsidRPr="00A37A26">
        <w:rPr>
          <w:sz w:val="24"/>
          <w:szCs w:val="24"/>
        </w:rPr>
        <w:t>17.01.14 Микроальбуминурия –125,9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 xml:space="preserve">Гликемический </w:t>
            </w:r>
          </w:p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22.00</w:t>
            </w:r>
          </w:p>
        </w:tc>
      </w:tr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</w:tr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</w:tr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</w:tr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</w:tr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20,0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22,1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</w:tr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29.01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2,5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4,5</w:t>
            </w:r>
          </w:p>
        </w:tc>
      </w:tr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30.01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3,5</w:t>
            </w: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3,6</w:t>
            </w:r>
          </w:p>
        </w:tc>
      </w:tr>
      <w:tr w:rsidR="002A4E18" w:rsidRPr="00A37A26" w:rsidTr="00B76356">
        <w:tc>
          <w:tcPr>
            <w:tcW w:w="2518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en-US"/>
              </w:rPr>
              <w:t>31.01</w:t>
            </w: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  <w:r w:rsidRPr="00A37A26">
              <w:rPr>
                <w:lang w:val="ru-RU"/>
              </w:rPr>
              <w:t>4,5</w:t>
            </w:r>
          </w:p>
        </w:tc>
        <w:tc>
          <w:tcPr>
            <w:tcW w:w="993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2A4E18" w:rsidRPr="00A37A26" w:rsidRDefault="002A4E18" w:rsidP="00B76356">
            <w:pPr>
              <w:rPr>
                <w:lang w:val="ru-RU"/>
              </w:rPr>
            </w:pPr>
          </w:p>
        </w:tc>
      </w:tr>
    </w:tbl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16.01.14Невропатолог</w:t>
      </w:r>
      <w:r w:rsidRPr="00A37A26">
        <w:rPr>
          <w:lang w:val="ru-RU"/>
        </w:rPr>
        <w:t xml:space="preserve">:  Дисметаболическая энцефалопатия </w:t>
      </w:r>
      <w:r w:rsidRPr="00A37A26">
        <w:rPr>
          <w:lang w:val="en-US"/>
        </w:rPr>
        <w:t>II</w:t>
      </w:r>
      <w:r w:rsidRPr="00A37A26">
        <w:rPr>
          <w:lang w:val="ru-RU"/>
        </w:rPr>
        <w:t>, хроническая цефалгия напряжения. Астено-вегетативный с-м. Хроническая дистальная диабетическая полинейропатия н/к IIст, сенсо-моторная форма.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15.01.14Окулист</w:t>
      </w:r>
      <w:r w:rsidRPr="00A37A26">
        <w:rPr>
          <w:lang w:val="ru-RU"/>
        </w:rPr>
        <w:t xml:space="preserve">: </w:t>
      </w:r>
      <w:smartTag w:uri="urn:schemas-microsoft-com:office:smarttags" w:element="place">
        <w:r w:rsidRPr="00A37A26">
          <w:rPr>
            <w:lang w:val="en-US"/>
          </w:rPr>
          <w:t>VIS</w:t>
        </w:r>
      </w:smartTag>
      <w:r w:rsidRPr="00A37A26">
        <w:rPr>
          <w:lang w:val="ru-RU"/>
        </w:rPr>
        <w:t xml:space="preserve"> </w:t>
      </w:r>
      <w:r w:rsidRPr="00A37A26">
        <w:rPr>
          <w:lang w:val="en-US"/>
        </w:rPr>
        <w:t>OD</w:t>
      </w:r>
      <w:r w:rsidRPr="00A37A26">
        <w:rPr>
          <w:lang w:val="ru-RU"/>
        </w:rPr>
        <w:t xml:space="preserve">=  0,3 </w:t>
      </w:r>
      <w:r w:rsidRPr="00A37A26">
        <w:rPr>
          <w:lang w:val="en-US"/>
        </w:rPr>
        <w:t>OS</w:t>
      </w:r>
      <w:r w:rsidRPr="00A37A26">
        <w:rPr>
          <w:lang w:val="ru-RU"/>
        </w:rPr>
        <w:t xml:space="preserve">= 0,4  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 xml:space="preserve">Единичные микроаневризмы.  Артерии сужены. Аномалии венозных сосудов (извитость, колебания калибра). Д-з: Непролиферативная  диабетическая  ретинопатия ОИ.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15.01ЭКГ</w:t>
      </w:r>
      <w:r w:rsidRPr="00A37A26">
        <w:rPr>
          <w:lang w:val="ru-RU"/>
        </w:rPr>
        <w:t xml:space="preserve">: ЧСС -100 уд/мин. Вольтаж снижен.  Ритм синусовая тахикардия. Эл. ось не отклонена. Позиция промежуточная . Неполная блокада ПНПГ.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25.01Кардиолог</w:t>
      </w:r>
      <w:r w:rsidRPr="00A37A26">
        <w:rPr>
          <w:lang w:val="ru-RU"/>
        </w:rPr>
        <w:t>:  Метаболическая кардиомиопатия. Дополнительная хорда левого желудочка. СН 0-I.</w:t>
      </w:r>
    </w:p>
    <w:p w:rsidR="002A4E18" w:rsidRPr="00A37A26" w:rsidRDefault="002A4E18" w:rsidP="00FC5396">
      <w:pPr>
        <w:ind w:left="-567"/>
        <w:jc w:val="both"/>
        <w:rPr>
          <w:u w:val="single"/>
          <w:lang w:val="ru-RU"/>
        </w:rPr>
      </w:pPr>
      <w:r w:rsidRPr="00A37A26">
        <w:rPr>
          <w:u w:val="single"/>
          <w:lang w:val="ru-RU"/>
        </w:rPr>
        <w:t>22.01ЭХО КС:</w:t>
      </w:r>
      <w:r w:rsidRPr="00A37A26">
        <w:rPr>
          <w:lang w:val="ru-RU"/>
        </w:rPr>
        <w:t xml:space="preserve"> КДР-4,83 см;  КДО-109,0 мл; КСР-2,71 см; КСО-27,3 мл; УО- 81,8мл; МОК- 5,3л/мин.; ФВ- 75%; просвет корня аорты -3,2 см; АК раскрытие - N; ПЛП -  см; МЖП –0,84  см; ЗСЛЖ –0,94 см; ППЖ-0,94 см; ПЛЖ-4,83 см; По ЭХО КС: Трикуспидальная регургитация до 1 ст. Дополнительная хорд ЛЖ.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18.01Ангиохирург</w:t>
      </w:r>
      <w:r w:rsidRPr="00A37A26">
        <w:rPr>
          <w:lang w:val="ru-RU"/>
        </w:rPr>
        <w:t xml:space="preserve">: Диаб. ангиопатия артерий н/к.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20</w:t>
      </w:r>
      <w:r w:rsidRPr="00A37A26">
        <w:rPr>
          <w:lang w:val="ru-RU"/>
        </w:rPr>
        <w:t>.01 ФГ % 75244 без патологии.</w:t>
      </w:r>
    </w:p>
    <w:p w:rsidR="002A4E18" w:rsidRPr="00A37A26" w:rsidRDefault="002A4E18" w:rsidP="00FC5396">
      <w:pPr>
        <w:ind w:left="-567"/>
        <w:jc w:val="both"/>
        <w:rPr>
          <w:u w:val="single"/>
          <w:lang w:val="ru-RU"/>
        </w:rPr>
      </w:pPr>
      <w:r w:rsidRPr="00A37A26">
        <w:rPr>
          <w:u w:val="single"/>
          <w:lang w:val="ru-RU"/>
        </w:rPr>
        <w:t>17.01РВГ:</w:t>
      </w:r>
      <w:r w:rsidRPr="00A37A26">
        <w:rPr>
          <w:lang w:val="ru-RU"/>
        </w:rPr>
        <w:t xml:space="preserve"> Кровообращение не нарушено, тонус  сосудов N.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15.01.ЛОР  ОРВИ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15.01УЗИ щит. железы</w:t>
      </w:r>
      <w:r w:rsidRPr="00A37A26">
        <w:rPr>
          <w:lang w:val="ru-RU"/>
        </w:rPr>
        <w:t>: Пр д. V = 5,4 см</w:t>
      </w:r>
      <w:r w:rsidRPr="00A37A26">
        <w:rPr>
          <w:vertAlign w:val="superscript"/>
          <w:lang w:val="ru-RU"/>
        </w:rPr>
        <w:t>3</w:t>
      </w:r>
      <w:r w:rsidRPr="00A37A26">
        <w:rPr>
          <w:lang w:val="ru-RU"/>
        </w:rPr>
        <w:t>; лев. д. V =3,9 см</w:t>
      </w:r>
      <w:r w:rsidRPr="00A37A26">
        <w:rPr>
          <w:vertAlign w:val="superscript"/>
          <w:lang w:val="ru-RU"/>
        </w:rPr>
        <w:t>3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lang w:val="ru-RU"/>
        </w:rPr>
        <w:t xml:space="preserve">Щит. железа не увеличена, контуры ровные. Эхогенность паренхимы снижена. Эхоструктура крупнозернистая,  однородная. Регионарные л/узлы  не визуализируются. Закл.: Незначительные диффузные изменения паренхимы. 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Лечение:</w:t>
      </w:r>
      <w:r w:rsidRPr="00A37A26">
        <w:rPr>
          <w:lang w:val="ru-RU"/>
        </w:rPr>
        <w:t xml:space="preserve">  Аактрапид, Протафан НМ. Нокс-спрей, офлоксацин, диалипон, нейробион</w:t>
      </w:r>
    </w:p>
    <w:p w:rsidR="002A4E18" w:rsidRPr="00A37A26" w:rsidRDefault="002A4E18" w:rsidP="00FC5396">
      <w:pPr>
        <w:ind w:left="-567"/>
        <w:jc w:val="both"/>
        <w:rPr>
          <w:lang w:val="ru-RU"/>
        </w:rPr>
      </w:pPr>
      <w:r w:rsidRPr="00A37A26">
        <w:rPr>
          <w:u w:val="single"/>
          <w:lang w:val="ru-RU"/>
        </w:rPr>
        <w:t>Состояние больного при выписке</w:t>
      </w:r>
      <w:r w:rsidRPr="00A37A26">
        <w:rPr>
          <w:lang w:val="ru-RU"/>
        </w:rPr>
        <w:t xml:space="preserve">: СД компенсирован, уменьшились боли в н/к. АД  110/70 мм рт. ст. </w:t>
      </w:r>
      <w:r>
        <w:rPr>
          <w:lang w:val="ru-RU"/>
        </w:rPr>
        <w:t xml:space="preserve">С пациентом неоднократно проводились беседы о необходимости соблюдения режима питания и инсулинотерапии при сахарном диабете. </w:t>
      </w:r>
    </w:p>
    <w:p w:rsidR="002A4E18" w:rsidRPr="00A37A26" w:rsidRDefault="002A4E18">
      <w:pPr>
        <w:jc w:val="both"/>
        <w:rPr>
          <w:u w:val="single"/>
          <w:lang w:val="ru-RU"/>
        </w:rPr>
      </w:pPr>
      <w:r w:rsidRPr="00A37A26">
        <w:rPr>
          <w:u w:val="single"/>
          <w:lang w:val="ru-RU"/>
        </w:rPr>
        <w:t xml:space="preserve">Рекомендовано </w:t>
      </w:r>
      <w:r w:rsidRPr="00A37A26">
        <w:rPr>
          <w:lang w:val="ru-RU"/>
        </w:rPr>
        <w:t>:</w:t>
      </w:r>
    </w:p>
    <w:p w:rsidR="002A4E18" w:rsidRPr="00A37A26" w:rsidRDefault="002A4E18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>«Д» наблюдение эндокринолога, уч. терапевта,кардиолога ,невропатолога  по м\жит.</w:t>
      </w:r>
    </w:p>
    <w:p w:rsidR="002A4E18" w:rsidRPr="00A37A26" w:rsidRDefault="002A4E18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>Диета № 9,умеренное  ограничение животного белка в сут. рационе, гипохолестеринемическая диета.</w:t>
      </w:r>
    </w:p>
    <w:p w:rsidR="002A4E18" w:rsidRPr="00A37A26" w:rsidRDefault="002A4E18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 xml:space="preserve">Инсулинотерапия:   Актрапид НМ п/з-8-10  ед., п/о- 14-16 ед., п/у-12-14 ед.,  Протафан НМ 22.00- 20-22 ед </w:t>
      </w:r>
    </w:p>
    <w:p w:rsidR="002A4E18" w:rsidRPr="00A37A26" w:rsidRDefault="002A4E18" w:rsidP="009514BD">
      <w:pPr>
        <w:ind w:left="435"/>
        <w:jc w:val="both"/>
        <w:rPr>
          <w:lang w:val="ru-RU"/>
        </w:rPr>
      </w:pPr>
      <w:r w:rsidRPr="00A37A2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2A4E18" w:rsidRPr="00A37A26" w:rsidRDefault="002A4E18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>Контроль глик. гемоглобина 1 раз в 3 мес., микроальбуминурии 1р. в 6 мес.</w:t>
      </w:r>
    </w:p>
    <w:p w:rsidR="002A4E18" w:rsidRPr="00A37A26" w:rsidRDefault="002A4E18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 xml:space="preserve">Гиполипидемическая терапия (аторвастатин 10 мг веч) с контролем липидограммы. </w:t>
      </w:r>
    </w:p>
    <w:p w:rsidR="002A4E18" w:rsidRPr="00A37A26" w:rsidRDefault="002A4E18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2A4E18" w:rsidRPr="00A37A26" w:rsidRDefault="002A4E18" w:rsidP="00836E0A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>Рек. кардиолога: кардонат 1т. *3р/д.</w:t>
      </w:r>
    </w:p>
    <w:p w:rsidR="002A4E18" w:rsidRPr="00A37A26" w:rsidRDefault="002A4E18" w:rsidP="00503C44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>Диалипон  600 мг/сут. 2-3 мес., нейрорубин форте 1т./сут</w:t>
      </w:r>
    </w:p>
    <w:p w:rsidR="002A4E18" w:rsidRPr="00A37A26" w:rsidRDefault="002A4E18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 xml:space="preserve">Рек. невропатолога: бенфогаммма 300 мг* 1 в сут </w:t>
      </w:r>
    </w:p>
    <w:p w:rsidR="002A4E18" w:rsidRPr="00A37A26" w:rsidRDefault="002A4E18" w:rsidP="00A9598B">
      <w:pPr>
        <w:numPr>
          <w:ilvl w:val="0"/>
          <w:numId w:val="2"/>
        </w:numPr>
        <w:jc w:val="both"/>
        <w:rPr>
          <w:lang w:val="ru-RU"/>
        </w:rPr>
      </w:pPr>
      <w:r w:rsidRPr="00A37A26">
        <w:rPr>
          <w:lang w:val="ru-RU"/>
        </w:rPr>
        <w:t>Рек. окулиста: окювайт лютеин форте 1т.*1р/д</w:t>
      </w:r>
    </w:p>
    <w:p w:rsidR="002A4E18" w:rsidRPr="00A37A26" w:rsidRDefault="002A4E18">
      <w:pPr>
        <w:jc w:val="both"/>
        <w:rPr>
          <w:b/>
          <w:lang w:val="ru-RU"/>
        </w:rPr>
      </w:pPr>
    </w:p>
    <w:p w:rsidR="002A4E18" w:rsidRPr="00A37A26" w:rsidRDefault="002A4E18" w:rsidP="004468E8">
      <w:pPr>
        <w:pStyle w:val="Heading5"/>
        <w:rPr>
          <w:sz w:val="24"/>
          <w:szCs w:val="24"/>
        </w:rPr>
      </w:pPr>
      <w:r w:rsidRPr="00A37A26">
        <w:rPr>
          <w:sz w:val="24"/>
          <w:szCs w:val="24"/>
        </w:rPr>
        <w:t xml:space="preserve">Леч. врач  Гура Э. Ю. </w:t>
      </w:r>
    </w:p>
    <w:p w:rsidR="002A4E18" w:rsidRPr="00A37A26" w:rsidRDefault="002A4E18" w:rsidP="004468E8">
      <w:pPr>
        <w:jc w:val="both"/>
        <w:rPr>
          <w:lang w:val="ru-RU"/>
        </w:rPr>
      </w:pPr>
      <w:r w:rsidRPr="00A37A26">
        <w:rPr>
          <w:lang w:val="ru-RU"/>
        </w:rPr>
        <w:t>Зав. отд.  Еременко Н.В.</w:t>
      </w:r>
    </w:p>
    <w:p w:rsidR="002A4E18" w:rsidRPr="00A37A26" w:rsidRDefault="002A4E18" w:rsidP="004A113B">
      <w:pPr>
        <w:jc w:val="both"/>
        <w:rPr>
          <w:lang w:val="ru-RU"/>
        </w:rPr>
      </w:pPr>
      <w:r w:rsidRPr="00A37A26">
        <w:rPr>
          <w:lang w:val="ru-RU"/>
        </w:rPr>
        <w:t>Нач. мед. Костина Т.К.</w:t>
      </w:r>
    </w:p>
    <w:sectPr w:rsidR="002A4E18" w:rsidRPr="00A37A26" w:rsidSect="0000073F">
      <w:headerReference w:type="first" r:id="rId7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4E18" w:rsidRDefault="002A4E18" w:rsidP="00080012">
      <w:r>
        <w:separator/>
      </w:r>
    </w:p>
  </w:endnote>
  <w:endnote w:type="continuationSeparator" w:id="1">
    <w:p w:rsidR="002A4E18" w:rsidRDefault="002A4E1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4E18" w:rsidRDefault="002A4E18" w:rsidP="00080012">
      <w:r>
        <w:separator/>
      </w:r>
    </w:p>
  </w:footnote>
  <w:footnote w:type="continuationSeparator" w:id="1">
    <w:p w:rsidR="002A4E18" w:rsidRDefault="002A4E1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463"/>
    </w:tblGrid>
    <w:tr w:rsidR="002A4E18" w:rsidRPr="00244DF4" w:rsidTr="00244DF4">
      <w:tc>
        <w:tcPr>
          <w:tcW w:w="9571" w:type="dxa"/>
          <w:tcBorders>
            <w:top w:val="single" w:sz="4" w:space="0" w:color="auto"/>
          </w:tcBorders>
        </w:tcPr>
        <w:p w:rsidR="002A4E18" w:rsidRPr="00244DF4" w:rsidRDefault="002A4E1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2A4E18" w:rsidRPr="00244DF4" w:rsidTr="00244DF4">
      <w:tc>
        <w:tcPr>
          <w:tcW w:w="9571" w:type="dxa"/>
        </w:tcPr>
        <w:p w:rsidR="002A4E18" w:rsidRPr="00244DF4" w:rsidRDefault="002A4E18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2A4E18" w:rsidRPr="00244DF4" w:rsidTr="00244DF4">
      <w:tc>
        <w:tcPr>
          <w:tcW w:w="9571" w:type="dxa"/>
        </w:tcPr>
        <w:p w:rsidR="002A4E18" w:rsidRPr="00244DF4" w:rsidRDefault="002A4E18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2A4E18" w:rsidRPr="00080012" w:rsidTr="00244DF4">
      <w:tc>
        <w:tcPr>
          <w:tcW w:w="9571" w:type="dxa"/>
          <w:tcBorders>
            <w:bottom w:val="single" w:sz="4" w:space="0" w:color="auto"/>
          </w:tcBorders>
        </w:tcPr>
        <w:p w:rsidR="002A4E18" w:rsidRPr="00080012" w:rsidRDefault="002A4E18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2A4E18" w:rsidRDefault="002A4E1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A4E18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67FE4"/>
    <w:rsid w:val="003700E9"/>
    <w:rsid w:val="00377594"/>
    <w:rsid w:val="003A207C"/>
    <w:rsid w:val="003A52A7"/>
    <w:rsid w:val="003E3C1C"/>
    <w:rsid w:val="003E51AC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113B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19CB"/>
    <w:rsid w:val="00534F7E"/>
    <w:rsid w:val="005417C3"/>
    <w:rsid w:val="00551450"/>
    <w:rsid w:val="00553AF8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004E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2A1F"/>
    <w:rsid w:val="006F5619"/>
    <w:rsid w:val="0070145A"/>
    <w:rsid w:val="00702211"/>
    <w:rsid w:val="0071057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45D4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E4BD6"/>
    <w:rsid w:val="009F0557"/>
    <w:rsid w:val="009F55A5"/>
    <w:rsid w:val="00A04965"/>
    <w:rsid w:val="00A13C11"/>
    <w:rsid w:val="00A1587F"/>
    <w:rsid w:val="00A27D45"/>
    <w:rsid w:val="00A368D2"/>
    <w:rsid w:val="00A37A26"/>
    <w:rsid w:val="00A51410"/>
    <w:rsid w:val="00A6265A"/>
    <w:rsid w:val="00A6273A"/>
    <w:rsid w:val="00A67799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143A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02C7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2348"/>
    <w:rsid w:val="00F7479F"/>
    <w:rsid w:val="00F77B00"/>
    <w:rsid w:val="00F948D3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lace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760D2E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0D2E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0D2E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75818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8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8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9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21</TotalTime>
  <Pages>2</Pages>
  <Words>754</Words>
  <Characters>4300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8</cp:revision>
  <cp:lastPrinted>2012-08-17T08:39:00Z</cp:lastPrinted>
  <dcterms:created xsi:type="dcterms:W3CDTF">2014-01-31T08:29:00Z</dcterms:created>
  <dcterms:modified xsi:type="dcterms:W3CDTF">2014-01-31T09:21:00Z</dcterms:modified>
</cp:coreProperties>
</file>