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81A" w:rsidRPr="00F65101" w:rsidRDefault="00E5081A" w:rsidP="00FC5396">
      <w:pPr>
        <w:pStyle w:val="Heading4"/>
        <w:ind w:left="-567" w:right="-58"/>
        <w:rPr>
          <w:b w:val="0"/>
          <w:sz w:val="24"/>
          <w:szCs w:val="24"/>
        </w:rPr>
      </w:pPr>
      <w:r w:rsidRPr="00F65101">
        <w:rPr>
          <w:b w:val="0"/>
          <w:sz w:val="24"/>
          <w:szCs w:val="24"/>
        </w:rPr>
        <w:t>Выписной эпикриз</w:t>
      </w:r>
    </w:p>
    <w:p w:rsidR="00E5081A" w:rsidRPr="00F65101" w:rsidRDefault="00E5081A" w:rsidP="00FC5396">
      <w:pPr>
        <w:pStyle w:val="Heading4"/>
        <w:ind w:left="-567"/>
        <w:rPr>
          <w:b w:val="0"/>
          <w:sz w:val="24"/>
          <w:szCs w:val="24"/>
        </w:rPr>
      </w:pPr>
      <w:r w:rsidRPr="00F65101">
        <w:rPr>
          <w:b w:val="0"/>
          <w:sz w:val="24"/>
          <w:szCs w:val="24"/>
        </w:rPr>
        <w:t>Из истории болезни №  1400</w:t>
      </w:r>
    </w:p>
    <w:p w:rsidR="00E5081A" w:rsidRPr="00F65101" w:rsidRDefault="00E5081A" w:rsidP="00FC5396">
      <w:pPr>
        <w:pStyle w:val="Heading5"/>
        <w:ind w:left="-567"/>
        <w:rPr>
          <w:sz w:val="24"/>
          <w:szCs w:val="24"/>
        </w:rPr>
      </w:pPr>
      <w:r w:rsidRPr="00F65101">
        <w:rPr>
          <w:sz w:val="24"/>
          <w:szCs w:val="24"/>
        </w:rPr>
        <w:t>Ф.И.О: Антошкин Иван Алексеевич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>Год рождения: 1957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>Место жительства: г. Запорожье, ул Авалиани 59-146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>Место работы: Отдельное структурное подразделение «Зап. дирекция железнодорожных перевозок», начальник пассажирского сектора, инв Ш гр.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>Находился на лечении с   11.11.14 по   24.11.14 в  энд. отд.</w:t>
      </w:r>
    </w:p>
    <w:p w:rsidR="00E5081A" w:rsidRPr="00F65101" w:rsidRDefault="00E5081A" w:rsidP="00622330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Диагноз:</w:t>
      </w:r>
      <w:r w:rsidRPr="00F65101">
        <w:rPr>
          <w:lang w:val="ru-RU"/>
        </w:rPr>
        <w:t xml:space="preserve">  Сахарный диабет, тип 2, вторичноинсулинзависимый, средней тяжести, декомпенсация.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СПО – резекция левой почки (2012) по поводу Са левой почки. ИБС, диффузный кардиосклероз СН 0-1. ХБП II ст.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 xml:space="preserve">Жалобы при поступлении </w:t>
      </w:r>
      <w:r w:rsidRPr="00F65101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140/80 мм рт.ст., головные боли,  общую слабость, быструю утомляемость.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Краткий анамнез</w:t>
      </w:r>
      <w:r w:rsidRPr="00F65101">
        <w:rPr>
          <w:lang w:val="ru-RU"/>
        </w:rPr>
        <w:t>: СД выявлен в 2000г.  Комы отрицает. С начала заболевания ССП . С 2002 -инсулинотерапия.  В наст. время принимает:  Эпайдра п/з-3 ед., п/о-3ед., п/у-3 ед., Лантус 22.00 – 8 ед. Гликемия –5,0-8,0 ммоль/л. Последнее стац. лечение  в 2013г. Боли в н/к в течение 6 лет.18.09.12 – резекция левой почки. ПГЗ</w:t>
      </w:r>
      <w:r w:rsidRPr="00F92AE0">
        <w:rPr>
          <w:lang w:val="ru-RU"/>
        </w:rPr>
        <w:t xml:space="preserve"> </w:t>
      </w:r>
      <w:r w:rsidRPr="00F65101">
        <w:rPr>
          <w:lang w:val="ru-RU"/>
        </w:rPr>
        <w:t>№ 17946-49 от 24.09.12 светлоклеточный Са почки с инфильтрацией фиброзной капсулы. Госпитализирован  в обл. энд. диспансер для коррекции инсулинотерапии,  лечения хр. осложнений СД.</w:t>
      </w:r>
    </w:p>
    <w:p w:rsidR="00E5081A" w:rsidRPr="00F65101" w:rsidRDefault="00E5081A" w:rsidP="00FC5396">
      <w:pPr>
        <w:ind w:left="-567"/>
        <w:jc w:val="both"/>
        <w:rPr>
          <w:u w:val="single"/>
          <w:lang w:val="ru-RU"/>
        </w:rPr>
      </w:pPr>
      <w:r w:rsidRPr="00F65101">
        <w:rPr>
          <w:u w:val="single"/>
          <w:lang w:val="ru-RU"/>
        </w:rPr>
        <w:t>Данные лабораторных исследований.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 xml:space="preserve">12.11.14 Общ. ан. крови Нв –152  г/л  эритр – 4,8 лейк –10,1  СОЭ –  13мм/час   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 xml:space="preserve">э- 4%    п- 2%   с- 74%   л- 20 %   м- 1%  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 xml:space="preserve">12.11.14 Биохимия: СКФ –59,4 мл./мин., хол –4,88 тригл – 1,87ХСЛПВП -2,0 ХСЛПНП -2,03 Катер -1,4 мочевина –7,7  креатинин – 123,6  бил общ –10,0  бил пр –2,5  тим –2,6  АСТ –0,54   АЛТ – 0,51  ммоль/л; 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>14.11.14 Глик. гемоглобин – 8,6 %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>14.11.14; К –  4,95 ; Nа – 138 Са – 2,52  ммоль/л</w:t>
      </w:r>
    </w:p>
    <w:p w:rsidR="00E5081A" w:rsidRPr="00F65101" w:rsidRDefault="00E5081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65101">
        <w:rPr>
          <w:b w:val="0"/>
          <w:sz w:val="24"/>
          <w:szCs w:val="24"/>
        </w:rPr>
        <w:t>12.11.14 Общ. ан. мочи уд вес м/м  лейк – 1-2  в п/зр белок – 0,031  ацетон –отр;  эпит. пл. -ед ; эпит. перех. -  в п/зр</w:t>
      </w:r>
    </w:p>
    <w:p w:rsidR="00E5081A" w:rsidRPr="00F65101" w:rsidRDefault="00E5081A" w:rsidP="00FC5396">
      <w:pPr>
        <w:ind w:left="-567"/>
        <w:rPr>
          <w:lang w:val="ru-RU"/>
        </w:rPr>
      </w:pPr>
      <w:r w:rsidRPr="00F65101">
        <w:rPr>
          <w:lang w:val="ru-RU"/>
        </w:rPr>
        <w:t>13.11.14 Суточная глюкозурия – 0,6 %;   Суточная протеинурия –  отр</w:t>
      </w:r>
    </w:p>
    <w:p w:rsidR="00E5081A" w:rsidRPr="00F65101" w:rsidRDefault="00E5081A" w:rsidP="00FC5396">
      <w:pPr>
        <w:pStyle w:val="Heading5"/>
        <w:ind w:left="-567"/>
        <w:rPr>
          <w:sz w:val="24"/>
          <w:szCs w:val="24"/>
        </w:rPr>
      </w:pPr>
      <w:r w:rsidRPr="00F65101">
        <w:rPr>
          <w:sz w:val="24"/>
          <w:szCs w:val="24"/>
        </w:rPr>
        <w:t>14.11.14 Микроальбуминурия –52,2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5081A" w:rsidRPr="00F65101" w:rsidTr="00B76356">
        <w:tc>
          <w:tcPr>
            <w:tcW w:w="2518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 xml:space="preserve">Гликемический </w:t>
            </w:r>
          </w:p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20.00</w:t>
            </w:r>
          </w:p>
        </w:tc>
      </w:tr>
      <w:tr w:rsidR="00E5081A" w:rsidRPr="00F65101" w:rsidTr="00B76356">
        <w:tc>
          <w:tcPr>
            <w:tcW w:w="2518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10,8</w:t>
            </w:r>
          </w:p>
        </w:tc>
      </w:tr>
      <w:tr w:rsidR="00E5081A" w:rsidRPr="00F65101" w:rsidTr="00B76356">
        <w:tc>
          <w:tcPr>
            <w:tcW w:w="2518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</w:p>
        </w:tc>
      </w:tr>
      <w:tr w:rsidR="00E5081A" w:rsidRPr="00F65101" w:rsidTr="00B76356">
        <w:tc>
          <w:tcPr>
            <w:tcW w:w="2518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5081A" w:rsidRPr="00F65101" w:rsidRDefault="00E5081A" w:rsidP="00B76356">
            <w:pPr>
              <w:rPr>
                <w:lang w:val="ru-RU"/>
              </w:rPr>
            </w:pPr>
            <w:r w:rsidRPr="00F65101">
              <w:rPr>
                <w:lang w:val="ru-RU"/>
              </w:rPr>
              <w:t>9,2</w:t>
            </w:r>
          </w:p>
        </w:tc>
      </w:tr>
    </w:tbl>
    <w:p w:rsidR="00E5081A" w:rsidRPr="00F65101" w:rsidRDefault="00E5081A" w:rsidP="00BD0EA4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14.11.14Невропатолог</w:t>
      </w:r>
      <w:r w:rsidRPr="00F65101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E5081A" w:rsidRPr="00F65101" w:rsidRDefault="00E5081A" w:rsidP="00FC5396">
      <w:pPr>
        <w:ind w:left="-567"/>
        <w:jc w:val="both"/>
        <w:rPr>
          <w:lang w:val="en-US"/>
        </w:rPr>
      </w:pPr>
      <w:r w:rsidRPr="00F92AE0">
        <w:rPr>
          <w:u w:val="single"/>
          <w:lang w:val="en-GB"/>
        </w:rPr>
        <w:t>12.11.14</w:t>
      </w:r>
      <w:r w:rsidRPr="00F65101">
        <w:rPr>
          <w:u w:val="single"/>
          <w:lang w:val="ru-RU"/>
        </w:rPr>
        <w:t>Окулист</w:t>
      </w:r>
      <w:r w:rsidRPr="00F65101">
        <w:rPr>
          <w:lang w:val="en-US"/>
        </w:rPr>
        <w:t xml:space="preserve">: </w:t>
      </w:r>
      <w:smartTag w:uri="urn:schemas-microsoft-com:office:smarttags" w:element="place">
        <w:r w:rsidRPr="00F65101">
          <w:rPr>
            <w:lang w:val="en-US"/>
          </w:rPr>
          <w:t>VIS</w:t>
        </w:r>
      </w:smartTag>
      <w:r w:rsidRPr="00F65101">
        <w:rPr>
          <w:lang w:val="en-US"/>
        </w:rPr>
        <w:t xml:space="preserve"> OD=</w:t>
      </w:r>
      <w:r w:rsidRPr="00F92AE0">
        <w:rPr>
          <w:lang w:val="en-GB"/>
        </w:rPr>
        <w:t>1,0</w:t>
      </w:r>
      <w:r w:rsidRPr="00F65101">
        <w:rPr>
          <w:lang w:val="en-US"/>
        </w:rPr>
        <w:t xml:space="preserve">   OS=</w:t>
      </w:r>
      <w:r w:rsidRPr="00F92AE0">
        <w:rPr>
          <w:lang w:val="en-GB"/>
        </w:rPr>
        <w:t>1,0</w:t>
      </w:r>
      <w:r w:rsidRPr="00F65101">
        <w:rPr>
          <w:lang w:val="en-US"/>
        </w:rPr>
        <w:t xml:space="preserve">    ; </w:t>
      </w:r>
      <w:r w:rsidRPr="00F65101">
        <w:rPr>
          <w:lang w:val="ru-RU"/>
        </w:rPr>
        <w:t>ВГД</w:t>
      </w:r>
      <w:r w:rsidRPr="00F65101">
        <w:rPr>
          <w:lang w:val="en-US"/>
        </w:rPr>
        <w:t xml:space="preserve"> OD=   OS=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11.11.14ЭКГ</w:t>
      </w:r>
      <w:r w:rsidRPr="00F65101">
        <w:rPr>
          <w:lang w:val="ru-RU"/>
        </w:rPr>
        <w:t>: ЧСС -60 уд/мин. Вольтаж снижен.  Ритм синусовый. Эл. ось отклонена влево. Позиция горизонтальная. Блокада передней ветви ЛНПГ. Неполная блокада ПНПГ.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12.11.14Кардиолог</w:t>
      </w:r>
      <w:r w:rsidRPr="00F65101">
        <w:rPr>
          <w:lang w:val="ru-RU"/>
        </w:rPr>
        <w:t>:  ИБС, диффузный кардиосклероз СН 0-1.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12.11.14Ангиохирург</w:t>
      </w:r>
      <w:r w:rsidRPr="00F65101">
        <w:rPr>
          <w:lang w:val="ru-RU"/>
        </w:rPr>
        <w:t>: Диаб. ангиопатия артерий н/к.</w:t>
      </w:r>
    </w:p>
    <w:p w:rsidR="00E5081A" w:rsidRPr="00F65101" w:rsidRDefault="00E5081A" w:rsidP="00FC5396">
      <w:pPr>
        <w:ind w:left="-567"/>
        <w:jc w:val="both"/>
        <w:rPr>
          <w:u w:val="single"/>
          <w:lang w:val="ru-RU"/>
        </w:rPr>
      </w:pPr>
      <w:r w:rsidRPr="00F65101">
        <w:rPr>
          <w:u w:val="single"/>
          <w:lang w:val="ru-RU"/>
        </w:rPr>
        <w:t>12.11.14РВГ:</w:t>
      </w:r>
      <w:r w:rsidRPr="00F65101">
        <w:rPr>
          <w:lang w:val="ru-RU"/>
        </w:rPr>
        <w:t xml:space="preserve"> Кровообращение не нарушено, тонус  сосудов N. 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11</w:t>
      </w:r>
      <w:r>
        <w:rPr>
          <w:lang w:val="ru-RU"/>
        </w:rPr>
        <w:t>.11.14 Протокол КТ-исследования органов грудной полости ,брюшной полости и таза</w:t>
      </w:r>
      <w:r w:rsidRPr="00F65101">
        <w:rPr>
          <w:lang w:val="ru-RU"/>
        </w:rPr>
        <w:t>: КТ-признаки состояния после резекции верхнего полюса левой почки. Гипертрофия столбов Бертини в левой почке Диффузные изменения печени. ДГПЖ . Пневмофиброз в нижней доле правого легкого. Признаков вторичного поражения легких, органов не выявлено.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 xml:space="preserve">20.11.14 </w:t>
      </w:r>
      <w:r>
        <w:rPr>
          <w:u w:val="single"/>
          <w:lang w:val="ru-RU"/>
        </w:rPr>
        <w:t>Эзофагогастродуоденоскопия</w:t>
      </w:r>
      <w:r>
        <w:rPr>
          <w:lang w:val="ru-RU"/>
        </w:rPr>
        <w:t>: Н</w:t>
      </w:r>
      <w:r w:rsidRPr="00F65101">
        <w:rPr>
          <w:lang w:val="ru-RU"/>
        </w:rPr>
        <w:t>едостаточность кардии. Рефлюкс эзофагит. Эритематозная гастродуденопатия.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12.11.14УЗИ щит. железы</w:t>
      </w:r>
      <w:r w:rsidRPr="00F65101">
        <w:rPr>
          <w:lang w:val="ru-RU"/>
        </w:rPr>
        <w:t>: Пр д. V = 7,6 см</w:t>
      </w:r>
      <w:r w:rsidRPr="00F65101">
        <w:rPr>
          <w:vertAlign w:val="superscript"/>
          <w:lang w:val="ru-RU"/>
        </w:rPr>
        <w:t>3</w:t>
      </w:r>
      <w:r w:rsidRPr="00F65101">
        <w:rPr>
          <w:lang w:val="ru-RU"/>
        </w:rPr>
        <w:t>; лев. д. V =6,2  см</w:t>
      </w:r>
      <w:r w:rsidRPr="00F65101">
        <w:rPr>
          <w:vertAlign w:val="superscript"/>
          <w:lang w:val="ru-RU"/>
        </w:rPr>
        <w:t>3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r w:rsidRPr="00F65101">
        <w:rPr>
          <w:u w:val="single"/>
          <w:lang w:val="ru-RU"/>
        </w:rPr>
        <w:t>Лечение:</w:t>
      </w:r>
      <w:r w:rsidRPr="00F65101">
        <w:rPr>
          <w:lang w:val="ru-RU"/>
        </w:rPr>
        <w:t xml:space="preserve">  эссенциале 5,0 в/в № 10, эналаприл 10 мг сут, Эпайдра, Лантус, тиогамма турбо в/в кап № 10, актовегин 10,0 в/в № 10, нейрорубин 3,0 в/м № 10, гептрал 400,0 на 200,0 физ р-ра/№ 10, нуклео ЦМФ 2,0 в/м № 6.</w:t>
      </w:r>
    </w:p>
    <w:p w:rsidR="00E5081A" w:rsidRPr="00F65101" w:rsidRDefault="00E5081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5101">
        <w:rPr>
          <w:u w:val="single"/>
          <w:lang w:val="ru-RU"/>
        </w:rPr>
        <w:t>Состояние больного при выписке</w:t>
      </w:r>
      <w:r w:rsidRPr="00F65101">
        <w:rPr>
          <w:lang w:val="ru-RU"/>
        </w:rPr>
        <w:t xml:space="preserve">: СД компенсирован, уменьшились боли в н/к. АД 120/80 мм рт. ст. </w:t>
      </w:r>
    </w:p>
    <w:p w:rsidR="00E5081A" w:rsidRPr="00F65101" w:rsidRDefault="00E5081A">
      <w:pPr>
        <w:jc w:val="both"/>
        <w:rPr>
          <w:u w:val="single"/>
          <w:lang w:val="ru-RU"/>
        </w:rPr>
      </w:pPr>
      <w:r w:rsidRPr="00F65101">
        <w:rPr>
          <w:u w:val="single"/>
          <w:lang w:val="ru-RU"/>
        </w:rPr>
        <w:t xml:space="preserve">Рекомендовано </w:t>
      </w:r>
      <w:r w:rsidRPr="00F65101">
        <w:rPr>
          <w:lang w:val="ru-RU"/>
        </w:rPr>
        <w:t>:</w:t>
      </w:r>
    </w:p>
    <w:p w:rsidR="00E5081A" w:rsidRPr="00F65101" w:rsidRDefault="00E5081A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>«Д» наблюдение эндокринолога, уч. терапевта по м\жит.</w:t>
      </w:r>
    </w:p>
    <w:p w:rsidR="00E5081A" w:rsidRPr="00F65101" w:rsidRDefault="00E5081A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5081A" w:rsidRPr="00F65101" w:rsidRDefault="00E5081A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>Инсулинотерапия:   Эпайдра п/з-3-6 ед., п/о- 3-6ед., п/уж -3-6 ед.,  Лантус 8.00 22-26 ед.</w:t>
      </w:r>
    </w:p>
    <w:p w:rsidR="00E5081A" w:rsidRPr="00F65101" w:rsidRDefault="00E5081A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>Контроль глик. гемоглобина 1 раз в 6 мес., микроальбуминурии 1р. в 6 мес.</w:t>
      </w:r>
    </w:p>
    <w:p w:rsidR="00E5081A" w:rsidRPr="00F65101" w:rsidRDefault="00E5081A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5081A" w:rsidRPr="00F65101" w:rsidRDefault="00E5081A" w:rsidP="00836E0A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 xml:space="preserve">Рек. кардиолога: тиотриазолин 200мг *3р/д., милдронат 500 2р\д  1 мес, асафен 80 мг 1р\сут. Контроль АД, ЭКГ. </w:t>
      </w:r>
    </w:p>
    <w:p w:rsidR="00E5081A" w:rsidRPr="00F65101" w:rsidRDefault="00E5081A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 xml:space="preserve">Эналаприл 5 мг утром, кардиомагнил  1 т. вечер. Контр. АД. </w:t>
      </w:r>
    </w:p>
    <w:p w:rsidR="00E5081A" w:rsidRPr="00F65101" w:rsidRDefault="00E5081A" w:rsidP="00503C44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>Тиогамма 600 мг/сут. 2-3 мес., нейрорубин форте 1т./сут.,  актовегин 200 мг *2р/д. 1 мес. нуклео ЦМФ 1т. *2р/д 20 дней</w:t>
      </w:r>
    </w:p>
    <w:p w:rsidR="00E5081A" w:rsidRPr="00F65101" w:rsidRDefault="00E5081A" w:rsidP="00F65101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>Рек. невропатолога, келтикан 1т.*3р/д. 1 мес.</w:t>
      </w:r>
    </w:p>
    <w:p w:rsidR="00E5081A" w:rsidRPr="00F65101" w:rsidRDefault="00E5081A" w:rsidP="009420A6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 xml:space="preserve">Рек. окулиста: окювайт лютеин форте 1т.*1р/д, офтан катахром 2к. *3р/д, </w:t>
      </w:r>
    </w:p>
    <w:p w:rsidR="00E5081A" w:rsidRPr="00F65101" w:rsidRDefault="00E5081A" w:rsidP="009420A6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E5081A" w:rsidRPr="00F65101" w:rsidRDefault="00E5081A" w:rsidP="00A9598B">
      <w:pPr>
        <w:numPr>
          <w:ilvl w:val="0"/>
          <w:numId w:val="2"/>
        </w:numPr>
        <w:jc w:val="both"/>
        <w:rPr>
          <w:lang w:val="ru-RU"/>
        </w:rPr>
      </w:pPr>
      <w:r w:rsidRPr="00F65101">
        <w:rPr>
          <w:lang w:val="ru-RU"/>
        </w:rPr>
        <w:t xml:space="preserve">Б/л серия. АГВ  №   2346       с  11.11.14 по 24.11.14. К труду  25.11.14г. </w:t>
      </w:r>
    </w:p>
    <w:p w:rsidR="00E5081A" w:rsidRPr="00F65101" w:rsidRDefault="00E5081A" w:rsidP="00A9598B">
      <w:pPr>
        <w:ind w:left="435"/>
        <w:jc w:val="both"/>
        <w:rPr>
          <w:lang w:val="ru-RU"/>
        </w:rPr>
      </w:pPr>
    </w:p>
    <w:p w:rsidR="00E5081A" w:rsidRPr="00F65101" w:rsidRDefault="00E5081A">
      <w:pPr>
        <w:jc w:val="both"/>
        <w:rPr>
          <w:b/>
          <w:lang w:val="ru-RU"/>
        </w:rPr>
      </w:pPr>
    </w:p>
    <w:p w:rsidR="00E5081A" w:rsidRPr="00F65101" w:rsidRDefault="00E5081A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F65101">
        <w:rPr>
          <w:sz w:val="24"/>
          <w:szCs w:val="24"/>
        </w:rPr>
        <w:t xml:space="preserve">Леч. врач  Фещук И.А.  </w:t>
      </w:r>
    </w:p>
    <w:p w:rsidR="00E5081A" w:rsidRPr="00F65101" w:rsidRDefault="00E5081A" w:rsidP="007241FA">
      <w:pPr>
        <w:jc w:val="both"/>
        <w:rPr>
          <w:lang w:val="ru-RU"/>
        </w:rPr>
      </w:pPr>
      <w:r w:rsidRPr="00F65101">
        <w:rPr>
          <w:lang w:val="ru-RU"/>
        </w:rPr>
        <w:t xml:space="preserve">Зав. отд.  Фещук И.А. </w:t>
      </w:r>
    </w:p>
    <w:p w:rsidR="00E5081A" w:rsidRPr="00F65101" w:rsidRDefault="00E5081A" w:rsidP="00CC1DB1">
      <w:pPr>
        <w:jc w:val="both"/>
        <w:rPr>
          <w:lang w:val="ru-RU"/>
        </w:rPr>
      </w:pPr>
      <w:r w:rsidRPr="00F65101">
        <w:rPr>
          <w:lang w:val="ru-RU"/>
        </w:rPr>
        <w:t xml:space="preserve">Нач. мед. Костина Т.К. </w:t>
      </w:r>
    </w:p>
    <w:p w:rsidR="00E5081A" w:rsidRPr="00F65101" w:rsidRDefault="00E5081A" w:rsidP="00992792">
      <w:pPr>
        <w:jc w:val="both"/>
        <w:rPr>
          <w:lang w:val="ru-RU"/>
        </w:rPr>
      </w:pPr>
    </w:p>
    <w:sectPr w:rsidR="00E5081A" w:rsidRPr="00F6510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81A" w:rsidRDefault="00E5081A" w:rsidP="00080012">
      <w:r>
        <w:separator/>
      </w:r>
    </w:p>
  </w:endnote>
  <w:endnote w:type="continuationSeparator" w:id="1">
    <w:p w:rsidR="00E5081A" w:rsidRDefault="00E508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81A" w:rsidRDefault="00E5081A" w:rsidP="00080012">
      <w:r>
        <w:separator/>
      </w:r>
    </w:p>
  </w:footnote>
  <w:footnote w:type="continuationSeparator" w:id="1">
    <w:p w:rsidR="00E5081A" w:rsidRDefault="00E508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5081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5081A" w:rsidRPr="00244DF4" w:rsidRDefault="00E5081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5081A" w:rsidRPr="00244DF4" w:rsidRDefault="00E5081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5081A" w:rsidRPr="00244DF4" w:rsidRDefault="00E5081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5081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5081A" w:rsidRPr="00244DF4" w:rsidRDefault="00E5081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5081A" w:rsidRPr="00244DF4" w:rsidRDefault="00E5081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5081A" w:rsidRPr="00244DF4" w:rsidRDefault="00E5081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5081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5081A" w:rsidRPr="00244DF4" w:rsidRDefault="00E5081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5081A" w:rsidRPr="00244DF4" w:rsidRDefault="00E5081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5081A" w:rsidRPr="00244DF4" w:rsidRDefault="00E5081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5081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5081A" w:rsidRPr="00080012" w:rsidRDefault="00E5081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5081A" w:rsidRPr="00080012" w:rsidRDefault="00E5081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5081A" w:rsidRPr="00080012" w:rsidRDefault="00E5081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5081A" w:rsidRDefault="00E5081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8D0"/>
    <w:rsid w:val="00017901"/>
    <w:rsid w:val="00021776"/>
    <w:rsid w:val="0002719B"/>
    <w:rsid w:val="0003342B"/>
    <w:rsid w:val="00035129"/>
    <w:rsid w:val="00036272"/>
    <w:rsid w:val="00042740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01F2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CC2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5D1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7F63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3163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233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1EE0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2B64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843"/>
    <w:rsid w:val="00B76356"/>
    <w:rsid w:val="00B86777"/>
    <w:rsid w:val="00B9380F"/>
    <w:rsid w:val="00B96092"/>
    <w:rsid w:val="00BA69B3"/>
    <w:rsid w:val="00BA71F1"/>
    <w:rsid w:val="00BB1B06"/>
    <w:rsid w:val="00BB60ED"/>
    <w:rsid w:val="00BC1669"/>
    <w:rsid w:val="00BC1789"/>
    <w:rsid w:val="00BC376B"/>
    <w:rsid w:val="00BC6EA9"/>
    <w:rsid w:val="00BC75CD"/>
    <w:rsid w:val="00BD0EA4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1DB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081A"/>
    <w:rsid w:val="00E553F8"/>
    <w:rsid w:val="00E615A4"/>
    <w:rsid w:val="00E70C67"/>
    <w:rsid w:val="00E75308"/>
    <w:rsid w:val="00E817E2"/>
    <w:rsid w:val="00E86CB3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5101"/>
    <w:rsid w:val="00F67360"/>
    <w:rsid w:val="00F7479F"/>
    <w:rsid w:val="00F77B00"/>
    <w:rsid w:val="00F77FF8"/>
    <w:rsid w:val="00F8270B"/>
    <w:rsid w:val="00F92AE0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34DE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DE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68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</Pages>
  <Words>783</Words>
  <Characters>4464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2014-11-21T08:33:00Z</cp:lastPrinted>
  <dcterms:created xsi:type="dcterms:W3CDTF">2014-11-20T11:54:00Z</dcterms:created>
  <dcterms:modified xsi:type="dcterms:W3CDTF">2014-11-24T11:19:00Z</dcterms:modified>
</cp:coreProperties>
</file>