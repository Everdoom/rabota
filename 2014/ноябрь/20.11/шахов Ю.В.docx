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75" w:rsidRPr="00FB5FEA" w:rsidRDefault="00893475" w:rsidP="00FC5396">
      <w:pPr>
        <w:pStyle w:val="Heading4"/>
        <w:ind w:left="-567" w:right="-58"/>
        <w:rPr>
          <w:b w:val="0"/>
          <w:sz w:val="24"/>
          <w:szCs w:val="24"/>
        </w:rPr>
      </w:pPr>
      <w:r w:rsidRPr="00FB5FEA">
        <w:rPr>
          <w:b w:val="0"/>
          <w:sz w:val="24"/>
          <w:szCs w:val="24"/>
        </w:rPr>
        <w:t>Выписной эпикриз</w:t>
      </w:r>
    </w:p>
    <w:p w:rsidR="00893475" w:rsidRPr="00FB5FEA" w:rsidRDefault="00893475" w:rsidP="00FC5396">
      <w:pPr>
        <w:pStyle w:val="Heading4"/>
        <w:ind w:left="-567"/>
        <w:rPr>
          <w:b w:val="0"/>
          <w:sz w:val="24"/>
          <w:szCs w:val="24"/>
        </w:rPr>
      </w:pPr>
      <w:r w:rsidRPr="00FB5FEA">
        <w:rPr>
          <w:b w:val="0"/>
          <w:sz w:val="24"/>
          <w:szCs w:val="24"/>
        </w:rPr>
        <w:t>Из истории болезни №  1399</w:t>
      </w:r>
    </w:p>
    <w:p w:rsidR="00893475" w:rsidRPr="00FB5FEA" w:rsidRDefault="00893475" w:rsidP="00FC5396">
      <w:pPr>
        <w:pStyle w:val="Heading5"/>
        <w:ind w:left="-567"/>
        <w:rPr>
          <w:sz w:val="24"/>
          <w:szCs w:val="24"/>
        </w:rPr>
      </w:pPr>
      <w:r w:rsidRPr="00FB5FEA">
        <w:rPr>
          <w:sz w:val="24"/>
          <w:szCs w:val="24"/>
        </w:rPr>
        <w:t>Ф.И.О: Шахов Юрий Викторович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>Год рождения: 1965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>Место жительства: Мелитопольский р-н, с. Н-Богдановка ул. Московская3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>Место работы: ООО «Мелитопольская ОРН», слесарь-ремонтник.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>Находился на лечении с   10.11.14 по   24.11.14 в  энд. отд.</w:t>
      </w:r>
    </w:p>
    <w:p w:rsidR="00893475" w:rsidRPr="00FB5FEA" w:rsidRDefault="00893475" w:rsidP="00D164DC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>Диагноз:</w:t>
      </w:r>
      <w:r w:rsidRPr="00FB5FEA">
        <w:rPr>
          <w:lang w:val="ru-RU"/>
        </w:rPr>
        <w:t xml:space="preserve">  Сахарный диабет, тип 1, средней тяжести, впервые выявленный. ХБП I ст. Диабетическая нефропатия III ст.  Начальные появления дистальной диабетической полинейропатии н/к.  Энцефалопатия  сочетанного генеза 1- II. Диаб. ангиопатия артерий н/к. Метаболическая кардиомиопатия СН 0.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 xml:space="preserve">Жалобы при поступлении </w:t>
      </w:r>
      <w:r w:rsidRPr="00FB5FEA">
        <w:rPr>
          <w:lang w:val="ru-RU"/>
        </w:rPr>
        <w:t>на сухость во рту, жажду, полиурию, снижение веса на 10 кг за год, ухудшение зрения,  боли  в н/к, судороги, онемение ног, повышение АД макс. до 160 мм рт.ст., головные боли, головокружение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>Краткий анамнез</w:t>
      </w:r>
      <w:r w:rsidRPr="00FB5FEA">
        <w:rPr>
          <w:lang w:val="ru-RU"/>
        </w:rPr>
        <w:t>: 29.09.14 госпитализирован в ОИТ Мелитопольской ЦРБ с диагнозом «Острый  панкреатит, отечная форма, тяжелое течение. Кетоацидотическое состояние.  Панкреатогенный шок</w:t>
      </w:r>
      <w:r>
        <w:rPr>
          <w:lang w:val="ru-RU"/>
        </w:rPr>
        <w:t>, полиарганная  недостаточность</w:t>
      </w:r>
      <w:r w:rsidRPr="00FB5FEA">
        <w:rPr>
          <w:lang w:val="ru-RU"/>
        </w:rPr>
        <w:t>, во время лечения выявлена гипергликемия 19,0 ммоль\л, ацетон мочи 4++++ (за день до го</w:t>
      </w:r>
      <w:r>
        <w:rPr>
          <w:lang w:val="ru-RU"/>
        </w:rPr>
        <w:t xml:space="preserve">спитализации  погрешность в еде </w:t>
      </w:r>
      <w:r w:rsidRPr="00FB5FEA">
        <w:rPr>
          <w:lang w:val="ru-RU"/>
        </w:rPr>
        <w:t>), назначена инсулинотерапия:  Хумодар Р100Р п/з- 10ед., п/о- 1</w:t>
      </w:r>
      <w:r>
        <w:rPr>
          <w:lang w:val="ru-RU"/>
        </w:rPr>
        <w:t xml:space="preserve">0ед., п/у- 6ед. Гликемия 10-16 </w:t>
      </w:r>
      <w:r w:rsidRPr="00FB5FEA">
        <w:rPr>
          <w:lang w:val="ru-RU"/>
        </w:rPr>
        <w:t>ммоль/л. Боли в н/к в течение мес. Госпитализирован  в обл. энд. диспансер для коррекции инсулинотерапии,  лечения хр. осложнений СД.</w:t>
      </w:r>
    </w:p>
    <w:p w:rsidR="00893475" w:rsidRPr="00FB5FEA" w:rsidRDefault="00893475" w:rsidP="00FC5396">
      <w:pPr>
        <w:ind w:left="-567"/>
        <w:jc w:val="both"/>
        <w:rPr>
          <w:u w:val="single"/>
          <w:lang w:val="ru-RU"/>
        </w:rPr>
      </w:pPr>
      <w:r w:rsidRPr="00FB5FEA">
        <w:rPr>
          <w:u w:val="single"/>
          <w:lang w:val="ru-RU"/>
        </w:rPr>
        <w:t>Данные лабораторных исследований.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 xml:space="preserve">13.11.14 Общ. ан. крови Нв – 117 г/л  эритр – 3,5 лейк –6,3  СОЭ –35  мм/час   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 xml:space="preserve">э-9 %    п- 0%   с- 56%   л- 25 %   м- 10%  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 xml:space="preserve">13.11.14 Биохимия: СКФ –93 мл./мин., хол – 7,04тригл -1,86 ХСЛПВП -1,35 ХСЛПНП – 4,84Катер – 4,2мочевина – 6,0 креатинин – 66  бил общ – 9,2 бил пр –2,3  тим – 1,6 АСТ –  0,40 АЛТ –0,66   ммоль/л; 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 xml:space="preserve">11.11.14 Анализ крови на RW- отр </w:t>
      </w:r>
    </w:p>
    <w:p w:rsidR="00893475" w:rsidRPr="00FB5FEA" w:rsidRDefault="00893475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FB5FEA">
        <w:rPr>
          <w:b w:val="0"/>
          <w:sz w:val="24"/>
          <w:szCs w:val="24"/>
        </w:rPr>
        <w:t>11.11.14 Общ. ан. мочи уд вес 1010  лейк – 1-2  в п/зр белок – отр  ацетон –отр;  эпит. пл. - ; эпит. перех. -  в п/зр</w:t>
      </w:r>
    </w:p>
    <w:p w:rsidR="00893475" w:rsidRPr="00FB5FEA" w:rsidRDefault="00893475" w:rsidP="00FC5396">
      <w:pPr>
        <w:ind w:left="-567"/>
        <w:rPr>
          <w:lang w:val="ru-RU"/>
        </w:rPr>
      </w:pPr>
      <w:r w:rsidRPr="00FB5FEA">
        <w:rPr>
          <w:lang w:val="ru-RU"/>
        </w:rPr>
        <w:t>11.11.14 Суточная глюкозурия –  2,16%;   Суточная протеинурия –  отр</w:t>
      </w:r>
    </w:p>
    <w:p w:rsidR="00893475" w:rsidRPr="00FB5FEA" w:rsidRDefault="00893475" w:rsidP="00FC5396">
      <w:pPr>
        <w:pStyle w:val="Heading5"/>
        <w:ind w:left="-567"/>
        <w:rPr>
          <w:sz w:val="24"/>
          <w:szCs w:val="24"/>
        </w:rPr>
      </w:pPr>
      <w:r w:rsidRPr="00FB5FEA">
        <w:rPr>
          <w:sz w:val="24"/>
          <w:szCs w:val="24"/>
        </w:rPr>
        <w:t>14.11.14 Микроальбуминурия –45,7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893475" w:rsidRPr="00FB5FEA" w:rsidTr="00B76356">
        <w:tc>
          <w:tcPr>
            <w:tcW w:w="2518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 xml:space="preserve">Гликемический </w:t>
            </w:r>
          </w:p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22.00</w:t>
            </w:r>
          </w:p>
        </w:tc>
      </w:tr>
      <w:tr w:rsidR="00893475" w:rsidRPr="00FB5FEA" w:rsidTr="00B76356">
        <w:tc>
          <w:tcPr>
            <w:tcW w:w="2518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11,9</w:t>
            </w:r>
          </w:p>
        </w:tc>
      </w:tr>
      <w:tr w:rsidR="00893475" w:rsidRPr="00FB5FEA" w:rsidTr="00B76356">
        <w:tc>
          <w:tcPr>
            <w:tcW w:w="2518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</w:tr>
      <w:tr w:rsidR="00893475" w:rsidRPr="00FB5FEA" w:rsidTr="00B76356">
        <w:tc>
          <w:tcPr>
            <w:tcW w:w="2518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</w:tr>
      <w:tr w:rsidR="00893475" w:rsidRPr="00FB5FEA" w:rsidTr="00B76356">
        <w:tc>
          <w:tcPr>
            <w:tcW w:w="2518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13,6</w:t>
            </w:r>
          </w:p>
        </w:tc>
      </w:tr>
      <w:tr w:rsidR="00893475" w:rsidRPr="00FB5FEA" w:rsidTr="00B76356">
        <w:tc>
          <w:tcPr>
            <w:tcW w:w="2518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</w:tr>
      <w:tr w:rsidR="00893475" w:rsidRPr="00FB5FEA" w:rsidTr="00B76356">
        <w:tc>
          <w:tcPr>
            <w:tcW w:w="2518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</w:tr>
      <w:tr w:rsidR="00893475" w:rsidRPr="00FB5FEA" w:rsidTr="00B76356">
        <w:tc>
          <w:tcPr>
            <w:tcW w:w="2518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 w:rsidRPr="00FB5FE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</w:tr>
      <w:tr w:rsidR="00893475" w:rsidRPr="00FB5FEA" w:rsidTr="00B76356">
        <w:tc>
          <w:tcPr>
            <w:tcW w:w="2518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>
              <w:rPr>
                <w:lang w:val="ru-RU"/>
              </w:rPr>
              <w:t xml:space="preserve">22 </w:t>
            </w:r>
            <w:r w:rsidRPr="00FB5FEA">
              <w:rPr>
                <w:lang w:val="ru-RU"/>
              </w:rPr>
              <w:t>.11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893475" w:rsidRPr="00FB5FEA" w:rsidRDefault="00893475" w:rsidP="00B76356">
            <w:pPr>
              <w:rPr>
                <w:lang w:val="ru-RU"/>
              </w:rPr>
            </w:pPr>
          </w:p>
        </w:tc>
      </w:tr>
    </w:tbl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>11.11.14 Невропатолог</w:t>
      </w:r>
      <w:r w:rsidRPr="00FB5FEA">
        <w:rPr>
          <w:lang w:val="ru-RU"/>
        </w:rPr>
        <w:t>: Начальные появления дистальной диабетической полинейропатии н/к.  Энцефалопатия  сочетанного генеза 1- II</w:t>
      </w:r>
    </w:p>
    <w:p w:rsidR="00893475" w:rsidRPr="00FB5FEA" w:rsidRDefault="00893475" w:rsidP="00401C48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>11.11.14Окулист</w:t>
      </w:r>
      <w:r w:rsidRPr="00DB4B48">
        <w:rPr>
          <w:lang w:val="ru-RU"/>
        </w:rPr>
        <w:t xml:space="preserve">: </w:t>
      </w:r>
      <w:smartTag w:uri="urn:schemas-microsoft-com:office:smarttags" w:element="place">
        <w:r w:rsidRPr="00FB5FEA">
          <w:rPr>
            <w:lang w:val="en-US"/>
          </w:rPr>
          <w:t>VIS</w:t>
        </w:r>
      </w:smartTag>
      <w:r w:rsidRPr="00DB4B48">
        <w:rPr>
          <w:lang w:val="ru-RU"/>
        </w:rPr>
        <w:t xml:space="preserve"> </w:t>
      </w:r>
      <w:r w:rsidRPr="00FB5FEA">
        <w:rPr>
          <w:lang w:val="en-US"/>
        </w:rPr>
        <w:t>OD</w:t>
      </w:r>
      <w:r w:rsidRPr="00DB4B48">
        <w:rPr>
          <w:lang w:val="ru-RU"/>
        </w:rPr>
        <w:t xml:space="preserve">=  </w:t>
      </w:r>
      <w:r w:rsidRPr="00FB5FEA">
        <w:rPr>
          <w:lang w:val="ru-RU"/>
        </w:rPr>
        <w:t>0,7</w:t>
      </w:r>
      <w:r w:rsidRPr="00FB5FEA">
        <w:rPr>
          <w:lang w:val="en-US"/>
        </w:rPr>
        <w:t>OS</w:t>
      </w:r>
      <w:r w:rsidRPr="00DB4B48">
        <w:rPr>
          <w:lang w:val="ru-RU"/>
        </w:rPr>
        <w:t xml:space="preserve">=   </w:t>
      </w:r>
      <w:r w:rsidRPr="00FB5FEA">
        <w:rPr>
          <w:lang w:val="ru-RU"/>
        </w:rPr>
        <w:t>0,8</w:t>
      </w:r>
      <w:r w:rsidRPr="00DB4B48">
        <w:rPr>
          <w:lang w:val="ru-RU"/>
        </w:rPr>
        <w:t xml:space="preserve"> ; 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 xml:space="preserve">Артерии сужены, склеротические изменения. Аномалии венозных сосудов (извитость, колебания калибра).  Вены умеренно полнокровны. Д-з: Ангиопатия сосудов сетчатки ОИ.  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>10.11.14ЭКГ</w:t>
      </w:r>
      <w:r w:rsidRPr="00FB5FEA">
        <w:rPr>
          <w:lang w:val="ru-RU"/>
        </w:rPr>
        <w:t>: ЧСС -80 уд/мин. Вольтаж сохранен.  Ритм синусовый. Эл. ось не отклонена. Позиция вертикальная. Гипертрофия левого желудочка. Удлинение эл систолы.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>12.11.14Кардиолог</w:t>
      </w:r>
      <w:r w:rsidRPr="00FB5FEA">
        <w:rPr>
          <w:lang w:val="ru-RU"/>
        </w:rPr>
        <w:t>: Метаболическая кардиомиопатия СН 0.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>12.11.14Ангиохирург</w:t>
      </w:r>
      <w:r w:rsidRPr="00FB5FEA">
        <w:rPr>
          <w:lang w:val="ru-RU"/>
        </w:rPr>
        <w:t>: Диаб. ангиопатия артерий н/к.</w:t>
      </w:r>
    </w:p>
    <w:p w:rsidR="00893475" w:rsidRPr="00FB5FEA" w:rsidRDefault="00893475" w:rsidP="00FC5396">
      <w:pPr>
        <w:ind w:left="-567"/>
        <w:jc w:val="both"/>
        <w:rPr>
          <w:u w:val="single"/>
          <w:lang w:val="ru-RU"/>
        </w:rPr>
      </w:pPr>
      <w:r w:rsidRPr="00FB5FEA">
        <w:rPr>
          <w:u w:val="single"/>
          <w:lang w:val="ru-RU"/>
        </w:rPr>
        <w:t>12.11.14РВГ:</w:t>
      </w:r>
      <w:r w:rsidRPr="00FB5FEA">
        <w:rPr>
          <w:lang w:val="ru-RU"/>
        </w:rPr>
        <w:t xml:space="preserve">. Нарушение кровообращения III ст. с обеих сторон, тонус сосудов N. 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>11.11.14УЗИ щит. железы</w:t>
      </w:r>
      <w:r w:rsidRPr="00FB5FEA">
        <w:rPr>
          <w:lang w:val="ru-RU"/>
        </w:rPr>
        <w:t>: Пр д. V =7,3  см</w:t>
      </w:r>
      <w:r w:rsidRPr="00FB5FEA">
        <w:rPr>
          <w:vertAlign w:val="superscript"/>
          <w:lang w:val="ru-RU"/>
        </w:rPr>
        <w:t>3</w:t>
      </w:r>
      <w:r w:rsidRPr="00FB5FEA">
        <w:rPr>
          <w:lang w:val="ru-RU"/>
        </w:rPr>
        <w:t>; лев. д. V = 6,9 см</w:t>
      </w:r>
      <w:r w:rsidRPr="00FB5FEA">
        <w:rPr>
          <w:vertAlign w:val="superscript"/>
          <w:lang w:val="ru-RU"/>
        </w:rPr>
        <w:t>3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 Закл.: Эхопризнаков патологии щит. железы нет. 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r w:rsidRPr="00FB5FEA">
        <w:rPr>
          <w:u w:val="single"/>
          <w:lang w:val="ru-RU"/>
        </w:rPr>
        <w:t>Лечение:</w:t>
      </w:r>
      <w:r w:rsidRPr="00FB5FEA">
        <w:rPr>
          <w:lang w:val="ru-RU"/>
        </w:rPr>
        <w:t xml:space="preserve"> Хумодар Р100Р, Хумодар Б100Р, тиотриазолин,</w:t>
      </w:r>
    </w:p>
    <w:p w:rsidR="00893475" w:rsidRPr="00FB5FEA" w:rsidRDefault="00893475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B5FEA">
        <w:rPr>
          <w:u w:val="single"/>
          <w:lang w:val="ru-RU"/>
        </w:rPr>
        <w:t>Состояние больного при выписке</w:t>
      </w:r>
      <w:r w:rsidRPr="00FB5FEA">
        <w:rPr>
          <w:lang w:val="ru-RU"/>
        </w:rPr>
        <w:t xml:space="preserve">: СД компенсирован, уменьшились боли в н/к. АД 130/70 мм рт. ст. </w:t>
      </w:r>
    </w:p>
    <w:p w:rsidR="00893475" w:rsidRPr="00FB5FEA" w:rsidRDefault="00893475">
      <w:pPr>
        <w:jc w:val="both"/>
        <w:rPr>
          <w:u w:val="single"/>
          <w:lang w:val="ru-RU"/>
        </w:rPr>
      </w:pPr>
      <w:r w:rsidRPr="00FB5FEA">
        <w:rPr>
          <w:u w:val="single"/>
          <w:lang w:val="ru-RU"/>
        </w:rPr>
        <w:t xml:space="preserve">Рекомендовано </w:t>
      </w:r>
      <w:r w:rsidRPr="00FB5FEA">
        <w:rPr>
          <w:lang w:val="ru-RU"/>
        </w:rPr>
        <w:t>:</w:t>
      </w:r>
    </w:p>
    <w:p w:rsidR="00893475" w:rsidRPr="00FB5FEA" w:rsidRDefault="00893475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>«Д» наблюдение эндокринолога, уч. терапевта по м\жит.</w:t>
      </w:r>
    </w:p>
    <w:p w:rsidR="00893475" w:rsidRPr="00FB5FEA" w:rsidRDefault="00893475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93475" w:rsidRPr="00FB5FEA" w:rsidRDefault="00893475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>Инсулинотерапия:   Хумодар Р100Р п/з- 16ед., п/о- 12ед., п/уж -10 ед.,  Хумодар Б100Р 22.00 6 ед.</w:t>
      </w:r>
    </w:p>
    <w:p w:rsidR="00893475" w:rsidRPr="00FB5FEA" w:rsidRDefault="00893475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>Контроль глик. гемоглобина 1 раз в 6 мес., микроальбуминурии 1р. в 6 мес.</w:t>
      </w:r>
    </w:p>
    <w:p w:rsidR="00893475" w:rsidRPr="00FB5FEA" w:rsidRDefault="00893475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893475" w:rsidRPr="00FB5FEA" w:rsidRDefault="00893475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93475" w:rsidRPr="00FB5FEA" w:rsidRDefault="00893475" w:rsidP="00D164DC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 xml:space="preserve">Рек. кардиолога: тиотриазолин 200мг *3р/д.Контроль АД, ЭКГ. </w:t>
      </w:r>
    </w:p>
    <w:p w:rsidR="00893475" w:rsidRPr="00FB5FEA" w:rsidRDefault="00893475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 xml:space="preserve">Эналаприл 2,5 мг утром курсами. Контр. АД. </w:t>
      </w:r>
    </w:p>
    <w:p w:rsidR="00893475" w:rsidRPr="00FB5FEA" w:rsidRDefault="00893475" w:rsidP="00E9696F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>Рек. невропатолога: преп. а-липоевой к-ты 600 мг в/в кап., витамины гр В, актовегин 10,0 в/в № 10, глиятон 1000  в/м № 10.</w:t>
      </w:r>
    </w:p>
    <w:p w:rsidR="00893475" w:rsidRPr="00FB5FEA" w:rsidRDefault="00893475" w:rsidP="00A9598B">
      <w:pPr>
        <w:numPr>
          <w:ilvl w:val="0"/>
          <w:numId w:val="2"/>
        </w:numPr>
        <w:jc w:val="both"/>
        <w:rPr>
          <w:lang w:val="ru-RU"/>
        </w:rPr>
      </w:pPr>
      <w:r w:rsidRPr="00FB5FEA">
        <w:rPr>
          <w:lang w:val="ru-RU"/>
        </w:rPr>
        <w:t xml:space="preserve">Б/л серия. АГВ  №   </w:t>
      </w:r>
      <w:r w:rsidRPr="00F06FAE">
        <w:rPr>
          <w:lang w:val="ru-RU"/>
        </w:rPr>
        <w:t>2346</w:t>
      </w:r>
      <w:r w:rsidRPr="00FB5FEA">
        <w:rPr>
          <w:lang w:val="ru-RU"/>
        </w:rPr>
        <w:t xml:space="preserve"> </w:t>
      </w:r>
      <w:r>
        <w:rPr>
          <w:lang w:val="ru-RU"/>
        </w:rPr>
        <w:t>29</w:t>
      </w:r>
      <w:r w:rsidRPr="00FB5FEA">
        <w:rPr>
          <w:lang w:val="ru-RU"/>
        </w:rPr>
        <w:t xml:space="preserve">    с  10.11.14 по  24.11.14. К труду  25.11.14г. </w:t>
      </w:r>
    </w:p>
    <w:p w:rsidR="00893475" w:rsidRPr="00FB5FEA" w:rsidRDefault="00893475" w:rsidP="00A9598B">
      <w:pPr>
        <w:ind w:left="435"/>
        <w:jc w:val="both"/>
        <w:rPr>
          <w:lang w:val="ru-RU"/>
        </w:rPr>
      </w:pPr>
    </w:p>
    <w:p w:rsidR="00893475" w:rsidRPr="00FB5FEA" w:rsidRDefault="00893475">
      <w:pPr>
        <w:jc w:val="both"/>
        <w:rPr>
          <w:b/>
          <w:lang w:val="ru-RU"/>
        </w:rPr>
      </w:pPr>
    </w:p>
    <w:p w:rsidR="00893475" w:rsidRPr="00FB5FEA" w:rsidRDefault="00893475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FB5FEA">
        <w:rPr>
          <w:sz w:val="24"/>
          <w:szCs w:val="24"/>
        </w:rPr>
        <w:t xml:space="preserve">Леч. врач  Соловьюк Е.А. </w:t>
      </w:r>
    </w:p>
    <w:p w:rsidR="00893475" w:rsidRPr="00FB5FEA" w:rsidRDefault="00893475" w:rsidP="004468E8">
      <w:pPr>
        <w:jc w:val="both"/>
        <w:rPr>
          <w:lang w:val="ru-RU"/>
        </w:rPr>
      </w:pPr>
      <w:r w:rsidRPr="00FB5FEA">
        <w:rPr>
          <w:lang w:val="ru-RU"/>
        </w:rPr>
        <w:t>Зав. отд.  Фещук И.А.</w:t>
      </w:r>
    </w:p>
    <w:p w:rsidR="00893475" w:rsidRPr="00FB5FEA" w:rsidRDefault="00893475" w:rsidP="006B0201">
      <w:pPr>
        <w:jc w:val="both"/>
        <w:rPr>
          <w:lang w:val="ru-RU"/>
        </w:rPr>
      </w:pPr>
      <w:r w:rsidRPr="00FB5FEA">
        <w:rPr>
          <w:lang w:val="ru-RU"/>
        </w:rPr>
        <w:t xml:space="preserve">Нач. мед. Костина Т.К. </w:t>
      </w:r>
    </w:p>
    <w:p w:rsidR="00893475" w:rsidRPr="00FB5FEA" w:rsidRDefault="00893475" w:rsidP="00992792">
      <w:pPr>
        <w:jc w:val="both"/>
        <w:rPr>
          <w:lang w:val="ru-RU"/>
        </w:rPr>
      </w:pPr>
    </w:p>
    <w:sectPr w:rsidR="00893475" w:rsidRPr="00FB5FE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475" w:rsidRDefault="00893475" w:rsidP="00080012">
      <w:r>
        <w:separator/>
      </w:r>
    </w:p>
  </w:endnote>
  <w:endnote w:type="continuationSeparator" w:id="1">
    <w:p w:rsidR="00893475" w:rsidRDefault="008934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475" w:rsidRDefault="00893475" w:rsidP="00080012">
      <w:r>
        <w:separator/>
      </w:r>
    </w:p>
  </w:footnote>
  <w:footnote w:type="continuationSeparator" w:id="1">
    <w:p w:rsidR="00893475" w:rsidRDefault="008934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893475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93475" w:rsidRPr="00244DF4" w:rsidRDefault="0089347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93475" w:rsidRPr="00244DF4" w:rsidRDefault="0089347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93475" w:rsidRPr="00244DF4" w:rsidRDefault="0089347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93475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93475" w:rsidRPr="00244DF4" w:rsidRDefault="00893475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93475" w:rsidRPr="00244DF4" w:rsidRDefault="00893475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93475" w:rsidRPr="00244DF4" w:rsidRDefault="00893475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93475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93475" w:rsidRPr="00244DF4" w:rsidRDefault="0089347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93475" w:rsidRPr="00244DF4" w:rsidRDefault="00893475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93475" w:rsidRPr="00244DF4" w:rsidRDefault="00893475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93475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93475" w:rsidRPr="00080012" w:rsidRDefault="00893475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93475" w:rsidRPr="00080012" w:rsidRDefault="00893475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93475" w:rsidRPr="00080012" w:rsidRDefault="00893475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93475" w:rsidRDefault="00893475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554B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C48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0C61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6A7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0201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22D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64F"/>
    <w:rsid w:val="0085590F"/>
    <w:rsid w:val="00856D46"/>
    <w:rsid w:val="00863AA3"/>
    <w:rsid w:val="00864431"/>
    <w:rsid w:val="00864C00"/>
    <w:rsid w:val="0086526E"/>
    <w:rsid w:val="00867E71"/>
    <w:rsid w:val="00881DDD"/>
    <w:rsid w:val="0089347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2DF6"/>
    <w:rsid w:val="00A63EE5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64DC"/>
    <w:rsid w:val="00D2019C"/>
    <w:rsid w:val="00D257A8"/>
    <w:rsid w:val="00D26C6C"/>
    <w:rsid w:val="00D27812"/>
    <w:rsid w:val="00D3141E"/>
    <w:rsid w:val="00D4050F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4B48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FAE"/>
    <w:rsid w:val="00F26341"/>
    <w:rsid w:val="00F31522"/>
    <w:rsid w:val="00F32CDC"/>
    <w:rsid w:val="00F443D4"/>
    <w:rsid w:val="00F52974"/>
    <w:rsid w:val="00F53E3C"/>
    <w:rsid w:val="00F67360"/>
    <w:rsid w:val="00F7479F"/>
    <w:rsid w:val="00F77B00"/>
    <w:rsid w:val="00F77FF8"/>
    <w:rsid w:val="00F81944"/>
    <w:rsid w:val="00F8270B"/>
    <w:rsid w:val="00FA4424"/>
    <w:rsid w:val="00FA559B"/>
    <w:rsid w:val="00FA5F6D"/>
    <w:rsid w:val="00FA6AFC"/>
    <w:rsid w:val="00FB1C26"/>
    <w:rsid w:val="00FB1DE0"/>
    <w:rsid w:val="00FB5FEA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16F1F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F1F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51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2</Pages>
  <Words>617</Words>
  <Characters>3517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2014-11-24T08:51:00Z</cp:lastPrinted>
  <dcterms:created xsi:type="dcterms:W3CDTF">2014-11-20T12:09:00Z</dcterms:created>
  <dcterms:modified xsi:type="dcterms:W3CDTF">2014-11-24T08:52:00Z</dcterms:modified>
</cp:coreProperties>
</file>