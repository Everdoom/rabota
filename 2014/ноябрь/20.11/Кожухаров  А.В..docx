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198" w:rsidRPr="0087267C" w:rsidRDefault="00614198" w:rsidP="00FC5396">
      <w:pPr>
        <w:pStyle w:val="Heading4"/>
        <w:ind w:left="-567" w:right="-58"/>
        <w:rPr>
          <w:b w:val="0"/>
          <w:sz w:val="24"/>
          <w:szCs w:val="24"/>
        </w:rPr>
      </w:pPr>
      <w:r w:rsidRPr="0087267C">
        <w:rPr>
          <w:b w:val="0"/>
          <w:sz w:val="24"/>
          <w:szCs w:val="24"/>
        </w:rPr>
        <w:t>Выписной эпикриз</w:t>
      </w:r>
    </w:p>
    <w:p w:rsidR="00614198" w:rsidRPr="0087267C" w:rsidRDefault="00614198" w:rsidP="00FC5396">
      <w:pPr>
        <w:pStyle w:val="Heading4"/>
        <w:ind w:left="-567"/>
        <w:rPr>
          <w:b w:val="0"/>
          <w:sz w:val="24"/>
          <w:szCs w:val="24"/>
        </w:rPr>
      </w:pPr>
      <w:r w:rsidRPr="0087267C">
        <w:rPr>
          <w:b w:val="0"/>
          <w:sz w:val="24"/>
          <w:szCs w:val="24"/>
        </w:rPr>
        <w:t>Из истории болезни №  1412</w:t>
      </w:r>
    </w:p>
    <w:p w:rsidR="00614198" w:rsidRPr="0087267C" w:rsidRDefault="00614198" w:rsidP="00FC5396">
      <w:pPr>
        <w:pStyle w:val="Heading5"/>
        <w:ind w:left="-567"/>
        <w:rPr>
          <w:sz w:val="24"/>
          <w:szCs w:val="24"/>
        </w:rPr>
      </w:pPr>
      <w:r w:rsidRPr="0087267C">
        <w:rPr>
          <w:sz w:val="24"/>
          <w:szCs w:val="24"/>
        </w:rPr>
        <w:t>Ф.И.О: Кожухаров Александр Владимирович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Год рождения: 1981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Место жительства: Розовский р-н, пгт Розовка ул, Ленина 49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Место работы: н/р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Находился на лечении с   12.11.14 по  25 .11.14 в  энд. отд.</w:t>
      </w:r>
    </w:p>
    <w:p w:rsidR="00614198" w:rsidRPr="0087267C" w:rsidRDefault="00614198" w:rsidP="002F3E7C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Диагноз:</w:t>
      </w:r>
      <w:r w:rsidRPr="0087267C">
        <w:rPr>
          <w:lang w:val="ru-RU"/>
        </w:rPr>
        <w:t xml:space="preserve">  Сахарный диабет, тип 1, средней тяжести, декомпенсация. ХБП I ст. Диабетическая нефропатия III ст. Диаб. ангиопатия артерий н/к.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 xml:space="preserve">Жалобы при поступлении </w:t>
      </w:r>
      <w:r w:rsidRPr="0087267C">
        <w:rPr>
          <w:lang w:val="ru-RU"/>
        </w:rPr>
        <w:t>на сухость во рту, жажду, полиурию, увеличение веса на 4 кг за год, ухудшение зрения, гипогликемические состояния в вечернее время и после физ. нагрузок.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Краткий анамнез</w:t>
      </w:r>
      <w:r w:rsidRPr="0087267C">
        <w:rPr>
          <w:lang w:val="ru-RU"/>
        </w:rPr>
        <w:t>: СД выявлен в 08.2014г в кетоацидотическом состоянии.С 07.08.14-20.08.14 полчал стац лечение в диаб отд ОКЭД.  В наст. время принимает:  Генсулин R п/з-18 ед., п/о-20ед., п/у- 14ед., Генсулин Н 22.00 – 20 ед.  Гликемия –2,5-10,0 ммоль/л.Ухудшение состояния в течении месяца ,когда участились гипогликемические состояния. Последнее стац. лечение  в 2014г. Госпитализирован  в обл. энд. диспансер для коррекции инсулинотерапии,  лечения хр. осложнений СД.</w:t>
      </w:r>
    </w:p>
    <w:p w:rsidR="00614198" w:rsidRPr="0087267C" w:rsidRDefault="00614198" w:rsidP="00FC5396">
      <w:pPr>
        <w:ind w:left="-567"/>
        <w:jc w:val="both"/>
        <w:rPr>
          <w:u w:val="single"/>
          <w:lang w:val="ru-RU"/>
        </w:rPr>
      </w:pPr>
      <w:r w:rsidRPr="0087267C">
        <w:rPr>
          <w:u w:val="single"/>
          <w:lang w:val="ru-RU"/>
        </w:rPr>
        <w:t>Данные лабораторных исследований.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 xml:space="preserve">13.11.14 Общ. ан. крови Нв –154  г/л  эритр – 4,6 лейк –6,0  СОЭ –9  мм/час   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 xml:space="preserve">э- 1%    п- 0%   с-61 %   л-  32%   м-6 %  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 xml:space="preserve">13.11.14 Биохимия: СКФ –107 мл./мин., хол –4,16 тригл -1,65 ХСЛПВП -0,93 ХСЛПНП – 2,48Катер -3,5 мочевина –5,7  креатинин –91,2   бил общ –9,0  бил пр –2,2  тим –1,7  АСТ –0,19   АЛТ –0,16   ммоль/л; 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13.11.14 Глик. гемоглобин – 5,5%</w:t>
      </w:r>
    </w:p>
    <w:p w:rsidR="00614198" w:rsidRPr="0087267C" w:rsidRDefault="0061419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87267C">
        <w:rPr>
          <w:b w:val="0"/>
          <w:sz w:val="24"/>
          <w:szCs w:val="24"/>
        </w:rPr>
        <w:t>13.11.14 Общ. ан. мочи уд вес 1020  лейк – 4-5-6  в п/зр белок – отр  ацетон –отр;  эпит. пл. -ед ; эпит. перех. -  в п/зр</w:t>
      </w:r>
    </w:p>
    <w:p w:rsidR="00614198" w:rsidRPr="0087267C" w:rsidRDefault="00614198" w:rsidP="00FC5396">
      <w:pPr>
        <w:ind w:left="-567"/>
        <w:rPr>
          <w:lang w:val="ru-RU"/>
        </w:rPr>
      </w:pPr>
      <w:r w:rsidRPr="0087267C">
        <w:rPr>
          <w:lang w:val="ru-RU"/>
        </w:rPr>
        <w:t>13.11.14 Суточная глюкозурия – 0,93 %;   Суточная протеинурия –  отр</w:t>
      </w:r>
    </w:p>
    <w:p w:rsidR="00614198" w:rsidRPr="0087267C" w:rsidRDefault="00614198" w:rsidP="00FC5396">
      <w:pPr>
        <w:pStyle w:val="Heading5"/>
        <w:ind w:left="-567"/>
        <w:rPr>
          <w:sz w:val="24"/>
          <w:szCs w:val="24"/>
        </w:rPr>
      </w:pPr>
      <w:r w:rsidRPr="0087267C">
        <w:rPr>
          <w:sz w:val="24"/>
          <w:szCs w:val="24"/>
        </w:rPr>
        <w:t>14.11.14 Микроальбуминурия –87,1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 xml:space="preserve">Гликемический </w:t>
            </w:r>
          </w:p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22.00</w:t>
            </w: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12.11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13.11 2.00-4,3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17.11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19.11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11,8</w:t>
            </w: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20.11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10.1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22.11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5.6</w:t>
            </w: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  <w:tr w:rsidR="00614198" w:rsidRPr="0087267C" w:rsidTr="00B76356">
        <w:tc>
          <w:tcPr>
            <w:tcW w:w="2518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24.11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  <w:r w:rsidRPr="008726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614198" w:rsidRPr="0087267C" w:rsidRDefault="00614198" w:rsidP="00B76356">
            <w:pPr>
              <w:rPr>
                <w:lang w:val="ru-RU"/>
              </w:rPr>
            </w:pPr>
          </w:p>
        </w:tc>
      </w:tr>
    </w:tbl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13.11.14Невропатолог</w:t>
      </w:r>
      <w:r w:rsidRPr="0087267C">
        <w:rPr>
          <w:lang w:val="ru-RU"/>
        </w:rPr>
        <w:t>:  Со стороны ЦНС и ПНС без органической патологии.</w:t>
      </w:r>
    </w:p>
    <w:p w:rsidR="00614198" w:rsidRPr="0087267C" w:rsidRDefault="00614198" w:rsidP="00825437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13.11.14Окулист</w:t>
      </w:r>
      <w:r w:rsidRPr="0087267C">
        <w:rPr>
          <w:lang w:val="ru-RU"/>
        </w:rPr>
        <w:t xml:space="preserve">: </w:t>
      </w:r>
      <w:smartTag w:uri="urn:schemas-microsoft-com:office:smarttags" w:element="place">
        <w:r w:rsidRPr="0087267C">
          <w:rPr>
            <w:lang w:val="en-US"/>
          </w:rPr>
          <w:t>VIS</w:t>
        </w:r>
      </w:smartTag>
      <w:r w:rsidRPr="0087267C">
        <w:rPr>
          <w:lang w:val="ru-RU"/>
        </w:rPr>
        <w:t xml:space="preserve"> </w:t>
      </w:r>
      <w:r w:rsidRPr="0087267C">
        <w:rPr>
          <w:lang w:val="en-US"/>
        </w:rPr>
        <w:t>OD</w:t>
      </w:r>
      <w:r w:rsidRPr="0087267C">
        <w:rPr>
          <w:lang w:val="ru-RU"/>
        </w:rPr>
        <w:t xml:space="preserve">= 0,4  </w:t>
      </w:r>
      <w:r w:rsidRPr="0087267C">
        <w:rPr>
          <w:lang w:val="en-US"/>
        </w:rPr>
        <w:t>OS</w:t>
      </w:r>
      <w:r w:rsidRPr="0087267C">
        <w:rPr>
          <w:lang w:val="ru-RU"/>
        </w:rPr>
        <w:t xml:space="preserve">=  0,4  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Д-з: оптические среды и глазное дно без ососбеннсотей.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12.11.14ЭКГ</w:t>
      </w:r>
      <w:r w:rsidRPr="0087267C">
        <w:rPr>
          <w:lang w:val="ru-RU"/>
        </w:rPr>
        <w:t>: ЧСС 85- уд/мин. Вольтаж сохранен.  Ритм синусовый. Эл. ось не отклонена. Позиция промежуточная.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lang w:val="ru-RU"/>
        </w:rPr>
        <w:t>УЗИ щит .железы 08.08.14 из выписного эпикриза ОКЭД: З-е Эхопризнаков патологии щитовидной железы нет.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11.11.14Ангиохирург</w:t>
      </w:r>
      <w:r w:rsidRPr="0087267C">
        <w:rPr>
          <w:lang w:val="ru-RU"/>
        </w:rPr>
        <w:t>: Диаб. ангиопатия артерий н/к.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13.11.14РВГ:</w:t>
      </w:r>
      <w:r w:rsidRPr="0087267C">
        <w:rPr>
          <w:lang w:val="ru-RU"/>
        </w:rPr>
        <w:t xml:space="preserve"> Кровообращение не нарушено, тонус  сосудов N. </w:t>
      </w:r>
    </w:p>
    <w:p w:rsidR="00614198" w:rsidRPr="0087267C" w:rsidRDefault="00614198" w:rsidP="00FC5396">
      <w:pPr>
        <w:ind w:left="-567"/>
        <w:jc w:val="both"/>
        <w:rPr>
          <w:lang w:val="ru-RU"/>
        </w:rPr>
      </w:pPr>
      <w:r w:rsidRPr="0087267C">
        <w:rPr>
          <w:u w:val="single"/>
          <w:lang w:val="ru-RU"/>
        </w:rPr>
        <w:t>Лечение:</w:t>
      </w:r>
      <w:r w:rsidRPr="0087267C">
        <w:rPr>
          <w:lang w:val="ru-RU"/>
        </w:rPr>
        <w:t xml:space="preserve"> Генсулин R, Генсулин Н.</w:t>
      </w:r>
    </w:p>
    <w:p w:rsidR="00614198" w:rsidRDefault="00614198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267C">
        <w:rPr>
          <w:u w:val="single"/>
          <w:lang w:val="ru-RU"/>
        </w:rPr>
        <w:t>Состояние больного при выписке</w:t>
      </w:r>
      <w:r w:rsidRPr="0087267C">
        <w:rPr>
          <w:lang w:val="ru-RU"/>
        </w:rPr>
        <w:t xml:space="preserve">: СД компенсирован.. АД 110/70 мм рт. ст. </w:t>
      </w:r>
    </w:p>
    <w:p w:rsidR="00614198" w:rsidRDefault="00614198" w:rsidP="00EF2452">
      <w:pPr>
        <w:ind w:left="-567"/>
        <w:jc w:val="center"/>
        <w:rPr>
          <w:lang w:val="ru-RU"/>
        </w:rPr>
      </w:pPr>
    </w:p>
    <w:p w:rsidR="00614198" w:rsidRDefault="00614198" w:rsidP="00FC5396">
      <w:pPr>
        <w:ind w:left="-567"/>
        <w:jc w:val="both"/>
        <w:rPr>
          <w:lang w:val="ru-RU"/>
        </w:rPr>
      </w:pPr>
    </w:p>
    <w:p w:rsidR="00614198" w:rsidRPr="0087267C" w:rsidRDefault="00614198" w:rsidP="00FC5396">
      <w:pPr>
        <w:ind w:left="-567"/>
        <w:jc w:val="both"/>
        <w:rPr>
          <w:lang w:val="ru-RU"/>
        </w:rPr>
      </w:pPr>
    </w:p>
    <w:p w:rsidR="00614198" w:rsidRPr="0087267C" w:rsidRDefault="00614198">
      <w:pPr>
        <w:jc w:val="both"/>
        <w:rPr>
          <w:u w:val="single"/>
          <w:lang w:val="ru-RU"/>
        </w:rPr>
      </w:pPr>
      <w:r w:rsidRPr="0087267C">
        <w:rPr>
          <w:u w:val="single"/>
          <w:lang w:val="ru-RU"/>
        </w:rPr>
        <w:t xml:space="preserve">Рекомендовано </w:t>
      </w:r>
      <w:r w:rsidRPr="0087267C">
        <w:rPr>
          <w:lang w:val="ru-RU"/>
        </w:rPr>
        <w:t>:</w:t>
      </w:r>
    </w:p>
    <w:p w:rsidR="00614198" w:rsidRPr="0087267C" w:rsidRDefault="00614198">
      <w:pPr>
        <w:numPr>
          <w:ilvl w:val="0"/>
          <w:numId w:val="2"/>
        </w:numPr>
        <w:jc w:val="both"/>
        <w:rPr>
          <w:lang w:val="ru-RU"/>
        </w:rPr>
      </w:pPr>
      <w:r w:rsidRPr="0087267C">
        <w:rPr>
          <w:lang w:val="ru-RU"/>
        </w:rPr>
        <w:t>«Д» наблюдение эндокринолога, уч. терапевта по м\жит.</w:t>
      </w:r>
    </w:p>
    <w:p w:rsidR="00614198" w:rsidRPr="0087267C" w:rsidRDefault="00614198">
      <w:pPr>
        <w:numPr>
          <w:ilvl w:val="0"/>
          <w:numId w:val="2"/>
        </w:numPr>
        <w:jc w:val="both"/>
        <w:rPr>
          <w:lang w:val="ru-RU"/>
        </w:rPr>
      </w:pPr>
      <w:r w:rsidRPr="0087267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614198" w:rsidRPr="0087267C" w:rsidRDefault="00614198">
      <w:pPr>
        <w:numPr>
          <w:ilvl w:val="0"/>
          <w:numId w:val="2"/>
        </w:numPr>
        <w:jc w:val="both"/>
        <w:rPr>
          <w:lang w:val="ru-RU"/>
        </w:rPr>
      </w:pPr>
      <w:r w:rsidRPr="0087267C">
        <w:rPr>
          <w:lang w:val="ru-RU"/>
        </w:rPr>
        <w:t>Инсулинотерапия:   Генсулин Н п/з 18-20  ед., п/ уж12ед</w:t>
      </w:r>
    </w:p>
    <w:p w:rsidR="00614198" w:rsidRPr="0087267C" w:rsidRDefault="00614198">
      <w:pPr>
        <w:numPr>
          <w:ilvl w:val="0"/>
          <w:numId w:val="2"/>
        </w:numPr>
        <w:jc w:val="both"/>
        <w:rPr>
          <w:lang w:val="ru-RU"/>
        </w:rPr>
      </w:pPr>
      <w:r w:rsidRPr="0087267C">
        <w:rPr>
          <w:lang w:val="ru-RU"/>
        </w:rPr>
        <w:t>Контроль глик. гемоглобина 1 раз в 6 мес., микроальбуминурии 1р. в 6 мес.</w:t>
      </w:r>
    </w:p>
    <w:p w:rsidR="00614198" w:rsidRPr="0087267C" w:rsidRDefault="00614198">
      <w:pPr>
        <w:numPr>
          <w:ilvl w:val="0"/>
          <w:numId w:val="2"/>
        </w:numPr>
        <w:jc w:val="both"/>
        <w:rPr>
          <w:lang w:val="ru-RU"/>
        </w:rPr>
      </w:pPr>
      <w:r w:rsidRPr="0087267C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614198" w:rsidRPr="0087267C" w:rsidRDefault="00614198" w:rsidP="00A9598B">
      <w:pPr>
        <w:ind w:left="435"/>
        <w:jc w:val="both"/>
        <w:rPr>
          <w:lang w:val="ru-RU"/>
        </w:rPr>
      </w:pPr>
    </w:p>
    <w:p w:rsidR="00614198" w:rsidRPr="0087267C" w:rsidRDefault="00614198">
      <w:pPr>
        <w:jc w:val="both"/>
        <w:rPr>
          <w:b/>
          <w:lang w:val="ru-RU"/>
        </w:rPr>
      </w:pPr>
    </w:p>
    <w:p w:rsidR="00614198" w:rsidRPr="0087267C" w:rsidRDefault="00614198" w:rsidP="004468E8">
      <w:pPr>
        <w:pStyle w:val="Heading5"/>
        <w:rPr>
          <w:sz w:val="24"/>
          <w:szCs w:val="24"/>
        </w:rPr>
      </w:pPr>
      <w:bookmarkStart w:id="1" w:name="оо"/>
      <w:bookmarkEnd w:id="1"/>
      <w:r w:rsidRPr="0087267C">
        <w:rPr>
          <w:sz w:val="24"/>
          <w:szCs w:val="24"/>
        </w:rPr>
        <w:t xml:space="preserve">Леч. врач  Соловьюк Е.А. </w:t>
      </w:r>
    </w:p>
    <w:p w:rsidR="00614198" w:rsidRPr="0087267C" w:rsidRDefault="00614198" w:rsidP="004468E8">
      <w:pPr>
        <w:jc w:val="both"/>
        <w:rPr>
          <w:lang w:val="ru-RU"/>
        </w:rPr>
      </w:pPr>
      <w:r w:rsidRPr="0087267C">
        <w:rPr>
          <w:lang w:val="ru-RU"/>
        </w:rPr>
        <w:t>Зав. отд.  Фещук И.А.</w:t>
      </w:r>
    </w:p>
    <w:p w:rsidR="00614198" w:rsidRDefault="00614198" w:rsidP="00E01E7C">
      <w:pPr>
        <w:jc w:val="both"/>
        <w:rPr>
          <w:lang w:val="ru-RU"/>
        </w:rPr>
      </w:pPr>
      <w:r w:rsidRPr="0087267C">
        <w:rPr>
          <w:lang w:val="ru-RU"/>
        </w:rPr>
        <w:t>Нач. мед. Костина</w:t>
      </w:r>
      <w:r>
        <w:rPr>
          <w:lang w:val="ru-RU"/>
        </w:rPr>
        <w:t xml:space="preserve"> Т.К.</w:t>
      </w:r>
    </w:p>
    <w:sectPr w:rsidR="00614198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198" w:rsidRDefault="00614198" w:rsidP="00080012">
      <w:r>
        <w:separator/>
      </w:r>
    </w:p>
  </w:endnote>
  <w:endnote w:type="continuationSeparator" w:id="1">
    <w:p w:rsidR="00614198" w:rsidRDefault="0061419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198" w:rsidRDefault="00614198" w:rsidP="00080012">
      <w:r>
        <w:separator/>
      </w:r>
    </w:p>
  </w:footnote>
  <w:footnote w:type="continuationSeparator" w:id="1">
    <w:p w:rsidR="00614198" w:rsidRDefault="0061419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379"/>
      <w:gridCol w:w="236"/>
      <w:gridCol w:w="2883"/>
    </w:tblGrid>
    <w:tr w:rsidR="00614198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614198" w:rsidRPr="00244DF4" w:rsidRDefault="0061419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614198" w:rsidRPr="00244DF4" w:rsidRDefault="0061419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614198" w:rsidRPr="00244DF4" w:rsidRDefault="0061419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614198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614198" w:rsidRPr="00244DF4" w:rsidRDefault="00614198" w:rsidP="00B44569">
          <w:pPr>
            <w:pStyle w:val="Heading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4198" w:rsidRPr="00244DF4" w:rsidRDefault="00614198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4198" w:rsidRPr="00244DF4" w:rsidRDefault="00614198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614198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614198" w:rsidRPr="00244DF4" w:rsidRDefault="0061419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614198" w:rsidRPr="00244DF4" w:rsidRDefault="00614198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614198" w:rsidRPr="00244DF4" w:rsidRDefault="00614198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614198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614198" w:rsidRPr="00080012" w:rsidRDefault="00614198" w:rsidP="00B44569">
          <w:pPr>
            <w:pStyle w:val="Header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614198" w:rsidRPr="00080012" w:rsidRDefault="00614198" w:rsidP="00B44569">
          <w:pPr>
            <w:pStyle w:val="Header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614198" w:rsidRPr="00080012" w:rsidRDefault="00614198" w:rsidP="00B44569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614198" w:rsidRDefault="0061419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9A8"/>
    <w:rsid w:val="0003342B"/>
    <w:rsid w:val="00035129"/>
    <w:rsid w:val="00036272"/>
    <w:rsid w:val="00054D9D"/>
    <w:rsid w:val="00062453"/>
    <w:rsid w:val="00066757"/>
    <w:rsid w:val="00066F60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0F0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1FAF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6838"/>
    <w:rsid w:val="002812EA"/>
    <w:rsid w:val="002A19A6"/>
    <w:rsid w:val="002A20EE"/>
    <w:rsid w:val="002B3AC8"/>
    <w:rsid w:val="002C0E55"/>
    <w:rsid w:val="002E3A95"/>
    <w:rsid w:val="002F252F"/>
    <w:rsid w:val="002F3E7C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0F3D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419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977A0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5437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67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1BB1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4B89"/>
    <w:rsid w:val="00A27D45"/>
    <w:rsid w:val="00A368D2"/>
    <w:rsid w:val="00A42D89"/>
    <w:rsid w:val="00A6265A"/>
    <w:rsid w:val="00A6273A"/>
    <w:rsid w:val="00A64274"/>
    <w:rsid w:val="00A71A8E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26606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77A6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0E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1B94"/>
    <w:rsid w:val="00E2271D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2D2C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452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4AB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012772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772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05D2D"/>
    <w:rPr>
      <w:rFonts w:eastAsia="Arial Unicode MS" w:cs="Times New Roman"/>
      <w:sz w:val="28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11110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40</TotalTime>
  <Pages>2</Pages>
  <Words>448</Words>
  <Characters>2554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2014-11-25T08:12:00Z</cp:lastPrinted>
  <dcterms:created xsi:type="dcterms:W3CDTF">2014-11-20T13:45:00Z</dcterms:created>
  <dcterms:modified xsi:type="dcterms:W3CDTF">2014-11-25T08:37:00Z</dcterms:modified>
</cp:coreProperties>
</file>