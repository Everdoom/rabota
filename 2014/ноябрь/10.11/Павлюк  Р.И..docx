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39" w:rsidRPr="009559C4" w:rsidRDefault="00E34039" w:rsidP="00FC5396">
      <w:pPr>
        <w:pStyle w:val="Heading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E34039" w:rsidRPr="009559C4" w:rsidRDefault="00E34039" w:rsidP="00FC5396">
      <w:pPr>
        <w:pStyle w:val="Heading4"/>
        <w:ind w:left="-567"/>
        <w:rPr>
          <w:b w:val="0"/>
        </w:rPr>
      </w:pPr>
      <w:r w:rsidRPr="009559C4">
        <w:rPr>
          <w:b w:val="0"/>
        </w:rPr>
        <w:t xml:space="preserve">Из истории болезни №  </w:t>
      </w:r>
      <w:r>
        <w:rPr>
          <w:b w:val="0"/>
        </w:rPr>
        <w:t>1357</w:t>
      </w:r>
    </w:p>
    <w:p w:rsidR="00E34039" w:rsidRPr="009559C4" w:rsidRDefault="00E34039" w:rsidP="00FC5396">
      <w:pPr>
        <w:pStyle w:val="Heading5"/>
        <w:ind w:left="-567"/>
      </w:pPr>
      <w:r w:rsidRPr="009559C4">
        <w:t xml:space="preserve">Ф.И.О: </w:t>
      </w:r>
      <w:r>
        <w:t>Павлюк Раиса Ивановна</w:t>
      </w:r>
    </w:p>
    <w:p w:rsidR="00E34039" w:rsidRPr="009559C4" w:rsidRDefault="00E34039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60</w:t>
      </w:r>
    </w:p>
    <w:p w:rsidR="00E34039" w:rsidRPr="009559C4" w:rsidRDefault="00E34039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Куйбышевскмй р-н, с. Белоцерковка, ул. Горького 7</w:t>
      </w:r>
    </w:p>
    <w:p w:rsidR="00E34039" w:rsidRPr="009559C4" w:rsidRDefault="00E34039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Белоцерковская участковая лечебница вет. медицины, вет. Санитар.</w:t>
      </w:r>
    </w:p>
    <w:p w:rsidR="00E34039" w:rsidRPr="009559C4" w:rsidRDefault="00E34039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31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>10.14</w:t>
      </w:r>
      <w:r w:rsidRPr="009559C4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13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Pr="009559C4">
        <w:rPr>
          <w:sz w:val="28"/>
          <w:lang w:val="ru-RU"/>
        </w:rPr>
        <w:t>.14 в  энд. отд.</w:t>
      </w:r>
    </w:p>
    <w:p w:rsidR="00E34039" w:rsidRPr="009559C4" w:rsidRDefault="00E34039" w:rsidP="007F6E4A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2</w:t>
      </w:r>
      <w:r w:rsidRPr="009559C4">
        <w:rPr>
          <w:sz w:val="28"/>
          <w:lang w:val="ru-RU"/>
        </w:rPr>
        <w:t>, вторичноинсулинзависимый, средней тяжести, декомпенсация.</w:t>
      </w:r>
      <w:r w:rsidRPr="00C350AB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ХБП II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нефропатия </w:t>
      </w:r>
      <w:r w:rsidRPr="009559C4">
        <w:rPr>
          <w:sz w:val="28"/>
          <w:lang w:val="ru-RU"/>
        </w:rPr>
        <w:t xml:space="preserve">IV ст. </w:t>
      </w:r>
      <w:r>
        <w:rPr>
          <w:sz w:val="28"/>
          <w:lang w:val="ru-RU"/>
        </w:rPr>
        <w:t>Пр</w:t>
      </w:r>
      <w:r w:rsidRPr="009559C4">
        <w:rPr>
          <w:sz w:val="28"/>
          <w:lang w:val="ru-RU"/>
        </w:rPr>
        <w:t>епролиферативная  диабетическая ретинопатия ОИ.</w:t>
      </w:r>
      <w:r w:rsidRPr="00C350AB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Начальная катаракта ОД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 xml:space="preserve"> Незрелая катаракта OS.</w:t>
      </w:r>
      <w:r w:rsidRPr="00C350AB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Pr="00C350A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Дисциркуляторная энцефалопатия II</w:t>
      </w:r>
      <w:r>
        <w:rPr>
          <w:sz w:val="28"/>
          <w:lang w:val="ru-RU"/>
        </w:rPr>
        <w:t xml:space="preserve"> преимущественно в ВБС.</w:t>
      </w:r>
      <w:r w:rsidRPr="007F6E4A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</w:t>
      </w:r>
      <w:r>
        <w:rPr>
          <w:sz w:val="28"/>
          <w:lang w:val="ru-RU"/>
        </w:rPr>
        <w:t xml:space="preserve">аб. ангиопатия артерий н/к </w:t>
      </w:r>
      <w:r w:rsidRPr="009559C4">
        <w:rPr>
          <w:sz w:val="28"/>
          <w:lang w:val="ru-RU"/>
        </w:rPr>
        <w:t>.</w:t>
      </w:r>
      <w:r w:rsidRPr="0011564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Гипертоническая болезнь II стадии III степени. Гипертензивное сердце </w:t>
      </w:r>
      <w:r>
        <w:rPr>
          <w:sz w:val="28"/>
          <w:lang w:val="ru-RU"/>
        </w:rPr>
        <w:t xml:space="preserve"> трикуспидальная регургитация до 2 ст </w:t>
      </w:r>
      <w:r w:rsidRPr="004468E8">
        <w:rPr>
          <w:sz w:val="28"/>
          <w:lang w:val="ru-RU"/>
        </w:rPr>
        <w:t>СН I</w:t>
      </w:r>
      <w:r>
        <w:rPr>
          <w:sz w:val="28"/>
          <w:lang w:val="ru-RU"/>
        </w:rPr>
        <w:t xml:space="preserve"> без систолической дисфункции левого желудочка </w:t>
      </w:r>
      <w:r w:rsidRPr="004468E8">
        <w:rPr>
          <w:sz w:val="28"/>
          <w:lang w:val="ru-RU"/>
        </w:rPr>
        <w:t>.</w:t>
      </w:r>
      <w:r w:rsidRPr="007F6E4A">
        <w:rPr>
          <w:sz w:val="28"/>
          <w:lang w:val="ru-RU"/>
        </w:rPr>
        <w:t xml:space="preserve"> </w:t>
      </w:r>
      <w:r>
        <w:rPr>
          <w:sz w:val="28"/>
          <w:szCs w:val="20"/>
          <w:lang w:val="ru-RU"/>
        </w:rPr>
        <w:t>Анемия хронического больного. Инфекция мочевыводящих путей.</w:t>
      </w:r>
      <w:r>
        <w:rPr>
          <w:sz w:val="28"/>
          <w:lang w:val="ru-RU"/>
        </w:rPr>
        <w:t xml:space="preserve"> Ожирение I</w:t>
      </w:r>
      <w:r w:rsidRPr="004468E8">
        <w:rPr>
          <w:sz w:val="28"/>
          <w:lang w:val="ru-RU"/>
        </w:rPr>
        <w:t xml:space="preserve"> ст. (ИМТ</w:t>
      </w:r>
      <w:r>
        <w:rPr>
          <w:sz w:val="28"/>
          <w:lang w:val="ru-RU"/>
        </w:rPr>
        <w:t xml:space="preserve"> 30</w:t>
      </w:r>
      <w:r w:rsidRPr="004468E8">
        <w:rPr>
          <w:sz w:val="28"/>
          <w:lang w:val="ru-RU"/>
        </w:rPr>
        <w:t xml:space="preserve">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>) алим.-конституционального генеза, стабильное течение.  Аутоиммунный тиреоидит, без увеличения объема щит.</w:t>
      </w:r>
      <w:r>
        <w:rPr>
          <w:sz w:val="28"/>
          <w:lang w:val="ru-RU"/>
        </w:rPr>
        <w:t xml:space="preserve"> железы.Эутиреоз.</w:t>
      </w:r>
    </w:p>
    <w:p w:rsidR="00E34039" w:rsidRDefault="00E3403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200/100 </w:t>
      </w:r>
      <w:r w:rsidRPr="004468E8">
        <w:rPr>
          <w:sz w:val="28"/>
          <w:lang w:val="ru-RU"/>
        </w:rPr>
        <w:t xml:space="preserve">мм рт.ст., головные боли, головокружение, </w:t>
      </w:r>
      <w:r>
        <w:rPr>
          <w:sz w:val="28"/>
          <w:lang w:val="ru-RU"/>
        </w:rPr>
        <w:t>дискомфорт</w:t>
      </w:r>
      <w:r w:rsidRPr="004468E8">
        <w:rPr>
          <w:sz w:val="28"/>
          <w:lang w:val="ru-RU"/>
        </w:rPr>
        <w:t xml:space="preserve"> в прекардиальной области</w:t>
      </w:r>
      <w:r>
        <w:rPr>
          <w:sz w:val="28"/>
          <w:lang w:val="ru-RU"/>
        </w:rPr>
        <w:t>.</w:t>
      </w:r>
    </w:p>
    <w:p w:rsidR="00E34039" w:rsidRPr="004468E8" w:rsidRDefault="00E34039" w:rsidP="00C350A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 Комы отрицает. С начала заболевания ССП</w:t>
      </w:r>
      <w:r>
        <w:rPr>
          <w:sz w:val="28"/>
          <w:lang w:val="ru-RU"/>
        </w:rPr>
        <w:t xml:space="preserve"> ( амарил ,диаформин). При  приеме диаформина отмечает жидкий стул. В 2013 в связи с  декомпенсацией  СД  в усл. энд.диспансера назначена инсулинотерапия. </w:t>
      </w:r>
      <w:r w:rsidRPr="004468E8">
        <w:rPr>
          <w:sz w:val="28"/>
          <w:lang w:val="ru-RU"/>
        </w:rPr>
        <w:t>В наст. время принимает:  Фармасулин НNР п/з-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>
        <w:rPr>
          <w:sz w:val="28"/>
          <w:lang w:val="ru-RU"/>
        </w:rPr>
        <w:t>амарил 4 мг.</w:t>
      </w:r>
    </w:p>
    <w:p w:rsidR="00E34039" w:rsidRPr="004468E8" w:rsidRDefault="00E3403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2-12</w:t>
      </w:r>
      <w:r w:rsidRPr="004468E8">
        <w:rPr>
          <w:sz w:val="28"/>
          <w:lang w:val="ru-RU"/>
        </w:rPr>
        <w:t xml:space="preserve"> ммоль/л. Последнее стац. лечение  в </w:t>
      </w:r>
      <w:r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>
        <w:rPr>
          <w:sz w:val="28"/>
          <w:lang w:val="ru-RU"/>
        </w:rPr>
        <w:t xml:space="preserve">3 </w:t>
      </w:r>
      <w:r w:rsidRPr="004468E8">
        <w:rPr>
          <w:sz w:val="28"/>
          <w:lang w:val="ru-RU"/>
        </w:rPr>
        <w:t xml:space="preserve">лет. Повышение АД в течение </w:t>
      </w:r>
      <w:r>
        <w:rPr>
          <w:sz w:val="28"/>
          <w:lang w:val="ru-RU"/>
        </w:rPr>
        <w:t xml:space="preserve">20 </w:t>
      </w:r>
      <w:r w:rsidRPr="004468E8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 лозап 50 мг, индап 2,5 мг, предуктал MR 1т 2 р/день . АИТ  без увеличения щитовидной железы. Эутиреоз с 2013 ТТГ 3,7 (0,3-4,0) АТТПО – 266,0 (0-30).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E34039" w:rsidRPr="004468E8" w:rsidRDefault="00E34039" w:rsidP="0042082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03.11.14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105</w:t>
      </w:r>
      <w:r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47</w:t>
      </w:r>
      <w:r w:rsidRPr="004468E8">
        <w:rPr>
          <w:sz w:val="28"/>
          <w:lang w:val="ru-RU"/>
        </w:rPr>
        <w:t xml:space="preserve"> мм/час   </w:t>
      </w:r>
    </w:p>
    <w:p w:rsidR="00E34039" w:rsidRPr="004468E8" w:rsidRDefault="00E34039" w:rsidP="0042082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 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>%   л-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E34039" w:rsidRPr="004468E8" w:rsidRDefault="00E34039" w:rsidP="0042082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06.11.14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119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 мм/час   </w:t>
      </w:r>
    </w:p>
    <w:p w:rsidR="00E34039" w:rsidRPr="004468E8" w:rsidRDefault="00E34039" w:rsidP="0042082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с-</w:t>
      </w:r>
      <w:r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</w:t>
      </w:r>
    </w:p>
    <w:p w:rsidR="00E34039" w:rsidRPr="004468E8" w:rsidRDefault="00E34039" w:rsidP="00FC5396">
      <w:pPr>
        <w:ind w:left="-567"/>
        <w:jc w:val="both"/>
        <w:rPr>
          <w:sz w:val="28"/>
          <w:lang w:val="ru-RU"/>
        </w:rPr>
      </w:pPr>
      <w:r w:rsidRPr="00066A00">
        <w:rPr>
          <w:sz w:val="28"/>
          <w:lang w:val="ru-RU"/>
        </w:rPr>
        <w:t>03.</w:t>
      </w:r>
      <w:r>
        <w:rPr>
          <w:sz w:val="28"/>
          <w:lang w:val="ru-RU"/>
        </w:rPr>
        <w:t>11.14</w:t>
      </w:r>
      <w:r w:rsidRPr="00066A00">
        <w:rPr>
          <w:sz w:val="28"/>
          <w:lang w:val="ru-RU"/>
        </w:rPr>
        <w:t xml:space="preserve"> Биохимия: СКФ – 66,29мл./мин., хол –6,83 тригл -2,67 ХСЛПВП -1,40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4,21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3,9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7,2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100,8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10,4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2,6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0,6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0,16</w:t>
      </w:r>
      <w:r w:rsidRPr="004468E8">
        <w:rPr>
          <w:sz w:val="28"/>
          <w:lang w:val="ru-RU"/>
        </w:rPr>
        <w:t xml:space="preserve">   ммоль/л; </w:t>
      </w:r>
    </w:p>
    <w:p w:rsidR="00E34039" w:rsidRPr="004468E8" w:rsidRDefault="00E34039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04.11.14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м\м</w:t>
      </w:r>
      <w:r w:rsidRPr="004468E8">
        <w:rPr>
          <w:b w:val="0"/>
        </w:rPr>
        <w:t xml:space="preserve">  лейк – </w:t>
      </w:r>
      <w:r>
        <w:rPr>
          <w:b w:val="0"/>
        </w:rPr>
        <w:t>6-7</w:t>
      </w:r>
      <w:r w:rsidRPr="004468E8">
        <w:rPr>
          <w:b w:val="0"/>
        </w:rPr>
        <w:t xml:space="preserve">  в п/зр белок – </w:t>
      </w:r>
      <w:r>
        <w:rPr>
          <w:b w:val="0"/>
        </w:rPr>
        <w:t>0,835</w:t>
      </w:r>
      <w:r w:rsidRPr="004468E8">
        <w:rPr>
          <w:b w:val="0"/>
        </w:rPr>
        <w:t xml:space="preserve">  ацетон –отр;  эпит. пл. - </w:t>
      </w:r>
      <w:r>
        <w:rPr>
          <w:b w:val="0"/>
        </w:rPr>
        <w:t>ум</w:t>
      </w:r>
      <w:r w:rsidRPr="004468E8">
        <w:rPr>
          <w:b w:val="0"/>
        </w:rPr>
        <w:t xml:space="preserve">; эпит. перех. -  </w:t>
      </w:r>
      <w:r>
        <w:rPr>
          <w:b w:val="0"/>
        </w:rPr>
        <w:t>ед</w:t>
      </w:r>
      <w:r w:rsidRPr="004468E8">
        <w:rPr>
          <w:b w:val="0"/>
        </w:rPr>
        <w:t>в п/зр</w:t>
      </w:r>
    </w:p>
    <w:p w:rsidR="00E34039" w:rsidRPr="004468E8" w:rsidRDefault="00E34039" w:rsidP="00066A0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05.11.14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23000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0,770</w:t>
      </w:r>
    </w:p>
    <w:p w:rsidR="00E34039" w:rsidRPr="004468E8" w:rsidRDefault="00E34039" w:rsidP="00066A0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10.11.14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4000</w:t>
      </w:r>
      <w:r w:rsidRPr="004468E8">
        <w:rPr>
          <w:sz w:val="28"/>
          <w:lang w:val="ru-RU"/>
        </w:rPr>
        <w:t xml:space="preserve">  эритр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0,854</w:t>
      </w:r>
    </w:p>
    <w:p w:rsidR="00E34039" w:rsidRPr="004468E8" w:rsidRDefault="00E3403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03.11.14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0,22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1,690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34039" w:rsidRPr="004468E8" w:rsidTr="00B76356">
        <w:tc>
          <w:tcPr>
            <w:tcW w:w="2518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34039" w:rsidRPr="004468E8" w:rsidTr="00B76356">
        <w:tc>
          <w:tcPr>
            <w:tcW w:w="2518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E34039" w:rsidRPr="004468E8" w:rsidTr="00B76356">
        <w:tc>
          <w:tcPr>
            <w:tcW w:w="2518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34039" w:rsidRPr="004468E8" w:rsidTr="00B76356">
        <w:tc>
          <w:tcPr>
            <w:tcW w:w="2518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E34039" w:rsidRPr="004468E8" w:rsidTr="00B76356">
        <w:tc>
          <w:tcPr>
            <w:tcW w:w="2518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34039" w:rsidRPr="004468E8" w:rsidRDefault="00E3403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34039" w:rsidRPr="004468E8" w:rsidRDefault="00E34039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Pr="00C350A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Дисциркуляторная энцефалопатия II</w:t>
      </w:r>
      <w:r>
        <w:rPr>
          <w:sz w:val="28"/>
          <w:lang w:val="ru-RU"/>
        </w:rPr>
        <w:t xml:space="preserve"> преимущественно в ВБС.</w:t>
      </w:r>
    </w:p>
    <w:p w:rsidR="00E34039" w:rsidRPr="007F6E4A" w:rsidRDefault="00E340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07.11.14</w:t>
      </w:r>
      <w:r w:rsidRPr="004468E8">
        <w:rPr>
          <w:sz w:val="28"/>
          <w:u w:val="single"/>
          <w:lang w:val="ru-RU"/>
        </w:rPr>
        <w:t>Окулист</w:t>
      </w:r>
      <w:r w:rsidRPr="007F6E4A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7F6E4A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7F6E4A">
        <w:rPr>
          <w:sz w:val="28"/>
          <w:lang w:val="ru-RU"/>
        </w:rPr>
        <w:t xml:space="preserve">=  </w:t>
      </w:r>
      <w:r>
        <w:rPr>
          <w:sz w:val="28"/>
          <w:lang w:val="ru-RU"/>
        </w:rPr>
        <w:t>0,4</w:t>
      </w:r>
      <w:r w:rsidRPr="007F6E4A"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Pr="007F6E4A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</w:t>
      </w:r>
      <w:r w:rsidRPr="007F6E4A">
        <w:rPr>
          <w:sz w:val="28"/>
          <w:lang w:val="ru-RU"/>
        </w:rPr>
        <w:t xml:space="preserve">  </w:t>
      </w:r>
    </w:p>
    <w:p w:rsidR="00E34039" w:rsidRDefault="00E340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Помутнения в хрусталиках ОИ. </w:t>
      </w:r>
      <w:r w:rsidRPr="004468E8">
        <w:rPr>
          <w:sz w:val="28"/>
          <w:lang w:val="ru-RU"/>
        </w:rPr>
        <w:t xml:space="preserve">Единичные микроаневризмы, микрогеморрагии.   Аномалии венозных сосудов (извитость, колебания калибра).  Д-з: </w:t>
      </w:r>
      <w:r>
        <w:rPr>
          <w:sz w:val="28"/>
          <w:lang w:val="ru-RU"/>
        </w:rPr>
        <w:t>Пр</w:t>
      </w:r>
      <w:r w:rsidRPr="009559C4">
        <w:rPr>
          <w:sz w:val="28"/>
          <w:lang w:val="ru-RU"/>
        </w:rPr>
        <w:t>епролиферативная  диабетическая ретинопатия ОИ.</w:t>
      </w:r>
      <w:r w:rsidRPr="00C350AB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Начальная катаракта ОД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 xml:space="preserve"> Незрелая катаракта OS.</w:t>
      </w:r>
      <w:r w:rsidRPr="00C350AB">
        <w:rPr>
          <w:sz w:val="28"/>
          <w:lang w:val="ru-RU"/>
        </w:rPr>
        <w:t xml:space="preserve"> 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03.11.14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Pr="004468E8">
        <w:rPr>
          <w:sz w:val="28"/>
          <w:lang w:val="ru-RU"/>
        </w:rPr>
        <w:t xml:space="preserve">. Гипертрофия левого желудочка. </w:t>
      </w:r>
    </w:p>
    <w:p w:rsidR="00E34039" w:rsidRPr="009F2571" w:rsidRDefault="00E3403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03.11.14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Гипертоническая болезнь II стадии III степени. Гипертензивное сердце </w:t>
      </w:r>
      <w:r>
        <w:rPr>
          <w:sz w:val="28"/>
          <w:lang w:val="ru-RU"/>
        </w:rPr>
        <w:t xml:space="preserve">трикуспидальная регургитация до 2 ст </w:t>
      </w:r>
      <w:r w:rsidRPr="004468E8">
        <w:rPr>
          <w:sz w:val="28"/>
          <w:lang w:val="ru-RU"/>
        </w:rPr>
        <w:t>СН I</w:t>
      </w:r>
      <w:r>
        <w:rPr>
          <w:sz w:val="28"/>
          <w:lang w:val="ru-RU"/>
        </w:rPr>
        <w:t xml:space="preserve"> без систолической дисфункции левого желудочка .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 w:rsidRPr="008E6E5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11.14 Гематолог: Анемия хронического больного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06.11.14 </w:t>
      </w: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</w:t>
      </w:r>
      <w:r>
        <w:rPr>
          <w:sz w:val="28"/>
          <w:lang w:val="ru-RU"/>
        </w:rPr>
        <w:t>5,6</w:t>
      </w:r>
      <w:r w:rsidRPr="004468E8">
        <w:rPr>
          <w:sz w:val="28"/>
          <w:lang w:val="ru-RU"/>
        </w:rPr>
        <w:t xml:space="preserve">см;  КДО- </w:t>
      </w:r>
      <w:r>
        <w:rPr>
          <w:sz w:val="28"/>
          <w:lang w:val="ru-RU"/>
        </w:rPr>
        <w:t>155</w:t>
      </w:r>
      <w:r w:rsidRPr="004468E8">
        <w:rPr>
          <w:sz w:val="28"/>
          <w:lang w:val="ru-RU"/>
        </w:rPr>
        <w:t>мл; КСР-</w:t>
      </w:r>
      <w:r>
        <w:rPr>
          <w:sz w:val="28"/>
          <w:lang w:val="ru-RU"/>
        </w:rPr>
        <w:t>2,9</w:t>
      </w:r>
      <w:r w:rsidRPr="004468E8">
        <w:rPr>
          <w:sz w:val="28"/>
          <w:lang w:val="ru-RU"/>
        </w:rPr>
        <w:t xml:space="preserve"> см; КСО- </w:t>
      </w:r>
      <w:r>
        <w:rPr>
          <w:sz w:val="28"/>
          <w:lang w:val="ru-RU"/>
        </w:rPr>
        <w:t>32</w:t>
      </w:r>
      <w:r w:rsidRPr="004468E8">
        <w:rPr>
          <w:sz w:val="28"/>
          <w:lang w:val="ru-RU"/>
        </w:rPr>
        <w:t>мл; УО-</w:t>
      </w:r>
      <w:r>
        <w:rPr>
          <w:sz w:val="28"/>
          <w:lang w:val="ru-RU"/>
        </w:rPr>
        <w:t>122</w:t>
      </w:r>
      <w:r w:rsidRPr="004468E8">
        <w:rPr>
          <w:sz w:val="28"/>
          <w:lang w:val="ru-RU"/>
        </w:rPr>
        <w:t xml:space="preserve"> мл; МОК- л/мин.; ФВ- </w:t>
      </w:r>
      <w:r>
        <w:rPr>
          <w:sz w:val="28"/>
          <w:lang w:val="ru-RU"/>
        </w:rPr>
        <w:t>79</w:t>
      </w:r>
      <w:r w:rsidRPr="004468E8">
        <w:rPr>
          <w:sz w:val="28"/>
          <w:lang w:val="ru-RU"/>
        </w:rPr>
        <w:t>%; просвет корня аорты -</w:t>
      </w:r>
      <w:r>
        <w:rPr>
          <w:sz w:val="28"/>
          <w:lang w:val="ru-RU"/>
        </w:rPr>
        <w:t>2,9</w:t>
      </w:r>
      <w:r w:rsidRPr="004468E8">
        <w:rPr>
          <w:sz w:val="28"/>
          <w:lang w:val="ru-RU"/>
        </w:rPr>
        <w:t xml:space="preserve"> см; ПЛП -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 см; МЖП – </w:t>
      </w:r>
      <w:r>
        <w:rPr>
          <w:sz w:val="28"/>
          <w:lang w:val="ru-RU"/>
        </w:rPr>
        <w:t>1,0</w:t>
      </w:r>
      <w:r w:rsidRPr="004468E8">
        <w:rPr>
          <w:sz w:val="28"/>
          <w:lang w:val="ru-RU"/>
        </w:rPr>
        <w:t xml:space="preserve"> см; ЗСЛЖ –</w:t>
      </w:r>
      <w:r>
        <w:rPr>
          <w:sz w:val="28"/>
          <w:lang w:val="ru-RU"/>
        </w:rPr>
        <w:t>1,2</w:t>
      </w:r>
      <w:r w:rsidRPr="004468E8">
        <w:rPr>
          <w:sz w:val="28"/>
          <w:lang w:val="ru-RU"/>
        </w:rPr>
        <w:t xml:space="preserve"> см; ППЖ-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см; По ЭХО КС: Гипертрофия </w:t>
      </w:r>
      <w:r>
        <w:rPr>
          <w:sz w:val="28"/>
          <w:lang w:val="ru-RU"/>
        </w:rPr>
        <w:t>миокарда ЛЖ, умеренная диастолическая дисфункция с нарушением релаксации, митральная регургитация 1 т, трикуспидальная 2 ст, легочная гипертензия 1 ст, продольная деформация ЛЖ 7,25, циркулярная деформация в базальных отделах ЛЖ 10,68, в области верхушки 25,25. Ротация в базальных отделаг 4,57°,  области верхушки 4,93. Твист 9,5. Функция сегментарной деформации снижена, функция скручивая  ЛЖ сохранена.</w:t>
      </w:r>
    </w:p>
    <w:p w:rsidR="00E34039" w:rsidRPr="008E14D6" w:rsidRDefault="00E34039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03.11.14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Затруднение венозного оттока слева.</w:t>
      </w:r>
      <w:r w:rsidRPr="004468E8">
        <w:rPr>
          <w:sz w:val="28"/>
          <w:lang w:val="ru-RU"/>
        </w:rPr>
        <w:t xml:space="preserve"> 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31.10.14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5,5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E34039" w:rsidRDefault="00E3403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Эхогенность паренхимы снижена. Эхоструктура крупнозернистая,  </w:t>
      </w:r>
      <w:r>
        <w:rPr>
          <w:sz w:val="28"/>
          <w:lang w:val="ru-RU"/>
        </w:rPr>
        <w:t>однородная</w:t>
      </w:r>
      <w:r w:rsidRPr="004468E8">
        <w:rPr>
          <w:sz w:val="28"/>
          <w:lang w:val="ru-RU"/>
        </w:rPr>
        <w:t>. Регионарные л/узлы  не визуализируются. Закл.: Незначительные диффузные изменения паренхимы.</w:t>
      </w:r>
      <w:r>
        <w:rPr>
          <w:sz w:val="28"/>
          <w:lang w:val="ru-RU"/>
        </w:rPr>
        <w:t xml:space="preserve"> </w:t>
      </w:r>
    </w:p>
    <w:p w:rsidR="00E34039" w:rsidRPr="004468E8" w:rsidRDefault="00E34039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тардиферон, предуктал MR, физиотенс, фозиноприл, глицисед, аторвастатин. Офлоксин, карведилол, амарил, трифас,  фенигидин, тиогамма турбо в /в ,актовегин  в /в ,кортексин в /м  ,сермион в /м .</w:t>
      </w:r>
    </w:p>
    <w:p w:rsidR="00E34039" w:rsidRPr="004468E8" w:rsidRDefault="00E34039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>
        <w:rPr>
          <w:sz w:val="28"/>
          <w:lang w:val="ru-RU"/>
        </w:rPr>
        <w:t xml:space="preserve"> 150/90</w:t>
      </w:r>
      <w:r w:rsidRPr="004468E8">
        <w:rPr>
          <w:sz w:val="28"/>
          <w:lang w:val="ru-RU"/>
        </w:rPr>
        <w:t xml:space="preserve"> мм рт. ст. </w:t>
      </w:r>
    </w:p>
    <w:p w:rsidR="00E34039" w:rsidRPr="004F6116" w:rsidRDefault="00E34039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>
        <w:rPr>
          <w:lang w:val="ru-RU"/>
        </w:rPr>
        <w:t xml:space="preserve"> ,кардиолога  ,гематолога </w:t>
      </w:r>
      <w:r w:rsidRPr="004F6116">
        <w:rPr>
          <w:lang w:val="ru-RU"/>
        </w:rPr>
        <w:t xml:space="preserve"> по м\жит.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E34039" w:rsidRPr="004F6116" w:rsidRDefault="00E34039" w:rsidP="003E0CAA">
      <w:pPr>
        <w:ind w:left="435"/>
        <w:jc w:val="both"/>
        <w:rPr>
          <w:lang w:val="ru-RU"/>
        </w:rPr>
      </w:pPr>
      <w:r w:rsidRPr="004F6116">
        <w:rPr>
          <w:lang w:val="ru-RU"/>
        </w:rPr>
        <w:t>Инсулинотерапия:  Фармасулин НNР п/з-</w:t>
      </w:r>
      <w:r>
        <w:rPr>
          <w:lang w:val="ru-RU"/>
        </w:rPr>
        <w:t xml:space="preserve"> 20</w:t>
      </w:r>
      <w:r w:rsidRPr="004F6116">
        <w:rPr>
          <w:lang w:val="ru-RU"/>
        </w:rPr>
        <w:t xml:space="preserve"> ед</w:t>
      </w:r>
    </w:p>
    <w:p w:rsidR="00E34039" w:rsidRPr="004F6116" w:rsidRDefault="00E34039" w:rsidP="007E6EDD">
      <w:pPr>
        <w:ind w:left="435"/>
        <w:jc w:val="both"/>
        <w:rPr>
          <w:lang w:val="ru-RU"/>
        </w:rPr>
      </w:pPr>
      <w:r>
        <w:rPr>
          <w:lang w:val="ru-RU"/>
        </w:rPr>
        <w:t>диапирид (амарил,  олтар ) 4 мг 1т. *1р/сут. п/уж</w:t>
      </w:r>
      <w:r w:rsidRPr="004F6116">
        <w:rPr>
          <w:lang w:val="ru-RU"/>
        </w:rPr>
        <w:t xml:space="preserve">, 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 мес., протеинурии  1р. в 3</w:t>
      </w:r>
      <w:r w:rsidRPr="004F6116">
        <w:rPr>
          <w:lang w:val="ru-RU"/>
        </w:rPr>
        <w:t xml:space="preserve"> мес.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34039" w:rsidRPr="004F6116" w:rsidRDefault="00E34039" w:rsidP="00BF2F2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 </w:t>
      </w:r>
      <w:r>
        <w:rPr>
          <w:lang w:val="ru-RU"/>
        </w:rPr>
        <w:t xml:space="preserve">карведилол 25мг  2р /день </w:t>
      </w:r>
      <w:r w:rsidRPr="004F6116">
        <w:rPr>
          <w:lang w:val="ru-RU"/>
        </w:rPr>
        <w:t xml:space="preserve">, кардиомагнил 75мг 1т. веч., </w:t>
      </w:r>
      <w:r>
        <w:rPr>
          <w:lang w:val="ru-RU"/>
        </w:rPr>
        <w:t xml:space="preserve">физиотенз 0,2 мг утр +0,4 мг веч, фозиноприл 10 мг в обед, азомекс 5 мг 1\день </w:t>
      </w:r>
    </w:p>
    <w:p w:rsidR="00E34039" w:rsidRPr="004F6116" w:rsidRDefault="00E34039" w:rsidP="0013723F">
      <w:pPr>
        <w:ind w:left="435"/>
        <w:jc w:val="both"/>
        <w:rPr>
          <w:lang w:val="ru-RU"/>
        </w:rPr>
      </w:pPr>
      <w:r w:rsidRPr="004F6116">
        <w:rPr>
          <w:lang w:val="ru-RU"/>
        </w:rPr>
        <w:t>Контроль АД, ЭКГ.</w:t>
      </w:r>
      <w:r>
        <w:rPr>
          <w:lang w:val="ru-RU"/>
        </w:rPr>
        <w:t xml:space="preserve"> </w:t>
      </w:r>
    </w:p>
    <w:p w:rsidR="00E34039" w:rsidRPr="004F6116" w:rsidRDefault="00E34039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Тиогамма 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E34039" w:rsidRPr="00E9696F" w:rsidRDefault="00E34039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</w:t>
      </w:r>
      <w:r w:rsidRPr="00291F48">
        <w:rPr>
          <w:lang w:val="ru-RU"/>
        </w:rPr>
        <w:t xml:space="preserve"> </w:t>
      </w:r>
      <w:r>
        <w:rPr>
          <w:lang w:val="ru-RU"/>
        </w:rPr>
        <w:t>сермион 30 мг утр. 3</w:t>
      </w:r>
      <w:r w:rsidRPr="00E9696F">
        <w:rPr>
          <w:lang w:val="ru-RU"/>
        </w:rPr>
        <w:t xml:space="preserve"> мес 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>
        <w:rPr>
          <w:lang w:val="ru-RU"/>
        </w:rPr>
        <w:t>ТТГ 1 раз в 6 мес.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E34039" w:rsidRPr="004F6116" w:rsidRDefault="00E3403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</w:t>
      </w:r>
      <w:r>
        <w:rPr>
          <w:lang w:val="ru-RU"/>
        </w:rPr>
        <w:t xml:space="preserve">кулиста: </w:t>
      </w:r>
      <w:r w:rsidRPr="004F6116">
        <w:rPr>
          <w:lang w:val="ru-RU"/>
        </w:rPr>
        <w:t xml:space="preserve"> окювайт лютеин форте 1т.*1р/д.,</w:t>
      </w:r>
      <w:r>
        <w:rPr>
          <w:lang w:val="ru-RU"/>
        </w:rPr>
        <w:t xml:space="preserve">трайкор по 1 т 1 р/день ,оперативное лечение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ФЭК+ИОЛ.</w:t>
      </w:r>
      <w:r w:rsidRPr="004F6116">
        <w:rPr>
          <w:lang w:val="ru-RU"/>
        </w:rPr>
        <w:t xml:space="preserve"> </w:t>
      </w:r>
    </w:p>
    <w:p w:rsidR="00E34039" w:rsidRPr="004F6116" w:rsidRDefault="00E3403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гематолога: тардиферон 1т./д. у</w:t>
      </w:r>
      <w:r>
        <w:rPr>
          <w:lang w:val="ru-RU"/>
        </w:rPr>
        <w:t>тр. 1 мес</w:t>
      </w:r>
      <w:r w:rsidRPr="004F6116">
        <w:rPr>
          <w:lang w:val="ru-RU"/>
        </w:rPr>
        <w:t>. Дан совет по</w:t>
      </w:r>
      <w:r>
        <w:rPr>
          <w:lang w:val="ru-RU"/>
        </w:rPr>
        <w:t xml:space="preserve"> питанию.</w:t>
      </w:r>
      <w:r w:rsidRPr="004F6116">
        <w:rPr>
          <w:lang w:val="ru-RU"/>
        </w:rPr>
        <w:t xml:space="preserve"> Контроль ч/з 2 мес. </w:t>
      </w:r>
      <w:r>
        <w:rPr>
          <w:lang w:val="ru-RU"/>
        </w:rPr>
        <w:t>Наблюдение и лечение по м /жит.</w:t>
      </w:r>
    </w:p>
    <w:p w:rsidR="00E34039" w:rsidRPr="004F6116" w:rsidRDefault="00E34039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234</w:t>
      </w:r>
      <w:r>
        <w:rPr>
          <w:lang w:val="ru-RU"/>
        </w:rPr>
        <w:t>616</w:t>
      </w:r>
      <w:r w:rsidRPr="004F6116">
        <w:rPr>
          <w:lang w:val="ru-RU"/>
        </w:rPr>
        <w:t xml:space="preserve">     с </w:t>
      </w:r>
      <w:r>
        <w:rPr>
          <w:lang w:val="ru-RU"/>
        </w:rPr>
        <w:t>31</w:t>
      </w:r>
      <w:r w:rsidRPr="004F6116">
        <w:rPr>
          <w:lang w:val="ru-RU"/>
        </w:rPr>
        <w:t xml:space="preserve"> .</w:t>
      </w:r>
      <w:r>
        <w:rPr>
          <w:lang w:val="ru-RU"/>
        </w:rPr>
        <w:t>10.14</w:t>
      </w:r>
      <w:r w:rsidRPr="004F6116">
        <w:rPr>
          <w:lang w:val="ru-RU"/>
        </w:rPr>
        <w:t xml:space="preserve"> по  </w:t>
      </w:r>
      <w:r>
        <w:rPr>
          <w:lang w:val="ru-RU"/>
        </w:rPr>
        <w:t>13</w:t>
      </w:r>
      <w:r w:rsidRPr="004F6116">
        <w:rPr>
          <w:lang w:val="ru-RU"/>
        </w:rPr>
        <w:t>.</w:t>
      </w:r>
      <w:r>
        <w:rPr>
          <w:lang w:val="ru-RU"/>
        </w:rPr>
        <w:t>11.14</w:t>
      </w:r>
      <w:r w:rsidRPr="004F6116">
        <w:rPr>
          <w:lang w:val="ru-RU"/>
        </w:rPr>
        <w:t>. К труду</w:t>
      </w:r>
      <w:r>
        <w:rPr>
          <w:lang w:val="ru-RU"/>
        </w:rPr>
        <w:t xml:space="preserve">14 </w:t>
      </w:r>
      <w:r w:rsidRPr="004F6116">
        <w:rPr>
          <w:lang w:val="ru-RU"/>
        </w:rPr>
        <w:t>.</w:t>
      </w:r>
      <w:r>
        <w:rPr>
          <w:lang w:val="ru-RU"/>
        </w:rPr>
        <w:t>11.14</w:t>
      </w:r>
      <w:r w:rsidRPr="004F6116">
        <w:rPr>
          <w:lang w:val="ru-RU"/>
        </w:rPr>
        <w:t xml:space="preserve">г. </w:t>
      </w:r>
    </w:p>
    <w:p w:rsidR="00E34039" w:rsidRPr="004F6116" w:rsidRDefault="00E34039" w:rsidP="00A9598B">
      <w:pPr>
        <w:ind w:left="435"/>
        <w:jc w:val="both"/>
        <w:rPr>
          <w:lang w:val="ru-RU"/>
        </w:rPr>
      </w:pPr>
    </w:p>
    <w:p w:rsidR="00E34039" w:rsidRPr="004F6116" w:rsidRDefault="00E34039">
      <w:pPr>
        <w:jc w:val="both"/>
        <w:rPr>
          <w:b/>
          <w:lang w:val="ru-RU"/>
        </w:rPr>
      </w:pPr>
    </w:p>
    <w:p w:rsidR="00E34039" w:rsidRPr="004F6116" w:rsidRDefault="00E34039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E34039" w:rsidRDefault="00E34039" w:rsidP="004468E8">
      <w:pPr>
        <w:jc w:val="both"/>
        <w:rPr>
          <w:lang w:val="ru-RU"/>
        </w:rPr>
      </w:pPr>
      <w:r w:rsidRPr="004F6116">
        <w:rPr>
          <w:lang w:val="ru-RU"/>
        </w:rPr>
        <w:t>Зав. отд.  Фещук И.А.</w:t>
      </w:r>
    </w:p>
    <w:p w:rsidR="00E34039" w:rsidRDefault="00E34039" w:rsidP="00E01E7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E3403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039" w:rsidRDefault="00E34039" w:rsidP="00080012">
      <w:r>
        <w:separator/>
      </w:r>
    </w:p>
  </w:endnote>
  <w:endnote w:type="continuationSeparator" w:id="1">
    <w:p w:rsidR="00E34039" w:rsidRDefault="00E340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039" w:rsidRDefault="00E34039" w:rsidP="00080012">
      <w:r>
        <w:separator/>
      </w:r>
    </w:p>
  </w:footnote>
  <w:footnote w:type="continuationSeparator" w:id="1">
    <w:p w:rsidR="00E34039" w:rsidRDefault="00E340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3403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34039" w:rsidRPr="00244DF4" w:rsidRDefault="00E3403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34039" w:rsidRPr="00244DF4" w:rsidRDefault="00E3403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34039" w:rsidRPr="00244DF4" w:rsidRDefault="00E3403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3403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34039" w:rsidRPr="00244DF4" w:rsidRDefault="00E34039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4039" w:rsidRPr="00244DF4" w:rsidRDefault="00E3403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4039" w:rsidRPr="00244DF4" w:rsidRDefault="00E3403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3403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34039" w:rsidRPr="00244DF4" w:rsidRDefault="00E3403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4039" w:rsidRPr="00244DF4" w:rsidRDefault="00E3403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4039" w:rsidRPr="00244DF4" w:rsidRDefault="00E3403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3403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34039" w:rsidRPr="00080012" w:rsidRDefault="00E34039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34039" w:rsidRPr="00080012" w:rsidRDefault="00E34039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34039" w:rsidRPr="00080012" w:rsidRDefault="00E34039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34039" w:rsidRDefault="00E3403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7B4"/>
    <w:rsid w:val="00017901"/>
    <w:rsid w:val="00021776"/>
    <w:rsid w:val="0003342B"/>
    <w:rsid w:val="00035129"/>
    <w:rsid w:val="00036272"/>
    <w:rsid w:val="00054D9D"/>
    <w:rsid w:val="00062453"/>
    <w:rsid w:val="00066757"/>
    <w:rsid w:val="00066A00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FA3"/>
    <w:rsid w:val="000C0BA7"/>
    <w:rsid w:val="000C56A8"/>
    <w:rsid w:val="000C60ED"/>
    <w:rsid w:val="000D2119"/>
    <w:rsid w:val="000D7250"/>
    <w:rsid w:val="00102E14"/>
    <w:rsid w:val="00110FA9"/>
    <w:rsid w:val="0011564C"/>
    <w:rsid w:val="00122448"/>
    <w:rsid w:val="001229C1"/>
    <w:rsid w:val="00127FBF"/>
    <w:rsid w:val="0013473C"/>
    <w:rsid w:val="0013664D"/>
    <w:rsid w:val="0013723F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27D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F48"/>
    <w:rsid w:val="002A19A6"/>
    <w:rsid w:val="002A20EE"/>
    <w:rsid w:val="002B338C"/>
    <w:rsid w:val="002B3AC8"/>
    <w:rsid w:val="002C0E55"/>
    <w:rsid w:val="002D3D6D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5C4F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5441"/>
    <w:rsid w:val="00377594"/>
    <w:rsid w:val="003A207C"/>
    <w:rsid w:val="003A52A7"/>
    <w:rsid w:val="003E0CAA"/>
    <w:rsid w:val="003E2857"/>
    <w:rsid w:val="003E3C1C"/>
    <w:rsid w:val="003E51AC"/>
    <w:rsid w:val="00401DFA"/>
    <w:rsid w:val="00402D3C"/>
    <w:rsid w:val="00420829"/>
    <w:rsid w:val="00434453"/>
    <w:rsid w:val="00444BAB"/>
    <w:rsid w:val="004468E8"/>
    <w:rsid w:val="00447E50"/>
    <w:rsid w:val="004529B5"/>
    <w:rsid w:val="0045564C"/>
    <w:rsid w:val="00471B75"/>
    <w:rsid w:val="00486EF8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6686"/>
    <w:rsid w:val="005D65BD"/>
    <w:rsid w:val="005D6604"/>
    <w:rsid w:val="005F2724"/>
    <w:rsid w:val="005F492A"/>
    <w:rsid w:val="00602CAC"/>
    <w:rsid w:val="006106A0"/>
    <w:rsid w:val="0063485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60D2"/>
    <w:rsid w:val="006F5619"/>
    <w:rsid w:val="0070145A"/>
    <w:rsid w:val="00702211"/>
    <w:rsid w:val="0071390A"/>
    <w:rsid w:val="00713981"/>
    <w:rsid w:val="007168F0"/>
    <w:rsid w:val="00717078"/>
    <w:rsid w:val="00722244"/>
    <w:rsid w:val="00723C59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EA0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E4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F61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6E55"/>
    <w:rsid w:val="008F1DD3"/>
    <w:rsid w:val="008F5325"/>
    <w:rsid w:val="00901B9B"/>
    <w:rsid w:val="00912B9C"/>
    <w:rsid w:val="00914E6C"/>
    <w:rsid w:val="00923621"/>
    <w:rsid w:val="00931628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0A7"/>
    <w:rsid w:val="009C5E53"/>
    <w:rsid w:val="009D2691"/>
    <w:rsid w:val="009D41CF"/>
    <w:rsid w:val="009E679E"/>
    <w:rsid w:val="009F0557"/>
    <w:rsid w:val="009F2571"/>
    <w:rsid w:val="009F55A5"/>
    <w:rsid w:val="00A00D14"/>
    <w:rsid w:val="00A04965"/>
    <w:rsid w:val="00A073DB"/>
    <w:rsid w:val="00A13C11"/>
    <w:rsid w:val="00A1587F"/>
    <w:rsid w:val="00A26CFE"/>
    <w:rsid w:val="00A27D45"/>
    <w:rsid w:val="00A368D2"/>
    <w:rsid w:val="00A42D89"/>
    <w:rsid w:val="00A509FE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7A8F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5A95"/>
    <w:rsid w:val="00B44569"/>
    <w:rsid w:val="00B65ED2"/>
    <w:rsid w:val="00B7049E"/>
    <w:rsid w:val="00B71E17"/>
    <w:rsid w:val="00B72843"/>
    <w:rsid w:val="00B76356"/>
    <w:rsid w:val="00B9380F"/>
    <w:rsid w:val="00B96092"/>
    <w:rsid w:val="00BA08B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50AB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2118"/>
    <w:rsid w:val="00D257A8"/>
    <w:rsid w:val="00D26C6C"/>
    <w:rsid w:val="00D27812"/>
    <w:rsid w:val="00D3141E"/>
    <w:rsid w:val="00D406E6"/>
    <w:rsid w:val="00D56153"/>
    <w:rsid w:val="00D63879"/>
    <w:rsid w:val="00D71C56"/>
    <w:rsid w:val="00D90A4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7B47"/>
    <w:rsid w:val="00E106B1"/>
    <w:rsid w:val="00E10CDA"/>
    <w:rsid w:val="00E22A41"/>
    <w:rsid w:val="00E2458E"/>
    <w:rsid w:val="00E27DFC"/>
    <w:rsid w:val="00E34039"/>
    <w:rsid w:val="00E43289"/>
    <w:rsid w:val="00E447D4"/>
    <w:rsid w:val="00E47C2A"/>
    <w:rsid w:val="00E553F8"/>
    <w:rsid w:val="00E615A4"/>
    <w:rsid w:val="00E61BD3"/>
    <w:rsid w:val="00E70C67"/>
    <w:rsid w:val="00E75308"/>
    <w:rsid w:val="00E817E2"/>
    <w:rsid w:val="00E9142A"/>
    <w:rsid w:val="00E9696F"/>
    <w:rsid w:val="00EA249B"/>
    <w:rsid w:val="00EA34DD"/>
    <w:rsid w:val="00EA6A90"/>
    <w:rsid w:val="00EB1997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44D"/>
    <w:rsid w:val="00EF2A86"/>
    <w:rsid w:val="00EF4B57"/>
    <w:rsid w:val="00EF67E8"/>
    <w:rsid w:val="00F054D9"/>
    <w:rsid w:val="00F15112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4EDA"/>
    <w:rsid w:val="00FA559B"/>
    <w:rsid w:val="00FA5F6D"/>
    <w:rsid w:val="00FA6AFC"/>
    <w:rsid w:val="00FB1C26"/>
    <w:rsid w:val="00FB1DE0"/>
    <w:rsid w:val="00FC5396"/>
    <w:rsid w:val="00FC5405"/>
    <w:rsid w:val="00FD3DD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67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3</Pages>
  <Words>997</Words>
  <Characters>5683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2014-11-10T08:23:00Z</dcterms:created>
  <dcterms:modified xsi:type="dcterms:W3CDTF">2014-11-13T07:55:00Z</dcterms:modified>
</cp:coreProperties>
</file>