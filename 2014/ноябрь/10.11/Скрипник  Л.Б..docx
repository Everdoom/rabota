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F2F" w:rsidRPr="002E552F" w:rsidRDefault="000E4F2F" w:rsidP="00FC5396">
      <w:pPr>
        <w:pStyle w:val="Heading4"/>
        <w:ind w:left="-567" w:right="-58"/>
        <w:rPr>
          <w:b w:val="0"/>
          <w:sz w:val="22"/>
          <w:szCs w:val="22"/>
        </w:rPr>
      </w:pPr>
      <w:r w:rsidRPr="002E552F">
        <w:rPr>
          <w:b w:val="0"/>
          <w:sz w:val="22"/>
          <w:szCs w:val="22"/>
        </w:rPr>
        <w:t>Выписной эпикриз</w:t>
      </w:r>
    </w:p>
    <w:p w:rsidR="000E4F2F" w:rsidRPr="002E552F" w:rsidRDefault="000E4F2F" w:rsidP="00FC5396">
      <w:pPr>
        <w:pStyle w:val="Heading4"/>
        <w:ind w:left="-567"/>
        <w:rPr>
          <w:b w:val="0"/>
          <w:sz w:val="22"/>
          <w:szCs w:val="22"/>
        </w:rPr>
      </w:pPr>
      <w:r w:rsidRPr="002E552F">
        <w:rPr>
          <w:b w:val="0"/>
          <w:sz w:val="22"/>
          <w:szCs w:val="22"/>
        </w:rPr>
        <w:t>Из истории болезни №  1372</w:t>
      </w:r>
    </w:p>
    <w:p w:rsidR="000E4F2F" w:rsidRPr="002E552F" w:rsidRDefault="000E4F2F" w:rsidP="00FC5396">
      <w:pPr>
        <w:pStyle w:val="Heading5"/>
        <w:ind w:left="-567"/>
        <w:rPr>
          <w:sz w:val="22"/>
          <w:szCs w:val="22"/>
        </w:rPr>
      </w:pPr>
      <w:r w:rsidRPr="002E552F">
        <w:rPr>
          <w:sz w:val="22"/>
          <w:szCs w:val="22"/>
        </w:rPr>
        <w:t>Ф.И.О:  Скрипник Любовь Борисовна</w:t>
      </w:r>
    </w:p>
    <w:p w:rsidR="000E4F2F" w:rsidRPr="002E552F" w:rsidRDefault="000E4F2F" w:rsidP="00FC5396">
      <w:pPr>
        <w:ind w:left="-567"/>
        <w:jc w:val="both"/>
        <w:rPr>
          <w:sz w:val="22"/>
          <w:szCs w:val="22"/>
          <w:lang w:val="ru-RU"/>
        </w:rPr>
      </w:pPr>
      <w:r w:rsidRPr="002E552F">
        <w:rPr>
          <w:sz w:val="22"/>
          <w:szCs w:val="22"/>
          <w:lang w:val="ru-RU"/>
        </w:rPr>
        <w:t>Год рождения: 1956</w:t>
      </w:r>
    </w:p>
    <w:p w:rsidR="000E4F2F" w:rsidRPr="002E552F" w:rsidRDefault="000E4F2F" w:rsidP="00FC5396">
      <w:pPr>
        <w:ind w:left="-567"/>
        <w:jc w:val="both"/>
        <w:rPr>
          <w:sz w:val="22"/>
          <w:szCs w:val="22"/>
          <w:lang w:val="ru-RU"/>
        </w:rPr>
      </w:pPr>
      <w:r w:rsidRPr="002E552F">
        <w:rPr>
          <w:sz w:val="22"/>
          <w:szCs w:val="22"/>
          <w:lang w:val="ru-RU"/>
        </w:rPr>
        <w:t>Место жительства: Запорожский р-н, с. Степное, ул. Первомайская 16</w:t>
      </w:r>
    </w:p>
    <w:p w:rsidR="000E4F2F" w:rsidRPr="002E552F" w:rsidRDefault="000E4F2F" w:rsidP="00FC5396">
      <w:pPr>
        <w:ind w:left="-567"/>
        <w:jc w:val="both"/>
        <w:rPr>
          <w:sz w:val="22"/>
          <w:szCs w:val="22"/>
          <w:lang w:val="ru-RU"/>
        </w:rPr>
      </w:pPr>
      <w:r w:rsidRPr="002E552F">
        <w:rPr>
          <w:sz w:val="22"/>
          <w:szCs w:val="22"/>
          <w:lang w:val="ru-RU"/>
        </w:rPr>
        <w:t>Место работы: пенсионер, инв IIгр.</w:t>
      </w:r>
    </w:p>
    <w:p w:rsidR="000E4F2F" w:rsidRPr="002E552F" w:rsidRDefault="000E4F2F" w:rsidP="00FC5396">
      <w:pPr>
        <w:ind w:left="-567"/>
        <w:jc w:val="both"/>
        <w:rPr>
          <w:sz w:val="22"/>
          <w:szCs w:val="22"/>
          <w:lang w:val="ru-RU"/>
        </w:rPr>
      </w:pPr>
      <w:r w:rsidRPr="002E552F">
        <w:rPr>
          <w:sz w:val="22"/>
          <w:szCs w:val="22"/>
          <w:lang w:val="ru-RU"/>
        </w:rPr>
        <w:t>Находился на лечении с   04.11.14 по   11.11.14 в  энд. отд. (ОИТ 06.11.14-11.11.14)</w:t>
      </w:r>
    </w:p>
    <w:p w:rsidR="000E4F2F" w:rsidRPr="002E552F" w:rsidRDefault="000E4F2F" w:rsidP="00A37C80">
      <w:pPr>
        <w:ind w:left="-567"/>
        <w:jc w:val="both"/>
        <w:rPr>
          <w:sz w:val="22"/>
          <w:szCs w:val="22"/>
          <w:lang w:val="ru-RU"/>
        </w:rPr>
      </w:pPr>
      <w:r w:rsidRPr="002E552F">
        <w:rPr>
          <w:sz w:val="22"/>
          <w:szCs w:val="22"/>
          <w:u w:val="single"/>
          <w:lang w:val="ru-RU"/>
        </w:rPr>
        <w:t>Диагноз:</w:t>
      </w:r>
      <w:r w:rsidRPr="002E552F">
        <w:rPr>
          <w:sz w:val="22"/>
          <w:szCs w:val="22"/>
          <w:lang w:val="ru-RU"/>
        </w:rPr>
        <w:t xml:space="preserve">  Сахарный диабет, тип 2, вторичноинсулинзависимый, тяжелая форма, декомпенсация. Препролиферативная  диабетическая ретинопатия ОИ. Незрелая катаракта ОД. Зрелая катаракта OS. Хроническая дистальная диабетическая полинейропатия н/к IIст, сенсомоторная форма. Дисциркуляторная энцефалопатия II, сочетанного генеза. Когнитивный дефицит. ХБП IV-V ст. Диабетическая нефропатия –Vст. Инфекция мочевыводящих путей. Диаб. ангиопатия артерий н/к. Вторичный лимофостаз. Разрыв кисты Бейкера. Эрозивный гастрит, осложнившийся ЖКК (остановившимся). Перегиб желчного пузыря. Постгеморрагическая анемия. ИБС, п/инфарктный (2012) кардиосклероз СН IIA. Ф.кл II. Гипертоническая болезнь II стадии III степени. Гипертензивное сердце СН I. Риск 4. Ожирение I ст. (ИМТ 31кг/м</w:t>
      </w:r>
      <w:r w:rsidRPr="002E552F">
        <w:rPr>
          <w:sz w:val="22"/>
          <w:szCs w:val="22"/>
          <w:vertAlign w:val="superscript"/>
          <w:lang w:val="ru-RU"/>
        </w:rPr>
        <w:t>2</w:t>
      </w:r>
      <w:r w:rsidRPr="002E552F">
        <w:rPr>
          <w:sz w:val="22"/>
          <w:szCs w:val="22"/>
          <w:lang w:val="ru-RU"/>
        </w:rPr>
        <w:t>) алим.-конституционального генеза, стабильное течение.   Диффузный эутиреоидный зоб 1.</w:t>
      </w:r>
    </w:p>
    <w:p w:rsidR="000E4F2F" w:rsidRPr="002E552F" w:rsidRDefault="000E4F2F" w:rsidP="00FC5396">
      <w:pPr>
        <w:ind w:left="-567"/>
        <w:jc w:val="both"/>
        <w:rPr>
          <w:sz w:val="22"/>
          <w:szCs w:val="22"/>
          <w:lang w:val="ru-RU"/>
        </w:rPr>
      </w:pPr>
      <w:r w:rsidRPr="002E552F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2E552F">
        <w:rPr>
          <w:sz w:val="22"/>
          <w:szCs w:val="22"/>
          <w:lang w:val="ru-RU"/>
        </w:rPr>
        <w:t>на сухость во рту, жажду, полиурию, ухудшение зрения,  боли  в н/к, судороги, онемение ног, повышение АД макс. до 180/100 мм рт.ст., головные боли, головокружение, одышка, боли в прекардиальной области, болезненность пр н/к, тошнота в утреннее время.</w:t>
      </w:r>
    </w:p>
    <w:p w:rsidR="000E4F2F" w:rsidRPr="002E552F" w:rsidRDefault="000E4F2F" w:rsidP="00FC5396">
      <w:pPr>
        <w:ind w:left="-567"/>
        <w:jc w:val="both"/>
        <w:rPr>
          <w:sz w:val="22"/>
          <w:szCs w:val="22"/>
          <w:lang w:val="ru-RU"/>
        </w:rPr>
      </w:pPr>
      <w:r w:rsidRPr="002E552F">
        <w:rPr>
          <w:sz w:val="22"/>
          <w:szCs w:val="22"/>
          <w:u w:val="single"/>
          <w:lang w:val="ru-RU"/>
        </w:rPr>
        <w:t>Краткий анамнез</w:t>
      </w:r>
      <w:r w:rsidRPr="002E552F">
        <w:rPr>
          <w:sz w:val="22"/>
          <w:szCs w:val="22"/>
          <w:lang w:val="ru-RU"/>
        </w:rPr>
        <w:t>: СД выявлен в 2000г. Комы отрицает. С начала заболевания ССП. В 2012 в связи с декомпенсацией  СД переведена на инсулинотерапию.  В наст. время принимает:  Фармасулин НNР п/з- 15ед., п/у-10 ед. Гликемия –7-12 ммоль/л. Последнее стац. лечение  в 2013г. Боли в н/к в течение года. Повышение АД в течение 3 лет. Из гипотензивных принимает фозикард 20 мг 1т 2р\д.,торсид10 мг утр.,небиволол 5 мг в обед,физиотенз 0,4 мг2 р/день .Повышение креатинина с 2013 года ,тогда креатинин был -200мкмоль/л,СКФ-40.Диффузный зоб 1, эутиреоз с 2012 АТТГ – 23,3 АТТПО -7,8, ТТГ -0,7. Госпитализирован  в обл. энд. диспансер для коррекции инсулинотерапии, ССТ, лечения хр. осложнений СД.</w:t>
      </w:r>
    </w:p>
    <w:p w:rsidR="000E4F2F" w:rsidRPr="002E552F" w:rsidRDefault="000E4F2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2E552F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0E4F2F" w:rsidRPr="002E552F" w:rsidRDefault="000E4F2F" w:rsidP="00FC5396">
      <w:pPr>
        <w:ind w:left="-567"/>
        <w:jc w:val="both"/>
        <w:rPr>
          <w:sz w:val="22"/>
          <w:szCs w:val="22"/>
          <w:lang w:val="ru-RU"/>
        </w:rPr>
      </w:pPr>
      <w:r w:rsidRPr="002E552F">
        <w:rPr>
          <w:sz w:val="22"/>
          <w:szCs w:val="22"/>
          <w:lang w:val="ru-RU"/>
        </w:rPr>
        <w:t xml:space="preserve">05.11.14 Общ. ан. крови Нв –76  г/л  эритр – 2,4 лейк –4,0  СОЭ –65  мм/час   </w:t>
      </w:r>
    </w:p>
    <w:p w:rsidR="000E4F2F" w:rsidRPr="002E552F" w:rsidRDefault="000E4F2F" w:rsidP="00FC5396">
      <w:pPr>
        <w:ind w:left="-567"/>
        <w:jc w:val="both"/>
        <w:rPr>
          <w:sz w:val="22"/>
          <w:szCs w:val="22"/>
          <w:lang w:val="ru-RU"/>
        </w:rPr>
      </w:pPr>
      <w:r w:rsidRPr="002E552F">
        <w:rPr>
          <w:sz w:val="22"/>
          <w:szCs w:val="22"/>
          <w:lang w:val="ru-RU"/>
        </w:rPr>
        <w:t xml:space="preserve">э- 0%    п- 3%   с-70 %   л-  25%   м- 2%  </w:t>
      </w:r>
    </w:p>
    <w:p w:rsidR="000E4F2F" w:rsidRPr="002E552F" w:rsidRDefault="000E4F2F" w:rsidP="005C0E37">
      <w:pPr>
        <w:ind w:left="-567"/>
        <w:jc w:val="both"/>
        <w:rPr>
          <w:sz w:val="22"/>
          <w:szCs w:val="22"/>
          <w:lang w:val="ru-RU"/>
        </w:rPr>
      </w:pPr>
      <w:r w:rsidRPr="002E552F">
        <w:rPr>
          <w:sz w:val="22"/>
          <w:szCs w:val="22"/>
          <w:lang w:val="ru-RU"/>
        </w:rPr>
        <w:t>07.11.14 тромб - 190</w:t>
      </w:r>
    </w:p>
    <w:p w:rsidR="000E4F2F" w:rsidRPr="002E552F" w:rsidRDefault="000E4F2F" w:rsidP="005C0E37">
      <w:pPr>
        <w:ind w:left="-567"/>
        <w:jc w:val="both"/>
        <w:rPr>
          <w:sz w:val="22"/>
          <w:szCs w:val="22"/>
          <w:lang w:val="ru-RU"/>
        </w:rPr>
      </w:pPr>
      <w:r w:rsidRPr="002E552F">
        <w:rPr>
          <w:sz w:val="22"/>
          <w:szCs w:val="22"/>
          <w:lang w:val="ru-RU"/>
        </w:rPr>
        <w:t>09.11.14 тромб – 180</w:t>
      </w:r>
    </w:p>
    <w:p w:rsidR="000E4F2F" w:rsidRPr="002E552F" w:rsidRDefault="000E4F2F" w:rsidP="00A37C80">
      <w:pPr>
        <w:ind w:left="-567"/>
        <w:jc w:val="both"/>
        <w:rPr>
          <w:sz w:val="22"/>
          <w:szCs w:val="22"/>
          <w:lang w:val="ru-RU"/>
        </w:rPr>
      </w:pPr>
      <w:r w:rsidRPr="002E552F">
        <w:rPr>
          <w:sz w:val="22"/>
          <w:szCs w:val="22"/>
          <w:lang w:val="ru-RU"/>
        </w:rPr>
        <w:t xml:space="preserve">10.11.14 Общ. ан. крови Нв –100  г/л  эритр –3,2  лейк – 4,7 СОЭ – 70 мм/час   </w:t>
      </w:r>
    </w:p>
    <w:p w:rsidR="000E4F2F" w:rsidRPr="002E552F" w:rsidRDefault="000E4F2F" w:rsidP="00A37C80">
      <w:pPr>
        <w:ind w:left="-567"/>
        <w:jc w:val="both"/>
        <w:rPr>
          <w:sz w:val="22"/>
          <w:szCs w:val="22"/>
          <w:lang w:val="ru-RU"/>
        </w:rPr>
      </w:pPr>
      <w:r w:rsidRPr="002E552F">
        <w:rPr>
          <w:sz w:val="22"/>
          <w:szCs w:val="22"/>
          <w:lang w:val="ru-RU"/>
        </w:rPr>
        <w:t xml:space="preserve">э-3 %    п- 1%   с- 65%   л-  25%   м- 6%  </w:t>
      </w:r>
    </w:p>
    <w:p w:rsidR="000E4F2F" w:rsidRPr="002E552F" w:rsidRDefault="000E4F2F" w:rsidP="00FC5396">
      <w:pPr>
        <w:ind w:left="-567"/>
        <w:jc w:val="both"/>
        <w:rPr>
          <w:sz w:val="22"/>
          <w:szCs w:val="22"/>
          <w:lang w:val="ru-RU"/>
        </w:rPr>
      </w:pPr>
      <w:r w:rsidRPr="002E552F">
        <w:rPr>
          <w:sz w:val="22"/>
          <w:szCs w:val="22"/>
          <w:lang w:val="ru-RU"/>
        </w:rPr>
        <w:t xml:space="preserve">05.11.14 Биохимия: СКФ –14,76 мл./мин., хол –3,22 тригл – 1,73ХСЛПВП -0,90 ХСЛПНП -1,53 Катер -2,6 мочевина –44,4  креатинин –572,4   бил общ –9,0  бил пр –2,2  тим – 1,1 АСТ –0,16   АЛТ – 0,26  ммоль/л; </w:t>
      </w:r>
    </w:p>
    <w:p w:rsidR="000E4F2F" w:rsidRPr="002E552F" w:rsidRDefault="000E4F2F" w:rsidP="00FC5396">
      <w:pPr>
        <w:ind w:left="-567"/>
        <w:jc w:val="both"/>
        <w:rPr>
          <w:sz w:val="22"/>
          <w:szCs w:val="22"/>
          <w:lang w:val="ru-RU"/>
        </w:rPr>
      </w:pPr>
      <w:r w:rsidRPr="002E552F">
        <w:rPr>
          <w:sz w:val="22"/>
          <w:szCs w:val="22"/>
          <w:lang w:val="ru-RU"/>
        </w:rPr>
        <w:t>09.11.14 мочевина – 21,0 креатинин 443 мкмоль\л</w:t>
      </w:r>
    </w:p>
    <w:p w:rsidR="000E4F2F" w:rsidRPr="002E552F" w:rsidRDefault="000E4F2F" w:rsidP="005C0E37">
      <w:pPr>
        <w:ind w:left="-567"/>
        <w:jc w:val="both"/>
        <w:rPr>
          <w:sz w:val="22"/>
          <w:szCs w:val="22"/>
          <w:lang w:val="ru-RU"/>
        </w:rPr>
      </w:pPr>
      <w:r w:rsidRPr="002E552F">
        <w:rPr>
          <w:sz w:val="22"/>
          <w:szCs w:val="22"/>
          <w:lang w:val="ru-RU"/>
        </w:rPr>
        <w:t>06.11.14 Гемогл –  70,4  ; гематокр –0,23; общ. белок – 71,1  г/л; К – 6,2  ; Nа –  156 ммоль/л</w:t>
      </w:r>
    </w:p>
    <w:p w:rsidR="000E4F2F" w:rsidRPr="002E552F" w:rsidRDefault="000E4F2F" w:rsidP="005C0E37">
      <w:pPr>
        <w:ind w:left="-567"/>
        <w:jc w:val="both"/>
        <w:rPr>
          <w:sz w:val="22"/>
          <w:szCs w:val="22"/>
          <w:lang w:val="ru-RU"/>
        </w:rPr>
      </w:pPr>
      <w:r w:rsidRPr="002E552F">
        <w:rPr>
          <w:sz w:val="22"/>
          <w:szCs w:val="22"/>
          <w:lang w:val="ru-RU"/>
        </w:rPr>
        <w:t>08.11.14 Гемогл –  74  ; гематокр –0,26; г/л; К – 5,1  ммоль/л</w:t>
      </w:r>
    </w:p>
    <w:p w:rsidR="000E4F2F" w:rsidRPr="002E552F" w:rsidRDefault="000E4F2F" w:rsidP="005C0E37">
      <w:pPr>
        <w:ind w:left="-567"/>
        <w:jc w:val="both"/>
        <w:rPr>
          <w:sz w:val="22"/>
          <w:szCs w:val="22"/>
          <w:lang w:val="ru-RU"/>
        </w:rPr>
      </w:pPr>
      <w:r w:rsidRPr="002E552F">
        <w:rPr>
          <w:sz w:val="22"/>
          <w:szCs w:val="22"/>
          <w:lang w:val="ru-RU"/>
        </w:rPr>
        <w:t>08.11.14 К – 4,7 ммоль/л</w:t>
      </w:r>
    </w:p>
    <w:p w:rsidR="000E4F2F" w:rsidRPr="002E552F" w:rsidRDefault="000E4F2F" w:rsidP="005C0E37">
      <w:pPr>
        <w:ind w:left="-567"/>
        <w:jc w:val="both"/>
        <w:rPr>
          <w:sz w:val="22"/>
          <w:szCs w:val="22"/>
          <w:lang w:val="ru-RU"/>
        </w:rPr>
      </w:pPr>
      <w:r w:rsidRPr="002E552F">
        <w:rPr>
          <w:sz w:val="22"/>
          <w:szCs w:val="22"/>
          <w:lang w:val="ru-RU"/>
        </w:rPr>
        <w:t>10.11.14 К – 4,8 ммоль/л</w:t>
      </w:r>
    </w:p>
    <w:p w:rsidR="000E4F2F" w:rsidRPr="002E552F" w:rsidRDefault="000E4F2F" w:rsidP="00FC5396">
      <w:pPr>
        <w:ind w:left="-567"/>
        <w:jc w:val="both"/>
        <w:rPr>
          <w:sz w:val="22"/>
          <w:szCs w:val="22"/>
          <w:lang w:val="ru-RU"/>
        </w:rPr>
      </w:pPr>
      <w:r w:rsidRPr="002E552F">
        <w:rPr>
          <w:sz w:val="22"/>
          <w:szCs w:val="22"/>
          <w:lang w:val="ru-RU"/>
        </w:rPr>
        <w:t>06.11.14 Коагулограмма: вр. сверт. –8   мин.; ПТИ – 88,2  %; фибр – 4,7 г/л; фибр Б – отр; АКТ –105 %; св. гепарин – 0</w:t>
      </w:r>
    </w:p>
    <w:p w:rsidR="000E4F2F" w:rsidRPr="002E552F" w:rsidRDefault="000E4F2F" w:rsidP="00FC5396">
      <w:pPr>
        <w:ind w:left="-567"/>
        <w:jc w:val="both"/>
        <w:rPr>
          <w:bCs/>
          <w:sz w:val="22"/>
          <w:szCs w:val="22"/>
          <w:lang w:val="ru-RU"/>
        </w:rPr>
      </w:pPr>
      <w:r w:rsidRPr="002E552F">
        <w:rPr>
          <w:bCs/>
          <w:sz w:val="22"/>
          <w:szCs w:val="22"/>
          <w:lang w:val="ru-RU"/>
        </w:rPr>
        <w:t>07.11.14 Проба Реберга: Д-3,0 л, d-2,08 мл/мин., S-2,03 кв.м, креатинин крови- 532,8мкмоль/л;  креатинин мочи-4080 мкмоль/л;  КФ- 13,57мл/мин;  КР-  85%</w:t>
      </w:r>
    </w:p>
    <w:p w:rsidR="000E4F2F" w:rsidRPr="002E552F" w:rsidRDefault="000E4F2F" w:rsidP="00FC5396">
      <w:pPr>
        <w:ind w:left="-567"/>
        <w:jc w:val="both"/>
        <w:rPr>
          <w:bCs/>
          <w:sz w:val="22"/>
          <w:szCs w:val="22"/>
          <w:lang w:val="ru-RU"/>
        </w:rPr>
      </w:pPr>
      <w:r w:rsidRPr="002E552F">
        <w:rPr>
          <w:bCs/>
          <w:sz w:val="22"/>
          <w:szCs w:val="22"/>
          <w:lang w:val="ru-RU"/>
        </w:rPr>
        <w:t>10.11.14 креатинин—421 СКФ  18,0</w:t>
      </w:r>
    </w:p>
    <w:p w:rsidR="000E4F2F" w:rsidRPr="002E552F" w:rsidRDefault="000E4F2F" w:rsidP="00FC5396">
      <w:pPr>
        <w:pStyle w:val="Heading3"/>
        <w:ind w:left="-567"/>
        <w:jc w:val="both"/>
        <w:rPr>
          <w:b w:val="0"/>
          <w:sz w:val="22"/>
          <w:szCs w:val="22"/>
        </w:rPr>
      </w:pPr>
      <w:r w:rsidRPr="002E552F">
        <w:rPr>
          <w:b w:val="0"/>
          <w:sz w:val="22"/>
          <w:szCs w:val="22"/>
        </w:rPr>
        <w:t>05.11.14 Общ. ан. мочи уд вес 1008  лейк –на 1/2   в п/зр белок – 0,501  ацетон –отр;  эпит. пл. –ум  ; эпит. перех. -  едв п/зр</w:t>
      </w:r>
    </w:p>
    <w:p w:rsidR="000E4F2F" w:rsidRPr="002E552F" w:rsidRDefault="000E4F2F" w:rsidP="00A4617D">
      <w:pPr>
        <w:ind w:left="-567"/>
        <w:rPr>
          <w:sz w:val="22"/>
          <w:szCs w:val="22"/>
          <w:lang w:val="ru-RU"/>
        </w:rPr>
      </w:pPr>
      <w:r w:rsidRPr="002E552F">
        <w:rPr>
          <w:sz w:val="22"/>
          <w:szCs w:val="22"/>
          <w:lang w:val="ru-RU"/>
        </w:rPr>
        <w:t>07.11.14 Анализ мочи по Нечипоренко лейк - 13500 эритр -3500  белок – 0,522</w:t>
      </w:r>
    </w:p>
    <w:p w:rsidR="000E4F2F" w:rsidRPr="002E552F" w:rsidRDefault="000E4F2F" w:rsidP="00A4617D">
      <w:pPr>
        <w:ind w:left="-567"/>
        <w:rPr>
          <w:sz w:val="22"/>
          <w:szCs w:val="22"/>
          <w:lang w:val="ru-RU"/>
        </w:rPr>
      </w:pPr>
      <w:r w:rsidRPr="002E552F">
        <w:rPr>
          <w:sz w:val="22"/>
          <w:szCs w:val="22"/>
          <w:lang w:val="ru-RU"/>
        </w:rPr>
        <w:t>10.11.14 Анализ мочи по Нечипоренко лейк - 9500 эритр -2000  белок – 0,92</w:t>
      </w:r>
    </w:p>
    <w:p w:rsidR="000E4F2F" w:rsidRPr="002E552F" w:rsidRDefault="000E4F2F" w:rsidP="00A4617D">
      <w:pPr>
        <w:ind w:left="-567"/>
        <w:rPr>
          <w:sz w:val="22"/>
          <w:szCs w:val="22"/>
          <w:lang w:val="ru-RU"/>
        </w:rPr>
      </w:pPr>
      <w:r w:rsidRPr="002E552F">
        <w:rPr>
          <w:sz w:val="22"/>
          <w:szCs w:val="22"/>
          <w:lang w:val="ru-RU"/>
        </w:rPr>
        <w:t>06.11.14 Суточная глюкозурия – 0,5 %;   Суточная протеинурия –  0,585</w:t>
      </w:r>
    </w:p>
    <w:p w:rsidR="000E4F2F" w:rsidRPr="002E552F" w:rsidRDefault="000E4F2F" w:rsidP="00A4617D">
      <w:pPr>
        <w:ind w:left="-567"/>
        <w:rPr>
          <w:sz w:val="22"/>
          <w:szCs w:val="22"/>
          <w:lang w:val="ru-RU"/>
        </w:rPr>
      </w:pPr>
      <w:r w:rsidRPr="002E552F">
        <w:rPr>
          <w:sz w:val="22"/>
          <w:szCs w:val="22"/>
          <w:lang w:val="ru-RU"/>
        </w:rPr>
        <w:t>07.11.14 Суточная глюкозурия – 3,3 %;   Суточная протеинурия –  1,23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0E4F2F" w:rsidRPr="002E552F" w:rsidTr="00B76356">
        <w:tc>
          <w:tcPr>
            <w:tcW w:w="2518" w:type="dxa"/>
          </w:tcPr>
          <w:p w:rsidR="000E4F2F" w:rsidRPr="002E552F" w:rsidRDefault="000E4F2F" w:rsidP="00B76356">
            <w:pPr>
              <w:rPr>
                <w:sz w:val="22"/>
                <w:szCs w:val="22"/>
                <w:lang w:val="ru-RU"/>
              </w:rPr>
            </w:pPr>
            <w:r w:rsidRPr="002E552F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0E4F2F" w:rsidRPr="002E552F" w:rsidRDefault="000E4F2F" w:rsidP="00B76356">
            <w:pPr>
              <w:rPr>
                <w:sz w:val="22"/>
                <w:szCs w:val="22"/>
                <w:lang w:val="ru-RU"/>
              </w:rPr>
            </w:pPr>
            <w:r w:rsidRPr="002E552F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E4F2F" w:rsidRPr="002E552F" w:rsidRDefault="000E4F2F" w:rsidP="00B76356">
            <w:pPr>
              <w:rPr>
                <w:sz w:val="22"/>
                <w:szCs w:val="22"/>
                <w:lang w:val="ru-RU"/>
              </w:rPr>
            </w:pPr>
            <w:r w:rsidRPr="002E552F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0E4F2F" w:rsidRPr="002E552F" w:rsidRDefault="000E4F2F" w:rsidP="00B76356">
            <w:pPr>
              <w:rPr>
                <w:sz w:val="22"/>
                <w:szCs w:val="22"/>
                <w:lang w:val="ru-RU"/>
              </w:rPr>
            </w:pPr>
            <w:r w:rsidRPr="002E552F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0E4F2F" w:rsidRPr="002E552F" w:rsidRDefault="000E4F2F" w:rsidP="00B76356">
            <w:pPr>
              <w:rPr>
                <w:sz w:val="22"/>
                <w:szCs w:val="22"/>
                <w:lang w:val="ru-RU"/>
              </w:rPr>
            </w:pPr>
            <w:r w:rsidRPr="002E552F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0E4F2F" w:rsidRPr="002E552F" w:rsidRDefault="000E4F2F" w:rsidP="00B76356">
            <w:pPr>
              <w:rPr>
                <w:sz w:val="22"/>
                <w:szCs w:val="22"/>
                <w:lang w:val="ru-RU"/>
              </w:rPr>
            </w:pPr>
            <w:r w:rsidRPr="002E552F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0E4F2F" w:rsidRPr="002E552F" w:rsidRDefault="000E4F2F" w:rsidP="00B76356">
            <w:pPr>
              <w:rPr>
                <w:sz w:val="22"/>
                <w:szCs w:val="22"/>
                <w:lang w:val="ru-RU"/>
              </w:rPr>
            </w:pPr>
            <w:r w:rsidRPr="002E552F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0E4F2F" w:rsidRPr="002E552F" w:rsidTr="00B76356">
        <w:tc>
          <w:tcPr>
            <w:tcW w:w="2518" w:type="dxa"/>
          </w:tcPr>
          <w:p w:rsidR="000E4F2F" w:rsidRPr="002E552F" w:rsidRDefault="000E4F2F" w:rsidP="00B76356">
            <w:pPr>
              <w:rPr>
                <w:sz w:val="22"/>
                <w:szCs w:val="22"/>
                <w:lang w:val="ru-RU"/>
              </w:rPr>
            </w:pPr>
            <w:r w:rsidRPr="002E552F">
              <w:rPr>
                <w:sz w:val="22"/>
                <w:szCs w:val="22"/>
                <w:lang w:val="ru-RU"/>
              </w:rPr>
              <w:t>04.11</w:t>
            </w:r>
          </w:p>
        </w:tc>
        <w:tc>
          <w:tcPr>
            <w:tcW w:w="992" w:type="dxa"/>
          </w:tcPr>
          <w:p w:rsidR="000E4F2F" w:rsidRPr="002E552F" w:rsidRDefault="000E4F2F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0E4F2F" w:rsidRPr="002E552F" w:rsidRDefault="000E4F2F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0E4F2F" w:rsidRPr="002E552F" w:rsidRDefault="000E4F2F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0E4F2F" w:rsidRPr="002E552F" w:rsidRDefault="000E4F2F" w:rsidP="00B76356">
            <w:pPr>
              <w:rPr>
                <w:sz w:val="22"/>
                <w:szCs w:val="22"/>
                <w:lang w:val="ru-RU"/>
              </w:rPr>
            </w:pPr>
            <w:r w:rsidRPr="002E552F">
              <w:rPr>
                <w:sz w:val="22"/>
                <w:szCs w:val="22"/>
                <w:lang w:val="ru-RU"/>
              </w:rPr>
              <w:t>14,0</w:t>
            </w:r>
          </w:p>
        </w:tc>
        <w:tc>
          <w:tcPr>
            <w:tcW w:w="992" w:type="dxa"/>
          </w:tcPr>
          <w:p w:rsidR="000E4F2F" w:rsidRPr="002E552F" w:rsidRDefault="000E4F2F" w:rsidP="00B76356">
            <w:pPr>
              <w:rPr>
                <w:sz w:val="22"/>
                <w:szCs w:val="22"/>
                <w:lang w:val="ru-RU"/>
              </w:rPr>
            </w:pPr>
            <w:r w:rsidRPr="002E552F">
              <w:rPr>
                <w:sz w:val="22"/>
                <w:szCs w:val="22"/>
                <w:lang w:val="ru-RU"/>
              </w:rPr>
              <w:t>10,7</w:t>
            </w:r>
          </w:p>
        </w:tc>
      </w:tr>
      <w:tr w:rsidR="000E4F2F" w:rsidRPr="002E552F" w:rsidTr="00B76356">
        <w:tc>
          <w:tcPr>
            <w:tcW w:w="2518" w:type="dxa"/>
          </w:tcPr>
          <w:p w:rsidR="000E4F2F" w:rsidRPr="002E552F" w:rsidRDefault="000E4F2F" w:rsidP="00B76356">
            <w:pPr>
              <w:rPr>
                <w:sz w:val="22"/>
                <w:szCs w:val="22"/>
                <w:lang w:val="ru-RU"/>
              </w:rPr>
            </w:pPr>
            <w:r w:rsidRPr="002E552F">
              <w:rPr>
                <w:sz w:val="22"/>
                <w:szCs w:val="22"/>
                <w:lang w:val="ru-RU"/>
              </w:rPr>
              <w:t>05.11</w:t>
            </w:r>
          </w:p>
        </w:tc>
        <w:tc>
          <w:tcPr>
            <w:tcW w:w="992" w:type="dxa"/>
          </w:tcPr>
          <w:p w:rsidR="000E4F2F" w:rsidRPr="002E552F" w:rsidRDefault="000E4F2F" w:rsidP="00B76356">
            <w:pPr>
              <w:rPr>
                <w:sz w:val="22"/>
                <w:szCs w:val="22"/>
                <w:lang w:val="ru-RU"/>
              </w:rPr>
            </w:pPr>
            <w:r w:rsidRPr="002E552F">
              <w:rPr>
                <w:sz w:val="22"/>
                <w:szCs w:val="22"/>
                <w:lang w:val="ru-RU"/>
              </w:rPr>
              <w:t>7,0</w:t>
            </w:r>
          </w:p>
        </w:tc>
        <w:tc>
          <w:tcPr>
            <w:tcW w:w="993" w:type="dxa"/>
          </w:tcPr>
          <w:p w:rsidR="000E4F2F" w:rsidRPr="002E552F" w:rsidRDefault="000E4F2F" w:rsidP="00B76356">
            <w:pPr>
              <w:rPr>
                <w:sz w:val="22"/>
                <w:szCs w:val="22"/>
                <w:lang w:val="ru-RU"/>
              </w:rPr>
            </w:pPr>
            <w:r w:rsidRPr="002E552F">
              <w:rPr>
                <w:sz w:val="22"/>
                <w:szCs w:val="22"/>
                <w:lang w:val="ru-RU"/>
              </w:rPr>
              <w:t>10,2</w:t>
            </w:r>
          </w:p>
        </w:tc>
        <w:tc>
          <w:tcPr>
            <w:tcW w:w="992" w:type="dxa"/>
          </w:tcPr>
          <w:p w:rsidR="000E4F2F" w:rsidRPr="002E552F" w:rsidRDefault="000E4F2F" w:rsidP="00B76356">
            <w:pPr>
              <w:rPr>
                <w:sz w:val="22"/>
                <w:szCs w:val="22"/>
                <w:lang w:val="ru-RU"/>
              </w:rPr>
            </w:pPr>
            <w:r w:rsidRPr="002E552F">
              <w:rPr>
                <w:sz w:val="22"/>
                <w:szCs w:val="22"/>
                <w:lang w:val="ru-RU"/>
              </w:rPr>
              <w:t>9,7</w:t>
            </w:r>
          </w:p>
        </w:tc>
        <w:tc>
          <w:tcPr>
            <w:tcW w:w="992" w:type="dxa"/>
          </w:tcPr>
          <w:p w:rsidR="000E4F2F" w:rsidRPr="002E552F" w:rsidRDefault="000E4F2F" w:rsidP="00B76356">
            <w:pPr>
              <w:rPr>
                <w:sz w:val="22"/>
                <w:szCs w:val="22"/>
                <w:lang w:val="ru-RU"/>
              </w:rPr>
            </w:pPr>
            <w:r w:rsidRPr="002E552F">
              <w:rPr>
                <w:sz w:val="22"/>
                <w:szCs w:val="22"/>
                <w:lang w:val="ru-RU"/>
              </w:rPr>
              <w:t>8,2</w:t>
            </w:r>
          </w:p>
        </w:tc>
        <w:tc>
          <w:tcPr>
            <w:tcW w:w="992" w:type="dxa"/>
          </w:tcPr>
          <w:p w:rsidR="000E4F2F" w:rsidRPr="002E552F" w:rsidRDefault="000E4F2F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0E4F2F" w:rsidRPr="002E552F" w:rsidTr="00B76356">
        <w:tc>
          <w:tcPr>
            <w:tcW w:w="2518" w:type="dxa"/>
          </w:tcPr>
          <w:p w:rsidR="000E4F2F" w:rsidRPr="002E552F" w:rsidRDefault="000E4F2F" w:rsidP="00B76356">
            <w:pPr>
              <w:rPr>
                <w:sz w:val="22"/>
                <w:szCs w:val="22"/>
                <w:lang w:val="ru-RU"/>
              </w:rPr>
            </w:pPr>
            <w:r w:rsidRPr="002E552F">
              <w:rPr>
                <w:sz w:val="22"/>
                <w:szCs w:val="22"/>
                <w:lang w:val="ru-RU"/>
              </w:rPr>
              <w:t>07.11</w:t>
            </w:r>
          </w:p>
        </w:tc>
        <w:tc>
          <w:tcPr>
            <w:tcW w:w="992" w:type="dxa"/>
          </w:tcPr>
          <w:p w:rsidR="000E4F2F" w:rsidRPr="002E552F" w:rsidRDefault="000E4F2F" w:rsidP="00B76356">
            <w:pPr>
              <w:rPr>
                <w:sz w:val="22"/>
                <w:szCs w:val="22"/>
                <w:lang w:val="ru-RU"/>
              </w:rPr>
            </w:pPr>
            <w:r w:rsidRPr="002E552F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993" w:type="dxa"/>
          </w:tcPr>
          <w:p w:rsidR="000E4F2F" w:rsidRPr="002E552F" w:rsidRDefault="000E4F2F" w:rsidP="00B76356">
            <w:pPr>
              <w:rPr>
                <w:sz w:val="22"/>
                <w:szCs w:val="22"/>
                <w:lang w:val="ru-RU"/>
              </w:rPr>
            </w:pPr>
            <w:r w:rsidRPr="002E552F">
              <w:rPr>
                <w:sz w:val="22"/>
                <w:szCs w:val="22"/>
                <w:lang w:val="ru-RU"/>
              </w:rPr>
              <w:t>14,1</w:t>
            </w:r>
          </w:p>
        </w:tc>
        <w:tc>
          <w:tcPr>
            <w:tcW w:w="992" w:type="dxa"/>
          </w:tcPr>
          <w:p w:rsidR="000E4F2F" w:rsidRPr="002E552F" w:rsidRDefault="000E4F2F" w:rsidP="00B76356">
            <w:pPr>
              <w:rPr>
                <w:sz w:val="22"/>
                <w:szCs w:val="22"/>
                <w:lang w:val="ru-RU"/>
              </w:rPr>
            </w:pPr>
            <w:r w:rsidRPr="002E552F">
              <w:rPr>
                <w:sz w:val="22"/>
                <w:szCs w:val="22"/>
                <w:lang w:val="ru-RU"/>
              </w:rPr>
              <w:t>11,5</w:t>
            </w:r>
          </w:p>
        </w:tc>
        <w:tc>
          <w:tcPr>
            <w:tcW w:w="992" w:type="dxa"/>
          </w:tcPr>
          <w:p w:rsidR="000E4F2F" w:rsidRPr="002E552F" w:rsidRDefault="000E4F2F" w:rsidP="00B76356">
            <w:pPr>
              <w:rPr>
                <w:sz w:val="22"/>
                <w:szCs w:val="22"/>
                <w:lang w:val="ru-RU"/>
              </w:rPr>
            </w:pPr>
            <w:r w:rsidRPr="002E552F">
              <w:rPr>
                <w:sz w:val="22"/>
                <w:szCs w:val="22"/>
                <w:lang w:val="ru-RU"/>
              </w:rPr>
              <w:t>9,5</w:t>
            </w:r>
          </w:p>
        </w:tc>
        <w:tc>
          <w:tcPr>
            <w:tcW w:w="992" w:type="dxa"/>
          </w:tcPr>
          <w:p w:rsidR="000E4F2F" w:rsidRPr="002E552F" w:rsidRDefault="000E4F2F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0E4F2F" w:rsidRPr="002E552F" w:rsidTr="00B76356">
        <w:tc>
          <w:tcPr>
            <w:tcW w:w="2518" w:type="dxa"/>
          </w:tcPr>
          <w:p w:rsidR="000E4F2F" w:rsidRPr="002E552F" w:rsidRDefault="000E4F2F" w:rsidP="00B76356">
            <w:pPr>
              <w:rPr>
                <w:sz w:val="22"/>
                <w:szCs w:val="22"/>
                <w:lang w:val="ru-RU"/>
              </w:rPr>
            </w:pPr>
            <w:r w:rsidRPr="002E552F">
              <w:rPr>
                <w:sz w:val="22"/>
                <w:szCs w:val="22"/>
                <w:lang w:val="ru-RU"/>
              </w:rPr>
              <w:t>08.11</w:t>
            </w:r>
          </w:p>
        </w:tc>
        <w:tc>
          <w:tcPr>
            <w:tcW w:w="992" w:type="dxa"/>
          </w:tcPr>
          <w:p w:rsidR="000E4F2F" w:rsidRPr="002E552F" w:rsidRDefault="000E4F2F" w:rsidP="00B76356">
            <w:pPr>
              <w:rPr>
                <w:sz w:val="22"/>
                <w:szCs w:val="22"/>
                <w:lang w:val="ru-RU"/>
              </w:rPr>
            </w:pPr>
            <w:r w:rsidRPr="002E552F">
              <w:rPr>
                <w:sz w:val="22"/>
                <w:szCs w:val="22"/>
                <w:lang w:val="ru-RU"/>
              </w:rPr>
              <w:t>7,0</w:t>
            </w:r>
          </w:p>
        </w:tc>
        <w:tc>
          <w:tcPr>
            <w:tcW w:w="993" w:type="dxa"/>
          </w:tcPr>
          <w:p w:rsidR="000E4F2F" w:rsidRPr="002E552F" w:rsidRDefault="000E4F2F" w:rsidP="00B76356">
            <w:pPr>
              <w:rPr>
                <w:sz w:val="22"/>
                <w:szCs w:val="22"/>
                <w:lang w:val="ru-RU"/>
              </w:rPr>
            </w:pPr>
            <w:r w:rsidRPr="002E552F">
              <w:rPr>
                <w:sz w:val="22"/>
                <w:szCs w:val="22"/>
                <w:lang w:val="ru-RU"/>
              </w:rPr>
              <w:t>7,3</w:t>
            </w:r>
          </w:p>
        </w:tc>
        <w:tc>
          <w:tcPr>
            <w:tcW w:w="992" w:type="dxa"/>
          </w:tcPr>
          <w:p w:rsidR="000E4F2F" w:rsidRPr="002E552F" w:rsidRDefault="000E4F2F" w:rsidP="00B76356">
            <w:pPr>
              <w:rPr>
                <w:sz w:val="22"/>
                <w:szCs w:val="22"/>
                <w:lang w:val="ru-RU"/>
              </w:rPr>
            </w:pPr>
            <w:r w:rsidRPr="002E552F">
              <w:rPr>
                <w:sz w:val="22"/>
                <w:szCs w:val="22"/>
                <w:lang w:val="ru-RU"/>
              </w:rPr>
              <w:t>7,6</w:t>
            </w:r>
          </w:p>
        </w:tc>
        <w:tc>
          <w:tcPr>
            <w:tcW w:w="992" w:type="dxa"/>
          </w:tcPr>
          <w:p w:rsidR="000E4F2F" w:rsidRPr="002E552F" w:rsidRDefault="000E4F2F" w:rsidP="00B76356">
            <w:pPr>
              <w:rPr>
                <w:sz w:val="22"/>
                <w:szCs w:val="22"/>
                <w:lang w:val="ru-RU"/>
              </w:rPr>
            </w:pPr>
            <w:r w:rsidRPr="002E552F">
              <w:rPr>
                <w:sz w:val="22"/>
                <w:szCs w:val="22"/>
                <w:lang w:val="ru-RU"/>
              </w:rPr>
              <w:t>6,8</w:t>
            </w:r>
          </w:p>
        </w:tc>
        <w:tc>
          <w:tcPr>
            <w:tcW w:w="992" w:type="dxa"/>
          </w:tcPr>
          <w:p w:rsidR="000E4F2F" w:rsidRPr="002E552F" w:rsidRDefault="000E4F2F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0E4F2F" w:rsidRPr="002E552F" w:rsidTr="00B76356">
        <w:tc>
          <w:tcPr>
            <w:tcW w:w="2518" w:type="dxa"/>
          </w:tcPr>
          <w:p w:rsidR="000E4F2F" w:rsidRPr="002E552F" w:rsidRDefault="000E4F2F" w:rsidP="00B76356">
            <w:pPr>
              <w:rPr>
                <w:sz w:val="22"/>
                <w:szCs w:val="22"/>
                <w:lang w:val="ru-RU"/>
              </w:rPr>
            </w:pPr>
            <w:r w:rsidRPr="002E552F">
              <w:rPr>
                <w:sz w:val="22"/>
                <w:szCs w:val="22"/>
                <w:lang w:val="ru-RU"/>
              </w:rPr>
              <w:t>09.11</w:t>
            </w:r>
          </w:p>
        </w:tc>
        <w:tc>
          <w:tcPr>
            <w:tcW w:w="992" w:type="dxa"/>
          </w:tcPr>
          <w:p w:rsidR="000E4F2F" w:rsidRPr="002E552F" w:rsidRDefault="000E4F2F" w:rsidP="00B76356">
            <w:pPr>
              <w:rPr>
                <w:sz w:val="22"/>
                <w:szCs w:val="22"/>
                <w:lang w:val="ru-RU"/>
              </w:rPr>
            </w:pPr>
            <w:r w:rsidRPr="002E552F">
              <w:rPr>
                <w:sz w:val="22"/>
                <w:szCs w:val="22"/>
                <w:lang w:val="ru-RU"/>
              </w:rPr>
              <w:t>5,0</w:t>
            </w:r>
          </w:p>
        </w:tc>
        <w:tc>
          <w:tcPr>
            <w:tcW w:w="993" w:type="dxa"/>
          </w:tcPr>
          <w:p w:rsidR="000E4F2F" w:rsidRPr="002E552F" w:rsidRDefault="000E4F2F" w:rsidP="00B76356">
            <w:pPr>
              <w:rPr>
                <w:sz w:val="22"/>
                <w:szCs w:val="22"/>
                <w:lang w:val="ru-RU"/>
              </w:rPr>
            </w:pPr>
            <w:r w:rsidRPr="002E552F">
              <w:rPr>
                <w:sz w:val="22"/>
                <w:szCs w:val="22"/>
                <w:lang w:val="ru-RU"/>
              </w:rPr>
              <w:t>6,9</w:t>
            </w:r>
          </w:p>
        </w:tc>
        <w:tc>
          <w:tcPr>
            <w:tcW w:w="992" w:type="dxa"/>
          </w:tcPr>
          <w:p w:rsidR="000E4F2F" w:rsidRPr="002E552F" w:rsidRDefault="000E4F2F" w:rsidP="00B76356">
            <w:pPr>
              <w:rPr>
                <w:sz w:val="22"/>
                <w:szCs w:val="22"/>
                <w:lang w:val="ru-RU"/>
              </w:rPr>
            </w:pPr>
            <w:r w:rsidRPr="002E552F">
              <w:rPr>
                <w:sz w:val="22"/>
                <w:szCs w:val="22"/>
                <w:lang w:val="ru-RU"/>
              </w:rPr>
              <w:t>7,2</w:t>
            </w:r>
          </w:p>
        </w:tc>
        <w:tc>
          <w:tcPr>
            <w:tcW w:w="992" w:type="dxa"/>
          </w:tcPr>
          <w:p w:rsidR="000E4F2F" w:rsidRPr="002E552F" w:rsidRDefault="000E4F2F" w:rsidP="00B76356">
            <w:pPr>
              <w:rPr>
                <w:sz w:val="22"/>
                <w:szCs w:val="22"/>
                <w:lang w:val="ru-RU"/>
              </w:rPr>
            </w:pPr>
            <w:r w:rsidRPr="002E552F">
              <w:rPr>
                <w:sz w:val="22"/>
                <w:szCs w:val="22"/>
                <w:lang w:val="ru-RU"/>
              </w:rPr>
              <w:t>7,4</w:t>
            </w:r>
          </w:p>
        </w:tc>
        <w:tc>
          <w:tcPr>
            <w:tcW w:w="992" w:type="dxa"/>
          </w:tcPr>
          <w:p w:rsidR="000E4F2F" w:rsidRPr="002E552F" w:rsidRDefault="000E4F2F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0E4F2F" w:rsidRPr="002E552F" w:rsidTr="00B76356">
        <w:tc>
          <w:tcPr>
            <w:tcW w:w="2518" w:type="dxa"/>
          </w:tcPr>
          <w:p w:rsidR="000E4F2F" w:rsidRPr="002E552F" w:rsidRDefault="000E4F2F" w:rsidP="00B76356">
            <w:pPr>
              <w:rPr>
                <w:sz w:val="22"/>
                <w:szCs w:val="22"/>
                <w:lang w:val="ru-RU"/>
              </w:rPr>
            </w:pPr>
            <w:r w:rsidRPr="002E552F">
              <w:rPr>
                <w:sz w:val="22"/>
                <w:szCs w:val="22"/>
                <w:lang w:val="ru-RU"/>
              </w:rPr>
              <w:t>10.11</w:t>
            </w:r>
          </w:p>
        </w:tc>
        <w:tc>
          <w:tcPr>
            <w:tcW w:w="992" w:type="dxa"/>
          </w:tcPr>
          <w:p w:rsidR="000E4F2F" w:rsidRPr="002E552F" w:rsidRDefault="000E4F2F" w:rsidP="00B76356">
            <w:pPr>
              <w:rPr>
                <w:sz w:val="22"/>
                <w:szCs w:val="22"/>
                <w:lang w:val="ru-RU"/>
              </w:rPr>
            </w:pPr>
            <w:r w:rsidRPr="002E552F">
              <w:rPr>
                <w:sz w:val="22"/>
                <w:szCs w:val="22"/>
                <w:lang w:val="ru-RU"/>
              </w:rPr>
              <w:t>4,6</w:t>
            </w:r>
          </w:p>
        </w:tc>
        <w:tc>
          <w:tcPr>
            <w:tcW w:w="993" w:type="dxa"/>
          </w:tcPr>
          <w:p w:rsidR="000E4F2F" w:rsidRPr="002E552F" w:rsidRDefault="000E4F2F" w:rsidP="00B76356">
            <w:pPr>
              <w:rPr>
                <w:sz w:val="22"/>
                <w:szCs w:val="22"/>
                <w:lang w:val="ru-RU"/>
              </w:rPr>
            </w:pPr>
            <w:r w:rsidRPr="002E552F">
              <w:rPr>
                <w:sz w:val="22"/>
                <w:szCs w:val="22"/>
                <w:lang w:val="ru-RU"/>
              </w:rPr>
              <w:t>7,6</w:t>
            </w:r>
          </w:p>
        </w:tc>
        <w:tc>
          <w:tcPr>
            <w:tcW w:w="992" w:type="dxa"/>
          </w:tcPr>
          <w:p w:rsidR="000E4F2F" w:rsidRPr="002E552F" w:rsidRDefault="000E4F2F" w:rsidP="00B76356">
            <w:pPr>
              <w:rPr>
                <w:sz w:val="22"/>
                <w:szCs w:val="22"/>
                <w:lang w:val="ru-RU"/>
              </w:rPr>
            </w:pPr>
            <w:r w:rsidRPr="002E552F">
              <w:rPr>
                <w:sz w:val="22"/>
                <w:szCs w:val="22"/>
                <w:lang w:val="ru-RU"/>
              </w:rPr>
              <w:t>7,3</w:t>
            </w:r>
          </w:p>
        </w:tc>
        <w:tc>
          <w:tcPr>
            <w:tcW w:w="992" w:type="dxa"/>
          </w:tcPr>
          <w:p w:rsidR="000E4F2F" w:rsidRPr="002E552F" w:rsidRDefault="000E4F2F" w:rsidP="00B76356">
            <w:pPr>
              <w:rPr>
                <w:sz w:val="22"/>
                <w:szCs w:val="22"/>
                <w:lang w:val="ru-RU"/>
              </w:rPr>
            </w:pPr>
            <w:r w:rsidRPr="002E552F">
              <w:rPr>
                <w:sz w:val="22"/>
                <w:szCs w:val="22"/>
                <w:lang w:val="ru-RU"/>
              </w:rPr>
              <w:t>6,5</w:t>
            </w:r>
          </w:p>
        </w:tc>
        <w:tc>
          <w:tcPr>
            <w:tcW w:w="992" w:type="dxa"/>
          </w:tcPr>
          <w:p w:rsidR="000E4F2F" w:rsidRPr="002E552F" w:rsidRDefault="000E4F2F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0E4F2F" w:rsidRPr="002E552F" w:rsidRDefault="000E4F2F" w:rsidP="00E04C6C">
      <w:pPr>
        <w:ind w:left="-567"/>
        <w:jc w:val="both"/>
        <w:rPr>
          <w:sz w:val="22"/>
          <w:szCs w:val="22"/>
          <w:lang w:val="ru-RU"/>
        </w:rPr>
      </w:pPr>
      <w:r w:rsidRPr="002E552F">
        <w:rPr>
          <w:sz w:val="22"/>
          <w:szCs w:val="22"/>
          <w:u w:val="single"/>
          <w:lang w:val="ru-RU"/>
        </w:rPr>
        <w:t>Невропатолог</w:t>
      </w:r>
      <w:r w:rsidRPr="002E552F">
        <w:rPr>
          <w:sz w:val="22"/>
          <w:szCs w:val="22"/>
          <w:lang w:val="ru-RU"/>
        </w:rPr>
        <w:t>: Дисциркуляторная энцефалопатия II, сочетанного генеза.  Хроническая дистальная диабетическая полинейропатия н/к IIст, сенсомоторная форма.</w:t>
      </w:r>
    </w:p>
    <w:p w:rsidR="000E4F2F" w:rsidRPr="002E552F" w:rsidRDefault="000E4F2F" w:rsidP="00FC5396">
      <w:pPr>
        <w:ind w:left="-567"/>
        <w:jc w:val="both"/>
        <w:rPr>
          <w:sz w:val="22"/>
          <w:szCs w:val="22"/>
          <w:lang w:val="ru-RU"/>
        </w:rPr>
      </w:pPr>
      <w:r w:rsidRPr="002E552F">
        <w:rPr>
          <w:sz w:val="22"/>
          <w:szCs w:val="22"/>
          <w:u w:val="single"/>
          <w:lang w:val="ru-RU"/>
        </w:rPr>
        <w:t>07.11.14Окулист</w:t>
      </w:r>
      <w:r w:rsidRPr="002E552F">
        <w:rPr>
          <w:sz w:val="22"/>
          <w:szCs w:val="22"/>
          <w:lang w:val="ru-RU"/>
        </w:rPr>
        <w:t>: Осмотр в ОИТ.</w:t>
      </w:r>
    </w:p>
    <w:p w:rsidR="000E4F2F" w:rsidRPr="002E552F" w:rsidRDefault="000E4F2F" w:rsidP="00FC5396">
      <w:pPr>
        <w:ind w:left="-567"/>
        <w:jc w:val="both"/>
        <w:rPr>
          <w:sz w:val="22"/>
          <w:szCs w:val="22"/>
          <w:lang w:val="ru-RU"/>
        </w:rPr>
      </w:pPr>
      <w:r w:rsidRPr="002E552F">
        <w:rPr>
          <w:sz w:val="22"/>
          <w:szCs w:val="22"/>
          <w:lang w:val="ru-RU"/>
        </w:rPr>
        <w:t xml:space="preserve">Помутнения в хрусталиках ОИ, в OS выраженые. Глазное дно OS не обтальмоскопируется. Гл. дно ОД: ДЗН бледно-розовые. Границы четкие. Единичные микроаневризмы, микрогеморрагии.  Артерии сужены, склерозированы.  Салюс I-II. Вены неравномерно расширены. Д-з: Незрелая катаракта ОД. Зрелая катаракта OS. Препролиферативная  диабетическая  ретинопатия ОИ. </w:t>
      </w:r>
    </w:p>
    <w:p w:rsidR="000E4F2F" w:rsidRPr="002E552F" w:rsidRDefault="000E4F2F" w:rsidP="00FC5396">
      <w:pPr>
        <w:ind w:left="-567"/>
        <w:jc w:val="both"/>
        <w:rPr>
          <w:sz w:val="22"/>
          <w:szCs w:val="22"/>
          <w:lang w:val="ru-RU"/>
        </w:rPr>
      </w:pPr>
      <w:r w:rsidRPr="002E552F">
        <w:rPr>
          <w:sz w:val="22"/>
          <w:szCs w:val="22"/>
          <w:u w:val="single"/>
          <w:lang w:val="ru-RU"/>
        </w:rPr>
        <w:t>04.11.14ЭКГ</w:t>
      </w:r>
      <w:r w:rsidRPr="002E552F">
        <w:rPr>
          <w:sz w:val="22"/>
          <w:szCs w:val="22"/>
          <w:lang w:val="ru-RU"/>
        </w:rPr>
        <w:t xml:space="preserve">: ЧСС - 75уд/мин. Вольтаж сохранен.  Ритм синусовый. Эл. ось отклонена влево. Позиция промежуточная. Гипертрофия левого желудочка. </w:t>
      </w:r>
    </w:p>
    <w:p w:rsidR="000E4F2F" w:rsidRPr="002E552F" w:rsidRDefault="000E4F2F" w:rsidP="00FC5396">
      <w:pPr>
        <w:ind w:left="-567"/>
        <w:jc w:val="both"/>
        <w:rPr>
          <w:sz w:val="22"/>
          <w:szCs w:val="22"/>
          <w:lang w:val="ru-RU"/>
        </w:rPr>
      </w:pPr>
      <w:r w:rsidRPr="002E552F">
        <w:rPr>
          <w:sz w:val="22"/>
          <w:szCs w:val="22"/>
          <w:u w:val="single"/>
          <w:lang w:val="ru-RU"/>
        </w:rPr>
        <w:t>10.11.14 Гастроэнтеролог:</w:t>
      </w:r>
      <w:r w:rsidRPr="002E552F">
        <w:rPr>
          <w:sz w:val="22"/>
          <w:szCs w:val="22"/>
          <w:lang w:val="ru-RU"/>
        </w:rPr>
        <w:t xml:space="preserve"> Эрозивный гастрит, осложнившийся ЖКК (остановившимся). Перегиб желчного пузыря. Постгеморрагическая анемия.</w:t>
      </w:r>
    </w:p>
    <w:p w:rsidR="000E4F2F" w:rsidRPr="002E552F" w:rsidRDefault="000E4F2F" w:rsidP="00FC5396">
      <w:pPr>
        <w:ind w:left="-567"/>
        <w:jc w:val="both"/>
        <w:rPr>
          <w:sz w:val="22"/>
          <w:szCs w:val="22"/>
          <w:lang w:val="ru-RU"/>
        </w:rPr>
      </w:pPr>
      <w:r w:rsidRPr="002E552F">
        <w:rPr>
          <w:sz w:val="22"/>
          <w:szCs w:val="22"/>
          <w:u w:val="single"/>
          <w:lang w:val="ru-RU"/>
        </w:rPr>
        <w:t>06.11.14Кардиолог</w:t>
      </w:r>
      <w:r w:rsidRPr="002E552F">
        <w:rPr>
          <w:sz w:val="22"/>
          <w:szCs w:val="22"/>
          <w:lang w:val="ru-RU"/>
        </w:rPr>
        <w:t>:  ИБС, п/инфарктный (2012) кардиосклероз СН IIA. Ф.кл II. Гипертоническая болезнь II стадии III степени. Гипертензивное сердце СН I. Риск 4.</w:t>
      </w:r>
    </w:p>
    <w:p w:rsidR="000E4F2F" w:rsidRPr="002E552F" w:rsidRDefault="000E4F2F" w:rsidP="00FC5396">
      <w:pPr>
        <w:ind w:left="-567"/>
        <w:jc w:val="both"/>
        <w:rPr>
          <w:sz w:val="22"/>
          <w:szCs w:val="22"/>
          <w:lang w:val="ru-RU"/>
        </w:rPr>
      </w:pPr>
      <w:r w:rsidRPr="002E552F">
        <w:rPr>
          <w:sz w:val="22"/>
          <w:szCs w:val="22"/>
          <w:u w:val="single"/>
          <w:lang w:val="ru-RU"/>
        </w:rPr>
        <w:t>07.11.14Ангиохирург</w:t>
      </w:r>
      <w:r w:rsidRPr="002E552F">
        <w:rPr>
          <w:sz w:val="22"/>
          <w:szCs w:val="22"/>
          <w:lang w:val="ru-RU"/>
        </w:rPr>
        <w:t>: Диаб. ангиопатия артерий н/к. Вторичный лимфостаз пр. н/к. Разрыв кисты Бейкера</w:t>
      </w:r>
    </w:p>
    <w:p w:rsidR="000E4F2F" w:rsidRPr="002E552F" w:rsidRDefault="000E4F2F" w:rsidP="00FC5396">
      <w:pPr>
        <w:ind w:left="-567"/>
        <w:jc w:val="both"/>
        <w:rPr>
          <w:sz w:val="22"/>
          <w:szCs w:val="22"/>
          <w:lang w:val="ru-RU"/>
        </w:rPr>
      </w:pPr>
      <w:r w:rsidRPr="002E552F">
        <w:rPr>
          <w:sz w:val="22"/>
          <w:szCs w:val="22"/>
          <w:u w:val="single"/>
          <w:lang w:val="ru-RU"/>
        </w:rPr>
        <w:t>05.11.14 На г-р прав стопе</w:t>
      </w:r>
      <w:r w:rsidRPr="002E552F">
        <w:rPr>
          <w:sz w:val="22"/>
          <w:szCs w:val="22"/>
          <w:lang w:val="ru-RU"/>
        </w:rPr>
        <w:t xml:space="preserve"> в 2х проекция  без  деструктивных изменений.</w:t>
      </w:r>
    </w:p>
    <w:p w:rsidR="000E4F2F" w:rsidRPr="002E552F" w:rsidRDefault="000E4F2F" w:rsidP="00FC5396">
      <w:pPr>
        <w:ind w:left="-567"/>
        <w:jc w:val="both"/>
        <w:rPr>
          <w:sz w:val="22"/>
          <w:szCs w:val="22"/>
          <w:lang w:val="ru-RU"/>
        </w:rPr>
      </w:pPr>
      <w:r w:rsidRPr="002E552F">
        <w:rPr>
          <w:sz w:val="22"/>
          <w:szCs w:val="22"/>
          <w:u w:val="single"/>
          <w:lang w:val="ru-RU"/>
        </w:rPr>
        <w:t>07.11.14Нефролог:</w:t>
      </w:r>
      <w:r w:rsidRPr="002E552F">
        <w:rPr>
          <w:sz w:val="22"/>
          <w:szCs w:val="22"/>
          <w:lang w:val="ru-RU"/>
        </w:rPr>
        <w:t xml:space="preserve"> ХБП I</w:t>
      </w:r>
      <w:r w:rsidRPr="002E552F">
        <w:rPr>
          <w:sz w:val="22"/>
          <w:szCs w:val="22"/>
          <w:lang w:val="en-US"/>
        </w:rPr>
        <w:t>V</w:t>
      </w:r>
      <w:r w:rsidRPr="002E552F">
        <w:rPr>
          <w:sz w:val="22"/>
          <w:szCs w:val="22"/>
          <w:lang w:val="ru-RU"/>
        </w:rPr>
        <w:t>-</w:t>
      </w:r>
      <w:r w:rsidRPr="002E552F">
        <w:rPr>
          <w:sz w:val="22"/>
          <w:szCs w:val="22"/>
          <w:lang w:val="en-US"/>
        </w:rPr>
        <w:t>V</w:t>
      </w:r>
      <w:r w:rsidRPr="002E552F">
        <w:rPr>
          <w:sz w:val="22"/>
          <w:szCs w:val="22"/>
          <w:lang w:val="ru-RU"/>
        </w:rPr>
        <w:t xml:space="preserve"> ст.: диаб. нефропатия, артериальная гипертензия, анемия</w:t>
      </w:r>
    </w:p>
    <w:p w:rsidR="000E4F2F" w:rsidRPr="002E552F" w:rsidRDefault="000E4F2F" w:rsidP="00FC5396">
      <w:pPr>
        <w:ind w:left="-567"/>
        <w:jc w:val="both"/>
        <w:rPr>
          <w:sz w:val="22"/>
          <w:szCs w:val="22"/>
          <w:lang w:val="ru-RU"/>
        </w:rPr>
      </w:pPr>
      <w:r w:rsidRPr="002E552F">
        <w:rPr>
          <w:sz w:val="22"/>
          <w:szCs w:val="22"/>
          <w:u w:val="single"/>
          <w:lang w:val="ru-RU"/>
        </w:rPr>
        <w:t>07.11.14 ФЭГДС:</w:t>
      </w:r>
      <w:r w:rsidRPr="002E552F">
        <w:rPr>
          <w:sz w:val="22"/>
          <w:szCs w:val="22"/>
          <w:lang w:val="ru-RU"/>
        </w:rPr>
        <w:t xml:space="preserve">  закл: острые эрозии желудка. ЖКК(остановившиеся). </w:t>
      </w:r>
    </w:p>
    <w:p w:rsidR="000E4F2F" w:rsidRPr="002E552F" w:rsidRDefault="000E4F2F" w:rsidP="00FC5396">
      <w:pPr>
        <w:ind w:left="-567"/>
        <w:jc w:val="both"/>
        <w:rPr>
          <w:sz w:val="22"/>
          <w:szCs w:val="22"/>
          <w:lang w:val="ru-RU"/>
        </w:rPr>
      </w:pPr>
      <w:r w:rsidRPr="002E552F">
        <w:rPr>
          <w:sz w:val="22"/>
          <w:szCs w:val="22"/>
          <w:u w:val="single"/>
          <w:lang w:val="ru-RU"/>
        </w:rPr>
        <w:t>06.11.14 УЗИ Дупл. сканирование вен н/к</w:t>
      </w:r>
      <w:r w:rsidRPr="002E552F">
        <w:rPr>
          <w:sz w:val="22"/>
          <w:szCs w:val="22"/>
          <w:lang w:val="ru-RU"/>
        </w:rPr>
        <w:t>: Заключение:  из-за выраженного отека правой голени визуализизация берцовых вен резко затруднена. Резко выраженный лифостаз пр. голени.</w:t>
      </w:r>
    </w:p>
    <w:p w:rsidR="000E4F2F" w:rsidRPr="002E552F" w:rsidRDefault="000E4F2F" w:rsidP="00FC5396">
      <w:pPr>
        <w:ind w:left="-567"/>
        <w:jc w:val="both"/>
        <w:rPr>
          <w:sz w:val="22"/>
          <w:szCs w:val="22"/>
          <w:lang w:val="ru-RU"/>
        </w:rPr>
      </w:pPr>
      <w:r w:rsidRPr="002E552F">
        <w:rPr>
          <w:sz w:val="22"/>
          <w:szCs w:val="22"/>
          <w:u w:val="single"/>
          <w:lang w:val="ru-RU"/>
        </w:rPr>
        <w:t>06.11.14УЗИ(прилагается )</w:t>
      </w:r>
      <w:r w:rsidRPr="002E552F">
        <w:rPr>
          <w:sz w:val="22"/>
          <w:szCs w:val="22"/>
          <w:lang w:val="ru-RU"/>
        </w:rPr>
        <w:t>: Заключение: Эхопризнаки изменений диффузного типа в паренхиме печени; перегиба ж/пузыря в н/3 тела и в области шейки, диффузных изменений в паренхиме правой почки, конкрементов в почках без нарушения урокинетики.</w:t>
      </w:r>
    </w:p>
    <w:p w:rsidR="000E4F2F" w:rsidRPr="002E552F" w:rsidRDefault="000E4F2F" w:rsidP="00FC5396">
      <w:pPr>
        <w:ind w:left="-567"/>
        <w:jc w:val="both"/>
        <w:rPr>
          <w:sz w:val="22"/>
          <w:szCs w:val="22"/>
          <w:lang w:val="ru-RU"/>
        </w:rPr>
      </w:pPr>
      <w:r w:rsidRPr="002E552F">
        <w:rPr>
          <w:sz w:val="22"/>
          <w:szCs w:val="22"/>
          <w:u w:val="single"/>
          <w:lang w:val="ru-RU"/>
        </w:rPr>
        <w:t>04.11.14УЗИ щит. железы</w:t>
      </w:r>
      <w:r w:rsidRPr="002E552F">
        <w:rPr>
          <w:sz w:val="22"/>
          <w:szCs w:val="22"/>
          <w:lang w:val="ru-RU"/>
        </w:rPr>
        <w:t>: Пр д. V = 17,2 см</w:t>
      </w:r>
      <w:r w:rsidRPr="002E552F">
        <w:rPr>
          <w:sz w:val="22"/>
          <w:szCs w:val="22"/>
          <w:vertAlign w:val="superscript"/>
          <w:lang w:val="ru-RU"/>
        </w:rPr>
        <w:t>3</w:t>
      </w:r>
      <w:r w:rsidRPr="002E552F">
        <w:rPr>
          <w:sz w:val="22"/>
          <w:szCs w:val="22"/>
          <w:lang w:val="ru-RU"/>
        </w:rPr>
        <w:t>; лев. д. V =12,8  см</w:t>
      </w:r>
      <w:r w:rsidRPr="002E552F">
        <w:rPr>
          <w:sz w:val="22"/>
          <w:szCs w:val="22"/>
          <w:vertAlign w:val="superscript"/>
          <w:lang w:val="ru-RU"/>
        </w:rPr>
        <w:t>3</w:t>
      </w:r>
    </w:p>
    <w:p w:rsidR="000E4F2F" w:rsidRPr="002E552F" w:rsidRDefault="000E4F2F" w:rsidP="00FC5396">
      <w:pPr>
        <w:ind w:left="-567"/>
        <w:jc w:val="both"/>
        <w:rPr>
          <w:sz w:val="22"/>
          <w:szCs w:val="22"/>
          <w:lang w:val="ru-RU"/>
        </w:rPr>
      </w:pPr>
      <w:r w:rsidRPr="002E552F">
        <w:rPr>
          <w:sz w:val="22"/>
          <w:szCs w:val="22"/>
          <w:lang w:val="ru-RU"/>
        </w:rPr>
        <w:t xml:space="preserve">Щит. железа увеличена, контуры неровные. Эхогенность паренхимы снижена. Эхоструктура крупнозернистая,   мелкий фиброз, многочисленные фиброзные очаги до 0,65 см. (расширенный фолликул). Регионарные л/узлы  не визуализируются. Закл.: Увеличение щит. железы. диффузные изменения паренхимы. </w:t>
      </w:r>
    </w:p>
    <w:p w:rsidR="000E4F2F" w:rsidRPr="002E552F" w:rsidRDefault="000E4F2F" w:rsidP="00FC5396">
      <w:pPr>
        <w:ind w:left="-567"/>
        <w:jc w:val="both"/>
        <w:rPr>
          <w:sz w:val="22"/>
          <w:szCs w:val="22"/>
          <w:lang w:val="ru-RU"/>
        </w:rPr>
      </w:pPr>
      <w:r w:rsidRPr="002E552F">
        <w:rPr>
          <w:sz w:val="22"/>
          <w:szCs w:val="22"/>
          <w:u w:val="single"/>
          <w:lang w:val="ru-RU"/>
        </w:rPr>
        <w:t>Лечение:</w:t>
      </w:r>
      <w:r w:rsidRPr="002E552F">
        <w:rPr>
          <w:sz w:val="22"/>
          <w:szCs w:val="22"/>
          <w:lang w:val="ru-RU"/>
        </w:rPr>
        <w:t xml:space="preserve"> фозикрад, торсид, небивалол, физиотенс, кардиомагнил, актовегин, Фармасулин Н, Фармасулин НNР, предуктал MR, тиотриазолин, ферул лек, солкосерил, цефтазидим, офлоксин, винилин, масло облепихи, альмагель, этамзилат, фурасемид, фенигидин, ксантинол.</w:t>
      </w:r>
    </w:p>
    <w:p w:rsidR="000E4F2F" w:rsidRPr="002E552F" w:rsidRDefault="000E4F2F" w:rsidP="00FC5396">
      <w:pPr>
        <w:ind w:left="-567"/>
        <w:jc w:val="both"/>
        <w:rPr>
          <w:sz w:val="22"/>
          <w:szCs w:val="22"/>
          <w:lang w:val="ru-RU"/>
        </w:rPr>
      </w:pPr>
      <w:bookmarkStart w:id="0" w:name="дд"/>
      <w:bookmarkEnd w:id="0"/>
      <w:r w:rsidRPr="002E552F">
        <w:rPr>
          <w:sz w:val="22"/>
          <w:szCs w:val="22"/>
          <w:u w:val="single"/>
          <w:lang w:val="ru-RU"/>
        </w:rPr>
        <w:t>Состояние больного при выписке</w:t>
      </w:r>
      <w:r w:rsidRPr="002E552F">
        <w:rPr>
          <w:sz w:val="22"/>
          <w:szCs w:val="22"/>
          <w:lang w:val="ru-RU"/>
        </w:rPr>
        <w:t xml:space="preserve">: СД компенсирован. АД 140/80 мм рт. ст. </w:t>
      </w:r>
    </w:p>
    <w:p w:rsidR="000E4F2F" w:rsidRPr="002E552F" w:rsidRDefault="000E4F2F">
      <w:pPr>
        <w:jc w:val="both"/>
        <w:rPr>
          <w:sz w:val="22"/>
          <w:szCs w:val="22"/>
          <w:u w:val="single"/>
          <w:lang w:val="ru-RU"/>
        </w:rPr>
      </w:pPr>
      <w:r w:rsidRPr="002E552F">
        <w:rPr>
          <w:sz w:val="22"/>
          <w:szCs w:val="22"/>
          <w:u w:val="single"/>
          <w:lang w:val="ru-RU"/>
        </w:rPr>
        <w:t xml:space="preserve">Рекомендовано </w:t>
      </w:r>
      <w:r w:rsidRPr="002E552F">
        <w:rPr>
          <w:sz w:val="22"/>
          <w:szCs w:val="22"/>
          <w:lang w:val="ru-RU"/>
        </w:rPr>
        <w:t>:</w:t>
      </w:r>
    </w:p>
    <w:p w:rsidR="000E4F2F" w:rsidRPr="002E552F" w:rsidRDefault="000E4F2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E552F">
        <w:rPr>
          <w:sz w:val="22"/>
          <w:szCs w:val="22"/>
          <w:lang w:val="ru-RU"/>
        </w:rPr>
        <w:t>«Д» наблюдение эндокринолога, уч. терапевта, нефролога, кардиолога, сосудистого хирурга, гематолога, гастроэнтеролога по м\жит.</w:t>
      </w:r>
    </w:p>
    <w:p w:rsidR="000E4F2F" w:rsidRPr="002E552F" w:rsidRDefault="000E4F2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E552F">
        <w:rPr>
          <w:sz w:val="22"/>
          <w:szCs w:val="22"/>
          <w:lang w:val="ru-RU"/>
        </w:rPr>
        <w:t>Диета № 9, ограничение животного белка ,К    в сут. рационе, гипохолестеринемическая диета.</w:t>
      </w:r>
    </w:p>
    <w:p w:rsidR="000E4F2F" w:rsidRPr="002E552F" w:rsidRDefault="000E4F2F" w:rsidP="00DF37FB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E552F">
        <w:rPr>
          <w:sz w:val="22"/>
          <w:szCs w:val="22"/>
          <w:lang w:val="ru-RU"/>
        </w:rPr>
        <w:t>Инсулинотерапия:   Фармасулин НNР п/з- 15ед., /уж -10 ед.</w:t>
      </w:r>
    </w:p>
    <w:p w:rsidR="000E4F2F" w:rsidRPr="002E552F" w:rsidRDefault="000E4F2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E552F">
        <w:rPr>
          <w:sz w:val="22"/>
          <w:szCs w:val="22"/>
          <w:lang w:val="ru-RU"/>
        </w:rPr>
        <w:t>Контроль глик. гемоглобина 1 раз в 6 мес., протеинурии 1р в мес.</w:t>
      </w:r>
    </w:p>
    <w:p w:rsidR="000E4F2F" w:rsidRPr="002E552F" w:rsidRDefault="000E4F2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E552F">
        <w:rPr>
          <w:sz w:val="22"/>
          <w:szCs w:val="22"/>
          <w:lang w:val="ru-RU"/>
        </w:rPr>
        <w:t xml:space="preserve">Гиполипидемическая терапия (аторвастатин 10 мг) с контролем липидограммы. </w:t>
      </w:r>
    </w:p>
    <w:p w:rsidR="000E4F2F" w:rsidRPr="002E552F" w:rsidRDefault="000E4F2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E552F">
        <w:rPr>
          <w:sz w:val="22"/>
          <w:szCs w:val="22"/>
          <w:lang w:val="ru-RU"/>
        </w:rPr>
        <w:t xml:space="preserve">Круглогодично сосудистая терапия: вазонит или агапурин-ретард  1т.*2 р. 1 мес. – курсами (после лечения эрозивного гастрита, повторной конс. гастроэнтеролога).  </w:t>
      </w:r>
    </w:p>
    <w:p w:rsidR="000E4F2F" w:rsidRPr="002E552F" w:rsidRDefault="000E4F2F" w:rsidP="00DF37FB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E552F">
        <w:rPr>
          <w:sz w:val="22"/>
          <w:szCs w:val="22"/>
          <w:lang w:val="ru-RU"/>
        </w:rPr>
        <w:t>Рек. кардиолога: предуктал МR 1т. *2р/д.  1 мес., тиотриазолин 200мг *3р/д, нолипрел форте по 1 табл 1 /день .</w:t>
      </w:r>
    </w:p>
    <w:p w:rsidR="000E4F2F" w:rsidRPr="002E552F" w:rsidRDefault="000E4F2F" w:rsidP="005C25DE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E552F">
        <w:rPr>
          <w:sz w:val="22"/>
          <w:szCs w:val="22"/>
          <w:lang w:val="ru-RU"/>
        </w:rPr>
        <w:t>Рек. невропатолога: преп. а-липоевой к-ты 600 мг в/в кап., витамины гр В, актовегин 10,0 в/в № 10, L-лизин эсцинат 10,0 в/в кап.№ 5-7.</w:t>
      </w:r>
    </w:p>
    <w:p w:rsidR="000E4F2F" w:rsidRPr="002E552F" w:rsidRDefault="000E4F2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E552F">
        <w:rPr>
          <w:sz w:val="22"/>
          <w:szCs w:val="22"/>
          <w:lang w:val="ru-RU"/>
        </w:rPr>
        <w:t>УЗИ щит. железы 1р. в год. Определить ТТГ( в энд .диспансере отказалась ).</w:t>
      </w:r>
    </w:p>
    <w:p w:rsidR="000E4F2F" w:rsidRPr="002E552F" w:rsidRDefault="000E4F2F" w:rsidP="007222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E552F">
        <w:rPr>
          <w:sz w:val="22"/>
          <w:szCs w:val="22"/>
          <w:lang w:val="ru-RU"/>
        </w:rPr>
        <w:t xml:space="preserve">Рек. нефролога: наблюдение нефролога по м/ж, диета с ограничением белка, калия, контроль уровня азотистых шлаков,  ОАК, ОАМ, калия 1р/нед. Контр АД ежедневно. Отменить нолипрел, фозикард. К лечению азомекс 5-10 мг/сут под контр АД, препараты железы, эритропоетины, препараты лактулозы (дуфалак, нормазе, лактувит). Контр креатинина крови, калия крови, СКФ в амб. условиях по м/ж. При снижении СКФ ниже 15 мм/мин  представить на диализную комиссию для решения вопроса о лечении  гемодиализом. </w:t>
      </w:r>
    </w:p>
    <w:p w:rsidR="000E4F2F" w:rsidRPr="002E552F" w:rsidRDefault="000E4F2F" w:rsidP="004776AB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E552F">
        <w:rPr>
          <w:sz w:val="22"/>
          <w:szCs w:val="22"/>
          <w:lang w:val="ru-RU"/>
        </w:rPr>
        <w:t>Рек гастроэнтеролога: стол №1-9 даларгтн 1,0 в/м № 10, фосфалюгель (маалокс или гавискон) по 1п 3р\д ч/з 30-40 мин после еды 2 нед, пробиз по 1к 2р\д 10 дней. Флемоксин-солютаб 1000 мг по 1к  2р/д 7-10 дней. Конс хирурга гематолога.</w:t>
      </w:r>
    </w:p>
    <w:p w:rsidR="000E4F2F" w:rsidRPr="002E552F" w:rsidRDefault="000E4F2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E552F">
        <w:rPr>
          <w:sz w:val="22"/>
          <w:szCs w:val="22"/>
          <w:lang w:val="ru-RU"/>
        </w:rPr>
        <w:t xml:space="preserve">Рек. окулиста: окювайт лютеин форте 1т.*1р/д., тауфон 2к.*3р/д. в ОИ, трайкор 1т 1р/д, конс. катарактального хирурга. </w:t>
      </w:r>
    </w:p>
    <w:p w:rsidR="000E4F2F" w:rsidRPr="002E552F" w:rsidRDefault="000E4F2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E552F">
        <w:rPr>
          <w:sz w:val="22"/>
          <w:szCs w:val="22"/>
          <w:lang w:val="ru-RU"/>
        </w:rPr>
        <w:t>Рек ангиохирурга: веносмил 1т 3р\д 2 нед, серрата 2т 2р\д 1 нед, бадяга гель местно. L-лизин эсцинат 5,0 в/в кап,эластическое бинтование .</w:t>
      </w:r>
    </w:p>
    <w:p w:rsidR="000E4F2F" w:rsidRPr="002E552F" w:rsidRDefault="000E4F2F">
      <w:pPr>
        <w:jc w:val="both"/>
        <w:rPr>
          <w:b/>
          <w:sz w:val="22"/>
          <w:szCs w:val="22"/>
          <w:lang w:val="ru-RU"/>
        </w:rPr>
      </w:pPr>
    </w:p>
    <w:p w:rsidR="000E4F2F" w:rsidRPr="002E552F" w:rsidRDefault="000E4F2F" w:rsidP="004468E8">
      <w:pPr>
        <w:pStyle w:val="Heading5"/>
        <w:rPr>
          <w:sz w:val="22"/>
          <w:szCs w:val="22"/>
        </w:rPr>
      </w:pPr>
      <w:bookmarkStart w:id="1" w:name="оо"/>
      <w:bookmarkEnd w:id="1"/>
      <w:r w:rsidRPr="002E552F">
        <w:rPr>
          <w:sz w:val="22"/>
          <w:szCs w:val="22"/>
        </w:rPr>
        <w:t xml:space="preserve">Леч. врач  Соловьюк Е.А. </w:t>
      </w:r>
    </w:p>
    <w:p w:rsidR="000E4F2F" w:rsidRPr="002E552F" w:rsidRDefault="000E4F2F" w:rsidP="004468E8">
      <w:pPr>
        <w:jc w:val="both"/>
        <w:rPr>
          <w:sz w:val="22"/>
          <w:szCs w:val="22"/>
          <w:lang w:val="ru-RU"/>
        </w:rPr>
      </w:pPr>
      <w:r w:rsidRPr="002E552F">
        <w:rPr>
          <w:sz w:val="22"/>
          <w:szCs w:val="22"/>
          <w:lang w:val="ru-RU"/>
        </w:rPr>
        <w:t>Зав. отд.  Фещук И.А.</w:t>
      </w:r>
    </w:p>
    <w:p w:rsidR="000E4F2F" w:rsidRPr="005C25DE" w:rsidRDefault="000E4F2F" w:rsidP="00E01E7C">
      <w:pPr>
        <w:jc w:val="both"/>
        <w:rPr>
          <w:lang w:val="ru-RU"/>
        </w:rPr>
      </w:pPr>
      <w:r w:rsidRPr="002E552F">
        <w:rPr>
          <w:sz w:val="22"/>
          <w:szCs w:val="22"/>
          <w:lang w:val="ru-RU"/>
        </w:rPr>
        <w:t>Нач. мед. Костина</w:t>
      </w:r>
      <w:r w:rsidRPr="005C25DE">
        <w:rPr>
          <w:lang w:val="ru-RU"/>
        </w:rPr>
        <w:t xml:space="preserve"> Т.К.</w:t>
      </w:r>
    </w:p>
    <w:sectPr w:rsidR="000E4F2F" w:rsidRPr="005C25DE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4F2F" w:rsidRDefault="000E4F2F" w:rsidP="00080012">
      <w:r>
        <w:separator/>
      </w:r>
    </w:p>
  </w:endnote>
  <w:endnote w:type="continuationSeparator" w:id="1">
    <w:p w:rsidR="000E4F2F" w:rsidRDefault="000E4F2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4F2F" w:rsidRDefault="000E4F2F" w:rsidP="00080012">
      <w:r>
        <w:separator/>
      </w:r>
    </w:p>
  </w:footnote>
  <w:footnote w:type="continuationSeparator" w:id="1">
    <w:p w:rsidR="000E4F2F" w:rsidRDefault="000E4F2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0E4F2F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0E4F2F" w:rsidRPr="00244DF4" w:rsidRDefault="000E4F2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0E4F2F" w:rsidRPr="00244DF4" w:rsidRDefault="000E4F2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0E4F2F" w:rsidRPr="00244DF4" w:rsidRDefault="000E4F2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E4F2F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0E4F2F" w:rsidRPr="00244DF4" w:rsidRDefault="000E4F2F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0E4F2F" w:rsidRPr="00244DF4" w:rsidRDefault="000E4F2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0E4F2F" w:rsidRPr="00244DF4" w:rsidRDefault="000E4F2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E4F2F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0E4F2F" w:rsidRPr="00244DF4" w:rsidRDefault="000E4F2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0E4F2F" w:rsidRPr="00244DF4" w:rsidRDefault="000E4F2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0E4F2F" w:rsidRPr="00244DF4" w:rsidRDefault="000E4F2F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E4F2F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0E4F2F" w:rsidRPr="00080012" w:rsidRDefault="000E4F2F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0E4F2F" w:rsidRPr="00080012" w:rsidRDefault="000E4F2F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0E4F2F" w:rsidRPr="00080012" w:rsidRDefault="000E4F2F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E4F2F" w:rsidRDefault="000E4F2F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0500"/>
    <w:rsid w:val="00021776"/>
    <w:rsid w:val="0003342B"/>
    <w:rsid w:val="00035129"/>
    <w:rsid w:val="00036272"/>
    <w:rsid w:val="00036393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0E4F2F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6829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04C0C"/>
    <w:rsid w:val="002105BD"/>
    <w:rsid w:val="00210D8C"/>
    <w:rsid w:val="00216338"/>
    <w:rsid w:val="002200D4"/>
    <w:rsid w:val="00221AB6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332"/>
    <w:rsid w:val="002B3AC8"/>
    <w:rsid w:val="002B4F0D"/>
    <w:rsid w:val="002C0E55"/>
    <w:rsid w:val="002E3A95"/>
    <w:rsid w:val="002E552F"/>
    <w:rsid w:val="002E7399"/>
    <w:rsid w:val="002F252F"/>
    <w:rsid w:val="00306D8F"/>
    <w:rsid w:val="003129CA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46BCC"/>
    <w:rsid w:val="003504F4"/>
    <w:rsid w:val="00355485"/>
    <w:rsid w:val="00357EBC"/>
    <w:rsid w:val="00360D88"/>
    <w:rsid w:val="00361C3D"/>
    <w:rsid w:val="00363AF6"/>
    <w:rsid w:val="00364723"/>
    <w:rsid w:val="00377594"/>
    <w:rsid w:val="003A207C"/>
    <w:rsid w:val="003A52A7"/>
    <w:rsid w:val="003E2857"/>
    <w:rsid w:val="003E3C1C"/>
    <w:rsid w:val="003E4F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776AB"/>
    <w:rsid w:val="00490057"/>
    <w:rsid w:val="004926CC"/>
    <w:rsid w:val="00495B23"/>
    <w:rsid w:val="004A3000"/>
    <w:rsid w:val="004A32B9"/>
    <w:rsid w:val="004A4794"/>
    <w:rsid w:val="004A4A54"/>
    <w:rsid w:val="004A5B1F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38CD"/>
    <w:rsid w:val="00574CED"/>
    <w:rsid w:val="00577CFF"/>
    <w:rsid w:val="00577E6E"/>
    <w:rsid w:val="005867EC"/>
    <w:rsid w:val="005A10EF"/>
    <w:rsid w:val="005A159B"/>
    <w:rsid w:val="005A366F"/>
    <w:rsid w:val="005A623A"/>
    <w:rsid w:val="005C0E37"/>
    <w:rsid w:val="005C25DE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D0E26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6A5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3F6"/>
    <w:rsid w:val="00864431"/>
    <w:rsid w:val="00864C00"/>
    <w:rsid w:val="0086526E"/>
    <w:rsid w:val="00867E71"/>
    <w:rsid w:val="00881DDD"/>
    <w:rsid w:val="0088455F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12E4"/>
    <w:rsid w:val="00922E6A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B3D07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37C80"/>
    <w:rsid w:val="00A42D89"/>
    <w:rsid w:val="00A4617D"/>
    <w:rsid w:val="00A6265A"/>
    <w:rsid w:val="00A6273A"/>
    <w:rsid w:val="00A64274"/>
    <w:rsid w:val="00A73670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E6954"/>
    <w:rsid w:val="00AF0197"/>
    <w:rsid w:val="00B033E4"/>
    <w:rsid w:val="00B040F0"/>
    <w:rsid w:val="00B063AA"/>
    <w:rsid w:val="00B16629"/>
    <w:rsid w:val="00B25968"/>
    <w:rsid w:val="00B32409"/>
    <w:rsid w:val="00B43464"/>
    <w:rsid w:val="00B4456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50DC8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D0B9D"/>
    <w:rsid w:val="00CE2CC3"/>
    <w:rsid w:val="00D01CAA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5068"/>
    <w:rsid w:val="00D51C5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E6F32"/>
    <w:rsid w:val="00DF37FB"/>
    <w:rsid w:val="00DF5A7C"/>
    <w:rsid w:val="00E01E7C"/>
    <w:rsid w:val="00E03632"/>
    <w:rsid w:val="00E04C6C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07BF1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355485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355485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355485"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559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9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9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9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9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9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9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9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9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9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9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9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9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59</TotalTime>
  <Pages>2</Pages>
  <Words>1219</Words>
  <Characters>6949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14</cp:revision>
  <cp:lastPrinted>2014-11-11T07:44:00Z</cp:lastPrinted>
  <dcterms:created xsi:type="dcterms:W3CDTF">2014-11-10T11:23:00Z</dcterms:created>
  <dcterms:modified xsi:type="dcterms:W3CDTF">2014-11-11T07:46:00Z</dcterms:modified>
</cp:coreProperties>
</file>