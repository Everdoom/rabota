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A7A" w:rsidRPr="008C27E9" w:rsidRDefault="00DB2A7A" w:rsidP="00FC5396">
      <w:pPr>
        <w:pStyle w:val="Heading4"/>
        <w:ind w:left="-567" w:right="-58"/>
        <w:rPr>
          <w:b w:val="0"/>
          <w:sz w:val="24"/>
          <w:szCs w:val="24"/>
        </w:rPr>
      </w:pPr>
      <w:r w:rsidRPr="008C27E9">
        <w:rPr>
          <w:b w:val="0"/>
          <w:sz w:val="24"/>
          <w:szCs w:val="24"/>
        </w:rPr>
        <w:t>Выписной эпикриз</w:t>
      </w:r>
    </w:p>
    <w:p w:rsidR="00DB2A7A" w:rsidRPr="008C27E9" w:rsidRDefault="00DB2A7A" w:rsidP="00FC5396">
      <w:pPr>
        <w:pStyle w:val="Heading4"/>
        <w:ind w:left="-567"/>
        <w:rPr>
          <w:b w:val="0"/>
          <w:sz w:val="24"/>
          <w:szCs w:val="24"/>
        </w:rPr>
      </w:pPr>
      <w:r w:rsidRPr="008C27E9">
        <w:rPr>
          <w:b w:val="0"/>
          <w:sz w:val="24"/>
          <w:szCs w:val="24"/>
        </w:rPr>
        <w:t>Из истории болезни №  1310</w:t>
      </w:r>
    </w:p>
    <w:p w:rsidR="00DB2A7A" w:rsidRPr="008C27E9" w:rsidRDefault="00DB2A7A" w:rsidP="00FC5396">
      <w:pPr>
        <w:pStyle w:val="Heading5"/>
        <w:ind w:left="-567"/>
        <w:rPr>
          <w:sz w:val="24"/>
          <w:szCs w:val="24"/>
        </w:rPr>
      </w:pPr>
      <w:r w:rsidRPr="008C27E9">
        <w:rPr>
          <w:sz w:val="24"/>
          <w:szCs w:val="24"/>
        </w:rPr>
        <w:t>Ф.И.О: Кулько Виктор Юрьевич</w:t>
      </w:r>
    </w:p>
    <w:p w:rsidR="00DB2A7A" w:rsidRPr="008C27E9" w:rsidRDefault="00DB2A7A" w:rsidP="00FC5396">
      <w:pPr>
        <w:ind w:left="-567"/>
        <w:jc w:val="both"/>
        <w:rPr>
          <w:lang w:val="ru-RU"/>
        </w:rPr>
      </w:pPr>
      <w:r w:rsidRPr="008C27E9">
        <w:rPr>
          <w:lang w:val="ru-RU"/>
        </w:rPr>
        <w:t>Год рождения: 1995</w:t>
      </w:r>
    </w:p>
    <w:p w:rsidR="00DB2A7A" w:rsidRPr="008C27E9" w:rsidRDefault="00DB2A7A" w:rsidP="00FC5396">
      <w:pPr>
        <w:ind w:left="-567"/>
        <w:jc w:val="both"/>
        <w:rPr>
          <w:lang w:val="ru-RU"/>
        </w:rPr>
      </w:pPr>
      <w:r w:rsidRPr="008C27E9">
        <w:rPr>
          <w:lang w:val="ru-RU"/>
        </w:rPr>
        <w:t>Место жительства: Новониколаевский р-н пгт Новониколаевка, ул Войкова 32</w:t>
      </w:r>
    </w:p>
    <w:p w:rsidR="00DB2A7A" w:rsidRPr="008C27E9" w:rsidRDefault="00DB2A7A" w:rsidP="00FC5396">
      <w:pPr>
        <w:ind w:left="-567"/>
        <w:jc w:val="both"/>
        <w:rPr>
          <w:lang w:val="ru-RU"/>
        </w:rPr>
      </w:pPr>
      <w:r w:rsidRPr="008C27E9">
        <w:rPr>
          <w:lang w:val="ru-RU"/>
        </w:rPr>
        <w:t>Место работы: Запорожский областной центр профессиональной реабилитации инвалидов, студент</w:t>
      </w:r>
    </w:p>
    <w:p w:rsidR="00DB2A7A" w:rsidRPr="008C27E9" w:rsidRDefault="00DB2A7A" w:rsidP="00FC5396">
      <w:pPr>
        <w:ind w:left="-567"/>
        <w:jc w:val="both"/>
        <w:rPr>
          <w:lang w:val="ru-RU"/>
        </w:rPr>
      </w:pPr>
      <w:r w:rsidRPr="008C27E9">
        <w:rPr>
          <w:lang w:val="ru-RU"/>
        </w:rPr>
        <w:t>Находился на лечении с   22.10.14 по  04.11.14 в  энд. отд.( с 22.10-27.10.2014 в ОИТ )</w:t>
      </w:r>
    </w:p>
    <w:p w:rsidR="00DB2A7A" w:rsidRPr="008C27E9" w:rsidRDefault="00DB2A7A" w:rsidP="008C2D84">
      <w:pPr>
        <w:ind w:left="-567"/>
        <w:jc w:val="both"/>
        <w:rPr>
          <w:lang w:val="ru-RU"/>
        </w:rPr>
      </w:pPr>
      <w:r w:rsidRPr="008C27E9">
        <w:rPr>
          <w:u w:val="single"/>
          <w:lang w:val="ru-RU"/>
        </w:rPr>
        <w:t>Диагноз:</w:t>
      </w:r>
      <w:r w:rsidRPr="008C27E9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Кетоацидотическое состояние .ХБП II ст. Диабетическая нефропатия III ст. Диаб. ангиопатия артерий н/к. НЦД по смешанному типу. Неполная блокада  ПНПГ. СН0. Острый ринит.</w:t>
      </w:r>
    </w:p>
    <w:p w:rsidR="00DB2A7A" w:rsidRPr="008C27E9" w:rsidRDefault="00DB2A7A" w:rsidP="00FC5396">
      <w:pPr>
        <w:ind w:left="-567"/>
        <w:jc w:val="both"/>
        <w:rPr>
          <w:lang w:val="ru-RU"/>
        </w:rPr>
      </w:pPr>
      <w:r w:rsidRPr="008C27E9">
        <w:rPr>
          <w:u w:val="single"/>
          <w:lang w:val="ru-RU"/>
        </w:rPr>
        <w:t xml:space="preserve">Жалобы при поступлении </w:t>
      </w:r>
      <w:r w:rsidRPr="008C27E9">
        <w:rPr>
          <w:lang w:val="ru-RU"/>
        </w:rPr>
        <w:t>на сухость во рту, жажду, полиурию,  боли  в н/к, судороги, онемение ног, повышение АД макс. до 160/80 мм рт.ст., головные боли,  частые гипогликемические состояния в разное время суток .</w:t>
      </w:r>
    </w:p>
    <w:p w:rsidR="00DB2A7A" w:rsidRPr="008C27E9" w:rsidRDefault="00DB2A7A" w:rsidP="00FC5396">
      <w:pPr>
        <w:ind w:left="-567"/>
        <w:jc w:val="both"/>
        <w:rPr>
          <w:lang w:val="ru-RU"/>
        </w:rPr>
      </w:pPr>
      <w:r w:rsidRPr="008C27E9">
        <w:rPr>
          <w:u w:val="single"/>
          <w:lang w:val="ru-RU"/>
        </w:rPr>
        <w:t>Краткий анамнез</w:t>
      </w:r>
      <w:r w:rsidRPr="008C27E9">
        <w:rPr>
          <w:lang w:val="ru-RU"/>
        </w:rPr>
        <w:t>: СД выявлен в 2009г.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 Актрапид НМ:  п/з- 12ед., п/о- 10ед., п/у-12 ед., Протафан НМ 22.00 – 10 ед. Гликемия –2,4-11,7 ммоль/л. НвАIс – 10,0 % от  16.09.14. Последнее стац. лечение  в 2013г. Повышение АД в течение года лет. Госпитализирован  в обл. энд. диспансер для коррекции инсулинотерапии,  лечения хр. осложнений СД.</w:t>
      </w:r>
    </w:p>
    <w:p w:rsidR="00DB2A7A" w:rsidRPr="008C27E9" w:rsidRDefault="00DB2A7A" w:rsidP="00FC5396">
      <w:pPr>
        <w:ind w:left="-567"/>
        <w:jc w:val="both"/>
        <w:rPr>
          <w:u w:val="single"/>
          <w:lang w:val="ru-RU"/>
        </w:rPr>
      </w:pPr>
      <w:r w:rsidRPr="008C27E9">
        <w:rPr>
          <w:u w:val="single"/>
          <w:lang w:val="ru-RU"/>
        </w:rPr>
        <w:t>Данные лабораторных исследований.</w:t>
      </w:r>
    </w:p>
    <w:p w:rsidR="00DB2A7A" w:rsidRPr="008C27E9" w:rsidRDefault="00DB2A7A" w:rsidP="00FC5396">
      <w:pPr>
        <w:ind w:left="-567"/>
        <w:jc w:val="both"/>
        <w:rPr>
          <w:lang w:val="ru-RU"/>
        </w:rPr>
      </w:pPr>
      <w:r w:rsidRPr="008C27E9">
        <w:rPr>
          <w:lang w:val="ru-RU"/>
        </w:rPr>
        <w:t xml:space="preserve">22.10.14 Общ. ан. крови Нв –135  г/л  эритр –  4,2лейк –7,6  СОЭ –14  мм/час   </w:t>
      </w:r>
    </w:p>
    <w:p w:rsidR="00DB2A7A" w:rsidRPr="008C27E9" w:rsidRDefault="00DB2A7A" w:rsidP="00FC5396">
      <w:pPr>
        <w:ind w:left="-567"/>
        <w:jc w:val="both"/>
        <w:rPr>
          <w:lang w:val="ru-RU"/>
        </w:rPr>
      </w:pPr>
      <w:r w:rsidRPr="008C27E9">
        <w:rPr>
          <w:lang w:val="ru-RU"/>
        </w:rPr>
        <w:t xml:space="preserve">э- %2    п- 0%   с- 72%   л-  20%   м- 6%  </w:t>
      </w:r>
    </w:p>
    <w:p w:rsidR="00DB2A7A" w:rsidRPr="008C27E9" w:rsidRDefault="00DB2A7A" w:rsidP="003047E5">
      <w:pPr>
        <w:ind w:left="-567"/>
        <w:jc w:val="both"/>
        <w:rPr>
          <w:lang w:val="ru-RU"/>
        </w:rPr>
      </w:pPr>
      <w:r w:rsidRPr="008C27E9">
        <w:rPr>
          <w:lang w:val="ru-RU"/>
        </w:rPr>
        <w:t xml:space="preserve">23.10.14 Биохимия: хол –3,95 тригл -1,80 ХСЛПВП -0,72 ХСЛПНП – 2,41Катер – 4,5мочевина – 5,4 креатинин – 135,6  бил общ –22,1  бил пр –4,4  тим – 3,2 АСТ –  0,48 АЛТ –0,31   ммоль/л; </w:t>
      </w:r>
    </w:p>
    <w:p w:rsidR="00DB2A7A" w:rsidRPr="008C27E9" w:rsidRDefault="00DB2A7A" w:rsidP="003047E5">
      <w:pPr>
        <w:ind w:left="-567"/>
        <w:jc w:val="both"/>
        <w:rPr>
          <w:lang w:val="ru-RU"/>
        </w:rPr>
      </w:pPr>
      <w:r w:rsidRPr="008C27E9">
        <w:rPr>
          <w:lang w:val="ru-RU"/>
        </w:rPr>
        <w:t xml:space="preserve">28.10.14 Биохимия: мочевина –6,6  креатинин –98,4   бил общ –13,0  бил пр –3,2  </w:t>
      </w:r>
    </w:p>
    <w:p w:rsidR="00DB2A7A" w:rsidRPr="008C27E9" w:rsidRDefault="00DB2A7A" w:rsidP="003047E5">
      <w:pPr>
        <w:ind w:left="-567"/>
        <w:jc w:val="both"/>
        <w:rPr>
          <w:lang w:val="ru-RU"/>
        </w:rPr>
      </w:pPr>
      <w:r w:rsidRPr="008C27E9">
        <w:rPr>
          <w:lang w:val="ru-RU"/>
        </w:rPr>
        <w:t>22.10.14 Амилаза 49 (0-90) ед.</w:t>
      </w:r>
    </w:p>
    <w:p w:rsidR="00DB2A7A" w:rsidRPr="008C27E9" w:rsidRDefault="00DB2A7A" w:rsidP="00EF7377">
      <w:pPr>
        <w:ind w:left="-567"/>
        <w:jc w:val="both"/>
        <w:rPr>
          <w:lang w:val="ru-RU"/>
        </w:rPr>
      </w:pPr>
      <w:r w:rsidRPr="008C27E9">
        <w:rPr>
          <w:lang w:val="ru-RU"/>
        </w:rPr>
        <w:t>22.10.14 Гемогл –  136; гематокр 0,48  ; общ. белок – 71  г/л; К –3,7   ; Nа –140   ммоль/л</w:t>
      </w:r>
    </w:p>
    <w:p w:rsidR="00DB2A7A" w:rsidRPr="008C27E9" w:rsidRDefault="00DB2A7A" w:rsidP="00FC5396">
      <w:pPr>
        <w:ind w:left="-567"/>
        <w:jc w:val="both"/>
        <w:rPr>
          <w:lang w:val="ru-RU"/>
        </w:rPr>
      </w:pPr>
      <w:r w:rsidRPr="008C27E9">
        <w:rPr>
          <w:lang w:val="ru-RU"/>
        </w:rPr>
        <w:t>23.10.14 Коагулограмма: вр. сверт. –11   мин.; ПТИ – 92,6  %; фибр – 2,7 г/л; фибр Б – отр; АКТ –100 %; св. гепарин – 4*10-4</w:t>
      </w:r>
    </w:p>
    <w:p w:rsidR="00DB2A7A" w:rsidRPr="008C27E9" w:rsidRDefault="00DB2A7A" w:rsidP="00FC5396">
      <w:pPr>
        <w:ind w:left="-567"/>
        <w:jc w:val="both"/>
        <w:rPr>
          <w:lang w:val="ru-RU"/>
        </w:rPr>
      </w:pPr>
      <w:r w:rsidRPr="008C27E9">
        <w:rPr>
          <w:lang w:val="ru-RU"/>
        </w:rPr>
        <w:t>23.10.14 К -4,6 ммоль/л</w:t>
      </w:r>
    </w:p>
    <w:p w:rsidR="00DB2A7A" w:rsidRPr="008C27E9" w:rsidRDefault="00DB2A7A" w:rsidP="00687F20">
      <w:pPr>
        <w:ind w:left="-567"/>
        <w:jc w:val="both"/>
        <w:rPr>
          <w:bCs/>
          <w:lang w:val="ru-RU"/>
        </w:rPr>
      </w:pPr>
      <w:r w:rsidRPr="008C27E9">
        <w:rPr>
          <w:bCs/>
          <w:lang w:val="ru-RU"/>
        </w:rPr>
        <w:t>24.10.14 Проба Реберга: Д-3,2 л, d- 2,22мл/мин., S- 1,91кв.м, креатинин крови-74,4 мкмоль/л;  креатинин мочи- 31,8 мкмоль/л;  КФ-85,94 мл/мин;  КР- 97,41 %</w:t>
      </w:r>
    </w:p>
    <w:p w:rsidR="00DB2A7A" w:rsidRPr="008C27E9" w:rsidRDefault="00DB2A7A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8C27E9">
        <w:rPr>
          <w:b w:val="0"/>
          <w:sz w:val="24"/>
          <w:szCs w:val="24"/>
        </w:rPr>
        <w:t>22.10.14 Общ. ан. мочи уд вес 1030  лейк –0-1-2   в п/зр белок – отр  ацетон –2++;  эпит. пл. -ед ; эпит. перех. -  в п/зр</w:t>
      </w:r>
    </w:p>
    <w:p w:rsidR="00DB2A7A" w:rsidRPr="008C27E9" w:rsidRDefault="00DB2A7A" w:rsidP="00687F20">
      <w:pPr>
        <w:ind w:left="-567"/>
        <w:rPr>
          <w:lang w:val="ru-RU"/>
        </w:rPr>
      </w:pPr>
      <w:r w:rsidRPr="008C27E9">
        <w:rPr>
          <w:lang w:val="ru-RU"/>
        </w:rPr>
        <w:t>С 26.10.14 ацетон – отр.</w:t>
      </w:r>
    </w:p>
    <w:p w:rsidR="00DB2A7A" w:rsidRPr="008C27E9" w:rsidRDefault="00DB2A7A" w:rsidP="00687F20">
      <w:pPr>
        <w:ind w:left="-567"/>
        <w:rPr>
          <w:lang w:val="ru-RU"/>
        </w:rPr>
      </w:pPr>
      <w:r w:rsidRPr="008C27E9">
        <w:rPr>
          <w:lang w:val="ru-RU"/>
        </w:rPr>
        <w:t>23.10.14 Анализ мочи по Нечипоренко лейк - 500 эритр -  белок – отр</w:t>
      </w:r>
    </w:p>
    <w:p w:rsidR="00DB2A7A" w:rsidRPr="008C27E9" w:rsidRDefault="00DB2A7A" w:rsidP="00FC5396">
      <w:pPr>
        <w:ind w:left="-567"/>
        <w:rPr>
          <w:lang w:val="ru-RU"/>
        </w:rPr>
      </w:pPr>
      <w:r w:rsidRPr="008C27E9">
        <w:rPr>
          <w:lang w:val="ru-RU"/>
        </w:rPr>
        <w:t>24.10.14 Суточная глюкозурия –  2,31%;   Суточная протеинурия –  отр</w:t>
      </w:r>
    </w:p>
    <w:p w:rsidR="00DB2A7A" w:rsidRPr="008C27E9" w:rsidRDefault="00DB2A7A" w:rsidP="00FC5396">
      <w:pPr>
        <w:pStyle w:val="Heading5"/>
        <w:ind w:left="-567"/>
        <w:rPr>
          <w:sz w:val="24"/>
          <w:szCs w:val="24"/>
        </w:rPr>
      </w:pPr>
      <w:r w:rsidRPr="008C27E9">
        <w:rPr>
          <w:sz w:val="24"/>
          <w:szCs w:val="24"/>
        </w:rPr>
        <w:t>24.10.14 Микроальбуминурия – 61,7мг/сут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DB2A7A" w:rsidRPr="008C27E9" w:rsidTr="00B76356">
        <w:tc>
          <w:tcPr>
            <w:tcW w:w="2518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 xml:space="preserve">Гликемический </w:t>
            </w:r>
          </w:p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22.00</w:t>
            </w:r>
          </w:p>
        </w:tc>
      </w:tr>
      <w:tr w:rsidR="00DB2A7A" w:rsidRPr="008C27E9" w:rsidTr="00B76356">
        <w:tc>
          <w:tcPr>
            <w:tcW w:w="2518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2A7A" w:rsidRPr="008C27E9" w:rsidRDefault="00DB2A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6,3</w:t>
            </w:r>
          </w:p>
        </w:tc>
      </w:tr>
      <w:tr w:rsidR="00DB2A7A" w:rsidRPr="008C27E9" w:rsidTr="00B76356">
        <w:tc>
          <w:tcPr>
            <w:tcW w:w="2518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</w:p>
        </w:tc>
      </w:tr>
      <w:tr w:rsidR="00DB2A7A" w:rsidRPr="008C27E9" w:rsidTr="00B76356">
        <w:tc>
          <w:tcPr>
            <w:tcW w:w="2518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</w:p>
        </w:tc>
      </w:tr>
      <w:tr w:rsidR="00DB2A7A" w:rsidRPr="008C27E9" w:rsidTr="00B76356">
        <w:tc>
          <w:tcPr>
            <w:tcW w:w="2518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</w:p>
        </w:tc>
      </w:tr>
      <w:tr w:rsidR="00DB2A7A" w:rsidRPr="008C27E9" w:rsidTr="00B76356">
        <w:tc>
          <w:tcPr>
            <w:tcW w:w="2518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</w:p>
        </w:tc>
      </w:tr>
      <w:tr w:rsidR="00DB2A7A" w:rsidRPr="008C27E9" w:rsidTr="00B76356">
        <w:tc>
          <w:tcPr>
            <w:tcW w:w="2518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2A7A" w:rsidRPr="008C27E9" w:rsidRDefault="00DB2A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7,8</w:t>
            </w:r>
          </w:p>
        </w:tc>
      </w:tr>
      <w:tr w:rsidR="00DB2A7A" w:rsidRPr="008C27E9" w:rsidTr="00B76356">
        <w:tc>
          <w:tcPr>
            <w:tcW w:w="2518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2A7A" w:rsidRPr="008C27E9" w:rsidRDefault="00DB2A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  <w:r w:rsidRPr="008C27E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B2A7A" w:rsidRPr="008C27E9" w:rsidRDefault="00DB2A7A" w:rsidP="00B76356">
            <w:pPr>
              <w:rPr>
                <w:lang w:val="ru-RU"/>
              </w:rPr>
            </w:pPr>
          </w:p>
        </w:tc>
      </w:tr>
    </w:tbl>
    <w:p w:rsidR="00DB2A7A" w:rsidRPr="008C27E9" w:rsidRDefault="00DB2A7A" w:rsidP="00FC5396">
      <w:pPr>
        <w:ind w:left="-567"/>
        <w:jc w:val="both"/>
        <w:rPr>
          <w:lang w:val="ru-RU"/>
        </w:rPr>
      </w:pPr>
      <w:r w:rsidRPr="008C27E9">
        <w:rPr>
          <w:u w:val="single"/>
          <w:lang w:val="ru-RU"/>
        </w:rPr>
        <w:t>22.10.14Невропатолог</w:t>
      </w:r>
      <w:r w:rsidRPr="008C27E9">
        <w:rPr>
          <w:lang w:val="ru-RU"/>
        </w:rPr>
        <w:t>: Со стороны ЦНС и ПНС без органической патологии</w:t>
      </w:r>
    </w:p>
    <w:p w:rsidR="00DB2A7A" w:rsidRPr="008C27E9" w:rsidRDefault="00DB2A7A" w:rsidP="00FC5396">
      <w:pPr>
        <w:ind w:left="-567"/>
        <w:jc w:val="both"/>
        <w:rPr>
          <w:lang w:val="ru-RU"/>
        </w:rPr>
      </w:pPr>
      <w:r w:rsidRPr="008C27E9">
        <w:rPr>
          <w:u w:val="single"/>
          <w:lang w:val="ru-RU"/>
        </w:rPr>
        <w:t>22.10.14ЭКГ</w:t>
      </w:r>
      <w:r w:rsidRPr="008C27E9">
        <w:rPr>
          <w:lang w:val="ru-RU"/>
        </w:rPr>
        <w:t xml:space="preserve">: ЧСС -100 уд/мин. Вольтаж сохранен.  Ритм синусовый, тахикардия. Эл. ось </w:t>
      </w:r>
      <w:r w:rsidRPr="008C27E9">
        <w:rPr>
          <w:lang w:val="en-US"/>
        </w:rPr>
        <w:t>S</w:t>
      </w:r>
      <w:r w:rsidRPr="008C27E9">
        <w:rPr>
          <w:lang w:val="ru-RU"/>
        </w:rPr>
        <w:t>-тип ЭКГ. Позиция неопределенная. Неполная блокада ПНПГ. Заммедление АВ проводимости.</w:t>
      </w:r>
    </w:p>
    <w:p w:rsidR="00DB2A7A" w:rsidRPr="008C27E9" w:rsidRDefault="00DB2A7A" w:rsidP="00FC5396">
      <w:pPr>
        <w:ind w:left="-567"/>
        <w:jc w:val="both"/>
        <w:rPr>
          <w:lang w:val="ru-RU"/>
        </w:rPr>
      </w:pPr>
      <w:r w:rsidRPr="008C27E9">
        <w:rPr>
          <w:u w:val="single"/>
          <w:lang w:val="ru-RU"/>
        </w:rPr>
        <w:t>31.10.14ЛОР</w:t>
      </w:r>
      <w:r w:rsidRPr="008C27E9">
        <w:rPr>
          <w:lang w:val="ru-RU"/>
        </w:rPr>
        <w:t>: О.ринит</w:t>
      </w:r>
    </w:p>
    <w:p w:rsidR="00DB2A7A" w:rsidRPr="008C27E9" w:rsidRDefault="00DB2A7A" w:rsidP="00FC5396">
      <w:pPr>
        <w:ind w:left="-567"/>
        <w:jc w:val="both"/>
        <w:rPr>
          <w:lang w:val="ru-RU"/>
        </w:rPr>
      </w:pPr>
      <w:r w:rsidRPr="008C27E9">
        <w:rPr>
          <w:u w:val="single"/>
          <w:lang w:val="ru-RU"/>
        </w:rPr>
        <w:t>24.10.14Кардиолог</w:t>
      </w:r>
      <w:r w:rsidRPr="008C27E9">
        <w:rPr>
          <w:lang w:val="ru-RU"/>
        </w:rPr>
        <w:t>:  НЦД по смешанному типу. Неполная блокада  ПНПГ.</w:t>
      </w:r>
    </w:p>
    <w:p w:rsidR="00DB2A7A" w:rsidRPr="008C27E9" w:rsidRDefault="00DB2A7A" w:rsidP="00FC5396">
      <w:pPr>
        <w:ind w:left="-567"/>
        <w:jc w:val="both"/>
        <w:rPr>
          <w:lang w:val="ru-RU"/>
        </w:rPr>
      </w:pPr>
      <w:r w:rsidRPr="008C27E9">
        <w:rPr>
          <w:u w:val="single"/>
          <w:lang w:val="ru-RU"/>
        </w:rPr>
        <w:t>28.10.14Ангиохирург</w:t>
      </w:r>
      <w:r w:rsidRPr="008C27E9">
        <w:rPr>
          <w:lang w:val="ru-RU"/>
        </w:rPr>
        <w:t>: Диаб. ангиопатия артерий н/к.</w:t>
      </w:r>
    </w:p>
    <w:p w:rsidR="00DB2A7A" w:rsidRPr="008C27E9" w:rsidRDefault="00DB2A7A" w:rsidP="00FC5396">
      <w:pPr>
        <w:ind w:left="-567"/>
        <w:jc w:val="both"/>
        <w:rPr>
          <w:lang w:val="ru-RU"/>
        </w:rPr>
      </w:pPr>
      <w:r w:rsidRPr="008C27E9">
        <w:rPr>
          <w:u w:val="single"/>
          <w:lang w:val="ru-RU"/>
        </w:rPr>
        <w:t>28.10.14РВГ:</w:t>
      </w:r>
      <w:r w:rsidRPr="008C27E9">
        <w:rPr>
          <w:lang w:val="ru-RU"/>
        </w:rPr>
        <w:t xml:space="preserve"> Кровообращение не нарушено, тонус  сосудов N. </w:t>
      </w:r>
    </w:p>
    <w:p w:rsidR="00DB2A7A" w:rsidRPr="008C27E9" w:rsidRDefault="00DB2A7A" w:rsidP="00FC5396">
      <w:pPr>
        <w:ind w:left="-567"/>
        <w:jc w:val="both"/>
        <w:rPr>
          <w:lang w:val="ru-RU"/>
        </w:rPr>
      </w:pPr>
      <w:r w:rsidRPr="008C27E9">
        <w:rPr>
          <w:u w:val="single"/>
          <w:lang w:val="ru-RU"/>
        </w:rPr>
        <w:t>22.10.14УЗИ щит. железы</w:t>
      </w:r>
      <w:r w:rsidRPr="008C27E9">
        <w:rPr>
          <w:lang w:val="ru-RU"/>
        </w:rPr>
        <w:t>: Пр д. V =  8,5см</w:t>
      </w:r>
      <w:r w:rsidRPr="008C27E9">
        <w:rPr>
          <w:vertAlign w:val="superscript"/>
          <w:lang w:val="ru-RU"/>
        </w:rPr>
        <w:t>3</w:t>
      </w:r>
      <w:r w:rsidRPr="008C27E9">
        <w:rPr>
          <w:lang w:val="ru-RU"/>
        </w:rPr>
        <w:t>; лев. д. V =  6,0см</w:t>
      </w:r>
      <w:r w:rsidRPr="008C27E9">
        <w:rPr>
          <w:vertAlign w:val="superscript"/>
          <w:lang w:val="ru-RU"/>
        </w:rPr>
        <w:t>3</w:t>
      </w:r>
    </w:p>
    <w:p w:rsidR="00DB2A7A" w:rsidRPr="008C27E9" w:rsidRDefault="00DB2A7A" w:rsidP="00FC5396">
      <w:pPr>
        <w:ind w:left="-567"/>
        <w:jc w:val="both"/>
        <w:rPr>
          <w:lang w:val="ru-RU"/>
        </w:rPr>
      </w:pPr>
      <w:r w:rsidRPr="008C27E9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DB2A7A" w:rsidRPr="008C27E9" w:rsidRDefault="00DB2A7A" w:rsidP="00FC5396">
      <w:pPr>
        <w:ind w:left="-567"/>
        <w:jc w:val="both"/>
        <w:rPr>
          <w:lang w:val="ru-RU"/>
        </w:rPr>
      </w:pPr>
      <w:r w:rsidRPr="008C27E9">
        <w:rPr>
          <w:u w:val="single"/>
          <w:lang w:val="ru-RU"/>
        </w:rPr>
        <w:t>Лечение:</w:t>
      </w:r>
      <w:r w:rsidRPr="008C27E9">
        <w:rPr>
          <w:lang w:val="ru-RU"/>
        </w:rPr>
        <w:t xml:space="preserve"> Актрапид НМ, Протафан НМ, энтеросгель, ККБ, рантак, Берлитион в \в, Адаптол, каптоприл, фаматидин.</w:t>
      </w:r>
    </w:p>
    <w:p w:rsidR="00DB2A7A" w:rsidRPr="008C27E9" w:rsidRDefault="00DB2A7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C27E9">
        <w:rPr>
          <w:u w:val="single"/>
          <w:lang w:val="ru-RU"/>
        </w:rPr>
        <w:t>Состояние больного при выписке</w:t>
      </w:r>
      <w:r w:rsidRPr="008C27E9">
        <w:rPr>
          <w:lang w:val="ru-RU"/>
        </w:rPr>
        <w:t xml:space="preserve">: СД компенсирован, уменьшились боли в н/к. АД 130\60 мм рт. ст. </w:t>
      </w:r>
    </w:p>
    <w:p w:rsidR="00DB2A7A" w:rsidRPr="008C27E9" w:rsidRDefault="00DB2A7A">
      <w:pPr>
        <w:jc w:val="both"/>
        <w:rPr>
          <w:u w:val="single"/>
          <w:lang w:val="ru-RU"/>
        </w:rPr>
      </w:pPr>
      <w:r w:rsidRPr="008C27E9">
        <w:rPr>
          <w:u w:val="single"/>
          <w:lang w:val="ru-RU"/>
        </w:rPr>
        <w:t xml:space="preserve">Рекомендовано </w:t>
      </w:r>
      <w:r w:rsidRPr="008C27E9">
        <w:rPr>
          <w:lang w:val="ru-RU"/>
        </w:rPr>
        <w:t>:</w:t>
      </w:r>
    </w:p>
    <w:p w:rsidR="00DB2A7A" w:rsidRPr="008C27E9" w:rsidRDefault="00DB2A7A">
      <w:pPr>
        <w:numPr>
          <w:ilvl w:val="0"/>
          <w:numId w:val="2"/>
        </w:numPr>
        <w:jc w:val="both"/>
        <w:rPr>
          <w:lang w:val="ru-RU"/>
        </w:rPr>
      </w:pPr>
      <w:r w:rsidRPr="008C27E9">
        <w:rPr>
          <w:lang w:val="ru-RU"/>
        </w:rPr>
        <w:t>«Д» наблюдение эндокринолога, уч. терапевта, лор .врача  по м\жит.</w:t>
      </w:r>
    </w:p>
    <w:p w:rsidR="00DB2A7A" w:rsidRPr="008C27E9" w:rsidRDefault="00DB2A7A">
      <w:pPr>
        <w:numPr>
          <w:ilvl w:val="0"/>
          <w:numId w:val="2"/>
        </w:numPr>
        <w:jc w:val="both"/>
        <w:rPr>
          <w:lang w:val="ru-RU"/>
        </w:rPr>
      </w:pPr>
      <w:r w:rsidRPr="008C27E9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B2A7A" w:rsidRPr="008C27E9" w:rsidRDefault="00DB2A7A">
      <w:pPr>
        <w:numPr>
          <w:ilvl w:val="0"/>
          <w:numId w:val="2"/>
        </w:numPr>
        <w:jc w:val="both"/>
        <w:rPr>
          <w:lang w:val="ru-RU"/>
        </w:rPr>
      </w:pPr>
      <w:r w:rsidRPr="008C27E9">
        <w:rPr>
          <w:lang w:val="ru-RU"/>
        </w:rPr>
        <w:t>Инсулинотерапия:  Актрапид НМ п/з- 14-16 ед., п/о- 14-16ед., п/уж -12-14 ед.,  22.00 Протафан НМ    14-16 ед.</w:t>
      </w:r>
    </w:p>
    <w:p w:rsidR="00DB2A7A" w:rsidRPr="008C27E9" w:rsidRDefault="00DB2A7A">
      <w:pPr>
        <w:numPr>
          <w:ilvl w:val="0"/>
          <w:numId w:val="2"/>
        </w:numPr>
        <w:jc w:val="both"/>
        <w:rPr>
          <w:lang w:val="ru-RU"/>
        </w:rPr>
      </w:pPr>
      <w:r w:rsidRPr="008C27E9">
        <w:rPr>
          <w:lang w:val="ru-RU"/>
        </w:rPr>
        <w:t>Контроль глик. гемоглобина 1 раз в 6 мес., микроальбуминурии 1р. в 6 мес.</w:t>
      </w:r>
    </w:p>
    <w:p w:rsidR="00DB2A7A" w:rsidRPr="008C27E9" w:rsidRDefault="00DB2A7A" w:rsidP="00836E0A">
      <w:pPr>
        <w:ind w:left="435"/>
        <w:jc w:val="both"/>
        <w:rPr>
          <w:lang w:val="ru-RU"/>
        </w:rPr>
      </w:pPr>
      <w:r w:rsidRPr="008C27E9">
        <w:rPr>
          <w:lang w:val="ru-RU"/>
        </w:rPr>
        <w:t xml:space="preserve">Круглогодично сосудистая терапия: вазонит или агапурин-ретард  1т.*2 р. 1 мес. – курсами. </w:t>
      </w:r>
    </w:p>
    <w:p w:rsidR="00DB2A7A" w:rsidRPr="008C27E9" w:rsidRDefault="00DB2A7A" w:rsidP="00494AD8">
      <w:pPr>
        <w:numPr>
          <w:ilvl w:val="0"/>
          <w:numId w:val="2"/>
        </w:numPr>
        <w:jc w:val="both"/>
        <w:rPr>
          <w:lang w:val="ru-RU"/>
        </w:rPr>
      </w:pPr>
      <w:r w:rsidRPr="008C27E9">
        <w:rPr>
          <w:lang w:val="ru-RU"/>
        </w:rPr>
        <w:t>Рек. кардиолога: фитосед  1к 4р/д 1 мес  Дообследование: ЭХО КС по м/ж</w:t>
      </w:r>
    </w:p>
    <w:p w:rsidR="00DB2A7A" w:rsidRPr="008C27E9" w:rsidRDefault="00DB2A7A" w:rsidP="00503C44">
      <w:pPr>
        <w:numPr>
          <w:ilvl w:val="0"/>
          <w:numId w:val="2"/>
        </w:numPr>
        <w:jc w:val="both"/>
        <w:rPr>
          <w:lang w:val="ru-RU"/>
        </w:rPr>
      </w:pPr>
      <w:r w:rsidRPr="008C27E9">
        <w:rPr>
          <w:lang w:val="ru-RU"/>
        </w:rPr>
        <w:t>Эналаприл 2 ,5 мг кусами .Контроль АД.</w:t>
      </w:r>
    </w:p>
    <w:p w:rsidR="00DB2A7A" w:rsidRPr="008C27E9" w:rsidRDefault="00DB2A7A">
      <w:pPr>
        <w:numPr>
          <w:ilvl w:val="0"/>
          <w:numId w:val="2"/>
        </w:numPr>
        <w:jc w:val="both"/>
        <w:rPr>
          <w:lang w:val="ru-RU"/>
        </w:rPr>
      </w:pPr>
      <w:r w:rsidRPr="008C27E9">
        <w:rPr>
          <w:lang w:val="ru-RU"/>
        </w:rPr>
        <w:t>Рек. лор .врача нафтизин  по 5 кап  3 /р  день  УВЧ№ 5 на ОНП</w:t>
      </w:r>
    </w:p>
    <w:p w:rsidR="00DB2A7A" w:rsidRPr="008C27E9" w:rsidRDefault="00DB2A7A">
      <w:pPr>
        <w:numPr>
          <w:ilvl w:val="0"/>
          <w:numId w:val="2"/>
        </w:numPr>
        <w:jc w:val="both"/>
        <w:rPr>
          <w:lang w:val="ru-RU"/>
        </w:rPr>
      </w:pPr>
      <w:r w:rsidRPr="008C27E9">
        <w:rPr>
          <w:lang w:val="ru-RU"/>
        </w:rPr>
        <w:t xml:space="preserve">Конс. . окулиста по м /жит </w:t>
      </w:r>
    </w:p>
    <w:p w:rsidR="00DB2A7A" w:rsidRPr="008C27E9" w:rsidRDefault="00DB2A7A" w:rsidP="00A9598B">
      <w:pPr>
        <w:numPr>
          <w:ilvl w:val="0"/>
          <w:numId w:val="2"/>
        </w:numPr>
        <w:jc w:val="both"/>
        <w:rPr>
          <w:lang w:val="ru-RU"/>
        </w:rPr>
      </w:pPr>
      <w:r w:rsidRPr="008C27E9">
        <w:rPr>
          <w:lang w:val="ru-RU"/>
        </w:rPr>
        <w:t xml:space="preserve">Справка  с 22 .10.14-04.11.14 </w:t>
      </w:r>
    </w:p>
    <w:p w:rsidR="00DB2A7A" w:rsidRPr="008C27E9" w:rsidRDefault="00DB2A7A" w:rsidP="00A9598B">
      <w:pPr>
        <w:ind w:left="435"/>
        <w:jc w:val="both"/>
        <w:rPr>
          <w:lang w:val="ru-RU"/>
        </w:rPr>
      </w:pPr>
    </w:p>
    <w:p w:rsidR="00DB2A7A" w:rsidRPr="008C27E9" w:rsidRDefault="00DB2A7A">
      <w:pPr>
        <w:jc w:val="both"/>
        <w:rPr>
          <w:b/>
          <w:lang w:val="ru-RU"/>
        </w:rPr>
      </w:pPr>
    </w:p>
    <w:p w:rsidR="00DB2A7A" w:rsidRPr="008C27E9" w:rsidRDefault="00DB2A7A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8C27E9">
        <w:rPr>
          <w:sz w:val="24"/>
          <w:szCs w:val="24"/>
        </w:rPr>
        <w:t xml:space="preserve">Леч. врач  Соловьюк Е.А. </w:t>
      </w:r>
    </w:p>
    <w:p w:rsidR="00DB2A7A" w:rsidRPr="008C27E9" w:rsidRDefault="00DB2A7A" w:rsidP="004468E8">
      <w:pPr>
        <w:jc w:val="both"/>
        <w:rPr>
          <w:lang w:val="ru-RU"/>
        </w:rPr>
      </w:pPr>
      <w:r w:rsidRPr="008C27E9">
        <w:rPr>
          <w:lang w:val="ru-RU"/>
        </w:rPr>
        <w:t>Зав. отд.  Фещук И.А.</w:t>
      </w:r>
    </w:p>
    <w:p w:rsidR="00DB2A7A" w:rsidRPr="008C27E9" w:rsidRDefault="00DB2A7A" w:rsidP="007141CA">
      <w:pPr>
        <w:jc w:val="both"/>
        <w:rPr>
          <w:lang w:val="ru-RU"/>
        </w:rPr>
      </w:pPr>
      <w:r w:rsidRPr="008C27E9">
        <w:rPr>
          <w:lang w:val="ru-RU"/>
        </w:rPr>
        <w:t xml:space="preserve">Нач. мед. Костина Т.К. </w:t>
      </w:r>
    </w:p>
    <w:p w:rsidR="00DB2A7A" w:rsidRPr="008C27E9" w:rsidRDefault="00DB2A7A" w:rsidP="00992792">
      <w:pPr>
        <w:jc w:val="both"/>
        <w:rPr>
          <w:lang w:val="ru-RU"/>
        </w:rPr>
      </w:pPr>
    </w:p>
    <w:sectPr w:rsidR="00DB2A7A" w:rsidRPr="008C27E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A7A" w:rsidRDefault="00DB2A7A" w:rsidP="00080012">
      <w:r>
        <w:separator/>
      </w:r>
    </w:p>
  </w:endnote>
  <w:endnote w:type="continuationSeparator" w:id="1">
    <w:p w:rsidR="00DB2A7A" w:rsidRDefault="00DB2A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A7A" w:rsidRDefault="00DB2A7A" w:rsidP="00080012">
      <w:r>
        <w:separator/>
      </w:r>
    </w:p>
  </w:footnote>
  <w:footnote w:type="continuationSeparator" w:id="1">
    <w:p w:rsidR="00DB2A7A" w:rsidRDefault="00DB2A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B2A7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B2A7A" w:rsidRPr="00244DF4" w:rsidRDefault="00DB2A7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B2A7A" w:rsidRPr="00244DF4" w:rsidRDefault="00DB2A7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B2A7A" w:rsidRPr="00244DF4" w:rsidRDefault="00DB2A7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B2A7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B2A7A" w:rsidRPr="00244DF4" w:rsidRDefault="00DB2A7A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B2A7A" w:rsidRPr="00244DF4" w:rsidRDefault="00DB2A7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B2A7A" w:rsidRPr="00244DF4" w:rsidRDefault="00DB2A7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B2A7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B2A7A" w:rsidRPr="00244DF4" w:rsidRDefault="00DB2A7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B2A7A" w:rsidRPr="00244DF4" w:rsidRDefault="00DB2A7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B2A7A" w:rsidRPr="00244DF4" w:rsidRDefault="00DB2A7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B2A7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B2A7A" w:rsidRPr="00080012" w:rsidRDefault="00DB2A7A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B2A7A" w:rsidRPr="00080012" w:rsidRDefault="00DB2A7A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B2A7A" w:rsidRPr="00080012" w:rsidRDefault="00DB2A7A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B2A7A" w:rsidRDefault="00DB2A7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7B0C"/>
    <w:rsid w:val="000C56A8"/>
    <w:rsid w:val="000C60ED"/>
    <w:rsid w:val="000D2119"/>
    <w:rsid w:val="000D7250"/>
    <w:rsid w:val="000E42B9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47E5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4C28"/>
    <w:rsid w:val="00387481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1E70"/>
    <w:rsid w:val="004737EB"/>
    <w:rsid w:val="00490057"/>
    <w:rsid w:val="004926CC"/>
    <w:rsid w:val="00494AD8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7F20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41CA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686"/>
    <w:rsid w:val="00800152"/>
    <w:rsid w:val="00800FC7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4C14"/>
    <w:rsid w:val="0089276D"/>
    <w:rsid w:val="008A368B"/>
    <w:rsid w:val="008B2686"/>
    <w:rsid w:val="008C08C3"/>
    <w:rsid w:val="008C27E9"/>
    <w:rsid w:val="008C2925"/>
    <w:rsid w:val="008C2D84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503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77773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3FE8"/>
    <w:rsid w:val="00B15A3E"/>
    <w:rsid w:val="00B16629"/>
    <w:rsid w:val="00B25968"/>
    <w:rsid w:val="00B32409"/>
    <w:rsid w:val="00B44569"/>
    <w:rsid w:val="00B4593D"/>
    <w:rsid w:val="00B52872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207A"/>
    <w:rsid w:val="00BD51C5"/>
    <w:rsid w:val="00BD77C3"/>
    <w:rsid w:val="00BE0DA7"/>
    <w:rsid w:val="00BE6292"/>
    <w:rsid w:val="00BE702A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2C0C"/>
    <w:rsid w:val="00CB5FA2"/>
    <w:rsid w:val="00CB6657"/>
    <w:rsid w:val="00CB6B9C"/>
    <w:rsid w:val="00CD03A4"/>
    <w:rsid w:val="00CD2F85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27A60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2A7A"/>
    <w:rsid w:val="00DC3662"/>
    <w:rsid w:val="00DC6756"/>
    <w:rsid w:val="00DE34DA"/>
    <w:rsid w:val="00DE49F1"/>
    <w:rsid w:val="00DE6BA4"/>
    <w:rsid w:val="00DF5A7C"/>
    <w:rsid w:val="00DF7E38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A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EF7377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81870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870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870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88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2</Pages>
  <Words>658</Words>
  <Characters>3755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10</cp:revision>
  <cp:lastPrinted>2012-08-17T08:39:00Z</cp:lastPrinted>
  <dcterms:created xsi:type="dcterms:W3CDTF">2014-11-04T07:56:00Z</dcterms:created>
  <dcterms:modified xsi:type="dcterms:W3CDTF">2014-11-04T09:00:00Z</dcterms:modified>
</cp:coreProperties>
</file>