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399" w:rsidRPr="00B7073F" w:rsidRDefault="00057399">
      <w:pPr>
        <w:pStyle w:val="Heading4"/>
        <w:ind w:right="-58"/>
        <w:jc w:val="center"/>
        <w:rPr>
          <w:b w:val="0"/>
          <w:sz w:val="24"/>
          <w:szCs w:val="24"/>
        </w:rPr>
      </w:pPr>
      <w:r w:rsidRPr="00B7073F">
        <w:rPr>
          <w:b w:val="0"/>
          <w:sz w:val="24"/>
          <w:szCs w:val="24"/>
        </w:rPr>
        <w:t>КУ «ОК Эндокриндиспансер» ЗОС</w:t>
      </w:r>
    </w:p>
    <w:p w:rsidR="00057399" w:rsidRPr="00B7073F" w:rsidRDefault="00057399">
      <w:pPr>
        <w:rPr>
          <w:lang w:val="ru-RU"/>
        </w:rPr>
      </w:pPr>
    </w:p>
    <w:p w:rsidR="00057399" w:rsidRPr="00B7073F" w:rsidRDefault="00057399" w:rsidP="00FC5396">
      <w:pPr>
        <w:pStyle w:val="Heading4"/>
        <w:ind w:left="-567" w:right="-58"/>
        <w:rPr>
          <w:b w:val="0"/>
          <w:sz w:val="24"/>
          <w:szCs w:val="24"/>
        </w:rPr>
      </w:pPr>
      <w:r w:rsidRPr="00B7073F">
        <w:rPr>
          <w:b w:val="0"/>
          <w:sz w:val="24"/>
          <w:szCs w:val="24"/>
        </w:rPr>
        <w:t>Выписной эпикриз</w:t>
      </w:r>
    </w:p>
    <w:p w:rsidR="00057399" w:rsidRPr="00B7073F" w:rsidRDefault="00057399" w:rsidP="00FC5396">
      <w:pPr>
        <w:pStyle w:val="Heading4"/>
        <w:ind w:left="-567"/>
        <w:rPr>
          <w:b w:val="0"/>
          <w:sz w:val="24"/>
          <w:szCs w:val="24"/>
        </w:rPr>
      </w:pPr>
      <w:r w:rsidRPr="00B7073F">
        <w:rPr>
          <w:b w:val="0"/>
          <w:sz w:val="24"/>
          <w:szCs w:val="24"/>
        </w:rPr>
        <w:t>Из истории болезни №  124</w:t>
      </w:r>
    </w:p>
    <w:p w:rsidR="00057399" w:rsidRPr="00B7073F" w:rsidRDefault="00057399" w:rsidP="00FC5396">
      <w:pPr>
        <w:pStyle w:val="Heading5"/>
        <w:ind w:left="-567"/>
        <w:rPr>
          <w:sz w:val="24"/>
          <w:szCs w:val="24"/>
        </w:rPr>
      </w:pPr>
      <w:r w:rsidRPr="00B7073F">
        <w:rPr>
          <w:sz w:val="24"/>
          <w:szCs w:val="24"/>
        </w:rPr>
        <w:t>Ф.И.О: Клешнина Татьяна Евгеньевна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lang w:val="ru-RU"/>
        </w:rPr>
        <w:t>Год рождения: 1974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lang w:val="ru-RU"/>
        </w:rPr>
        <w:t>Место жительства: г. Днепрорудный ул. Энтузиастов 5, кв 55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lang w:val="ru-RU"/>
        </w:rPr>
        <w:t>Место работы: н/р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lang w:val="ru-RU"/>
        </w:rPr>
        <w:t>Находился на лечении с   24.01.14 по   04.02.14 в диаб.      отд.</w:t>
      </w:r>
    </w:p>
    <w:p w:rsidR="00057399" w:rsidRPr="00B7073F" w:rsidRDefault="00057399" w:rsidP="00DA0D75">
      <w:pPr>
        <w:ind w:left="-567"/>
        <w:jc w:val="both"/>
        <w:rPr>
          <w:lang w:val="ru-RU"/>
        </w:rPr>
      </w:pPr>
      <w:r w:rsidRPr="00B7073F">
        <w:rPr>
          <w:u w:val="single"/>
          <w:lang w:val="ru-RU"/>
        </w:rPr>
        <w:t>Диагноз:</w:t>
      </w:r>
      <w:r w:rsidRPr="00B7073F">
        <w:rPr>
          <w:lang w:val="ru-RU"/>
        </w:rPr>
        <w:t xml:space="preserve">  Сахарный диабет, тип 2, средней тяжести, впервые выявленный. Диаб. ангиопатия артерий н/к. Диабетическая нефропатия III ст. ХБП I ст. в сочетании с инфекцией мочевыделительных путей. НЦД по смешанному типу. СН0. ДДПП на шейном уровне (клинически). Синдром ПА слева, венозно-ликворная дисфункция. Ангиопатия сосудов сетчатки ОИ. Аутоиммунный тиреоидит, без увеличения объема щит. железы. Эутиреоз. 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u w:val="single"/>
          <w:lang w:val="ru-RU"/>
        </w:rPr>
        <w:t xml:space="preserve">Жалобы при поступлении </w:t>
      </w:r>
      <w:r w:rsidRPr="00B7073F">
        <w:rPr>
          <w:lang w:val="ru-RU"/>
        </w:rPr>
        <w:t xml:space="preserve">на сухость во рту, жажду, полиурию, потерю веса на 10 кг за 4 мес, ухудшение зрения,  боли  в н/к, судороги, онемение ног, повышение АД макс. до 130/80 мм рт.ст., постоянные головные боли,  общую слабость, быструю утомляемость, учащенное  сердцебиение, головокружение 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u w:val="single"/>
          <w:lang w:val="ru-RU"/>
        </w:rPr>
        <w:t>Краткий анамнез</w:t>
      </w:r>
      <w:r w:rsidRPr="00B7073F">
        <w:rPr>
          <w:lang w:val="ru-RU"/>
        </w:rPr>
        <w:t>: СД выявлен в январе  2014г. Комы отрицает . ССТ не принимает. Гликемия при поступлении 24.01.14- 9,8 ммоль/л, ацетон мочи – отр. Гликемия –9,8-9,7 ммоль/л. Судороги  в н/к в течение года. Повышение АД в течение 5 лет. Госпитализирована  в обл. энд. диспансер для определение тактики дальнейшего лечения.</w:t>
      </w:r>
    </w:p>
    <w:p w:rsidR="00057399" w:rsidRPr="00B7073F" w:rsidRDefault="00057399" w:rsidP="00FC5396">
      <w:pPr>
        <w:ind w:left="-567"/>
        <w:jc w:val="both"/>
        <w:rPr>
          <w:u w:val="single"/>
          <w:lang w:val="ru-RU"/>
        </w:rPr>
      </w:pPr>
      <w:r w:rsidRPr="00B7073F">
        <w:rPr>
          <w:u w:val="single"/>
          <w:lang w:val="ru-RU"/>
        </w:rPr>
        <w:t>Данные лабораторных исследований.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lang w:val="ru-RU"/>
        </w:rPr>
        <w:t xml:space="preserve">27.01.14 Общ. ан. крови Нв –109  г/л  эритр – 3,5 лейк – 3,1 СОЭ – 14 мм/час   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lang w:val="ru-RU"/>
        </w:rPr>
        <w:t xml:space="preserve">э-8 %    п-0 %   с-52 %   л-  33%   м- 7%  </w:t>
      </w:r>
    </w:p>
    <w:p w:rsidR="00057399" w:rsidRPr="00B7073F" w:rsidRDefault="00057399" w:rsidP="00A74276">
      <w:pPr>
        <w:ind w:left="-567"/>
        <w:jc w:val="both"/>
        <w:rPr>
          <w:lang w:val="ru-RU"/>
        </w:rPr>
      </w:pPr>
      <w:r w:rsidRPr="00B7073F">
        <w:rPr>
          <w:lang w:val="ru-RU"/>
        </w:rPr>
        <w:t xml:space="preserve">03.02.14 Общ. ан. крови Нв –113  г/л  эритр – 3,6 лейк – 3,7 СОЭ – 22 мм/час   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lang w:val="ru-RU"/>
        </w:rPr>
        <w:t xml:space="preserve">э-1 %    п-1%   с-52 %   л-  40%   м- 6% 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lang w:val="ru-RU"/>
        </w:rPr>
        <w:t xml:space="preserve">27.01.14 Биохимия: СКФ – 76,2 мл./мин., хол –6,3 тригл -1,97 ХСЛПВП 1,46- ХСЛПНП -3,9 Катер -3,3 мочевина –3,0 креатинин – 96  бил общ –11,5  бил пр –2,8  тим –0,6  АСТ – 0,48  АЛТ –0,39   ммоль/л; 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lang w:val="ru-RU"/>
        </w:rPr>
        <w:t>27.01.14 Глик. гемоглобин – 10,6%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lang w:val="ru-RU"/>
        </w:rPr>
        <w:t>31.01.14 Са – 2,16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lang w:val="ru-RU"/>
        </w:rPr>
        <w:t>28.01.14 Инсулин -11,10 мкЕд/мл С-пептид – 3,30 нг/мл.</w:t>
      </w:r>
    </w:p>
    <w:p w:rsidR="00057399" w:rsidRPr="00B7073F" w:rsidRDefault="00057399" w:rsidP="009409CD">
      <w:pPr>
        <w:ind w:left="-567"/>
        <w:jc w:val="both"/>
        <w:rPr>
          <w:lang w:val="ru-RU"/>
        </w:rPr>
      </w:pPr>
      <w:r w:rsidRPr="00B7073F">
        <w:rPr>
          <w:lang w:val="ru-RU"/>
        </w:rPr>
        <w:t>31.01.14 ТТГ – 1,3  (0,3-4,0) Мме/л; АТ ТПО – 92,5  (0-30) МЕ/мл</w:t>
      </w:r>
    </w:p>
    <w:p w:rsidR="00057399" w:rsidRPr="00B7073F" w:rsidRDefault="00057399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B7073F">
        <w:rPr>
          <w:b w:val="0"/>
          <w:sz w:val="24"/>
          <w:szCs w:val="24"/>
        </w:rPr>
        <w:t>28..01.14 Общ. ан. мочи уд вес 1011  лейк – 8-10  в п/зр белок – отр  ацетон –отр;  эпит. пл. - ув; эпит. перех. -  в п/зр</w:t>
      </w:r>
    </w:p>
    <w:p w:rsidR="00057399" w:rsidRPr="00B7073F" w:rsidRDefault="00057399" w:rsidP="00FC5396">
      <w:pPr>
        <w:ind w:left="-567"/>
        <w:rPr>
          <w:lang w:val="ru-RU"/>
        </w:rPr>
      </w:pPr>
      <w:r w:rsidRPr="00B7073F">
        <w:rPr>
          <w:lang w:val="ru-RU"/>
        </w:rPr>
        <w:t>30.01.14 Анализ мочи по Нечипоренко лейк -  4500 эритр -  белок – 0,048</w:t>
      </w:r>
    </w:p>
    <w:p w:rsidR="00057399" w:rsidRPr="00B7073F" w:rsidRDefault="00057399" w:rsidP="00FC5396">
      <w:pPr>
        <w:ind w:left="-567"/>
        <w:rPr>
          <w:lang w:val="ru-RU"/>
        </w:rPr>
      </w:pPr>
      <w:r w:rsidRPr="00B7073F">
        <w:rPr>
          <w:lang w:val="ru-RU"/>
        </w:rPr>
        <w:t>03.02.14 Анализ мочи по Нечипоренко лейк -  2500 эритр -250  белок – отр</w:t>
      </w:r>
    </w:p>
    <w:p w:rsidR="00057399" w:rsidRPr="00B7073F" w:rsidRDefault="00057399" w:rsidP="00FC5396">
      <w:pPr>
        <w:ind w:left="-567"/>
        <w:rPr>
          <w:lang w:val="ru-RU"/>
        </w:rPr>
      </w:pPr>
      <w:r w:rsidRPr="00B7073F">
        <w:rPr>
          <w:lang w:val="ru-RU"/>
        </w:rPr>
        <w:t xml:space="preserve">27.01.14 Суточная глюкозурия – 2,8 %;   Суточная протеинурия –  отр   </w:t>
      </w:r>
    </w:p>
    <w:p w:rsidR="00057399" w:rsidRPr="00B7073F" w:rsidRDefault="00057399" w:rsidP="00A74276">
      <w:pPr>
        <w:pStyle w:val="Heading5"/>
        <w:ind w:left="-567"/>
        <w:rPr>
          <w:sz w:val="24"/>
          <w:szCs w:val="24"/>
        </w:rPr>
      </w:pPr>
      <w:r w:rsidRPr="00B7073F">
        <w:rPr>
          <w:sz w:val="24"/>
          <w:szCs w:val="24"/>
        </w:rPr>
        <w:t>31.01.14 Микроальбуминурия – 128,9мг/сут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057399" w:rsidRPr="00B7073F" w:rsidTr="00B76356">
        <w:tc>
          <w:tcPr>
            <w:tcW w:w="2518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 xml:space="preserve">Гликемический </w:t>
            </w:r>
          </w:p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20.00</w:t>
            </w:r>
          </w:p>
        </w:tc>
      </w:tr>
      <w:tr w:rsidR="00057399" w:rsidRPr="00B7073F" w:rsidTr="00B76356">
        <w:tc>
          <w:tcPr>
            <w:tcW w:w="2518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7399" w:rsidRPr="00B7073F" w:rsidRDefault="000573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6,3</w:t>
            </w:r>
          </w:p>
        </w:tc>
      </w:tr>
      <w:tr w:rsidR="00057399" w:rsidRPr="00B7073F" w:rsidTr="00B76356">
        <w:tc>
          <w:tcPr>
            <w:tcW w:w="2518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11,7</w:t>
            </w:r>
          </w:p>
        </w:tc>
      </w:tr>
      <w:tr w:rsidR="00057399" w:rsidRPr="00B7073F" w:rsidTr="00B76356">
        <w:tc>
          <w:tcPr>
            <w:tcW w:w="2518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6,5</w:t>
            </w:r>
          </w:p>
        </w:tc>
      </w:tr>
      <w:tr w:rsidR="00057399" w:rsidRPr="00B7073F" w:rsidTr="00B76356">
        <w:tc>
          <w:tcPr>
            <w:tcW w:w="2518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57399" w:rsidRPr="00B7073F" w:rsidRDefault="00057399" w:rsidP="00B76356">
            <w:pPr>
              <w:rPr>
                <w:lang w:val="ru-RU"/>
              </w:rPr>
            </w:pPr>
            <w:r w:rsidRPr="00B7073F">
              <w:rPr>
                <w:lang w:val="ru-RU"/>
              </w:rPr>
              <w:t>4,2</w:t>
            </w:r>
          </w:p>
        </w:tc>
      </w:tr>
    </w:tbl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u w:val="single"/>
          <w:lang w:val="ru-RU"/>
        </w:rPr>
        <w:t>27.01.14 Невропатолог</w:t>
      </w:r>
      <w:r w:rsidRPr="00B7073F">
        <w:rPr>
          <w:lang w:val="ru-RU"/>
        </w:rPr>
        <w:t>: ДДПП на шейном уровне (клинически). Синдром ПА слева, венозно-ликворная дисфункция.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u w:val="single"/>
          <w:lang w:val="ru-RU"/>
        </w:rPr>
        <w:t>24.01.14 Окулист</w:t>
      </w:r>
      <w:r w:rsidRPr="00B7073F">
        <w:rPr>
          <w:lang w:val="ru-RU"/>
        </w:rPr>
        <w:t xml:space="preserve">: </w:t>
      </w:r>
      <w:smartTag w:uri="urn:schemas-microsoft-com:office:smarttags" w:element="place">
        <w:r w:rsidRPr="00B7073F">
          <w:rPr>
            <w:lang w:val="en-US"/>
          </w:rPr>
          <w:t>VIS</w:t>
        </w:r>
      </w:smartTag>
      <w:r w:rsidRPr="00B7073F">
        <w:rPr>
          <w:lang w:val="ru-RU"/>
        </w:rPr>
        <w:t xml:space="preserve"> </w:t>
      </w:r>
      <w:r w:rsidRPr="00B7073F">
        <w:rPr>
          <w:lang w:val="en-US"/>
        </w:rPr>
        <w:t>OD</w:t>
      </w:r>
      <w:r w:rsidRPr="00B7073F">
        <w:rPr>
          <w:lang w:val="ru-RU"/>
        </w:rPr>
        <w:t xml:space="preserve">=  1,0 </w:t>
      </w:r>
      <w:r w:rsidRPr="00B7073F">
        <w:rPr>
          <w:lang w:val="en-US"/>
        </w:rPr>
        <w:t>OS</w:t>
      </w:r>
      <w:r w:rsidRPr="00B7073F">
        <w:rPr>
          <w:lang w:val="ru-RU"/>
        </w:rPr>
        <w:t xml:space="preserve">= 1,0   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lang w:val="ru-RU"/>
        </w:rPr>
        <w:t xml:space="preserve">Артерии сужены.  Аномалии венозных сосудов.  Вены полнокровны. Д-з: Ангиопатия сосудов сетчатки ОИ. 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u w:val="single"/>
          <w:lang w:val="ru-RU"/>
        </w:rPr>
        <w:t>27.01.14 ЭКГ</w:t>
      </w:r>
      <w:r w:rsidRPr="00B7073F">
        <w:rPr>
          <w:lang w:val="ru-RU"/>
        </w:rPr>
        <w:t xml:space="preserve">: ЧСС -85 уд/мин. Вольтаж сохранен.  Ритм синусовый. Эл. ось не отклонена. Позиция вертикальная. Гипертрофия левого желудочка. 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u w:val="single"/>
          <w:lang w:val="ru-RU"/>
        </w:rPr>
        <w:t>28.01.14 Кардиолог</w:t>
      </w:r>
      <w:r w:rsidRPr="00B7073F">
        <w:rPr>
          <w:lang w:val="ru-RU"/>
        </w:rPr>
        <w:t>: НЦД по смешанному типу.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u w:val="single"/>
          <w:lang w:val="ru-RU"/>
        </w:rPr>
        <w:t>28.01.14 Ангиохирург</w:t>
      </w:r>
      <w:r w:rsidRPr="00B7073F">
        <w:rPr>
          <w:lang w:val="ru-RU"/>
        </w:rPr>
        <w:t xml:space="preserve">: Диаб. ангиопатия артерий н/к. 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u w:val="single"/>
          <w:lang w:val="ru-RU"/>
        </w:rPr>
        <w:t>27.01.14 РВГ:</w:t>
      </w:r>
      <w:r w:rsidRPr="00B7073F">
        <w:rPr>
          <w:lang w:val="ru-RU"/>
        </w:rPr>
        <w:t xml:space="preserve"> Нарушение кровообращения справа -I ст. слева N, тонус сосудов N. </w:t>
      </w:r>
    </w:p>
    <w:p w:rsidR="00057399" w:rsidRPr="00B7073F" w:rsidRDefault="00057399" w:rsidP="00FC5396">
      <w:pPr>
        <w:ind w:left="-567"/>
        <w:jc w:val="both"/>
        <w:rPr>
          <w:u w:val="single"/>
          <w:lang w:val="ru-RU"/>
        </w:rPr>
      </w:pPr>
      <w:r w:rsidRPr="00B7073F">
        <w:rPr>
          <w:u w:val="single"/>
          <w:lang w:val="ru-RU"/>
        </w:rPr>
        <w:t>30.01.14 Дупл. сканирование брахиоцефальных артерий. Данные на руках.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u w:val="single"/>
          <w:lang w:val="ru-RU"/>
        </w:rPr>
        <w:t>28.01.14УЗИ щит. железы</w:t>
      </w:r>
      <w:r w:rsidRPr="00B7073F">
        <w:rPr>
          <w:lang w:val="ru-RU"/>
        </w:rPr>
        <w:t>: Пр д. V =  4,9см</w:t>
      </w:r>
      <w:r w:rsidRPr="00B7073F">
        <w:rPr>
          <w:vertAlign w:val="superscript"/>
          <w:lang w:val="ru-RU"/>
        </w:rPr>
        <w:t>3</w:t>
      </w:r>
      <w:r w:rsidRPr="00B7073F">
        <w:rPr>
          <w:lang w:val="ru-RU"/>
        </w:rPr>
        <w:t>; лев. д. V =  5,6см</w:t>
      </w:r>
      <w:r w:rsidRPr="00B7073F">
        <w:rPr>
          <w:vertAlign w:val="superscript"/>
          <w:lang w:val="ru-RU"/>
        </w:rPr>
        <w:t>3</w:t>
      </w:r>
    </w:p>
    <w:p w:rsidR="00057399" w:rsidRPr="00B7073F" w:rsidRDefault="00057399" w:rsidP="007A1F83">
      <w:pPr>
        <w:ind w:left="-567"/>
        <w:jc w:val="both"/>
        <w:rPr>
          <w:lang w:val="ru-RU"/>
        </w:rPr>
      </w:pPr>
      <w:r w:rsidRPr="00B7073F">
        <w:rPr>
          <w:lang w:val="ru-RU"/>
        </w:rPr>
        <w:t>Щит. железа не увеличена, контуры неровные. Эхогенность паренхимы умерено снижена. Эхоструктура крупнозернистая,  в целом однородная. В пр. доле  в с/3 изоэхогенный узел с гидрофильным ободком  0,67 см. Регионарные л/узлы  не визуализируются. Закл.: Незначительные диффузные изменения паренхимы. Мелкий узел правой доли.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u w:val="single"/>
          <w:lang w:val="ru-RU"/>
        </w:rPr>
        <w:t>Лечение:</w:t>
      </w:r>
      <w:r w:rsidRPr="00B7073F">
        <w:rPr>
          <w:lang w:val="ru-RU"/>
        </w:rPr>
        <w:t xml:space="preserve"> диапирид , канефрон </w:t>
      </w:r>
    </w:p>
    <w:p w:rsidR="00057399" w:rsidRPr="00B7073F" w:rsidRDefault="00057399" w:rsidP="00FC5396">
      <w:pPr>
        <w:ind w:left="-567"/>
        <w:jc w:val="both"/>
        <w:rPr>
          <w:lang w:val="ru-RU"/>
        </w:rPr>
      </w:pPr>
      <w:r w:rsidRPr="00B7073F">
        <w:rPr>
          <w:u w:val="single"/>
          <w:lang w:val="ru-RU"/>
        </w:rPr>
        <w:t>Состояние больного при выписке</w:t>
      </w:r>
      <w:r w:rsidRPr="00B7073F">
        <w:rPr>
          <w:lang w:val="ru-RU"/>
        </w:rPr>
        <w:t xml:space="preserve">: СД компенсирован, уменьшились боли в н/к. АД 110/70  мм рт. ст. </w:t>
      </w:r>
    </w:p>
    <w:p w:rsidR="00057399" w:rsidRPr="00B7073F" w:rsidRDefault="00057399">
      <w:pPr>
        <w:jc w:val="both"/>
        <w:rPr>
          <w:u w:val="single"/>
          <w:lang w:val="ru-RU"/>
        </w:rPr>
      </w:pPr>
      <w:r w:rsidRPr="00B7073F">
        <w:rPr>
          <w:u w:val="single"/>
          <w:lang w:val="ru-RU"/>
        </w:rPr>
        <w:t xml:space="preserve">Рекомендовано </w:t>
      </w:r>
      <w:r w:rsidRPr="00B7073F">
        <w:rPr>
          <w:lang w:val="ru-RU"/>
        </w:rPr>
        <w:t>:</w:t>
      </w:r>
    </w:p>
    <w:p w:rsidR="00057399" w:rsidRPr="00B7073F" w:rsidRDefault="00057399">
      <w:pPr>
        <w:numPr>
          <w:ilvl w:val="0"/>
          <w:numId w:val="2"/>
        </w:numPr>
        <w:jc w:val="both"/>
        <w:rPr>
          <w:lang w:val="ru-RU"/>
        </w:rPr>
      </w:pPr>
      <w:r w:rsidRPr="00B7073F">
        <w:rPr>
          <w:lang w:val="ru-RU"/>
        </w:rPr>
        <w:t>«Д» наблюдение эндокринолога, уч. терапевта , неввропатолога по м\жит.</w:t>
      </w:r>
    </w:p>
    <w:p w:rsidR="00057399" w:rsidRPr="00B7073F" w:rsidRDefault="00057399">
      <w:pPr>
        <w:numPr>
          <w:ilvl w:val="0"/>
          <w:numId w:val="2"/>
        </w:numPr>
        <w:jc w:val="both"/>
        <w:rPr>
          <w:lang w:val="ru-RU"/>
        </w:rPr>
      </w:pPr>
      <w:r w:rsidRPr="00B7073F">
        <w:rPr>
          <w:lang w:val="ru-RU"/>
        </w:rPr>
        <w:t>Диета № 9,умереннное  ограничение животного белка в сут. рационе, гипохолестеринемическая диета.</w:t>
      </w:r>
    </w:p>
    <w:p w:rsidR="00057399" w:rsidRPr="00B7073F" w:rsidRDefault="00057399" w:rsidP="007E6EDD">
      <w:pPr>
        <w:numPr>
          <w:ilvl w:val="0"/>
          <w:numId w:val="2"/>
        </w:numPr>
        <w:jc w:val="both"/>
        <w:rPr>
          <w:lang w:val="ru-RU"/>
        </w:rPr>
      </w:pPr>
      <w:r w:rsidRPr="00B7073F">
        <w:rPr>
          <w:lang w:val="ru-RU"/>
        </w:rPr>
        <w:t xml:space="preserve">ССТ: амарил (диапирид,  олтар ) 3 мг 1т. *1р/сут. п/з., </w:t>
      </w:r>
    </w:p>
    <w:p w:rsidR="00057399" w:rsidRPr="00B7073F" w:rsidRDefault="00057399">
      <w:pPr>
        <w:numPr>
          <w:ilvl w:val="0"/>
          <w:numId w:val="2"/>
        </w:numPr>
        <w:jc w:val="both"/>
        <w:rPr>
          <w:lang w:val="ru-RU"/>
        </w:rPr>
      </w:pPr>
      <w:r w:rsidRPr="00B7073F">
        <w:rPr>
          <w:lang w:val="ru-RU"/>
        </w:rPr>
        <w:t>Контроль глик. гемоглобина 1 раз в 3 мес., микроальбуминурии 1р. в 6 мес.</w:t>
      </w:r>
    </w:p>
    <w:p w:rsidR="00057399" w:rsidRPr="00B7073F" w:rsidRDefault="00057399">
      <w:pPr>
        <w:numPr>
          <w:ilvl w:val="0"/>
          <w:numId w:val="2"/>
        </w:numPr>
        <w:jc w:val="both"/>
        <w:rPr>
          <w:lang w:val="ru-RU"/>
        </w:rPr>
      </w:pPr>
      <w:r w:rsidRPr="00B7073F">
        <w:rPr>
          <w:lang w:val="ru-RU"/>
        </w:rPr>
        <w:t xml:space="preserve">Гиполипидемическая терапия (аторвастатин 20 мг веч.) с контролем липидограммы. </w:t>
      </w:r>
    </w:p>
    <w:p w:rsidR="00057399" w:rsidRPr="00B7073F" w:rsidRDefault="00057399">
      <w:pPr>
        <w:numPr>
          <w:ilvl w:val="0"/>
          <w:numId w:val="2"/>
        </w:numPr>
        <w:jc w:val="both"/>
        <w:rPr>
          <w:lang w:val="ru-RU"/>
        </w:rPr>
      </w:pPr>
      <w:r w:rsidRPr="00B7073F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57399" w:rsidRPr="00B7073F" w:rsidRDefault="00057399" w:rsidP="00836E0A">
      <w:pPr>
        <w:numPr>
          <w:ilvl w:val="0"/>
          <w:numId w:val="2"/>
        </w:numPr>
        <w:jc w:val="both"/>
        <w:rPr>
          <w:lang w:val="ru-RU"/>
        </w:rPr>
      </w:pPr>
      <w:r w:rsidRPr="00B7073F">
        <w:rPr>
          <w:lang w:val="ru-RU"/>
        </w:rPr>
        <w:t xml:space="preserve">Рек. кардиолога: кардонат 1т. *3р/д., . Контроль АД, ЭКГ. Дообследование: ЭХО КС по м/ж. </w:t>
      </w:r>
    </w:p>
    <w:p w:rsidR="00057399" w:rsidRPr="00B7073F" w:rsidRDefault="00057399">
      <w:pPr>
        <w:numPr>
          <w:ilvl w:val="0"/>
          <w:numId w:val="2"/>
        </w:numPr>
        <w:jc w:val="both"/>
        <w:rPr>
          <w:lang w:val="ru-RU"/>
        </w:rPr>
      </w:pPr>
      <w:r w:rsidRPr="00B7073F">
        <w:rPr>
          <w:lang w:val="ru-RU"/>
        </w:rPr>
        <w:t>Эналаприл 2, 5 мг утром, курсами  Контр. АД. МАУ.</w:t>
      </w:r>
    </w:p>
    <w:p w:rsidR="00057399" w:rsidRPr="00B7073F" w:rsidRDefault="00057399">
      <w:pPr>
        <w:numPr>
          <w:ilvl w:val="0"/>
          <w:numId w:val="2"/>
        </w:numPr>
        <w:jc w:val="both"/>
        <w:rPr>
          <w:lang w:val="ru-RU"/>
        </w:rPr>
      </w:pPr>
      <w:r w:rsidRPr="00B7073F">
        <w:rPr>
          <w:lang w:val="ru-RU"/>
        </w:rPr>
        <w:t xml:space="preserve">Рек. невропатолога: актовегин 10,0 в/в № 10, луцетам 5,0 в/в стр № 10 , вазокет 600 мг утром , ноофен 250 мг *3 р/д до месяца. Массаж ШВЗ №10 , ЛФК . </w:t>
      </w:r>
    </w:p>
    <w:p w:rsidR="00057399" w:rsidRPr="00B7073F" w:rsidRDefault="00057399">
      <w:pPr>
        <w:numPr>
          <w:ilvl w:val="0"/>
          <w:numId w:val="2"/>
        </w:numPr>
        <w:jc w:val="both"/>
        <w:rPr>
          <w:lang w:val="ru-RU"/>
        </w:rPr>
      </w:pPr>
      <w:r w:rsidRPr="00B7073F">
        <w:rPr>
          <w:lang w:val="ru-RU"/>
        </w:rPr>
        <w:t xml:space="preserve">УЗИ щит. железы 1р. в год. Контроль ТТГ при необходимости. </w:t>
      </w:r>
    </w:p>
    <w:p w:rsidR="00057399" w:rsidRPr="00B7073F" w:rsidRDefault="00057399">
      <w:pPr>
        <w:numPr>
          <w:ilvl w:val="0"/>
          <w:numId w:val="2"/>
        </w:numPr>
        <w:jc w:val="both"/>
        <w:rPr>
          <w:lang w:val="ru-RU"/>
        </w:rPr>
      </w:pPr>
      <w:r w:rsidRPr="00B7073F">
        <w:rPr>
          <w:lang w:val="ru-RU"/>
        </w:rPr>
        <w:t xml:space="preserve">Канефрон по 2т*3 р/д. </w:t>
      </w:r>
      <w:r>
        <w:rPr>
          <w:lang w:val="ru-RU"/>
        </w:rPr>
        <w:t xml:space="preserve">Контроль ан.мочи по Нечипоренко по м/ж. </w:t>
      </w:r>
    </w:p>
    <w:p w:rsidR="00057399" w:rsidRPr="00B7073F" w:rsidRDefault="00057399" w:rsidP="00A9598B">
      <w:pPr>
        <w:ind w:left="435"/>
        <w:jc w:val="both"/>
        <w:rPr>
          <w:lang w:val="ru-RU"/>
        </w:rPr>
      </w:pPr>
    </w:p>
    <w:p w:rsidR="00057399" w:rsidRPr="00B7073F" w:rsidRDefault="00057399">
      <w:pPr>
        <w:jc w:val="both"/>
        <w:rPr>
          <w:b/>
          <w:lang w:val="ru-RU"/>
        </w:rPr>
      </w:pPr>
    </w:p>
    <w:p w:rsidR="00057399" w:rsidRPr="00B7073F" w:rsidRDefault="00057399" w:rsidP="004468E8">
      <w:pPr>
        <w:pStyle w:val="Heading5"/>
        <w:rPr>
          <w:sz w:val="24"/>
          <w:szCs w:val="24"/>
        </w:rPr>
      </w:pPr>
      <w:r w:rsidRPr="00B7073F">
        <w:rPr>
          <w:sz w:val="24"/>
          <w:szCs w:val="24"/>
        </w:rPr>
        <w:t xml:space="preserve">Леч. врач  Гура Э. Ю. </w:t>
      </w:r>
    </w:p>
    <w:p w:rsidR="00057399" w:rsidRPr="00B7073F" w:rsidRDefault="00057399" w:rsidP="004468E8">
      <w:pPr>
        <w:jc w:val="both"/>
        <w:rPr>
          <w:lang w:val="ru-RU"/>
        </w:rPr>
      </w:pPr>
      <w:r w:rsidRPr="00B7073F">
        <w:rPr>
          <w:lang w:val="ru-RU"/>
        </w:rPr>
        <w:t>/ Зав. отд.  Еременко Н.В.</w:t>
      </w:r>
    </w:p>
    <w:p w:rsidR="00057399" w:rsidRPr="00B7073F" w:rsidRDefault="00057399" w:rsidP="004468E8">
      <w:pPr>
        <w:jc w:val="both"/>
        <w:rPr>
          <w:lang w:val="ru-RU"/>
        </w:rPr>
      </w:pPr>
      <w:r w:rsidRPr="00B7073F">
        <w:rPr>
          <w:lang w:val="ru-RU"/>
        </w:rPr>
        <w:t>Нач. мед. Костина Т.К.</w:t>
      </w:r>
    </w:p>
    <w:sectPr w:rsidR="00057399" w:rsidRPr="00B7073F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399" w:rsidRDefault="00057399" w:rsidP="00080012">
      <w:r>
        <w:separator/>
      </w:r>
    </w:p>
  </w:endnote>
  <w:endnote w:type="continuationSeparator" w:id="1">
    <w:p w:rsidR="00057399" w:rsidRDefault="000573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399" w:rsidRDefault="00057399" w:rsidP="00080012">
      <w:r>
        <w:separator/>
      </w:r>
    </w:p>
  </w:footnote>
  <w:footnote w:type="continuationSeparator" w:id="1">
    <w:p w:rsidR="00057399" w:rsidRDefault="000573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057399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057399" w:rsidRPr="00244DF4" w:rsidRDefault="0005739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57399" w:rsidRPr="00244DF4" w:rsidTr="00244DF4">
      <w:tc>
        <w:tcPr>
          <w:tcW w:w="9571" w:type="dxa"/>
        </w:tcPr>
        <w:p w:rsidR="00057399" w:rsidRPr="00244DF4" w:rsidRDefault="0005739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57399" w:rsidRPr="00244DF4" w:rsidTr="00244DF4">
      <w:tc>
        <w:tcPr>
          <w:tcW w:w="9571" w:type="dxa"/>
        </w:tcPr>
        <w:p w:rsidR="00057399" w:rsidRPr="00244DF4" w:rsidRDefault="00057399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57399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057399" w:rsidRPr="00080012" w:rsidRDefault="00057399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57399" w:rsidRDefault="0005739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47B"/>
    <w:rsid w:val="00017901"/>
    <w:rsid w:val="00021776"/>
    <w:rsid w:val="0003342B"/>
    <w:rsid w:val="00036272"/>
    <w:rsid w:val="00057399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5AB0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788C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5C3B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38FB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2792D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1C31"/>
    <w:rsid w:val="00784AD1"/>
    <w:rsid w:val="007A1F83"/>
    <w:rsid w:val="007A738F"/>
    <w:rsid w:val="007B6BE6"/>
    <w:rsid w:val="007C7896"/>
    <w:rsid w:val="007D4B6C"/>
    <w:rsid w:val="007E15B4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175F0"/>
    <w:rsid w:val="00923621"/>
    <w:rsid w:val="009409CD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427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073F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0C86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7CAE"/>
    <w:rsid w:val="00D97EAA"/>
    <w:rsid w:val="00DA0D75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C788C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E42D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2D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2DB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</TotalTime>
  <Pages>2</Pages>
  <Words>683</Words>
  <Characters>3898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2014-02-03T10:36:00Z</dcterms:created>
  <dcterms:modified xsi:type="dcterms:W3CDTF">2014-02-04T07:28:00Z</dcterms:modified>
</cp:coreProperties>
</file>