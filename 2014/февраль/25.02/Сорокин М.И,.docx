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B88" w:rsidRPr="00BB2904" w:rsidRDefault="003A6B88">
      <w:pPr>
        <w:pStyle w:val="Heading4"/>
        <w:ind w:right="-58"/>
        <w:jc w:val="center"/>
        <w:rPr>
          <w:b w:val="0"/>
          <w:sz w:val="24"/>
          <w:szCs w:val="24"/>
        </w:rPr>
      </w:pPr>
      <w:r w:rsidRPr="00BB2904">
        <w:rPr>
          <w:b w:val="0"/>
          <w:sz w:val="24"/>
          <w:szCs w:val="24"/>
        </w:rPr>
        <w:t>КУ «ОК Эндокриндиспансер» ЗОС</w:t>
      </w:r>
    </w:p>
    <w:p w:rsidR="003A6B88" w:rsidRPr="00BB2904" w:rsidRDefault="003A6B88">
      <w:pPr>
        <w:rPr>
          <w:lang w:val="ru-RU"/>
        </w:rPr>
      </w:pPr>
    </w:p>
    <w:p w:rsidR="003A6B88" w:rsidRPr="00BB2904" w:rsidRDefault="003A6B88" w:rsidP="00FC5396">
      <w:pPr>
        <w:pStyle w:val="Heading4"/>
        <w:ind w:left="-567" w:right="-58"/>
        <w:rPr>
          <w:b w:val="0"/>
          <w:sz w:val="24"/>
          <w:szCs w:val="24"/>
        </w:rPr>
      </w:pPr>
      <w:r w:rsidRPr="00BB2904">
        <w:rPr>
          <w:b w:val="0"/>
          <w:sz w:val="24"/>
          <w:szCs w:val="24"/>
        </w:rPr>
        <w:t>Выписной эпикриз</w:t>
      </w:r>
    </w:p>
    <w:p w:rsidR="003A6B88" w:rsidRPr="00BB2904" w:rsidRDefault="003A6B88" w:rsidP="00FC5396">
      <w:pPr>
        <w:pStyle w:val="Heading4"/>
        <w:ind w:left="-567"/>
        <w:rPr>
          <w:b w:val="0"/>
          <w:sz w:val="24"/>
          <w:szCs w:val="24"/>
        </w:rPr>
      </w:pPr>
      <w:r w:rsidRPr="00BB2904">
        <w:rPr>
          <w:b w:val="0"/>
          <w:sz w:val="24"/>
          <w:szCs w:val="24"/>
        </w:rPr>
        <w:t>Из истории болезни №  215</w:t>
      </w:r>
    </w:p>
    <w:p w:rsidR="003A6B88" w:rsidRPr="00BB2904" w:rsidRDefault="003A6B88" w:rsidP="00FC5396">
      <w:pPr>
        <w:pStyle w:val="Heading5"/>
        <w:ind w:left="-567"/>
        <w:rPr>
          <w:sz w:val="24"/>
          <w:szCs w:val="24"/>
        </w:rPr>
      </w:pPr>
      <w:r w:rsidRPr="00BB2904">
        <w:rPr>
          <w:sz w:val="24"/>
          <w:szCs w:val="24"/>
        </w:rPr>
        <w:t>Ф.И.О: Сорокин Максим Игоревич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Год рождения: 1995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Место жительства: г. Запорожье, ул. Парамонова д 8 кв 52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Место работы: студен IIкурса ЗНТУ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Находился на лечении с   13.02.14 по  26 .02.14 в диаб. отд.( с 13.02.14 по 18.02.14 в ОИТе)</w:t>
      </w:r>
    </w:p>
    <w:p w:rsidR="003A6B88" w:rsidRPr="00BB2904" w:rsidRDefault="003A6B88" w:rsidP="000A1F2D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Диагноз:</w:t>
      </w:r>
      <w:r w:rsidRPr="00BB2904">
        <w:rPr>
          <w:lang w:val="ru-RU"/>
        </w:rPr>
        <w:t xml:space="preserve">  Сахарный диабет, тип 1, средней тяжести, впервые выявленный. Кетоацидотическое состояние. Диаб. ангиопатия артерий н/к. Диабетическая нефропатия III ст. ХБП Iст. ВСД перманентное течение по гипотоническому типу. НЦД по смешанному типу. ПМК 1 ст СН 0.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 xml:space="preserve">Жалобы при поступлении </w:t>
      </w:r>
      <w:r>
        <w:rPr>
          <w:lang w:val="ru-RU"/>
        </w:rPr>
        <w:t>на сухость во рту, жажду</w:t>
      </w:r>
      <w:r w:rsidRPr="00BB2904">
        <w:rPr>
          <w:lang w:val="ru-RU"/>
        </w:rPr>
        <w:t>, потерю веса на 8 кг за 1,5 месяца, учащенное мочеиспускание.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Краткий анамнез</w:t>
      </w:r>
      <w:r w:rsidRPr="00BB2904">
        <w:rPr>
          <w:lang w:val="ru-RU"/>
        </w:rPr>
        <w:t>: СД выявлен в 2014г. около месяца назад появились вышеизложенные жалобы. 06.02.14 обра</w:t>
      </w:r>
      <w:r>
        <w:rPr>
          <w:lang w:val="ru-RU"/>
        </w:rPr>
        <w:t>т</w:t>
      </w:r>
      <w:r w:rsidRPr="00BB2904">
        <w:rPr>
          <w:lang w:val="ru-RU"/>
        </w:rPr>
        <w:t>ился в студ. поликлинику. 13.02.14 направлен в консультативну</w:t>
      </w:r>
      <w:r>
        <w:rPr>
          <w:lang w:val="ru-RU"/>
        </w:rPr>
        <w:t>ю</w:t>
      </w:r>
      <w:r w:rsidRPr="00BB2904">
        <w:rPr>
          <w:lang w:val="ru-RU"/>
        </w:rPr>
        <w:t xml:space="preserve"> поликлинику к эндокринологу.  Ацетон мочи 3 ( +++) от 13.02.14.Гликемия –11,0 ммоль/л. Госпитализирован ургентно ОИТ  в обл. энд. диспансера для подбора инсулинотерапии. </w:t>
      </w:r>
    </w:p>
    <w:p w:rsidR="003A6B88" w:rsidRPr="00BB2904" w:rsidRDefault="003A6B88" w:rsidP="00FC5396">
      <w:pPr>
        <w:ind w:left="-567"/>
        <w:jc w:val="both"/>
        <w:rPr>
          <w:u w:val="single"/>
          <w:lang w:val="ru-RU"/>
        </w:rPr>
      </w:pPr>
      <w:r w:rsidRPr="00BB2904">
        <w:rPr>
          <w:u w:val="single"/>
          <w:lang w:val="ru-RU"/>
        </w:rPr>
        <w:t>Данные лабораторных исследований.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 xml:space="preserve">13.02.14 Общ. ан. крови Нв –140  г/л  эритр –4,2  лейк –4,9  СОЭ –5  мм/час   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 xml:space="preserve">э- 1%    п-1 %   с- 59%   л-  28%   м- 11%  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 xml:space="preserve">17.02.14 Общ. ан. крови Нв –120  г/л  эритр –3,8  лейк –4,4  СОЭ –25  мм/час   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 xml:space="preserve">э- 1%    п-0 %   с- 59%   л-  36%   м- 4%  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 xml:space="preserve">14.02.14 Биохимия: хол –4,15 тригл -1,45 ХСЛПВП -1,27 ХСЛПНП -2,2 Катер -2,3 мочевина –4,0  креатинин – 101  бил общ –12,4  бил пр –3,0  тим –1,2  АСТ –0,40   АЛТ – 0,50  ммоль/л; 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13.0.214 Амилаза – 47,4</w:t>
      </w:r>
    </w:p>
    <w:p w:rsidR="003A6B88" w:rsidRPr="00BB2904" w:rsidRDefault="003A6B88" w:rsidP="005F1568">
      <w:pPr>
        <w:ind w:left="-567"/>
        <w:jc w:val="both"/>
        <w:rPr>
          <w:lang w:val="ru-RU"/>
        </w:rPr>
      </w:pPr>
      <w:r w:rsidRPr="00BB2904">
        <w:rPr>
          <w:lang w:val="ru-RU"/>
        </w:rPr>
        <w:t>21.02ТТГ – 0,8  (0,3-4,0) Мме/л; АТ ТПО –33,7  (0-30) МЕ/мл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13.02.14 Гемогл – 140; гематокр – 0,43 ; общ. белок – 75,5  г/л; К – 3,9  ; Nа –  140 ммоль/л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16.02.14 гемогл – 143 гематокр -0,42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14.02.14 К – 3,6 ммоль/л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>16.02.14 К – 3,95 ммоль/л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>17.02.14 К – 4,8 Na - 150 ммоль/л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>13.02.14 Коагулограмма: вр. сверт. –8   мин.; ПТИ – 90  %; фибр –3,6  г/л; фибр Б – отр; АКТ – 93%; св. гепарин – 6*10-4</w:t>
      </w:r>
    </w:p>
    <w:p w:rsidR="003A6B88" w:rsidRPr="00BB2904" w:rsidRDefault="003A6B88" w:rsidP="00D13A4E">
      <w:pPr>
        <w:ind w:left="-567"/>
        <w:jc w:val="both"/>
        <w:rPr>
          <w:lang w:val="ru-RU"/>
        </w:rPr>
      </w:pPr>
      <w:r w:rsidRPr="00BB2904">
        <w:rPr>
          <w:lang w:val="ru-RU"/>
        </w:rPr>
        <w:t>17.02.14 Коагулограмма: вр. сверт. –12   мин.; ПТИ – 93  %; фибр –3,3  г/л; фибр Б – отр; АКТ – 93%; св. гепарин – 6*10-4</w:t>
      </w:r>
    </w:p>
    <w:p w:rsidR="003A6B88" w:rsidRPr="00BB2904" w:rsidRDefault="003A6B88" w:rsidP="00FC5396">
      <w:pPr>
        <w:ind w:left="-567"/>
        <w:jc w:val="both"/>
        <w:rPr>
          <w:bCs/>
          <w:lang w:val="ru-RU"/>
        </w:rPr>
      </w:pPr>
      <w:r w:rsidRPr="00BB2904">
        <w:rPr>
          <w:bCs/>
          <w:lang w:val="ru-RU"/>
        </w:rPr>
        <w:t>.02.14 Проба Реберга: Д- 1,8л, d-1,25 мл/мин., S- 1,58кв.м, креатинин крови- 70мкмоль/л;  креатинин мочи-5700  мкмоль/л;  КФ-111,4 мл/мин;  КР- 98,8 %</w:t>
      </w:r>
    </w:p>
    <w:p w:rsidR="003A6B88" w:rsidRPr="00BB2904" w:rsidRDefault="003A6B88" w:rsidP="00D13A4E">
      <w:pPr>
        <w:pStyle w:val="Heading3"/>
        <w:ind w:left="-567"/>
        <w:jc w:val="both"/>
        <w:rPr>
          <w:b w:val="0"/>
          <w:sz w:val="24"/>
          <w:szCs w:val="24"/>
        </w:rPr>
      </w:pPr>
      <w:r w:rsidRPr="00BB2904">
        <w:rPr>
          <w:b w:val="0"/>
          <w:sz w:val="24"/>
          <w:szCs w:val="24"/>
        </w:rPr>
        <w:t>13.02.14 Общ. ан. мочи уд вес 1037  лейк – 1-2  в п/зр белок – отр  ацетон –4+;  эпит. пл. - ед; эпит. перех. -  в п/зр</w:t>
      </w:r>
    </w:p>
    <w:p w:rsidR="003A6B88" w:rsidRPr="00BB2904" w:rsidRDefault="003A6B88" w:rsidP="00D13A4E">
      <w:pPr>
        <w:pStyle w:val="Heading3"/>
        <w:ind w:left="-567"/>
        <w:jc w:val="both"/>
        <w:rPr>
          <w:b w:val="0"/>
          <w:sz w:val="24"/>
          <w:szCs w:val="24"/>
        </w:rPr>
      </w:pPr>
      <w:r w:rsidRPr="00BB2904">
        <w:rPr>
          <w:b w:val="0"/>
          <w:sz w:val="24"/>
          <w:szCs w:val="24"/>
        </w:rPr>
        <w:t>17.02.14 Общ. ан. мочи уд вес мм  лейк – 2-3  в п/зр белок – отр  ацетон –отр;  эпит. пл. - ед; эпит. перех. -  в п/зр</w:t>
      </w:r>
    </w:p>
    <w:p w:rsidR="003A6B88" w:rsidRPr="00BB2904" w:rsidRDefault="003A6B88" w:rsidP="00FC5396">
      <w:pPr>
        <w:ind w:left="-567"/>
        <w:rPr>
          <w:lang w:val="ru-RU"/>
        </w:rPr>
      </w:pPr>
      <w:r w:rsidRPr="00BB2904">
        <w:rPr>
          <w:lang w:val="ru-RU"/>
        </w:rPr>
        <w:t>14.02.14 Анализ мочи по Нечипоренко лейк -2000  эритр -  белок – отр</w:t>
      </w:r>
    </w:p>
    <w:p w:rsidR="003A6B88" w:rsidRPr="00BB2904" w:rsidRDefault="003A6B88" w:rsidP="00FC5396">
      <w:pPr>
        <w:ind w:left="-567"/>
        <w:rPr>
          <w:lang w:val="ru-RU"/>
        </w:rPr>
      </w:pPr>
      <w:r w:rsidRPr="00BB2904">
        <w:rPr>
          <w:lang w:val="ru-RU"/>
        </w:rPr>
        <w:t xml:space="preserve">15.02.14 Суточная глюкозурия – 3,8 %;   Суточная протеинурия –  0,04   </w:t>
      </w:r>
    </w:p>
    <w:p w:rsidR="003A6B88" w:rsidRPr="00BB2904" w:rsidRDefault="003A6B88" w:rsidP="00FC5396">
      <w:pPr>
        <w:pStyle w:val="Heading5"/>
        <w:ind w:left="-567"/>
        <w:rPr>
          <w:sz w:val="24"/>
          <w:szCs w:val="24"/>
        </w:rPr>
      </w:pPr>
      <w:r w:rsidRPr="00BB2904">
        <w:rPr>
          <w:sz w:val="24"/>
          <w:szCs w:val="24"/>
        </w:rPr>
        <w:t>21.02.14 Микроальбуминурия –60,0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 xml:space="preserve">Гликемический </w:t>
            </w:r>
          </w:p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20.00</w:t>
            </w: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5,0</w:t>
            </w: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12,5</w:t>
            </w: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4,7</w:t>
            </w: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</w:p>
        </w:tc>
      </w:tr>
      <w:tr w:rsidR="003A6B88" w:rsidRPr="00BB2904" w:rsidTr="00B76356">
        <w:tc>
          <w:tcPr>
            <w:tcW w:w="2518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A6B88" w:rsidRPr="00BB2904" w:rsidRDefault="003A6B88" w:rsidP="00B76356">
            <w:pPr>
              <w:rPr>
                <w:lang w:val="ru-RU"/>
              </w:rPr>
            </w:pPr>
            <w:r w:rsidRPr="00BB2904">
              <w:rPr>
                <w:lang w:val="ru-RU"/>
              </w:rPr>
              <w:t>7,8</w:t>
            </w:r>
          </w:p>
        </w:tc>
      </w:tr>
    </w:tbl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14.02 Невропатолог</w:t>
      </w:r>
      <w:r w:rsidRPr="00BB2904">
        <w:rPr>
          <w:lang w:val="ru-RU"/>
        </w:rPr>
        <w:t>: ВСД перманентное течение по гипотоническому типу.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14.02Окулист</w:t>
      </w:r>
      <w:r w:rsidRPr="00BB2904">
        <w:rPr>
          <w:lang w:val="ru-RU"/>
        </w:rPr>
        <w:t>: Осмотр в ОИТ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Оптические среды и глазно дно без особенностей.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14.02.ЭКГ</w:t>
      </w:r>
      <w:r w:rsidRPr="00BB2904">
        <w:rPr>
          <w:lang w:val="ru-RU"/>
        </w:rPr>
        <w:t xml:space="preserve">: ЧСС -52 уд/мин. Вольтаж сохранен.  Ритм синусовый, брадикардия. Эл. осьне  отклонена. Позиция вертикальная. Диффузные изменения миокарда. 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Кардиолог</w:t>
      </w:r>
      <w:r w:rsidRPr="00BB2904">
        <w:rPr>
          <w:lang w:val="ru-RU"/>
        </w:rPr>
        <w:t>: НЦД по смешанному типу. ПМК 1 ст СН 0.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19.02Ангиохирург</w:t>
      </w:r>
      <w:r w:rsidRPr="00BB2904">
        <w:rPr>
          <w:lang w:val="ru-RU"/>
        </w:rPr>
        <w:t>: Диаб. ангиопатия артерий н/к II ст.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14</w:t>
      </w:r>
      <w:r w:rsidRPr="00BB2904">
        <w:rPr>
          <w:lang w:val="ru-RU"/>
        </w:rPr>
        <w:t>.02.14 ФГ № 75984: Без патологии.</w:t>
      </w:r>
    </w:p>
    <w:p w:rsidR="003A6B88" w:rsidRPr="00BB2904" w:rsidRDefault="003A6B88" w:rsidP="00FC5396">
      <w:pPr>
        <w:ind w:left="-567"/>
        <w:jc w:val="both"/>
        <w:rPr>
          <w:u w:val="single"/>
          <w:lang w:val="ru-RU"/>
        </w:rPr>
      </w:pPr>
      <w:r w:rsidRPr="00BB2904">
        <w:rPr>
          <w:u w:val="single"/>
          <w:lang w:val="ru-RU"/>
        </w:rPr>
        <w:t>19.02РВГ:</w:t>
      </w:r>
      <w:r w:rsidRPr="00BB2904">
        <w:rPr>
          <w:lang w:val="ru-RU"/>
        </w:rPr>
        <w:t xml:space="preserve"> Кровообращение не нарушено, тонус  сосудов N. 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20.02УЗИ щит. железы</w:t>
      </w:r>
      <w:r w:rsidRPr="00BB2904">
        <w:rPr>
          <w:lang w:val="ru-RU"/>
        </w:rPr>
        <w:t>: Пр д. V = 5,6 см</w:t>
      </w:r>
      <w:r w:rsidRPr="00BB2904">
        <w:rPr>
          <w:vertAlign w:val="superscript"/>
          <w:lang w:val="ru-RU"/>
        </w:rPr>
        <w:t>3</w:t>
      </w:r>
      <w:r w:rsidRPr="00BB2904">
        <w:rPr>
          <w:lang w:val="ru-RU"/>
        </w:rPr>
        <w:t>; лев. д. V =  5,2см</w:t>
      </w:r>
      <w:r w:rsidRPr="00BB2904">
        <w:rPr>
          <w:vertAlign w:val="superscript"/>
          <w:lang w:val="ru-RU"/>
        </w:rPr>
        <w:t>3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lang w:val="ru-RU"/>
        </w:rPr>
        <w:t>Щит. железа не увеличена, контуры ровные. Эхогенность паренхимы обычная. Эхоструктура крупнозернистая,. Регионарные л/узлы  не визуализируются. Закл.: Эхопризнаков патологии щит. железы нет.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Лечение:</w:t>
      </w:r>
      <w:r w:rsidRPr="00BB2904">
        <w:rPr>
          <w:lang w:val="ru-RU"/>
        </w:rPr>
        <w:t xml:space="preserve"> энтеросгель, алмагель, ксилат, трисоль, реосрбилакт, новопасит, луцетам, нейрорубин, рантак, ККБ, Генсулин R, Генсулин Н.</w:t>
      </w:r>
    </w:p>
    <w:p w:rsidR="003A6B88" w:rsidRPr="00BB2904" w:rsidRDefault="003A6B88" w:rsidP="00FC5396">
      <w:pPr>
        <w:ind w:left="-567"/>
        <w:jc w:val="both"/>
        <w:rPr>
          <w:lang w:val="ru-RU"/>
        </w:rPr>
      </w:pPr>
      <w:r w:rsidRPr="00BB2904">
        <w:rPr>
          <w:u w:val="single"/>
          <w:lang w:val="ru-RU"/>
        </w:rPr>
        <w:t>Состояние больного при выписке</w:t>
      </w:r>
      <w:r w:rsidRPr="00BB2904">
        <w:rPr>
          <w:lang w:val="ru-RU"/>
        </w:rPr>
        <w:t xml:space="preserve">: СД компенсирован, уменьшились головные боли. АД  110/70мм рт. ст. </w:t>
      </w:r>
    </w:p>
    <w:p w:rsidR="003A6B88" w:rsidRPr="00BB2904" w:rsidRDefault="003A6B88">
      <w:pPr>
        <w:jc w:val="both"/>
        <w:rPr>
          <w:u w:val="single"/>
          <w:lang w:val="ru-RU"/>
        </w:rPr>
      </w:pPr>
      <w:r w:rsidRPr="00BB2904">
        <w:rPr>
          <w:u w:val="single"/>
          <w:lang w:val="ru-RU"/>
        </w:rPr>
        <w:t xml:space="preserve">Рекомендовано </w:t>
      </w:r>
      <w:r w:rsidRPr="00BB2904">
        <w:rPr>
          <w:lang w:val="ru-RU"/>
        </w:rPr>
        <w:t>: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>«Д» наблюдение эндокринолога, уч. терапевта, невропатолога по м\жит.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>Инсулинотерапия: Генсулин R  п/з-12-14 ед., п/о-10-12 ед., п/у- 10-12ед.,  22.00 Генсулин Н 12-14 ед.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>Контроль глик. гемоглобина 1 раз в 3 мес., микроальбуминурии 1р. в 6 мес.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A6B88" w:rsidRPr="00BB2904" w:rsidRDefault="003A6B88" w:rsidP="00836E0A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 xml:space="preserve">Рек. кардиолога: кардонат 1т. *3р/д. . Контроль АД, ЭКГ. Дообследование: ЭХО КС по м/ж. 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>Эналаприл 2,5 мг утром, курсами . Контр. АД. МАУ.</w:t>
      </w:r>
    </w:p>
    <w:p w:rsidR="003A6B88" w:rsidRPr="00BB2904" w:rsidRDefault="003A6B88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 xml:space="preserve">Рек. невропатолога: дообследование : УЗД МАГ . Повторный осмотр после дообследования. </w:t>
      </w:r>
    </w:p>
    <w:p w:rsidR="003A6B88" w:rsidRPr="00BB2904" w:rsidRDefault="003A6B88" w:rsidP="00A9598B">
      <w:pPr>
        <w:numPr>
          <w:ilvl w:val="0"/>
          <w:numId w:val="2"/>
        </w:numPr>
        <w:jc w:val="both"/>
        <w:rPr>
          <w:lang w:val="ru-RU"/>
        </w:rPr>
      </w:pPr>
      <w:r w:rsidRPr="00BB2904">
        <w:rPr>
          <w:lang w:val="ru-RU"/>
        </w:rPr>
        <w:t xml:space="preserve">Справка  №    с 13 .02.14 по 26 .02.14. </w:t>
      </w:r>
    </w:p>
    <w:p w:rsidR="003A6B88" w:rsidRPr="00BB2904" w:rsidRDefault="003A6B88" w:rsidP="00A9598B">
      <w:pPr>
        <w:ind w:left="435"/>
        <w:jc w:val="both"/>
        <w:rPr>
          <w:lang w:val="ru-RU"/>
        </w:rPr>
      </w:pPr>
    </w:p>
    <w:p w:rsidR="003A6B88" w:rsidRPr="00BB2904" w:rsidRDefault="003A6B88">
      <w:pPr>
        <w:jc w:val="both"/>
        <w:rPr>
          <w:b/>
          <w:lang w:val="ru-RU"/>
        </w:rPr>
      </w:pPr>
    </w:p>
    <w:p w:rsidR="003A6B88" w:rsidRPr="00BB2904" w:rsidRDefault="003A6B88" w:rsidP="004468E8">
      <w:pPr>
        <w:pStyle w:val="Heading5"/>
        <w:rPr>
          <w:sz w:val="24"/>
          <w:szCs w:val="24"/>
        </w:rPr>
      </w:pPr>
      <w:r w:rsidRPr="00BB2904">
        <w:rPr>
          <w:sz w:val="24"/>
          <w:szCs w:val="24"/>
        </w:rPr>
        <w:t xml:space="preserve">Леч. врач  Гура Э. Ю. </w:t>
      </w:r>
    </w:p>
    <w:p w:rsidR="003A6B88" w:rsidRPr="00BB2904" w:rsidRDefault="003A6B88" w:rsidP="004468E8">
      <w:pPr>
        <w:jc w:val="both"/>
        <w:rPr>
          <w:lang w:val="ru-RU"/>
        </w:rPr>
      </w:pPr>
      <w:r w:rsidRPr="00BB2904">
        <w:rPr>
          <w:lang w:val="ru-RU"/>
        </w:rPr>
        <w:t>Зав. отд.  Еременко Н.В.</w:t>
      </w:r>
    </w:p>
    <w:p w:rsidR="003A6B88" w:rsidRPr="00BB2904" w:rsidRDefault="003A6B88" w:rsidP="004468E8">
      <w:pPr>
        <w:jc w:val="both"/>
        <w:rPr>
          <w:lang w:val="ru-RU"/>
        </w:rPr>
      </w:pPr>
      <w:r w:rsidRPr="00BB2904">
        <w:rPr>
          <w:lang w:val="ru-RU"/>
        </w:rPr>
        <w:t>Нач. мед. Костина Т.К.</w:t>
      </w:r>
    </w:p>
    <w:p w:rsidR="003A6B88" w:rsidRPr="00BB2904" w:rsidRDefault="003A6B88" w:rsidP="008A368B">
      <w:pPr>
        <w:jc w:val="both"/>
        <w:rPr>
          <w:lang w:val="ru-RU"/>
        </w:rPr>
      </w:pPr>
    </w:p>
    <w:sectPr w:rsidR="003A6B88" w:rsidRPr="00BB290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B88" w:rsidRDefault="003A6B88" w:rsidP="00080012">
      <w:r>
        <w:separator/>
      </w:r>
    </w:p>
  </w:endnote>
  <w:endnote w:type="continuationSeparator" w:id="1">
    <w:p w:rsidR="003A6B88" w:rsidRDefault="003A6B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B88" w:rsidRDefault="003A6B88" w:rsidP="00080012">
      <w:r>
        <w:separator/>
      </w:r>
    </w:p>
  </w:footnote>
  <w:footnote w:type="continuationSeparator" w:id="1">
    <w:p w:rsidR="003A6B88" w:rsidRDefault="003A6B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3A6B8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3A6B88" w:rsidRPr="00244DF4" w:rsidRDefault="003A6B8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A6B88" w:rsidRPr="00244DF4" w:rsidTr="00244DF4">
      <w:tc>
        <w:tcPr>
          <w:tcW w:w="9571" w:type="dxa"/>
        </w:tcPr>
        <w:p w:rsidR="003A6B88" w:rsidRPr="00244DF4" w:rsidRDefault="003A6B8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A6B88" w:rsidRPr="00244DF4" w:rsidTr="00244DF4">
      <w:tc>
        <w:tcPr>
          <w:tcW w:w="9571" w:type="dxa"/>
        </w:tcPr>
        <w:p w:rsidR="003A6B88" w:rsidRPr="00244DF4" w:rsidRDefault="003A6B8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A6B8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3A6B88" w:rsidRPr="00080012" w:rsidRDefault="003A6B8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A6B88" w:rsidRDefault="003A6B8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1F2D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502"/>
    <w:rsid w:val="002C0E55"/>
    <w:rsid w:val="00306D8F"/>
    <w:rsid w:val="00312A6B"/>
    <w:rsid w:val="003130B7"/>
    <w:rsid w:val="0032006B"/>
    <w:rsid w:val="0032302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6B88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C7580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1568"/>
    <w:rsid w:val="005F2724"/>
    <w:rsid w:val="005F492A"/>
    <w:rsid w:val="00602CAC"/>
    <w:rsid w:val="006106A0"/>
    <w:rsid w:val="00634AB2"/>
    <w:rsid w:val="0064256F"/>
    <w:rsid w:val="006442F2"/>
    <w:rsid w:val="006452B0"/>
    <w:rsid w:val="00654E51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4121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0C4E"/>
    <w:rsid w:val="00B65ED2"/>
    <w:rsid w:val="00B71E17"/>
    <w:rsid w:val="00B72843"/>
    <w:rsid w:val="00B76356"/>
    <w:rsid w:val="00B9380F"/>
    <w:rsid w:val="00B96092"/>
    <w:rsid w:val="00BA69B3"/>
    <w:rsid w:val="00BB1B06"/>
    <w:rsid w:val="00BB2904"/>
    <w:rsid w:val="00BB60ED"/>
    <w:rsid w:val="00BC1669"/>
    <w:rsid w:val="00BC1789"/>
    <w:rsid w:val="00BC6EA9"/>
    <w:rsid w:val="00BE6292"/>
    <w:rsid w:val="00BF2D2F"/>
    <w:rsid w:val="00BF2D77"/>
    <w:rsid w:val="00BF2F29"/>
    <w:rsid w:val="00BF7A36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3A4E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490A"/>
    <w:rsid w:val="00E43289"/>
    <w:rsid w:val="00E447D4"/>
    <w:rsid w:val="00E47C2A"/>
    <w:rsid w:val="00E553F8"/>
    <w:rsid w:val="00E615A4"/>
    <w:rsid w:val="00E70C67"/>
    <w:rsid w:val="00E75308"/>
    <w:rsid w:val="00E817E2"/>
    <w:rsid w:val="00E835C9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677F6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B178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8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8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5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678</Words>
  <Characters>3868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2014-02-25T13:52:00Z</dcterms:created>
  <dcterms:modified xsi:type="dcterms:W3CDTF">2014-02-26T07:00:00Z</dcterms:modified>
</cp:coreProperties>
</file>