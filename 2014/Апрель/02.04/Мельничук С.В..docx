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40" w:rsidRPr="003914C3" w:rsidRDefault="00636240">
      <w:pPr>
        <w:pStyle w:val="Heading4"/>
        <w:ind w:right="-58"/>
        <w:jc w:val="center"/>
        <w:rPr>
          <w:b w:val="0"/>
          <w:sz w:val="24"/>
          <w:szCs w:val="24"/>
        </w:rPr>
      </w:pPr>
      <w:r w:rsidRPr="003914C3">
        <w:rPr>
          <w:b w:val="0"/>
          <w:sz w:val="24"/>
          <w:szCs w:val="24"/>
        </w:rPr>
        <w:t>КУ «ОК Эндокриндиспансер» ЗОС</w:t>
      </w:r>
    </w:p>
    <w:p w:rsidR="00636240" w:rsidRPr="003914C3" w:rsidRDefault="00636240">
      <w:pPr>
        <w:rPr>
          <w:lang w:val="ru-RU"/>
        </w:rPr>
      </w:pPr>
    </w:p>
    <w:p w:rsidR="00636240" w:rsidRPr="003914C3" w:rsidRDefault="00636240" w:rsidP="00FC5396">
      <w:pPr>
        <w:pStyle w:val="Heading4"/>
        <w:ind w:left="-567" w:right="-58"/>
        <w:rPr>
          <w:b w:val="0"/>
          <w:sz w:val="24"/>
          <w:szCs w:val="24"/>
        </w:rPr>
      </w:pPr>
      <w:r w:rsidRPr="003914C3">
        <w:rPr>
          <w:b w:val="0"/>
          <w:sz w:val="24"/>
          <w:szCs w:val="24"/>
        </w:rPr>
        <w:t>Выписной эпикриз</w:t>
      </w:r>
    </w:p>
    <w:p w:rsidR="00636240" w:rsidRPr="003914C3" w:rsidRDefault="00636240" w:rsidP="00FC5396">
      <w:pPr>
        <w:pStyle w:val="Heading4"/>
        <w:ind w:left="-567"/>
        <w:rPr>
          <w:b w:val="0"/>
          <w:sz w:val="24"/>
          <w:szCs w:val="24"/>
        </w:rPr>
      </w:pPr>
      <w:r w:rsidRPr="003914C3">
        <w:rPr>
          <w:b w:val="0"/>
          <w:sz w:val="24"/>
          <w:szCs w:val="24"/>
        </w:rPr>
        <w:t>Из истории болезни №  400</w:t>
      </w:r>
    </w:p>
    <w:p w:rsidR="00636240" w:rsidRPr="003914C3" w:rsidRDefault="00636240" w:rsidP="00FC5396">
      <w:pPr>
        <w:pStyle w:val="Heading5"/>
        <w:ind w:left="-567"/>
        <w:rPr>
          <w:sz w:val="24"/>
          <w:szCs w:val="24"/>
        </w:rPr>
      </w:pPr>
      <w:r w:rsidRPr="003914C3">
        <w:rPr>
          <w:sz w:val="24"/>
          <w:szCs w:val="24"/>
        </w:rPr>
        <w:t>Ф.И.О: Мельничук Светлана Васильевна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>Год рождения: 1965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>Место жительства: Куйбышевский  р-н, пгт Куйбышево, ул Щорса, 73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>Место работы: н/р, инв Ш гр.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>Находился на лечении с   21.03.14 по   03.04.14 в диаб.      отд.</w:t>
      </w:r>
    </w:p>
    <w:p w:rsidR="00636240" w:rsidRPr="003914C3" w:rsidRDefault="00636240" w:rsidP="00D8000D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Диагноз:</w:t>
      </w:r>
      <w:r w:rsidRPr="003914C3">
        <w:rPr>
          <w:lang w:val="ru-RU"/>
        </w:rPr>
        <w:t xml:space="preserve">  Сахарный диабет, тип 2, вторичноинсулинзависимый, тяжелая форма, декомпенсация. Диаб. ангиопатия артерий н/к. Хроническая дистальная диабетическая полинейропатия н/к IIст, сенсомоторная форма. Диабетическая нефропатия III ст. ХБП I ст. Начальная катаракта ОИ. Пролиферативная  диабетическая ретинопатия ОИ. Гипертоническая болезнь II стадии III степени. Гипертензивное сердце. Риск 4. Дисциркуляторная энцефалопатия II, преимущественно в ВБС сочетанного генеза, вестибуло-атактический с-м. Ожирение I ст. (ИМТ 31кг/м</w:t>
      </w:r>
      <w:r w:rsidRPr="003914C3">
        <w:rPr>
          <w:vertAlign w:val="superscript"/>
          <w:lang w:val="ru-RU"/>
        </w:rPr>
        <w:t>2</w:t>
      </w:r>
      <w:r w:rsidRPr="003914C3">
        <w:rPr>
          <w:lang w:val="ru-RU"/>
        </w:rPr>
        <w:t xml:space="preserve">) алим.-конституционального генеза, стабильное течение. 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 xml:space="preserve">Жалобы при поступлении </w:t>
      </w:r>
      <w:r w:rsidRPr="003914C3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180/90 мм рт.ст., головные боли, головокружение, боли в сердце, гипогликемические состояния в вечернее время 3р в неделю.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Краткий анамнез</w:t>
      </w:r>
      <w:r w:rsidRPr="003914C3">
        <w:rPr>
          <w:lang w:val="ru-RU"/>
        </w:rPr>
        <w:t>: СД выявлен в 2003г. Комы отрицает. С начала заболевания ССП. С 2008 - инсулинотерапия.  В наст. время принимает:  Фармасулин Н п/з- 10ед.,, Фармасулин НNР п/з – 30 ед, п/у – 14 ед Диаформин 850 *2р/д. Гликемия –8,0-12,3 ммоль/л. НвАIс – 8,9 % от  04.03.14. Последнее стац. лечение  в 2012г. Боли в н/к в течение 5 лет. Повышение АД в течение 5 лет. Из гипотензивных принимает эналаприл 1т веч. Госпитализирована  в обл. энд. диспансер для коррекции инсулинотерапии,  лечения хр. осложнений СД.</w:t>
      </w:r>
    </w:p>
    <w:p w:rsidR="00636240" w:rsidRPr="003914C3" w:rsidRDefault="00636240" w:rsidP="00FC5396">
      <w:pPr>
        <w:ind w:left="-567"/>
        <w:jc w:val="both"/>
        <w:rPr>
          <w:u w:val="single"/>
          <w:lang w:val="ru-RU"/>
        </w:rPr>
      </w:pPr>
      <w:r w:rsidRPr="003914C3">
        <w:rPr>
          <w:u w:val="single"/>
          <w:lang w:val="ru-RU"/>
        </w:rPr>
        <w:t>Данные лабораторных исследований.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 xml:space="preserve">24.03.14 Общ. ан. крови Нв –159  г/л  эритр –4,8  лейк –6,0  СОЭ –12  мм/час  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 xml:space="preserve">э- 3%    п- 1%   с- 60%   л-  33%   м-3 % 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 xml:space="preserve">24.03.14 Биохимия: СКФ –98 мл./мин., хол – 5,7тригл -2,04 ХСЛПВП -1,12 ХСЛПНП -3,65 Катер -4,0 мочевина –2,6  креатинин –74   бил общ –14,2  бил пр –3,5  тим –3,4  АСТ –0,44   АЛТ –0,27   ммоль/л; </w:t>
      </w:r>
    </w:p>
    <w:p w:rsidR="00636240" w:rsidRPr="003914C3" w:rsidRDefault="00636240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914C3">
        <w:rPr>
          <w:b w:val="0"/>
          <w:sz w:val="24"/>
          <w:szCs w:val="24"/>
        </w:rPr>
        <w:t>25.03.14 Общ. ан. мочи уд вес мм  лейк –2-3   в п/зр белок – отр  ацетон –отр;  эпит. пл. - ед; эпит. перех. -ед  в п/зр</w:t>
      </w:r>
    </w:p>
    <w:p w:rsidR="00636240" w:rsidRPr="003914C3" w:rsidRDefault="00636240" w:rsidP="00FC5396">
      <w:pPr>
        <w:ind w:left="-567"/>
        <w:rPr>
          <w:lang w:val="ru-RU"/>
        </w:rPr>
      </w:pPr>
      <w:r w:rsidRPr="003914C3">
        <w:rPr>
          <w:lang w:val="ru-RU"/>
        </w:rPr>
        <w:t>28.03.14 Анализ мочи по Нечипоренко лейк -250  эритр -  белок – отр</w:t>
      </w:r>
    </w:p>
    <w:p w:rsidR="00636240" w:rsidRPr="003914C3" w:rsidRDefault="00636240" w:rsidP="00FC5396">
      <w:pPr>
        <w:ind w:left="-567"/>
        <w:rPr>
          <w:lang w:val="ru-RU"/>
        </w:rPr>
      </w:pPr>
      <w:r w:rsidRPr="003914C3">
        <w:rPr>
          <w:lang w:val="ru-RU"/>
        </w:rPr>
        <w:t>28.03.14 Суточная глюкозурия –  0,62%;   Суточная протеинурия –  отр</w:t>
      </w:r>
    </w:p>
    <w:p w:rsidR="00636240" w:rsidRPr="003914C3" w:rsidRDefault="00636240" w:rsidP="00FC5396">
      <w:pPr>
        <w:pStyle w:val="Heading5"/>
        <w:ind w:left="-567"/>
        <w:rPr>
          <w:sz w:val="24"/>
          <w:szCs w:val="24"/>
        </w:rPr>
      </w:pPr>
      <w:r w:rsidRPr="003914C3">
        <w:rPr>
          <w:sz w:val="24"/>
          <w:szCs w:val="24"/>
        </w:rPr>
        <w:t>28.03.14 Микроальбуминурия –146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36240" w:rsidRPr="003914C3" w:rsidTr="00B76356">
        <w:tc>
          <w:tcPr>
            <w:tcW w:w="2518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 xml:space="preserve">Гликемический </w:t>
            </w:r>
          </w:p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20.00</w:t>
            </w:r>
          </w:p>
        </w:tc>
      </w:tr>
      <w:tr w:rsidR="00636240" w:rsidRPr="003914C3" w:rsidTr="00B76356">
        <w:tc>
          <w:tcPr>
            <w:tcW w:w="2518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8,8</w:t>
            </w:r>
          </w:p>
        </w:tc>
      </w:tr>
      <w:tr w:rsidR="00636240" w:rsidRPr="003914C3" w:rsidTr="00B76356">
        <w:tc>
          <w:tcPr>
            <w:tcW w:w="2518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</w:p>
        </w:tc>
      </w:tr>
      <w:tr w:rsidR="00636240" w:rsidRPr="003914C3" w:rsidTr="00B76356">
        <w:tc>
          <w:tcPr>
            <w:tcW w:w="2518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36240" w:rsidRPr="003914C3" w:rsidRDefault="00636240" w:rsidP="00B76356">
            <w:pPr>
              <w:rPr>
                <w:lang w:val="ru-RU"/>
              </w:rPr>
            </w:pPr>
            <w:r w:rsidRPr="003914C3">
              <w:rPr>
                <w:lang w:val="ru-RU"/>
              </w:rPr>
              <w:t>7,5</w:t>
            </w:r>
          </w:p>
        </w:tc>
      </w:tr>
      <w:tr w:rsidR="00636240" w:rsidRPr="003914C3" w:rsidTr="00B76356">
        <w:tc>
          <w:tcPr>
            <w:tcW w:w="2518" w:type="dxa"/>
          </w:tcPr>
          <w:p w:rsidR="00636240" w:rsidRPr="003914C3" w:rsidRDefault="00636240" w:rsidP="00FA7771">
            <w:pPr>
              <w:jc w:val="both"/>
              <w:rPr>
                <w:lang w:val="ru-RU"/>
              </w:rPr>
            </w:pPr>
            <w:r w:rsidRPr="003914C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636240" w:rsidRPr="003914C3" w:rsidRDefault="00636240" w:rsidP="00FA7771">
            <w:pPr>
              <w:jc w:val="both"/>
              <w:rPr>
                <w:lang w:val="ru-RU"/>
              </w:rPr>
            </w:pPr>
            <w:r w:rsidRPr="003914C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36240" w:rsidRPr="003914C3" w:rsidRDefault="00636240" w:rsidP="00FA7771">
            <w:pPr>
              <w:jc w:val="both"/>
              <w:rPr>
                <w:lang w:val="ru-RU"/>
              </w:rPr>
            </w:pPr>
            <w:r w:rsidRPr="003914C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36240" w:rsidRPr="003914C3" w:rsidRDefault="00636240" w:rsidP="00FA7771">
            <w:pPr>
              <w:jc w:val="both"/>
              <w:rPr>
                <w:lang w:val="ru-RU"/>
              </w:rPr>
            </w:pPr>
            <w:r w:rsidRPr="003914C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36240" w:rsidRPr="003914C3" w:rsidRDefault="00636240" w:rsidP="00FA7771">
            <w:pPr>
              <w:jc w:val="both"/>
              <w:rPr>
                <w:lang w:val="ru-RU"/>
              </w:rPr>
            </w:pPr>
            <w:r w:rsidRPr="003914C3">
              <w:rPr>
                <w:lang w:val="ru-RU"/>
              </w:rPr>
              <w:t>7,3</w:t>
            </w:r>
          </w:p>
        </w:tc>
      </w:tr>
    </w:tbl>
    <w:p w:rsidR="00636240" w:rsidRPr="003914C3" w:rsidRDefault="00636240" w:rsidP="00FA7771">
      <w:pPr>
        <w:ind w:left="-567"/>
        <w:jc w:val="both"/>
      </w:pPr>
      <w:r w:rsidRPr="003914C3">
        <w:rPr>
          <w:u w:val="single"/>
          <w:lang w:val="ru-RU"/>
        </w:rPr>
        <w:t>28.03Невропатолог</w:t>
      </w:r>
      <w:r w:rsidRPr="003914C3">
        <w:rPr>
          <w:lang w:val="ru-RU"/>
        </w:rPr>
        <w:t xml:space="preserve">: Хроническая дистальная диабетическая полинейропатия н/к IIст, сенсомоторная форма. Дисциркуляторная энцефалопатия II, преимущественно в ВБС сочетанного генеза, вестибуло-атактический с-м. </w:t>
      </w:r>
    </w:p>
    <w:p w:rsidR="00636240" w:rsidRPr="003914C3" w:rsidRDefault="00636240" w:rsidP="00FA7771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21.03Окулист</w:t>
      </w:r>
      <w:r w:rsidRPr="003914C3">
        <w:rPr>
          <w:lang w:val="ru-RU"/>
        </w:rPr>
        <w:t xml:space="preserve">: </w:t>
      </w:r>
      <w:smartTag w:uri="urn:schemas-microsoft-com:office:smarttags" w:element="place">
        <w:r w:rsidRPr="003914C3">
          <w:rPr>
            <w:lang w:val="en-US"/>
          </w:rPr>
          <w:t>VIS</w:t>
        </w:r>
      </w:smartTag>
      <w:r w:rsidRPr="003914C3">
        <w:rPr>
          <w:lang w:val="ru-RU"/>
        </w:rPr>
        <w:t xml:space="preserve"> </w:t>
      </w:r>
      <w:r w:rsidRPr="003914C3">
        <w:rPr>
          <w:lang w:val="en-US"/>
        </w:rPr>
        <w:t>OD</w:t>
      </w:r>
      <w:r w:rsidRPr="003914C3">
        <w:rPr>
          <w:lang w:val="ru-RU"/>
        </w:rPr>
        <w:t xml:space="preserve">=  1,0 </w:t>
      </w:r>
      <w:r w:rsidRPr="003914C3">
        <w:rPr>
          <w:lang w:val="en-US"/>
        </w:rPr>
        <w:t>OS</w:t>
      </w:r>
      <w:r w:rsidRPr="003914C3">
        <w:rPr>
          <w:lang w:val="ru-RU"/>
        </w:rPr>
        <w:t>= 1,0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 xml:space="preserve">Помутнения в хрусталиках ОИ. Множественные микроаневризмы, экссудаты, ретиналные кровоизлияния.  Артерии сужены, склерозированы.  Салюс I. Аномалии венозных сосудов ( колебания калибра).  Д-з: Начальная катаракта ОИ. Пролиферативная  диабетическая  ретинопатия ОИ.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21.03ЭКГ</w:t>
      </w:r>
      <w:r w:rsidRPr="003914C3">
        <w:rPr>
          <w:lang w:val="ru-RU"/>
        </w:rPr>
        <w:t xml:space="preserve">: ЧСС -85 уд/мин. Вольтаж сохранен.  Ритм синусовый. Эл. ось  отклонена влево. Позиция полугоризонтальная. Неполная блокада ПНПГ. Гипертрофия левого желудочка. Диффузные изменения миокарда.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25.03Кардиолог</w:t>
      </w:r>
      <w:r w:rsidRPr="003914C3">
        <w:rPr>
          <w:lang w:val="ru-RU"/>
        </w:rPr>
        <w:t>:  Гипертоническая болезнь II стадии III степени. Гипертензивное сердце. Риск 4.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24.03Ангиохирург</w:t>
      </w:r>
      <w:r w:rsidRPr="003914C3">
        <w:rPr>
          <w:lang w:val="ru-RU"/>
        </w:rPr>
        <w:t>: Диаб. ангиопатия артерий н/к II ст.</w:t>
      </w:r>
    </w:p>
    <w:p w:rsidR="00636240" w:rsidRPr="003914C3" w:rsidRDefault="00636240" w:rsidP="00FC5396">
      <w:pPr>
        <w:ind w:left="-567"/>
        <w:jc w:val="both"/>
        <w:rPr>
          <w:u w:val="single"/>
          <w:lang w:val="ru-RU"/>
        </w:rPr>
      </w:pPr>
      <w:r w:rsidRPr="003914C3">
        <w:rPr>
          <w:u w:val="single"/>
          <w:lang w:val="ru-RU"/>
        </w:rPr>
        <w:t>24.03РВГ:</w:t>
      </w:r>
      <w:r w:rsidRPr="003914C3">
        <w:rPr>
          <w:lang w:val="ru-RU"/>
        </w:rPr>
        <w:t xml:space="preserve"> Нарушение кровообращения II ст. с обеих сторон, тонус сосудов N.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21.03УЗИ щит. железы</w:t>
      </w:r>
      <w:r w:rsidRPr="003914C3">
        <w:rPr>
          <w:lang w:val="ru-RU"/>
        </w:rPr>
        <w:t>: Пр д. V =6,6  см</w:t>
      </w:r>
      <w:r w:rsidRPr="003914C3">
        <w:rPr>
          <w:vertAlign w:val="superscript"/>
          <w:lang w:val="ru-RU"/>
        </w:rPr>
        <w:t>3</w:t>
      </w:r>
      <w:r w:rsidRPr="003914C3">
        <w:rPr>
          <w:lang w:val="ru-RU"/>
        </w:rPr>
        <w:t>; лев. д. V =5,3  см</w:t>
      </w:r>
      <w:r w:rsidRPr="003914C3">
        <w:rPr>
          <w:vertAlign w:val="superscript"/>
          <w:lang w:val="ru-RU"/>
        </w:rPr>
        <w:t>3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фиброз. Регионарные л/узлы  не визуализируются. Закл.: Умеренные диффузные изменения паренхимы.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Лечение:</w:t>
      </w:r>
      <w:r w:rsidRPr="003914C3">
        <w:rPr>
          <w:lang w:val="ru-RU"/>
        </w:rPr>
        <w:t xml:space="preserve"> Фармасулин Н, Фармасулин НNР, диаформин , эналаприл ,диалипон ,актовегин , витаксон. </w:t>
      </w:r>
    </w:p>
    <w:p w:rsidR="00636240" w:rsidRPr="003914C3" w:rsidRDefault="00636240" w:rsidP="00FC5396">
      <w:pPr>
        <w:ind w:left="-567"/>
        <w:jc w:val="both"/>
        <w:rPr>
          <w:lang w:val="ru-RU"/>
        </w:rPr>
      </w:pPr>
      <w:r w:rsidRPr="003914C3">
        <w:rPr>
          <w:u w:val="single"/>
          <w:lang w:val="ru-RU"/>
        </w:rPr>
        <w:t>Состояние больного при выписке</w:t>
      </w:r>
      <w:r w:rsidRPr="003914C3">
        <w:rPr>
          <w:lang w:val="ru-RU"/>
        </w:rPr>
        <w:t xml:space="preserve">: СД компенсирован, уменьшились боли в н/к. АД 130/80 мм рт. ст. </w:t>
      </w:r>
    </w:p>
    <w:p w:rsidR="00636240" w:rsidRPr="003914C3" w:rsidRDefault="00636240">
      <w:pPr>
        <w:jc w:val="both"/>
        <w:rPr>
          <w:u w:val="single"/>
          <w:lang w:val="ru-RU"/>
        </w:rPr>
      </w:pPr>
      <w:r w:rsidRPr="003914C3">
        <w:rPr>
          <w:u w:val="single"/>
          <w:lang w:val="ru-RU"/>
        </w:rPr>
        <w:t xml:space="preserve">Рекомендовано </w:t>
      </w:r>
      <w:r w:rsidRPr="003914C3">
        <w:rPr>
          <w:lang w:val="ru-RU"/>
        </w:rPr>
        <w:t>:</w:t>
      </w:r>
    </w:p>
    <w:p w:rsidR="00636240" w:rsidRPr="003914C3" w:rsidRDefault="00636240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>«Д» наблюдение эндокринолога, уч. терапевта, кардиолога,окулиста , невропатолога  по м\жит.</w:t>
      </w:r>
    </w:p>
    <w:p w:rsidR="00636240" w:rsidRPr="003914C3" w:rsidRDefault="00636240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36240" w:rsidRPr="003914C3" w:rsidRDefault="00636240" w:rsidP="00A41628">
      <w:pPr>
        <w:numPr>
          <w:ilvl w:val="0"/>
          <w:numId w:val="2"/>
        </w:numPr>
        <w:rPr>
          <w:lang w:val="ru-RU"/>
        </w:rPr>
      </w:pPr>
      <w:r w:rsidRPr="003914C3">
        <w:rPr>
          <w:lang w:val="ru-RU"/>
        </w:rPr>
        <w:t>Инсулинотерапия: Фармасулин Н  п/з-10-12 ед.,                                                                           Фармасулин НNР п/з-30-32 ед., п/у- 14-16ед.</w:t>
      </w:r>
    </w:p>
    <w:p w:rsidR="00636240" w:rsidRPr="003914C3" w:rsidRDefault="00636240" w:rsidP="007E6EDD">
      <w:pPr>
        <w:ind w:left="435"/>
        <w:jc w:val="both"/>
        <w:rPr>
          <w:lang w:val="ru-RU"/>
        </w:rPr>
      </w:pPr>
      <w:r w:rsidRPr="003914C3">
        <w:rPr>
          <w:lang w:val="ru-RU"/>
        </w:rPr>
        <w:t xml:space="preserve">диаформин (сиофор,  глюкофаж) 85 0 - 1т. *2р/сут. </w:t>
      </w:r>
    </w:p>
    <w:p w:rsidR="00636240" w:rsidRPr="003914C3" w:rsidRDefault="00636240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>Контроль глик. гемоглобина 1 раз в 3 мес., микроальбуминурии 1р. в 6 мес.</w:t>
      </w:r>
    </w:p>
    <w:p w:rsidR="00636240" w:rsidRPr="003914C3" w:rsidRDefault="00636240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 xml:space="preserve">Гиполипидемическая терапия (аторвастатин 10 мг веч ) с контролем липидограммы. </w:t>
      </w:r>
    </w:p>
    <w:p w:rsidR="00636240" w:rsidRPr="003914C3" w:rsidRDefault="00636240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36240" w:rsidRPr="003914C3" w:rsidRDefault="00636240" w:rsidP="00002C65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 xml:space="preserve">Рек. кардиолога: карведилол 12,5-25 мг утр., индап 2,5 мг 1р\д. Контроль АД, ЭКГ. </w:t>
      </w:r>
    </w:p>
    <w:p w:rsidR="00636240" w:rsidRPr="003914C3" w:rsidRDefault="00636240" w:rsidP="00503C44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>Диалипон 600 мг/сут. 2-3 мес., витаксон 1т. *3р/д. 1 мес.</w:t>
      </w:r>
    </w:p>
    <w:p w:rsidR="00636240" w:rsidRPr="003914C3" w:rsidRDefault="00636240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 xml:space="preserve">Рек. невропатолога: вестибо 16 мг *2 р/д до 3 мес. </w:t>
      </w:r>
    </w:p>
    <w:p w:rsidR="00636240" w:rsidRPr="003914C3" w:rsidRDefault="00636240">
      <w:pPr>
        <w:numPr>
          <w:ilvl w:val="0"/>
          <w:numId w:val="2"/>
        </w:numPr>
        <w:jc w:val="both"/>
        <w:rPr>
          <w:lang w:val="ru-RU"/>
        </w:rPr>
      </w:pPr>
      <w:r w:rsidRPr="003914C3">
        <w:rPr>
          <w:lang w:val="ru-RU"/>
        </w:rPr>
        <w:t xml:space="preserve">Рек. окулиста: окювайт комплит 1т.*1р/д., лазерного хирурга. </w:t>
      </w:r>
    </w:p>
    <w:p w:rsidR="00636240" w:rsidRPr="003914C3" w:rsidRDefault="00636240" w:rsidP="00A9598B">
      <w:pPr>
        <w:ind w:left="435"/>
        <w:jc w:val="both"/>
        <w:rPr>
          <w:lang w:val="ru-RU"/>
        </w:rPr>
      </w:pPr>
    </w:p>
    <w:p w:rsidR="00636240" w:rsidRPr="003914C3" w:rsidRDefault="00636240">
      <w:pPr>
        <w:jc w:val="both"/>
        <w:rPr>
          <w:b/>
          <w:lang w:val="ru-RU"/>
        </w:rPr>
      </w:pPr>
    </w:p>
    <w:p w:rsidR="00636240" w:rsidRPr="003914C3" w:rsidRDefault="00636240" w:rsidP="004468E8">
      <w:pPr>
        <w:pStyle w:val="Heading5"/>
        <w:rPr>
          <w:sz w:val="24"/>
          <w:szCs w:val="24"/>
        </w:rPr>
      </w:pPr>
      <w:r w:rsidRPr="003914C3">
        <w:rPr>
          <w:sz w:val="24"/>
          <w:szCs w:val="24"/>
        </w:rPr>
        <w:t xml:space="preserve">Леч. врач  Гура Э. Ю. </w:t>
      </w:r>
    </w:p>
    <w:p w:rsidR="00636240" w:rsidRPr="003914C3" w:rsidRDefault="00636240" w:rsidP="004468E8">
      <w:pPr>
        <w:jc w:val="both"/>
        <w:rPr>
          <w:lang w:val="ru-RU"/>
        </w:rPr>
      </w:pPr>
      <w:r w:rsidRPr="003914C3">
        <w:rPr>
          <w:lang w:val="ru-RU"/>
        </w:rPr>
        <w:t>Зав. отд.  Еременко Н.В.</w:t>
      </w:r>
    </w:p>
    <w:p w:rsidR="00636240" w:rsidRPr="003914C3" w:rsidRDefault="00636240" w:rsidP="00FA7771">
      <w:pPr>
        <w:jc w:val="both"/>
        <w:rPr>
          <w:lang w:val="ru-RU"/>
        </w:rPr>
      </w:pPr>
      <w:r w:rsidRPr="003914C3">
        <w:rPr>
          <w:lang w:val="ru-RU"/>
        </w:rPr>
        <w:t>Нач. мед. Костина Т.К.</w:t>
      </w:r>
    </w:p>
    <w:sectPr w:rsidR="00636240" w:rsidRPr="003914C3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240" w:rsidRDefault="00636240" w:rsidP="00080012">
      <w:r>
        <w:separator/>
      </w:r>
    </w:p>
  </w:endnote>
  <w:endnote w:type="continuationSeparator" w:id="1">
    <w:p w:rsidR="00636240" w:rsidRDefault="006362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240" w:rsidRDefault="00636240" w:rsidP="00080012">
      <w:r>
        <w:separator/>
      </w:r>
    </w:p>
  </w:footnote>
  <w:footnote w:type="continuationSeparator" w:id="1">
    <w:p w:rsidR="00636240" w:rsidRDefault="006362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63624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636240" w:rsidRPr="00244DF4" w:rsidRDefault="0063624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36240" w:rsidRPr="00244DF4" w:rsidTr="00244DF4">
      <w:tc>
        <w:tcPr>
          <w:tcW w:w="9571" w:type="dxa"/>
        </w:tcPr>
        <w:p w:rsidR="00636240" w:rsidRPr="00244DF4" w:rsidRDefault="0063624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36240" w:rsidRPr="00244DF4" w:rsidTr="00244DF4">
      <w:tc>
        <w:tcPr>
          <w:tcW w:w="9571" w:type="dxa"/>
        </w:tcPr>
        <w:p w:rsidR="00636240" w:rsidRPr="00244DF4" w:rsidRDefault="0063624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3624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636240" w:rsidRPr="00080012" w:rsidRDefault="00636240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36240" w:rsidRDefault="0063624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C6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1F37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3B29"/>
    <w:rsid w:val="00345E19"/>
    <w:rsid w:val="00357EBC"/>
    <w:rsid w:val="00360D88"/>
    <w:rsid w:val="00364723"/>
    <w:rsid w:val="00377594"/>
    <w:rsid w:val="00381879"/>
    <w:rsid w:val="003914C3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615F"/>
    <w:rsid w:val="005A159B"/>
    <w:rsid w:val="005A623A"/>
    <w:rsid w:val="005D6604"/>
    <w:rsid w:val="005F2724"/>
    <w:rsid w:val="005F492A"/>
    <w:rsid w:val="00602CAC"/>
    <w:rsid w:val="006106A0"/>
    <w:rsid w:val="00634AB2"/>
    <w:rsid w:val="00636240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2F5B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6B5D"/>
    <w:rsid w:val="00805AE3"/>
    <w:rsid w:val="0081559E"/>
    <w:rsid w:val="008276F3"/>
    <w:rsid w:val="00830303"/>
    <w:rsid w:val="008332A7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7A6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6D92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1628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2B33"/>
    <w:rsid w:val="00C1614A"/>
    <w:rsid w:val="00C23494"/>
    <w:rsid w:val="00C33DBC"/>
    <w:rsid w:val="00C365E6"/>
    <w:rsid w:val="00C401A7"/>
    <w:rsid w:val="00C42780"/>
    <w:rsid w:val="00C45DB5"/>
    <w:rsid w:val="00C646D9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000D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1AC9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A7771"/>
    <w:rsid w:val="00FB1C26"/>
    <w:rsid w:val="00FC5396"/>
    <w:rsid w:val="00FC5405"/>
    <w:rsid w:val="00FD6AE5"/>
    <w:rsid w:val="00FD6C27"/>
    <w:rsid w:val="00FF5991"/>
    <w:rsid w:val="00FF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D2BA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A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A8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719</Words>
  <Characters>4100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2012-08-17T08:39:00Z</cp:lastPrinted>
  <dcterms:created xsi:type="dcterms:W3CDTF">2014-04-02T07:14:00Z</dcterms:created>
  <dcterms:modified xsi:type="dcterms:W3CDTF">2014-04-03T06:16:00Z</dcterms:modified>
</cp:coreProperties>
</file>