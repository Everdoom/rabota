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E8" w:rsidRPr="0020285E" w:rsidRDefault="006774E8">
      <w:pPr>
        <w:pStyle w:val="Heading4"/>
        <w:ind w:right="-58"/>
        <w:jc w:val="center"/>
        <w:rPr>
          <w:b w:val="0"/>
          <w:sz w:val="24"/>
          <w:szCs w:val="24"/>
        </w:rPr>
      </w:pPr>
      <w:r w:rsidRPr="0020285E">
        <w:rPr>
          <w:b w:val="0"/>
          <w:sz w:val="24"/>
          <w:szCs w:val="24"/>
        </w:rPr>
        <w:t>КУ «ОК Эндокриндиспансер» ЗОС</w:t>
      </w:r>
    </w:p>
    <w:p w:rsidR="006774E8" w:rsidRPr="0020285E" w:rsidRDefault="006774E8" w:rsidP="00FC5396">
      <w:pPr>
        <w:pStyle w:val="Heading4"/>
        <w:ind w:left="-567" w:right="-58"/>
        <w:rPr>
          <w:b w:val="0"/>
          <w:sz w:val="24"/>
          <w:szCs w:val="24"/>
        </w:rPr>
      </w:pPr>
      <w:r w:rsidRPr="0020285E">
        <w:rPr>
          <w:b w:val="0"/>
          <w:sz w:val="24"/>
          <w:szCs w:val="24"/>
        </w:rPr>
        <w:t>Выписной эпикриз</w:t>
      </w:r>
    </w:p>
    <w:p w:rsidR="006774E8" w:rsidRPr="0020285E" w:rsidRDefault="006774E8" w:rsidP="00FC5396">
      <w:pPr>
        <w:pStyle w:val="Heading4"/>
        <w:ind w:left="-567"/>
        <w:rPr>
          <w:b w:val="0"/>
          <w:sz w:val="24"/>
          <w:szCs w:val="24"/>
        </w:rPr>
      </w:pPr>
      <w:r w:rsidRPr="0020285E">
        <w:rPr>
          <w:b w:val="0"/>
          <w:sz w:val="24"/>
          <w:szCs w:val="24"/>
        </w:rPr>
        <w:t>Из истории болезни №  459</w:t>
      </w:r>
    </w:p>
    <w:p w:rsidR="006774E8" w:rsidRPr="0020285E" w:rsidRDefault="006774E8" w:rsidP="00FC5396">
      <w:pPr>
        <w:pStyle w:val="Heading5"/>
        <w:ind w:left="-567"/>
        <w:rPr>
          <w:sz w:val="24"/>
          <w:szCs w:val="24"/>
        </w:rPr>
      </w:pPr>
      <w:r w:rsidRPr="0020285E">
        <w:rPr>
          <w:sz w:val="24"/>
          <w:szCs w:val="24"/>
        </w:rPr>
        <w:t>Ф.И.О: Романенко Александр Леонидович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>Год рождения: 1974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>Место жительства: Акимовский р-н, с. Шелюги, ул. Гагарина, 7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>Место работы: н/р, инв Ш гр.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>Находился на лечении с   02.04.14 по   14.04.14 в диаб.      отд.</w:t>
      </w:r>
    </w:p>
    <w:p w:rsidR="006774E8" w:rsidRPr="0020285E" w:rsidRDefault="006774E8" w:rsidP="00A21E5B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Диагноз:</w:t>
      </w:r>
      <w:r w:rsidRPr="0020285E">
        <w:rPr>
          <w:lang w:val="ru-RU"/>
        </w:rPr>
        <w:t xml:space="preserve">  Сахарный диабет, тип 2, вторичноинсулинзависимый, средней тяжести, декомпенсация. Диабети</w:t>
      </w:r>
      <w:r>
        <w:rPr>
          <w:lang w:val="ru-RU"/>
        </w:rPr>
        <w:t>ческая нефропатия III ст. ХБП I</w:t>
      </w:r>
      <w:r w:rsidRPr="0020285E">
        <w:rPr>
          <w:lang w:val="ru-RU"/>
        </w:rPr>
        <w:t xml:space="preserve"> ст. Диаб. ангиопатия артерий н/к. Хроническая дистальная диабетическая полинейропатия н/к IIст, сенсомоторная форма. Ангиопатия сосудов сетчатки ОИ. Гипертоническая болезнь II стадии III степени. Ожирение I ст. (ИМТ 33,3кг/м</w:t>
      </w:r>
      <w:r w:rsidRPr="0020285E">
        <w:rPr>
          <w:vertAlign w:val="superscript"/>
          <w:lang w:val="ru-RU"/>
        </w:rPr>
        <w:t>2</w:t>
      </w:r>
      <w:r w:rsidRPr="0020285E">
        <w:rPr>
          <w:lang w:val="ru-RU"/>
        </w:rPr>
        <w:t xml:space="preserve">) алим.-конституционального генеза, стабильное течение. 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 xml:space="preserve">Жалобы при поступлении </w:t>
      </w:r>
      <w:r w:rsidRPr="0020285E">
        <w:rPr>
          <w:lang w:val="ru-RU"/>
        </w:rPr>
        <w:t>на увеличение веса на 2 кг за год, ухудшение зрения,  боли  в н/к, судороги, онемение ног, повышение АД макс. до 160мм рт.ст., головные боли.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Краткий анамнез</w:t>
      </w:r>
      <w:r w:rsidRPr="0020285E">
        <w:rPr>
          <w:lang w:val="ru-RU"/>
        </w:rPr>
        <w:t>: СД выявлен в 2007г. Комы отрицает. С начала заболевания ССП (Диабетон MR, сиофор). С 2009 в связи с панкреонекрозом, назначена  инсулинотерапия.  В наст. время принимает:  Фармасулин Н п/з-31 ед., п/о-30 ед., п/у-20 ед., Фармасулин НNР 22.00 – 40 ед. Гликемия – 7,0-8,0-12,0ммоль/л. НвАIс -15,7  % от 08.11.13 . Последнее стац. лечение  в 2013г. Госпитализирован  в обл. энд. диспансер для коррекции инсулинотерапии,  лечения хр. осложнений СД.</w:t>
      </w:r>
    </w:p>
    <w:p w:rsidR="006774E8" w:rsidRPr="0020285E" w:rsidRDefault="006774E8" w:rsidP="00FC5396">
      <w:pPr>
        <w:ind w:left="-567"/>
        <w:jc w:val="both"/>
        <w:rPr>
          <w:u w:val="single"/>
          <w:lang w:val="ru-RU"/>
        </w:rPr>
      </w:pPr>
      <w:r w:rsidRPr="0020285E">
        <w:rPr>
          <w:u w:val="single"/>
          <w:lang w:val="ru-RU"/>
        </w:rPr>
        <w:t>Данные лабораторных исследований.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 xml:space="preserve">03.04.14 Общ. ан. крови Нв –173  г/л  эритр – 5,2 лейк –7,5  СОЭ –6  мм/час  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 xml:space="preserve">э-5 %    п- 0%   с- 64%   л- 50 %   м-3 %  </w:t>
      </w:r>
    </w:p>
    <w:p w:rsidR="006774E8" w:rsidRPr="0020285E" w:rsidRDefault="006774E8" w:rsidP="004D4B17">
      <w:pPr>
        <w:ind w:left="-567"/>
        <w:jc w:val="both"/>
        <w:rPr>
          <w:lang w:val="ru-RU"/>
        </w:rPr>
      </w:pPr>
      <w:r w:rsidRPr="0020285E">
        <w:rPr>
          <w:lang w:val="ru-RU"/>
        </w:rPr>
        <w:t xml:space="preserve">03.04.14 Биохимия: СКФ –103 мл./мин., хол –6,5 тригл -3,77 ХСЛПВП -1,23 ХСЛПНП -3,55 Катер -4,3 мочевина –9,4  креатинин – 114  бил общ –15,0  бил пр 3,8  тим – 2,1 АСТ – 0,35  АЛТ –0,53   ммоль/л; </w:t>
      </w:r>
    </w:p>
    <w:p w:rsidR="006774E8" w:rsidRPr="0020285E" w:rsidRDefault="006774E8" w:rsidP="004D4B17">
      <w:pPr>
        <w:ind w:left="-567"/>
        <w:jc w:val="both"/>
        <w:rPr>
          <w:lang w:val="ru-RU"/>
        </w:rPr>
      </w:pPr>
      <w:r w:rsidRPr="0020285E">
        <w:rPr>
          <w:lang w:val="ru-RU"/>
        </w:rPr>
        <w:t>03.04.14 Биохимия: мочевина –10,7  креатинин – 12,1   СКФ 107,8 мл/мин</w:t>
      </w:r>
    </w:p>
    <w:p w:rsidR="006774E8" w:rsidRPr="0020285E" w:rsidRDefault="006774E8" w:rsidP="00A21E5B">
      <w:pPr>
        <w:ind w:left="-567"/>
        <w:jc w:val="both"/>
        <w:rPr>
          <w:lang w:val="ru-RU"/>
        </w:rPr>
      </w:pPr>
      <w:r w:rsidRPr="0020285E">
        <w:rPr>
          <w:lang w:val="ru-RU"/>
        </w:rPr>
        <w:t>04.04.14ТТГ –   (0,3-4,0) Мме/л; АТ ТПО – 30,4 (0-30) МЕ/мл</w:t>
      </w:r>
    </w:p>
    <w:p w:rsidR="006774E8" w:rsidRPr="0020285E" w:rsidRDefault="006774E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0285E">
        <w:rPr>
          <w:b w:val="0"/>
          <w:sz w:val="24"/>
          <w:szCs w:val="24"/>
        </w:rPr>
        <w:t>03.04.14 Общ. ан. мочи уд вес 1027  лейк – 1-2-3  в п/зр белок – отр  ацетон –отр;  эпит. пл. –ед ; эпит. перех. – ед в п/зр</w:t>
      </w:r>
    </w:p>
    <w:p w:rsidR="006774E8" w:rsidRPr="0020285E" w:rsidRDefault="006774E8" w:rsidP="00FC5396">
      <w:pPr>
        <w:ind w:left="-567"/>
        <w:rPr>
          <w:lang w:val="ru-RU"/>
        </w:rPr>
      </w:pPr>
      <w:r w:rsidRPr="0020285E">
        <w:rPr>
          <w:lang w:val="ru-RU"/>
        </w:rPr>
        <w:t>08.04.14 Анализ мочи по Нечипоренко лейк -250  эритр -  белок – отр</w:t>
      </w:r>
    </w:p>
    <w:p w:rsidR="006774E8" w:rsidRPr="00FB0863" w:rsidRDefault="006774E8" w:rsidP="00FB0863">
      <w:pPr>
        <w:ind w:left="-567"/>
        <w:jc w:val="both"/>
        <w:rPr>
          <w:bCs/>
          <w:lang w:val="ru-RU"/>
        </w:rPr>
      </w:pPr>
      <w:r w:rsidRPr="00AE0AD8">
        <w:rPr>
          <w:bCs/>
          <w:lang w:val="ru-RU"/>
        </w:rPr>
        <w:t>14</w:t>
      </w:r>
      <w:r w:rsidRPr="0020285E">
        <w:rPr>
          <w:bCs/>
          <w:lang w:val="ru-RU"/>
        </w:rPr>
        <w:t xml:space="preserve">.04.14 Проба </w:t>
      </w:r>
      <w:r w:rsidRPr="00FB0863">
        <w:rPr>
          <w:bCs/>
          <w:lang w:val="ru-RU"/>
        </w:rPr>
        <w:t>Реберга:</w:t>
      </w:r>
      <w:r w:rsidRPr="0020285E">
        <w:rPr>
          <w:bCs/>
          <w:lang w:val="ru-RU"/>
        </w:rPr>
        <w:t xml:space="preserve"> Д- </w:t>
      </w:r>
      <w:r w:rsidRPr="00AE0AD8">
        <w:rPr>
          <w:bCs/>
          <w:lang w:val="ru-RU"/>
        </w:rPr>
        <w:t>3.0</w:t>
      </w:r>
      <w:r w:rsidRPr="0020285E">
        <w:rPr>
          <w:bCs/>
          <w:lang w:val="ru-RU"/>
        </w:rPr>
        <w:t xml:space="preserve">л, d- </w:t>
      </w:r>
      <w:r w:rsidRPr="00AE0AD8">
        <w:rPr>
          <w:bCs/>
          <w:lang w:val="ru-RU"/>
        </w:rPr>
        <w:t>2.08</w:t>
      </w:r>
      <w:r w:rsidRPr="0020285E">
        <w:rPr>
          <w:bCs/>
          <w:lang w:val="ru-RU"/>
        </w:rPr>
        <w:t xml:space="preserve">мл/мин., S- </w:t>
      </w:r>
      <w:r w:rsidRPr="00AE0AD8">
        <w:rPr>
          <w:bCs/>
          <w:lang w:val="ru-RU"/>
        </w:rPr>
        <w:t>2.06</w:t>
      </w:r>
      <w:r w:rsidRPr="0020285E">
        <w:rPr>
          <w:bCs/>
          <w:lang w:val="ru-RU"/>
        </w:rPr>
        <w:t xml:space="preserve">кв.м, креатинин крови- </w:t>
      </w:r>
      <w:r w:rsidRPr="00AE0AD8">
        <w:rPr>
          <w:bCs/>
          <w:lang w:val="ru-RU"/>
        </w:rPr>
        <w:t>88</w:t>
      </w:r>
      <w:r w:rsidRPr="0020285E">
        <w:rPr>
          <w:bCs/>
          <w:lang w:val="ru-RU"/>
        </w:rPr>
        <w:t xml:space="preserve">мкмоль/л;  креатинин мочи- </w:t>
      </w:r>
      <w:r w:rsidRPr="00AE0AD8">
        <w:rPr>
          <w:bCs/>
          <w:lang w:val="ru-RU"/>
        </w:rPr>
        <w:t>4980</w:t>
      </w:r>
      <w:r w:rsidRPr="0020285E">
        <w:rPr>
          <w:bCs/>
          <w:lang w:val="ru-RU"/>
        </w:rPr>
        <w:t xml:space="preserve"> мкмоль/л;  КФ-</w:t>
      </w:r>
      <w:r w:rsidRPr="00AE0AD8">
        <w:rPr>
          <w:bCs/>
          <w:lang w:val="ru-RU"/>
        </w:rPr>
        <w:t>98.8</w:t>
      </w:r>
      <w:r w:rsidRPr="0020285E">
        <w:rPr>
          <w:bCs/>
          <w:lang w:val="ru-RU"/>
        </w:rPr>
        <w:t xml:space="preserve"> мл/мин;  КР-</w:t>
      </w:r>
      <w:r w:rsidRPr="00FB0863">
        <w:rPr>
          <w:bCs/>
          <w:lang w:val="ru-RU"/>
        </w:rPr>
        <w:t>98.0</w:t>
      </w:r>
      <w:r w:rsidRPr="0020285E">
        <w:rPr>
          <w:bCs/>
          <w:lang w:val="ru-RU"/>
        </w:rPr>
        <w:t xml:space="preserve">  %</w:t>
      </w:r>
    </w:p>
    <w:p w:rsidR="006774E8" w:rsidRPr="0020285E" w:rsidRDefault="006774E8" w:rsidP="00FC5396">
      <w:pPr>
        <w:ind w:left="-567"/>
        <w:rPr>
          <w:lang w:val="ru-RU"/>
        </w:rPr>
      </w:pPr>
      <w:r w:rsidRPr="0020285E">
        <w:rPr>
          <w:lang w:val="ru-RU"/>
        </w:rPr>
        <w:t>04.04.14 Суточная глюкозурия –  1,9%;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14"/>
        <w:gridCol w:w="2122"/>
        <w:gridCol w:w="1096"/>
        <w:gridCol w:w="756"/>
        <w:gridCol w:w="756"/>
      </w:tblGrid>
      <w:tr w:rsidR="006774E8" w:rsidRPr="0020285E" w:rsidTr="0020285E"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 xml:space="preserve">Гликемический </w:t>
            </w:r>
          </w:p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профиль</w:t>
            </w:r>
          </w:p>
        </w:tc>
        <w:tc>
          <w:tcPr>
            <w:tcW w:w="2122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8.00</w:t>
            </w:r>
          </w:p>
        </w:tc>
        <w:tc>
          <w:tcPr>
            <w:tcW w:w="1096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20.00</w:t>
            </w:r>
          </w:p>
        </w:tc>
      </w:tr>
      <w:tr w:rsidR="006774E8" w:rsidRPr="0020285E" w:rsidTr="0020285E"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03.04</w:t>
            </w:r>
          </w:p>
        </w:tc>
        <w:tc>
          <w:tcPr>
            <w:tcW w:w="2122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12,1</w:t>
            </w:r>
          </w:p>
        </w:tc>
        <w:tc>
          <w:tcPr>
            <w:tcW w:w="1096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11,5</w:t>
            </w:r>
          </w:p>
        </w:tc>
      </w:tr>
      <w:tr w:rsidR="006774E8" w:rsidRPr="0020285E" w:rsidTr="0020285E"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06.04</w:t>
            </w:r>
          </w:p>
        </w:tc>
        <w:tc>
          <w:tcPr>
            <w:tcW w:w="2122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10,2</w:t>
            </w:r>
          </w:p>
        </w:tc>
        <w:tc>
          <w:tcPr>
            <w:tcW w:w="1096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6,8</w:t>
            </w:r>
          </w:p>
        </w:tc>
      </w:tr>
      <w:tr w:rsidR="006774E8" w:rsidRPr="0020285E" w:rsidTr="0020285E"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08.04</w:t>
            </w:r>
          </w:p>
        </w:tc>
        <w:tc>
          <w:tcPr>
            <w:tcW w:w="2122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12,3</w:t>
            </w:r>
          </w:p>
        </w:tc>
        <w:tc>
          <w:tcPr>
            <w:tcW w:w="1096" w:type="dxa"/>
          </w:tcPr>
          <w:p w:rsidR="006774E8" w:rsidRPr="0020285E" w:rsidRDefault="006774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</w:p>
        </w:tc>
      </w:tr>
      <w:tr w:rsidR="006774E8" w:rsidRPr="0020285E" w:rsidTr="0020285E"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10.04</w:t>
            </w:r>
          </w:p>
        </w:tc>
        <w:tc>
          <w:tcPr>
            <w:tcW w:w="2122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8,7</w:t>
            </w:r>
          </w:p>
        </w:tc>
        <w:tc>
          <w:tcPr>
            <w:tcW w:w="1096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5,5</w:t>
            </w:r>
          </w:p>
        </w:tc>
      </w:tr>
      <w:tr w:rsidR="006774E8" w:rsidRPr="0020285E" w:rsidTr="0020285E"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11.04</w:t>
            </w:r>
          </w:p>
        </w:tc>
        <w:tc>
          <w:tcPr>
            <w:tcW w:w="2122" w:type="dxa"/>
          </w:tcPr>
          <w:p w:rsidR="006774E8" w:rsidRPr="0020285E" w:rsidRDefault="006774E8" w:rsidP="00B76356">
            <w:pPr>
              <w:rPr>
                <w:sz w:val="18"/>
                <w:szCs w:val="18"/>
                <w:lang w:val="ru-RU"/>
              </w:rPr>
            </w:pPr>
            <w:r w:rsidRPr="0020285E">
              <w:rPr>
                <w:lang w:val="ru-RU"/>
              </w:rPr>
              <w:t>11,4</w:t>
            </w:r>
            <w:r w:rsidRPr="0020285E">
              <w:rPr>
                <w:sz w:val="18"/>
                <w:szCs w:val="18"/>
                <w:lang w:val="ru-RU"/>
              </w:rPr>
              <w:t xml:space="preserve"> после</w:t>
            </w:r>
          </w:p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sz w:val="18"/>
                <w:szCs w:val="18"/>
                <w:lang w:val="ru-RU"/>
              </w:rPr>
              <w:t xml:space="preserve"> погрешности режима</w:t>
            </w:r>
          </w:p>
        </w:tc>
        <w:tc>
          <w:tcPr>
            <w:tcW w:w="1096" w:type="dxa"/>
          </w:tcPr>
          <w:p w:rsidR="006774E8" w:rsidRPr="0020285E" w:rsidRDefault="006774E8" w:rsidP="00B76356">
            <w:pPr>
              <w:rPr>
                <w:lang w:val="ru-RU"/>
              </w:rPr>
            </w:pPr>
            <w:r w:rsidRPr="0020285E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774E8" w:rsidRPr="0020285E" w:rsidRDefault="006774E8" w:rsidP="00B76356">
            <w:pPr>
              <w:rPr>
                <w:lang w:val="ru-RU"/>
              </w:rPr>
            </w:pPr>
          </w:p>
        </w:tc>
      </w:tr>
    </w:tbl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09.04.Невропатолог</w:t>
      </w:r>
      <w:r w:rsidRPr="0020285E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02.04Окулист</w:t>
      </w:r>
      <w:r w:rsidRPr="0020285E">
        <w:rPr>
          <w:lang w:val="ru-RU"/>
        </w:rPr>
        <w:t xml:space="preserve">: </w:t>
      </w:r>
      <w:smartTag w:uri="urn:schemas-microsoft-com:office:smarttags" w:element="place">
        <w:r w:rsidRPr="0020285E">
          <w:rPr>
            <w:lang w:val="en-US"/>
          </w:rPr>
          <w:t>VIS</w:t>
        </w:r>
      </w:smartTag>
      <w:r w:rsidRPr="0020285E">
        <w:rPr>
          <w:lang w:val="ru-RU"/>
        </w:rPr>
        <w:t xml:space="preserve"> </w:t>
      </w:r>
      <w:r w:rsidRPr="0020285E">
        <w:rPr>
          <w:lang w:val="en-US"/>
        </w:rPr>
        <w:t>OD</w:t>
      </w:r>
      <w:r w:rsidRPr="0020285E">
        <w:rPr>
          <w:lang w:val="ru-RU"/>
        </w:rPr>
        <w:t xml:space="preserve">= 1,0  </w:t>
      </w:r>
      <w:r w:rsidRPr="0020285E">
        <w:rPr>
          <w:lang w:val="en-US"/>
        </w:rPr>
        <w:t>OS</w:t>
      </w:r>
      <w:r w:rsidRPr="0020285E">
        <w:rPr>
          <w:lang w:val="ru-RU"/>
        </w:rPr>
        <w:t xml:space="preserve">=   1,0 ;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 xml:space="preserve">Артерии сужены. Аномалии венозных сосудов.  Вены умеренно полнокровны. Д-з: Ангиопатия сосудов сетчатки ОИ..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02.04ЭКГ</w:t>
      </w:r>
      <w:r w:rsidRPr="0020285E">
        <w:rPr>
          <w:lang w:val="ru-RU"/>
        </w:rPr>
        <w:t xml:space="preserve">: ЧСС -85 уд/мин. Вольтаж низкий.  Ритм синусовый. Эл. ось не отклонена. Позиция промежуточная.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07.04.Кардиолог</w:t>
      </w:r>
      <w:r w:rsidRPr="0020285E">
        <w:rPr>
          <w:lang w:val="ru-RU"/>
        </w:rPr>
        <w:t>: Гипертоническая болезнь II стадии III степени.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03.04Ангиохирург</w:t>
      </w:r>
      <w:r w:rsidRPr="0020285E">
        <w:rPr>
          <w:lang w:val="ru-RU"/>
        </w:rPr>
        <w:t>: Диаб. ангиопатия артерий н/к II ст.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10.04Нефролог:</w:t>
      </w:r>
      <w:r w:rsidRPr="0020285E">
        <w:rPr>
          <w:lang w:val="ru-RU"/>
        </w:rPr>
        <w:t xml:space="preserve"> ХБП II ст.: диаб. нефропатия, артериальная гипертензия. </w:t>
      </w:r>
    </w:p>
    <w:p w:rsidR="006774E8" w:rsidRPr="0020285E" w:rsidRDefault="006774E8" w:rsidP="00FC5396">
      <w:pPr>
        <w:ind w:left="-567"/>
        <w:jc w:val="both"/>
        <w:rPr>
          <w:u w:val="single"/>
          <w:lang w:val="ru-RU"/>
        </w:rPr>
      </w:pPr>
      <w:r w:rsidRPr="0020285E">
        <w:rPr>
          <w:u w:val="single"/>
          <w:lang w:val="ru-RU"/>
        </w:rPr>
        <w:t>03.04РВГ:</w:t>
      </w:r>
      <w:r w:rsidRPr="0020285E">
        <w:rPr>
          <w:lang w:val="ru-RU"/>
        </w:rPr>
        <w:t xml:space="preserve"> Нарушение кровообращения справа – II, слева - Ш ст. , тонус сосудов N.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04.04Дупл. сканирование артерий н/к</w:t>
      </w:r>
      <w:r w:rsidRPr="0020285E">
        <w:rPr>
          <w:lang w:val="ru-RU"/>
        </w:rPr>
        <w:t xml:space="preserve">: Заключение: Диаб. ангиопатия артерий н/к.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04.04УЗИ</w:t>
      </w:r>
      <w:r w:rsidRPr="0020285E">
        <w:rPr>
          <w:lang w:val="ru-RU"/>
        </w:rPr>
        <w:t>: Заключение: Эхопризнаки изменений диффузного типа в паренхиме печени без признаков портальной гипертензии; перегиба ж/пузыря в области шейки, мелких конкрементов в желчном пузыре, на фоне застоя, изменений диффузного типа в паренхиме поджелудочной железы.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02.04УЗИ щит. железы</w:t>
      </w:r>
      <w:r w:rsidRPr="0020285E">
        <w:rPr>
          <w:lang w:val="ru-RU"/>
        </w:rPr>
        <w:t>: Пр д. V =8,0  см</w:t>
      </w:r>
      <w:r w:rsidRPr="0020285E">
        <w:rPr>
          <w:vertAlign w:val="superscript"/>
          <w:lang w:val="ru-RU"/>
        </w:rPr>
        <w:t>3</w:t>
      </w:r>
      <w:r w:rsidRPr="0020285E">
        <w:rPr>
          <w:lang w:val="ru-RU"/>
        </w:rPr>
        <w:t>; лев. д. V = 6,7 см</w:t>
      </w:r>
      <w:r w:rsidRPr="0020285E">
        <w:rPr>
          <w:vertAlign w:val="superscript"/>
          <w:lang w:val="ru-RU"/>
        </w:rPr>
        <w:t>3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 xml:space="preserve">Перешеек –0,55 см.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 мелкий фиброз. Регионарные л/узлы  не визуализируются. Закл.: Умеренные диффузные изменения паренхимы. 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Лечение:</w:t>
      </w:r>
      <w:r w:rsidRPr="0020285E">
        <w:rPr>
          <w:lang w:val="ru-RU"/>
        </w:rPr>
        <w:t xml:space="preserve"> Фармасулин Н, Фармасулин НNР, индапрес, рамизес,  кардиомагнил, розувастатин, диалипон, витаксон, солкосерил.</w:t>
      </w:r>
    </w:p>
    <w:p w:rsidR="006774E8" w:rsidRPr="0020285E" w:rsidRDefault="006774E8" w:rsidP="00FC5396">
      <w:pPr>
        <w:ind w:left="-567"/>
        <w:jc w:val="both"/>
        <w:rPr>
          <w:lang w:val="ru-RU"/>
        </w:rPr>
      </w:pPr>
      <w:r w:rsidRPr="0020285E">
        <w:rPr>
          <w:u w:val="single"/>
          <w:lang w:val="ru-RU"/>
        </w:rPr>
        <w:t>Состояние больного при выписке</w:t>
      </w:r>
      <w:r w:rsidRPr="0020285E">
        <w:rPr>
          <w:lang w:val="ru-RU"/>
        </w:rPr>
        <w:t xml:space="preserve">:. СД компенсирован, уменьшились боли в н/к. АД 130/80 мм рт. ст. </w:t>
      </w:r>
    </w:p>
    <w:p w:rsidR="006774E8" w:rsidRPr="0020285E" w:rsidRDefault="006774E8">
      <w:pPr>
        <w:jc w:val="both"/>
        <w:rPr>
          <w:u w:val="single"/>
          <w:lang w:val="ru-RU"/>
        </w:rPr>
      </w:pPr>
      <w:r w:rsidRPr="0020285E">
        <w:rPr>
          <w:u w:val="single"/>
          <w:lang w:val="ru-RU"/>
        </w:rPr>
        <w:t xml:space="preserve">Рекомендовано </w:t>
      </w:r>
      <w:r w:rsidRPr="0020285E">
        <w:rPr>
          <w:lang w:val="ru-RU"/>
        </w:rPr>
        <w:t>:</w:t>
      </w:r>
    </w:p>
    <w:p w:rsidR="006774E8" w:rsidRPr="0020285E" w:rsidRDefault="006774E8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>«Д» наблюдение эндокринолога, уч. терапевта, дерматолога по м\жит.</w:t>
      </w:r>
    </w:p>
    <w:p w:rsidR="006774E8" w:rsidRPr="0020285E" w:rsidRDefault="006774E8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774E8" w:rsidRPr="0020285E" w:rsidRDefault="006774E8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>Инсулинотерапия:   Фармасулин Н п/з-32-34 ед., п/о- 30-32ед., п/уж -20-22 ед.,  Фармасулин НNР 22.00 52-54 ед.</w:t>
      </w:r>
    </w:p>
    <w:p w:rsidR="006774E8" w:rsidRPr="0020285E" w:rsidRDefault="006774E8" w:rsidP="009514BD">
      <w:pPr>
        <w:ind w:left="435"/>
        <w:jc w:val="both"/>
        <w:rPr>
          <w:lang w:val="ru-RU"/>
        </w:rPr>
      </w:pPr>
      <w:r w:rsidRPr="0020285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774E8" w:rsidRPr="0020285E" w:rsidRDefault="006774E8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>Контроль глик. гемоглобина 1 раз в 6 мес., микроальбуминурии 1р. в 6 мес.</w:t>
      </w:r>
    </w:p>
    <w:p w:rsidR="006774E8" w:rsidRPr="0020285E" w:rsidRDefault="006774E8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6774E8" w:rsidRPr="0020285E" w:rsidRDefault="006774E8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774E8" w:rsidRPr="0020285E" w:rsidRDefault="006774E8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 xml:space="preserve">рамиприл 5 мг утром, кардиомагнил  1 т. вечер. Контр. АД. </w:t>
      </w:r>
    </w:p>
    <w:p w:rsidR="006774E8" w:rsidRPr="0020285E" w:rsidRDefault="006774E8" w:rsidP="00C01833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 xml:space="preserve">Диалипон  600 мг/сут. 2-3 мес., витаксон 1т. *3р/д. 1 мес., </w:t>
      </w:r>
    </w:p>
    <w:p w:rsidR="006774E8" w:rsidRPr="0020285E" w:rsidRDefault="006774E8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>Рек. невропатолога: Р-гр ПОП в боковой проэкции.</w:t>
      </w:r>
    </w:p>
    <w:p w:rsidR="006774E8" w:rsidRPr="0020285E" w:rsidRDefault="006774E8" w:rsidP="00A9598B">
      <w:pPr>
        <w:numPr>
          <w:ilvl w:val="0"/>
          <w:numId w:val="2"/>
        </w:numPr>
        <w:jc w:val="both"/>
        <w:rPr>
          <w:lang w:val="ru-RU"/>
        </w:rPr>
      </w:pPr>
      <w:r w:rsidRPr="0020285E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динамике. </w:t>
      </w:r>
    </w:p>
    <w:p w:rsidR="006774E8" w:rsidRPr="0020285E" w:rsidRDefault="006774E8">
      <w:pPr>
        <w:jc w:val="both"/>
        <w:rPr>
          <w:b/>
          <w:lang w:val="ru-RU"/>
        </w:rPr>
      </w:pPr>
    </w:p>
    <w:p w:rsidR="006774E8" w:rsidRPr="0020285E" w:rsidRDefault="006774E8" w:rsidP="007241FA">
      <w:pPr>
        <w:pStyle w:val="Heading5"/>
        <w:rPr>
          <w:sz w:val="24"/>
          <w:szCs w:val="24"/>
        </w:rPr>
      </w:pPr>
      <w:r w:rsidRPr="0020285E">
        <w:rPr>
          <w:sz w:val="24"/>
          <w:szCs w:val="24"/>
        </w:rPr>
        <w:t xml:space="preserve">Леч. врач  Ермоленко В.А  </w:t>
      </w:r>
    </w:p>
    <w:p w:rsidR="006774E8" w:rsidRPr="0020285E" w:rsidRDefault="006774E8" w:rsidP="007241FA">
      <w:pPr>
        <w:jc w:val="both"/>
        <w:rPr>
          <w:lang w:val="ru-RU"/>
        </w:rPr>
      </w:pPr>
      <w:r w:rsidRPr="0020285E">
        <w:rPr>
          <w:lang w:val="ru-RU"/>
        </w:rPr>
        <w:t>Зав. отд.  Еременко Н.В.</w:t>
      </w:r>
    </w:p>
    <w:p w:rsidR="006774E8" w:rsidRPr="0020285E" w:rsidRDefault="006774E8" w:rsidP="00813E48">
      <w:pPr>
        <w:jc w:val="both"/>
        <w:rPr>
          <w:lang w:val="ru-RU"/>
        </w:rPr>
      </w:pPr>
      <w:r w:rsidRPr="0020285E">
        <w:rPr>
          <w:lang w:val="ru-RU"/>
        </w:rPr>
        <w:t>Нач. мед. Костина Т.К.</w:t>
      </w:r>
    </w:p>
    <w:sectPr w:rsidR="006774E8" w:rsidRPr="0020285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4E8" w:rsidRDefault="006774E8" w:rsidP="00080012">
      <w:r>
        <w:separator/>
      </w:r>
    </w:p>
  </w:endnote>
  <w:endnote w:type="continuationSeparator" w:id="1">
    <w:p w:rsidR="006774E8" w:rsidRDefault="006774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4E8" w:rsidRDefault="006774E8" w:rsidP="00080012">
      <w:r>
        <w:separator/>
      </w:r>
    </w:p>
  </w:footnote>
  <w:footnote w:type="continuationSeparator" w:id="1">
    <w:p w:rsidR="006774E8" w:rsidRDefault="006774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0172"/>
    </w:tblGrid>
    <w:tr w:rsidR="006774E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6774E8" w:rsidRPr="00244DF4" w:rsidRDefault="006774E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774E8" w:rsidRPr="00244DF4" w:rsidTr="00244DF4">
      <w:tc>
        <w:tcPr>
          <w:tcW w:w="9571" w:type="dxa"/>
        </w:tcPr>
        <w:p w:rsidR="006774E8" w:rsidRPr="00244DF4" w:rsidRDefault="006774E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774E8" w:rsidRPr="00244DF4" w:rsidTr="00244DF4">
      <w:tc>
        <w:tcPr>
          <w:tcW w:w="9571" w:type="dxa"/>
        </w:tcPr>
        <w:p w:rsidR="006774E8" w:rsidRPr="00244DF4" w:rsidRDefault="006774E8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774E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6774E8" w:rsidRPr="00080012" w:rsidRDefault="006774E8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774E8" w:rsidRDefault="006774E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7AD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1F743B"/>
    <w:rsid w:val="002024E9"/>
    <w:rsid w:val="0020285E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4B17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1243"/>
    <w:rsid w:val="005A159B"/>
    <w:rsid w:val="005A623A"/>
    <w:rsid w:val="005D6604"/>
    <w:rsid w:val="005F2724"/>
    <w:rsid w:val="005F492A"/>
    <w:rsid w:val="00602CAC"/>
    <w:rsid w:val="006106A0"/>
    <w:rsid w:val="0061579F"/>
    <w:rsid w:val="00634AB2"/>
    <w:rsid w:val="0064256F"/>
    <w:rsid w:val="006442F2"/>
    <w:rsid w:val="006452B0"/>
    <w:rsid w:val="00655FA0"/>
    <w:rsid w:val="0066753A"/>
    <w:rsid w:val="0067684F"/>
    <w:rsid w:val="00677458"/>
    <w:rsid w:val="006774E8"/>
    <w:rsid w:val="006839E3"/>
    <w:rsid w:val="006961E9"/>
    <w:rsid w:val="006A05E8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3E48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110B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1E5B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0AD8"/>
    <w:rsid w:val="00AE1A60"/>
    <w:rsid w:val="00AF0197"/>
    <w:rsid w:val="00B063AA"/>
    <w:rsid w:val="00B15916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38B2"/>
    <w:rsid w:val="00BE6292"/>
    <w:rsid w:val="00BF2D2F"/>
    <w:rsid w:val="00BF2D77"/>
    <w:rsid w:val="00BF2F29"/>
    <w:rsid w:val="00C01833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2BF"/>
    <w:rsid w:val="00DF5A7C"/>
    <w:rsid w:val="00E03632"/>
    <w:rsid w:val="00E06240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504E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0863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2737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37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37C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70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726</Words>
  <Characters>4142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2014-04-11T11:56:00Z</dcterms:created>
  <dcterms:modified xsi:type="dcterms:W3CDTF">2014-04-14T10:02:00Z</dcterms:modified>
</cp:coreProperties>
</file>