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8F4" w:rsidRPr="004468E8" w:rsidRDefault="00CB68F4">
      <w:pPr>
        <w:pStyle w:val="Heading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CB68F4" w:rsidRPr="004468E8" w:rsidRDefault="00CB68F4" w:rsidP="00FC5396">
      <w:pPr>
        <w:pStyle w:val="Heading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CB68F4" w:rsidRPr="004468E8" w:rsidRDefault="00CB68F4" w:rsidP="00FC5396">
      <w:pPr>
        <w:pStyle w:val="Heading4"/>
        <w:ind w:left="-567"/>
        <w:rPr>
          <w:b w:val="0"/>
        </w:rPr>
      </w:pPr>
      <w:r w:rsidRPr="004468E8">
        <w:rPr>
          <w:b w:val="0"/>
        </w:rPr>
        <w:t xml:space="preserve">Из истории болезни №  </w:t>
      </w:r>
      <w:r>
        <w:rPr>
          <w:b w:val="0"/>
        </w:rPr>
        <w:t>527</w:t>
      </w:r>
    </w:p>
    <w:p w:rsidR="00CB68F4" w:rsidRPr="004468E8" w:rsidRDefault="00CB68F4" w:rsidP="00FC5396">
      <w:pPr>
        <w:pStyle w:val="Heading5"/>
        <w:ind w:left="-567"/>
      </w:pPr>
      <w:r w:rsidRPr="004468E8">
        <w:t xml:space="preserve">Ф.И.О: </w:t>
      </w:r>
      <w:r>
        <w:t>Пустовалов Евгений Сергеевич</w:t>
      </w:r>
    </w:p>
    <w:p w:rsidR="00CB68F4" w:rsidRPr="004468E8" w:rsidRDefault="00CB68F4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 19</w:t>
      </w:r>
      <w:r>
        <w:rPr>
          <w:sz w:val="28"/>
          <w:lang w:val="ru-RU"/>
        </w:rPr>
        <w:t>89</w:t>
      </w:r>
    </w:p>
    <w:p w:rsidR="00CB68F4" w:rsidRPr="004468E8" w:rsidRDefault="00CB68F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>
        <w:rPr>
          <w:sz w:val="28"/>
          <w:lang w:val="ru-RU"/>
        </w:rPr>
        <w:t>г. Мелитополь, Фучика 35/133</w:t>
      </w:r>
    </w:p>
    <w:p w:rsidR="00CB68F4" w:rsidRPr="004D0A87" w:rsidRDefault="00CB68F4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>
        <w:rPr>
          <w:sz w:val="28"/>
          <w:lang w:val="ru-RU"/>
        </w:rPr>
        <w:t>н/р, инв IIгр.</w:t>
      </w:r>
    </w:p>
    <w:p w:rsidR="00CB68F4" w:rsidRPr="004468E8" w:rsidRDefault="00CB68F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  </w:t>
      </w:r>
      <w:r>
        <w:rPr>
          <w:sz w:val="28"/>
          <w:lang w:val="ru-RU"/>
        </w:rPr>
        <w:t>15</w:t>
      </w:r>
      <w:r w:rsidRPr="004468E8">
        <w:rPr>
          <w:sz w:val="28"/>
          <w:lang w:val="ru-RU"/>
        </w:rPr>
        <w:t>.</w:t>
      </w:r>
      <w:r>
        <w:rPr>
          <w:sz w:val="28"/>
          <w:lang w:val="ru-RU"/>
        </w:rPr>
        <w:t>04.14</w:t>
      </w:r>
      <w:r w:rsidRPr="004468E8">
        <w:rPr>
          <w:sz w:val="28"/>
          <w:lang w:val="ru-RU"/>
        </w:rPr>
        <w:t xml:space="preserve"> по  </w:t>
      </w:r>
      <w:r>
        <w:rPr>
          <w:sz w:val="28"/>
          <w:lang w:val="ru-RU"/>
        </w:rPr>
        <w:t>29</w:t>
      </w:r>
      <w:r w:rsidRPr="004468E8">
        <w:rPr>
          <w:sz w:val="28"/>
          <w:lang w:val="ru-RU"/>
        </w:rPr>
        <w:t xml:space="preserve"> .</w:t>
      </w:r>
      <w:r>
        <w:rPr>
          <w:sz w:val="28"/>
          <w:lang w:val="ru-RU"/>
        </w:rPr>
        <w:t>04.14</w:t>
      </w:r>
      <w:r w:rsidRPr="004468E8">
        <w:rPr>
          <w:sz w:val="28"/>
          <w:lang w:val="ru-RU"/>
        </w:rPr>
        <w:t xml:space="preserve"> в диаб.    отд.</w:t>
      </w:r>
    </w:p>
    <w:p w:rsidR="00CB68F4" w:rsidRPr="004468E8" w:rsidRDefault="00CB68F4" w:rsidP="004D0A8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>, тяжелая форма, лабильное течение со склонностью к гипогликемическим состояниям, декомпенсация.</w:t>
      </w:r>
      <w:r w:rsidRPr="004D0A87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энцефалопатия I,</w:t>
      </w:r>
      <w:r w:rsidRPr="004D0A8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астено</w:t>
      </w:r>
      <w:r w:rsidRPr="00B44518">
        <w:rPr>
          <w:sz w:val="28"/>
          <w:lang w:val="ru-RU"/>
        </w:rPr>
        <w:t>-</w:t>
      </w:r>
      <w:r w:rsidRPr="004468E8">
        <w:rPr>
          <w:sz w:val="28"/>
          <w:lang w:val="ru-RU"/>
        </w:rPr>
        <w:t>вегетативный с-м</w:t>
      </w:r>
      <w:r>
        <w:rPr>
          <w:sz w:val="28"/>
          <w:lang w:val="ru-RU"/>
        </w:rPr>
        <w:t>.</w:t>
      </w:r>
      <w:r w:rsidRPr="004D0A8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Хроническая дистальная диабетическая полинейропатия н/к</w:t>
      </w:r>
      <w:r w:rsidRPr="004529B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IIст, сенсо</w:t>
      </w:r>
      <w:r>
        <w:rPr>
          <w:sz w:val="28"/>
          <w:lang w:val="ru-RU"/>
        </w:rPr>
        <w:t>мото</w:t>
      </w:r>
      <w:r w:rsidRPr="004468E8">
        <w:rPr>
          <w:sz w:val="28"/>
          <w:lang w:val="ru-RU"/>
        </w:rPr>
        <w:t>рная форма.</w:t>
      </w:r>
      <w:r w:rsidRPr="004D0A8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Диаб. ангиопатия артерий н/к</w:t>
      </w:r>
      <w:r>
        <w:rPr>
          <w:sz w:val="28"/>
          <w:lang w:val="ru-RU"/>
        </w:rPr>
        <w:t>.</w:t>
      </w:r>
      <w:r w:rsidRPr="004D0A87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нефропатия III</w:t>
      </w:r>
      <w:r w:rsidRPr="004468E8">
        <w:rPr>
          <w:sz w:val="28"/>
          <w:lang w:val="ru-RU"/>
        </w:rPr>
        <w:t xml:space="preserve"> ст. </w:t>
      </w:r>
      <w:r>
        <w:rPr>
          <w:sz w:val="28"/>
          <w:lang w:val="ru-RU"/>
        </w:rPr>
        <w:t>ХБП I</w:t>
      </w:r>
      <w:r w:rsidRPr="004468E8">
        <w:rPr>
          <w:sz w:val="28"/>
          <w:lang w:val="ru-RU"/>
        </w:rPr>
        <w:t xml:space="preserve"> ст</w:t>
      </w:r>
      <w:r>
        <w:rPr>
          <w:sz w:val="28"/>
          <w:lang w:val="ru-RU"/>
        </w:rPr>
        <w:t>.</w:t>
      </w:r>
      <w:r w:rsidRPr="004D0A8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Начальная катаракта ОИ</w:t>
      </w:r>
      <w:r>
        <w:rPr>
          <w:sz w:val="28"/>
          <w:lang w:val="ru-RU"/>
        </w:rPr>
        <w:t>.</w:t>
      </w:r>
      <w:r w:rsidRPr="004D0A87">
        <w:rPr>
          <w:sz w:val="28"/>
          <w:lang w:val="ru-RU"/>
        </w:rPr>
        <w:t xml:space="preserve"> </w:t>
      </w:r>
      <w:r>
        <w:rPr>
          <w:sz w:val="28"/>
          <w:lang w:val="ru-RU"/>
        </w:rPr>
        <w:t>Пр</w:t>
      </w:r>
      <w:r w:rsidRPr="004468E8">
        <w:rPr>
          <w:sz w:val="28"/>
          <w:lang w:val="ru-RU"/>
        </w:rPr>
        <w:t>епролиферативная  диабетическая ретинопатия ОИ.</w:t>
      </w:r>
      <w:r w:rsidRPr="004D0A8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Метаболическая кардиомиопатия СН 0-I</w:t>
      </w:r>
    </w:p>
    <w:p w:rsidR="00CB68F4" w:rsidRPr="004468E8" w:rsidRDefault="00CB68F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 сухость во рту, жажду,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>
        <w:rPr>
          <w:sz w:val="28"/>
          <w:lang w:val="ru-RU"/>
        </w:rPr>
        <w:t xml:space="preserve"> потерю</w:t>
      </w:r>
      <w:r w:rsidRPr="004468E8">
        <w:rPr>
          <w:sz w:val="28"/>
          <w:lang w:val="ru-RU"/>
        </w:rPr>
        <w:t xml:space="preserve"> веса на </w:t>
      </w:r>
      <w:r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кг</w:t>
      </w:r>
      <w:r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 боли  в н/к, судороги, онемение ног,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повышение АД макс. до </w:t>
      </w:r>
      <w:r>
        <w:rPr>
          <w:sz w:val="28"/>
          <w:lang w:val="ru-RU"/>
        </w:rPr>
        <w:t xml:space="preserve">130/80 </w:t>
      </w:r>
      <w:r w:rsidRPr="004468E8">
        <w:rPr>
          <w:sz w:val="28"/>
          <w:lang w:val="ru-RU"/>
        </w:rPr>
        <w:t>мм рт.ст., головные боли, боли в поясничной области.</w:t>
      </w:r>
    </w:p>
    <w:p w:rsidR="00CB68F4" w:rsidRPr="004468E8" w:rsidRDefault="00CB68F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выявлен в </w:t>
      </w:r>
      <w:r>
        <w:rPr>
          <w:sz w:val="28"/>
          <w:lang w:val="ru-RU"/>
        </w:rPr>
        <w:t>1991</w:t>
      </w:r>
      <w:r w:rsidRPr="004468E8">
        <w:rPr>
          <w:sz w:val="28"/>
          <w:lang w:val="ru-RU"/>
        </w:rPr>
        <w:t>г. Течение заболевания лабильное, в анамнезе частые  г</w:t>
      </w:r>
      <w:r>
        <w:rPr>
          <w:sz w:val="28"/>
          <w:lang w:val="ru-RU"/>
        </w:rPr>
        <w:t>ипогликемические состояния. Комы: кетоацдотическая в 1991</w:t>
      </w:r>
      <w:r w:rsidRPr="004468E8">
        <w:rPr>
          <w:sz w:val="28"/>
          <w:lang w:val="ru-RU"/>
        </w:rPr>
        <w:t>. С начала заболевания инсулинотерапия</w:t>
      </w:r>
      <w:r>
        <w:rPr>
          <w:sz w:val="28"/>
          <w:lang w:val="ru-RU"/>
        </w:rPr>
        <w:t>:</w:t>
      </w:r>
      <w:r w:rsidRPr="000E7A8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Актрапид НМ, Протафан НМ.  </w:t>
      </w:r>
      <w:r>
        <w:rPr>
          <w:sz w:val="28"/>
          <w:lang w:val="ru-RU"/>
        </w:rPr>
        <w:t xml:space="preserve">В 2006 переведен у условиях ОДБ на Лантус, Новорапид. </w:t>
      </w:r>
      <w:r w:rsidRPr="004468E8">
        <w:rPr>
          <w:sz w:val="28"/>
          <w:lang w:val="ru-RU"/>
        </w:rPr>
        <w:t xml:space="preserve">В наст. время принимает:  </w:t>
      </w:r>
      <w:r>
        <w:rPr>
          <w:sz w:val="28"/>
          <w:lang w:val="ru-RU"/>
        </w:rPr>
        <w:t>Новорапид</w:t>
      </w:r>
      <w:r w:rsidRPr="004468E8">
        <w:rPr>
          <w:sz w:val="28"/>
          <w:lang w:val="ru-RU"/>
        </w:rPr>
        <w:t xml:space="preserve"> п/з- </w:t>
      </w:r>
      <w:r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п/о- </w:t>
      </w:r>
      <w:r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>
        <w:rPr>
          <w:sz w:val="28"/>
          <w:lang w:val="ru-RU"/>
        </w:rPr>
        <w:t>Лантус</w:t>
      </w:r>
      <w:r w:rsidRPr="004468E8">
        <w:rPr>
          <w:sz w:val="28"/>
          <w:lang w:val="ru-RU"/>
        </w:rPr>
        <w:t xml:space="preserve"> 22.00</w:t>
      </w:r>
      <w:r>
        <w:rPr>
          <w:sz w:val="28"/>
          <w:lang w:val="ru-RU"/>
        </w:rPr>
        <w:t xml:space="preserve"> – 26 ед. </w:t>
      </w:r>
      <w:r w:rsidRPr="004468E8">
        <w:rPr>
          <w:sz w:val="28"/>
          <w:lang w:val="ru-RU"/>
        </w:rPr>
        <w:t>Гликемия –</w:t>
      </w:r>
      <w:r>
        <w:rPr>
          <w:sz w:val="28"/>
          <w:lang w:val="ru-RU"/>
        </w:rPr>
        <w:t>3,2-12,0</w:t>
      </w:r>
      <w:r w:rsidRPr="004468E8">
        <w:rPr>
          <w:sz w:val="28"/>
          <w:lang w:val="ru-RU"/>
        </w:rPr>
        <w:t xml:space="preserve"> ммоль/л. НвАIс -</w:t>
      </w:r>
      <w:r>
        <w:rPr>
          <w:sz w:val="28"/>
          <w:lang w:val="ru-RU"/>
        </w:rPr>
        <w:t>9,5</w:t>
      </w:r>
      <w:r w:rsidRPr="004468E8">
        <w:rPr>
          <w:sz w:val="28"/>
          <w:lang w:val="ru-RU"/>
        </w:rPr>
        <w:t xml:space="preserve">  %</w:t>
      </w:r>
      <w:r>
        <w:rPr>
          <w:sz w:val="28"/>
          <w:lang w:val="ru-RU"/>
        </w:rPr>
        <w:t xml:space="preserve"> от 26.02.14 </w:t>
      </w:r>
      <w:r w:rsidRPr="004468E8">
        <w:rPr>
          <w:sz w:val="28"/>
          <w:lang w:val="ru-RU"/>
        </w:rPr>
        <w:t xml:space="preserve">. Последнее стац. лечение  в </w:t>
      </w:r>
      <w:r>
        <w:rPr>
          <w:sz w:val="28"/>
          <w:lang w:val="ru-RU"/>
        </w:rPr>
        <w:t>2012</w:t>
      </w:r>
      <w:r w:rsidRPr="004468E8">
        <w:rPr>
          <w:sz w:val="28"/>
          <w:lang w:val="ru-RU"/>
        </w:rPr>
        <w:t xml:space="preserve">г. Боли в н/к в течение </w:t>
      </w:r>
      <w:r>
        <w:rPr>
          <w:sz w:val="28"/>
          <w:lang w:val="ru-RU"/>
        </w:rPr>
        <w:t xml:space="preserve">2-3 </w:t>
      </w:r>
      <w:r w:rsidRPr="004468E8">
        <w:rPr>
          <w:sz w:val="28"/>
          <w:lang w:val="ru-RU"/>
        </w:rPr>
        <w:t xml:space="preserve">лет. Повышение АД в течение </w:t>
      </w:r>
      <w:r>
        <w:rPr>
          <w:sz w:val="28"/>
          <w:lang w:val="ru-RU"/>
        </w:rPr>
        <w:t>года</w:t>
      </w:r>
      <w:r w:rsidRPr="004468E8">
        <w:rPr>
          <w:sz w:val="28"/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CB68F4" w:rsidRPr="004468E8" w:rsidRDefault="00CB68F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CB68F4" w:rsidRPr="004468E8" w:rsidRDefault="00CB68F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16.04.14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173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5,2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5,8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 мм/час   </w:t>
      </w:r>
    </w:p>
    <w:p w:rsidR="00CB68F4" w:rsidRPr="004468E8" w:rsidRDefault="00CB68F4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>%    п-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с- </w:t>
      </w:r>
      <w:r>
        <w:rPr>
          <w:sz w:val="28"/>
          <w:lang w:val="ru-RU"/>
        </w:rPr>
        <w:t>66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 %   м-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</w:t>
      </w:r>
    </w:p>
    <w:p w:rsidR="00CB68F4" w:rsidRPr="004468E8" w:rsidRDefault="00CB68F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16.04.14 </w:t>
      </w:r>
      <w:r w:rsidRPr="004468E8">
        <w:rPr>
          <w:sz w:val="28"/>
          <w:lang w:val="ru-RU"/>
        </w:rPr>
        <w:t>Биохимия: СКФ –</w:t>
      </w:r>
      <w:r>
        <w:rPr>
          <w:sz w:val="28"/>
          <w:lang w:val="ru-RU"/>
        </w:rPr>
        <w:t>9,2</w:t>
      </w:r>
      <w:r w:rsidRPr="004468E8">
        <w:rPr>
          <w:sz w:val="28"/>
          <w:lang w:val="ru-RU"/>
        </w:rPr>
        <w:t xml:space="preserve"> мл./мин., хол –</w:t>
      </w:r>
      <w:r>
        <w:rPr>
          <w:sz w:val="28"/>
          <w:lang w:val="ru-RU"/>
        </w:rPr>
        <w:t>4,8</w:t>
      </w:r>
      <w:r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1,69</w:t>
      </w:r>
      <w:r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1,51</w:t>
      </w:r>
      <w:r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2,52</w:t>
      </w:r>
      <w:r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2,17</w:t>
      </w:r>
      <w:r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6,8</w:t>
      </w:r>
      <w:r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90</w:t>
      </w:r>
      <w:r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9,8</w:t>
      </w:r>
      <w:r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2,4</w:t>
      </w:r>
      <w:r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3,4</w:t>
      </w:r>
      <w:r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0,36</w:t>
      </w:r>
      <w:r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0,15</w:t>
      </w:r>
      <w:r w:rsidRPr="004468E8">
        <w:rPr>
          <w:sz w:val="28"/>
          <w:lang w:val="ru-RU"/>
        </w:rPr>
        <w:t xml:space="preserve">   ммоль/л; </w:t>
      </w:r>
    </w:p>
    <w:p w:rsidR="00CB68F4" w:rsidRPr="004468E8" w:rsidRDefault="00CB68F4" w:rsidP="00FC5396">
      <w:pPr>
        <w:pStyle w:val="Heading3"/>
        <w:ind w:left="-567"/>
        <w:jc w:val="both"/>
        <w:rPr>
          <w:b w:val="0"/>
        </w:rPr>
      </w:pPr>
      <w:r>
        <w:rPr>
          <w:b w:val="0"/>
        </w:rPr>
        <w:t xml:space="preserve">16.04.14 </w:t>
      </w:r>
      <w:r w:rsidRPr="004468E8">
        <w:rPr>
          <w:b w:val="0"/>
        </w:rPr>
        <w:t xml:space="preserve">Общ. ан. мочи уд вес </w:t>
      </w:r>
      <w:r>
        <w:rPr>
          <w:b w:val="0"/>
        </w:rPr>
        <w:t>мм</w:t>
      </w:r>
      <w:r w:rsidRPr="004468E8">
        <w:rPr>
          <w:b w:val="0"/>
        </w:rPr>
        <w:t xml:space="preserve">  лейк – </w:t>
      </w:r>
      <w:r>
        <w:rPr>
          <w:b w:val="0"/>
        </w:rPr>
        <w:t>2-3</w:t>
      </w:r>
      <w:r w:rsidRPr="004468E8">
        <w:rPr>
          <w:b w:val="0"/>
        </w:rPr>
        <w:t xml:space="preserve">  в п/зр белок – отр  ацетон –отр;  эпит. пл. - </w:t>
      </w:r>
      <w:r>
        <w:rPr>
          <w:b w:val="0"/>
        </w:rPr>
        <w:t>ед</w:t>
      </w:r>
      <w:r w:rsidRPr="004468E8">
        <w:rPr>
          <w:b w:val="0"/>
        </w:rPr>
        <w:t>; эпит. перех. -</w:t>
      </w:r>
      <w:r>
        <w:rPr>
          <w:b w:val="0"/>
        </w:rPr>
        <w:t>ед</w:t>
      </w:r>
      <w:r w:rsidRPr="004468E8">
        <w:rPr>
          <w:b w:val="0"/>
        </w:rPr>
        <w:t xml:space="preserve">  в п/зр</w:t>
      </w:r>
    </w:p>
    <w:p w:rsidR="00CB68F4" w:rsidRPr="004468E8" w:rsidRDefault="00CB68F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18.04.14 </w:t>
      </w:r>
      <w:r w:rsidRPr="004468E8">
        <w:rPr>
          <w:sz w:val="28"/>
          <w:lang w:val="ru-RU"/>
        </w:rPr>
        <w:t xml:space="preserve">Анализ мочи по Нечипоренко лейк -  </w:t>
      </w:r>
      <w:r>
        <w:rPr>
          <w:sz w:val="28"/>
          <w:lang w:val="ru-RU"/>
        </w:rPr>
        <w:t>1500</w:t>
      </w:r>
      <w:r w:rsidRPr="004468E8">
        <w:rPr>
          <w:sz w:val="28"/>
          <w:lang w:val="ru-RU"/>
        </w:rPr>
        <w:t>эритр -  белок – отр</w:t>
      </w:r>
    </w:p>
    <w:p w:rsidR="00CB68F4" w:rsidRPr="004468E8" w:rsidRDefault="00CB68F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17.04.14 </w:t>
      </w:r>
      <w:r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отр;   Суточная протеинурия –  отр</w:t>
      </w:r>
    </w:p>
    <w:p w:rsidR="00CB68F4" w:rsidRPr="004468E8" w:rsidRDefault="00CB68F4" w:rsidP="00FC5396">
      <w:pPr>
        <w:pStyle w:val="Heading5"/>
        <w:ind w:left="-567"/>
      </w:pPr>
      <w:r>
        <w:t xml:space="preserve">18.04.14 </w:t>
      </w:r>
      <w:r w:rsidRPr="004468E8">
        <w:t xml:space="preserve">Микроальбуминурия – </w:t>
      </w:r>
      <w:r>
        <w:t>204,3</w:t>
      </w:r>
      <w:r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CB68F4" w:rsidRPr="004468E8" w:rsidTr="00B76356">
        <w:tc>
          <w:tcPr>
            <w:tcW w:w="2518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CB68F4" w:rsidRPr="004468E8" w:rsidTr="00B76356">
        <w:tc>
          <w:tcPr>
            <w:tcW w:w="2518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16.04</w:t>
            </w: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</w:tr>
      <w:tr w:rsidR="00CB68F4" w:rsidRPr="004468E8" w:rsidTr="00B76356">
        <w:tc>
          <w:tcPr>
            <w:tcW w:w="2518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17.04</w:t>
            </w: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B68F4" w:rsidRPr="004468E8" w:rsidTr="00B76356">
        <w:tc>
          <w:tcPr>
            <w:tcW w:w="2518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19.04</w:t>
            </w: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B68F4" w:rsidRPr="004468E8" w:rsidTr="00B76356">
        <w:tc>
          <w:tcPr>
            <w:tcW w:w="2518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B68F4" w:rsidRPr="004468E8" w:rsidTr="00B76356">
        <w:tc>
          <w:tcPr>
            <w:tcW w:w="2518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22.04</w:t>
            </w: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B68F4" w:rsidRPr="004468E8" w:rsidTr="00B76356">
        <w:tc>
          <w:tcPr>
            <w:tcW w:w="2518" w:type="dxa"/>
          </w:tcPr>
          <w:p w:rsidR="00CB68F4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23.04</w:t>
            </w: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3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CB68F4" w:rsidRDefault="00CB68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B68F4" w:rsidRDefault="00CB68F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B68F4" w:rsidRPr="004468E8" w:rsidTr="00B76356">
        <w:tc>
          <w:tcPr>
            <w:tcW w:w="2518" w:type="dxa"/>
          </w:tcPr>
          <w:p w:rsidR="00CB68F4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25.04</w:t>
            </w:r>
          </w:p>
        </w:tc>
        <w:tc>
          <w:tcPr>
            <w:tcW w:w="992" w:type="dxa"/>
          </w:tcPr>
          <w:p w:rsidR="00CB68F4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CB68F4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CB68F4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CB68F4" w:rsidRDefault="00CB68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CB68F4" w:rsidRPr="004468E8" w:rsidRDefault="00CB68F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CB68F4" w:rsidRPr="00F1651B" w:rsidRDefault="00CB68F4" w:rsidP="00FC5396">
      <w:pPr>
        <w:ind w:left="-567"/>
        <w:jc w:val="both"/>
        <w:rPr>
          <w:sz w:val="28"/>
          <w:lang w:val="ru-RU"/>
        </w:rPr>
      </w:pPr>
      <w:r w:rsidRPr="00F1651B">
        <w:rPr>
          <w:sz w:val="28"/>
          <w:lang w:val="ru-RU"/>
        </w:rPr>
        <w:t xml:space="preserve">25.04.14 </w:t>
      </w:r>
      <w:r>
        <w:rPr>
          <w:sz w:val="28"/>
          <w:lang w:val="ru-RU"/>
        </w:rPr>
        <w:t>5</w:t>
      </w:r>
      <w:r w:rsidRPr="00F1651B">
        <w:rPr>
          <w:sz w:val="28"/>
          <w:lang w:val="ru-RU"/>
        </w:rPr>
        <w:t xml:space="preserve"> стимуляционных проб</w:t>
      </w:r>
      <w:r>
        <w:rPr>
          <w:sz w:val="28"/>
          <w:lang w:val="ru-RU"/>
        </w:rPr>
        <w:t>.</w:t>
      </w:r>
      <w:r w:rsidRPr="00F1651B">
        <w:rPr>
          <w:sz w:val="28"/>
          <w:lang w:val="ru-RU"/>
        </w:rPr>
        <w:t xml:space="preserve"> </w:t>
      </w:r>
      <w:r>
        <w:rPr>
          <w:sz w:val="28"/>
          <w:lang w:val="ru-RU"/>
        </w:rPr>
        <w:t>З</w:t>
      </w:r>
      <w:r w:rsidRPr="00F1651B">
        <w:rPr>
          <w:sz w:val="28"/>
          <w:lang w:val="ru-RU"/>
        </w:rPr>
        <w:t>акл: ДАНС, явные изменения.</w:t>
      </w:r>
    </w:p>
    <w:p w:rsidR="00CB68F4" w:rsidRPr="004468E8" w:rsidRDefault="00CB68F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17.04.14 </w:t>
      </w: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>: .</w:t>
      </w:r>
      <w:r w:rsidRPr="004D0A87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энцефалопатия I,</w:t>
      </w:r>
      <w:r w:rsidRPr="004D0A8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астеновегетативный с-м</w:t>
      </w:r>
      <w:r>
        <w:rPr>
          <w:sz w:val="28"/>
          <w:lang w:val="ru-RU"/>
        </w:rPr>
        <w:t>.</w:t>
      </w:r>
      <w:r w:rsidRPr="004D0A8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Хроническая дистальная диабетическая полинейропатия н/к</w:t>
      </w:r>
      <w:r w:rsidRPr="004529B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IIст, сенсо</w:t>
      </w:r>
      <w:r>
        <w:rPr>
          <w:sz w:val="28"/>
          <w:lang w:val="ru-RU"/>
        </w:rPr>
        <w:t>мото</w:t>
      </w:r>
      <w:r w:rsidRPr="004468E8">
        <w:rPr>
          <w:sz w:val="28"/>
          <w:lang w:val="ru-RU"/>
        </w:rPr>
        <w:t>рная форма.</w:t>
      </w:r>
    </w:p>
    <w:p w:rsidR="00CB68F4" w:rsidRPr="000F097C" w:rsidRDefault="00CB68F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15.04</w:t>
      </w:r>
      <w:r w:rsidRPr="004468E8">
        <w:rPr>
          <w:sz w:val="28"/>
          <w:u w:val="single"/>
          <w:lang w:val="ru-RU"/>
        </w:rPr>
        <w:t>Окулист</w:t>
      </w:r>
      <w:r w:rsidRPr="000F097C">
        <w:rPr>
          <w:sz w:val="28"/>
          <w:lang w:val="ru-RU"/>
        </w:rPr>
        <w:t xml:space="preserve">: </w:t>
      </w:r>
      <w:smartTag w:uri="urn:schemas-microsoft-com:office:smarttags" w:element="place">
        <w:r>
          <w:rPr>
            <w:sz w:val="28"/>
            <w:lang w:val="en-US"/>
          </w:rPr>
          <w:t>VIS</w:t>
        </w:r>
      </w:smartTag>
      <w:r w:rsidRPr="000F097C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0F097C">
        <w:rPr>
          <w:sz w:val="28"/>
          <w:lang w:val="ru-RU"/>
        </w:rPr>
        <w:t>=</w:t>
      </w:r>
      <w:r>
        <w:rPr>
          <w:sz w:val="28"/>
          <w:lang w:val="ru-RU"/>
        </w:rPr>
        <w:t>1,0</w:t>
      </w:r>
      <w:r w:rsidRPr="000F097C">
        <w:rPr>
          <w:sz w:val="28"/>
          <w:lang w:val="ru-RU"/>
        </w:rPr>
        <w:t xml:space="preserve">   </w:t>
      </w:r>
      <w:r>
        <w:rPr>
          <w:sz w:val="28"/>
          <w:lang w:val="en-US"/>
        </w:rPr>
        <w:t>OS</w:t>
      </w:r>
      <w:r w:rsidRPr="000F097C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Pr="000F097C">
        <w:rPr>
          <w:sz w:val="28"/>
          <w:lang w:val="ru-RU"/>
        </w:rPr>
        <w:t xml:space="preserve">   </w:t>
      </w:r>
    </w:p>
    <w:p w:rsidR="00CB68F4" w:rsidRPr="004468E8" w:rsidRDefault="00CB68F4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Единичные микроаневризмы, м</w:t>
      </w:r>
      <w:r>
        <w:rPr>
          <w:sz w:val="28"/>
          <w:lang w:val="ru-RU"/>
        </w:rPr>
        <w:t>икрогеморрагии, ретинальные кровоизлияния.  Артерии сужены</w:t>
      </w:r>
      <w:r w:rsidRPr="004468E8">
        <w:rPr>
          <w:sz w:val="28"/>
          <w:lang w:val="ru-RU"/>
        </w:rPr>
        <w:t xml:space="preserve">. Аномалии венозных сосудов (извитость, колебания калибра).  . Д-з: Начальная катаракта ОИ. </w:t>
      </w:r>
      <w:r>
        <w:rPr>
          <w:sz w:val="28"/>
          <w:lang w:val="ru-RU"/>
        </w:rPr>
        <w:t>Пр</w:t>
      </w:r>
      <w:r w:rsidRPr="004468E8">
        <w:rPr>
          <w:sz w:val="28"/>
          <w:lang w:val="ru-RU"/>
        </w:rPr>
        <w:t xml:space="preserve">епролиферативная  диабетическая  ретинопатия ОИ. </w:t>
      </w:r>
    </w:p>
    <w:p w:rsidR="00CB68F4" w:rsidRDefault="00CB68F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23.04.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100</w:t>
      </w:r>
      <w:r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</w:t>
      </w:r>
      <w:r w:rsidRPr="004468E8">
        <w:rPr>
          <w:sz w:val="28"/>
          <w:lang w:val="ru-RU"/>
        </w:rPr>
        <w:t xml:space="preserve">.  Ритм синусовый, тахикардия. Эл. ось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Позиция вертикальная. Гипертрофия левого желудочка. </w:t>
      </w:r>
    </w:p>
    <w:p w:rsidR="00CB68F4" w:rsidRPr="004468E8" w:rsidRDefault="00CB68F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28.04.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85</w:t>
      </w:r>
      <w:r w:rsidRPr="004468E8">
        <w:rPr>
          <w:sz w:val="28"/>
          <w:lang w:val="ru-RU"/>
        </w:rPr>
        <w:t>уд/мин.</w:t>
      </w:r>
      <w:r>
        <w:rPr>
          <w:sz w:val="28"/>
          <w:lang w:val="ru-RU"/>
        </w:rPr>
        <w:t xml:space="preserve"> При сравнении с ЭКГот23.04.14- снижение ЧСС до 85 . Остальные данные те же. </w:t>
      </w:r>
      <w:r w:rsidRPr="004468E8">
        <w:rPr>
          <w:sz w:val="28"/>
          <w:lang w:val="ru-RU"/>
        </w:rPr>
        <w:t xml:space="preserve"> </w:t>
      </w:r>
    </w:p>
    <w:p w:rsidR="00CB68F4" w:rsidRPr="004468E8" w:rsidRDefault="00CB68F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17.04</w:t>
      </w: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Метаболическая кардиомиопатия СН0-1.</w:t>
      </w:r>
    </w:p>
    <w:p w:rsidR="00CB68F4" w:rsidRPr="008E14D6" w:rsidRDefault="00CB68F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>: Диаб. ангиопатия артерий н/к II ст.</w:t>
      </w:r>
    </w:p>
    <w:p w:rsidR="00CB68F4" w:rsidRPr="008E14D6" w:rsidRDefault="00CB68F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23.04</w:t>
      </w: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</w:t>
      </w:r>
      <w:r>
        <w:rPr>
          <w:sz w:val="28"/>
          <w:lang w:val="ru-RU"/>
        </w:rPr>
        <w:t xml:space="preserve"> ст.: диаб. нефропатия.</w:t>
      </w:r>
    </w:p>
    <w:p w:rsidR="00CB68F4" w:rsidRPr="004468E8" w:rsidRDefault="00CB68F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16.04</w:t>
      </w: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 </w:t>
      </w:r>
    </w:p>
    <w:p w:rsidR="00CB68F4" w:rsidRPr="004468E8" w:rsidRDefault="00CB68F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23.04.</w:t>
      </w: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Диаб. ангиопатия артерий н/к. </w:t>
      </w:r>
    </w:p>
    <w:p w:rsidR="00CB68F4" w:rsidRPr="004468E8" w:rsidRDefault="00CB68F4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18.04</w:t>
      </w: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Pr="004468E8">
        <w:rPr>
          <w:sz w:val="28"/>
          <w:szCs w:val="28"/>
          <w:lang w:val="ru-RU"/>
        </w:rPr>
        <w:t>Заключение: Эхопризнаки умеренных изменений диффузного типа в паренхиме печени; застоя в ж/пузыре</w:t>
      </w:r>
      <w:r>
        <w:rPr>
          <w:sz w:val="28"/>
          <w:szCs w:val="28"/>
          <w:lang w:val="ru-RU"/>
        </w:rPr>
        <w:t>.</w:t>
      </w:r>
    </w:p>
    <w:p w:rsidR="00CB68F4" w:rsidRPr="004468E8" w:rsidRDefault="00CB68F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15.04.</w:t>
      </w: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6,9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4,9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</w:p>
    <w:p w:rsidR="00CB68F4" w:rsidRPr="004468E8" w:rsidRDefault="00CB68F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железа не увеличена, контуры ровные. Эхогенность паренхим</w:t>
      </w:r>
      <w:r>
        <w:rPr>
          <w:sz w:val="28"/>
          <w:lang w:val="ru-RU"/>
        </w:rPr>
        <w:t>ы обычная</w:t>
      </w:r>
      <w:r w:rsidRPr="004468E8">
        <w:rPr>
          <w:sz w:val="28"/>
          <w:lang w:val="ru-RU"/>
        </w:rPr>
        <w:t>. Эхоструктура</w:t>
      </w:r>
      <w:r>
        <w:rPr>
          <w:sz w:val="28"/>
          <w:lang w:val="ru-RU"/>
        </w:rPr>
        <w:t xml:space="preserve"> крупнозернистая</w:t>
      </w:r>
      <w:r w:rsidRPr="004468E8">
        <w:rPr>
          <w:sz w:val="28"/>
          <w:lang w:val="ru-RU"/>
        </w:rPr>
        <w:t xml:space="preserve">. Регионарные л/узлы  не визуализируются. Закл.: </w:t>
      </w:r>
      <w:r>
        <w:rPr>
          <w:sz w:val="28"/>
          <w:lang w:val="ru-RU"/>
        </w:rPr>
        <w:t>Эхопризнаков патологии щит. железы нет.</w:t>
      </w:r>
    </w:p>
    <w:p w:rsidR="00CB68F4" w:rsidRPr="004468E8" w:rsidRDefault="00CB68F4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Новорапид, Лантус, тиогамма турбо , актовегин ,нуклео ЦМФ , кораксан </w:t>
      </w:r>
    </w:p>
    <w:p w:rsidR="00CB68F4" w:rsidRPr="004468E8" w:rsidRDefault="00CB68F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:. СД компенсирован, уменьшились боли в н/к. АД </w:t>
      </w:r>
      <w:r>
        <w:rPr>
          <w:sz w:val="28"/>
          <w:lang w:val="ru-RU"/>
        </w:rPr>
        <w:t>115/70</w:t>
      </w:r>
      <w:r w:rsidRPr="004468E8">
        <w:rPr>
          <w:sz w:val="28"/>
          <w:lang w:val="ru-RU"/>
        </w:rPr>
        <w:t xml:space="preserve"> мм рт. ст. </w:t>
      </w:r>
    </w:p>
    <w:p w:rsidR="00CB68F4" w:rsidRPr="004F6116" w:rsidRDefault="00CB68F4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CB68F4" w:rsidRPr="004F6116" w:rsidRDefault="00CB68F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</w:t>
      </w:r>
      <w:r>
        <w:rPr>
          <w:lang w:val="ru-RU"/>
        </w:rPr>
        <w:t xml:space="preserve"> , кардиолога ,невропатолога , окулиста</w:t>
      </w:r>
      <w:r w:rsidRPr="004F6116">
        <w:rPr>
          <w:lang w:val="ru-RU"/>
        </w:rPr>
        <w:t xml:space="preserve"> по м\жит.</w:t>
      </w:r>
    </w:p>
    <w:p w:rsidR="00CB68F4" w:rsidRPr="004F6116" w:rsidRDefault="00CB68F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рационе, гипохолестеринемическая диета.</w:t>
      </w:r>
    </w:p>
    <w:p w:rsidR="00CB68F4" w:rsidRPr="004F6116" w:rsidRDefault="00CB68F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r>
        <w:rPr>
          <w:sz w:val="28"/>
          <w:lang w:val="ru-RU"/>
        </w:rPr>
        <w:t>Новорапид</w:t>
      </w:r>
      <w:r w:rsidRPr="004F6116">
        <w:rPr>
          <w:lang w:val="ru-RU"/>
        </w:rPr>
        <w:t xml:space="preserve"> п/з- ед., п/о- ед., п/у</w:t>
      </w:r>
      <w:r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>
        <w:rPr>
          <w:lang w:val="ru-RU"/>
        </w:rPr>
        <w:t xml:space="preserve">Лантус </w:t>
      </w:r>
      <w:r w:rsidRPr="004F6116">
        <w:rPr>
          <w:lang w:val="ru-RU"/>
        </w:rPr>
        <w:t>2</w:t>
      </w:r>
      <w:r>
        <w:rPr>
          <w:lang w:val="ru-RU"/>
        </w:rPr>
        <w:t>3</w:t>
      </w:r>
      <w:r w:rsidRPr="004F6116">
        <w:rPr>
          <w:lang w:val="ru-RU"/>
        </w:rPr>
        <w:t>.00</w:t>
      </w:r>
    </w:p>
    <w:p w:rsidR="00CB68F4" w:rsidRPr="004F6116" w:rsidRDefault="00CB68F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Контроль глик. гемоглобина 1 раз в 3 мес., микроальбуминурии 1р. в 6 мес.</w:t>
      </w:r>
    </w:p>
    <w:p w:rsidR="00CB68F4" w:rsidRPr="004F6116" w:rsidRDefault="00CB68F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CB68F4" w:rsidRPr="00F1651B" w:rsidRDefault="00CB68F4" w:rsidP="00836E0A">
      <w:pPr>
        <w:numPr>
          <w:ilvl w:val="0"/>
          <w:numId w:val="2"/>
        </w:numPr>
        <w:jc w:val="both"/>
        <w:rPr>
          <w:lang w:val="ru-RU"/>
        </w:rPr>
      </w:pPr>
      <w:r w:rsidRPr="00F1651B">
        <w:rPr>
          <w:lang w:val="ru-RU"/>
        </w:rPr>
        <w:t xml:space="preserve">Рек. кардиолога: кардонат 1т. *3р/д. 1 мес., ивабрадин 5 мг 2р\д. Контроль АД, ЭКГ. Дообследование: ЭХО КС по м/ж. </w:t>
      </w:r>
    </w:p>
    <w:p w:rsidR="00CB68F4" w:rsidRPr="004F6116" w:rsidRDefault="00CB68F4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Тиогамма</w:t>
      </w:r>
      <w:r w:rsidRPr="004F6116">
        <w:rPr>
          <w:lang w:val="ru-RU"/>
        </w:rPr>
        <w:t xml:space="preserve"> 600 мг/сут. 2-3 мес., нейрорубин форте 1т./сут.</w:t>
      </w:r>
      <w:r>
        <w:rPr>
          <w:lang w:val="ru-RU"/>
        </w:rPr>
        <w:t xml:space="preserve"> 1 мес</w:t>
      </w:r>
    </w:p>
    <w:p w:rsidR="00CB68F4" w:rsidRPr="004F6116" w:rsidRDefault="00CB68F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невропатолога: </w:t>
      </w:r>
      <w:r>
        <w:rPr>
          <w:lang w:val="ru-RU"/>
        </w:rPr>
        <w:t xml:space="preserve">кортексин 10,о в/м №10., </w:t>
      </w:r>
      <w:r w:rsidRPr="004F6116">
        <w:rPr>
          <w:lang w:val="ru-RU"/>
        </w:rPr>
        <w:t>келтикан 1т.*3р/д. 1 мес., сермион 30 мг утр. 1 мес., нуклео ЦМФ 1т. *2р/д 20 дней, актовегин 10,0 в/в № 10, Габантин 300мг 2р/сут. 2-3 нед.,.</w:t>
      </w:r>
    </w:p>
    <w:p w:rsidR="00CB68F4" w:rsidRPr="00F1651B" w:rsidRDefault="00CB68F4" w:rsidP="00F1651B">
      <w:pPr>
        <w:numPr>
          <w:ilvl w:val="0"/>
          <w:numId w:val="2"/>
        </w:numPr>
        <w:jc w:val="both"/>
        <w:rPr>
          <w:lang w:val="ru-RU"/>
        </w:rPr>
      </w:pPr>
      <w:r w:rsidRPr="00F1651B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</w:t>
      </w:r>
    </w:p>
    <w:p w:rsidR="00CB68F4" w:rsidRPr="004F6116" w:rsidRDefault="00CB68F4">
      <w:pPr>
        <w:numPr>
          <w:ilvl w:val="0"/>
          <w:numId w:val="2"/>
        </w:numPr>
        <w:jc w:val="both"/>
        <w:rPr>
          <w:lang w:val="ru-RU"/>
        </w:rPr>
      </w:pPr>
      <w:r w:rsidRPr="00F1651B">
        <w:rPr>
          <w:lang w:val="ru-RU"/>
        </w:rPr>
        <w:t xml:space="preserve">Рек. окулиста: квинакс 2к.*3р/д. в ОИ, окювайт компллит 1т.*1р/д. </w:t>
      </w:r>
    </w:p>
    <w:p w:rsidR="00CB68F4" w:rsidRPr="004F6116" w:rsidRDefault="00CB68F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CB68F4" w:rsidRPr="004F6116" w:rsidRDefault="00CB68F4" w:rsidP="00A9598B">
      <w:pPr>
        <w:ind w:left="435"/>
        <w:jc w:val="both"/>
        <w:rPr>
          <w:lang w:val="ru-RU"/>
        </w:rPr>
      </w:pPr>
    </w:p>
    <w:p w:rsidR="00CB68F4" w:rsidRPr="004F6116" w:rsidRDefault="00CB68F4">
      <w:pPr>
        <w:jc w:val="both"/>
        <w:rPr>
          <w:b/>
          <w:lang w:val="ru-RU"/>
        </w:rPr>
      </w:pPr>
    </w:p>
    <w:p w:rsidR="00CB68F4" w:rsidRPr="004F6116" w:rsidRDefault="00CB68F4" w:rsidP="004468E8">
      <w:pPr>
        <w:pStyle w:val="Heading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CB68F4" w:rsidRPr="004F6116" w:rsidRDefault="00CB68F4" w:rsidP="004468E8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CB68F4" w:rsidRPr="001A3809" w:rsidRDefault="00CB68F4" w:rsidP="00F1651B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CB68F4" w:rsidRPr="001A380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8F4" w:rsidRDefault="00CB68F4" w:rsidP="00080012">
      <w:r>
        <w:separator/>
      </w:r>
    </w:p>
  </w:endnote>
  <w:endnote w:type="continuationSeparator" w:id="1">
    <w:p w:rsidR="00CB68F4" w:rsidRDefault="00CB68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8F4" w:rsidRDefault="00CB68F4" w:rsidP="00080012">
      <w:r>
        <w:separator/>
      </w:r>
    </w:p>
  </w:footnote>
  <w:footnote w:type="continuationSeparator" w:id="1">
    <w:p w:rsidR="00CB68F4" w:rsidRDefault="00CB68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10172"/>
    </w:tblGrid>
    <w:tr w:rsidR="00CB68F4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CB68F4" w:rsidRPr="00244DF4" w:rsidRDefault="00CB68F4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B68F4" w:rsidRPr="00244DF4" w:rsidTr="00244DF4">
      <w:tc>
        <w:tcPr>
          <w:tcW w:w="9571" w:type="dxa"/>
        </w:tcPr>
        <w:p w:rsidR="00CB68F4" w:rsidRPr="00244DF4" w:rsidRDefault="00CB68F4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B68F4" w:rsidRPr="00244DF4" w:rsidTr="00244DF4">
      <w:tc>
        <w:tcPr>
          <w:tcW w:w="9571" w:type="dxa"/>
        </w:tcPr>
        <w:p w:rsidR="00CB68F4" w:rsidRPr="00244DF4" w:rsidRDefault="00CB68F4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B68F4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CB68F4" w:rsidRPr="00080012" w:rsidRDefault="00CB68F4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B68F4" w:rsidRDefault="00CB68F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E7A82"/>
    <w:rsid w:val="000F097C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B38B5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5C87"/>
    <w:rsid w:val="004C73BB"/>
    <w:rsid w:val="004D0A87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40EB"/>
    <w:rsid w:val="00507B30"/>
    <w:rsid w:val="0051045A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D132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7F78D5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4518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5BF7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8F4"/>
    <w:rsid w:val="00CB6B9C"/>
    <w:rsid w:val="00CE2CC3"/>
    <w:rsid w:val="00D06E48"/>
    <w:rsid w:val="00D1120A"/>
    <w:rsid w:val="00D147C8"/>
    <w:rsid w:val="00D15250"/>
    <w:rsid w:val="00D15C5C"/>
    <w:rsid w:val="00D257A8"/>
    <w:rsid w:val="00D2611A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05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651B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  <w:rsid w:val="00FF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6B61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B61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B61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042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2</Pages>
  <Words>792</Words>
  <Characters>4516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3</cp:revision>
  <cp:lastPrinted>2012-08-17T08:39:00Z</cp:lastPrinted>
  <dcterms:created xsi:type="dcterms:W3CDTF">2014-04-28T11:09:00Z</dcterms:created>
  <dcterms:modified xsi:type="dcterms:W3CDTF">2014-04-29T06:23:00Z</dcterms:modified>
</cp:coreProperties>
</file>