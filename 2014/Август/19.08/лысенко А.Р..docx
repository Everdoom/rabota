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E6" w:rsidRPr="00874206" w:rsidRDefault="00FF3FE6">
      <w:pPr>
        <w:pStyle w:val="Heading4"/>
        <w:ind w:right="-58"/>
        <w:jc w:val="center"/>
        <w:rPr>
          <w:b w:val="0"/>
          <w:sz w:val="24"/>
          <w:szCs w:val="24"/>
        </w:rPr>
      </w:pPr>
      <w:r w:rsidRPr="00874206">
        <w:rPr>
          <w:b w:val="0"/>
          <w:sz w:val="24"/>
          <w:szCs w:val="24"/>
        </w:rPr>
        <w:t>КУ «ОК Эндокриндиспансер» ЗОС</w:t>
      </w:r>
    </w:p>
    <w:p w:rsidR="00FF3FE6" w:rsidRPr="00874206" w:rsidRDefault="00FF3FE6" w:rsidP="00FC5396">
      <w:pPr>
        <w:pStyle w:val="Heading4"/>
        <w:ind w:left="-567" w:right="-58"/>
        <w:rPr>
          <w:b w:val="0"/>
          <w:sz w:val="24"/>
          <w:szCs w:val="24"/>
        </w:rPr>
      </w:pPr>
      <w:r w:rsidRPr="00874206">
        <w:rPr>
          <w:b w:val="0"/>
          <w:sz w:val="24"/>
          <w:szCs w:val="24"/>
        </w:rPr>
        <w:t>Выписной эпикриз</w:t>
      </w:r>
    </w:p>
    <w:p w:rsidR="00FF3FE6" w:rsidRPr="00874206" w:rsidRDefault="00FF3FE6" w:rsidP="00FC5396">
      <w:pPr>
        <w:pStyle w:val="Heading4"/>
        <w:ind w:left="-567"/>
        <w:rPr>
          <w:b w:val="0"/>
          <w:sz w:val="24"/>
          <w:szCs w:val="24"/>
        </w:rPr>
      </w:pPr>
      <w:r w:rsidRPr="00874206">
        <w:rPr>
          <w:b w:val="0"/>
          <w:sz w:val="24"/>
          <w:szCs w:val="24"/>
        </w:rPr>
        <w:t>Из истории болезни №  994</w:t>
      </w:r>
    </w:p>
    <w:p w:rsidR="00FF3FE6" w:rsidRPr="00874206" w:rsidRDefault="00FF3FE6" w:rsidP="00FC5396">
      <w:pPr>
        <w:pStyle w:val="Heading5"/>
        <w:ind w:left="-567"/>
        <w:rPr>
          <w:sz w:val="24"/>
          <w:szCs w:val="24"/>
        </w:rPr>
      </w:pPr>
      <w:r w:rsidRPr="00874206">
        <w:rPr>
          <w:sz w:val="24"/>
          <w:szCs w:val="24"/>
        </w:rPr>
        <w:t>Ф.И.О: Лысенко Анастасия Романовна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>Год рождения: 1995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>Место жительства: Запорожский р-н, с. Кушугум, ул. Чкалова 15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>Место работы: н/р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>Находился на лечении с   13.08.14 по   19.08.14 в диаб.   отд. (ОИТ 13.08-14.08.14)</w:t>
      </w:r>
    </w:p>
    <w:p w:rsidR="00FF3FE6" w:rsidRPr="00874206" w:rsidRDefault="00FF3FE6" w:rsidP="003C2B7C">
      <w:pPr>
        <w:ind w:left="-567"/>
        <w:jc w:val="both"/>
        <w:rPr>
          <w:lang w:val="ru-RU"/>
        </w:rPr>
      </w:pPr>
      <w:r w:rsidRPr="00874206">
        <w:rPr>
          <w:u w:val="single"/>
          <w:lang w:val="ru-RU"/>
        </w:rPr>
        <w:t>Диагноз:</w:t>
      </w:r>
      <w:r w:rsidRPr="0087420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декомпенсация, ацетонурия. Диаб. ангиопатия артерий н/к. Диабетическая нефропатия III ст. ХБП I ст. Ангиопатия сосудов сетчатки ОИ. Беременность 1, 17 нед. Гиперандрогения. </w:t>
      </w:r>
    </w:p>
    <w:p w:rsidR="00FF3FE6" w:rsidRPr="00874206" w:rsidRDefault="00FF3FE6" w:rsidP="003C2B7C">
      <w:pPr>
        <w:ind w:left="-567"/>
        <w:jc w:val="both"/>
        <w:rPr>
          <w:lang w:val="ru-RU"/>
        </w:rPr>
      </w:pPr>
      <w:r w:rsidRPr="00874206">
        <w:rPr>
          <w:u w:val="single"/>
          <w:lang w:val="ru-RU"/>
        </w:rPr>
        <w:t xml:space="preserve">Жалобы при поступлении </w:t>
      </w:r>
      <w:r w:rsidRPr="00874206">
        <w:rPr>
          <w:lang w:val="ru-RU"/>
        </w:rPr>
        <w:t>на сухость во рту, жажду, полиурию, потерю веса на 3 кг за 2 нед, ухудшение состояния в течении недели без причины.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u w:val="single"/>
          <w:lang w:val="ru-RU"/>
        </w:rPr>
        <w:t>Краткий анамнез</w:t>
      </w:r>
      <w:r w:rsidRPr="00874206">
        <w:rPr>
          <w:lang w:val="ru-RU"/>
        </w:rPr>
        <w:t>: СД выявлен в 2010г. Течение заболевания лабильное, в анамнезе частые  гипогликемические состояния. Комы отрицает. С начала заболевания инсулинотерапия:  В наст. время принимает: Новорапид  п/з-6 ед., п/о-6-8 ед., п/у-6-8 ед., Левемир 22.00 – 15 ед. Осмотрена дежурным врачем в ЗОЭД. 09.08.14 глюкоза – 4,0 ммоль\л, ацетон – отр. Амб гликемия –8-19,0 ммоль/л., периодически отмечает появление ацетонурии. НвАIс -8,4 % от 18.07.14. Последнее стац. лечение  в 17.07-28.07.14г. Госпитализирован  в обл. энд. диспансер для коррекции инсулинотерапии.</w:t>
      </w:r>
    </w:p>
    <w:p w:rsidR="00FF3FE6" w:rsidRPr="00874206" w:rsidRDefault="00FF3FE6" w:rsidP="00FC5396">
      <w:pPr>
        <w:ind w:left="-567"/>
        <w:jc w:val="both"/>
        <w:rPr>
          <w:u w:val="single"/>
          <w:lang w:val="ru-RU"/>
        </w:rPr>
      </w:pPr>
      <w:r w:rsidRPr="00874206">
        <w:rPr>
          <w:u w:val="single"/>
          <w:lang w:val="ru-RU"/>
        </w:rPr>
        <w:t>Данные лабораторных исследований.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 xml:space="preserve">13.08.14 Общ. ан. крови Нв –157  г/л  эритр – 4,9 лейк – 7,7СОЭ –10 мм/час   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>э- 3%    п- 3%   с- 66%   л-  24%   м-4 %  1,38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>14.08.14 Биохимия: СКФ –119,3 мл./мин., хол –3,6 тригл - ХСЛПВП -1,2 ХСЛПНП -1,77 Катер -2,0 мочевина –2,3  креатинин –64   бил общ –9,2  бил пр –2,3  тим –1,0  АСТ –0,36   АЛТ –0,25    ммоль/л;  А-амилаза -26,36 ед/л.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>13.08.14 Гемогл – 157 ; гематокр – 0,52 ; общ. белок –   81,6г/л; К –3,5   ; Nа – 130,5  ммоль/л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>14.08.14 К – 3,6 ммоль/л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>13.08.14 Коагулограмма: вр. сверт. – 8  мин.; ПТИ – 78,9  %; фибр –  2,7г/л; фибр Б – отр; АКТ – 103%; св. гепарин – 2*10-4</w:t>
      </w:r>
    </w:p>
    <w:p w:rsidR="00FF3FE6" w:rsidRPr="00874206" w:rsidRDefault="00FF3FE6" w:rsidP="005D49BB">
      <w:pPr>
        <w:pStyle w:val="Heading3"/>
        <w:ind w:left="-567"/>
        <w:jc w:val="both"/>
        <w:rPr>
          <w:b w:val="0"/>
          <w:sz w:val="24"/>
          <w:szCs w:val="24"/>
        </w:rPr>
      </w:pPr>
      <w:r w:rsidRPr="00874206">
        <w:rPr>
          <w:b w:val="0"/>
          <w:sz w:val="24"/>
          <w:szCs w:val="24"/>
        </w:rPr>
        <w:t>13.08.14 Общ. ан. мочи уд вес м/м  лейк –на  ½   в п/зр белок – отр  ацетон –4++++;  эпит. пл. - много; эпит. перех. - много в п/зр</w:t>
      </w:r>
    </w:p>
    <w:p w:rsidR="00FF3FE6" w:rsidRPr="00874206" w:rsidRDefault="00FF3FE6" w:rsidP="005D49BB">
      <w:pPr>
        <w:ind w:left="-567"/>
        <w:rPr>
          <w:lang w:val="ru-RU"/>
        </w:rPr>
      </w:pPr>
      <w:r w:rsidRPr="00874206">
        <w:rPr>
          <w:lang w:val="ru-RU"/>
        </w:rPr>
        <w:t>С 14.07.14 ацтон - отр</w:t>
      </w:r>
    </w:p>
    <w:p w:rsidR="00FF3FE6" w:rsidRPr="00874206" w:rsidRDefault="00FF3FE6" w:rsidP="00FC5396">
      <w:pPr>
        <w:ind w:left="-567"/>
        <w:rPr>
          <w:lang w:val="ru-RU"/>
        </w:rPr>
      </w:pPr>
      <w:r w:rsidRPr="00874206">
        <w:rPr>
          <w:lang w:val="ru-RU"/>
        </w:rPr>
        <w:t>14.08.14 Анализ мочи по Нечипоренко лейк -3500  эритр - 250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F3FE6" w:rsidRPr="00874206" w:rsidTr="00B76356">
        <w:tc>
          <w:tcPr>
            <w:tcW w:w="2518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 xml:space="preserve">Гликемический </w:t>
            </w:r>
          </w:p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FF3FE6" w:rsidRPr="00874206" w:rsidRDefault="00FF3FE6" w:rsidP="00B13CA0">
            <w:pPr>
              <w:rPr>
                <w:lang w:val="ru-RU"/>
              </w:rPr>
            </w:pPr>
            <w:r w:rsidRPr="00874206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FF3FE6" w:rsidRPr="00874206" w:rsidRDefault="00FF3FE6" w:rsidP="00B13CA0">
            <w:pPr>
              <w:rPr>
                <w:lang w:val="ru-RU"/>
              </w:rPr>
            </w:pPr>
            <w:r w:rsidRPr="00874206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FF3FE6" w:rsidRPr="00874206" w:rsidRDefault="00FF3FE6" w:rsidP="00B13CA0">
            <w:pPr>
              <w:rPr>
                <w:lang w:val="ru-RU"/>
              </w:rPr>
            </w:pPr>
            <w:r w:rsidRPr="00874206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FF3FE6" w:rsidRPr="00874206" w:rsidRDefault="00FF3FE6" w:rsidP="00B13CA0">
            <w:pPr>
              <w:rPr>
                <w:lang w:val="ru-RU"/>
              </w:rPr>
            </w:pPr>
            <w:r w:rsidRPr="00874206">
              <w:rPr>
                <w:lang w:val="ru-RU"/>
              </w:rPr>
              <w:t>23.00</w:t>
            </w:r>
          </w:p>
        </w:tc>
      </w:tr>
      <w:tr w:rsidR="00FF3FE6" w:rsidRPr="00874206" w:rsidTr="00B76356">
        <w:tc>
          <w:tcPr>
            <w:tcW w:w="2518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14.00-7,7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9,5</w:t>
            </w:r>
          </w:p>
        </w:tc>
      </w:tr>
      <w:tr w:rsidR="00FF3FE6" w:rsidRPr="00874206" w:rsidTr="00B76356">
        <w:tc>
          <w:tcPr>
            <w:tcW w:w="2518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3FE6" w:rsidRPr="00874206" w:rsidRDefault="00FF3F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5,6</w:t>
            </w:r>
          </w:p>
        </w:tc>
      </w:tr>
      <w:tr w:rsidR="00FF3FE6" w:rsidRPr="00874206" w:rsidTr="00B76356">
        <w:tc>
          <w:tcPr>
            <w:tcW w:w="2518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15.08 2.00-4,8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3FE6" w:rsidRPr="00874206" w:rsidRDefault="00FF3F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</w:p>
        </w:tc>
      </w:tr>
      <w:tr w:rsidR="00FF3FE6" w:rsidRPr="00874206" w:rsidTr="00B76356">
        <w:tc>
          <w:tcPr>
            <w:tcW w:w="2518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  <w:r w:rsidRPr="0087420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F3FE6" w:rsidRPr="00874206" w:rsidRDefault="00FF3FE6" w:rsidP="00B76356">
            <w:pPr>
              <w:rPr>
                <w:lang w:val="ru-RU"/>
              </w:rPr>
            </w:pPr>
          </w:p>
        </w:tc>
      </w:tr>
    </w:tbl>
    <w:p w:rsidR="00FF3FE6" w:rsidRPr="00874206" w:rsidRDefault="00FF3FE6" w:rsidP="00B13CA0">
      <w:pPr>
        <w:ind w:left="-567"/>
        <w:jc w:val="both"/>
        <w:rPr>
          <w:lang w:val="ru-RU"/>
        </w:rPr>
      </w:pPr>
      <w:r w:rsidRPr="00874206">
        <w:rPr>
          <w:u w:val="single"/>
          <w:lang w:val="ru-RU"/>
        </w:rPr>
        <w:t>13.08Окулист</w:t>
      </w:r>
      <w:r w:rsidRPr="00874206">
        <w:rPr>
          <w:lang w:val="en-US"/>
        </w:rPr>
        <w:t xml:space="preserve">: </w:t>
      </w:r>
      <w:smartTag w:uri="urn:schemas-microsoft-com:office:smarttags" w:element="place">
        <w:r w:rsidRPr="00874206">
          <w:rPr>
            <w:lang w:val="en-US"/>
          </w:rPr>
          <w:t>VIS</w:t>
        </w:r>
      </w:smartTag>
      <w:r w:rsidRPr="00874206">
        <w:rPr>
          <w:lang w:val="en-US"/>
        </w:rPr>
        <w:t xml:space="preserve"> OD= </w:t>
      </w:r>
      <w:r w:rsidRPr="00874206">
        <w:rPr>
          <w:lang w:val="ru-RU"/>
        </w:rPr>
        <w:t>1,0</w:t>
      </w:r>
      <w:r w:rsidRPr="00874206">
        <w:rPr>
          <w:lang w:val="en-US"/>
        </w:rPr>
        <w:t xml:space="preserve">  OS= </w:t>
      </w:r>
      <w:r w:rsidRPr="00874206">
        <w:rPr>
          <w:lang w:val="ru-RU"/>
        </w:rPr>
        <w:t>1,0</w:t>
      </w:r>
      <w:r w:rsidRPr="00874206">
        <w:rPr>
          <w:lang w:val="en-US"/>
        </w:rPr>
        <w:t xml:space="preserve">   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lang w:val="ru-RU"/>
        </w:rPr>
        <w:t xml:space="preserve">Аномалии венозных сосудов.  Вены умеренно полнокровны. Д-з: Ангиопатия сосудов сетчатки ОИ. 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u w:val="single"/>
          <w:lang w:val="ru-RU"/>
        </w:rPr>
        <w:t>13.08ЭКГ</w:t>
      </w:r>
      <w:r w:rsidRPr="00874206">
        <w:rPr>
          <w:lang w:val="ru-RU"/>
        </w:rPr>
        <w:t xml:space="preserve">: ЧСС -85 уд/мин. Вольтаж снижен.  Ритм синусовый. Эл. ось отклонена влево. Позиция полугоризонтальная. 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u w:val="single"/>
          <w:lang w:val="ru-RU"/>
        </w:rPr>
        <w:t>Гинеколог</w:t>
      </w:r>
      <w:r w:rsidRPr="00874206">
        <w:rPr>
          <w:lang w:val="ru-RU"/>
        </w:rPr>
        <w:t>: Беременность 1, 17 нед. Гиперандрогения. ОСА.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r w:rsidRPr="00874206">
        <w:rPr>
          <w:u w:val="single"/>
          <w:lang w:val="ru-RU"/>
        </w:rPr>
        <w:t>Лечение:</w:t>
      </w:r>
      <w:r w:rsidRPr="00874206">
        <w:rPr>
          <w:lang w:val="ru-RU"/>
        </w:rPr>
        <w:t xml:space="preserve"> утрожестан,  дексаметазон, энтеросгель, Левемир. Новорапид,  ксилат, витрум пренатал, магникум В6.</w:t>
      </w:r>
      <w:r>
        <w:rPr>
          <w:lang w:val="ru-RU"/>
        </w:rPr>
        <w:t xml:space="preserve"> </w:t>
      </w:r>
    </w:p>
    <w:p w:rsidR="00FF3FE6" w:rsidRPr="00874206" w:rsidRDefault="00FF3FE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4206">
        <w:rPr>
          <w:u w:val="single"/>
          <w:lang w:val="ru-RU"/>
        </w:rPr>
        <w:t>Состояние больного при выписке</w:t>
      </w:r>
      <w:r w:rsidRPr="00874206">
        <w:rPr>
          <w:lang w:val="ru-RU"/>
        </w:rPr>
        <w:t>: СД компенсирован. АД  100/60мм рт. ст. С больной повторно проведена беседа о возможных осложнениях в связи с беременностью. Выписана по настоянию.</w:t>
      </w:r>
    </w:p>
    <w:p w:rsidR="00FF3FE6" w:rsidRPr="00874206" w:rsidRDefault="00FF3FE6">
      <w:pPr>
        <w:jc w:val="both"/>
        <w:rPr>
          <w:u w:val="single"/>
          <w:lang w:val="ru-RU"/>
        </w:rPr>
      </w:pPr>
      <w:r w:rsidRPr="00874206">
        <w:rPr>
          <w:u w:val="single"/>
          <w:lang w:val="ru-RU"/>
        </w:rPr>
        <w:t xml:space="preserve">Рекомендовано </w:t>
      </w:r>
      <w:r w:rsidRPr="00874206">
        <w:rPr>
          <w:lang w:val="ru-RU"/>
        </w:rPr>
        <w:t>:</w:t>
      </w:r>
    </w:p>
    <w:p w:rsidR="00FF3FE6" w:rsidRPr="00874206" w:rsidRDefault="00FF3FE6">
      <w:pPr>
        <w:numPr>
          <w:ilvl w:val="0"/>
          <w:numId w:val="2"/>
        </w:numPr>
        <w:jc w:val="both"/>
        <w:rPr>
          <w:lang w:val="ru-RU"/>
        </w:rPr>
      </w:pPr>
      <w:r w:rsidRPr="00874206">
        <w:rPr>
          <w:lang w:val="ru-RU"/>
        </w:rPr>
        <w:t>«Д» наблюдение эндокринолога, уч. терапевта, гинеколога, кардиолога по м\жит.</w:t>
      </w:r>
    </w:p>
    <w:p w:rsidR="00FF3FE6" w:rsidRPr="00874206" w:rsidRDefault="00FF3FE6">
      <w:pPr>
        <w:numPr>
          <w:ilvl w:val="0"/>
          <w:numId w:val="2"/>
        </w:numPr>
        <w:jc w:val="both"/>
        <w:rPr>
          <w:lang w:val="ru-RU"/>
        </w:rPr>
      </w:pPr>
      <w:r w:rsidRPr="0087420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F3FE6" w:rsidRPr="00874206" w:rsidRDefault="00FF3FE6">
      <w:pPr>
        <w:numPr>
          <w:ilvl w:val="0"/>
          <w:numId w:val="2"/>
        </w:numPr>
        <w:jc w:val="both"/>
        <w:rPr>
          <w:lang w:val="ru-RU"/>
        </w:rPr>
      </w:pPr>
      <w:r w:rsidRPr="00874206">
        <w:rPr>
          <w:lang w:val="ru-RU"/>
        </w:rPr>
        <w:t>Инсулинотерапия:   Новорапид п/з-4-6 ед., п/о-6-8 ед., п/уж -6-8 ед.,  Левемир 22.00  12-13 ед.</w:t>
      </w:r>
    </w:p>
    <w:p w:rsidR="00FF3FE6" w:rsidRPr="00874206" w:rsidRDefault="00FF3FE6" w:rsidP="009514BD">
      <w:pPr>
        <w:ind w:left="435"/>
        <w:jc w:val="both"/>
        <w:rPr>
          <w:lang w:val="ru-RU"/>
        </w:rPr>
      </w:pPr>
      <w:r w:rsidRPr="0087420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F3FE6" w:rsidRPr="00874206" w:rsidRDefault="00FF3FE6">
      <w:pPr>
        <w:numPr>
          <w:ilvl w:val="0"/>
          <w:numId w:val="2"/>
        </w:numPr>
        <w:jc w:val="both"/>
        <w:rPr>
          <w:lang w:val="ru-RU"/>
        </w:rPr>
      </w:pPr>
      <w:r w:rsidRPr="00874206">
        <w:rPr>
          <w:lang w:val="ru-RU"/>
        </w:rPr>
        <w:t>Контроль глик. гемоглобина 1 раз в 3 мес., микроальбуминурии 1р. в 6мес.</w:t>
      </w:r>
    </w:p>
    <w:p w:rsidR="00FF3FE6" w:rsidRPr="00874206" w:rsidRDefault="00FF3FE6" w:rsidP="007F0127">
      <w:pPr>
        <w:numPr>
          <w:ilvl w:val="0"/>
          <w:numId w:val="2"/>
        </w:numPr>
        <w:jc w:val="both"/>
        <w:rPr>
          <w:lang w:val="ru-RU"/>
        </w:rPr>
      </w:pPr>
      <w:r w:rsidRPr="0087420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F3FE6" w:rsidRPr="00874206" w:rsidRDefault="00FF3FE6" w:rsidP="007F0127">
      <w:pPr>
        <w:numPr>
          <w:ilvl w:val="0"/>
          <w:numId w:val="2"/>
        </w:numPr>
        <w:jc w:val="both"/>
        <w:rPr>
          <w:lang w:val="ru-RU"/>
        </w:rPr>
      </w:pPr>
      <w:r w:rsidRPr="00874206">
        <w:rPr>
          <w:lang w:val="ru-RU"/>
        </w:rPr>
        <w:t>С целью коррекции инсулинотерапии, повторная госпитализация в эндокриндиспансер в сроке 18-20 нед.</w:t>
      </w:r>
    </w:p>
    <w:p w:rsidR="00FF3FE6" w:rsidRPr="00874206" w:rsidRDefault="00FF3FE6" w:rsidP="007F0127">
      <w:pPr>
        <w:numPr>
          <w:ilvl w:val="0"/>
          <w:numId w:val="2"/>
        </w:numPr>
        <w:jc w:val="both"/>
        <w:rPr>
          <w:lang w:val="ru-RU"/>
        </w:rPr>
      </w:pPr>
      <w:r w:rsidRPr="00874206">
        <w:rPr>
          <w:lang w:val="ru-RU"/>
        </w:rPr>
        <w:t>Рек. гинеколога: УЗИ плода</w:t>
      </w:r>
      <w:r>
        <w:rPr>
          <w:lang w:val="ru-RU"/>
        </w:rPr>
        <w:t xml:space="preserve"> в 19 нед</w:t>
      </w:r>
      <w:r w:rsidRPr="00874206">
        <w:rPr>
          <w:lang w:val="ru-RU"/>
        </w:rPr>
        <w:t>. Утрожестан 200 мг 2р\д, витрум пренатал 1т 2р\д, дексаметазон ½ 2р\д.</w:t>
      </w:r>
    </w:p>
    <w:p w:rsidR="00FF3FE6" w:rsidRPr="00874206" w:rsidRDefault="00FF3FE6" w:rsidP="007F0127">
      <w:pPr>
        <w:numPr>
          <w:ilvl w:val="0"/>
          <w:numId w:val="2"/>
        </w:numPr>
        <w:jc w:val="both"/>
        <w:rPr>
          <w:lang w:val="ru-RU"/>
        </w:rPr>
      </w:pPr>
      <w:r w:rsidRPr="00874206">
        <w:rPr>
          <w:lang w:val="ru-RU"/>
        </w:rPr>
        <w:t>УЗИ МВС с послед конс нефролога.</w:t>
      </w:r>
    </w:p>
    <w:p w:rsidR="00FF3FE6" w:rsidRPr="00874206" w:rsidRDefault="00FF3FE6" w:rsidP="00A9598B">
      <w:pPr>
        <w:ind w:left="435"/>
        <w:jc w:val="both"/>
        <w:rPr>
          <w:lang w:val="ru-RU"/>
        </w:rPr>
      </w:pPr>
    </w:p>
    <w:p w:rsidR="00FF3FE6" w:rsidRPr="00874206" w:rsidRDefault="00FF3FE6">
      <w:pPr>
        <w:jc w:val="both"/>
        <w:rPr>
          <w:b/>
          <w:lang w:val="ru-RU"/>
        </w:rPr>
      </w:pPr>
    </w:p>
    <w:p w:rsidR="00FF3FE6" w:rsidRPr="00874206" w:rsidRDefault="00FF3FE6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874206">
        <w:rPr>
          <w:sz w:val="24"/>
          <w:szCs w:val="24"/>
        </w:rPr>
        <w:t xml:space="preserve">Леч. врач  Ермоленко В.А  </w:t>
      </w:r>
    </w:p>
    <w:p w:rsidR="00FF3FE6" w:rsidRPr="00874206" w:rsidRDefault="00FF3FE6" w:rsidP="00EB798A">
      <w:pPr>
        <w:jc w:val="both"/>
        <w:rPr>
          <w:lang w:val="ru-RU"/>
        </w:rPr>
      </w:pPr>
      <w:r w:rsidRPr="00874206">
        <w:rPr>
          <w:lang w:val="ru-RU"/>
        </w:rPr>
        <w:t xml:space="preserve">и/о Зав. отд.  </w:t>
      </w:r>
      <w:r w:rsidRPr="00874206">
        <w:t xml:space="preserve">Ермоленко В.А  </w:t>
      </w:r>
    </w:p>
    <w:p w:rsidR="00FF3FE6" w:rsidRPr="00874206" w:rsidRDefault="00FF3FE6" w:rsidP="009F1D32">
      <w:pPr>
        <w:jc w:val="both"/>
        <w:rPr>
          <w:lang w:val="ru-RU"/>
        </w:rPr>
      </w:pPr>
      <w:r w:rsidRPr="00874206">
        <w:rPr>
          <w:lang w:val="ru-RU"/>
        </w:rPr>
        <w:t>Нач. мед. Костина Т.К.</w:t>
      </w:r>
    </w:p>
    <w:p w:rsidR="00FF3FE6" w:rsidRPr="00874206" w:rsidRDefault="00FF3FE6" w:rsidP="00992792">
      <w:pPr>
        <w:jc w:val="both"/>
        <w:rPr>
          <w:lang w:val="ru-RU"/>
        </w:rPr>
      </w:pPr>
    </w:p>
    <w:sectPr w:rsidR="00FF3FE6" w:rsidRPr="0087420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FE6" w:rsidRDefault="00FF3FE6" w:rsidP="00080012">
      <w:r>
        <w:separator/>
      </w:r>
    </w:p>
  </w:endnote>
  <w:endnote w:type="continuationSeparator" w:id="1">
    <w:p w:rsidR="00FF3FE6" w:rsidRDefault="00FF3F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FE6" w:rsidRDefault="00FF3FE6" w:rsidP="00080012">
      <w:r>
        <w:separator/>
      </w:r>
    </w:p>
  </w:footnote>
  <w:footnote w:type="continuationSeparator" w:id="1">
    <w:p w:rsidR="00FF3FE6" w:rsidRDefault="00FF3F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FF3FE6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FF3FE6" w:rsidRPr="00244DF4" w:rsidRDefault="00FF3FE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F3FE6" w:rsidRPr="00244DF4" w:rsidTr="0053339A">
      <w:tc>
        <w:tcPr>
          <w:tcW w:w="3084" w:type="dxa"/>
        </w:tcPr>
        <w:p w:rsidR="00FF3FE6" w:rsidRPr="00244DF4" w:rsidRDefault="00FF3FE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F3FE6" w:rsidRPr="00244DF4" w:rsidTr="0053339A">
      <w:tc>
        <w:tcPr>
          <w:tcW w:w="3084" w:type="dxa"/>
        </w:tcPr>
        <w:p w:rsidR="00FF3FE6" w:rsidRPr="00244DF4" w:rsidRDefault="00FF3FE6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F3FE6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FF3FE6" w:rsidRPr="00080012" w:rsidRDefault="00FF3FE6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F3FE6" w:rsidRDefault="00FF3FE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1B0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1BCD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5B13"/>
    <w:rsid w:val="003A207C"/>
    <w:rsid w:val="003A52A7"/>
    <w:rsid w:val="003C2B7C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6BE9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49BB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267A"/>
    <w:rsid w:val="006B4D99"/>
    <w:rsid w:val="006C2DE8"/>
    <w:rsid w:val="006D1A8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74206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4478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D32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2725"/>
    <w:rsid w:val="00B033E4"/>
    <w:rsid w:val="00B063AA"/>
    <w:rsid w:val="00B13CA0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32A7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FE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8111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11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117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2</Pages>
  <Words>564</Words>
  <Characters>3219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2014-08-19T08:25:00Z</dcterms:created>
  <dcterms:modified xsi:type="dcterms:W3CDTF">2014-08-19T10:00:00Z</dcterms:modified>
</cp:coreProperties>
</file>