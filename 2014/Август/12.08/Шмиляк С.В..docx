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4A7D" w:rsidRPr="00BF7C23" w:rsidRDefault="007E4A7D">
      <w:pPr>
        <w:pStyle w:val="Heading4"/>
        <w:ind w:right="-58"/>
        <w:jc w:val="center"/>
        <w:rPr>
          <w:b w:val="0"/>
          <w:sz w:val="24"/>
          <w:szCs w:val="24"/>
        </w:rPr>
      </w:pPr>
      <w:r w:rsidRPr="00BF7C23">
        <w:rPr>
          <w:b w:val="0"/>
          <w:sz w:val="24"/>
          <w:szCs w:val="24"/>
        </w:rPr>
        <w:t>КУ «ОК Эндокриндиспансер» ЗОС</w:t>
      </w:r>
    </w:p>
    <w:p w:rsidR="007E4A7D" w:rsidRPr="00BF7C23" w:rsidRDefault="007E4A7D" w:rsidP="00FC5396">
      <w:pPr>
        <w:pStyle w:val="Heading4"/>
        <w:ind w:left="-567" w:right="-58"/>
        <w:rPr>
          <w:b w:val="0"/>
          <w:sz w:val="24"/>
          <w:szCs w:val="24"/>
        </w:rPr>
      </w:pPr>
      <w:r w:rsidRPr="00BF7C23">
        <w:rPr>
          <w:b w:val="0"/>
          <w:sz w:val="24"/>
          <w:szCs w:val="24"/>
        </w:rPr>
        <w:t>Выписной эпикриз</w:t>
      </w:r>
    </w:p>
    <w:p w:rsidR="007E4A7D" w:rsidRPr="00BF7C23" w:rsidRDefault="007E4A7D" w:rsidP="00FC5396">
      <w:pPr>
        <w:pStyle w:val="Heading4"/>
        <w:ind w:left="-567"/>
        <w:rPr>
          <w:b w:val="0"/>
          <w:sz w:val="24"/>
          <w:szCs w:val="24"/>
        </w:rPr>
      </w:pPr>
      <w:r w:rsidRPr="00BF7C23">
        <w:rPr>
          <w:b w:val="0"/>
          <w:sz w:val="24"/>
          <w:szCs w:val="24"/>
        </w:rPr>
        <w:t>Из истории болезни №  927</w:t>
      </w:r>
    </w:p>
    <w:p w:rsidR="007E4A7D" w:rsidRPr="00BF7C23" w:rsidRDefault="007E4A7D" w:rsidP="00FC5396">
      <w:pPr>
        <w:pStyle w:val="Heading5"/>
        <w:ind w:left="-567"/>
        <w:rPr>
          <w:sz w:val="24"/>
          <w:szCs w:val="24"/>
        </w:rPr>
      </w:pPr>
      <w:r w:rsidRPr="00BF7C23">
        <w:rPr>
          <w:sz w:val="24"/>
          <w:szCs w:val="24"/>
        </w:rPr>
        <w:t>Ф.И.О: Шмиляк Сергей Васильевич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lang w:val="ru-RU"/>
        </w:rPr>
        <w:t>Год рождения: 1978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lang w:val="ru-RU"/>
        </w:rPr>
        <w:t>Место жительства: Приазовский р-н, пгт. Приазовское, ул. Пушкина 21 кв 14.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lang w:val="ru-RU"/>
        </w:rPr>
        <w:t>Место работы: н/р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lang w:val="ru-RU"/>
        </w:rPr>
        <w:t>Находился на лечении с  24 .07.14 по   14.08.14 в диаб. отд.</w:t>
      </w:r>
    </w:p>
    <w:p w:rsidR="007E4A7D" w:rsidRPr="00BF7C23" w:rsidRDefault="007E4A7D" w:rsidP="003361E0">
      <w:pPr>
        <w:ind w:left="-567"/>
        <w:jc w:val="both"/>
        <w:rPr>
          <w:lang w:val="ru-RU"/>
        </w:rPr>
      </w:pPr>
      <w:r w:rsidRPr="00BF7C23">
        <w:rPr>
          <w:u w:val="single"/>
          <w:lang w:val="ru-RU"/>
        </w:rPr>
        <w:t>Диагноз:</w:t>
      </w:r>
      <w:r w:rsidRPr="00BF7C23">
        <w:rPr>
          <w:lang w:val="ru-RU"/>
        </w:rPr>
        <w:t xml:space="preserve">  Сахарный диабет, тип 1, тяжелая форма, лабильное течение со склонностью к гипогликемическим состояниям, декомпенсация. Диабетическая нефропатия III ст. ХБП I ст. Непролиферативная  диабетическая ретинопатия ОИ. Диаб. ангиопатия артерий н/к. Хроническая дистальная диабетическая полинейропатия н/к IIст, сенсомоторная форма. Диабетическая энцефалопатия I, астеновегетативный с-м, Аутоиммунный тиреоидит, без увеличения объема щит. железы. Эутиреоидное состояние. Гипертоническая болезнь II стадии III степени. Гипертензивное сердце. Риск 4.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u w:val="single"/>
          <w:lang w:val="ru-RU"/>
        </w:rPr>
        <w:t xml:space="preserve">Жалобы при поступлении </w:t>
      </w:r>
      <w:r w:rsidRPr="00BF7C23">
        <w:rPr>
          <w:lang w:val="ru-RU"/>
        </w:rPr>
        <w:t>на увеличение веса на 4 кг за год, ухудшение зрения,  боли  в н/к, судороги, онемение ног, повышение АД макс. до 180/100 мм рт.ст., головные боли, головокружение, частые гипогликемические состояния.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u w:val="single"/>
          <w:lang w:val="ru-RU"/>
        </w:rPr>
        <w:t>Краткий анамнез</w:t>
      </w:r>
      <w:r w:rsidRPr="00BF7C23">
        <w:rPr>
          <w:lang w:val="ru-RU"/>
        </w:rPr>
        <w:t>: СД выявлен в 1998г. Течение заболевания лабильное, в анамнезе частые  гипогликемические состояния. Комы: 2010- гипогликемическая. Отмечает учащение гипогликемических состояний последний  месяц. С начала заболевания инсулинотерапия.  В наст. время принимает:  Актрапид НМ п/з-12 ед., п/о- 12-14ед., п/у- 8ед., Протафан НМ 22.00 – 20-22 ед. Гликемия –1,8-24,5 ммоль/л. НвАIс -9,5  % от 20.01.14. Последнее стац. лечение  в 04.2014г. АИТ с 2012 АТТПО – 1285 МЕ/мл, АТТГ – 62,2 ТТГ – 3,3 от 28.03.14. Госпитализирован  в обл. энд. диспансер для коррекции инсулинотерапии,  лечения хр. осложнений СД.</w:t>
      </w:r>
    </w:p>
    <w:p w:rsidR="007E4A7D" w:rsidRPr="00BF7C23" w:rsidRDefault="007E4A7D" w:rsidP="00FC5396">
      <w:pPr>
        <w:ind w:left="-567"/>
        <w:jc w:val="both"/>
        <w:rPr>
          <w:u w:val="single"/>
          <w:lang w:val="ru-RU"/>
        </w:rPr>
      </w:pPr>
      <w:r w:rsidRPr="00BF7C23">
        <w:rPr>
          <w:u w:val="single"/>
          <w:lang w:val="ru-RU"/>
        </w:rPr>
        <w:t>Данные лабораторных исследований.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lang w:val="ru-RU"/>
        </w:rPr>
        <w:t xml:space="preserve">25.07.14 Общ. ан. крови Нв –140  г/л  эритр –4,4  лейк – 7,4СОЭ –4  мм/час   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lang w:val="ru-RU"/>
        </w:rPr>
        <w:t xml:space="preserve">э- 1%    п- 0%   с-65 %   л- 31 %   м-3 %  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lang w:val="ru-RU"/>
        </w:rPr>
        <w:t xml:space="preserve">25.07.14 Биохимия: СКФ –125 мл./мин., </w:t>
      </w:r>
      <w:r w:rsidRPr="00BF7C23">
        <w:rPr>
          <w:lang w:val="ru-RU"/>
        </w:rPr>
        <w:pgNum/>
      </w:r>
      <w:r w:rsidRPr="00BF7C23">
        <w:rPr>
          <w:lang w:val="ru-RU"/>
        </w:rPr>
        <w:t xml:space="preserve">олл –3,94 тригл -1,4 ХСЛПВП -1,53 ХСЛПНП -1,77 Катер – 1,6мочевина –4,4  креатинин – 87  бил общ –10,4  бил пр –2,5  тим – 1,7 АСТ –0,27   АЛТ –0,30   ммоль/л; 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lang w:val="ru-RU"/>
        </w:rPr>
        <w:t>28.07.14 Глик. гемоглобин – 8,8%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lang w:val="ru-RU"/>
        </w:rPr>
        <w:t xml:space="preserve">25.07.14 Анализ крови на RW- отр </w:t>
      </w:r>
    </w:p>
    <w:p w:rsidR="007E4A7D" w:rsidRPr="00BF7C23" w:rsidRDefault="007E4A7D" w:rsidP="00FC5396">
      <w:pPr>
        <w:pStyle w:val="Heading3"/>
        <w:ind w:left="-567"/>
        <w:jc w:val="both"/>
        <w:rPr>
          <w:b w:val="0"/>
          <w:sz w:val="24"/>
          <w:szCs w:val="24"/>
        </w:rPr>
      </w:pPr>
      <w:r w:rsidRPr="00BF7C23">
        <w:rPr>
          <w:b w:val="0"/>
          <w:sz w:val="24"/>
          <w:szCs w:val="24"/>
        </w:rPr>
        <w:t>25.07.14 Общ. ан. мочи уд вес 1030  лейк –2-3-4   в п/зр белок – отр  ацетон –отр;  эпит. пл. –ед ; эпит. перех. –ед в п/зр</w:t>
      </w:r>
    </w:p>
    <w:p w:rsidR="007E4A7D" w:rsidRPr="00BF7C23" w:rsidRDefault="007E4A7D" w:rsidP="00FC5396">
      <w:pPr>
        <w:ind w:left="-567"/>
        <w:rPr>
          <w:lang w:val="ru-RU"/>
        </w:rPr>
      </w:pPr>
      <w:r w:rsidRPr="00BF7C23">
        <w:rPr>
          <w:lang w:val="ru-RU"/>
        </w:rPr>
        <w:t>29.07.14 Анализ мочи по Нечипоренко лейк -1500 эритр – 500 белок – отр</w:t>
      </w:r>
    </w:p>
    <w:p w:rsidR="007E4A7D" w:rsidRPr="00BF7C23" w:rsidRDefault="007E4A7D" w:rsidP="00FC5396">
      <w:pPr>
        <w:ind w:left="-567"/>
        <w:rPr>
          <w:lang w:val="ru-RU"/>
        </w:rPr>
      </w:pPr>
      <w:r w:rsidRPr="00BF7C23">
        <w:rPr>
          <w:lang w:val="ru-RU"/>
        </w:rPr>
        <w:t>28.07.14 Суточная глюкозурия – 2,8 %;   Суточная протеинурия –  отр</w:t>
      </w:r>
    </w:p>
    <w:p w:rsidR="007E4A7D" w:rsidRPr="00BF7C23" w:rsidRDefault="007E4A7D" w:rsidP="00FC5396">
      <w:pPr>
        <w:pStyle w:val="Heading5"/>
        <w:ind w:left="-567"/>
        <w:rPr>
          <w:sz w:val="24"/>
          <w:szCs w:val="24"/>
        </w:rPr>
      </w:pPr>
      <w:r w:rsidRPr="00BF7C23">
        <w:rPr>
          <w:sz w:val="24"/>
          <w:szCs w:val="24"/>
        </w:rPr>
        <w:t>28.07.14 Микроальбуминурия –50,0 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2518"/>
        <w:gridCol w:w="992"/>
        <w:gridCol w:w="993"/>
        <w:gridCol w:w="992"/>
        <w:gridCol w:w="992"/>
        <w:gridCol w:w="992"/>
      </w:tblGrid>
      <w:tr w:rsidR="007E4A7D" w:rsidRPr="00BF7C23" w:rsidTr="00B76356">
        <w:tc>
          <w:tcPr>
            <w:tcW w:w="2518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 xml:space="preserve">Гликемический </w:t>
            </w:r>
          </w:p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22.00</w:t>
            </w:r>
          </w:p>
        </w:tc>
      </w:tr>
      <w:tr w:rsidR="007E4A7D" w:rsidRPr="00BF7C23" w:rsidTr="00B76356">
        <w:tc>
          <w:tcPr>
            <w:tcW w:w="2518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25.07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3,3</w:t>
            </w:r>
          </w:p>
        </w:tc>
        <w:tc>
          <w:tcPr>
            <w:tcW w:w="993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2,2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</w:tr>
      <w:tr w:rsidR="007E4A7D" w:rsidRPr="00BF7C23" w:rsidTr="00B76356">
        <w:tc>
          <w:tcPr>
            <w:tcW w:w="2518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27.07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10,3</w:t>
            </w:r>
          </w:p>
        </w:tc>
        <w:tc>
          <w:tcPr>
            <w:tcW w:w="993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10,4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7,3</w:t>
            </w:r>
          </w:p>
        </w:tc>
      </w:tr>
      <w:tr w:rsidR="007E4A7D" w:rsidRPr="00BF7C23" w:rsidTr="00B76356">
        <w:tc>
          <w:tcPr>
            <w:tcW w:w="2518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30.07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19,8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15,7</w:t>
            </w:r>
          </w:p>
        </w:tc>
      </w:tr>
      <w:tr w:rsidR="007E4A7D" w:rsidRPr="00BF7C23" w:rsidTr="00B76356">
        <w:tc>
          <w:tcPr>
            <w:tcW w:w="2518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02.08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17,8</w:t>
            </w:r>
          </w:p>
        </w:tc>
        <w:tc>
          <w:tcPr>
            <w:tcW w:w="993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22,1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4,5</w:t>
            </w:r>
          </w:p>
        </w:tc>
      </w:tr>
      <w:tr w:rsidR="007E4A7D" w:rsidRPr="00BF7C23" w:rsidTr="00B76356">
        <w:tc>
          <w:tcPr>
            <w:tcW w:w="2518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03.08 7.00-11,1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10,4</w:t>
            </w:r>
          </w:p>
        </w:tc>
        <w:tc>
          <w:tcPr>
            <w:tcW w:w="993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13,9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15,2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15,1</w:t>
            </w:r>
          </w:p>
        </w:tc>
      </w:tr>
      <w:tr w:rsidR="007E4A7D" w:rsidRPr="00BF7C23" w:rsidTr="00B76356">
        <w:tc>
          <w:tcPr>
            <w:tcW w:w="2518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05.08 2.00-13,6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13,3</w:t>
            </w:r>
          </w:p>
        </w:tc>
        <w:tc>
          <w:tcPr>
            <w:tcW w:w="993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20,8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</w:tr>
      <w:tr w:rsidR="007E4A7D" w:rsidRPr="00BF7C23" w:rsidTr="00B76356">
        <w:tc>
          <w:tcPr>
            <w:tcW w:w="2518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07.08 2,00-8,8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5,3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7,0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15,1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</w:tr>
      <w:tr w:rsidR="007E4A7D" w:rsidRPr="00BF7C23" w:rsidTr="00B76356">
        <w:tc>
          <w:tcPr>
            <w:tcW w:w="2518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10.08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11,4</w:t>
            </w:r>
          </w:p>
        </w:tc>
        <w:tc>
          <w:tcPr>
            <w:tcW w:w="993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9,7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13,3</w:t>
            </w:r>
          </w:p>
        </w:tc>
      </w:tr>
      <w:tr w:rsidR="007E4A7D" w:rsidRPr="00BF7C23" w:rsidTr="00B76356">
        <w:tc>
          <w:tcPr>
            <w:tcW w:w="2518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11.08 2.00-10,8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14,0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</w:tr>
      <w:tr w:rsidR="007E4A7D" w:rsidRPr="00BF7C23" w:rsidTr="00B76356">
        <w:tc>
          <w:tcPr>
            <w:tcW w:w="2518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12.08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</w:tr>
      <w:tr w:rsidR="007E4A7D" w:rsidRPr="00BF7C23" w:rsidTr="00B76356">
        <w:tc>
          <w:tcPr>
            <w:tcW w:w="2518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13.08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12,5</w:t>
            </w:r>
          </w:p>
        </w:tc>
        <w:tc>
          <w:tcPr>
            <w:tcW w:w="993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8,4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BF7C23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</w:tr>
      <w:tr w:rsidR="007E4A7D" w:rsidRPr="00BF7C23" w:rsidTr="00B76356">
        <w:tc>
          <w:tcPr>
            <w:tcW w:w="2518" w:type="dxa"/>
          </w:tcPr>
          <w:p w:rsidR="007E4A7D" w:rsidRPr="00BF7C23" w:rsidRDefault="007E4A7D" w:rsidP="00B76356">
            <w:pPr>
              <w:rPr>
                <w:lang w:val="ru-RU"/>
              </w:rPr>
            </w:pPr>
            <w:r w:rsidRPr="0065691E">
              <w:rPr>
                <w:lang w:val="ru-RU"/>
              </w:rPr>
              <w:t>14.08</w:t>
            </w:r>
          </w:p>
        </w:tc>
        <w:tc>
          <w:tcPr>
            <w:tcW w:w="992" w:type="dxa"/>
          </w:tcPr>
          <w:p w:rsidR="007E4A7D" w:rsidRPr="0065691E" w:rsidRDefault="007E4A7D" w:rsidP="00B76356">
            <w:pPr>
              <w:rPr>
                <w:lang w:val="en-US"/>
              </w:rPr>
            </w:pPr>
            <w:r>
              <w:rPr>
                <w:lang w:val="en-US"/>
              </w:rPr>
              <w:t>5.1</w:t>
            </w:r>
          </w:p>
        </w:tc>
        <w:tc>
          <w:tcPr>
            <w:tcW w:w="993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E4A7D" w:rsidRPr="00BF7C23" w:rsidRDefault="007E4A7D" w:rsidP="00B76356">
            <w:pPr>
              <w:rPr>
                <w:lang w:val="ru-RU"/>
              </w:rPr>
            </w:pPr>
          </w:p>
        </w:tc>
      </w:tr>
    </w:tbl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u w:val="single"/>
          <w:lang w:val="ru-RU"/>
        </w:rPr>
        <w:t>Окулист</w:t>
      </w:r>
      <w:r w:rsidRPr="0065691E">
        <w:rPr>
          <w:lang w:val="ru-RU"/>
        </w:rPr>
        <w:t xml:space="preserve">: </w:t>
      </w:r>
      <w:r w:rsidRPr="00BF7C23">
        <w:rPr>
          <w:lang w:val="en-US"/>
        </w:rPr>
        <w:t>VIS</w:t>
      </w:r>
      <w:r w:rsidRPr="0065691E">
        <w:rPr>
          <w:lang w:val="ru-RU"/>
        </w:rPr>
        <w:t xml:space="preserve"> </w:t>
      </w:r>
      <w:r w:rsidRPr="00BF7C23">
        <w:rPr>
          <w:lang w:val="en-US"/>
        </w:rPr>
        <w:t>OD</w:t>
      </w:r>
      <w:r w:rsidRPr="0065691E">
        <w:rPr>
          <w:lang w:val="ru-RU"/>
        </w:rPr>
        <w:t xml:space="preserve">= </w:t>
      </w:r>
      <w:r w:rsidRPr="00BF7C23">
        <w:rPr>
          <w:lang w:val="ru-RU"/>
        </w:rPr>
        <w:t>0,3</w:t>
      </w:r>
      <w:r w:rsidRPr="0065691E">
        <w:rPr>
          <w:lang w:val="ru-RU"/>
        </w:rPr>
        <w:t xml:space="preserve">  </w:t>
      </w:r>
      <w:r w:rsidRPr="00BF7C23">
        <w:rPr>
          <w:lang w:val="en-US"/>
        </w:rPr>
        <w:t>OS</w:t>
      </w:r>
      <w:r w:rsidRPr="0065691E">
        <w:rPr>
          <w:lang w:val="ru-RU"/>
        </w:rPr>
        <w:t>=</w:t>
      </w:r>
      <w:r w:rsidRPr="00BF7C23">
        <w:rPr>
          <w:lang w:val="ru-RU"/>
        </w:rPr>
        <w:t>0,3</w:t>
      </w:r>
      <w:r w:rsidRPr="0065691E">
        <w:rPr>
          <w:lang w:val="ru-RU"/>
        </w:rPr>
        <w:t xml:space="preserve">   </w:t>
      </w:r>
      <w:r w:rsidRPr="00BF7C23">
        <w:rPr>
          <w:lang w:val="ru-RU"/>
        </w:rPr>
        <w:t xml:space="preserve"> Единичные микроаневризмы.  Артерии сужены. Аномалии венозных сосудов (извитость, колебания калибра).   Д-з: Непролиферативная  диабетическая  ретинопатия ОИ. 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u w:val="single"/>
          <w:lang w:val="ru-RU"/>
        </w:rPr>
        <w:t>Ангиохирург</w:t>
      </w:r>
      <w:r w:rsidRPr="00BF7C23">
        <w:rPr>
          <w:lang w:val="ru-RU"/>
        </w:rPr>
        <w:t>: Диаб. ангиопатия артерий н/к.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u w:val="single"/>
          <w:lang w:val="ru-RU"/>
        </w:rPr>
        <w:t>30.07.УЗИ</w:t>
      </w:r>
      <w:r w:rsidRPr="00BF7C23">
        <w:rPr>
          <w:lang w:val="ru-RU"/>
        </w:rPr>
        <w:t>: Заключение: Эхопризнаки умеренных изменений диффузного типа в паренхиме печени; застоя в ж/пузыре,  кальцинатов в селезенке, нельзя исключить наличие микролитов в почках.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r w:rsidRPr="00BF7C23">
        <w:rPr>
          <w:u w:val="single"/>
          <w:lang w:val="ru-RU"/>
        </w:rPr>
        <w:t>Лечение:</w:t>
      </w:r>
      <w:r w:rsidRPr="00BF7C23">
        <w:rPr>
          <w:lang w:val="ru-RU"/>
        </w:rPr>
        <w:t xml:space="preserve"> Эпайдра, Лантус, Протафан НМ, Актрапид НМ,  эналаприл, бисопролол, тиоктацид, солкосерил.</w:t>
      </w:r>
    </w:p>
    <w:p w:rsidR="007E4A7D" w:rsidRPr="00BF7C23" w:rsidRDefault="007E4A7D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BF7C23">
        <w:rPr>
          <w:u w:val="single"/>
          <w:lang w:val="ru-RU"/>
        </w:rPr>
        <w:t>Состояние больного при выписке</w:t>
      </w:r>
      <w:r w:rsidRPr="00BF7C23">
        <w:rPr>
          <w:lang w:val="ru-RU"/>
        </w:rPr>
        <w:t>: СД компенсирован, уменьшились боли в н/к. АД 120/80 мм рт. ст.  Согласно клинического протокола и на основании приказа УЗО от 14.06.12 №355, приказа ЛПУ от 23.06.11 №228-з комиссионно больной переведен на Эпайдра, Лантус.</w:t>
      </w:r>
    </w:p>
    <w:p w:rsidR="007E4A7D" w:rsidRPr="00BF7C23" w:rsidRDefault="007E4A7D">
      <w:pPr>
        <w:jc w:val="both"/>
        <w:rPr>
          <w:u w:val="single"/>
          <w:lang w:val="ru-RU"/>
        </w:rPr>
      </w:pPr>
      <w:r w:rsidRPr="00BF7C23">
        <w:rPr>
          <w:u w:val="single"/>
          <w:lang w:val="ru-RU"/>
        </w:rPr>
        <w:t xml:space="preserve">Рекомендовано </w:t>
      </w:r>
      <w:r w:rsidRPr="00BF7C23">
        <w:rPr>
          <w:lang w:val="ru-RU"/>
        </w:rPr>
        <w:t>:</w:t>
      </w:r>
    </w:p>
    <w:p w:rsidR="007E4A7D" w:rsidRPr="00BF7C23" w:rsidRDefault="007E4A7D">
      <w:pPr>
        <w:numPr>
          <w:ilvl w:val="0"/>
          <w:numId w:val="2"/>
        </w:numPr>
        <w:jc w:val="both"/>
        <w:rPr>
          <w:lang w:val="ru-RU"/>
        </w:rPr>
      </w:pPr>
      <w:r w:rsidRPr="00BF7C23">
        <w:rPr>
          <w:lang w:val="ru-RU"/>
        </w:rPr>
        <w:t>«Д» наблюдение эндокринолога, уч. терапевта по м\жит.</w:t>
      </w:r>
    </w:p>
    <w:p w:rsidR="007E4A7D" w:rsidRPr="00BF7C23" w:rsidRDefault="007E4A7D">
      <w:pPr>
        <w:numPr>
          <w:ilvl w:val="0"/>
          <w:numId w:val="2"/>
        </w:numPr>
        <w:jc w:val="both"/>
        <w:rPr>
          <w:lang w:val="ru-RU"/>
        </w:rPr>
      </w:pPr>
      <w:r w:rsidRPr="00BF7C23">
        <w:rPr>
          <w:lang w:val="ru-RU"/>
        </w:rPr>
        <w:t>Диета № 9, умеренное ограничение животного белка в сут. рационе, гипохолестеринемическая диета.</w:t>
      </w:r>
    </w:p>
    <w:p w:rsidR="007E4A7D" w:rsidRPr="00BF7C23" w:rsidRDefault="007E4A7D">
      <w:pPr>
        <w:numPr>
          <w:ilvl w:val="0"/>
          <w:numId w:val="2"/>
        </w:numPr>
        <w:jc w:val="both"/>
        <w:rPr>
          <w:lang w:val="ru-RU"/>
        </w:rPr>
      </w:pPr>
      <w:r w:rsidRPr="00BF7C23">
        <w:rPr>
          <w:lang w:val="ru-RU"/>
        </w:rPr>
        <w:t>Инсулинотерапия:   Эпайдра п/з-14-16 ед., п/о- 5-7ед., п/уж – 5-7ед.,  Лантус 22.00  15-17 ед.</w:t>
      </w:r>
    </w:p>
    <w:p w:rsidR="007E4A7D" w:rsidRPr="00BF7C23" w:rsidRDefault="007E4A7D" w:rsidP="009514BD">
      <w:pPr>
        <w:ind w:left="435"/>
        <w:jc w:val="both"/>
        <w:rPr>
          <w:lang w:val="ru-RU"/>
        </w:rPr>
      </w:pPr>
      <w:r w:rsidRPr="00BF7C23">
        <w:rPr>
          <w:lang w:val="ru-RU"/>
        </w:rPr>
        <w:t xml:space="preserve">Регулярный самоконтроль с послед. коррекцией дозы инсулина, соблюдение режима диетотерапии. </w:t>
      </w:r>
    </w:p>
    <w:p w:rsidR="007E4A7D" w:rsidRPr="00BF7C23" w:rsidRDefault="007E4A7D">
      <w:pPr>
        <w:numPr>
          <w:ilvl w:val="0"/>
          <w:numId w:val="2"/>
        </w:numPr>
        <w:jc w:val="both"/>
        <w:rPr>
          <w:lang w:val="ru-RU"/>
        </w:rPr>
      </w:pPr>
      <w:r w:rsidRPr="00BF7C23">
        <w:rPr>
          <w:lang w:val="ru-RU"/>
        </w:rPr>
        <w:t>Контроль глик. гемоглобина 1 раз в 3 мес., микроальбуминурии 1р. в 6 мес.</w:t>
      </w:r>
    </w:p>
    <w:p w:rsidR="007E4A7D" w:rsidRPr="00BF7C23" w:rsidRDefault="007E4A7D">
      <w:pPr>
        <w:numPr>
          <w:ilvl w:val="0"/>
          <w:numId w:val="2"/>
        </w:numPr>
        <w:jc w:val="both"/>
        <w:rPr>
          <w:lang w:val="ru-RU"/>
        </w:rPr>
      </w:pPr>
      <w:r w:rsidRPr="00BF7C23">
        <w:rPr>
          <w:lang w:val="ru-RU"/>
        </w:rPr>
        <w:t xml:space="preserve">Круглогодично сосудистая терапия: вазонит или агапурин-ретард  1т.*2 р. 1 мес. – курсами.  </w:t>
      </w:r>
    </w:p>
    <w:p w:rsidR="007E4A7D" w:rsidRPr="00BF7C23" w:rsidRDefault="007E4A7D">
      <w:pPr>
        <w:numPr>
          <w:ilvl w:val="0"/>
          <w:numId w:val="2"/>
        </w:numPr>
        <w:jc w:val="both"/>
        <w:rPr>
          <w:lang w:val="ru-RU"/>
        </w:rPr>
      </w:pPr>
      <w:r w:rsidRPr="00BF7C23">
        <w:rPr>
          <w:lang w:val="ru-RU"/>
        </w:rPr>
        <w:t xml:space="preserve">Эналаприл 5 мг 2р\д бисопролол 5 мг утром. Контр. АД. </w:t>
      </w:r>
    </w:p>
    <w:p w:rsidR="007E4A7D" w:rsidRPr="00BF7C23" w:rsidRDefault="007E4A7D" w:rsidP="00503C44">
      <w:pPr>
        <w:numPr>
          <w:ilvl w:val="0"/>
          <w:numId w:val="2"/>
        </w:numPr>
        <w:jc w:val="both"/>
        <w:rPr>
          <w:lang w:val="ru-RU"/>
        </w:rPr>
      </w:pPr>
      <w:r w:rsidRPr="00BF7C23">
        <w:rPr>
          <w:lang w:val="ru-RU"/>
        </w:rPr>
        <w:t>Тиоктацид 600 мг/сут. 2-3 мес.</w:t>
      </w:r>
    </w:p>
    <w:p w:rsidR="007E4A7D" w:rsidRPr="00BF7C23" w:rsidRDefault="007E4A7D">
      <w:pPr>
        <w:numPr>
          <w:ilvl w:val="0"/>
          <w:numId w:val="2"/>
        </w:numPr>
        <w:jc w:val="both"/>
        <w:rPr>
          <w:lang w:val="ru-RU"/>
        </w:rPr>
      </w:pPr>
      <w:r w:rsidRPr="00BF7C23">
        <w:rPr>
          <w:lang w:val="ru-RU"/>
        </w:rPr>
        <w:t>УЗИ щит. железы 1р. в год. ТТГ 1р в 6 мес</w:t>
      </w:r>
    </w:p>
    <w:p w:rsidR="007E4A7D" w:rsidRPr="00BF7C23" w:rsidRDefault="007E4A7D">
      <w:pPr>
        <w:numPr>
          <w:ilvl w:val="0"/>
          <w:numId w:val="2"/>
        </w:numPr>
        <w:jc w:val="both"/>
        <w:rPr>
          <w:lang w:val="ru-RU"/>
        </w:rPr>
      </w:pPr>
      <w:r w:rsidRPr="00BF7C23">
        <w:rPr>
          <w:lang w:val="ru-RU"/>
        </w:rPr>
        <w:t xml:space="preserve">Рек. окулиста: окювайт лютеин форте 1т.*1р/д. </w:t>
      </w:r>
    </w:p>
    <w:p w:rsidR="007E4A7D" w:rsidRPr="00BF7C23" w:rsidRDefault="007E4A7D" w:rsidP="00A9598B">
      <w:pPr>
        <w:ind w:left="435"/>
        <w:jc w:val="both"/>
        <w:rPr>
          <w:lang w:val="ru-RU"/>
        </w:rPr>
      </w:pPr>
    </w:p>
    <w:p w:rsidR="007E4A7D" w:rsidRPr="00BF7C23" w:rsidRDefault="007E4A7D">
      <w:pPr>
        <w:jc w:val="both"/>
        <w:rPr>
          <w:b/>
          <w:lang w:val="ru-RU"/>
        </w:rPr>
      </w:pPr>
    </w:p>
    <w:p w:rsidR="007E4A7D" w:rsidRPr="00BF7C23" w:rsidRDefault="007E4A7D" w:rsidP="007241FA">
      <w:pPr>
        <w:pStyle w:val="Heading5"/>
        <w:rPr>
          <w:sz w:val="24"/>
          <w:szCs w:val="24"/>
        </w:rPr>
      </w:pPr>
      <w:bookmarkStart w:id="1" w:name="оо"/>
      <w:bookmarkEnd w:id="1"/>
      <w:r w:rsidRPr="00BF7C23">
        <w:rPr>
          <w:sz w:val="24"/>
          <w:szCs w:val="24"/>
        </w:rPr>
        <w:t xml:space="preserve">Леч. врач  Ермоленко В.А  </w:t>
      </w:r>
    </w:p>
    <w:p w:rsidR="007E4A7D" w:rsidRPr="00BF7C23" w:rsidRDefault="007E4A7D" w:rsidP="00EB798A">
      <w:pPr>
        <w:jc w:val="both"/>
        <w:rPr>
          <w:lang w:val="ru-RU"/>
        </w:rPr>
      </w:pPr>
      <w:r w:rsidRPr="00BF7C23">
        <w:rPr>
          <w:lang w:val="ru-RU"/>
        </w:rPr>
        <w:t>Зав. отд.  Еременко Н.В.</w:t>
      </w:r>
    </w:p>
    <w:p w:rsidR="007E4A7D" w:rsidRPr="00BF7C23" w:rsidRDefault="007E4A7D" w:rsidP="0097525A">
      <w:pPr>
        <w:jc w:val="both"/>
        <w:rPr>
          <w:lang w:val="ru-RU"/>
        </w:rPr>
      </w:pPr>
      <w:r w:rsidRPr="00BF7C23">
        <w:rPr>
          <w:lang w:val="ru-RU"/>
        </w:rPr>
        <w:t>Нач. мед. Костина Т.К.</w:t>
      </w:r>
    </w:p>
    <w:p w:rsidR="007E4A7D" w:rsidRPr="00BF7C23" w:rsidRDefault="007E4A7D" w:rsidP="00992792">
      <w:pPr>
        <w:jc w:val="both"/>
        <w:rPr>
          <w:lang w:val="ru-RU"/>
        </w:rPr>
      </w:pPr>
    </w:p>
    <w:sectPr w:rsidR="007E4A7D" w:rsidRPr="00BF7C23" w:rsidSect="00A42D89">
      <w:headerReference w:type="first" r:id="rId7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E4A7D" w:rsidRDefault="007E4A7D" w:rsidP="00080012">
      <w:r>
        <w:separator/>
      </w:r>
    </w:p>
  </w:endnote>
  <w:endnote w:type="continuationSeparator" w:id="1">
    <w:p w:rsidR="007E4A7D" w:rsidRDefault="007E4A7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E4A7D" w:rsidRDefault="007E4A7D" w:rsidP="00080012">
      <w:r>
        <w:separator/>
      </w:r>
    </w:p>
  </w:footnote>
  <w:footnote w:type="continuationSeparator" w:id="1">
    <w:p w:rsidR="007E4A7D" w:rsidRDefault="007E4A7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0A0"/>
    </w:tblPr>
    <w:tblGrid>
      <w:gridCol w:w="9639"/>
    </w:tblGrid>
    <w:tr w:rsidR="007E4A7D" w:rsidRPr="00244DF4" w:rsidTr="0053339A">
      <w:tc>
        <w:tcPr>
          <w:tcW w:w="3084" w:type="dxa"/>
          <w:tcBorders>
            <w:top w:val="single" w:sz="4" w:space="0" w:color="auto"/>
          </w:tcBorders>
        </w:tcPr>
        <w:p w:rsidR="007E4A7D" w:rsidRPr="00244DF4" w:rsidRDefault="007E4A7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7E4A7D" w:rsidRPr="00244DF4" w:rsidTr="0053339A">
      <w:tc>
        <w:tcPr>
          <w:tcW w:w="3084" w:type="dxa"/>
        </w:tcPr>
        <w:p w:rsidR="007E4A7D" w:rsidRPr="00244DF4" w:rsidRDefault="007E4A7D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7E4A7D" w:rsidRPr="00244DF4" w:rsidTr="0053339A">
      <w:tc>
        <w:tcPr>
          <w:tcW w:w="3084" w:type="dxa"/>
        </w:tcPr>
        <w:p w:rsidR="007E4A7D" w:rsidRPr="00244DF4" w:rsidRDefault="007E4A7D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7E4A7D" w:rsidRPr="00080012" w:rsidTr="0053339A">
      <w:tc>
        <w:tcPr>
          <w:tcW w:w="3084" w:type="dxa"/>
          <w:tcBorders>
            <w:bottom w:val="single" w:sz="4" w:space="0" w:color="auto"/>
          </w:tcBorders>
        </w:tcPr>
        <w:p w:rsidR="007E4A7D" w:rsidRPr="00080012" w:rsidRDefault="007E4A7D" w:rsidP="00F948D3">
          <w:pPr>
            <w:pStyle w:val="Header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7E4A7D" w:rsidRDefault="007E4A7D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  <w:rPr>
        <w:rFonts w:cs="Times New Roman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4CE3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1E0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037A"/>
    <w:rsid w:val="005F2724"/>
    <w:rsid w:val="005F492A"/>
    <w:rsid w:val="00602CAC"/>
    <w:rsid w:val="006106A0"/>
    <w:rsid w:val="00623049"/>
    <w:rsid w:val="00634AB2"/>
    <w:rsid w:val="0064256F"/>
    <w:rsid w:val="006442F2"/>
    <w:rsid w:val="006452B0"/>
    <w:rsid w:val="00655FA0"/>
    <w:rsid w:val="0065691E"/>
    <w:rsid w:val="0066753A"/>
    <w:rsid w:val="0067684F"/>
    <w:rsid w:val="00677458"/>
    <w:rsid w:val="006839E3"/>
    <w:rsid w:val="006961E9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5A4E"/>
    <w:rsid w:val="007A738F"/>
    <w:rsid w:val="007B5788"/>
    <w:rsid w:val="007B6BE6"/>
    <w:rsid w:val="007C7896"/>
    <w:rsid w:val="007D4B6C"/>
    <w:rsid w:val="007E4A7D"/>
    <w:rsid w:val="007E6EDD"/>
    <w:rsid w:val="007F0127"/>
    <w:rsid w:val="007F08CB"/>
    <w:rsid w:val="007F0A13"/>
    <w:rsid w:val="007F1CDE"/>
    <w:rsid w:val="007F360F"/>
    <w:rsid w:val="00805AE3"/>
    <w:rsid w:val="00815027"/>
    <w:rsid w:val="0081559E"/>
    <w:rsid w:val="008276F3"/>
    <w:rsid w:val="008279DA"/>
    <w:rsid w:val="00830303"/>
    <w:rsid w:val="00834005"/>
    <w:rsid w:val="00834365"/>
    <w:rsid w:val="00836E0A"/>
    <w:rsid w:val="0084233A"/>
    <w:rsid w:val="0084597B"/>
    <w:rsid w:val="00856D46"/>
    <w:rsid w:val="00863AA3"/>
    <w:rsid w:val="00864431"/>
    <w:rsid w:val="00864C00"/>
    <w:rsid w:val="0086526E"/>
    <w:rsid w:val="00867E71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9C4"/>
    <w:rsid w:val="00955A26"/>
    <w:rsid w:val="0096423D"/>
    <w:rsid w:val="0097525A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531D5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16F4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BF6582"/>
    <w:rsid w:val="00BF7C23"/>
    <w:rsid w:val="00C03751"/>
    <w:rsid w:val="00C1614A"/>
    <w:rsid w:val="00C23494"/>
    <w:rsid w:val="00C33DBC"/>
    <w:rsid w:val="00C365E6"/>
    <w:rsid w:val="00C401A7"/>
    <w:rsid w:val="00C42780"/>
    <w:rsid w:val="00C45DB5"/>
    <w:rsid w:val="00C53DF7"/>
    <w:rsid w:val="00C65645"/>
    <w:rsid w:val="00C701D1"/>
    <w:rsid w:val="00C74305"/>
    <w:rsid w:val="00C756D5"/>
    <w:rsid w:val="00C86E5B"/>
    <w:rsid w:val="00C912CD"/>
    <w:rsid w:val="00CA1F73"/>
    <w:rsid w:val="00CA651E"/>
    <w:rsid w:val="00CA7E16"/>
    <w:rsid w:val="00CB0938"/>
    <w:rsid w:val="00CB5FA2"/>
    <w:rsid w:val="00CB6657"/>
    <w:rsid w:val="00CB6B9C"/>
    <w:rsid w:val="00CE2CC3"/>
    <w:rsid w:val="00CE3FBA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138C1"/>
    <w:rsid w:val="00F26341"/>
    <w:rsid w:val="00F32CDC"/>
    <w:rsid w:val="00F443D4"/>
    <w:rsid w:val="00F67360"/>
    <w:rsid w:val="00F7479F"/>
    <w:rsid w:val="00F77B00"/>
    <w:rsid w:val="00F77FF8"/>
    <w:rsid w:val="00F8270B"/>
    <w:rsid w:val="00F92D6C"/>
    <w:rsid w:val="00F948D3"/>
    <w:rsid w:val="00FA4424"/>
    <w:rsid w:val="00FA559B"/>
    <w:rsid w:val="00FA5F6D"/>
    <w:rsid w:val="00FA6AFC"/>
    <w:rsid w:val="00FB1C26"/>
    <w:rsid w:val="00FC5396"/>
    <w:rsid w:val="00FC5405"/>
    <w:rsid w:val="00FD22E2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semiHidden="0" w:uiPriority="0" w:unhideWhenUsed="0" w:qFormat="1"/>
    <w:lsdException w:name="heading 4" w:locked="1" w:semiHidden="0" w:uiPriority="0" w:unhideWhenUsed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2A5E"/>
    <w:rPr>
      <w:sz w:val="24"/>
      <w:szCs w:val="24"/>
      <w:lang w:val="uk-UA" w:eastAsia="ru-RU"/>
    </w:rPr>
  </w:style>
  <w:style w:type="paragraph" w:styleId="Heading3">
    <w:name w:val="heading 3"/>
    <w:basedOn w:val="Normal"/>
    <w:next w:val="Normal"/>
    <w:link w:val="Heading3Char"/>
    <w:uiPriority w:val="99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Heading4">
    <w:name w:val="heading 4"/>
    <w:basedOn w:val="Normal"/>
    <w:next w:val="Normal"/>
    <w:link w:val="Heading4Char"/>
    <w:uiPriority w:val="99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9226BA"/>
    <w:rPr>
      <w:rFonts w:asciiTheme="majorHAnsi" w:eastAsiaTheme="majorEastAsia" w:hAnsiTheme="majorHAnsi" w:cstheme="majorBidi"/>
      <w:b/>
      <w:bCs/>
      <w:sz w:val="26"/>
      <w:szCs w:val="26"/>
      <w:lang w:val="uk-UA" w:eastAsia="ru-RU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26BA"/>
    <w:rPr>
      <w:rFonts w:asciiTheme="minorHAnsi" w:eastAsiaTheme="minorEastAsia" w:hAnsiTheme="minorHAnsi" w:cstheme="minorBidi"/>
      <w:b/>
      <w:bCs/>
      <w:sz w:val="28"/>
      <w:szCs w:val="28"/>
      <w:lang w:val="uk-UA" w:eastAsia="ru-RU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26BA"/>
    <w:rPr>
      <w:rFonts w:asciiTheme="minorHAnsi" w:eastAsiaTheme="minorEastAsia" w:hAnsiTheme="minorHAnsi" w:cstheme="minorBidi"/>
      <w:b/>
      <w:bCs/>
      <w:i/>
      <w:iCs/>
      <w:sz w:val="26"/>
      <w:szCs w:val="26"/>
      <w:lang w:val="uk-UA" w:eastAsia="ru-RU"/>
    </w:rPr>
  </w:style>
  <w:style w:type="table" w:styleId="TableGrid">
    <w:name w:val="Table Grid"/>
    <w:basedOn w:val="TableNormal"/>
    <w:uiPriority w:val="99"/>
    <w:rsid w:val="00080012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80012"/>
    <w:rPr>
      <w:rFonts w:cs="Times New Roman"/>
      <w:sz w:val="24"/>
      <w:szCs w:val="24"/>
      <w:lang w:val="uk-UA"/>
    </w:rPr>
  </w:style>
  <w:style w:type="paragraph" w:styleId="Footer">
    <w:name w:val="footer"/>
    <w:basedOn w:val="Normal"/>
    <w:link w:val="FooterChar"/>
    <w:uiPriority w:val="99"/>
    <w:semiHidden/>
    <w:rsid w:val="00080012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80012"/>
    <w:rPr>
      <w:rFonts w:cs="Times New Roman"/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94574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4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22</TotalTime>
  <Pages>2</Pages>
  <Words>645</Words>
  <Characters>3678</Characters>
  <Application>Microsoft Office Outlook</Application>
  <DocSecurity>0</DocSecurity>
  <Lines>0</Lines>
  <Paragraphs>0</Paragraphs>
  <ScaleCrop>false</ScaleCrop>
  <Company>ZOED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Admin</cp:lastModifiedBy>
  <cp:revision>6</cp:revision>
  <cp:lastPrinted>2012-08-17T08:39:00Z</cp:lastPrinted>
  <dcterms:created xsi:type="dcterms:W3CDTF">2014-08-12T08:19:00Z</dcterms:created>
  <dcterms:modified xsi:type="dcterms:W3CDTF">2014-08-14T07:00:00Z</dcterms:modified>
</cp:coreProperties>
</file>