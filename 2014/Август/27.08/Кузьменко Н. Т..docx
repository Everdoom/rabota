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5C" w:rsidRPr="00843CB4" w:rsidRDefault="00AD0A5C" w:rsidP="000D047F">
      <w:pPr>
        <w:pStyle w:val="Heading4"/>
        <w:ind w:right="-58" w:firstLine="708"/>
        <w:jc w:val="center"/>
        <w:rPr>
          <w:b w:val="0"/>
          <w:sz w:val="24"/>
          <w:szCs w:val="24"/>
        </w:rPr>
      </w:pPr>
      <w:r w:rsidRPr="00843CB4">
        <w:rPr>
          <w:b w:val="0"/>
          <w:sz w:val="24"/>
          <w:szCs w:val="24"/>
        </w:rPr>
        <w:t>КУ «ОК Эндокриндиспансер» ЗОС</w:t>
      </w:r>
    </w:p>
    <w:p w:rsidR="00AD0A5C" w:rsidRPr="00843CB4" w:rsidRDefault="00AD0A5C" w:rsidP="00FC5396">
      <w:pPr>
        <w:pStyle w:val="Heading4"/>
        <w:ind w:left="-567" w:right="-58"/>
        <w:rPr>
          <w:b w:val="0"/>
          <w:sz w:val="24"/>
          <w:szCs w:val="24"/>
        </w:rPr>
      </w:pPr>
      <w:r w:rsidRPr="00843CB4">
        <w:rPr>
          <w:b w:val="0"/>
          <w:sz w:val="24"/>
          <w:szCs w:val="24"/>
        </w:rPr>
        <w:t>Выписной эпикриз</w:t>
      </w:r>
    </w:p>
    <w:p w:rsidR="00AD0A5C" w:rsidRPr="00843CB4" w:rsidRDefault="00AD0A5C" w:rsidP="00FC5396">
      <w:pPr>
        <w:pStyle w:val="Heading4"/>
        <w:ind w:left="-567"/>
        <w:rPr>
          <w:b w:val="0"/>
          <w:sz w:val="24"/>
          <w:szCs w:val="24"/>
        </w:rPr>
      </w:pPr>
      <w:r w:rsidRPr="00843CB4">
        <w:rPr>
          <w:b w:val="0"/>
          <w:sz w:val="24"/>
          <w:szCs w:val="24"/>
        </w:rPr>
        <w:t>Из истории болезни №  989</w:t>
      </w:r>
    </w:p>
    <w:p w:rsidR="00AD0A5C" w:rsidRPr="00843CB4" w:rsidRDefault="00AD0A5C" w:rsidP="00FC5396">
      <w:pPr>
        <w:pStyle w:val="Heading5"/>
        <w:ind w:left="-567"/>
        <w:rPr>
          <w:sz w:val="24"/>
          <w:szCs w:val="24"/>
        </w:rPr>
      </w:pPr>
      <w:r w:rsidRPr="00843CB4">
        <w:rPr>
          <w:sz w:val="24"/>
          <w:szCs w:val="24"/>
        </w:rPr>
        <w:t>Ф.И.О: Кузьменко Николай Тимофеевич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lang w:val="ru-RU"/>
        </w:rPr>
        <w:t>Год рождения: 1945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lang w:val="ru-RU"/>
        </w:rPr>
        <w:t>Место жительства: Токмакский р-н, г. Токмак, ул. Клары Цеткин, 51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lang w:val="ru-RU"/>
        </w:rPr>
        <w:t>Место работы: пенсионер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lang w:val="ru-RU"/>
        </w:rPr>
        <w:t>Находился на лечении с   12.08.14 по   28.08.14 в диаб.   отд.</w:t>
      </w:r>
    </w:p>
    <w:p w:rsidR="00AD0A5C" w:rsidRPr="00843CB4" w:rsidRDefault="00AD0A5C" w:rsidP="000D047F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Диагноз:</w:t>
      </w:r>
      <w:r w:rsidRPr="00843CB4">
        <w:rPr>
          <w:lang w:val="ru-RU"/>
        </w:rPr>
        <w:t xml:space="preserve">  Сахарный диабет, тип 2, вторичноинсулинзависимый, средней тяжести, декомпенсация. Диабетическая нефропатия IV ст. ХБП III ст, в сочетании с инфекцией мочевыделительных путей. Хроническая дистальная диабетическая полинейропатия н/к IIст, сенсомоторная форма. Диаб. ангиопатия артерий н/к. Ангиопатия сосудов сетчатки ОИ. Начальная катаракта ОИ. Ожирение II ст. (ИМТ 32кг/м</w:t>
      </w:r>
      <w:r w:rsidRPr="00843CB4">
        <w:rPr>
          <w:vertAlign w:val="superscript"/>
          <w:lang w:val="ru-RU"/>
        </w:rPr>
        <w:t>2</w:t>
      </w:r>
      <w:r w:rsidRPr="00843CB4">
        <w:rPr>
          <w:lang w:val="ru-RU"/>
        </w:rPr>
        <w:t>) алим.-конституционального генеза, стабильное течение. Подагра, интермитирующие течение, активность II. Rо 1-II СФН I.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 xml:space="preserve">Жалобы при поступлении </w:t>
      </w:r>
      <w:r w:rsidRPr="00843CB4">
        <w:rPr>
          <w:lang w:val="ru-RU"/>
        </w:rPr>
        <w:t>на сухость во рту, жажду, полиурию, увеличение веса на 6-4 кг за год, ухудшение зрения,  боли  в н/к, судороги, онемение ног, повышение АД макс. до 170 мм рт.ст., головные боли.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Краткий анамнез</w:t>
      </w:r>
      <w:r w:rsidRPr="00843CB4">
        <w:rPr>
          <w:lang w:val="ru-RU"/>
        </w:rPr>
        <w:t>: СД выявлен в 2008г. Комы отрицает. С начала заболевания ССП. С 2014 переведен на инсулинотерапию. В наст. время принимает:  Хумодар К 25 100Р п/з-40 ед., диаформин 850 1т веч. Гликемия –15,3-6,0 ммоль/л. НвАIс -10,0  % от 06.08.14. Повышение АД в течение 5 лет. Подагра в течении 10 лет. Госпитализирован  в обл. энд. диспансер для коррекции инсулинотерапии,  лечения хр. осложнений СД.</w:t>
      </w:r>
    </w:p>
    <w:p w:rsidR="00AD0A5C" w:rsidRPr="00843CB4" w:rsidRDefault="00AD0A5C" w:rsidP="00FC5396">
      <w:pPr>
        <w:ind w:left="-567"/>
        <w:jc w:val="both"/>
        <w:rPr>
          <w:u w:val="single"/>
          <w:lang w:val="ru-RU"/>
        </w:rPr>
      </w:pPr>
      <w:r w:rsidRPr="00843CB4">
        <w:rPr>
          <w:u w:val="single"/>
          <w:lang w:val="ru-RU"/>
        </w:rPr>
        <w:t>Данные лабораторных исследований.</w:t>
      </w:r>
    </w:p>
    <w:p w:rsidR="00AD0A5C" w:rsidRPr="00843CB4" w:rsidRDefault="00AD0A5C" w:rsidP="00B64F93">
      <w:pPr>
        <w:ind w:left="-567"/>
        <w:jc w:val="both"/>
        <w:rPr>
          <w:lang w:val="ru-RU"/>
        </w:rPr>
      </w:pPr>
      <w:r w:rsidRPr="00843CB4">
        <w:rPr>
          <w:lang w:val="ru-RU"/>
        </w:rPr>
        <w:t xml:space="preserve">13.08.14 Общ. ан. крови Нв – 160 г/л  эритр – 5,0 лейк – 4,9 СОЭ –  10 мм/час   </w:t>
      </w:r>
    </w:p>
    <w:p w:rsidR="00AD0A5C" w:rsidRPr="00843CB4" w:rsidRDefault="00AD0A5C" w:rsidP="00B64F93">
      <w:pPr>
        <w:ind w:left="-567"/>
        <w:jc w:val="both"/>
        <w:rPr>
          <w:lang w:val="ru-RU"/>
        </w:rPr>
      </w:pPr>
      <w:r w:rsidRPr="00843CB4">
        <w:rPr>
          <w:lang w:val="ru-RU"/>
        </w:rPr>
        <w:t xml:space="preserve">э-4 %    п-4%   с67- %   л- 20%   м- 7%  </w:t>
      </w:r>
    </w:p>
    <w:p w:rsidR="00AD0A5C" w:rsidRPr="00843CB4" w:rsidRDefault="00AD0A5C" w:rsidP="00B64F93">
      <w:pPr>
        <w:ind w:left="-567"/>
        <w:jc w:val="both"/>
        <w:rPr>
          <w:lang w:val="ru-RU"/>
        </w:rPr>
      </w:pPr>
      <w:r w:rsidRPr="00843CB4">
        <w:rPr>
          <w:lang w:val="ru-RU"/>
        </w:rPr>
        <w:t xml:space="preserve">21.08.14 Общ. ан. крови Нв – 149 г/л  эритр – 4,6 лейк – 6,2 СОЭ –  34 мм/час   </w:t>
      </w:r>
    </w:p>
    <w:p w:rsidR="00AD0A5C" w:rsidRPr="00843CB4" w:rsidRDefault="00AD0A5C" w:rsidP="00B64F93">
      <w:pPr>
        <w:ind w:left="-567"/>
        <w:jc w:val="both"/>
        <w:rPr>
          <w:lang w:val="ru-RU"/>
        </w:rPr>
      </w:pPr>
      <w:r w:rsidRPr="00843CB4">
        <w:rPr>
          <w:lang w:val="ru-RU"/>
        </w:rPr>
        <w:t xml:space="preserve">э-1 %    п-1%   с67- %   л- 24%   м- 7%  </w:t>
      </w:r>
    </w:p>
    <w:p w:rsidR="00AD0A5C" w:rsidRPr="00843CB4" w:rsidRDefault="00AD0A5C" w:rsidP="00B64F93">
      <w:pPr>
        <w:ind w:left="-567"/>
        <w:jc w:val="both"/>
        <w:rPr>
          <w:lang w:val="ru-RU"/>
        </w:rPr>
      </w:pPr>
      <w:r w:rsidRPr="00843CB4">
        <w:rPr>
          <w:lang w:val="ru-RU"/>
        </w:rPr>
        <w:t xml:space="preserve">13.08.14 Биохимия: СКФ –51,5 мл./мин., хол –4,62 тригл – 2,84ХСЛПВП -1,29 ХСЛПНП – 2,03Катер -2,6 мочевина –9,7  креатинин – 149  бил общ –9,8  бил пр –2,4  тим –2,4  АСТ – 0,40  АЛТ –0,20   ммоль/л; </w:t>
      </w:r>
    </w:p>
    <w:p w:rsidR="00AD0A5C" w:rsidRPr="00843CB4" w:rsidRDefault="00AD0A5C" w:rsidP="00B64F93">
      <w:pPr>
        <w:ind w:left="-567"/>
        <w:jc w:val="both"/>
        <w:rPr>
          <w:lang w:val="ru-RU"/>
        </w:rPr>
      </w:pPr>
      <w:r w:rsidRPr="00843CB4">
        <w:rPr>
          <w:lang w:val="ru-RU"/>
        </w:rPr>
        <w:t xml:space="preserve">18.08.14 Биохимия: СКФ –60,5 мл./мин., мочевина –8,4  креатинин –127 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lang w:val="ru-RU"/>
        </w:rPr>
        <w:t>19.08.14 С реактивный белок – 4++++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lang w:val="ru-RU"/>
        </w:rPr>
        <w:t xml:space="preserve">13.08.14 Анализ крови на RW- отр </w:t>
      </w:r>
    </w:p>
    <w:p w:rsidR="00AD0A5C" w:rsidRPr="00843CB4" w:rsidRDefault="00AD0A5C" w:rsidP="00B64F93">
      <w:pPr>
        <w:ind w:left="-567"/>
        <w:jc w:val="both"/>
        <w:rPr>
          <w:lang w:val="ru-RU"/>
        </w:rPr>
      </w:pPr>
      <w:r w:rsidRPr="00843CB4">
        <w:rPr>
          <w:lang w:val="ru-RU"/>
        </w:rPr>
        <w:t>15.08.14ТТГ –  0,4 (0,3-4,0) Мме/л; АТ ТПО –55,2  (0-30) МЕ/мл</w:t>
      </w:r>
    </w:p>
    <w:p w:rsidR="00AD0A5C" w:rsidRPr="00843CB4" w:rsidRDefault="00AD0A5C" w:rsidP="008D61DE">
      <w:pPr>
        <w:pStyle w:val="Heading3"/>
        <w:ind w:left="-567"/>
        <w:jc w:val="both"/>
        <w:rPr>
          <w:b w:val="0"/>
          <w:sz w:val="24"/>
          <w:szCs w:val="24"/>
        </w:rPr>
      </w:pPr>
      <w:r w:rsidRPr="00843CB4">
        <w:rPr>
          <w:b w:val="0"/>
          <w:sz w:val="24"/>
          <w:szCs w:val="24"/>
        </w:rPr>
        <w:t xml:space="preserve">13.08.14 Общ. ан. мочи уд вес 1010  лейк – на все  в п/зр белок – отр  ацетон –отр;  </w:t>
      </w:r>
    </w:p>
    <w:p w:rsidR="00AD0A5C" w:rsidRPr="00843CB4" w:rsidRDefault="00AD0A5C" w:rsidP="008D61DE">
      <w:pPr>
        <w:ind w:left="-567"/>
        <w:rPr>
          <w:lang w:val="ru-RU"/>
        </w:rPr>
      </w:pPr>
      <w:r w:rsidRPr="00843CB4">
        <w:rPr>
          <w:lang w:val="ru-RU"/>
        </w:rPr>
        <w:t>22.08.14 Мочевая к-та – 256 мкмоль /л (200-420)</w:t>
      </w:r>
    </w:p>
    <w:p w:rsidR="00AD0A5C" w:rsidRPr="00843CB4" w:rsidRDefault="00AD0A5C" w:rsidP="008D61DE">
      <w:pPr>
        <w:ind w:left="-567"/>
        <w:rPr>
          <w:lang w:val="ru-RU"/>
        </w:rPr>
      </w:pPr>
      <w:r w:rsidRPr="00843CB4">
        <w:rPr>
          <w:lang w:val="ru-RU"/>
        </w:rPr>
        <w:t>15.08.14 Анализ мочи по Нечипоренко лейк -35500  эритр -  белок – отр</w:t>
      </w:r>
    </w:p>
    <w:p w:rsidR="00AD0A5C" w:rsidRPr="00843CB4" w:rsidRDefault="00AD0A5C" w:rsidP="008D61DE">
      <w:pPr>
        <w:ind w:left="-567"/>
        <w:rPr>
          <w:lang w:val="ru-RU"/>
        </w:rPr>
      </w:pPr>
      <w:r w:rsidRPr="00843CB4">
        <w:rPr>
          <w:lang w:val="ru-RU"/>
        </w:rPr>
        <w:t>26.08.14 Анализ мочи по Нечипоренко лейк -6500  эритр -  белок – отр</w:t>
      </w:r>
    </w:p>
    <w:p w:rsidR="00AD0A5C" w:rsidRPr="00843CB4" w:rsidRDefault="00AD0A5C" w:rsidP="00FC5396">
      <w:pPr>
        <w:ind w:left="-567"/>
        <w:rPr>
          <w:lang w:val="ru-RU"/>
        </w:rPr>
      </w:pPr>
      <w:r w:rsidRPr="00843CB4">
        <w:rPr>
          <w:lang w:val="ru-RU"/>
        </w:rPr>
        <w:t>14.08.14 Суточная глюкозурия –  0,7%;   Суточная протеинурия –  отр</w:t>
      </w:r>
    </w:p>
    <w:p w:rsidR="00AD0A5C" w:rsidRPr="00843CB4" w:rsidRDefault="00AD0A5C" w:rsidP="00FC5396">
      <w:pPr>
        <w:pStyle w:val="Heading5"/>
        <w:ind w:left="-567"/>
        <w:rPr>
          <w:sz w:val="24"/>
          <w:szCs w:val="24"/>
        </w:rPr>
      </w:pPr>
      <w:r w:rsidRPr="00843CB4">
        <w:rPr>
          <w:sz w:val="24"/>
          <w:szCs w:val="24"/>
        </w:rPr>
        <w:t>15.08.14 Микроальбуминурия –242,1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 xml:space="preserve">Гликемический </w:t>
            </w:r>
          </w:p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20.00</w:t>
            </w:r>
          </w:p>
        </w:tc>
      </w:tr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AD0A5C" w:rsidRPr="00843CB4" w:rsidRDefault="00AD0A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</w:p>
        </w:tc>
      </w:tr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11,5</w:t>
            </w:r>
          </w:p>
        </w:tc>
      </w:tr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9,4</w:t>
            </w:r>
          </w:p>
        </w:tc>
      </w:tr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12,5</w:t>
            </w:r>
          </w:p>
        </w:tc>
      </w:tr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9,2</w:t>
            </w:r>
          </w:p>
        </w:tc>
      </w:tr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AD0A5C" w:rsidRPr="00843CB4" w:rsidRDefault="00AD0A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</w:p>
        </w:tc>
      </w:tr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10,3</w:t>
            </w:r>
          </w:p>
        </w:tc>
      </w:tr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843CB4">
              <w:rPr>
                <w:lang w:val="ru-RU"/>
              </w:rPr>
              <w:t>10,2</w:t>
            </w:r>
          </w:p>
        </w:tc>
      </w:tr>
      <w:tr w:rsidR="00AD0A5C" w:rsidRPr="00843CB4" w:rsidTr="00B76356">
        <w:tc>
          <w:tcPr>
            <w:tcW w:w="2518" w:type="dxa"/>
          </w:tcPr>
          <w:p w:rsidR="00AD0A5C" w:rsidRPr="00843CB4" w:rsidRDefault="00AD0A5C" w:rsidP="00B76356">
            <w:pPr>
              <w:rPr>
                <w:lang w:val="ru-RU"/>
              </w:rPr>
            </w:pPr>
            <w:r w:rsidRPr="002620B0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0A5C" w:rsidRPr="002620B0" w:rsidRDefault="00AD0A5C" w:rsidP="00B76356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A5C" w:rsidRPr="00843CB4" w:rsidRDefault="00AD0A5C" w:rsidP="00B76356">
            <w:pPr>
              <w:rPr>
                <w:lang w:val="ru-RU"/>
              </w:rPr>
            </w:pPr>
          </w:p>
        </w:tc>
      </w:tr>
    </w:tbl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Невропатолог</w:t>
      </w:r>
      <w:r w:rsidRPr="00843CB4">
        <w:rPr>
          <w:lang w:val="ru-RU"/>
        </w:rPr>
        <w:t>:  Хроническая дистальная диабетическая полинейропатия н/к IIст, сенсомоторная форма.</w:t>
      </w:r>
    </w:p>
    <w:p w:rsidR="00AD0A5C" w:rsidRPr="002620B0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Окулист</w:t>
      </w:r>
      <w:r w:rsidRPr="002620B0">
        <w:rPr>
          <w:lang w:val="ru-RU"/>
        </w:rPr>
        <w:t xml:space="preserve">: </w:t>
      </w:r>
      <w:smartTag w:uri="urn:schemas-microsoft-com:office:smarttags" w:element="place">
        <w:r w:rsidRPr="00843CB4">
          <w:rPr>
            <w:lang w:val="en-US"/>
          </w:rPr>
          <w:t>VIS</w:t>
        </w:r>
      </w:smartTag>
      <w:r w:rsidRPr="002620B0">
        <w:rPr>
          <w:lang w:val="ru-RU"/>
        </w:rPr>
        <w:t xml:space="preserve"> </w:t>
      </w:r>
      <w:r w:rsidRPr="00843CB4">
        <w:rPr>
          <w:lang w:val="en-US"/>
        </w:rPr>
        <w:t>OD</w:t>
      </w:r>
      <w:r w:rsidRPr="002620B0">
        <w:rPr>
          <w:lang w:val="ru-RU"/>
        </w:rPr>
        <w:t>=</w:t>
      </w:r>
      <w:r w:rsidRPr="00843CB4">
        <w:rPr>
          <w:lang w:val="ru-RU"/>
        </w:rPr>
        <w:t>0,6</w:t>
      </w:r>
      <w:r w:rsidRPr="002620B0">
        <w:rPr>
          <w:lang w:val="ru-RU"/>
        </w:rPr>
        <w:t xml:space="preserve">   </w:t>
      </w:r>
      <w:r w:rsidRPr="00843CB4">
        <w:rPr>
          <w:lang w:val="en-US"/>
        </w:rPr>
        <w:t>OS</w:t>
      </w:r>
      <w:r w:rsidRPr="002620B0">
        <w:rPr>
          <w:lang w:val="ru-RU"/>
        </w:rPr>
        <w:t xml:space="preserve">=   </w:t>
      </w:r>
      <w:r w:rsidRPr="00843CB4">
        <w:rPr>
          <w:lang w:val="ru-RU"/>
        </w:rPr>
        <w:t>0,5</w:t>
      </w:r>
      <w:r w:rsidRPr="002620B0">
        <w:rPr>
          <w:lang w:val="ru-RU"/>
        </w:rPr>
        <w:t xml:space="preserve"> ; 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Начальная катаракта ОИ. 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12.08ЭКГ</w:t>
      </w:r>
      <w:r w:rsidRPr="00843CB4">
        <w:rPr>
          <w:lang w:val="ru-RU"/>
        </w:rPr>
        <w:t xml:space="preserve">: ЧСС -92 уд/мин. Вольтаж снижен.  Ритм синусовый, тахикардия. Эл. ось резко отклонена влево. Позиция горизонтальная. Блокада передней ветви ЛНПГ. Гипертрофия левого желудочка. 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20.08Ангиохирург</w:t>
      </w:r>
      <w:r w:rsidRPr="00843CB4">
        <w:rPr>
          <w:lang w:val="ru-RU"/>
        </w:rPr>
        <w:t>: Диаб. ангиопатия артерий н/к.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20.08Нефролог:</w:t>
      </w:r>
      <w:r w:rsidRPr="00843CB4">
        <w:rPr>
          <w:lang w:val="ru-RU"/>
        </w:rPr>
        <w:t xml:space="preserve"> осмотр.</w:t>
      </w:r>
    </w:p>
    <w:p w:rsidR="00AD0A5C" w:rsidRPr="00843CB4" w:rsidRDefault="00AD0A5C" w:rsidP="00FC5396">
      <w:pPr>
        <w:ind w:left="-567"/>
        <w:jc w:val="both"/>
        <w:rPr>
          <w:u w:val="single"/>
          <w:lang w:val="ru-RU"/>
        </w:rPr>
      </w:pPr>
      <w:r w:rsidRPr="00843CB4">
        <w:rPr>
          <w:u w:val="single"/>
          <w:lang w:val="ru-RU"/>
        </w:rPr>
        <w:t>13.08РВГ:</w:t>
      </w:r>
      <w:r w:rsidRPr="00843CB4">
        <w:rPr>
          <w:lang w:val="ru-RU"/>
        </w:rPr>
        <w:t xml:space="preserve"> Нарушение кровообращения II ст. с обеих сторон, тонус сосудов N. 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13.08Допплерография:</w:t>
      </w:r>
      <w:r w:rsidRPr="00843CB4">
        <w:rPr>
          <w:lang w:val="ru-RU"/>
        </w:rPr>
        <w:t xml:space="preserve"> ЛПИ справа –1,05 , ЛПИ слева – 1,05. Кровоток по а. tibialis роst  не нарушен с обеих сторон. </w:t>
      </w:r>
    </w:p>
    <w:p w:rsidR="00AD0A5C" w:rsidRPr="00843CB4" w:rsidRDefault="00AD0A5C" w:rsidP="0082697F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27.08.14 Ревматолог:</w:t>
      </w:r>
      <w:r w:rsidRPr="00843CB4">
        <w:rPr>
          <w:lang w:val="ru-RU"/>
        </w:rPr>
        <w:t xml:space="preserve"> Подагра, интермитирующие течение, активность II. Rо 1-II СФН I.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15.08.14 На Р-гр коленных с-вов</w:t>
      </w:r>
      <w:r w:rsidRPr="00843CB4">
        <w:rPr>
          <w:lang w:val="ru-RU"/>
        </w:rPr>
        <w:t xml:space="preserve"> признаки субхондрального склероза, уплощение суставных поверхностей. Заострение межмыщелковых возвышенностей. Характерно для ДОА II ст.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15.08УЗИ ОБП</w:t>
      </w:r>
      <w:r w:rsidRPr="00843CB4">
        <w:rPr>
          <w:lang w:val="ru-RU"/>
        </w:rPr>
        <w:t xml:space="preserve">: Заключение: Эхопризнаки изменений диффузного типа в паренхиме печени с увеличением её размеров и размеров селезенки, без признаков портальной гипертензии, перегиба желчного пузыря в области шейки, конкремента в желчном пузыре, жидкостного образования в левой очке  неясной природы: дифференцировать расширенную чашечку? ТВС? Кисту? нельзя исключить наличие,  микролитов в почках. 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12.08УЗИ щит. железы</w:t>
      </w:r>
      <w:r w:rsidRPr="00843CB4">
        <w:rPr>
          <w:lang w:val="ru-RU"/>
        </w:rPr>
        <w:t>: Пр д. V = 7,4 см</w:t>
      </w:r>
      <w:r w:rsidRPr="00843CB4">
        <w:rPr>
          <w:vertAlign w:val="superscript"/>
          <w:lang w:val="ru-RU"/>
        </w:rPr>
        <w:t>3</w:t>
      </w:r>
      <w:r w:rsidRPr="00843CB4">
        <w:rPr>
          <w:lang w:val="ru-RU"/>
        </w:rPr>
        <w:t>; лев. д. V = 6,3 см</w:t>
      </w:r>
      <w:r w:rsidRPr="00843CB4">
        <w:rPr>
          <w:vertAlign w:val="superscript"/>
          <w:lang w:val="ru-RU"/>
        </w:rPr>
        <w:t>3</w:t>
      </w:r>
    </w:p>
    <w:p w:rsidR="00AD0A5C" w:rsidRPr="00843CB4" w:rsidRDefault="00AD0A5C" w:rsidP="006F2580">
      <w:pPr>
        <w:ind w:left="-567"/>
        <w:jc w:val="both"/>
        <w:rPr>
          <w:lang w:val="ru-RU"/>
        </w:rPr>
      </w:pPr>
      <w:r w:rsidRPr="00843CB4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с единичными гидрофильными очагами до 0,4 см. Регионарные л/узлы  не визуализируются. Закл.: Незначительные диффузные изменения паренхимы. 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r w:rsidRPr="00843CB4">
        <w:rPr>
          <w:u w:val="single"/>
          <w:lang w:val="ru-RU"/>
        </w:rPr>
        <w:t>Лечение:</w:t>
      </w:r>
      <w:r w:rsidRPr="00843CB4">
        <w:rPr>
          <w:lang w:val="ru-RU"/>
        </w:rPr>
        <w:t xml:space="preserve">  медитан, диаформин, индапрес, омепразол, амлодипин, норфлоксацин, Хумодар Р100Р, Хумодар Б100Р, Хумодар К 25 100Р, диалипон, витаксон.</w:t>
      </w:r>
    </w:p>
    <w:p w:rsidR="00AD0A5C" w:rsidRPr="00843CB4" w:rsidRDefault="00AD0A5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43CB4">
        <w:rPr>
          <w:u w:val="single"/>
          <w:lang w:val="ru-RU"/>
        </w:rPr>
        <w:t>Состояние больного при выписке</w:t>
      </w:r>
      <w:r w:rsidRPr="00843CB4">
        <w:rPr>
          <w:lang w:val="ru-RU"/>
        </w:rPr>
        <w:t xml:space="preserve">: СД </w:t>
      </w:r>
      <w:r>
        <w:rPr>
          <w:lang w:val="ru-RU"/>
        </w:rPr>
        <w:t>суб</w:t>
      </w:r>
      <w:r w:rsidRPr="00843CB4">
        <w:rPr>
          <w:lang w:val="ru-RU"/>
        </w:rPr>
        <w:t>компенсирован,</w:t>
      </w:r>
      <w:r>
        <w:rPr>
          <w:lang w:val="ru-RU"/>
        </w:rPr>
        <w:t xml:space="preserve"> проведена беседа о соблюдении режима диетотерапии, увеличена доза </w:t>
      </w:r>
      <w:r w:rsidRPr="00843CB4">
        <w:rPr>
          <w:lang w:val="ru-RU"/>
        </w:rPr>
        <w:t xml:space="preserve"> Хумодар Р100Р</w:t>
      </w:r>
      <w:r>
        <w:rPr>
          <w:lang w:val="ru-RU"/>
        </w:rPr>
        <w:t xml:space="preserve">Ю, </w:t>
      </w:r>
      <w:r w:rsidRPr="00843CB4">
        <w:rPr>
          <w:lang w:val="ru-RU"/>
        </w:rPr>
        <w:t xml:space="preserve"> уменьшились боли в н/к. АД 120/80 мм рт. ст. </w:t>
      </w:r>
    </w:p>
    <w:p w:rsidR="00AD0A5C" w:rsidRPr="00843CB4" w:rsidRDefault="00AD0A5C">
      <w:pPr>
        <w:jc w:val="both"/>
        <w:rPr>
          <w:u w:val="single"/>
          <w:lang w:val="ru-RU"/>
        </w:rPr>
      </w:pPr>
      <w:r w:rsidRPr="00843CB4">
        <w:rPr>
          <w:u w:val="single"/>
          <w:lang w:val="ru-RU"/>
        </w:rPr>
        <w:t xml:space="preserve">Рекомендовано </w:t>
      </w:r>
      <w:r w:rsidRPr="00843CB4">
        <w:rPr>
          <w:lang w:val="ru-RU"/>
        </w:rPr>
        <w:t>:</w:t>
      </w:r>
    </w:p>
    <w:p w:rsidR="00AD0A5C" w:rsidRPr="00843CB4" w:rsidRDefault="00AD0A5C">
      <w:pPr>
        <w:numPr>
          <w:ilvl w:val="0"/>
          <w:numId w:val="2"/>
        </w:numPr>
        <w:jc w:val="both"/>
        <w:rPr>
          <w:lang w:val="ru-RU"/>
        </w:rPr>
      </w:pPr>
      <w:r w:rsidRPr="00843CB4">
        <w:rPr>
          <w:lang w:val="ru-RU"/>
        </w:rPr>
        <w:t>«Д» наблюдение эндокринолога, уч. терапевта, уролога, кардиолога по м\жит.</w:t>
      </w:r>
    </w:p>
    <w:p w:rsidR="00AD0A5C" w:rsidRPr="00843CB4" w:rsidRDefault="00AD0A5C">
      <w:pPr>
        <w:numPr>
          <w:ilvl w:val="0"/>
          <w:numId w:val="2"/>
        </w:numPr>
        <w:jc w:val="both"/>
        <w:rPr>
          <w:lang w:val="ru-RU"/>
        </w:rPr>
      </w:pPr>
      <w:r w:rsidRPr="00843CB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D0A5C" w:rsidRPr="00843CB4" w:rsidRDefault="00AD0A5C">
      <w:pPr>
        <w:numPr>
          <w:ilvl w:val="0"/>
          <w:numId w:val="2"/>
        </w:numPr>
        <w:jc w:val="both"/>
        <w:rPr>
          <w:lang w:val="ru-RU"/>
        </w:rPr>
      </w:pPr>
      <w:r w:rsidRPr="00843CB4">
        <w:rPr>
          <w:lang w:val="ru-RU"/>
        </w:rPr>
        <w:t>Инсулино</w:t>
      </w:r>
      <w:r>
        <w:rPr>
          <w:lang w:val="ru-RU"/>
        </w:rPr>
        <w:t>терапия:   Хумодар Р100Р п/з- 24-26</w:t>
      </w:r>
      <w:r w:rsidRPr="00843CB4">
        <w:rPr>
          <w:lang w:val="ru-RU"/>
        </w:rPr>
        <w:t xml:space="preserve">ед., п/уж -8-10 ед.,  Хумодар Б100Р </w:t>
      </w:r>
      <w:r>
        <w:rPr>
          <w:lang w:val="ru-RU"/>
        </w:rPr>
        <w:t xml:space="preserve">п/з </w:t>
      </w:r>
      <w:r w:rsidRPr="00843CB4">
        <w:rPr>
          <w:lang w:val="ru-RU"/>
        </w:rPr>
        <w:t>26-28 п/у 16-18 ед.</w:t>
      </w:r>
    </w:p>
    <w:p w:rsidR="00AD0A5C" w:rsidRPr="00843CB4" w:rsidRDefault="00AD0A5C" w:rsidP="009514BD">
      <w:pPr>
        <w:ind w:left="435"/>
        <w:jc w:val="both"/>
        <w:rPr>
          <w:lang w:val="ru-RU"/>
        </w:rPr>
      </w:pPr>
      <w:r w:rsidRPr="00843CB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AD0A5C" w:rsidRPr="00843CB4" w:rsidRDefault="00AD0A5C">
      <w:pPr>
        <w:numPr>
          <w:ilvl w:val="0"/>
          <w:numId w:val="2"/>
        </w:numPr>
        <w:jc w:val="both"/>
        <w:rPr>
          <w:lang w:val="ru-RU"/>
        </w:rPr>
      </w:pPr>
      <w:r w:rsidRPr="00843CB4">
        <w:rPr>
          <w:lang w:val="ru-RU"/>
        </w:rPr>
        <w:t>Контроль глик. гемоглобина 1 раз в 6 мес., микроальбуминурии 1р. в 6 мес.</w:t>
      </w:r>
    </w:p>
    <w:p w:rsidR="00AD0A5C" w:rsidRPr="00843CB4" w:rsidRDefault="00AD0A5C">
      <w:pPr>
        <w:numPr>
          <w:ilvl w:val="0"/>
          <w:numId w:val="2"/>
        </w:numPr>
        <w:jc w:val="both"/>
        <w:rPr>
          <w:lang w:val="ru-RU"/>
        </w:rPr>
      </w:pPr>
      <w:r w:rsidRPr="00843CB4">
        <w:rPr>
          <w:lang w:val="ru-RU"/>
        </w:rPr>
        <w:t xml:space="preserve">Амлодипин 2,5-6 мг утром, кардиомагнил  1 т. вечер. Контр. АД. </w:t>
      </w:r>
    </w:p>
    <w:p w:rsidR="00AD0A5C" w:rsidRPr="00843CB4" w:rsidRDefault="00AD0A5C" w:rsidP="00503C44">
      <w:pPr>
        <w:numPr>
          <w:ilvl w:val="0"/>
          <w:numId w:val="2"/>
        </w:numPr>
        <w:jc w:val="both"/>
        <w:rPr>
          <w:lang w:val="ru-RU"/>
        </w:rPr>
      </w:pPr>
      <w:r w:rsidRPr="00843CB4">
        <w:rPr>
          <w:lang w:val="ru-RU"/>
        </w:rPr>
        <w:t>Диалипон 600 мг/сут. 2-3 мес., витаксон 1т. *3р/д. 1 мес.</w:t>
      </w:r>
    </w:p>
    <w:p w:rsidR="00AD0A5C" w:rsidRPr="00843CB4" w:rsidRDefault="00AD0A5C">
      <w:pPr>
        <w:numPr>
          <w:ilvl w:val="0"/>
          <w:numId w:val="2"/>
        </w:numPr>
        <w:jc w:val="both"/>
        <w:rPr>
          <w:lang w:val="ru-RU"/>
        </w:rPr>
      </w:pPr>
      <w:r w:rsidRPr="00843CB4">
        <w:rPr>
          <w:lang w:val="ru-RU"/>
        </w:rPr>
        <w:t xml:space="preserve">2 нед. отвар трав (спорыш, толокнянка, почечный чай), фитолизин.  Контроль ан. мочи по Нечипоренко. </w:t>
      </w:r>
    </w:p>
    <w:p w:rsidR="00AD0A5C" w:rsidRPr="00843CB4" w:rsidRDefault="00AD0A5C" w:rsidP="00A9598B">
      <w:pPr>
        <w:numPr>
          <w:ilvl w:val="0"/>
          <w:numId w:val="2"/>
        </w:numPr>
        <w:jc w:val="both"/>
        <w:rPr>
          <w:lang w:val="ru-RU"/>
        </w:rPr>
      </w:pPr>
      <w:r w:rsidRPr="00843CB4">
        <w:rPr>
          <w:lang w:val="ru-RU"/>
        </w:rPr>
        <w:t xml:space="preserve">Рек. нефролога: УЗИ предстательной железы и мочевого пузыря с определением остаточного объема, конс уролога. </w:t>
      </w:r>
    </w:p>
    <w:p w:rsidR="00AD0A5C" w:rsidRPr="00843CB4" w:rsidRDefault="00AD0A5C" w:rsidP="00A9598B">
      <w:pPr>
        <w:numPr>
          <w:ilvl w:val="0"/>
          <w:numId w:val="2"/>
        </w:numPr>
        <w:jc w:val="both"/>
        <w:rPr>
          <w:lang w:val="ru-RU"/>
        </w:rPr>
      </w:pPr>
      <w:r w:rsidRPr="00843CB4">
        <w:rPr>
          <w:lang w:val="ru-RU"/>
        </w:rPr>
        <w:t>Рек. ревматолога: диета № 6, олфен 2,0 в/м 2р\д -1 день, затем 2,0 в/м 1р\д 4 дня, хомвиоремван 15кап 2р\д 10 дней, контр ОАК, ОАМ, мочевой к-ты, СРБ в динамике.</w:t>
      </w:r>
    </w:p>
    <w:p w:rsidR="00AD0A5C" w:rsidRPr="00843CB4" w:rsidRDefault="00AD0A5C" w:rsidP="00A9598B">
      <w:pPr>
        <w:ind w:left="435"/>
        <w:jc w:val="both"/>
        <w:rPr>
          <w:lang w:val="ru-RU"/>
        </w:rPr>
      </w:pPr>
    </w:p>
    <w:p w:rsidR="00AD0A5C" w:rsidRPr="00843CB4" w:rsidRDefault="00AD0A5C">
      <w:pPr>
        <w:jc w:val="both"/>
        <w:rPr>
          <w:b/>
          <w:lang w:val="ru-RU"/>
        </w:rPr>
      </w:pPr>
    </w:p>
    <w:p w:rsidR="00AD0A5C" w:rsidRPr="00843CB4" w:rsidRDefault="00AD0A5C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843CB4">
        <w:rPr>
          <w:sz w:val="24"/>
          <w:szCs w:val="24"/>
        </w:rPr>
        <w:t xml:space="preserve">Леч. врач  Ермоленко В.А  </w:t>
      </w:r>
    </w:p>
    <w:p w:rsidR="00AD0A5C" w:rsidRPr="00843CB4" w:rsidRDefault="00AD0A5C" w:rsidP="00EB798A">
      <w:pPr>
        <w:jc w:val="both"/>
        <w:rPr>
          <w:lang w:val="ru-RU"/>
        </w:rPr>
      </w:pPr>
      <w:r w:rsidRPr="00843CB4">
        <w:rPr>
          <w:lang w:val="ru-RU"/>
        </w:rPr>
        <w:t>Зав. отд.  Еременко Н.В.</w:t>
      </w:r>
    </w:p>
    <w:p w:rsidR="00AD0A5C" w:rsidRPr="00843CB4" w:rsidRDefault="00AD0A5C" w:rsidP="00711ECD">
      <w:pPr>
        <w:jc w:val="both"/>
        <w:rPr>
          <w:lang w:val="ru-RU"/>
        </w:rPr>
      </w:pPr>
      <w:r w:rsidRPr="00843CB4">
        <w:rPr>
          <w:lang w:val="ru-RU"/>
        </w:rPr>
        <w:t>Нач. мед. Костина Т.К.</w:t>
      </w:r>
    </w:p>
    <w:p w:rsidR="00AD0A5C" w:rsidRPr="00843CB4" w:rsidRDefault="00AD0A5C" w:rsidP="00992792">
      <w:pPr>
        <w:jc w:val="both"/>
        <w:rPr>
          <w:lang w:val="ru-RU"/>
        </w:rPr>
      </w:pPr>
    </w:p>
    <w:sectPr w:rsidR="00AD0A5C" w:rsidRPr="00843CB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A5C" w:rsidRDefault="00AD0A5C" w:rsidP="00080012">
      <w:r>
        <w:separator/>
      </w:r>
    </w:p>
  </w:endnote>
  <w:endnote w:type="continuationSeparator" w:id="1">
    <w:p w:rsidR="00AD0A5C" w:rsidRDefault="00AD0A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A5C" w:rsidRDefault="00AD0A5C" w:rsidP="00080012">
      <w:r>
        <w:separator/>
      </w:r>
    </w:p>
  </w:footnote>
  <w:footnote w:type="continuationSeparator" w:id="1">
    <w:p w:rsidR="00AD0A5C" w:rsidRDefault="00AD0A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AD0A5C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AD0A5C" w:rsidRPr="00244DF4" w:rsidRDefault="00AD0A5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D0A5C" w:rsidRPr="00244DF4" w:rsidTr="0053339A">
      <w:tc>
        <w:tcPr>
          <w:tcW w:w="3084" w:type="dxa"/>
        </w:tcPr>
        <w:p w:rsidR="00AD0A5C" w:rsidRPr="00244DF4" w:rsidRDefault="00AD0A5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D0A5C" w:rsidRPr="00244DF4" w:rsidTr="0053339A">
      <w:tc>
        <w:tcPr>
          <w:tcW w:w="3084" w:type="dxa"/>
        </w:tcPr>
        <w:p w:rsidR="00AD0A5C" w:rsidRPr="00244DF4" w:rsidRDefault="00AD0A5C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D0A5C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AD0A5C" w:rsidRPr="00080012" w:rsidRDefault="00AD0A5C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D0A5C" w:rsidRDefault="00AD0A5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047F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30A3"/>
    <w:rsid w:val="0024238F"/>
    <w:rsid w:val="002433BD"/>
    <w:rsid w:val="00244DF4"/>
    <w:rsid w:val="00250693"/>
    <w:rsid w:val="00252A5E"/>
    <w:rsid w:val="00253E48"/>
    <w:rsid w:val="00257BA8"/>
    <w:rsid w:val="002620B0"/>
    <w:rsid w:val="002621EC"/>
    <w:rsid w:val="002712A5"/>
    <w:rsid w:val="0027197C"/>
    <w:rsid w:val="00272FD2"/>
    <w:rsid w:val="002812EA"/>
    <w:rsid w:val="002A19A6"/>
    <w:rsid w:val="002A20EE"/>
    <w:rsid w:val="002B2C1C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5B52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1106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0D5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2580"/>
    <w:rsid w:val="006F5619"/>
    <w:rsid w:val="0070145A"/>
    <w:rsid w:val="00702211"/>
    <w:rsid w:val="00711EC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697F"/>
    <w:rsid w:val="008276F3"/>
    <w:rsid w:val="008279DA"/>
    <w:rsid w:val="00830303"/>
    <w:rsid w:val="00834005"/>
    <w:rsid w:val="00834365"/>
    <w:rsid w:val="00836E0A"/>
    <w:rsid w:val="0084233A"/>
    <w:rsid w:val="00843CB4"/>
    <w:rsid w:val="00856D46"/>
    <w:rsid w:val="00863AA3"/>
    <w:rsid w:val="00864431"/>
    <w:rsid w:val="00864C00"/>
    <w:rsid w:val="0086526E"/>
    <w:rsid w:val="00866D2F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1DE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77D76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0A5C"/>
    <w:rsid w:val="00AD6D15"/>
    <w:rsid w:val="00AD7400"/>
    <w:rsid w:val="00AE1A60"/>
    <w:rsid w:val="00AF0197"/>
    <w:rsid w:val="00B033E4"/>
    <w:rsid w:val="00B063AA"/>
    <w:rsid w:val="00B16629"/>
    <w:rsid w:val="00B32409"/>
    <w:rsid w:val="00B64F93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5B2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6E18"/>
    <w:rsid w:val="00DC3662"/>
    <w:rsid w:val="00DC6756"/>
    <w:rsid w:val="00DD0307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4D4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F6D1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1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1E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79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867</Words>
  <Characters>4948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2014-08-28T09:15:00Z</cp:lastPrinted>
  <dcterms:created xsi:type="dcterms:W3CDTF">2014-08-27T13:02:00Z</dcterms:created>
  <dcterms:modified xsi:type="dcterms:W3CDTF">2014-08-28T09:16:00Z</dcterms:modified>
</cp:coreProperties>
</file>