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AC" w:rsidRPr="002A0F4F" w:rsidRDefault="00AF5DAC" w:rsidP="00FC5396">
      <w:pPr>
        <w:pStyle w:val="Heading4"/>
        <w:ind w:left="-567" w:right="-58"/>
        <w:rPr>
          <w:b w:val="0"/>
          <w:sz w:val="24"/>
          <w:szCs w:val="24"/>
        </w:rPr>
      </w:pPr>
      <w:r w:rsidRPr="002A0F4F">
        <w:rPr>
          <w:b w:val="0"/>
          <w:sz w:val="24"/>
          <w:szCs w:val="24"/>
        </w:rPr>
        <w:t>Выписной эпикриз</w:t>
      </w:r>
    </w:p>
    <w:p w:rsidR="00AF5DAC" w:rsidRPr="002A0F4F" w:rsidRDefault="00AF5DAC" w:rsidP="00FC5396">
      <w:pPr>
        <w:pStyle w:val="Heading4"/>
        <w:ind w:left="-567"/>
        <w:rPr>
          <w:b w:val="0"/>
          <w:sz w:val="24"/>
          <w:szCs w:val="24"/>
        </w:rPr>
      </w:pPr>
      <w:r w:rsidRPr="002A0F4F">
        <w:rPr>
          <w:b w:val="0"/>
          <w:sz w:val="24"/>
          <w:szCs w:val="24"/>
        </w:rPr>
        <w:t>Из истории болезни №  290</w:t>
      </w:r>
    </w:p>
    <w:p w:rsidR="00AF5DAC" w:rsidRPr="002A0F4F" w:rsidRDefault="00AF5DAC" w:rsidP="00FC5396">
      <w:pPr>
        <w:pStyle w:val="Heading5"/>
        <w:ind w:left="-567"/>
        <w:rPr>
          <w:sz w:val="24"/>
          <w:szCs w:val="24"/>
        </w:rPr>
      </w:pPr>
      <w:r w:rsidRPr="002A0F4F">
        <w:rPr>
          <w:sz w:val="24"/>
          <w:szCs w:val="24"/>
        </w:rPr>
        <w:t>Ф.И.О: Смирнова Елена Евгеньевна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>Год рождения: 1971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>Место жительства: г. Запорожье, ул. Эстонская 39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>Место работы: н/р. инв 1 гр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>Находился на лечении с   27.02.15 по   12.03.15 в  энд. отд.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Диагноз:</w:t>
      </w:r>
      <w:r w:rsidRPr="002A0F4F">
        <w:rPr>
          <w:lang w:val="ru-RU"/>
        </w:rPr>
        <w:t xml:space="preserve">  Сахарный диабет, тип 1, тяжелая форма,  декомпенсация. Пролиферативная  диабетическая  ретинопатия ОИ. Авитрия ОИ. Артифакия OS. ХБП V ст., диаб. нефропатия, функционирующий трансплантант почки. Диаб. ангиопатия артерий н/к. Дисциркуляторная энцефалопатия II, цефалгический, цереброастенический с-м. Хроническая дистальная диабетическая полинейропатия н/к.  Метаболическая кардиомиопатия СН I. САГ Ш ст.Диффузный эутиреоидный зоб I.Хронический вирусный гепатит С.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 xml:space="preserve">Жалобы при поступлении </w:t>
      </w:r>
      <w:r w:rsidRPr="002A0F4F">
        <w:rPr>
          <w:lang w:val="ru-RU"/>
        </w:rPr>
        <w:t>на сухость во рту, жажду, полиурию, гипогликемические состояния в разное время суток,ухудшение зрения,  боли  в н/к, судороги, онемение ног, повышение АД макс. до 200/100 мм рт.ст., головные боли, головокружение.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Краткий анамнез</w:t>
      </w:r>
      <w:r w:rsidRPr="002A0F4F">
        <w:rPr>
          <w:lang w:val="ru-RU"/>
        </w:rPr>
        <w:t>: СД выявлен в 1981г.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Актрапид НМ п/з- 10-12ед., п/у- 8-10ед., Протафан НМ п/з 30-32 ед, п/у – 16-18 ед. Гликемия –3-25 ммоль/л. НвАIс -11,4  % от 19.02.15 . Последнее стац. лечение  в 2007г(от перевода на интенсивную схему инсулинотерапии отказалась). Боли в н/к в течение 15 лет. Повышение АД в течение 25лет.(принимает моксогамму 0,2мг 2 р/день). Диабетическая нефропатия V ст. с 2012 года, 01.14 трансплантация левой почки. С 2002 года страдает хроническим вирусным гепатитом С. Госпитализирована  в обл. энд. диспансер для коррекции инсулинотерапии,  лечения хр. осложнений СД.</w:t>
      </w:r>
    </w:p>
    <w:p w:rsidR="00AF5DAC" w:rsidRPr="002A0F4F" w:rsidRDefault="00AF5DAC" w:rsidP="00FC5396">
      <w:pPr>
        <w:ind w:left="-567"/>
        <w:jc w:val="both"/>
        <w:rPr>
          <w:u w:val="single"/>
          <w:lang w:val="ru-RU"/>
        </w:rPr>
      </w:pPr>
      <w:r w:rsidRPr="002A0F4F">
        <w:rPr>
          <w:u w:val="single"/>
          <w:lang w:val="ru-RU"/>
        </w:rPr>
        <w:t>Данные лабораторных исследований.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 xml:space="preserve">02.03.15 Общ. ан. крови Нв –105  г/л  эритр –3,3  лейк – 8,6 СОЭ –  34мм/час   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 xml:space="preserve">э-1 %    п- 0%   с- 58%   л-33  %   м-8 %  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 xml:space="preserve">02.02.15 Биохимия: хол –5,4 тригл -1,67 ХСЛПВП -2,34 ХСЛПНП -2,3 Катер -1,3 мочевина –6,3  креатинин – 159,6  бил общ –8,6  бил пр – 2,1 тим – 5,3 АСТ –0,45   АЛТ – 0,37  ммоль/л; 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>02.03.15 Анализ крови на RW- отр .СКФ-42,1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>02.03.15. ТТГ –  1,6 (0,3-4,0) Мме/л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>06.03.15 К – 4,4 Na – 134 ммоль/л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>05.03.15 общий белок -69.</w:t>
      </w:r>
    </w:p>
    <w:p w:rsidR="00AF5DAC" w:rsidRPr="002A0F4F" w:rsidRDefault="00AF5DAC" w:rsidP="00FC5396">
      <w:pPr>
        <w:ind w:left="-567"/>
        <w:jc w:val="both"/>
        <w:rPr>
          <w:bCs/>
          <w:lang w:val="ru-RU"/>
        </w:rPr>
      </w:pPr>
      <w:r w:rsidRPr="002A0F4F">
        <w:rPr>
          <w:bCs/>
          <w:lang w:val="ru-RU"/>
        </w:rPr>
        <w:t>02.02.15 Проба Реберга: Д- 2,5л, d- 1,74мл/мин., S-1,77 кв.м, креатинин крови-159,6 мкмоль/л;  креатинин мочи- 4620 мкмоль/л;  КФ-49,2 мл/мин;  КР- 96,4 %</w:t>
      </w:r>
    </w:p>
    <w:p w:rsidR="00AF5DAC" w:rsidRPr="002A0F4F" w:rsidRDefault="00AF5DAC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2A0F4F">
        <w:rPr>
          <w:b w:val="0"/>
          <w:sz w:val="24"/>
          <w:szCs w:val="24"/>
        </w:rPr>
        <w:t>03.02.15 Общ. ан. мочи уд вес 1020  лейк – 2-3  в п/зр белок – отр  ацетон –отр;  эпит. пл. - ум; эпит. перех. - ед в п/зр</w:t>
      </w:r>
    </w:p>
    <w:p w:rsidR="00AF5DAC" w:rsidRPr="002A0F4F" w:rsidRDefault="00AF5DAC" w:rsidP="00FC5396">
      <w:pPr>
        <w:ind w:left="-567"/>
        <w:rPr>
          <w:lang w:val="ru-RU"/>
        </w:rPr>
      </w:pPr>
      <w:r w:rsidRPr="002A0F4F">
        <w:rPr>
          <w:lang w:val="ru-RU"/>
        </w:rPr>
        <w:t>02.03.15 Суточная глюкозурия –  0,23%;   Суточная протеинурия –  0,141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AF5DAC" w:rsidRPr="002A0F4F" w:rsidTr="00B76356">
        <w:tc>
          <w:tcPr>
            <w:tcW w:w="2518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 xml:space="preserve">Гликемический </w:t>
            </w:r>
          </w:p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22.00</w:t>
            </w:r>
          </w:p>
        </w:tc>
      </w:tr>
      <w:tr w:rsidR="00AF5DAC" w:rsidRPr="002A0F4F" w:rsidTr="00B76356">
        <w:tc>
          <w:tcPr>
            <w:tcW w:w="2518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21,2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</w:tr>
      <w:tr w:rsidR="00AF5DAC" w:rsidRPr="002A0F4F" w:rsidTr="00B76356">
        <w:tc>
          <w:tcPr>
            <w:tcW w:w="2518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04.03 02.00-5,4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</w:tr>
      <w:tr w:rsidR="00AF5DAC" w:rsidRPr="002A0F4F" w:rsidTr="00B76356">
        <w:tc>
          <w:tcPr>
            <w:tcW w:w="2518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06.02 02.00-10,4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</w:tr>
      <w:tr w:rsidR="00AF5DAC" w:rsidRPr="002A0F4F" w:rsidTr="00B76356">
        <w:tc>
          <w:tcPr>
            <w:tcW w:w="2518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</w:tr>
      <w:tr w:rsidR="00AF5DAC" w:rsidRPr="002A0F4F" w:rsidTr="00B76356">
        <w:tc>
          <w:tcPr>
            <w:tcW w:w="2518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7,0</w:t>
            </w:r>
          </w:p>
        </w:tc>
      </w:tr>
      <w:tr w:rsidR="00AF5DAC" w:rsidRPr="002A0F4F" w:rsidTr="00B76356">
        <w:tc>
          <w:tcPr>
            <w:tcW w:w="2518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16,2</w:t>
            </w:r>
          </w:p>
        </w:tc>
        <w:tc>
          <w:tcPr>
            <w:tcW w:w="993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7,0</w:t>
            </w:r>
          </w:p>
        </w:tc>
      </w:tr>
      <w:tr w:rsidR="00AF5DAC" w:rsidRPr="002A0F4F" w:rsidTr="00B76356">
        <w:tc>
          <w:tcPr>
            <w:tcW w:w="2518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12.03 2.00-4,1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AF5DAC" w:rsidRPr="002A0F4F" w:rsidRDefault="00AF5DAC" w:rsidP="00B76356">
            <w:pPr>
              <w:rPr>
                <w:lang w:val="ru-RU"/>
              </w:rPr>
            </w:pPr>
            <w:r w:rsidRPr="002A0F4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F5DAC" w:rsidRPr="002A0F4F" w:rsidRDefault="00AF5DAC" w:rsidP="00B76356">
            <w:pPr>
              <w:rPr>
                <w:lang w:val="ru-RU"/>
              </w:rPr>
            </w:pPr>
          </w:p>
        </w:tc>
      </w:tr>
    </w:tbl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02.03.15Невропатолог</w:t>
      </w:r>
      <w:r w:rsidRPr="002A0F4F">
        <w:rPr>
          <w:lang w:val="ru-RU"/>
        </w:rPr>
        <w:t xml:space="preserve">: Дисциркуляторная энцефалопатия II, цефалгический, цереброастенчиеский с-м. Хроническая дистальная диабетчиеская полинейропатия н/к.  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27.02.15 Окулист</w:t>
      </w:r>
      <w:r w:rsidRPr="002A0F4F">
        <w:rPr>
          <w:lang w:val="ru-RU"/>
        </w:rPr>
        <w:t xml:space="preserve">: </w:t>
      </w:r>
      <w:r w:rsidRPr="002A0F4F">
        <w:rPr>
          <w:lang w:val="en-US"/>
        </w:rPr>
        <w:t>VIS</w:t>
      </w:r>
      <w:r w:rsidRPr="002A0F4F">
        <w:rPr>
          <w:lang w:val="ru-RU"/>
        </w:rPr>
        <w:t xml:space="preserve"> </w:t>
      </w:r>
      <w:r w:rsidRPr="002A0F4F">
        <w:rPr>
          <w:lang w:val="en-US"/>
        </w:rPr>
        <w:t>OD</w:t>
      </w:r>
      <w:r w:rsidRPr="002A0F4F">
        <w:rPr>
          <w:lang w:val="ru-RU"/>
        </w:rPr>
        <w:t xml:space="preserve">= 0,3  </w:t>
      </w:r>
      <w:r w:rsidRPr="002A0F4F">
        <w:rPr>
          <w:lang w:val="en-US"/>
        </w:rPr>
        <w:t>OS</w:t>
      </w:r>
      <w:r w:rsidRPr="002A0F4F">
        <w:rPr>
          <w:lang w:val="ru-RU"/>
        </w:rPr>
        <w:t xml:space="preserve">= свеотоощушение.   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 xml:space="preserve">Артифакия OS. Авитрия ОИ. Артерии сужены. Аномалии венозных сосудов (извитость, колебания калибра). ,множественные лазеркоагулянты  Д-з: Авитрия ОИ. Артифакия OS. Пролиферативная  диабетическая  ретинопатия ОИ. 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27.02.15ЭКГ</w:t>
      </w:r>
      <w:r w:rsidRPr="002A0F4F">
        <w:rPr>
          <w:lang w:val="ru-RU"/>
        </w:rPr>
        <w:t xml:space="preserve">: ЧСС -80 уд/мин. Вольтаж сохранен.  Ритм синусовый. Эл. ось не отклонена. Гипертрофия левого желудочка. Диффузные изменения миокарда. </w:t>
      </w:r>
    </w:p>
    <w:p w:rsidR="00AF5DAC" w:rsidRPr="002A0F4F" w:rsidRDefault="00AF5DAC" w:rsidP="008C4B8A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02.03.15Кардиолог</w:t>
      </w:r>
      <w:r w:rsidRPr="002A0F4F">
        <w:rPr>
          <w:lang w:val="ru-RU"/>
        </w:rPr>
        <w:t>: Метаболическая кардиомиопатия СН I. САГ Ш ст.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02.03.15Ангиохирург</w:t>
      </w:r>
      <w:r w:rsidRPr="002A0F4F">
        <w:rPr>
          <w:lang w:val="ru-RU"/>
        </w:rPr>
        <w:t>: Диаб. ангиопатия артерий н/к.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02.30.15Нефролог отд.трансплантации:</w:t>
      </w:r>
      <w:r w:rsidRPr="002A0F4F">
        <w:rPr>
          <w:lang w:val="ru-RU"/>
        </w:rPr>
        <w:t xml:space="preserve"> ХБП Vст. диаб. нефропатия, функционирующий трансплантант почки .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03.</w:t>
      </w:r>
      <w:r w:rsidRPr="002A0F4F">
        <w:rPr>
          <w:lang w:val="ru-RU"/>
        </w:rPr>
        <w:t>03.15 осмотр асс. каф терапии Ткаченко О.В:</w:t>
      </w:r>
    </w:p>
    <w:p w:rsidR="00AF5DAC" w:rsidRPr="002A0F4F" w:rsidRDefault="00AF5DAC" w:rsidP="00FC5396">
      <w:pPr>
        <w:ind w:left="-567"/>
        <w:jc w:val="both"/>
        <w:rPr>
          <w:u w:val="single"/>
          <w:lang w:val="ru-RU"/>
        </w:rPr>
      </w:pPr>
      <w:r w:rsidRPr="002A0F4F">
        <w:rPr>
          <w:u w:val="single"/>
          <w:lang w:val="ru-RU"/>
        </w:rPr>
        <w:t>03.03.15РВГ:</w:t>
      </w:r>
      <w:r w:rsidRPr="002A0F4F">
        <w:rPr>
          <w:lang w:val="ru-RU"/>
        </w:rPr>
        <w:t xml:space="preserve"> Нарушение кровообращения II ст. с обеих сторон, тонус сосудов N. 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27.02.5УЗИ щит. железы</w:t>
      </w:r>
      <w:r w:rsidRPr="002A0F4F">
        <w:rPr>
          <w:lang w:val="ru-RU"/>
        </w:rPr>
        <w:t>: Пр д. V = 12,6 см</w:t>
      </w:r>
      <w:r w:rsidRPr="002A0F4F">
        <w:rPr>
          <w:vertAlign w:val="superscript"/>
          <w:lang w:val="ru-RU"/>
        </w:rPr>
        <w:t>3</w:t>
      </w:r>
      <w:r w:rsidRPr="002A0F4F">
        <w:rPr>
          <w:lang w:val="ru-RU"/>
        </w:rPr>
        <w:t>; лев. д. V =9,7  см</w:t>
      </w:r>
      <w:r w:rsidRPr="002A0F4F">
        <w:rPr>
          <w:vertAlign w:val="superscript"/>
          <w:lang w:val="ru-RU"/>
        </w:rPr>
        <w:t>3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lang w:val="ru-RU"/>
        </w:rPr>
        <w:t xml:space="preserve">Щит. железа увеличена, контуры ровные. Эхогенность паренхимы обычная. Эхоструктура крупнозернистая,  однородная. Регионарные л/узлы  не визуализируются. Закл.: Увеличение щит. железы. 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r w:rsidRPr="002A0F4F">
        <w:rPr>
          <w:u w:val="single"/>
          <w:lang w:val="ru-RU"/>
        </w:rPr>
        <w:t>Лечение:</w:t>
      </w:r>
      <w:r w:rsidRPr="002A0F4F">
        <w:rPr>
          <w:lang w:val="ru-RU"/>
        </w:rPr>
        <w:t xml:space="preserve">  Актрапид НМ, Протафан НМ, кардонат, предуктал MR, амлодипин, реамбирин,диалипон,витаксон,метипред,мифортик,неорал сандиум,моксогамма,</w:t>
      </w:r>
    </w:p>
    <w:p w:rsidR="00AF5DAC" w:rsidRPr="002A0F4F" w:rsidRDefault="00AF5DAC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0F4F">
        <w:rPr>
          <w:u w:val="single"/>
          <w:lang w:val="ru-RU"/>
        </w:rPr>
        <w:t>Состояние больного при выписке</w:t>
      </w:r>
      <w:r w:rsidRPr="002A0F4F">
        <w:rPr>
          <w:lang w:val="ru-RU"/>
        </w:rPr>
        <w:t xml:space="preserve">: СД компенсирован, уменьшились боли в н/к. АД 120/70 мм рт. ст. </w:t>
      </w:r>
    </w:p>
    <w:p w:rsidR="00AF5DAC" w:rsidRPr="002A0F4F" w:rsidRDefault="00AF5DAC">
      <w:pPr>
        <w:jc w:val="both"/>
        <w:rPr>
          <w:u w:val="single"/>
          <w:lang w:val="ru-RU"/>
        </w:rPr>
      </w:pPr>
      <w:r w:rsidRPr="002A0F4F">
        <w:rPr>
          <w:u w:val="single"/>
          <w:lang w:val="ru-RU"/>
        </w:rPr>
        <w:t>Рекомендовано</w:t>
      </w:r>
      <w:r w:rsidRPr="002A0F4F">
        <w:rPr>
          <w:lang w:val="ru-RU"/>
        </w:rPr>
        <w:t>:</w:t>
      </w:r>
    </w:p>
    <w:p w:rsidR="00AF5DAC" w:rsidRPr="002A0F4F" w:rsidRDefault="00AF5DAC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«Д» наблюдение эндокринолога, уч. терапевта,нефролога ,гематолога по м\жит.</w:t>
      </w:r>
    </w:p>
    <w:p w:rsidR="00AF5DAC" w:rsidRPr="002A0F4F" w:rsidRDefault="00AF5DAC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Диета № 9,  ограничение животного белка в сут. рационе, гипохолестеринемическая диета.</w:t>
      </w:r>
    </w:p>
    <w:p w:rsidR="00AF5DAC" w:rsidRPr="002A0F4F" w:rsidRDefault="00AF5DAC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Инсулинотерапия:   Актрапид НМ п/з-18-20 ед., п/о- 12-14ед., п/уж – 4-6ед.,  Протафан НМ п/уж-28ед.</w:t>
      </w:r>
    </w:p>
    <w:p w:rsidR="00AF5DAC" w:rsidRPr="002A0F4F" w:rsidRDefault="00AF5DAC" w:rsidP="00DA5176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Контроль глик. гемоглобина 1 раз в 3- 6 мес., протеинурии,СКФ,К ,Na,общего белка,креатинина,мочевины.</w:t>
      </w:r>
    </w:p>
    <w:p w:rsidR="00AF5DAC" w:rsidRPr="002A0F4F" w:rsidRDefault="00AF5DAC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F5DAC" w:rsidRPr="002A0F4F" w:rsidRDefault="00AF5DAC" w:rsidP="00836E0A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 xml:space="preserve">Рек. кардиолога: амлодипин 10 мг 1 р /день, предуктал МR 1т. *2р/д.  1 мес.,индап 2,5 мг 1 р /день . Дообследование: ЭХО КС по м/ж. </w:t>
      </w:r>
    </w:p>
    <w:p w:rsidR="00AF5DAC" w:rsidRPr="002A0F4F" w:rsidRDefault="00AF5DAC" w:rsidP="00503C44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Диалипон 600 мг/сут. 2-3 мес., нейрорубин форте 1т./сут., (мильгамма 1т.*3р/д., витаксон 1т. *3р/д.) 1 мес..</w:t>
      </w:r>
    </w:p>
    <w:p w:rsidR="00AF5DAC" w:rsidRPr="002A0F4F" w:rsidRDefault="00AF5DAC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УЗИ щит. железы 1р. в год. Определить АТ к ТПО с последующим осмотром эндокринолога.</w:t>
      </w:r>
    </w:p>
    <w:p w:rsidR="00AF5DAC" w:rsidRPr="002A0F4F" w:rsidRDefault="00AF5DAC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Конс.гематолога ЗОКБ или по м/жит.</w:t>
      </w:r>
    </w:p>
    <w:p w:rsidR="00AF5DAC" w:rsidRPr="002A0F4F" w:rsidRDefault="00AF5DAC" w:rsidP="00722244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Рек. нефролога: к лечению добавить кардонат по 1 т 2 р /день.</w:t>
      </w:r>
    </w:p>
    <w:p w:rsidR="00AF5DAC" w:rsidRPr="002A0F4F" w:rsidRDefault="00AF5DAC" w:rsidP="00A9598B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Рек. окулиста: слезавит 1т.*1р/д.</w:t>
      </w:r>
    </w:p>
    <w:p w:rsidR="00AF5DAC" w:rsidRPr="002A0F4F" w:rsidRDefault="00AF5DAC" w:rsidP="00A9598B">
      <w:pPr>
        <w:numPr>
          <w:ilvl w:val="0"/>
          <w:numId w:val="2"/>
        </w:numPr>
        <w:jc w:val="both"/>
        <w:rPr>
          <w:lang w:val="ru-RU"/>
        </w:rPr>
      </w:pPr>
      <w:r w:rsidRPr="002A0F4F">
        <w:rPr>
          <w:lang w:val="ru-RU"/>
        </w:rPr>
        <w:t>Конс. в гепатоцентре (хронический вирусный гепатит С с 2002 года).</w:t>
      </w:r>
    </w:p>
    <w:p w:rsidR="00AF5DAC" w:rsidRPr="002A0F4F" w:rsidRDefault="00AF5DAC">
      <w:pPr>
        <w:jc w:val="both"/>
        <w:rPr>
          <w:b/>
          <w:lang w:val="ru-RU"/>
        </w:rPr>
      </w:pPr>
    </w:p>
    <w:p w:rsidR="00AF5DAC" w:rsidRPr="002A0F4F" w:rsidRDefault="00AF5DAC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2A0F4F">
        <w:rPr>
          <w:sz w:val="24"/>
          <w:szCs w:val="24"/>
        </w:rPr>
        <w:t xml:space="preserve">Леч. врач  Соловьюк Е.А. </w:t>
      </w:r>
    </w:p>
    <w:p w:rsidR="00AF5DAC" w:rsidRPr="002A0F4F" w:rsidRDefault="00AF5DAC" w:rsidP="004468E8">
      <w:pPr>
        <w:jc w:val="both"/>
        <w:rPr>
          <w:lang w:val="ru-RU"/>
        </w:rPr>
      </w:pPr>
      <w:r w:rsidRPr="002A0F4F">
        <w:rPr>
          <w:lang w:val="ru-RU"/>
        </w:rPr>
        <w:t>Зав. отд.  Фещук И.А.</w:t>
      </w:r>
    </w:p>
    <w:p w:rsidR="00AF5DAC" w:rsidRPr="002A0F4F" w:rsidRDefault="00AF5DAC" w:rsidP="00442436">
      <w:pPr>
        <w:jc w:val="both"/>
        <w:rPr>
          <w:lang w:val="ru-RU"/>
        </w:rPr>
      </w:pPr>
      <w:r w:rsidRPr="002A0F4F">
        <w:rPr>
          <w:lang w:val="ru-RU"/>
        </w:rPr>
        <w:t xml:space="preserve">Нач. мед. Костина Т.К. </w:t>
      </w:r>
    </w:p>
    <w:p w:rsidR="00AF5DAC" w:rsidRPr="002A0F4F" w:rsidRDefault="00AF5DAC" w:rsidP="00992792">
      <w:pPr>
        <w:jc w:val="both"/>
        <w:rPr>
          <w:lang w:val="ru-RU"/>
        </w:rPr>
      </w:pPr>
    </w:p>
    <w:sectPr w:rsidR="00AF5DAC" w:rsidRPr="002A0F4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DAC" w:rsidRDefault="00AF5DAC" w:rsidP="00080012">
      <w:r>
        <w:separator/>
      </w:r>
    </w:p>
  </w:endnote>
  <w:endnote w:type="continuationSeparator" w:id="1">
    <w:p w:rsidR="00AF5DAC" w:rsidRDefault="00AF5DA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DAC" w:rsidRDefault="00AF5DAC" w:rsidP="00080012">
      <w:r>
        <w:separator/>
      </w:r>
    </w:p>
  </w:footnote>
  <w:footnote w:type="continuationSeparator" w:id="1">
    <w:p w:rsidR="00AF5DAC" w:rsidRDefault="00AF5DA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F5DAC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F5DAC" w:rsidRPr="00244DF4" w:rsidRDefault="00AF5DA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F5DAC" w:rsidRPr="00244DF4" w:rsidRDefault="00AF5DA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F5DAC" w:rsidRPr="00244DF4" w:rsidRDefault="00AF5DA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F5DAC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F5DAC" w:rsidRPr="00244DF4" w:rsidRDefault="00AF5DAC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F5DAC" w:rsidRPr="00244DF4" w:rsidRDefault="00AF5DAC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F5DAC" w:rsidRPr="00244DF4" w:rsidRDefault="00AF5DAC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F5DAC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F5DAC" w:rsidRPr="00244DF4" w:rsidRDefault="00AF5DA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F5DAC" w:rsidRPr="00244DF4" w:rsidRDefault="00AF5DAC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F5DAC" w:rsidRPr="00244DF4" w:rsidRDefault="00AF5DAC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F5DAC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F5DAC" w:rsidRPr="00080012" w:rsidRDefault="00AF5DAC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F5DAC" w:rsidRPr="00080012" w:rsidRDefault="00AF5DAC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F5DAC" w:rsidRPr="00080012" w:rsidRDefault="00AF5DAC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F5DAC" w:rsidRDefault="00AF5DAC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37462"/>
    <w:rsid w:val="00045170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79D8"/>
    <w:rsid w:val="000C56A8"/>
    <w:rsid w:val="000C60ED"/>
    <w:rsid w:val="000D2119"/>
    <w:rsid w:val="000D2653"/>
    <w:rsid w:val="000D7250"/>
    <w:rsid w:val="000F7247"/>
    <w:rsid w:val="0010179C"/>
    <w:rsid w:val="00110FA9"/>
    <w:rsid w:val="00122448"/>
    <w:rsid w:val="001229C1"/>
    <w:rsid w:val="00127FBF"/>
    <w:rsid w:val="0013473C"/>
    <w:rsid w:val="0013591F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3B6"/>
    <w:rsid w:val="002024E9"/>
    <w:rsid w:val="00203294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34E2"/>
    <w:rsid w:val="002812EA"/>
    <w:rsid w:val="002A0F4F"/>
    <w:rsid w:val="002A19A6"/>
    <w:rsid w:val="002A20EE"/>
    <w:rsid w:val="002B3AC8"/>
    <w:rsid w:val="002C0E55"/>
    <w:rsid w:val="002E0572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7CC3"/>
    <w:rsid w:val="00401DFA"/>
    <w:rsid w:val="00402D3C"/>
    <w:rsid w:val="00434453"/>
    <w:rsid w:val="00442436"/>
    <w:rsid w:val="00444BAB"/>
    <w:rsid w:val="004468E8"/>
    <w:rsid w:val="00447E50"/>
    <w:rsid w:val="004529B5"/>
    <w:rsid w:val="0045564C"/>
    <w:rsid w:val="00471B75"/>
    <w:rsid w:val="00476974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3D93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FAB"/>
    <w:rsid w:val="00554166"/>
    <w:rsid w:val="005561A9"/>
    <w:rsid w:val="005574B4"/>
    <w:rsid w:val="005604BC"/>
    <w:rsid w:val="00567B11"/>
    <w:rsid w:val="00573752"/>
    <w:rsid w:val="00574CED"/>
    <w:rsid w:val="00577CFF"/>
    <w:rsid w:val="00577E6E"/>
    <w:rsid w:val="005867EC"/>
    <w:rsid w:val="00590504"/>
    <w:rsid w:val="00592C9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34A6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64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78D9"/>
    <w:rsid w:val="007A4C80"/>
    <w:rsid w:val="007A738F"/>
    <w:rsid w:val="007B5788"/>
    <w:rsid w:val="007B6BE6"/>
    <w:rsid w:val="007C40D2"/>
    <w:rsid w:val="007C7896"/>
    <w:rsid w:val="007D4B6C"/>
    <w:rsid w:val="007E6EDD"/>
    <w:rsid w:val="007F0127"/>
    <w:rsid w:val="007F08CB"/>
    <w:rsid w:val="007F0A13"/>
    <w:rsid w:val="007F1CDE"/>
    <w:rsid w:val="007F2369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B8A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695A"/>
    <w:rsid w:val="00967576"/>
    <w:rsid w:val="00972643"/>
    <w:rsid w:val="00976A6C"/>
    <w:rsid w:val="00982877"/>
    <w:rsid w:val="00991899"/>
    <w:rsid w:val="00992792"/>
    <w:rsid w:val="00994111"/>
    <w:rsid w:val="00995278"/>
    <w:rsid w:val="009A3CAB"/>
    <w:rsid w:val="009A7AB1"/>
    <w:rsid w:val="009C0003"/>
    <w:rsid w:val="009C0AE2"/>
    <w:rsid w:val="009C24BB"/>
    <w:rsid w:val="009C5E53"/>
    <w:rsid w:val="009D2691"/>
    <w:rsid w:val="009D41CF"/>
    <w:rsid w:val="009E679E"/>
    <w:rsid w:val="009F0557"/>
    <w:rsid w:val="009F55A5"/>
    <w:rsid w:val="00A02A05"/>
    <w:rsid w:val="00A04965"/>
    <w:rsid w:val="00A05D0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02D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5D68"/>
    <w:rsid w:val="00AF0197"/>
    <w:rsid w:val="00AF5DAC"/>
    <w:rsid w:val="00B033E4"/>
    <w:rsid w:val="00B063AA"/>
    <w:rsid w:val="00B10582"/>
    <w:rsid w:val="00B16629"/>
    <w:rsid w:val="00B25968"/>
    <w:rsid w:val="00B32409"/>
    <w:rsid w:val="00B32B0E"/>
    <w:rsid w:val="00B33E19"/>
    <w:rsid w:val="00B44569"/>
    <w:rsid w:val="00B65ED2"/>
    <w:rsid w:val="00B7018D"/>
    <w:rsid w:val="00B71E17"/>
    <w:rsid w:val="00B726AB"/>
    <w:rsid w:val="00B72843"/>
    <w:rsid w:val="00B76356"/>
    <w:rsid w:val="00B8127F"/>
    <w:rsid w:val="00B8562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6632D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60A5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65E4"/>
    <w:rsid w:val="00D97EAA"/>
    <w:rsid w:val="00DA26E1"/>
    <w:rsid w:val="00DA43F6"/>
    <w:rsid w:val="00DA4DCE"/>
    <w:rsid w:val="00DA5176"/>
    <w:rsid w:val="00DB03E4"/>
    <w:rsid w:val="00DB0A30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0A0"/>
    <w:rsid w:val="00E9142A"/>
    <w:rsid w:val="00E9671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3C2C"/>
    <w:rsid w:val="00ED7996"/>
    <w:rsid w:val="00EE2E94"/>
    <w:rsid w:val="00EE38B9"/>
    <w:rsid w:val="00EE48C4"/>
    <w:rsid w:val="00EF1913"/>
    <w:rsid w:val="00EF2A86"/>
    <w:rsid w:val="00EF2E62"/>
    <w:rsid w:val="00EF67E8"/>
    <w:rsid w:val="00F054D9"/>
    <w:rsid w:val="00F223E2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18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51</TotalTime>
  <Pages>2</Pages>
  <Words>782</Words>
  <Characters>4464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15</cp:revision>
  <cp:lastPrinted>2015-03-13T10:51:00Z</cp:lastPrinted>
  <dcterms:created xsi:type="dcterms:W3CDTF">2015-03-12T11:57:00Z</dcterms:created>
  <dcterms:modified xsi:type="dcterms:W3CDTF">2015-03-13T10:52:00Z</dcterms:modified>
</cp:coreProperties>
</file>