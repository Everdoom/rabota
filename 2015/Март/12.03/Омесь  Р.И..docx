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8FE" w:rsidRPr="00D816D1" w:rsidRDefault="00EA38FE" w:rsidP="00FC5396">
      <w:pPr>
        <w:pStyle w:val="Heading4"/>
        <w:ind w:left="-567" w:right="-58"/>
        <w:rPr>
          <w:b w:val="0"/>
          <w:sz w:val="24"/>
          <w:szCs w:val="24"/>
        </w:rPr>
      </w:pPr>
      <w:r w:rsidRPr="00D816D1">
        <w:rPr>
          <w:b w:val="0"/>
          <w:sz w:val="24"/>
          <w:szCs w:val="24"/>
        </w:rPr>
        <w:t>Выписной эпикриз</w:t>
      </w:r>
    </w:p>
    <w:p w:rsidR="00EA38FE" w:rsidRPr="00D816D1" w:rsidRDefault="00EA38FE" w:rsidP="00FC5396">
      <w:pPr>
        <w:pStyle w:val="Heading4"/>
        <w:ind w:left="-567"/>
        <w:rPr>
          <w:b w:val="0"/>
          <w:sz w:val="24"/>
          <w:szCs w:val="24"/>
        </w:rPr>
      </w:pPr>
      <w:r w:rsidRPr="00D816D1">
        <w:rPr>
          <w:b w:val="0"/>
          <w:sz w:val="24"/>
          <w:szCs w:val="24"/>
        </w:rPr>
        <w:t>Из истории болезни №  289</w:t>
      </w:r>
    </w:p>
    <w:p w:rsidR="00EA38FE" w:rsidRPr="00D816D1" w:rsidRDefault="00EA38FE" w:rsidP="00FC5396">
      <w:pPr>
        <w:pStyle w:val="Heading5"/>
        <w:ind w:left="-567"/>
        <w:rPr>
          <w:sz w:val="24"/>
          <w:szCs w:val="24"/>
        </w:rPr>
      </w:pPr>
      <w:r w:rsidRPr="00D816D1">
        <w:rPr>
          <w:sz w:val="24"/>
          <w:szCs w:val="24"/>
        </w:rPr>
        <w:t>Ф.И.О: Омесь Раиса Ивановна</w:t>
      </w:r>
    </w:p>
    <w:p w:rsidR="00EA38FE" w:rsidRPr="00D816D1" w:rsidRDefault="00EA38FE" w:rsidP="00FC5396">
      <w:pPr>
        <w:ind w:left="-567"/>
        <w:jc w:val="both"/>
        <w:rPr>
          <w:lang w:val="ru-RU"/>
        </w:rPr>
      </w:pPr>
      <w:r w:rsidRPr="00D816D1">
        <w:rPr>
          <w:lang w:val="ru-RU"/>
        </w:rPr>
        <w:t xml:space="preserve">Год рождения: 1967г. </w:t>
      </w:r>
    </w:p>
    <w:p w:rsidR="00EA38FE" w:rsidRPr="00D816D1" w:rsidRDefault="00EA38FE" w:rsidP="00FC5396">
      <w:pPr>
        <w:ind w:left="-567"/>
        <w:jc w:val="both"/>
        <w:rPr>
          <w:lang w:val="ru-RU"/>
        </w:rPr>
      </w:pPr>
      <w:r w:rsidRPr="00D816D1">
        <w:rPr>
          <w:lang w:val="ru-RU"/>
        </w:rPr>
        <w:t>Место жительства: Запорожье, ул. Косыгина 10, 65</w:t>
      </w:r>
    </w:p>
    <w:p w:rsidR="00EA38FE" w:rsidRPr="00D816D1" w:rsidRDefault="00EA38FE" w:rsidP="00FC5396">
      <w:pPr>
        <w:ind w:left="-567"/>
        <w:jc w:val="both"/>
        <w:rPr>
          <w:lang w:val="ru-RU"/>
        </w:rPr>
      </w:pPr>
      <w:r w:rsidRPr="00D816D1">
        <w:rPr>
          <w:lang w:val="ru-RU"/>
        </w:rPr>
        <w:t>Место работы: н/р, инв 1 гр</w:t>
      </w:r>
    </w:p>
    <w:p w:rsidR="00EA38FE" w:rsidRPr="00D816D1" w:rsidRDefault="00EA38FE" w:rsidP="00FC5396">
      <w:pPr>
        <w:ind w:left="-567"/>
        <w:jc w:val="both"/>
        <w:rPr>
          <w:lang w:val="ru-RU"/>
        </w:rPr>
      </w:pPr>
      <w:r w:rsidRPr="00D816D1">
        <w:rPr>
          <w:lang w:val="ru-RU"/>
        </w:rPr>
        <w:t>Находился на лечении с   27.02.15 по   12.03.15 в  энд. отд.</w:t>
      </w:r>
    </w:p>
    <w:p w:rsidR="00EA38FE" w:rsidRPr="00D816D1" w:rsidRDefault="00EA38FE" w:rsidP="00B3185F">
      <w:pPr>
        <w:ind w:left="-567"/>
        <w:jc w:val="both"/>
        <w:rPr>
          <w:lang w:val="ru-RU"/>
        </w:rPr>
      </w:pPr>
      <w:r w:rsidRPr="00D816D1">
        <w:rPr>
          <w:u w:val="single"/>
          <w:lang w:val="ru-RU"/>
        </w:rPr>
        <w:t>Диагноз:</w:t>
      </w:r>
      <w:r w:rsidRPr="00D816D1">
        <w:rPr>
          <w:lang w:val="ru-RU"/>
        </w:rPr>
        <w:t xml:space="preserve">  Сахарный диабет, тип 2, вторичноинсулинзависимый, средней тяжести, декомпенсация. Хроническая дистальная диабетическая полинейропатия н/к IIст, сенсомоторная форма. Дисметаболическая энцефалопатия II, цереброастенический с-м. Цефалгический с-м. Ангиопатия сосудов сетчатки ОИ. Диаб. ангиопатия артерий н/к. ХБП </w:t>
      </w:r>
      <w:r w:rsidRPr="00D816D1">
        <w:rPr>
          <w:lang w:val="en-US"/>
        </w:rPr>
        <w:t>V</w:t>
      </w:r>
      <w:r w:rsidRPr="00D816D1">
        <w:rPr>
          <w:lang w:val="ru-RU"/>
        </w:rPr>
        <w:t xml:space="preserve"> ст гломерулонефрит ,функционирующий трансплантант почки.нефрогенная гипертензия  Аутоиммунный тиреоидит, без увеличения объема щит. железы.Эутиреоз. Ожирение Iст. (ИМТ33 кг/м</w:t>
      </w:r>
      <w:r w:rsidRPr="00D816D1">
        <w:rPr>
          <w:vertAlign w:val="superscript"/>
          <w:lang w:val="ru-RU"/>
        </w:rPr>
        <w:t>2</w:t>
      </w:r>
      <w:r w:rsidRPr="00D816D1">
        <w:rPr>
          <w:lang w:val="ru-RU"/>
        </w:rPr>
        <w:t xml:space="preserve">) алим.-конституционального генеза, стабильное течение.  </w:t>
      </w:r>
    </w:p>
    <w:p w:rsidR="00EA38FE" w:rsidRPr="00D816D1" w:rsidRDefault="00EA38FE" w:rsidP="00FC5396">
      <w:pPr>
        <w:ind w:left="-567"/>
        <w:jc w:val="both"/>
        <w:rPr>
          <w:lang w:val="ru-RU"/>
        </w:rPr>
      </w:pPr>
      <w:r w:rsidRPr="00D816D1">
        <w:rPr>
          <w:u w:val="single"/>
          <w:lang w:val="ru-RU"/>
        </w:rPr>
        <w:t xml:space="preserve">Жалобы при поступлении </w:t>
      </w:r>
      <w:r w:rsidRPr="00D816D1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220/110 мм рт.ст., головные боли, головокружение.</w:t>
      </w:r>
    </w:p>
    <w:p w:rsidR="00EA38FE" w:rsidRPr="00D816D1" w:rsidRDefault="00EA38FE" w:rsidP="00FC5396">
      <w:pPr>
        <w:ind w:left="-567"/>
        <w:jc w:val="both"/>
        <w:rPr>
          <w:lang w:val="ru-RU"/>
        </w:rPr>
      </w:pPr>
      <w:r w:rsidRPr="00D816D1">
        <w:rPr>
          <w:u w:val="single"/>
          <w:lang w:val="ru-RU"/>
        </w:rPr>
        <w:t>Краткий анамнез</w:t>
      </w:r>
      <w:r w:rsidRPr="00D816D1">
        <w:rPr>
          <w:lang w:val="ru-RU"/>
        </w:rPr>
        <w:t>: СД выявлен в 2011г. выявлен при оперативном лечении по поводу ХБП,гломерулонефрита с ХПН -проводилась пересадка левой почки,впервые выявлено повышение гликемии,назначена инсулинотерапия.  В наст. время принимает:  Генсулин Н п/з- 22ед., п/о-14 ед.Гликемия –9-15ммоль/л. НвАIс – 11,5 % от  19.01.15. Последнее стац. лечение в 2014г. Боли в н/к в течение 2 лет. Повышение АД в течение 10 лет. Из гипотензивных принимает  бсопролол 5 мг 1р\д, амлодипин 5 мг 1р\д. Функционирующий трансплантант с 2011 года ,принимает мифортик 1440 мг/сут, медрол 4 мг /сут,неорал сандиум 175 мг\сут.АИТ с 2014 года ТТГ-3,6 ,АТкТПО-50,7. Госпитализирована  в обл. энд. диспансер для коррекции инсулинотерапии,  лечения хр. осложнений СД.</w:t>
      </w:r>
    </w:p>
    <w:p w:rsidR="00EA38FE" w:rsidRPr="00D816D1" w:rsidRDefault="00EA38FE" w:rsidP="00FC5396">
      <w:pPr>
        <w:ind w:left="-567"/>
        <w:jc w:val="both"/>
        <w:rPr>
          <w:u w:val="single"/>
          <w:lang w:val="ru-RU"/>
        </w:rPr>
      </w:pPr>
      <w:r w:rsidRPr="00D816D1">
        <w:rPr>
          <w:u w:val="single"/>
          <w:lang w:val="ru-RU"/>
        </w:rPr>
        <w:t>Данные лабораторных исследований.</w:t>
      </w:r>
    </w:p>
    <w:p w:rsidR="00EA38FE" w:rsidRPr="00D816D1" w:rsidRDefault="00EA38FE" w:rsidP="00FC5396">
      <w:pPr>
        <w:ind w:left="-567"/>
        <w:jc w:val="both"/>
        <w:rPr>
          <w:lang w:val="ru-RU"/>
        </w:rPr>
      </w:pPr>
      <w:r w:rsidRPr="00D816D1">
        <w:rPr>
          <w:lang w:val="ru-RU"/>
        </w:rPr>
        <w:t xml:space="preserve">02.02.15 Общ. ан. крови Нв – 132 г/л  эритр –4,1  лейк – 4,2 СОЭ –13  мм/час   </w:t>
      </w:r>
    </w:p>
    <w:p w:rsidR="00EA38FE" w:rsidRPr="00D816D1" w:rsidRDefault="00EA38FE" w:rsidP="00FC5396">
      <w:pPr>
        <w:ind w:left="-567"/>
        <w:jc w:val="both"/>
        <w:rPr>
          <w:lang w:val="ru-RU"/>
        </w:rPr>
      </w:pPr>
      <w:r w:rsidRPr="00D816D1">
        <w:rPr>
          <w:lang w:val="ru-RU"/>
        </w:rPr>
        <w:t xml:space="preserve">э-1 %    п-1 %   с- 60%   л- 33 %   м- 5%  </w:t>
      </w:r>
    </w:p>
    <w:p w:rsidR="00EA38FE" w:rsidRPr="00D816D1" w:rsidRDefault="00EA38FE" w:rsidP="00FC5396">
      <w:pPr>
        <w:ind w:left="-567"/>
        <w:jc w:val="both"/>
        <w:rPr>
          <w:lang w:val="ru-RU"/>
        </w:rPr>
      </w:pPr>
      <w:r w:rsidRPr="00D816D1">
        <w:rPr>
          <w:lang w:val="ru-RU"/>
        </w:rPr>
        <w:t xml:space="preserve">02.02.15 Биохимия: хол – 6,3тригл -2,78 ХСЛПВП -1,6 ХСЛПНП -1,6 Катер -2,93 мочевина – 9,3 креатинин –153,6   бил общ –24,4  бил пр –4,2  тим –2,3  АСТ – 0,41  АЛТ –  0,37 ммоль/л; </w:t>
      </w:r>
    </w:p>
    <w:p w:rsidR="00EA38FE" w:rsidRPr="00D816D1" w:rsidRDefault="00EA38FE" w:rsidP="00FC5396">
      <w:pPr>
        <w:ind w:left="-567"/>
        <w:jc w:val="both"/>
        <w:rPr>
          <w:lang w:val="ru-RU"/>
        </w:rPr>
      </w:pPr>
      <w:r w:rsidRPr="00D816D1">
        <w:rPr>
          <w:lang w:val="ru-RU"/>
        </w:rPr>
        <w:t>03.03.15 креатинин 153,6 СКФ -66,1 мл\мин</w:t>
      </w:r>
    </w:p>
    <w:p w:rsidR="00EA38FE" w:rsidRPr="00D816D1" w:rsidRDefault="00EA38FE" w:rsidP="00FC5396">
      <w:pPr>
        <w:ind w:left="-567"/>
        <w:jc w:val="both"/>
        <w:rPr>
          <w:lang w:val="ru-RU"/>
        </w:rPr>
      </w:pPr>
      <w:r w:rsidRPr="00D816D1">
        <w:rPr>
          <w:lang w:val="ru-RU"/>
        </w:rPr>
        <w:t>06.03.15 К – 3,43 Na – 142.</w:t>
      </w:r>
    </w:p>
    <w:p w:rsidR="00EA38FE" w:rsidRPr="00D816D1" w:rsidRDefault="00EA38FE" w:rsidP="00FC5396">
      <w:pPr>
        <w:ind w:left="-567"/>
        <w:jc w:val="both"/>
        <w:rPr>
          <w:lang w:val="ru-RU"/>
        </w:rPr>
      </w:pPr>
      <w:r w:rsidRPr="00D816D1">
        <w:rPr>
          <w:lang w:val="ru-RU"/>
        </w:rPr>
        <w:t>06.03.15 ТТГ – 4,2  (0,3-4,0) Мме/л</w:t>
      </w:r>
    </w:p>
    <w:p w:rsidR="00EA38FE" w:rsidRPr="00D816D1" w:rsidRDefault="00EA38FE" w:rsidP="00FC5396">
      <w:pPr>
        <w:ind w:left="-567"/>
        <w:jc w:val="both"/>
        <w:rPr>
          <w:bCs/>
          <w:lang w:val="ru-RU"/>
        </w:rPr>
      </w:pPr>
      <w:r w:rsidRPr="00D816D1">
        <w:rPr>
          <w:bCs/>
          <w:lang w:val="ru-RU"/>
        </w:rPr>
        <w:t>02.03.15 Проба Реберга: Д- 3,2л, d- 2,2мл/мин., S- 2,27кв.м, креатинин крови-153,6 мкмоль/л;  креатинин мочи- 49,80 мкмоль/л;  КФ-54,8 мл/мин;  КР- 95,6 %</w:t>
      </w:r>
    </w:p>
    <w:p w:rsidR="00EA38FE" w:rsidRPr="00D816D1" w:rsidRDefault="00EA38FE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D816D1">
        <w:rPr>
          <w:b w:val="0"/>
          <w:sz w:val="24"/>
          <w:szCs w:val="24"/>
        </w:rPr>
        <w:t>03.02.15 Общ. ан. мочи уд вес 1008  лейк – 2-4  в п/зр белок – 0,192  ацетон –отр;  эпит. пл. - ум; эпит. перех. -ед  в п/зр</w:t>
      </w:r>
    </w:p>
    <w:p w:rsidR="00EA38FE" w:rsidRPr="00D816D1" w:rsidRDefault="00EA38FE" w:rsidP="00FC5396">
      <w:pPr>
        <w:ind w:left="-567"/>
        <w:rPr>
          <w:lang w:val="ru-RU"/>
        </w:rPr>
      </w:pPr>
      <w:r w:rsidRPr="00D816D1">
        <w:rPr>
          <w:lang w:val="ru-RU"/>
        </w:rPr>
        <w:t>02.03.15 Суточная глюкозурия – 1,3 %;   Суточная протеинурия –  0,668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EA38FE" w:rsidRPr="00D816D1" w:rsidTr="00B76356">
        <w:tc>
          <w:tcPr>
            <w:tcW w:w="2518" w:type="dxa"/>
          </w:tcPr>
          <w:p w:rsidR="00EA38FE" w:rsidRPr="00D816D1" w:rsidRDefault="00EA38FE" w:rsidP="00B76356">
            <w:pPr>
              <w:rPr>
                <w:lang w:val="ru-RU"/>
              </w:rPr>
            </w:pPr>
            <w:r w:rsidRPr="00D816D1">
              <w:rPr>
                <w:lang w:val="ru-RU"/>
              </w:rPr>
              <w:t xml:space="preserve">Гликемический </w:t>
            </w:r>
          </w:p>
          <w:p w:rsidR="00EA38FE" w:rsidRPr="00D816D1" w:rsidRDefault="00EA38FE" w:rsidP="00B76356">
            <w:pPr>
              <w:rPr>
                <w:lang w:val="ru-RU"/>
              </w:rPr>
            </w:pPr>
            <w:r w:rsidRPr="00D816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A38FE" w:rsidRPr="00D816D1" w:rsidRDefault="00EA38FE" w:rsidP="00B76356">
            <w:pPr>
              <w:rPr>
                <w:lang w:val="ru-RU"/>
              </w:rPr>
            </w:pPr>
            <w:r w:rsidRPr="00D816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A38FE" w:rsidRPr="00D816D1" w:rsidRDefault="00EA38FE" w:rsidP="00B76356">
            <w:pPr>
              <w:rPr>
                <w:lang w:val="ru-RU"/>
              </w:rPr>
            </w:pPr>
            <w:r w:rsidRPr="00D816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A38FE" w:rsidRPr="00D816D1" w:rsidRDefault="00EA38FE" w:rsidP="00B76356">
            <w:pPr>
              <w:rPr>
                <w:lang w:val="ru-RU"/>
              </w:rPr>
            </w:pPr>
            <w:r w:rsidRPr="00D816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A38FE" w:rsidRPr="00D816D1" w:rsidRDefault="00EA38FE" w:rsidP="00B76356">
            <w:pPr>
              <w:rPr>
                <w:lang w:val="ru-RU"/>
              </w:rPr>
            </w:pPr>
            <w:r w:rsidRPr="00D816D1">
              <w:rPr>
                <w:lang w:val="ru-RU"/>
              </w:rPr>
              <w:t>20.00</w:t>
            </w:r>
          </w:p>
        </w:tc>
      </w:tr>
      <w:tr w:rsidR="00EA38FE" w:rsidRPr="00D816D1" w:rsidTr="00B76356">
        <w:tc>
          <w:tcPr>
            <w:tcW w:w="2518" w:type="dxa"/>
          </w:tcPr>
          <w:p w:rsidR="00EA38FE" w:rsidRPr="00D816D1" w:rsidRDefault="00EA38FE" w:rsidP="00B76356">
            <w:pPr>
              <w:rPr>
                <w:lang w:val="ru-RU"/>
              </w:rPr>
            </w:pPr>
            <w:r w:rsidRPr="00D816D1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EA38FE" w:rsidRPr="00D816D1" w:rsidRDefault="00EA38FE" w:rsidP="00B76356">
            <w:pPr>
              <w:rPr>
                <w:lang w:val="ru-RU"/>
              </w:rPr>
            </w:pPr>
            <w:r w:rsidRPr="00D816D1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EA38FE" w:rsidRPr="00D816D1" w:rsidRDefault="00EA38FE" w:rsidP="00B76356">
            <w:pPr>
              <w:rPr>
                <w:lang w:val="ru-RU"/>
              </w:rPr>
            </w:pPr>
            <w:r w:rsidRPr="00D816D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EA38FE" w:rsidRPr="00D816D1" w:rsidRDefault="00EA38FE" w:rsidP="00B76356">
            <w:pPr>
              <w:rPr>
                <w:lang w:val="ru-RU"/>
              </w:rPr>
            </w:pPr>
            <w:r w:rsidRPr="00D816D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A38FE" w:rsidRPr="00D816D1" w:rsidRDefault="00EA38FE" w:rsidP="00B76356">
            <w:pPr>
              <w:rPr>
                <w:lang w:val="ru-RU"/>
              </w:rPr>
            </w:pPr>
            <w:r w:rsidRPr="00D816D1">
              <w:rPr>
                <w:lang w:val="ru-RU"/>
              </w:rPr>
              <w:t>14,7</w:t>
            </w:r>
          </w:p>
        </w:tc>
      </w:tr>
      <w:tr w:rsidR="00EA38FE" w:rsidRPr="00D816D1" w:rsidTr="00B76356">
        <w:tc>
          <w:tcPr>
            <w:tcW w:w="2518" w:type="dxa"/>
          </w:tcPr>
          <w:p w:rsidR="00EA38FE" w:rsidRPr="00D816D1" w:rsidRDefault="00EA38FE" w:rsidP="00B76356">
            <w:pPr>
              <w:rPr>
                <w:lang w:val="ru-RU"/>
              </w:rPr>
            </w:pPr>
            <w:r w:rsidRPr="00D816D1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EA38FE" w:rsidRPr="00D816D1" w:rsidRDefault="00EA38FE" w:rsidP="00B76356">
            <w:pPr>
              <w:rPr>
                <w:lang w:val="ru-RU"/>
              </w:rPr>
            </w:pPr>
            <w:r w:rsidRPr="00D816D1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EA38FE" w:rsidRPr="00D816D1" w:rsidRDefault="00EA38FE" w:rsidP="00B76356">
            <w:pPr>
              <w:rPr>
                <w:lang w:val="ru-RU"/>
              </w:rPr>
            </w:pPr>
            <w:r w:rsidRPr="00D816D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EA38FE" w:rsidRPr="00D816D1" w:rsidRDefault="00EA38FE" w:rsidP="00B76356">
            <w:pPr>
              <w:rPr>
                <w:lang w:val="ru-RU"/>
              </w:rPr>
            </w:pPr>
            <w:r w:rsidRPr="00D816D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EA38FE" w:rsidRPr="00D816D1" w:rsidRDefault="00EA38FE" w:rsidP="00B76356">
            <w:pPr>
              <w:rPr>
                <w:lang w:val="ru-RU"/>
              </w:rPr>
            </w:pPr>
            <w:r w:rsidRPr="00D816D1">
              <w:rPr>
                <w:lang w:val="ru-RU"/>
              </w:rPr>
              <w:t>9,3</w:t>
            </w:r>
          </w:p>
        </w:tc>
      </w:tr>
      <w:tr w:rsidR="00EA38FE" w:rsidRPr="00D816D1" w:rsidTr="00B76356">
        <w:tc>
          <w:tcPr>
            <w:tcW w:w="2518" w:type="dxa"/>
          </w:tcPr>
          <w:p w:rsidR="00EA38FE" w:rsidRPr="00D816D1" w:rsidRDefault="00EA38FE" w:rsidP="00B76356">
            <w:pPr>
              <w:rPr>
                <w:lang w:val="ru-RU"/>
              </w:rPr>
            </w:pPr>
            <w:r w:rsidRPr="00D816D1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EA38FE" w:rsidRPr="00D816D1" w:rsidRDefault="00EA38F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A38FE" w:rsidRPr="00D816D1" w:rsidRDefault="00EA38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38FE" w:rsidRPr="00D816D1" w:rsidRDefault="00EA38FE" w:rsidP="00B76356">
            <w:pPr>
              <w:rPr>
                <w:lang w:val="ru-RU"/>
              </w:rPr>
            </w:pPr>
            <w:r w:rsidRPr="00D816D1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EA38FE" w:rsidRPr="00D816D1" w:rsidRDefault="00EA38FE" w:rsidP="00B76356">
            <w:pPr>
              <w:rPr>
                <w:lang w:val="ru-RU"/>
              </w:rPr>
            </w:pPr>
          </w:p>
        </w:tc>
      </w:tr>
      <w:tr w:rsidR="00EA38FE" w:rsidRPr="00D816D1" w:rsidTr="00B76356">
        <w:tc>
          <w:tcPr>
            <w:tcW w:w="2518" w:type="dxa"/>
          </w:tcPr>
          <w:p w:rsidR="00EA38FE" w:rsidRPr="00D816D1" w:rsidRDefault="00EA38FE" w:rsidP="00B76356">
            <w:pPr>
              <w:rPr>
                <w:lang w:val="ru-RU"/>
              </w:rPr>
            </w:pPr>
            <w:r w:rsidRPr="00D816D1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EA38FE" w:rsidRPr="00D816D1" w:rsidRDefault="00EA38F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A38FE" w:rsidRPr="00D816D1" w:rsidRDefault="00EA38FE" w:rsidP="00B76356">
            <w:pPr>
              <w:rPr>
                <w:lang w:val="ru-RU"/>
              </w:rPr>
            </w:pPr>
            <w:r w:rsidRPr="00D816D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EA38FE" w:rsidRPr="00D816D1" w:rsidRDefault="00EA38FE" w:rsidP="00B76356">
            <w:pPr>
              <w:rPr>
                <w:lang w:val="ru-RU"/>
              </w:rPr>
            </w:pPr>
            <w:r w:rsidRPr="00D816D1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EA38FE" w:rsidRPr="00D816D1" w:rsidRDefault="00EA38FE" w:rsidP="00B76356">
            <w:pPr>
              <w:rPr>
                <w:lang w:val="ru-RU"/>
              </w:rPr>
            </w:pPr>
            <w:r w:rsidRPr="00D816D1">
              <w:rPr>
                <w:lang w:val="ru-RU"/>
              </w:rPr>
              <w:t>8,6</w:t>
            </w:r>
          </w:p>
        </w:tc>
      </w:tr>
      <w:tr w:rsidR="00EA38FE" w:rsidRPr="00D816D1" w:rsidTr="00B76356">
        <w:tc>
          <w:tcPr>
            <w:tcW w:w="2518" w:type="dxa"/>
          </w:tcPr>
          <w:p w:rsidR="00EA38FE" w:rsidRPr="00D816D1" w:rsidRDefault="00EA38FE" w:rsidP="00B76356">
            <w:pPr>
              <w:rPr>
                <w:lang w:val="ru-RU"/>
              </w:rPr>
            </w:pPr>
            <w:r w:rsidRPr="00D816D1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EA38FE" w:rsidRPr="00D816D1" w:rsidRDefault="00EA38FE" w:rsidP="00B76356">
            <w:pPr>
              <w:rPr>
                <w:lang w:val="ru-RU"/>
              </w:rPr>
            </w:pPr>
            <w:r w:rsidRPr="00D816D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EA38FE" w:rsidRPr="00D816D1" w:rsidRDefault="00EA38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38FE" w:rsidRPr="00D816D1" w:rsidRDefault="00EA38FE" w:rsidP="00306D28">
            <w:pPr>
              <w:rPr>
                <w:lang w:val="ru-RU"/>
              </w:rPr>
            </w:pPr>
            <w:r w:rsidRPr="00D816D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EA38FE" w:rsidRPr="00D816D1" w:rsidRDefault="00EA38FE" w:rsidP="00306D28">
            <w:pPr>
              <w:rPr>
                <w:lang w:val="ru-RU"/>
              </w:rPr>
            </w:pPr>
            <w:r w:rsidRPr="00D816D1">
              <w:rPr>
                <w:lang w:val="ru-RU"/>
              </w:rPr>
              <w:t>8,2</w:t>
            </w:r>
          </w:p>
        </w:tc>
      </w:tr>
    </w:tbl>
    <w:p w:rsidR="00EA38FE" w:rsidRPr="00D816D1" w:rsidRDefault="00EA38FE" w:rsidP="00CC38C4">
      <w:pPr>
        <w:ind w:left="-567"/>
        <w:jc w:val="both"/>
        <w:rPr>
          <w:lang w:val="ru-RU"/>
        </w:rPr>
      </w:pPr>
      <w:r w:rsidRPr="00D816D1">
        <w:rPr>
          <w:u w:val="single"/>
          <w:lang w:val="ru-RU"/>
        </w:rPr>
        <w:t>02.03.15Невропатолог</w:t>
      </w:r>
      <w:r w:rsidRPr="00D816D1">
        <w:rPr>
          <w:lang w:val="ru-RU"/>
        </w:rPr>
        <w:t>:  Дисметаболическая энцефалопатия II, цереброастенический с-м. Цефалгический с-м. Хроническая дистальная диабетическая полинейропатия н/к IIст, сенсомоторная форма.</w:t>
      </w:r>
    </w:p>
    <w:p w:rsidR="00EA38FE" w:rsidRPr="00D816D1" w:rsidRDefault="00EA38FE" w:rsidP="00FC5396">
      <w:pPr>
        <w:ind w:left="-567"/>
        <w:jc w:val="both"/>
        <w:rPr>
          <w:lang w:val="ru-RU"/>
        </w:rPr>
      </w:pPr>
      <w:r w:rsidRPr="00D816D1">
        <w:rPr>
          <w:u w:val="single"/>
          <w:lang w:val="ru-RU"/>
        </w:rPr>
        <w:t>27.02.15Окулист</w:t>
      </w:r>
      <w:r w:rsidRPr="00D816D1">
        <w:rPr>
          <w:lang w:val="ru-RU"/>
        </w:rPr>
        <w:t xml:space="preserve">: </w:t>
      </w:r>
      <w:smartTag w:uri="urn:schemas-microsoft-com:office:smarttags" w:element="place">
        <w:r w:rsidRPr="00D816D1">
          <w:rPr>
            <w:lang w:val="en-US"/>
          </w:rPr>
          <w:t>VIS</w:t>
        </w:r>
      </w:smartTag>
      <w:r w:rsidRPr="00D816D1">
        <w:rPr>
          <w:lang w:val="ru-RU"/>
        </w:rPr>
        <w:t xml:space="preserve"> </w:t>
      </w:r>
      <w:r w:rsidRPr="00D816D1">
        <w:rPr>
          <w:lang w:val="en-US"/>
        </w:rPr>
        <w:t>OD</w:t>
      </w:r>
      <w:r w:rsidRPr="00D816D1">
        <w:rPr>
          <w:lang w:val="ru-RU"/>
        </w:rPr>
        <w:t xml:space="preserve">=  1,0 </w:t>
      </w:r>
      <w:r w:rsidRPr="00D816D1">
        <w:rPr>
          <w:lang w:val="en-US"/>
        </w:rPr>
        <w:t>OS</w:t>
      </w:r>
      <w:r w:rsidRPr="00D816D1">
        <w:rPr>
          <w:lang w:val="ru-RU"/>
        </w:rPr>
        <w:t xml:space="preserve">=  1,0  </w:t>
      </w:r>
    </w:p>
    <w:p w:rsidR="00EA38FE" w:rsidRPr="00D816D1" w:rsidRDefault="00EA38FE" w:rsidP="00FC5396">
      <w:pPr>
        <w:ind w:left="-567"/>
        <w:jc w:val="both"/>
        <w:rPr>
          <w:lang w:val="ru-RU"/>
        </w:rPr>
      </w:pPr>
      <w:r w:rsidRPr="00D816D1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 Д-з: Ангиопатия сосудов сетчатки ОИ. </w:t>
      </w:r>
    </w:p>
    <w:p w:rsidR="00EA38FE" w:rsidRPr="00D816D1" w:rsidRDefault="00EA38FE" w:rsidP="00FC5396">
      <w:pPr>
        <w:ind w:left="-567"/>
        <w:jc w:val="both"/>
        <w:rPr>
          <w:lang w:val="ru-RU"/>
        </w:rPr>
      </w:pPr>
      <w:r w:rsidRPr="00D816D1">
        <w:rPr>
          <w:u w:val="single"/>
          <w:lang w:val="ru-RU"/>
        </w:rPr>
        <w:t>27.02.15ЭКГ</w:t>
      </w:r>
      <w:r w:rsidRPr="00D816D1">
        <w:rPr>
          <w:lang w:val="ru-RU"/>
        </w:rPr>
        <w:t xml:space="preserve">: ЧСС -75 уд/мин. Вольтаж сохранен.  Ритм синусовый. Эл. ось отклонена влево. Гипертрофия левого желудочка. </w:t>
      </w:r>
    </w:p>
    <w:p w:rsidR="00EA38FE" w:rsidRPr="00D816D1" w:rsidRDefault="00EA38FE" w:rsidP="00FC5396">
      <w:pPr>
        <w:ind w:left="-567"/>
        <w:jc w:val="both"/>
        <w:rPr>
          <w:lang w:val="ru-RU"/>
        </w:rPr>
      </w:pPr>
      <w:r w:rsidRPr="00D816D1">
        <w:rPr>
          <w:u w:val="single"/>
          <w:lang w:val="ru-RU"/>
        </w:rPr>
        <w:t>02.03.15Кардиолог</w:t>
      </w:r>
      <w:r w:rsidRPr="00D816D1">
        <w:rPr>
          <w:lang w:val="ru-RU"/>
        </w:rPr>
        <w:t>:  Гипертоническая болезнь II стадии III степени. Гипертензивное сердце. Риск 4.</w:t>
      </w:r>
    </w:p>
    <w:p w:rsidR="00EA38FE" w:rsidRPr="00D816D1" w:rsidRDefault="00EA38FE" w:rsidP="00FC5396">
      <w:pPr>
        <w:ind w:left="-567"/>
        <w:jc w:val="both"/>
        <w:rPr>
          <w:u w:val="single"/>
          <w:lang w:val="ru-RU"/>
        </w:rPr>
      </w:pPr>
      <w:r w:rsidRPr="00D816D1">
        <w:rPr>
          <w:u w:val="single"/>
          <w:lang w:val="ru-RU"/>
        </w:rPr>
        <w:t>06.03.15ЭХО КС:</w:t>
      </w:r>
      <w:r w:rsidRPr="00D816D1">
        <w:rPr>
          <w:lang w:val="ru-RU"/>
        </w:rPr>
        <w:t xml:space="preserve"> КДР-5,3 см;  КДО-135 мл; КСР-3,94 см; КСО-67,63 мл; УО-67,57 мл; МОК- 3,97л/мин.; ФВ-58,4 %; просвет корня аорты -3,2 см; ПЛП – 3,51 см; МЖП – 1,23 см; ЗСЛЖ –1,14 см; По ЭХО КС: уплотнение стенок аорты.  Умеренное увеличение полости ЛП, гипертрофия левого желудочка,  гипоплазия ЗСЛЖ.. ДДЛЖ 1 тип.</w:t>
      </w:r>
    </w:p>
    <w:p w:rsidR="00EA38FE" w:rsidRPr="00D816D1" w:rsidRDefault="00EA38FE" w:rsidP="00FC5396">
      <w:pPr>
        <w:ind w:left="-567"/>
        <w:jc w:val="both"/>
        <w:rPr>
          <w:lang w:val="ru-RU"/>
        </w:rPr>
      </w:pPr>
      <w:r w:rsidRPr="00D816D1">
        <w:rPr>
          <w:u w:val="single"/>
          <w:lang w:val="ru-RU"/>
        </w:rPr>
        <w:t>02.03.15Ангиохирург</w:t>
      </w:r>
      <w:r w:rsidRPr="00D816D1">
        <w:rPr>
          <w:lang w:val="ru-RU"/>
        </w:rPr>
        <w:t>: Диаб. ангиопатия артерий н/к.</w:t>
      </w:r>
    </w:p>
    <w:p w:rsidR="00EA38FE" w:rsidRPr="00D816D1" w:rsidRDefault="00EA38FE" w:rsidP="00FC5396">
      <w:pPr>
        <w:ind w:left="-567"/>
        <w:jc w:val="both"/>
        <w:rPr>
          <w:lang w:val="ru-RU"/>
        </w:rPr>
      </w:pPr>
      <w:r w:rsidRPr="00D816D1">
        <w:rPr>
          <w:u w:val="single"/>
          <w:lang w:val="ru-RU"/>
        </w:rPr>
        <w:t>02.03.15Нефролог:</w:t>
      </w:r>
      <w:r w:rsidRPr="00D816D1">
        <w:rPr>
          <w:lang w:val="ru-RU"/>
        </w:rPr>
        <w:t xml:space="preserve"> ХБП </w:t>
      </w:r>
      <w:r w:rsidRPr="00D816D1">
        <w:rPr>
          <w:lang w:val="en-US"/>
        </w:rPr>
        <w:t>V</w:t>
      </w:r>
      <w:r w:rsidRPr="00D816D1">
        <w:rPr>
          <w:lang w:val="ru-RU"/>
        </w:rPr>
        <w:t xml:space="preserve"> ст гломерулонефрит ,функционирующий трансплантант почки.нефрогенная гипертензия .Вторичный сахарный диабет. </w:t>
      </w:r>
    </w:p>
    <w:p w:rsidR="00EA38FE" w:rsidRPr="00D816D1" w:rsidRDefault="00EA38FE" w:rsidP="00FC5396">
      <w:pPr>
        <w:ind w:left="-567"/>
        <w:jc w:val="both"/>
        <w:rPr>
          <w:lang w:val="ru-RU"/>
        </w:rPr>
      </w:pPr>
      <w:r w:rsidRPr="00D816D1">
        <w:rPr>
          <w:u w:val="single"/>
          <w:lang w:val="ru-RU"/>
        </w:rPr>
        <w:t>03.03.15РВГ:</w:t>
      </w:r>
      <w:r w:rsidRPr="00D816D1">
        <w:rPr>
          <w:lang w:val="ru-RU"/>
        </w:rPr>
        <w:t xml:space="preserve"> Нарушение кровообращения справа -  I</w:t>
      </w:r>
      <w:r w:rsidRPr="00D816D1">
        <w:rPr>
          <w:lang w:val="en-US"/>
        </w:rPr>
        <w:t>I</w:t>
      </w:r>
      <w:r w:rsidRPr="00D816D1">
        <w:rPr>
          <w:lang w:val="ru-RU"/>
        </w:rPr>
        <w:t xml:space="preserve">ст, слева – 1 ст. тонус сосудов N. </w:t>
      </w:r>
    </w:p>
    <w:p w:rsidR="00EA38FE" w:rsidRPr="00D816D1" w:rsidRDefault="00EA38FE" w:rsidP="00FC5396">
      <w:pPr>
        <w:ind w:left="-567"/>
        <w:jc w:val="both"/>
        <w:rPr>
          <w:u w:val="single"/>
          <w:lang w:val="ru-RU"/>
        </w:rPr>
      </w:pPr>
      <w:r w:rsidRPr="00D816D1">
        <w:rPr>
          <w:u w:val="single"/>
          <w:lang w:val="ru-RU"/>
        </w:rPr>
        <w:t>03.03.15Осмотр асс каф терапии Ткаченко О.В.Д_-з см .выше.</w:t>
      </w:r>
    </w:p>
    <w:p w:rsidR="00EA38FE" w:rsidRPr="00D816D1" w:rsidRDefault="00EA38FE" w:rsidP="00FC5396">
      <w:pPr>
        <w:ind w:left="-567"/>
        <w:jc w:val="both"/>
        <w:rPr>
          <w:lang w:val="ru-RU"/>
        </w:rPr>
      </w:pPr>
      <w:r w:rsidRPr="00D816D1">
        <w:rPr>
          <w:u w:val="single"/>
          <w:lang w:val="ru-RU"/>
        </w:rPr>
        <w:t>06.03.15УЗИ</w:t>
      </w:r>
      <w:r w:rsidRPr="00D816D1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2 ст; перегиба ж/пузыря в в/3 тела и в области шейки, застоя в ж/пузыре, вторично сморшенные почки, аллопочка без структурных изменений, спаек в малом тазу. </w:t>
      </w:r>
    </w:p>
    <w:p w:rsidR="00EA38FE" w:rsidRPr="00D816D1" w:rsidRDefault="00EA38FE" w:rsidP="00FC5396">
      <w:pPr>
        <w:ind w:left="-567"/>
        <w:jc w:val="both"/>
        <w:rPr>
          <w:lang w:val="ru-RU"/>
        </w:rPr>
      </w:pPr>
      <w:r w:rsidRPr="00D816D1">
        <w:rPr>
          <w:u w:val="single"/>
          <w:lang w:val="ru-RU"/>
        </w:rPr>
        <w:t>02.03.15УЗИ щит. железы</w:t>
      </w:r>
      <w:r w:rsidRPr="00D816D1">
        <w:rPr>
          <w:lang w:val="ru-RU"/>
        </w:rPr>
        <w:t>: Пр д. V =8,1  см</w:t>
      </w:r>
      <w:r w:rsidRPr="00D816D1">
        <w:rPr>
          <w:vertAlign w:val="superscript"/>
          <w:lang w:val="ru-RU"/>
        </w:rPr>
        <w:t>3</w:t>
      </w:r>
      <w:r w:rsidRPr="00D816D1">
        <w:rPr>
          <w:lang w:val="ru-RU"/>
        </w:rPr>
        <w:t>; лев. д. V = 6,7 см</w:t>
      </w:r>
      <w:r w:rsidRPr="00D816D1">
        <w:rPr>
          <w:vertAlign w:val="superscript"/>
          <w:lang w:val="ru-RU"/>
        </w:rPr>
        <w:t>3</w:t>
      </w:r>
    </w:p>
    <w:p w:rsidR="00EA38FE" w:rsidRPr="00D816D1" w:rsidRDefault="00EA38FE" w:rsidP="00FC5396">
      <w:pPr>
        <w:ind w:left="-567"/>
        <w:jc w:val="both"/>
        <w:rPr>
          <w:lang w:val="ru-RU"/>
        </w:rPr>
      </w:pPr>
      <w:r w:rsidRPr="00D816D1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с единичными расширенными фолликулами до 0,6см в н/3 пр доле. Регионарные л/узлы  не визуализируются. Закл.: Диффузные изменения паренхимы. </w:t>
      </w:r>
    </w:p>
    <w:p w:rsidR="00EA38FE" w:rsidRPr="00D816D1" w:rsidRDefault="00EA38FE" w:rsidP="00FC5396">
      <w:pPr>
        <w:ind w:left="-567"/>
        <w:jc w:val="both"/>
        <w:rPr>
          <w:lang w:val="ru-RU"/>
        </w:rPr>
      </w:pPr>
      <w:r w:rsidRPr="00D816D1">
        <w:rPr>
          <w:u w:val="single"/>
          <w:lang w:val="ru-RU"/>
        </w:rPr>
        <w:t>Лечение:</w:t>
      </w:r>
      <w:r w:rsidRPr="00D816D1">
        <w:rPr>
          <w:lang w:val="ru-RU"/>
        </w:rPr>
        <w:t xml:space="preserve"> Генсулин Н, Генсулин Р, бисопролол, фозикард, амлодипин, сторвас, диалипон, витаксон, тиотриазолин, реамбирин.,метамакс,мифортик.медрол,неорал сандиум.,трифас</w:t>
      </w:r>
    </w:p>
    <w:p w:rsidR="00EA38FE" w:rsidRPr="00D816D1" w:rsidRDefault="00EA38FE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816D1">
        <w:rPr>
          <w:u w:val="single"/>
          <w:lang w:val="ru-RU"/>
        </w:rPr>
        <w:t>Состояние больного при выписке</w:t>
      </w:r>
      <w:r w:rsidRPr="00D816D1">
        <w:rPr>
          <w:lang w:val="ru-RU"/>
        </w:rPr>
        <w:t xml:space="preserve">: СД компенсирован, уменьшились боли в н/к. АД130/90  мм рт. ст. </w:t>
      </w:r>
    </w:p>
    <w:p w:rsidR="00EA38FE" w:rsidRPr="00D816D1" w:rsidRDefault="00EA38FE">
      <w:pPr>
        <w:jc w:val="both"/>
        <w:rPr>
          <w:u w:val="single"/>
          <w:lang w:val="ru-RU"/>
        </w:rPr>
      </w:pPr>
      <w:r w:rsidRPr="00D816D1">
        <w:rPr>
          <w:u w:val="single"/>
          <w:lang w:val="ru-RU"/>
        </w:rPr>
        <w:t>Рекомендовано</w:t>
      </w:r>
      <w:r w:rsidRPr="00D816D1">
        <w:rPr>
          <w:lang w:val="ru-RU"/>
        </w:rPr>
        <w:t>:</w:t>
      </w:r>
    </w:p>
    <w:p w:rsidR="00EA38FE" w:rsidRPr="00D816D1" w:rsidRDefault="00EA38FE">
      <w:pPr>
        <w:numPr>
          <w:ilvl w:val="0"/>
          <w:numId w:val="2"/>
        </w:numPr>
        <w:jc w:val="both"/>
        <w:rPr>
          <w:lang w:val="ru-RU"/>
        </w:rPr>
      </w:pPr>
      <w:r w:rsidRPr="00D816D1">
        <w:rPr>
          <w:lang w:val="ru-RU"/>
        </w:rPr>
        <w:t>«Д» наблюдение эндокринолога, уч. терапевта. нефролога  по м\жит.</w:t>
      </w:r>
    </w:p>
    <w:p w:rsidR="00EA38FE" w:rsidRPr="00D816D1" w:rsidRDefault="00EA38FE">
      <w:pPr>
        <w:numPr>
          <w:ilvl w:val="0"/>
          <w:numId w:val="2"/>
        </w:numPr>
        <w:jc w:val="both"/>
        <w:rPr>
          <w:lang w:val="ru-RU"/>
        </w:rPr>
      </w:pPr>
      <w:r w:rsidRPr="00D816D1">
        <w:rPr>
          <w:lang w:val="ru-RU"/>
        </w:rPr>
        <w:t>Диета № 9,  ограничение животного белка в сут. рационе, гипохолестеринемическая диета.</w:t>
      </w:r>
    </w:p>
    <w:p w:rsidR="00EA38FE" w:rsidRPr="00D816D1" w:rsidRDefault="00EA38FE">
      <w:pPr>
        <w:numPr>
          <w:ilvl w:val="0"/>
          <w:numId w:val="2"/>
        </w:numPr>
        <w:jc w:val="both"/>
        <w:rPr>
          <w:lang w:val="ru-RU"/>
        </w:rPr>
      </w:pPr>
      <w:r w:rsidRPr="00D816D1">
        <w:rPr>
          <w:lang w:val="ru-RU"/>
        </w:rPr>
        <w:t>Инсулинотерапия: п/з Генсулин Р-4-8, Генсулин Н  п/з- 28-30ед., п/уж Генсулин Р 4-8 ед., Генсулин Н  п/уж-14-16</w:t>
      </w:r>
    </w:p>
    <w:p w:rsidR="00EA38FE" w:rsidRPr="00D816D1" w:rsidRDefault="00EA38FE">
      <w:pPr>
        <w:numPr>
          <w:ilvl w:val="0"/>
          <w:numId w:val="2"/>
        </w:numPr>
        <w:jc w:val="both"/>
        <w:rPr>
          <w:lang w:val="ru-RU"/>
        </w:rPr>
      </w:pPr>
      <w:r w:rsidRPr="00D816D1">
        <w:rPr>
          <w:lang w:val="ru-RU"/>
        </w:rPr>
        <w:t>Контроль глик. гемоглобина 1 раз в 6 мес., протеинурии,СКФ,К, Na,общего белка в динамике</w:t>
      </w:r>
    </w:p>
    <w:p w:rsidR="00EA38FE" w:rsidRPr="00D816D1" w:rsidRDefault="00EA38FE">
      <w:pPr>
        <w:numPr>
          <w:ilvl w:val="0"/>
          <w:numId w:val="2"/>
        </w:numPr>
        <w:jc w:val="both"/>
        <w:rPr>
          <w:lang w:val="ru-RU"/>
        </w:rPr>
      </w:pPr>
      <w:r w:rsidRPr="00D816D1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EA38FE" w:rsidRPr="00D816D1" w:rsidRDefault="00EA38FE">
      <w:pPr>
        <w:numPr>
          <w:ilvl w:val="0"/>
          <w:numId w:val="2"/>
        </w:numPr>
        <w:jc w:val="both"/>
        <w:rPr>
          <w:lang w:val="ru-RU"/>
        </w:rPr>
      </w:pPr>
      <w:r w:rsidRPr="00D816D1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EA38FE" w:rsidRPr="00D816D1" w:rsidRDefault="00EA38FE" w:rsidP="00502CA2">
      <w:pPr>
        <w:numPr>
          <w:ilvl w:val="0"/>
          <w:numId w:val="2"/>
        </w:numPr>
        <w:jc w:val="both"/>
        <w:rPr>
          <w:lang w:val="ru-RU"/>
        </w:rPr>
      </w:pPr>
      <w:r w:rsidRPr="00D816D1">
        <w:rPr>
          <w:lang w:val="ru-RU"/>
        </w:rPr>
        <w:t>Рек. кардиолога: фозиноприл 10 мг 1 р /день ,амлодипин 5-10 мг 1 р /день</w:t>
      </w:r>
    </w:p>
    <w:p w:rsidR="00EA38FE" w:rsidRPr="00D816D1" w:rsidRDefault="00EA38FE" w:rsidP="001B7AD1">
      <w:pPr>
        <w:ind w:left="435"/>
        <w:jc w:val="both"/>
        <w:rPr>
          <w:lang w:val="ru-RU"/>
        </w:rPr>
      </w:pPr>
      <w:r w:rsidRPr="00D816D1">
        <w:rPr>
          <w:lang w:val="ru-RU"/>
        </w:rPr>
        <w:t>. Контроль АД, ЭКГ. Дообследование: ЭХО КС по м/ж. В настоящее время принимает амлодипин 10 мг 1 р/день,фозикард 20 мг /сут,бисопролол 5 мг 1 р/день.</w:t>
      </w:r>
    </w:p>
    <w:p w:rsidR="00EA38FE" w:rsidRPr="00D816D1" w:rsidRDefault="00EA38FE" w:rsidP="00503C44">
      <w:pPr>
        <w:numPr>
          <w:ilvl w:val="0"/>
          <w:numId w:val="2"/>
        </w:numPr>
        <w:jc w:val="both"/>
        <w:rPr>
          <w:lang w:val="ru-RU"/>
        </w:rPr>
      </w:pPr>
      <w:r w:rsidRPr="00D816D1">
        <w:rPr>
          <w:lang w:val="ru-RU"/>
        </w:rPr>
        <w:t>Диалипон 600 мг/сут. 2-3 мес., нейрорубин форте 1т./сут., (мильгамма 1т.*3р/д., витаксон 1т. *3р/д.) 1 мес.</w:t>
      </w:r>
    </w:p>
    <w:p w:rsidR="00EA38FE" w:rsidRPr="00D816D1" w:rsidRDefault="00EA38FE" w:rsidP="00E9696F">
      <w:pPr>
        <w:numPr>
          <w:ilvl w:val="0"/>
          <w:numId w:val="2"/>
        </w:numPr>
        <w:jc w:val="both"/>
        <w:rPr>
          <w:lang w:val="ru-RU"/>
        </w:rPr>
      </w:pPr>
      <w:r w:rsidRPr="00D816D1">
        <w:rPr>
          <w:lang w:val="ru-RU"/>
        </w:rPr>
        <w:t xml:space="preserve">Рек. невропатолога: келтикан 1т.*3р/д. 1 мес. </w:t>
      </w:r>
    </w:p>
    <w:p w:rsidR="00EA38FE" w:rsidRPr="00D816D1" w:rsidRDefault="00EA38FE">
      <w:pPr>
        <w:numPr>
          <w:ilvl w:val="0"/>
          <w:numId w:val="2"/>
        </w:numPr>
        <w:jc w:val="both"/>
        <w:rPr>
          <w:lang w:val="ru-RU"/>
        </w:rPr>
      </w:pPr>
      <w:r w:rsidRPr="00D816D1">
        <w:rPr>
          <w:lang w:val="ru-RU"/>
        </w:rPr>
        <w:t>УЗИ щит. железы 1р. в год. ТТГ 1 раз в 6 мес.</w:t>
      </w:r>
    </w:p>
    <w:p w:rsidR="00EA38FE" w:rsidRPr="00D816D1" w:rsidRDefault="00EA38FE">
      <w:pPr>
        <w:numPr>
          <w:ilvl w:val="0"/>
          <w:numId w:val="2"/>
        </w:numPr>
        <w:jc w:val="both"/>
        <w:rPr>
          <w:lang w:val="ru-RU"/>
        </w:rPr>
      </w:pPr>
      <w:r w:rsidRPr="00D816D1">
        <w:rPr>
          <w:lang w:val="ru-RU"/>
        </w:rPr>
        <w:t>Повторная консультация нефролога отд .трансплантациии .</w:t>
      </w:r>
    </w:p>
    <w:p w:rsidR="00EA38FE" w:rsidRPr="00D816D1" w:rsidRDefault="00EA38FE" w:rsidP="00A9598B">
      <w:pPr>
        <w:ind w:left="435"/>
        <w:jc w:val="both"/>
        <w:rPr>
          <w:lang w:val="ru-RU"/>
        </w:rPr>
      </w:pPr>
    </w:p>
    <w:p w:rsidR="00EA38FE" w:rsidRPr="00D816D1" w:rsidRDefault="00EA38FE">
      <w:pPr>
        <w:jc w:val="both"/>
        <w:rPr>
          <w:b/>
          <w:lang w:val="ru-RU"/>
        </w:rPr>
      </w:pPr>
    </w:p>
    <w:p w:rsidR="00EA38FE" w:rsidRPr="00D816D1" w:rsidRDefault="00EA38FE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D816D1">
        <w:rPr>
          <w:sz w:val="24"/>
          <w:szCs w:val="24"/>
        </w:rPr>
        <w:t xml:space="preserve">Леч. врач  Соловьюк Е.А. </w:t>
      </w:r>
    </w:p>
    <w:p w:rsidR="00EA38FE" w:rsidRPr="00D816D1" w:rsidRDefault="00EA38FE" w:rsidP="004468E8">
      <w:pPr>
        <w:jc w:val="both"/>
        <w:rPr>
          <w:lang w:val="ru-RU"/>
        </w:rPr>
      </w:pPr>
      <w:r w:rsidRPr="00D816D1">
        <w:rPr>
          <w:lang w:val="ru-RU"/>
        </w:rPr>
        <w:t>Зав. отд.  Фещук И.А.</w:t>
      </w:r>
    </w:p>
    <w:p w:rsidR="00EA38FE" w:rsidRPr="00D816D1" w:rsidRDefault="00EA38FE" w:rsidP="00EB798A">
      <w:pPr>
        <w:jc w:val="both"/>
        <w:rPr>
          <w:lang w:val="ru-RU"/>
        </w:rPr>
      </w:pPr>
      <w:r w:rsidRPr="00D816D1">
        <w:rPr>
          <w:lang w:val="ru-RU"/>
        </w:rPr>
        <w:t xml:space="preserve">Нач. мед. Костина Т.К. </w:t>
      </w:r>
    </w:p>
    <w:p w:rsidR="00EA38FE" w:rsidRPr="00D816D1" w:rsidRDefault="00EA38FE" w:rsidP="00992792">
      <w:pPr>
        <w:jc w:val="both"/>
        <w:rPr>
          <w:lang w:val="ru-RU"/>
        </w:rPr>
      </w:pPr>
    </w:p>
    <w:sectPr w:rsidR="00EA38FE" w:rsidRPr="00D816D1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8FE" w:rsidRDefault="00EA38FE" w:rsidP="00080012">
      <w:r>
        <w:separator/>
      </w:r>
    </w:p>
  </w:endnote>
  <w:endnote w:type="continuationSeparator" w:id="1">
    <w:p w:rsidR="00EA38FE" w:rsidRDefault="00EA38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8FE" w:rsidRDefault="00EA38FE" w:rsidP="00080012">
      <w:r>
        <w:separator/>
      </w:r>
    </w:p>
  </w:footnote>
  <w:footnote w:type="continuationSeparator" w:id="1">
    <w:p w:rsidR="00EA38FE" w:rsidRDefault="00EA38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EA38FE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EA38FE" w:rsidRPr="00244DF4" w:rsidRDefault="00EA38F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EA38FE" w:rsidRPr="00244DF4" w:rsidRDefault="00EA38F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EA38FE" w:rsidRPr="00244DF4" w:rsidRDefault="00EA38F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A38FE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EA38FE" w:rsidRPr="00244DF4" w:rsidRDefault="00EA38FE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A38FE" w:rsidRPr="00244DF4" w:rsidRDefault="00EA38F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A38FE" w:rsidRPr="00244DF4" w:rsidRDefault="00EA38F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A38FE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EA38FE" w:rsidRPr="00244DF4" w:rsidRDefault="00EA38F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A38FE" w:rsidRPr="00244DF4" w:rsidRDefault="00EA38F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A38FE" w:rsidRPr="00244DF4" w:rsidRDefault="00EA38FE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A38FE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EA38FE" w:rsidRPr="00080012" w:rsidRDefault="00EA38FE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EA38FE" w:rsidRPr="00080012" w:rsidRDefault="00EA38FE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EA38FE" w:rsidRPr="00080012" w:rsidRDefault="00EA38FE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A38FE" w:rsidRDefault="00EA38F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2F21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2799"/>
    <w:rsid w:val="000D7250"/>
    <w:rsid w:val="00102E89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B7AD1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16B8"/>
    <w:rsid w:val="00252A5E"/>
    <w:rsid w:val="00253E48"/>
    <w:rsid w:val="002569D5"/>
    <w:rsid w:val="00256F1B"/>
    <w:rsid w:val="00257BA8"/>
    <w:rsid w:val="002712A5"/>
    <w:rsid w:val="0027197C"/>
    <w:rsid w:val="00272FD2"/>
    <w:rsid w:val="00275CEE"/>
    <w:rsid w:val="002812EA"/>
    <w:rsid w:val="002A19A6"/>
    <w:rsid w:val="002A20EE"/>
    <w:rsid w:val="002B3AC8"/>
    <w:rsid w:val="002C0E55"/>
    <w:rsid w:val="002E3A95"/>
    <w:rsid w:val="002F252F"/>
    <w:rsid w:val="002F6A20"/>
    <w:rsid w:val="00306D28"/>
    <w:rsid w:val="00306D8F"/>
    <w:rsid w:val="00312A6B"/>
    <w:rsid w:val="003130B7"/>
    <w:rsid w:val="0032006B"/>
    <w:rsid w:val="0032248E"/>
    <w:rsid w:val="00323604"/>
    <w:rsid w:val="00324419"/>
    <w:rsid w:val="00330570"/>
    <w:rsid w:val="003306FD"/>
    <w:rsid w:val="00332D3C"/>
    <w:rsid w:val="0034254C"/>
    <w:rsid w:val="00345E19"/>
    <w:rsid w:val="003504F4"/>
    <w:rsid w:val="00355614"/>
    <w:rsid w:val="00357EBC"/>
    <w:rsid w:val="00360D88"/>
    <w:rsid w:val="00363AF6"/>
    <w:rsid w:val="00364723"/>
    <w:rsid w:val="00377594"/>
    <w:rsid w:val="0038740D"/>
    <w:rsid w:val="00391045"/>
    <w:rsid w:val="003A207C"/>
    <w:rsid w:val="003A52A7"/>
    <w:rsid w:val="003B7EB2"/>
    <w:rsid w:val="003D541B"/>
    <w:rsid w:val="003D5678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4F7663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127D"/>
    <w:rsid w:val="005831A6"/>
    <w:rsid w:val="005867EC"/>
    <w:rsid w:val="005945E5"/>
    <w:rsid w:val="005A159B"/>
    <w:rsid w:val="005A623A"/>
    <w:rsid w:val="005D6604"/>
    <w:rsid w:val="005E2184"/>
    <w:rsid w:val="005F2724"/>
    <w:rsid w:val="005F492A"/>
    <w:rsid w:val="00602859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7D7D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7FF4"/>
    <w:rsid w:val="00800152"/>
    <w:rsid w:val="0080267B"/>
    <w:rsid w:val="00805AE3"/>
    <w:rsid w:val="00812BB6"/>
    <w:rsid w:val="0081559E"/>
    <w:rsid w:val="0082032B"/>
    <w:rsid w:val="008243B9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073B"/>
    <w:rsid w:val="0086084A"/>
    <w:rsid w:val="00863AA3"/>
    <w:rsid w:val="00864431"/>
    <w:rsid w:val="00864C00"/>
    <w:rsid w:val="0086526E"/>
    <w:rsid w:val="00867E71"/>
    <w:rsid w:val="0087655C"/>
    <w:rsid w:val="00881DDD"/>
    <w:rsid w:val="008A368B"/>
    <w:rsid w:val="008A49E5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86998"/>
    <w:rsid w:val="00991899"/>
    <w:rsid w:val="00992792"/>
    <w:rsid w:val="00993A41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185F"/>
    <w:rsid w:val="00B32409"/>
    <w:rsid w:val="00B44569"/>
    <w:rsid w:val="00B46B43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2E48"/>
    <w:rsid w:val="00CC38C4"/>
    <w:rsid w:val="00CC75CB"/>
    <w:rsid w:val="00CE2CC3"/>
    <w:rsid w:val="00D06E48"/>
    <w:rsid w:val="00D1120A"/>
    <w:rsid w:val="00D147C8"/>
    <w:rsid w:val="00D15250"/>
    <w:rsid w:val="00D15C5C"/>
    <w:rsid w:val="00D15E7C"/>
    <w:rsid w:val="00D257A8"/>
    <w:rsid w:val="00D26C6C"/>
    <w:rsid w:val="00D27812"/>
    <w:rsid w:val="00D3141E"/>
    <w:rsid w:val="00D3689F"/>
    <w:rsid w:val="00D406E6"/>
    <w:rsid w:val="00D56153"/>
    <w:rsid w:val="00D63879"/>
    <w:rsid w:val="00D71C56"/>
    <w:rsid w:val="00D816D1"/>
    <w:rsid w:val="00D97EAA"/>
    <w:rsid w:val="00DA26E1"/>
    <w:rsid w:val="00DA43F6"/>
    <w:rsid w:val="00DA4DCE"/>
    <w:rsid w:val="00DB03E4"/>
    <w:rsid w:val="00DB7123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5CCE"/>
    <w:rsid w:val="00E9142A"/>
    <w:rsid w:val="00E9696F"/>
    <w:rsid w:val="00EA249B"/>
    <w:rsid w:val="00EA38FE"/>
    <w:rsid w:val="00EA59CE"/>
    <w:rsid w:val="00EA6A90"/>
    <w:rsid w:val="00EB204C"/>
    <w:rsid w:val="00EB2F9B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EF794F"/>
    <w:rsid w:val="00F054D9"/>
    <w:rsid w:val="00F26341"/>
    <w:rsid w:val="00F32CDC"/>
    <w:rsid w:val="00F36CCE"/>
    <w:rsid w:val="00F408B5"/>
    <w:rsid w:val="00F443D4"/>
    <w:rsid w:val="00F52974"/>
    <w:rsid w:val="00F64AB9"/>
    <w:rsid w:val="00F67360"/>
    <w:rsid w:val="00F7479F"/>
    <w:rsid w:val="00F77B00"/>
    <w:rsid w:val="00F77FF8"/>
    <w:rsid w:val="00F8041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635A9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5A9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526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</TotalTime>
  <Pages>2</Pages>
  <Words>868</Words>
  <Characters>4948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7</cp:revision>
  <cp:lastPrinted>2015-03-12T10:00:00Z</cp:lastPrinted>
  <dcterms:created xsi:type="dcterms:W3CDTF">2015-03-12T08:03:00Z</dcterms:created>
  <dcterms:modified xsi:type="dcterms:W3CDTF">2015-03-12T10:01:00Z</dcterms:modified>
</cp:coreProperties>
</file>