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E5D" w:rsidRPr="00741E01" w:rsidRDefault="00D16E5D" w:rsidP="00FC5396">
      <w:pPr>
        <w:pStyle w:val="Heading4"/>
        <w:ind w:left="-567" w:right="-58"/>
        <w:rPr>
          <w:b w:val="0"/>
          <w:sz w:val="24"/>
          <w:szCs w:val="24"/>
        </w:rPr>
      </w:pPr>
      <w:r w:rsidRPr="00741E01">
        <w:rPr>
          <w:b w:val="0"/>
          <w:sz w:val="24"/>
          <w:szCs w:val="24"/>
        </w:rPr>
        <w:t>Выписной эпикриз</w:t>
      </w:r>
    </w:p>
    <w:p w:rsidR="00D16E5D" w:rsidRPr="00741E01" w:rsidRDefault="00D16E5D" w:rsidP="00FC5396">
      <w:pPr>
        <w:pStyle w:val="Heading4"/>
        <w:ind w:left="-567"/>
        <w:rPr>
          <w:b w:val="0"/>
          <w:sz w:val="24"/>
          <w:szCs w:val="24"/>
        </w:rPr>
      </w:pPr>
      <w:r w:rsidRPr="00741E01">
        <w:rPr>
          <w:b w:val="0"/>
          <w:sz w:val="24"/>
          <w:szCs w:val="24"/>
        </w:rPr>
        <w:t>Из истории болезни №  247</w:t>
      </w:r>
    </w:p>
    <w:p w:rsidR="00D16E5D" w:rsidRPr="00741E01" w:rsidRDefault="00D16E5D" w:rsidP="00FC5396">
      <w:pPr>
        <w:pStyle w:val="Heading5"/>
        <w:ind w:left="-567"/>
        <w:rPr>
          <w:sz w:val="24"/>
          <w:szCs w:val="24"/>
        </w:rPr>
      </w:pPr>
      <w:r w:rsidRPr="00741E01">
        <w:rPr>
          <w:sz w:val="24"/>
          <w:szCs w:val="24"/>
        </w:rPr>
        <w:t>Ф.И.О: Демиденко Станислав Анатольевич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lang w:val="ru-RU"/>
        </w:rPr>
        <w:t>Год рождения: 1970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lang w:val="ru-RU"/>
        </w:rPr>
        <w:t>Место жительства: г .Запорожье, Хортицкое шоссе 14-129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lang w:val="ru-RU"/>
        </w:rPr>
        <w:t xml:space="preserve">Место работы: Хортицкй РО ЗГУ УМВД, оперативный дежурный. 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lang w:val="ru-RU"/>
        </w:rPr>
        <w:t>Находился на лечении с   20.02.15 по   06.03.15 в  энд. отд.</w:t>
      </w:r>
    </w:p>
    <w:p w:rsidR="00D16E5D" w:rsidRPr="00741E01" w:rsidRDefault="00D16E5D" w:rsidP="00200DA8">
      <w:pPr>
        <w:ind w:left="-567"/>
        <w:jc w:val="both"/>
        <w:rPr>
          <w:lang w:val="ru-RU"/>
        </w:rPr>
      </w:pPr>
      <w:r w:rsidRPr="00741E01">
        <w:rPr>
          <w:u w:val="single"/>
          <w:lang w:val="ru-RU"/>
        </w:rPr>
        <w:t>Диагноз:</w:t>
      </w:r>
      <w:r w:rsidRPr="00741E01">
        <w:rPr>
          <w:lang w:val="ru-RU"/>
        </w:rPr>
        <w:t xml:space="preserve">  Сахарный диабет, тип 2, вторичноинсулинзависимый средней тяжести,  декомпенсация. ХБП I ст. Диабетическая нефропатия IIIст.  Начальные проявления  дистальной  диабетической полинейропатия н/к IIст, сенсомоторная форма. Диаб. ангиопатия артерий н/к. Ангиопатия сосудов сетчатки ОИ. Гипертоническая болезнь II стадии III степени. Гипертензивное сердце СН I. Риск 4. Хронический панкреатит с нарушением инкреторной  функции. Жировая дистрофия печени. Гепатомегалия. Хронический холецистит с гипомоторной дискинезией желчных</w:t>
      </w:r>
    </w:p>
    <w:p w:rsidR="00D16E5D" w:rsidRPr="00741E01" w:rsidRDefault="00D16E5D" w:rsidP="001E47FE">
      <w:pPr>
        <w:ind w:left="-567"/>
        <w:jc w:val="both"/>
        <w:rPr>
          <w:lang w:val="ru-RU"/>
        </w:rPr>
      </w:pPr>
      <w:r w:rsidRPr="00741E01">
        <w:rPr>
          <w:lang w:val="ru-RU"/>
        </w:rPr>
        <w:t>Ожирение I ст. (ИМТ 31,5  кг/м</w:t>
      </w:r>
      <w:r w:rsidRPr="00741E01">
        <w:rPr>
          <w:vertAlign w:val="superscript"/>
          <w:lang w:val="ru-RU"/>
        </w:rPr>
        <w:t>2</w:t>
      </w:r>
      <w:r w:rsidRPr="00741E01">
        <w:rPr>
          <w:lang w:val="ru-RU"/>
        </w:rPr>
        <w:t xml:space="preserve">) алим.-конституционального генеза, стабильное течение.  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u w:val="single"/>
          <w:lang w:val="ru-RU"/>
        </w:rPr>
        <w:t xml:space="preserve">Жалобы при поступлении </w:t>
      </w:r>
      <w:r w:rsidRPr="00741E01">
        <w:rPr>
          <w:lang w:val="ru-RU"/>
        </w:rPr>
        <w:t>на сухость во рту, жажду, полиурию,  увеличение веса на 4 кг за год, ухудшение зрения,  боли  в н/к, судороги, онемение ног, повышение АД макс. до 160/100 мм рт.ст., головные боли.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u w:val="single"/>
          <w:lang w:val="ru-RU"/>
        </w:rPr>
        <w:t>Краткий анамнез</w:t>
      </w:r>
      <w:r w:rsidRPr="00741E01">
        <w:rPr>
          <w:lang w:val="ru-RU"/>
        </w:rPr>
        <w:t>: СД выявлен в 2013г. Комы отрицает. С начала заболевания ССП. В наст. время принимает:  олтар 3 мг утром, сиофор 850 2р/д.  Гликемия –13,1-14,6 ммоль/л. Госпитализирован  в обл. энд. диспансер для коррекции ССТ, лечения хр. осложнений СД.</w:t>
      </w:r>
    </w:p>
    <w:p w:rsidR="00D16E5D" w:rsidRPr="00741E01" w:rsidRDefault="00D16E5D" w:rsidP="00FC5396">
      <w:pPr>
        <w:ind w:left="-567"/>
        <w:jc w:val="both"/>
        <w:rPr>
          <w:u w:val="single"/>
          <w:lang w:val="ru-RU"/>
        </w:rPr>
      </w:pPr>
      <w:r w:rsidRPr="00741E01">
        <w:rPr>
          <w:u w:val="single"/>
          <w:lang w:val="ru-RU"/>
        </w:rPr>
        <w:t>Данные лабораторных исследований.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lang w:val="ru-RU"/>
        </w:rPr>
        <w:t xml:space="preserve">23.02.15 Общ. ан. крови Нв –165  г/л  эритр –5,1  лейк –7,4  СОЭ –2  мм/час   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lang w:val="ru-RU"/>
        </w:rPr>
        <w:t xml:space="preserve">э- 1%    п- 1%   с- 53%   л-42  %   м- 3%  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lang w:val="ru-RU"/>
        </w:rPr>
        <w:t xml:space="preserve">23.02.15 Биохимия: СКФ –137 мл./мин., хол –5,1 тригл -2,38 ХСЛПВП – 0,75ХСЛПНП – 3,26Катер – 5,8 мочевина –5,3  креатинин – 89  бил общ –9,8  бил пр –2,4  тим –  3,4АСТ –  0,80 АЛТ –  1,85 ммоль/л; 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lang w:val="ru-RU"/>
        </w:rPr>
        <w:t>26.02.15 Бил общ – 10,3 бил пр – 2,5 тим – 2,7 АСТ – 0,76 АЛТ – 1,84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lang w:val="ru-RU"/>
        </w:rPr>
        <w:t>09.02.15 Глик. гемоглобин – 10,2%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lang w:val="ru-RU"/>
        </w:rPr>
        <w:t xml:space="preserve">23.02.15 Анализ крови на RW- отр 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lang w:val="ru-RU"/>
        </w:rPr>
        <w:t>26.02.15 НВsАg – не выявлен, Анти  НСV  - не выявлен</w:t>
      </w:r>
    </w:p>
    <w:p w:rsidR="00D16E5D" w:rsidRPr="00741E01" w:rsidRDefault="00D16E5D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741E01">
        <w:rPr>
          <w:b w:val="0"/>
          <w:sz w:val="24"/>
          <w:szCs w:val="24"/>
        </w:rPr>
        <w:t>24.02.15 Общ. ан. мочи уд вес 1030  лейк –1-2   в п/зр белок – отр  ацетон –отр;  эпит. пл. – ед в п/зр</w:t>
      </w:r>
    </w:p>
    <w:p w:rsidR="00D16E5D" w:rsidRPr="00741E01" w:rsidRDefault="00D16E5D" w:rsidP="00FC5396">
      <w:pPr>
        <w:ind w:left="-567"/>
        <w:rPr>
          <w:lang w:val="ru-RU"/>
        </w:rPr>
      </w:pPr>
      <w:r w:rsidRPr="00741E01">
        <w:rPr>
          <w:lang w:val="ru-RU"/>
        </w:rPr>
        <w:t>23.02.15 Суточная глюкозурия – 2,7 %;   Суточная протеинурия –  отр</w:t>
      </w:r>
    </w:p>
    <w:p w:rsidR="00D16E5D" w:rsidRPr="00741E01" w:rsidRDefault="00D16E5D" w:rsidP="00FC5396">
      <w:pPr>
        <w:pStyle w:val="Heading5"/>
        <w:ind w:left="-567"/>
        <w:rPr>
          <w:sz w:val="24"/>
          <w:szCs w:val="24"/>
        </w:rPr>
      </w:pPr>
      <w:r w:rsidRPr="00741E01">
        <w:rPr>
          <w:sz w:val="24"/>
          <w:szCs w:val="24"/>
        </w:rPr>
        <w:t>25.02.15 Микроальбуминурия –232,0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16E5D" w:rsidRPr="00741E01" w:rsidTr="00B76356">
        <w:tc>
          <w:tcPr>
            <w:tcW w:w="2518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 xml:space="preserve">Гликемический </w:t>
            </w:r>
          </w:p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20.00</w:t>
            </w:r>
          </w:p>
        </w:tc>
      </w:tr>
      <w:tr w:rsidR="00D16E5D" w:rsidRPr="00741E01" w:rsidTr="00B76356">
        <w:tc>
          <w:tcPr>
            <w:tcW w:w="2518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10,0</w:t>
            </w:r>
          </w:p>
        </w:tc>
      </w:tr>
      <w:tr w:rsidR="00D16E5D" w:rsidRPr="00741E01" w:rsidTr="00B76356">
        <w:tc>
          <w:tcPr>
            <w:tcW w:w="2518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12,7</w:t>
            </w:r>
          </w:p>
        </w:tc>
      </w:tr>
      <w:tr w:rsidR="00D16E5D" w:rsidRPr="00741E01" w:rsidTr="00B76356">
        <w:tc>
          <w:tcPr>
            <w:tcW w:w="2518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D16E5D" w:rsidRPr="00741E01" w:rsidRDefault="00D16E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</w:p>
        </w:tc>
      </w:tr>
      <w:tr w:rsidR="00D16E5D" w:rsidRPr="00741E01" w:rsidTr="00B76356">
        <w:tc>
          <w:tcPr>
            <w:tcW w:w="2518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12,3</w:t>
            </w:r>
          </w:p>
        </w:tc>
      </w:tr>
      <w:tr w:rsidR="00D16E5D" w:rsidRPr="00741E01" w:rsidTr="00B76356">
        <w:tc>
          <w:tcPr>
            <w:tcW w:w="2518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14,2</w:t>
            </w:r>
          </w:p>
        </w:tc>
      </w:tr>
      <w:tr w:rsidR="00D16E5D" w:rsidRPr="00741E01" w:rsidTr="00B76356">
        <w:tc>
          <w:tcPr>
            <w:tcW w:w="2518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16,4</w:t>
            </w:r>
          </w:p>
        </w:tc>
      </w:tr>
      <w:tr w:rsidR="00D16E5D" w:rsidRPr="00741E01" w:rsidTr="00B76356">
        <w:tc>
          <w:tcPr>
            <w:tcW w:w="2518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16E5D" w:rsidRPr="00741E01" w:rsidRDefault="00D16E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10,4</w:t>
            </w:r>
          </w:p>
        </w:tc>
      </w:tr>
      <w:tr w:rsidR="00D16E5D" w:rsidRPr="00741E01" w:rsidTr="00B76356">
        <w:tc>
          <w:tcPr>
            <w:tcW w:w="2518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13,6</w:t>
            </w:r>
          </w:p>
        </w:tc>
      </w:tr>
      <w:tr w:rsidR="00D16E5D" w:rsidRPr="00741E01" w:rsidTr="00B76356">
        <w:tc>
          <w:tcPr>
            <w:tcW w:w="2518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  <w:r w:rsidRPr="00741E0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16E5D" w:rsidRPr="00741E01" w:rsidRDefault="00D16E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16E5D" w:rsidRPr="00741E01" w:rsidRDefault="00D16E5D" w:rsidP="00B76356">
            <w:pPr>
              <w:rPr>
                <w:lang w:val="ru-RU"/>
              </w:rPr>
            </w:pPr>
          </w:p>
        </w:tc>
      </w:tr>
    </w:tbl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u w:val="single"/>
          <w:lang w:val="ru-RU"/>
        </w:rPr>
        <w:t>23.02.15Невропатолог</w:t>
      </w:r>
      <w:r w:rsidRPr="00741E01">
        <w:rPr>
          <w:lang w:val="ru-RU"/>
        </w:rPr>
        <w:t>:  Начальные проявления дистальной диабетической полинейропатии н/к, сенсорная форма.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u w:val="single"/>
          <w:lang w:val="ru-RU"/>
        </w:rPr>
        <w:t>20.02.15Окулист</w:t>
      </w:r>
      <w:r w:rsidRPr="00741E01">
        <w:rPr>
          <w:lang w:val="ru-RU"/>
        </w:rPr>
        <w:t xml:space="preserve">: </w:t>
      </w:r>
      <w:smartTag w:uri="urn:schemas-microsoft-com:office:smarttags" w:element="place">
        <w:r w:rsidRPr="00741E01">
          <w:rPr>
            <w:lang w:val="en-US"/>
          </w:rPr>
          <w:t>VIS</w:t>
        </w:r>
      </w:smartTag>
      <w:r w:rsidRPr="00741E01">
        <w:rPr>
          <w:lang w:val="ru-RU"/>
        </w:rPr>
        <w:t xml:space="preserve"> </w:t>
      </w:r>
      <w:r w:rsidRPr="00741E01">
        <w:rPr>
          <w:lang w:val="en-US"/>
        </w:rPr>
        <w:t>OD</w:t>
      </w:r>
      <w:r w:rsidRPr="00741E01">
        <w:rPr>
          <w:lang w:val="ru-RU"/>
        </w:rPr>
        <w:t xml:space="preserve">=0,9   </w:t>
      </w:r>
      <w:r w:rsidRPr="00741E01">
        <w:rPr>
          <w:lang w:val="en-US"/>
        </w:rPr>
        <w:t>OS</w:t>
      </w:r>
      <w:r w:rsidRPr="00741E01">
        <w:rPr>
          <w:lang w:val="ru-RU"/>
        </w:rPr>
        <w:t xml:space="preserve">=  0,9  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 Д-з: Ангиопатия сосудов сетчатки ОИ.. 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u w:val="single"/>
          <w:lang w:val="ru-RU"/>
        </w:rPr>
        <w:t>20.02.15ЭКГ</w:t>
      </w:r>
      <w:r w:rsidRPr="00741E01">
        <w:rPr>
          <w:lang w:val="ru-RU"/>
        </w:rPr>
        <w:t xml:space="preserve">: ЧСС - 85уд/мин. Вольтаж сохранен.  Ритм синусовый. Эл. ось не отклонена влево. Позиция промежуточная. Гипертрофия левого желудочка. Диффузные изменения миокарда. 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u w:val="single"/>
          <w:lang w:val="ru-RU"/>
        </w:rPr>
        <w:t>24.02.15Кардиолог</w:t>
      </w:r>
      <w:r w:rsidRPr="00741E01">
        <w:rPr>
          <w:lang w:val="ru-RU"/>
        </w:rPr>
        <w:t>: Гипертоническая болезнь II стадии III степени. Гипертензивное сердце СН I. Риск 4.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u w:val="single"/>
          <w:lang w:val="ru-RU"/>
        </w:rPr>
        <w:t>23.02.15Ангиохирург</w:t>
      </w:r>
      <w:r w:rsidRPr="00741E01">
        <w:rPr>
          <w:lang w:val="ru-RU"/>
        </w:rPr>
        <w:t>: Диаб. ангиопатия артерий н/к.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u w:val="single"/>
          <w:lang w:val="ru-RU"/>
        </w:rPr>
        <w:t>04.03.15Гастроэнтеролог</w:t>
      </w:r>
      <w:r w:rsidRPr="00741E01">
        <w:rPr>
          <w:lang w:val="ru-RU"/>
        </w:rPr>
        <w:t>: Хронический панкреатит с нарушением инкреторной  функции. Жировая дистрофия печени. Гепатомегалия. Хронический холецистит с гипомоторной дискинезией желчных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u w:val="single"/>
          <w:lang w:val="ru-RU"/>
        </w:rPr>
        <w:t>02.03.15УЗИ</w:t>
      </w:r>
      <w:r w:rsidRPr="00741E01">
        <w:rPr>
          <w:lang w:val="ru-RU"/>
        </w:rPr>
        <w:t xml:space="preserve">: Заключение: Эхопризнаки изменений диффузного типа в паренхиме печени с увеличением её размеров без признаков портальной гипертензии, перегиба желчного пузыря в в/3 и области шейки, застоя  желчном пузыре, мелких конкрементов в правой почке, микролитов в почках. 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u w:val="single"/>
          <w:lang w:val="ru-RU"/>
        </w:rPr>
        <w:t>20.02.15УЗИ щит. железы</w:t>
      </w:r>
      <w:r w:rsidRPr="00741E01">
        <w:rPr>
          <w:lang w:val="ru-RU"/>
        </w:rPr>
        <w:t>: Пр д. V =  7,7см</w:t>
      </w:r>
      <w:r w:rsidRPr="00741E01">
        <w:rPr>
          <w:vertAlign w:val="superscript"/>
          <w:lang w:val="ru-RU"/>
        </w:rPr>
        <w:t>3</w:t>
      </w:r>
      <w:r w:rsidRPr="00741E01">
        <w:rPr>
          <w:lang w:val="ru-RU"/>
        </w:rPr>
        <w:t>; лев. д. V = 8,0 см</w:t>
      </w:r>
      <w:r w:rsidRPr="00741E01">
        <w:rPr>
          <w:vertAlign w:val="superscript"/>
          <w:lang w:val="ru-RU"/>
        </w:rPr>
        <w:t>3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r w:rsidRPr="00741E01">
        <w:rPr>
          <w:u w:val="single"/>
          <w:lang w:val="ru-RU"/>
        </w:rPr>
        <w:t>Лечение:</w:t>
      </w:r>
      <w:r w:rsidRPr="00741E01">
        <w:rPr>
          <w:lang w:val="ru-RU"/>
        </w:rPr>
        <w:t xml:space="preserve"> Генсулин R, Генсулин Н, олтар, сиофор, нолипрел, небилет, диапирид, эналаприл,  диалипон, виатксон, тивортин, эссенциале, </w:t>
      </w:r>
    </w:p>
    <w:p w:rsidR="00D16E5D" w:rsidRPr="00741E01" w:rsidRDefault="00D16E5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41E01">
        <w:rPr>
          <w:u w:val="single"/>
          <w:lang w:val="ru-RU"/>
        </w:rPr>
        <w:t>Состояние больного при выписке</w:t>
      </w:r>
      <w:r w:rsidRPr="00741E01">
        <w:rPr>
          <w:lang w:val="ru-RU"/>
        </w:rPr>
        <w:t xml:space="preserve">: СД компенсирован, уменьшились боли в н/к. АД 130/70 мм рт. ст. </w:t>
      </w:r>
    </w:p>
    <w:p w:rsidR="00D16E5D" w:rsidRPr="00741E01" w:rsidRDefault="00D16E5D">
      <w:pPr>
        <w:jc w:val="both"/>
        <w:rPr>
          <w:u w:val="single"/>
          <w:lang w:val="ru-RU"/>
        </w:rPr>
      </w:pPr>
      <w:r w:rsidRPr="00741E01">
        <w:rPr>
          <w:u w:val="single"/>
          <w:lang w:val="ru-RU"/>
        </w:rPr>
        <w:t>Рекомендовано</w:t>
      </w:r>
      <w:r w:rsidRPr="00741E01">
        <w:rPr>
          <w:lang w:val="ru-RU"/>
        </w:rPr>
        <w:t>:</w:t>
      </w:r>
    </w:p>
    <w:p w:rsidR="00D16E5D" w:rsidRPr="00741E01" w:rsidRDefault="00D16E5D">
      <w:pPr>
        <w:numPr>
          <w:ilvl w:val="0"/>
          <w:numId w:val="2"/>
        </w:numPr>
        <w:jc w:val="both"/>
        <w:rPr>
          <w:lang w:val="ru-RU"/>
        </w:rPr>
      </w:pPr>
      <w:r w:rsidRPr="00741E01">
        <w:rPr>
          <w:lang w:val="ru-RU"/>
        </w:rPr>
        <w:t>«Д» наблюдение эндокринолога, уч. терапевта по м\жит.</w:t>
      </w:r>
    </w:p>
    <w:p w:rsidR="00D16E5D" w:rsidRPr="00741E01" w:rsidRDefault="00D16E5D">
      <w:pPr>
        <w:numPr>
          <w:ilvl w:val="0"/>
          <w:numId w:val="2"/>
        </w:numPr>
        <w:jc w:val="both"/>
        <w:rPr>
          <w:lang w:val="ru-RU"/>
        </w:rPr>
      </w:pPr>
      <w:r w:rsidRPr="00741E01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16E5D" w:rsidRPr="00741E01" w:rsidRDefault="00D16E5D">
      <w:pPr>
        <w:numPr>
          <w:ilvl w:val="0"/>
          <w:numId w:val="2"/>
        </w:numPr>
        <w:jc w:val="both"/>
        <w:rPr>
          <w:lang w:val="ru-RU"/>
        </w:rPr>
      </w:pPr>
      <w:r w:rsidRPr="00741E01">
        <w:rPr>
          <w:lang w:val="ru-RU"/>
        </w:rPr>
        <w:t xml:space="preserve">Инсулинотерапия: Генсулин Н  п/з-26 ед., п/уж -22 ед., Генсулин R  п/з-10 ед . п/уж-12 </w:t>
      </w:r>
    </w:p>
    <w:p w:rsidR="00D16E5D" w:rsidRPr="00741E01" w:rsidRDefault="00D16E5D" w:rsidP="007E6EDD">
      <w:pPr>
        <w:ind w:left="435"/>
        <w:jc w:val="both"/>
        <w:rPr>
          <w:lang w:val="ru-RU"/>
        </w:rPr>
      </w:pPr>
      <w:r w:rsidRPr="00741E01">
        <w:rPr>
          <w:lang w:val="ru-RU"/>
        </w:rPr>
        <w:t>диаформин (сиофор,  глюкофаж) 850- 1т. *2р/сут. Контроль печеночных проб в динамике ,при росте печеночных проб отменить сиофор.</w:t>
      </w:r>
    </w:p>
    <w:p w:rsidR="00D16E5D" w:rsidRPr="00741E01" w:rsidRDefault="00D16E5D">
      <w:pPr>
        <w:numPr>
          <w:ilvl w:val="0"/>
          <w:numId w:val="2"/>
        </w:numPr>
        <w:jc w:val="both"/>
        <w:rPr>
          <w:lang w:val="ru-RU"/>
        </w:rPr>
      </w:pPr>
      <w:r w:rsidRPr="00741E01">
        <w:rPr>
          <w:lang w:val="ru-RU"/>
        </w:rPr>
        <w:t>Контроль глик. гемоглобина 1 раз в 6 мес., микроальбуминурии 1р. в 6 мес.</w:t>
      </w:r>
    </w:p>
    <w:p w:rsidR="00D16E5D" w:rsidRPr="00741E01" w:rsidRDefault="00D16E5D">
      <w:pPr>
        <w:numPr>
          <w:ilvl w:val="0"/>
          <w:numId w:val="2"/>
        </w:numPr>
        <w:jc w:val="both"/>
        <w:rPr>
          <w:lang w:val="ru-RU"/>
        </w:rPr>
      </w:pPr>
      <w:r w:rsidRPr="00741E01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D16E5D" w:rsidRPr="00741E01" w:rsidRDefault="00D16E5D">
      <w:pPr>
        <w:numPr>
          <w:ilvl w:val="0"/>
          <w:numId w:val="2"/>
        </w:numPr>
        <w:jc w:val="both"/>
        <w:rPr>
          <w:lang w:val="ru-RU"/>
        </w:rPr>
      </w:pPr>
      <w:r w:rsidRPr="00741E0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16E5D" w:rsidRPr="00741E01" w:rsidRDefault="00D16E5D" w:rsidP="00C750A5">
      <w:pPr>
        <w:numPr>
          <w:ilvl w:val="0"/>
          <w:numId w:val="2"/>
        </w:numPr>
        <w:jc w:val="both"/>
        <w:rPr>
          <w:lang w:val="ru-RU"/>
        </w:rPr>
      </w:pPr>
      <w:r w:rsidRPr="00741E01">
        <w:rPr>
          <w:lang w:val="ru-RU"/>
        </w:rPr>
        <w:t xml:space="preserve">Рек. кардиолога: небилет 1,25-1р/сут, нолипрел форте 1т*утром, Контроль АД, ЭКГ. </w:t>
      </w:r>
    </w:p>
    <w:p w:rsidR="00D16E5D" w:rsidRPr="00741E01" w:rsidRDefault="00D16E5D" w:rsidP="00503C44">
      <w:pPr>
        <w:numPr>
          <w:ilvl w:val="0"/>
          <w:numId w:val="2"/>
        </w:numPr>
        <w:jc w:val="both"/>
        <w:rPr>
          <w:lang w:val="ru-RU"/>
        </w:rPr>
      </w:pPr>
      <w:r w:rsidRPr="00741E01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D16E5D" w:rsidRPr="00741E01" w:rsidRDefault="00D16E5D">
      <w:pPr>
        <w:numPr>
          <w:ilvl w:val="0"/>
          <w:numId w:val="2"/>
        </w:numPr>
        <w:jc w:val="both"/>
        <w:rPr>
          <w:lang w:val="ru-RU"/>
        </w:rPr>
      </w:pPr>
      <w:r w:rsidRPr="00741E01">
        <w:rPr>
          <w:lang w:val="ru-RU"/>
        </w:rPr>
        <w:t>УЗИ щит. железы 1р. в год. Определить ТТГ ,Атк ТПО в  энд.диспансере отказался.</w:t>
      </w:r>
    </w:p>
    <w:p w:rsidR="00D16E5D" w:rsidRPr="00741E01" w:rsidRDefault="00D16E5D" w:rsidP="00CA5BEE">
      <w:pPr>
        <w:numPr>
          <w:ilvl w:val="0"/>
          <w:numId w:val="2"/>
        </w:numPr>
        <w:jc w:val="both"/>
        <w:rPr>
          <w:lang w:val="ru-RU"/>
        </w:rPr>
      </w:pPr>
      <w:r w:rsidRPr="00741E01">
        <w:rPr>
          <w:lang w:val="ru-RU"/>
        </w:rPr>
        <w:t xml:space="preserve">Рек. гастроэнтеролога: стол №5, режим питания, УДХК (урсохол, укрлив) 250 мг 2 к на ночь 2 нес, диалипон, 600 1т 1 мес, контр УЗИ ОБП через 3 мес. Контр печеночных поб, коагулограмы через 1 мес. Наблюдение гастроэнтеролога по м\ж. </w:t>
      </w:r>
    </w:p>
    <w:p w:rsidR="00D16E5D" w:rsidRPr="00741E01" w:rsidRDefault="00D16E5D" w:rsidP="00A9598B">
      <w:pPr>
        <w:numPr>
          <w:ilvl w:val="0"/>
          <w:numId w:val="2"/>
        </w:numPr>
        <w:jc w:val="both"/>
        <w:rPr>
          <w:lang w:val="ru-RU"/>
        </w:rPr>
      </w:pPr>
      <w:r w:rsidRPr="00741E01">
        <w:rPr>
          <w:lang w:val="ru-RU"/>
        </w:rPr>
        <w:t xml:space="preserve">Б/л серия. АГВ  №   234762     с 20 .02.15 по 06 .03.15. К труду 07 .03.15. </w:t>
      </w:r>
    </w:p>
    <w:p w:rsidR="00D16E5D" w:rsidRPr="00741E01" w:rsidRDefault="00D16E5D" w:rsidP="00A9598B">
      <w:pPr>
        <w:ind w:left="435"/>
        <w:jc w:val="both"/>
        <w:rPr>
          <w:lang w:val="ru-RU"/>
        </w:rPr>
      </w:pPr>
    </w:p>
    <w:p w:rsidR="00D16E5D" w:rsidRPr="00741E01" w:rsidRDefault="00D16E5D">
      <w:pPr>
        <w:jc w:val="both"/>
        <w:rPr>
          <w:b/>
          <w:lang w:val="ru-RU"/>
        </w:rPr>
      </w:pPr>
    </w:p>
    <w:p w:rsidR="00D16E5D" w:rsidRPr="00741E01" w:rsidRDefault="00D16E5D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741E01">
        <w:rPr>
          <w:sz w:val="24"/>
          <w:szCs w:val="24"/>
        </w:rPr>
        <w:t xml:space="preserve">Леч. врач  Соловьюк Е.А. </w:t>
      </w:r>
    </w:p>
    <w:p w:rsidR="00D16E5D" w:rsidRPr="00741E01" w:rsidRDefault="00D16E5D" w:rsidP="004468E8">
      <w:pPr>
        <w:jc w:val="both"/>
        <w:rPr>
          <w:lang w:val="ru-RU"/>
        </w:rPr>
      </w:pPr>
      <w:r w:rsidRPr="00741E01">
        <w:rPr>
          <w:lang w:val="ru-RU"/>
        </w:rPr>
        <w:t>Зав. отд.  Фещук И.А.</w:t>
      </w:r>
    </w:p>
    <w:p w:rsidR="00D16E5D" w:rsidRPr="00741E01" w:rsidRDefault="00D16E5D" w:rsidP="00CA5BEE">
      <w:pPr>
        <w:jc w:val="both"/>
        <w:rPr>
          <w:lang w:val="ru-RU"/>
        </w:rPr>
      </w:pPr>
      <w:r w:rsidRPr="00741E01">
        <w:rPr>
          <w:lang w:val="ru-RU"/>
        </w:rPr>
        <w:t xml:space="preserve">Нач. мед. Костина Т.К. </w:t>
      </w:r>
    </w:p>
    <w:p w:rsidR="00D16E5D" w:rsidRPr="00741E01" w:rsidRDefault="00D16E5D" w:rsidP="00992792">
      <w:pPr>
        <w:jc w:val="both"/>
        <w:rPr>
          <w:lang w:val="ru-RU"/>
        </w:rPr>
      </w:pPr>
    </w:p>
    <w:sectPr w:rsidR="00D16E5D" w:rsidRPr="00741E0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E5D" w:rsidRDefault="00D16E5D" w:rsidP="00080012">
      <w:r>
        <w:separator/>
      </w:r>
    </w:p>
  </w:endnote>
  <w:endnote w:type="continuationSeparator" w:id="1">
    <w:p w:rsidR="00D16E5D" w:rsidRDefault="00D16E5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E5D" w:rsidRDefault="00D16E5D" w:rsidP="00080012">
      <w:r>
        <w:separator/>
      </w:r>
    </w:p>
  </w:footnote>
  <w:footnote w:type="continuationSeparator" w:id="1">
    <w:p w:rsidR="00D16E5D" w:rsidRDefault="00D16E5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D16E5D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16E5D" w:rsidRPr="00244DF4" w:rsidRDefault="00D16E5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16E5D" w:rsidRPr="00244DF4" w:rsidRDefault="00D16E5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16E5D" w:rsidRPr="00244DF4" w:rsidRDefault="00D16E5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16E5D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16E5D" w:rsidRPr="00244DF4" w:rsidRDefault="00D16E5D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16E5D" w:rsidRPr="00244DF4" w:rsidRDefault="00D16E5D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16E5D" w:rsidRPr="00244DF4" w:rsidRDefault="00D16E5D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16E5D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16E5D" w:rsidRPr="00244DF4" w:rsidRDefault="00D16E5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16E5D" w:rsidRPr="00244DF4" w:rsidRDefault="00D16E5D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16E5D" w:rsidRPr="00244DF4" w:rsidRDefault="00D16E5D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16E5D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16E5D" w:rsidRPr="00080012" w:rsidRDefault="00D16E5D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16E5D" w:rsidRPr="00080012" w:rsidRDefault="00D16E5D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16E5D" w:rsidRPr="00080012" w:rsidRDefault="00D16E5D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16E5D" w:rsidRDefault="00D16E5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D743B"/>
    <w:rsid w:val="00110FA9"/>
    <w:rsid w:val="00122448"/>
    <w:rsid w:val="001229C1"/>
    <w:rsid w:val="00127FBF"/>
    <w:rsid w:val="0013473C"/>
    <w:rsid w:val="0013664D"/>
    <w:rsid w:val="0014590D"/>
    <w:rsid w:val="00150B5F"/>
    <w:rsid w:val="0015197A"/>
    <w:rsid w:val="001546D7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5D5"/>
    <w:rsid w:val="001A6BA7"/>
    <w:rsid w:val="001A6C3E"/>
    <w:rsid w:val="001B121D"/>
    <w:rsid w:val="001B1BA9"/>
    <w:rsid w:val="001B2539"/>
    <w:rsid w:val="001B3CF8"/>
    <w:rsid w:val="001B54B5"/>
    <w:rsid w:val="001C15F7"/>
    <w:rsid w:val="001C1817"/>
    <w:rsid w:val="001C28C0"/>
    <w:rsid w:val="001D1983"/>
    <w:rsid w:val="001D24AD"/>
    <w:rsid w:val="001D455D"/>
    <w:rsid w:val="001E001E"/>
    <w:rsid w:val="001E010C"/>
    <w:rsid w:val="001E47FE"/>
    <w:rsid w:val="001F1811"/>
    <w:rsid w:val="001F2C35"/>
    <w:rsid w:val="001F6314"/>
    <w:rsid w:val="00200DA8"/>
    <w:rsid w:val="002024E9"/>
    <w:rsid w:val="002105BD"/>
    <w:rsid w:val="00210D8C"/>
    <w:rsid w:val="00216338"/>
    <w:rsid w:val="002200D4"/>
    <w:rsid w:val="00222CFE"/>
    <w:rsid w:val="0024168C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61FA"/>
    <w:rsid w:val="002F252F"/>
    <w:rsid w:val="002F5262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3B15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105E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111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1E01"/>
    <w:rsid w:val="00742661"/>
    <w:rsid w:val="00742C26"/>
    <w:rsid w:val="007465B9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3E9"/>
    <w:rsid w:val="00800152"/>
    <w:rsid w:val="0080267B"/>
    <w:rsid w:val="00805AE3"/>
    <w:rsid w:val="00810C55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509B"/>
    <w:rsid w:val="00912B9C"/>
    <w:rsid w:val="00914E6C"/>
    <w:rsid w:val="00915372"/>
    <w:rsid w:val="00923621"/>
    <w:rsid w:val="00924CD3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0DC5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09AA"/>
    <w:rsid w:val="00BF2D24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0331"/>
    <w:rsid w:val="00C74305"/>
    <w:rsid w:val="00C750A5"/>
    <w:rsid w:val="00C756D5"/>
    <w:rsid w:val="00C81BC9"/>
    <w:rsid w:val="00C86E5B"/>
    <w:rsid w:val="00C912CD"/>
    <w:rsid w:val="00CA1F73"/>
    <w:rsid w:val="00CA1FC8"/>
    <w:rsid w:val="00CA5BEE"/>
    <w:rsid w:val="00CA7E16"/>
    <w:rsid w:val="00CB08AD"/>
    <w:rsid w:val="00CB0938"/>
    <w:rsid w:val="00CB5FA2"/>
    <w:rsid w:val="00CB6657"/>
    <w:rsid w:val="00CB6700"/>
    <w:rsid w:val="00CB6B9C"/>
    <w:rsid w:val="00CE2CC3"/>
    <w:rsid w:val="00D06E48"/>
    <w:rsid w:val="00D1120A"/>
    <w:rsid w:val="00D147C8"/>
    <w:rsid w:val="00D15250"/>
    <w:rsid w:val="00D15C5C"/>
    <w:rsid w:val="00D16E5D"/>
    <w:rsid w:val="00D257A8"/>
    <w:rsid w:val="00D26C6C"/>
    <w:rsid w:val="00D27812"/>
    <w:rsid w:val="00D3141E"/>
    <w:rsid w:val="00D37D1F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0277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C7BFD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BFD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512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2</Pages>
  <Words>781</Words>
  <Characters>4454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12</cp:revision>
  <cp:lastPrinted>2015-03-06T09:15:00Z</cp:lastPrinted>
  <dcterms:created xsi:type="dcterms:W3CDTF">2015-03-04T11:26:00Z</dcterms:created>
  <dcterms:modified xsi:type="dcterms:W3CDTF">2015-03-06T09:15:00Z</dcterms:modified>
</cp:coreProperties>
</file>