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6E" w:rsidRPr="00FB4036" w:rsidRDefault="0062206E" w:rsidP="00FC5396">
      <w:pPr>
        <w:pStyle w:val="Heading4"/>
        <w:ind w:left="-567" w:right="-58"/>
        <w:rPr>
          <w:b w:val="0"/>
          <w:sz w:val="24"/>
          <w:szCs w:val="24"/>
        </w:rPr>
      </w:pPr>
      <w:r w:rsidRPr="00FB4036">
        <w:rPr>
          <w:b w:val="0"/>
          <w:sz w:val="24"/>
          <w:szCs w:val="24"/>
        </w:rPr>
        <w:t>Выписной эпикриз</w:t>
      </w:r>
    </w:p>
    <w:p w:rsidR="0062206E" w:rsidRPr="00FB4036" w:rsidRDefault="0062206E" w:rsidP="00FC5396">
      <w:pPr>
        <w:pStyle w:val="Heading4"/>
        <w:ind w:left="-567"/>
        <w:rPr>
          <w:b w:val="0"/>
          <w:sz w:val="24"/>
          <w:szCs w:val="24"/>
        </w:rPr>
      </w:pPr>
      <w:r w:rsidRPr="00FB4036">
        <w:rPr>
          <w:b w:val="0"/>
          <w:sz w:val="24"/>
          <w:szCs w:val="24"/>
        </w:rPr>
        <w:t>Из истории болезни №  272</w:t>
      </w:r>
    </w:p>
    <w:p w:rsidR="0062206E" w:rsidRPr="00FB4036" w:rsidRDefault="0062206E" w:rsidP="00FC5396">
      <w:pPr>
        <w:pStyle w:val="Heading5"/>
        <w:ind w:left="-567"/>
        <w:rPr>
          <w:sz w:val="24"/>
          <w:szCs w:val="24"/>
        </w:rPr>
      </w:pPr>
      <w:r w:rsidRPr="00FB4036">
        <w:rPr>
          <w:sz w:val="24"/>
          <w:szCs w:val="24"/>
        </w:rPr>
        <w:t>Ф.И.О: Лопухина Елена Анатольевна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Год рождения: 1982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Место жительства: г. Запорожье, пер Прибрежный, 12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Место работы: н/р, инв Ш гр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Находился на лечении с   25.02.15 по   11.03.15 в  энд. отд.</w:t>
      </w:r>
    </w:p>
    <w:p w:rsidR="0062206E" w:rsidRPr="00FB4036" w:rsidRDefault="0062206E" w:rsidP="00E34B69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Диагноз:</w:t>
      </w:r>
      <w:r w:rsidRPr="00FB403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IIст, субклиническое течение.  ХБП I ст. Диабетическая нефропатия III ст. Аутоиммунный тиреоидит, без увеличения объема щит. железы. Эутиреоз. НЦД по смешанному типу.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 xml:space="preserve">Жалобы при поступлении </w:t>
      </w:r>
      <w:r w:rsidRPr="00FB4036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головокружение.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Краткий анамнез</w:t>
      </w:r>
      <w:r w:rsidRPr="00FB4036">
        <w:rPr>
          <w:lang w:val="ru-RU"/>
        </w:rPr>
        <w:t>: СД выявлен в 2006г в кетоацидотическом состяонии. Течение заболевания лабильное, в анамнезе частые  гипогликемические состояния. Комы отрицает. С начала заболевания инсулинотерпия (Хумодар Р100Р, Хумодар Б100Р). В 2007 в связи  отсутствием компенсации, гипогликемическими состояниями переведена на Эпайдра, Лантус.  В наст. время принимает:  Эпайдра п/з- 14ед., п/о- 14ед., п/у- 14ед., Лантус 22.00 – 31 ед. Гликемия –2,9-12,8 ммоль/л. НвАIс -  8,9% от 10.2014 . Последнее стац. лечение  в 2013г. Боли в н/к в течение 2 лет. С 2013 АИТ  АТ ТПО –129,4  (0-30) МЕ/мл,ТТГ- 0,8 (0-30). Госпитализирована  в обл. энд. диспансер для коррекции инсулинотерапии,  лечения хр. осложнений СД.</w:t>
      </w:r>
    </w:p>
    <w:p w:rsidR="0062206E" w:rsidRPr="00FB4036" w:rsidRDefault="0062206E" w:rsidP="00FC5396">
      <w:pPr>
        <w:ind w:left="-567"/>
        <w:jc w:val="both"/>
        <w:rPr>
          <w:u w:val="single"/>
          <w:lang w:val="ru-RU"/>
        </w:rPr>
      </w:pPr>
      <w:r w:rsidRPr="00FB4036">
        <w:rPr>
          <w:u w:val="single"/>
          <w:lang w:val="ru-RU"/>
        </w:rPr>
        <w:t>Данные лабораторных исследований.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26.02.15 Общ. ан. крови Нв – 139 г/л  эритр –4,4  лейк –7,5  СОЭ –5  мм/час  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э-2 %    п-1 %   с- 64%   л-  30%   м-3 % 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26.02.15 Биохимия: СКФ –122,5 мл./мин., хол –6,4 тригл – 1,11ХСЛПВП -1,90 ХСЛПНП – 3,9Катер -2,9 мочевина –6,4  креатинин –71   бил общ – 13,0 бил пр – 3,1 тим –1,4  АСТ – 0,33  АЛТ –0,35  ммоль/л;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27.02.15 Глик. гемоглобин -10,5 %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26.02.15 Анализ крови на RW- отр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>06.03.15ТТГ – 1,1  (0,3-4,0) Мме/л</w:t>
      </w:r>
    </w:p>
    <w:p w:rsidR="0062206E" w:rsidRPr="00FB4036" w:rsidRDefault="0062206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B4036">
        <w:rPr>
          <w:b w:val="0"/>
          <w:sz w:val="24"/>
          <w:szCs w:val="24"/>
        </w:rPr>
        <w:t>26.02.15 Общ. ан. мочи уд вес 1026  лейк – 1-3  в п/зр белок – отр  ацетон –отр;  эпит. пл. - ум; эпит. перех. -  в п/зр</w:t>
      </w:r>
    </w:p>
    <w:p w:rsidR="0062206E" w:rsidRPr="00FB4036" w:rsidRDefault="0062206E" w:rsidP="00FC5396">
      <w:pPr>
        <w:ind w:left="-567"/>
        <w:rPr>
          <w:lang w:val="ru-RU"/>
        </w:rPr>
      </w:pPr>
      <w:r w:rsidRPr="00FB4036">
        <w:rPr>
          <w:lang w:val="ru-RU"/>
        </w:rPr>
        <w:t>27.02.15 Суточная глюкозурия –0,95  %;   Суточная протеинурия –  отр</w:t>
      </w:r>
    </w:p>
    <w:p w:rsidR="0062206E" w:rsidRPr="00FB4036" w:rsidRDefault="0062206E" w:rsidP="00FC5396">
      <w:pPr>
        <w:pStyle w:val="Heading5"/>
        <w:ind w:left="-567"/>
        <w:rPr>
          <w:sz w:val="24"/>
          <w:szCs w:val="24"/>
        </w:rPr>
      </w:pPr>
      <w:r w:rsidRPr="00FB4036">
        <w:rPr>
          <w:sz w:val="24"/>
          <w:szCs w:val="24"/>
        </w:rPr>
        <w:t>27.02.15 Микроальбуминурия –45,6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 xml:space="preserve">Гликемический </w:t>
            </w:r>
          </w:p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22.00</w:t>
            </w: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3,1</w:t>
            </w: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</w:tr>
      <w:tr w:rsidR="0062206E" w:rsidRPr="00FB4036" w:rsidTr="00B76356">
        <w:tc>
          <w:tcPr>
            <w:tcW w:w="2518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206E" w:rsidRPr="00FB4036" w:rsidRDefault="0062206E" w:rsidP="00B76356">
            <w:pPr>
              <w:rPr>
                <w:lang w:val="ru-RU"/>
              </w:rPr>
            </w:pPr>
            <w:r w:rsidRPr="00FB403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206E" w:rsidRPr="00FB4036" w:rsidRDefault="0062206E" w:rsidP="00B76356">
            <w:pPr>
              <w:rPr>
                <w:lang w:val="ru-RU"/>
              </w:rPr>
            </w:pPr>
          </w:p>
        </w:tc>
      </w:tr>
    </w:tbl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26.0.215Невропатолог</w:t>
      </w:r>
      <w:r w:rsidRPr="00FB4036">
        <w:rPr>
          <w:lang w:val="ru-RU"/>
        </w:rPr>
        <w:t xml:space="preserve">: Хроническая дистальная диабетическая полинейропатия н/к IIст, субклиническое течение. 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26.02.15Окулист</w:t>
      </w:r>
      <w:r w:rsidRPr="00FB4036">
        <w:rPr>
          <w:lang w:val="ru-RU"/>
        </w:rPr>
        <w:t xml:space="preserve">: </w:t>
      </w:r>
      <w:smartTag w:uri="urn:schemas-microsoft-com:office:smarttags" w:element="place">
        <w:r w:rsidRPr="00FB4036">
          <w:rPr>
            <w:lang w:val="en-US"/>
          </w:rPr>
          <w:t>VIS</w:t>
        </w:r>
      </w:smartTag>
      <w:r w:rsidRPr="00FB4036">
        <w:rPr>
          <w:lang w:val="ru-RU"/>
        </w:rPr>
        <w:t xml:space="preserve"> </w:t>
      </w:r>
      <w:r w:rsidRPr="00FB4036">
        <w:rPr>
          <w:lang w:val="en-US"/>
        </w:rPr>
        <w:t>OD</w:t>
      </w:r>
      <w:r w:rsidRPr="00FB4036">
        <w:rPr>
          <w:lang w:val="ru-RU"/>
        </w:rPr>
        <w:t xml:space="preserve">=  0,9 </w:t>
      </w:r>
      <w:r w:rsidRPr="00FB4036">
        <w:rPr>
          <w:lang w:val="en-US"/>
        </w:rPr>
        <w:t>OS</w:t>
      </w:r>
      <w:r w:rsidRPr="00FB4036">
        <w:rPr>
          <w:lang w:val="ru-RU"/>
        </w:rPr>
        <w:t xml:space="preserve">=  0,9 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25.02.15ЭКГ</w:t>
      </w:r>
      <w:r w:rsidRPr="00FB4036">
        <w:rPr>
          <w:lang w:val="ru-RU"/>
        </w:rPr>
        <w:t xml:space="preserve">: ЧСС -75 уд/мин. Вольтаж сохранен.  Ритм синусовый. Эл. ось не отклонена. Позиция  полувертикальная. Гипертрофия левого желудочка. Неполная блокада ПНПГ.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26.02.15Кардиолог</w:t>
      </w:r>
      <w:r w:rsidRPr="00FB4036">
        <w:rPr>
          <w:lang w:val="ru-RU"/>
        </w:rPr>
        <w:t>:  НЦД по смешанному типу.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26.02.15Ангиохирург</w:t>
      </w:r>
      <w:r w:rsidRPr="00FB4036">
        <w:rPr>
          <w:lang w:val="ru-RU"/>
        </w:rPr>
        <w:t>: Диаб. ангиопатия артерий н/к.</w:t>
      </w:r>
    </w:p>
    <w:p w:rsidR="0062206E" w:rsidRPr="00FB4036" w:rsidRDefault="0062206E" w:rsidP="00FC5396">
      <w:pPr>
        <w:ind w:left="-567"/>
        <w:jc w:val="both"/>
        <w:rPr>
          <w:u w:val="single"/>
          <w:lang w:val="ru-RU"/>
        </w:rPr>
      </w:pPr>
      <w:r w:rsidRPr="00FB4036">
        <w:rPr>
          <w:u w:val="single"/>
          <w:lang w:val="ru-RU"/>
        </w:rPr>
        <w:t>27.02.15РВГ:</w:t>
      </w:r>
      <w:r w:rsidRPr="00FB4036">
        <w:rPr>
          <w:lang w:val="ru-RU"/>
        </w:rPr>
        <w:t xml:space="preserve"> Нарушение кровообращения I ст. с обеих сторон, тонус сосудов N.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26.02.15УЗИ щит. железы</w:t>
      </w:r>
      <w:r w:rsidRPr="00FB4036">
        <w:rPr>
          <w:lang w:val="ru-RU"/>
        </w:rPr>
        <w:t>: Пр д. V =5,6 см</w:t>
      </w:r>
      <w:r w:rsidRPr="00FB4036">
        <w:rPr>
          <w:vertAlign w:val="superscript"/>
          <w:lang w:val="ru-RU"/>
        </w:rPr>
        <w:t>3</w:t>
      </w:r>
      <w:r w:rsidRPr="00FB4036">
        <w:rPr>
          <w:lang w:val="ru-RU"/>
        </w:rPr>
        <w:t>; лев. д. V = 4,9 см</w:t>
      </w:r>
      <w:r w:rsidRPr="00FB4036">
        <w:rPr>
          <w:vertAlign w:val="superscript"/>
          <w:lang w:val="ru-RU"/>
        </w:rPr>
        <w:t>3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Перешеек –0,49 см.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 мелкий фиброз. Регионарные л/узлы  не визуализируются. Закл.: Диффузные изменения паренхимы. 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r w:rsidRPr="00FB4036">
        <w:rPr>
          <w:u w:val="single"/>
          <w:lang w:val="ru-RU"/>
        </w:rPr>
        <w:t>Лечение:</w:t>
      </w:r>
      <w:r w:rsidRPr="00FB4036">
        <w:rPr>
          <w:lang w:val="ru-RU"/>
        </w:rPr>
        <w:t xml:space="preserve"> Эпайдра, Лантус,  нейрорубин, актовегин, нуклео ЦМФ,берлитион.</w:t>
      </w:r>
    </w:p>
    <w:p w:rsidR="0062206E" w:rsidRPr="00FB4036" w:rsidRDefault="0062206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4036">
        <w:rPr>
          <w:u w:val="single"/>
          <w:lang w:val="ru-RU"/>
        </w:rPr>
        <w:t>Состояние больного при выписке</w:t>
      </w:r>
      <w:r w:rsidRPr="00FB4036">
        <w:rPr>
          <w:lang w:val="ru-RU"/>
        </w:rPr>
        <w:t xml:space="preserve">: СД компенсирован, уменьшились боли в н/к. АД130/70  мм рт. ст. </w:t>
      </w:r>
    </w:p>
    <w:p w:rsidR="0062206E" w:rsidRPr="00FB4036" w:rsidRDefault="0062206E">
      <w:pPr>
        <w:jc w:val="both"/>
        <w:rPr>
          <w:u w:val="single"/>
          <w:lang w:val="ru-RU"/>
        </w:rPr>
      </w:pPr>
      <w:r w:rsidRPr="00FB4036">
        <w:rPr>
          <w:u w:val="single"/>
          <w:lang w:val="ru-RU"/>
        </w:rPr>
        <w:t>Рекомендовано</w:t>
      </w:r>
      <w:r w:rsidRPr="00FB4036">
        <w:rPr>
          <w:lang w:val="ru-RU"/>
        </w:rPr>
        <w:t>: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«Д» наблюдение эндокринолога, уч. терапевта по м\жит.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Инсулинотерапия:   Эпайдра п/з-12-14 ед., п/о- 12-14ед., п/уж -10-12 ед.,  Лантус 22.00  31-32 ед.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Контроль глик. гемоглобина 1 раз в 6 мес., микроальбуминурии 1р. в 6 мес.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2206E" w:rsidRPr="00FB4036" w:rsidRDefault="0062206E" w:rsidP="00836E0A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Рек. кардиолога: тиотриазолин 200мг *3р/д. Контроль АД, ЭКГ. 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Эналаприл2, 5 мг утром-курсами. Контр. АД. </w:t>
      </w:r>
    </w:p>
    <w:p w:rsidR="0062206E" w:rsidRPr="00FB4036" w:rsidRDefault="0062206E" w:rsidP="00503C44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Берлитион 600 мг/сут. 2-3 мес., нейрорубин форте 1т./сут., (мильгамма 1т.*3р/д., витаксон 1т. *3р/д.) 1 мес., актовегин 200 мг *2р/д. 1 мес.</w:t>
      </w:r>
    </w:p>
    <w:p w:rsidR="0062206E" w:rsidRPr="00FB4036" w:rsidRDefault="0062206E" w:rsidP="00E9696F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Рек. невропатолога келтикан 1т.*3р/д. 1 мес 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>УЗИ щит. железы 1р. в год. ТТГ 1 р в 6 мес.</w:t>
      </w:r>
    </w:p>
    <w:p w:rsidR="0062206E" w:rsidRPr="00FB4036" w:rsidRDefault="0062206E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Рек. окулиста: слезавит 1т.*1р/д. </w:t>
      </w:r>
    </w:p>
    <w:p w:rsidR="0062206E" w:rsidRPr="00FB4036" w:rsidRDefault="0062206E" w:rsidP="00FB4036">
      <w:pPr>
        <w:numPr>
          <w:ilvl w:val="0"/>
          <w:numId w:val="2"/>
        </w:numPr>
        <w:jc w:val="both"/>
        <w:rPr>
          <w:lang w:val="ru-RU"/>
        </w:rPr>
      </w:pPr>
      <w:r w:rsidRPr="00FB403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62206E" w:rsidRPr="00FB4036" w:rsidRDefault="0062206E" w:rsidP="00A9598B">
      <w:pPr>
        <w:ind w:left="435"/>
        <w:jc w:val="both"/>
        <w:rPr>
          <w:lang w:val="ru-RU"/>
        </w:rPr>
      </w:pPr>
    </w:p>
    <w:p w:rsidR="0062206E" w:rsidRPr="00FB4036" w:rsidRDefault="0062206E">
      <w:pPr>
        <w:jc w:val="both"/>
        <w:rPr>
          <w:b/>
          <w:lang w:val="ru-RU"/>
        </w:rPr>
      </w:pPr>
    </w:p>
    <w:p w:rsidR="0062206E" w:rsidRPr="00FB4036" w:rsidRDefault="0062206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B4036">
        <w:rPr>
          <w:sz w:val="24"/>
          <w:szCs w:val="24"/>
        </w:rPr>
        <w:t xml:space="preserve">Леч. врач  Соловьюк Е.А. </w:t>
      </w:r>
    </w:p>
    <w:p w:rsidR="0062206E" w:rsidRPr="00FB4036" w:rsidRDefault="0062206E" w:rsidP="004468E8">
      <w:pPr>
        <w:jc w:val="both"/>
        <w:rPr>
          <w:lang w:val="ru-RU"/>
        </w:rPr>
      </w:pPr>
      <w:r w:rsidRPr="00FB4036">
        <w:rPr>
          <w:lang w:val="ru-RU"/>
        </w:rPr>
        <w:t>Зав. отд.  Фещук И.А.</w:t>
      </w:r>
    </w:p>
    <w:p w:rsidR="0062206E" w:rsidRPr="00FB4036" w:rsidRDefault="0062206E" w:rsidP="0043407B">
      <w:pPr>
        <w:jc w:val="both"/>
        <w:rPr>
          <w:lang w:val="ru-RU"/>
        </w:rPr>
      </w:pPr>
      <w:r w:rsidRPr="00FB4036">
        <w:rPr>
          <w:lang w:val="ru-RU"/>
        </w:rPr>
        <w:t xml:space="preserve">Нач. мед. Костина Т.К. </w:t>
      </w:r>
    </w:p>
    <w:p w:rsidR="0062206E" w:rsidRPr="00FB4036" w:rsidRDefault="0062206E" w:rsidP="00992792">
      <w:pPr>
        <w:jc w:val="both"/>
        <w:rPr>
          <w:lang w:val="ru-RU"/>
        </w:rPr>
      </w:pPr>
    </w:p>
    <w:sectPr w:rsidR="0062206E" w:rsidRPr="00FB403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06E" w:rsidRDefault="0062206E" w:rsidP="00080012">
      <w:r>
        <w:separator/>
      </w:r>
    </w:p>
  </w:endnote>
  <w:endnote w:type="continuationSeparator" w:id="1">
    <w:p w:rsidR="0062206E" w:rsidRDefault="006220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06E" w:rsidRDefault="0062206E" w:rsidP="00080012">
      <w:r>
        <w:separator/>
      </w:r>
    </w:p>
  </w:footnote>
  <w:footnote w:type="continuationSeparator" w:id="1">
    <w:p w:rsidR="0062206E" w:rsidRDefault="006220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2206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2206E" w:rsidRPr="00244DF4" w:rsidRDefault="006220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2206E" w:rsidRPr="00244DF4" w:rsidRDefault="006220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2206E" w:rsidRPr="00244DF4" w:rsidRDefault="006220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2206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2206E" w:rsidRPr="00244DF4" w:rsidRDefault="0062206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206E" w:rsidRPr="00244DF4" w:rsidRDefault="006220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206E" w:rsidRPr="00244DF4" w:rsidRDefault="006220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2206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2206E" w:rsidRPr="00244DF4" w:rsidRDefault="006220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2206E" w:rsidRPr="00244DF4" w:rsidRDefault="006220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2206E" w:rsidRPr="00244DF4" w:rsidRDefault="0062206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2206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2206E" w:rsidRPr="00080012" w:rsidRDefault="0062206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2206E" w:rsidRPr="00080012" w:rsidRDefault="0062206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2206E" w:rsidRPr="00080012" w:rsidRDefault="0062206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2206E" w:rsidRDefault="0062206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646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EF3"/>
    <w:rsid w:val="0024238F"/>
    <w:rsid w:val="002433BD"/>
    <w:rsid w:val="00244DF4"/>
    <w:rsid w:val="00250693"/>
    <w:rsid w:val="00252A5E"/>
    <w:rsid w:val="00253E48"/>
    <w:rsid w:val="0025477A"/>
    <w:rsid w:val="002569D5"/>
    <w:rsid w:val="00256F1B"/>
    <w:rsid w:val="00257BA8"/>
    <w:rsid w:val="002712A5"/>
    <w:rsid w:val="0027197C"/>
    <w:rsid w:val="00272FD2"/>
    <w:rsid w:val="002759B8"/>
    <w:rsid w:val="002812EA"/>
    <w:rsid w:val="002A19A6"/>
    <w:rsid w:val="002A20EE"/>
    <w:rsid w:val="002B3AC8"/>
    <w:rsid w:val="002C0E55"/>
    <w:rsid w:val="002C5DBB"/>
    <w:rsid w:val="002E3A95"/>
    <w:rsid w:val="002F252F"/>
    <w:rsid w:val="002F6A20"/>
    <w:rsid w:val="00306D8F"/>
    <w:rsid w:val="003076C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6F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07B"/>
    <w:rsid w:val="00434453"/>
    <w:rsid w:val="00442070"/>
    <w:rsid w:val="00444BAB"/>
    <w:rsid w:val="004468E8"/>
    <w:rsid w:val="00447E50"/>
    <w:rsid w:val="004529B5"/>
    <w:rsid w:val="00453390"/>
    <w:rsid w:val="0045564C"/>
    <w:rsid w:val="00470FF8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206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6C64"/>
    <w:rsid w:val="00677458"/>
    <w:rsid w:val="006839E3"/>
    <w:rsid w:val="006961E9"/>
    <w:rsid w:val="006965C5"/>
    <w:rsid w:val="006A5CDF"/>
    <w:rsid w:val="006B4D99"/>
    <w:rsid w:val="006C2DE8"/>
    <w:rsid w:val="006F2FB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90E"/>
    <w:rsid w:val="007D1FB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BB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B6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989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403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877D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7D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34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697</Words>
  <Characters>3976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2015-03-11T11:33:00Z</cp:lastPrinted>
  <dcterms:created xsi:type="dcterms:W3CDTF">2015-03-11T07:05:00Z</dcterms:created>
  <dcterms:modified xsi:type="dcterms:W3CDTF">2015-03-11T11:35:00Z</dcterms:modified>
</cp:coreProperties>
</file>