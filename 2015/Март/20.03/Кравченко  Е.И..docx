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3A" w:rsidRPr="00AD7C53" w:rsidRDefault="00DE693A" w:rsidP="00FC5396">
      <w:pPr>
        <w:pStyle w:val="Heading4"/>
        <w:ind w:left="-567" w:right="-58"/>
        <w:rPr>
          <w:b w:val="0"/>
          <w:sz w:val="24"/>
          <w:szCs w:val="24"/>
        </w:rPr>
      </w:pPr>
      <w:r w:rsidRPr="00AD7C53">
        <w:rPr>
          <w:b w:val="0"/>
          <w:sz w:val="24"/>
          <w:szCs w:val="24"/>
        </w:rPr>
        <w:t>Выписной эпикриз</w:t>
      </w:r>
    </w:p>
    <w:p w:rsidR="00DE693A" w:rsidRPr="00AD7C53" w:rsidRDefault="00DE693A" w:rsidP="00FC5396">
      <w:pPr>
        <w:pStyle w:val="Heading4"/>
        <w:ind w:left="-567"/>
        <w:rPr>
          <w:b w:val="0"/>
          <w:sz w:val="24"/>
          <w:szCs w:val="24"/>
        </w:rPr>
      </w:pPr>
      <w:r w:rsidRPr="00AD7C53">
        <w:rPr>
          <w:b w:val="0"/>
          <w:sz w:val="24"/>
          <w:szCs w:val="24"/>
        </w:rPr>
        <w:t>Из истории болезни №  358</w:t>
      </w:r>
    </w:p>
    <w:p w:rsidR="00DE693A" w:rsidRPr="00AD7C53" w:rsidRDefault="00DE693A" w:rsidP="00FC5396">
      <w:pPr>
        <w:pStyle w:val="Heading5"/>
        <w:ind w:left="-567"/>
        <w:rPr>
          <w:sz w:val="24"/>
          <w:szCs w:val="24"/>
        </w:rPr>
      </w:pPr>
      <w:r w:rsidRPr="00AD7C53">
        <w:rPr>
          <w:sz w:val="24"/>
          <w:szCs w:val="24"/>
        </w:rPr>
        <w:t>Ф.И.О: Кравченко Екатерина Ивановна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>Год рождения: 1945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>Место жительства: Токмакский р-н, г .Молочанск, ул. Кошевого 34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>Место работы: пенсионер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>Находился на лечении с   13.03.15 по   26.03.15 в  энд. отд.</w:t>
      </w:r>
    </w:p>
    <w:p w:rsidR="00DE693A" w:rsidRPr="00AD7C53" w:rsidRDefault="00DE693A" w:rsidP="00A87803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Диагноз:</w:t>
      </w:r>
      <w:r w:rsidRPr="00AD7C53">
        <w:rPr>
          <w:lang w:val="ru-RU"/>
        </w:rPr>
        <w:t xml:space="preserve">  Сахарный диабет, тип 2, вторичноинсулинзависимый, средней тяжести, декомпенсация. Хроническая дистальная диабетическая полинейропатия н/к IIст, сенсомоторная форма. Диабетическая энцефалопатия I. Диаб. ангиопатия артерий н/к. ХБП II ст. Диабетическая нефропатия IV ст.</w:t>
      </w:r>
      <w:r w:rsidRPr="00A87803">
        <w:rPr>
          <w:lang w:val="ru-RU"/>
        </w:rPr>
        <w:t xml:space="preserve"> </w:t>
      </w:r>
      <w:r w:rsidRPr="00AD7C53">
        <w:rPr>
          <w:lang w:val="ru-RU"/>
        </w:rPr>
        <w:t>Ангиопатия сосудов сетчатки ОИ. Начальная катаракта ОИ.</w:t>
      </w:r>
    </w:p>
    <w:p w:rsidR="00DE693A" w:rsidRPr="00AD7C53" w:rsidRDefault="00DE693A" w:rsidP="003877E6">
      <w:pPr>
        <w:ind w:left="-567"/>
        <w:jc w:val="both"/>
        <w:rPr>
          <w:lang w:val="ru-RU"/>
        </w:rPr>
      </w:pPr>
      <w:r w:rsidRPr="00AD7C53">
        <w:rPr>
          <w:lang w:val="ru-RU"/>
        </w:rPr>
        <w:t xml:space="preserve"> ИБС,  диффузный кардиосклероз, СН I. Аутоиммунный тиреоидит,  гипертрофическая форма. Узловой зоб 1, узлы обеих долей. Эутиреоз.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 xml:space="preserve">Жалобы при поступлении </w:t>
      </w:r>
      <w:r w:rsidRPr="00AD7C53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головокружение, шаткость при ходьбе, потливость, дрожь в теле.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Краткий анамнез</w:t>
      </w:r>
      <w:r w:rsidRPr="00AD7C53">
        <w:rPr>
          <w:lang w:val="ru-RU"/>
        </w:rPr>
        <w:t>: СД выявлен в 2000г. Комы отрицает. С начала заболевания ССП (глибенкламид). В наст. время принимает:  диапирид 4 мг утром + 2мг веч, сиофор 500 мг 2р\д. Гликемия –9-12 ммоль/л. НвАIс – 14,8 % от 27.02.15 .Боли в н/к в течение 5 лет. Узловой зоб с 2000</w:t>
      </w:r>
      <w:r>
        <w:rPr>
          <w:lang w:val="ru-RU"/>
        </w:rPr>
        <w:t>,</w:t>
      </w:r>
      <w:r w:rsidRPr="00AD7C53">
        <w:rPr>
          <w:lang w:val="ru-RU"/>
        </w:rPr>
        <w:t xml:space="preserve"> со слов больной ( мед. документация не предоставлена). ТТГ –1,14 (0,3-4,0) Мме/л от 01.03.14. Госпитализирован  в обл. энд. диспансер для коррекции ССТ, лечения хр. осложнений СД.</w:t>
      </w:r>
    </w:p>
    <w:p w:rsidR="00DE693A" w:rsidRPr="00AD7C53" w:rsidRDefault="00DE693A" w:rsidP="00FC5396">
      <w:pPr>
        <w:ind w:left="-567"/>
        <w:jc w:val="both"/>
        <w:rPr>
          <w:u w:val="single"/>
          <w:lang w:val="ru-RU"/>
        </w:rPr>
      </w:pPr>
      <w:r w:rsidRPr="00AD7C53">
        <w:rPr>
          <w:u w:val="single"/>
          <w:lang w:val="ru-RU"/>
        </w:rPr>
        <w:t>Данные лабораторных исследований.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 xml:space="preserve">16.03.15 Общ. ан. крови Нв –134  г/л  эритр – 4,0 лейк – 4,2 СОЭ –3  мм/час   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 xml:space="preserve">э-1 %    п- 0%   с- 48%   л-37 %   м- 14%  </w:t>
      </w:r>
    </w:p>
    <w:p w:rsidR="00DE693A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 xml:space="preserve">16.03.15 Биохимия: СКФ –58,5 мл./мин., хол –5,7 тригл -1,46 ХСЛПВП -1,23 ХСЛПНП – 3,8Катер -3,63 мочевина –4,6  креатинин –77   бил общ –10,9  бил пр –2,7  тим – 5,5 АСТ –  0,25 АЛТ – 0,35  ммоль/л; </w:t>
      </w:r>
    </w:p>
    <w:p w:rsidR="00DE693A" w:rsidRDefault="00DE693A" w:rsidP="00FC5396">
      <w:pPr>
        <w:ind w:left="-567"/>
        <w:jc w:val="both"/>
        <w:rPr>
          <w:lang w:val="ru-RU"/>
        </w:rPr>
      </w:pPr>
      <w:r>
        <w:rPr>
          <w:lang w:val="ru-RU"/>
        </w:rPr>
        <w:t>20.03.15 К-3,54,</w:t>
      </w:r>
      <w:r w:rsidRPr="006F7B9F">
        <w:rPr>
          <w:lang w:val="ru-RU"/>
        </w:rPr>
        <w:t xml:space="preserve"> </w:t>
      </w:r>
      <w:r w:rsidRPr="00AD7C53">
        <w:rPr>
          <w:lang w:val="ru-RU"/>
        </w:rPr>
        <w:t>N</w:t>
      </w:r>
      <w:r>
        <w:rPr>
          <w:lang w:val="ru-RU"/>
        </w:rPr>
        <w:t>а-136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>
        <w:rPr>
          <w:lang w:val="ru-RU"/>
        </w:rPr>
        <w:t>17.03.15 ТТГ- 1,0     АТк ТПО-103,4</w:t>
      </w:r>
    </w:p>
    <w:p w:rsidR="00DE693A" w:rsidRPr="00AD7C53" w:rsidRDefault="00DE693A" w:rsidP="00431448">
      <w:pPr>
        <w:pStyle w:val="Heading3"/>
        <w:ind w:left="-567"/>
        <w:jc w:val="both"/>
        <w:rPr>
          <w:b w:val="0"/>
          <w:sz w:val="24"/>
          <w:szCs w:val="24"/>
        </w:rPr>
      </w:pPr>
      <w:r w:rsidRPr="00AD7C53">
        <w:rPr>
          <w:b w:val="0"/>
          <w:sz w:val="24"/>
          <w:szCs w:val="24"/>
        </w:rPr>
        <w:t>17.03.15 Общ. ан. мочи уд вес м/м  лейк – 0-1  в п/зр белок – отр  ацетон –отр;  эпит. пл. – ед   в п/зр</w:t>
      </w:r>
    </w:p>
    <w:p w:rsidR="00DE693A" w:rsidRPr="00AD7C53" w:rsidRDefault="00DE693A" w:rsidP="00431448">
      <w:pPr>
        <w:ind w:left="-567"/>
        <w:rPr>
          <w:lang w:val="ru-RU"/>
        </w:rPr>
      </w:pPr>
      <w:r w:rsidRPr="00AD7C53">
        <w:rPr>
          <w:lang w:val="ru-RU"/>
        </w:rPr>
        <w:t>16.03.15 Ацетон 1+</w:t>
      </w:r>
    </w:p>
    <w:p w:rsidR="00DE693A" w:rsidRPr="00A87803" w:rsidRDefault="00DE693A" w:rsidP="00FC5396">
      <w:pPr>
        <w:ind w:left="-567"/>
        <w:rPr>
          <w:lang w:val="ru-RU"/>
        </w:rPr>
      </w:pPr>
      <w:r w:rsidRPr="00AD7C53">
        <w:rPr>
          <w:lang w:val="ru-RU"/>
        </w:rPr>
        <w:t xml:space="preserve">16.03.15 Суточная глюкозурия – 5,1 </w:t>
      </w:r>
      <w:r>
        <w:rPr>
          <w:lang w:val="ru-RU"/>
        </w:rPr>
        <w:t xml:space="preserve">%;   Суточная протеинурия –  </w:t>
      </w:r>
      <w:r w:rsidRPr="00A87803">
        <w:rPr>
          <w:lang w:val="ru-RU"/>
        </w:rPr>
        <w:t>0</w:t>
      </w:r>
      <w:r>
        <w:rPr>
          <w:lang w:val="ru-RU"/>
        </w:rPr>
        <w:t>,</w:t>
      </w:r>
      <w:r w:rsidRPr="00A87803">
        <w:rPr>
          <w:lang w:val="ru-RU"/>
        </w:rPr>
        <w:t>042</w:t>
      </w:r>
      <w:r>
        <w:rPr>
          <w:lang w:val="ru-RU"/>
        </w:rPr>
        <w:t>г/сут.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 xml:space="preserve">Гликемический </w:t>
            </w:r>
          </w:p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20.00</w:t>
            </w: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13,6</w:t>
            </w: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11,2</w:t>
            </w: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10,8</w:t>
            </w: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9,9</w:t>
            </w: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6,4</w:t>
            </w:r>
          </w:p>
        </w:tc>
      </w:tr>
      <w:tr w:rsidR="00DE693A" w:rsidRPr="00AD7C53" w:rsidTr="00B76356">
        <w:tc>
          <w:tcPr>
            <w:tcW w:w="2518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  <w:r w:rsidRPr="00AD7C5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93A" w:rsidRPr="00AD7C53" w:rsidRDefault="00DE693A" w:rsidP="00B76356">
            <w:pPr>
              <w:rPr>
                <w:lang w:val="ru-RU"/>
              </w:rPr>
            </w:pPr>
          </w:p>
        </w:tc>
      </w:tr>
    </w:tbl>
    <w:p w:rsidR="00DE693A" w:rsidRPr="00AD7C53" w:rsidRDefault="00DE693A" w:rsidP="00D10D39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17.03.15Невропатолог</w:t>
      </w:r>
      <w:r w:rsidRPr="00AD7C53">
        <w:rPr>
          <w:lang w:val="ru-RU"/>
        </w:rPr>
        <w:t>: Диабетическая энцефалопатия I. Хроническая дистальная диабетическая полинейропатия н/к IIст, сенсомоторная форма.</w:t>
      </w:r>
    </w:p>
    <w:p w:rsidR="00DE693A" w:rsidRPr="00A8780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13.03.15Окулист</w:t>
      </w:r>
      <w:r w:rsidRPr="00A87803">
        <w:rPr>
          <w:lang w:val="ru-RU"/>
        </w:rPr>
        <w:t xml:space="preserve">: </w:t>
      </w:r>
      <w:smartTag w:uri="urn:schemas-microsoft-com:office:smarttags" w:element="place">
        <w:r w:rsidRPr="00AD7C53">
          <w:rPr>
            <w:lang w:val="en-US"/>
          </w:rPr>
          <w:t>VIS</w:t>
        </w:r>
      </w:smartTag>
      <w:r w:rsidRPr="00A87803">
        <w:rPr>
          <w:lang w:val="ru-RU"/>
        </w:rPr>
        <w:t xml:space="preserve"> </w:t>
      </w:r>
      <w:r w:rsidRPr="00AD7C53">
        <w:rPr>
          <w:lang w:val="en-US"/>
        </w:rPr>
        <w:t>OD</w:t>
      </w:r>
      <w:r w:rsidRPr="00A87803">
        <w:rPr>
          <w:lang w:val="ru-RU"/>
        </w:rPr>
        <w:t xml:space="preserve">=  </w:t>
      </w:r>
      <w:r w:rsidRPr="00AD7C53">
        <w:rPr>
          <w:lang w:val="ru-RU"/>
        </w:rPr>
        <w:t>0,3</w:t>
      </w:r>
      <w:r w:rsidRPr="00A87803">
        <w:rPr>
          <w:lang w:val="ru-RU"/>
        </w:rPr>
        <w:t xml:space="preserve"> </w:t>
      </w:r>
      <w:r w:rsidRPr="00AD7C53">
        <w:rPr>
          <w:lang w:val="en-US"/>
        </w:rPr>
        <w:t>OS</w:t>
      </w:r>
      <w:r w:rsidRPr="00A87803">
        <w:rPr>
          <w:lang w:val="ru-RU"/>
        </w:rPr>
        <w:t xml:space="preserve">= </w:t>
      </w:r>
      <w:r w:rsidRPr="00AD7C53">
        <w:rPr>
          <w:lang w:val="ru-RU"/>
        </w:rPr>
        <w:t>0,2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lang w:val="ru-RU"/>
        </w:rPr>
        <w:t>Помутнения в хрусталиках ОИ. Артерии сужены, склерозированы.  Салюс I-II. Аномалии венозных сосудов.  Вены умеренно полнокровны. Д-з: Ангиопатия сосудов сетчатки ОИ. Начальная катаракта ОИ.</w:t>
      </w:r>
    </w:p>
    <w:p w:rsidR="00DE693A" w:rsidRPr="00AD7C53" w:rsidRDefault="00DE693A" w:rsidP="00DD479D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13.03.15 ЭКГ</w:t>
      </w:r>
      <w:r w:rsidRPr="00AD7C53">
        <w:rPr>
          <w:lang w:val="ru-RU"/>
        </w:rPr>
        <w:t xml:space="preserve">: ЧСС 100 уд/мин. Вольтаж низкий.  Ритм синусовая  тахикардия. Эл. ось не отклонена. Гипертрофия левого желудочка. Диффузные изменения миокарда. 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16.03.15ЭКГ</w:t>
      </w:r>
      <w:r w:rsidRPr="00AD7C53">
        <w:rPr>
          <w:lang w:val="ru-RU"/>
        </w:rPr>
        <w:t>: ЧСС -92 уд/мин. Вольтаж низкий.  Ритм синусовый, тахикардия. Эл. ось не отклонена. Гипертрофия левого желудочка. Диффузные изменения миокарда.  При сравнении с ЭКГ от 13.03.15 – без отр. динамики.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Кардиолог</w:t>
      </w:r>
      <w:r w:rsidRPr="00AD7C53">
        <w:rPr>
          <w:lang w:val="ru-RU"/>
        </w:rPr>
        <w:t>: ИБС,  диффузный кардиосклероз, СН I.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Ангиохирург</w:t>
      </w:r>
      <w:r w:rsidRPr="00AD7C53">
        <w:rPr>
          <w:lang w:val="ru-RU"/>
        </w:rPr>
        <w:t>: Диаб. ангиопатия артерий н/к.</w:t>
      </w:r>
    </w:p>
    <w:p w:rsidR="00DE693A" w:rsidRPr="00AD7C53" w:rsidRDefault="00DE693A" w:rsidP="00FC5396">
      <w:pPr>
        <w:ind w:left="-567"/>
        <w:jc w:val="both"/>
        <w:rPr>
          <w:u w:val="single"/>
          <w:lang w:val="ru-RU"/>
        </w:rPr>
      </w:pPr>
      <w:r w:rsidRPr="00AD7C53">
        <w:rPr>
          <w:u w:val="single"/>
          <w:lang w:val="ru-RU"/>
        </w:rPr>
        <w:t>17.03.15РВГ:</w:t>
      </w:r>
      <w:r w:rsidRPr="00AD7C53">
        <w:rPr>
          <w:lang w:val="ru-RU"/>
        </w:rPr>
        <w:t xml:space="preserve"> Нарушение кровообращения II ст. с обеих сторон, тонус сосудов N. 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13.03.15УЗИ щит. железы</w:t>
      </w:r>
      <w:r w:rsidRPr="00AD7C53">
        <w:rPr>
          <w:lang w:val="ru-RU"/>
        </w:rPr>
        <w:t xml:space="preserve">: Пр д. V =  </w:t>
      </w:r>
      <w:r>
        <w:rPr>
          <w:lang w:val="ru-RU"/>
        </w:rPr>
        <w:t>1</w:t>
      </w:r>
      <w:r w:rsidRPr="00AD7C53">
        <w:rPr>
          <w:lang w:val="ru-RU"/>
        </w:rPr>
        <w:t>1,9см</w:t>
      </w:r>
      <w:r w:rsidRPr="00AD7C53">
        <w:rPr>
          <w:vertAlign w:val="superscript"/>
          <w:lang w:val="ru-RU"/>
        </w:rPr>
        <w:t>3</w:t>
      </w:r>
      <w:r w:rsidRPr="00AD7C53">
        <w:rPr>
          <w:lang w:val="ru-RU"/>
        </w:rPr>
        <w:t>; лев. д. V = 5,9 см</w:t>
      </w:r>
      <w:r w:rsidRPr="00AD7C53">
        <w:rPr>
          <w:vertAlign w:val="superscript"/>
          <w:lang w:val="ru-RU"/>
        </w:rPr>
        <w:t>3</w:t>
      </w:r>
    </w:p>
    <w:p w:rsidR="00DE693A" w:rsidRPr="00AD7C53" w:rsidRDefault="00DE693A" w:rsidP="00A062F0">
      <w:pPr>
        <w:ind w:left="-567"/>
        <w:jc w:val="both"/>
        <w:rPr>
          <w:lang w:val="ru-RU"/>
        </w:rPr>
      </w:pPr>
      <w:r w:rsidRPr="00AD7C53">
        <w:rPr>
          <w:lang w:val="ru-RU"/>
        </w:rPr>
        <w:t>Щит. железа увеличена, контуры неровные. Эхогенность паренхимы обычная. Эхоструктура крупнозернистая,   мелкий фиброз и гидрофильные очаги до 0,45 см. В пр. доле  у переднего контура изоэхогенный узел с гидрофильным ободком   2,05*1,19 см. с гидрофильными включениями. В левой доле у перешейка такой же узел 0,93-0,62 см.  с плотными пристеночными включениями. В в/3левой доли  гидрофильный узел 0,73*0,6 см с четкими ровными контурами. Регионарные л/узлы  не визуализируются. Закл.: Увеличение щит. железы. Диффузные изменения паренхимы. Узлы обеих долей.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r w:rsidRPr="00AD7C53">
        <w:rPr>
          <w:u w:val="single"/>
          <w:lang w:val="ru-RU"/>
        </w:rPr>
        <w:t>Лечение:</w:t>
      </w:r>
      <w:r w:rsidRPr="00AD7C53">
        <w:rPr>
          <w:lang w:val="ru-RU"/>
        </w:rPr>
        <w:t xml:space="preserve">  Тиогамма турбо, актовегин, витаксон, Фармасулин Н, Фармасулин НNР</w:t>
      </w:r>
    </w:p>
    <w:p w:rsidR="00DE693A" w:rsidRPr="00AD7C53" w:rsidRDefault="00DE693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7C53">
        <w:rPr>
          <w:u w:val="single"/>
          <w:lang w:val="ru-RU"/>
        </w:rPr>
        <w:t>Состояние больного при выписке</w:t>
      </w:r>
      <w:r w:rsidRPr="00AD7C53">
        <w:rPr>
          <w:lang w:val="ru-RU"/>
        </w:rPr>
        <w:t xml:space="preserve">: СД компенсирован, уменьшились боли в н/к. АД 130/70 мм рт. ст. </w:t>
      </w:r>
    </w:p>
    <w:p w:rsidR="00DE693A" w:rsidRPr="00AD7C53" w:rsidRDefault="00DE693A">
      <w:pPr>
        <w:jc w:val="both"/>
        <w:rPr>
          <w:u w:val="single"/>
          <w:lang w:val="ru-RU"/>
        </w:rPr>
      </w:pPr>
      <w:r w:rsidRPr="00AD7C53">
        <w:rPr>
          <w:u w:val="single"/>
          <w:lang w:val="ru-RU"/>
        </w:rPr>
        <w:t>Рекомендовано</w:t>
      </w:r>
      <w:r w:rsidRPr="00AD7C53">
        <w:rPr>
          <w:lang w:val="ru-RU"/>
        </w:rPr>
        <w:t>: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>«Д» наблюдение эндокринолога, уч. терапевта, кардиолога по м\жит.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>Инсулинотерапия:   Фармасулин НNР п/з 18ед, п/у 6-8 ед.</w:t>
      </w:r>
    </w:p>
    <w:p w:rsidR="00DE693A" w:rsidRPr="00AD7C53" w:rsidRDefault="00DE693A" w:rsidP="00DD479D">
      <w:pPr>
        <w:ind w:left="435"/>
        <w:jc w:val="both"/>
        <w:rPr>
          <w:lang w:val="ru-RU"/>
        </w:rPr>
      </w:pPr>
      <w:r>
        <w:rPr>
          <w:lang w:val="ru-RU"/>
        </w:rPr>
        <w:t>Диаформин (</w:t>
      </w:r>
      <w:r w:rsidRPr="00AD7C53">
        <w:rPr>
          <w:lang w:val="ru-RU"/>
        </w:rPr>
        <w:t>Сиофор</w:t>
      </w:r>
      <w:r>
        <w:rPr>
          <w:lang w:val="ru-RU"/>
        </w:rPr>
        <w:t>)</w:t>
      </w:r>
      <w:r w:rsidRPr="00AD7C53">
        <w:rPr>
          <w:lang w:val="ru-RU"/>
        </w:rPr>
        <w:t xml:space="preserve"> 500 мг 2р\д.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>Контроль глик. гемоглобина 1 раз в 3 мес., протеинурии 1р. в 3-6 мес.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E693A" w:rsidRPr="00AD7C53" w:rsidRDefault="00DE693A" w:rsidP="00DD479D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>Рек. кардиолога: предуктал МR 1т. *2р/д.  1 мес.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 xml:space="preserve">Эналаприл 2,5 мг утром. Контр. АД. </w:t>
      </w:r>
    </w:p>
    <w:p w:rsidR="00DE693A" w:rsidRPr="00AD7C53" w:rsidRDefault="00DE693A" w:rsidP="00503C44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>Тиогамма   600 мг/сут. 2-3 мес., нейрорубин форте 1т./сут., (мильгамма 1т.*3р/д., витаксон 1т. *3р/д.) 1 мес., актовегин 200 мг *2р/д. 1 мес.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>УЗИ щит. железы 1р. в год ТТГ 1р в 6 мес. ТАПБ узлов щитовидной железы, повторный осмотр эндокринолога.</w:t>
      </w:r>
    </w:p>
    <w:p w:rsidR="00DE693A" w:rsidRPr="00AD7C53" w:rsidRDefault="00DE693A">
      <w:pPr>
        <w:numPr>
          <w:ilvl w:val="0"/>
          <w:numId w:val="2"/>
        </w:numPr>
        <w:jc w:val="both"/>
        <w:rPr>
          <w:lang w:val="ru-RU"/>
        </w:rPr>
      </w:pPr>
      <w:r w:rsidRPr="00AD7C53">
        <w:rPr>
          <w:lang w:val="ru-RU"/>
        </w:rPr>
        <w:t xml:space="preserve">Рек. окулиста: тауфон 2к.*3р/д. в ОИ. </w:t>
      </w:r>
    </w:p>
    <w:p w:rsidR="00DE693A" w:rsidRPr="00AD7C53" w:rsidRDefault="00DE693A" w:rsidP="00A9598B">
      <w:pPr>
        <w:ind w:left="435"/>
        <w:jc w:val="both"/>
        <w:rPr>
          <w:lang w:val="ru-RU"/>
        </w:rPr>
      </w:pPr>
    </w:p>
    <w:p w:rsidR="00DE693A" w:rsidRPr="00AD7C53" w:rsidRDefault="00DE693A">
      <w:pPr>
        <w:jc w:val="both"/>
        <w:rPr>
          <w:b/>
          <w:lang w:val="ru-RU"/>
        </w:rPr>
      </w:pPr>
    </w:p>
    <w:p w:rsidR="00DE693A" w:rsidRPr="00AD7C53" w:rsidRDefault="00DE693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AD7C53">
        <w:rPr>
          <w:sz w:val="24"/>
          <w:szCs w:val="24"/>
        </w:rPr>
        <w:t xml:space="preserve">Леч. врач  Соловьюк Е.А. </w:t>
      </w:r>
    </w:p>
    <w:p w:rsidR="00DE693A" w:rsidRPr="00AD7C53" w:rsidRDefault="00DE693A" w:rsidP="004468E8">
      <w:pPr>
        <w:jc w:val="both"/>
        <w:rPr>
          <w:lang w:val="ru-RU"/>
        </w:rPr>
      </w:pPr>
      <w:r w:rsidRPr="00AD7C53">
        <w:rPr>
          <w:lang w:val="ru-RU"/>
        </w:rPr>
        <w:t>Зав. отд.  Фещук И.А.</w:t>
      </w:r>
    </w:p>
    <w:p w:rsidR="00DE693A" w:rsidRPr="00AD7C53" w:rsidRDefault="00DE693A" w:rsidP="00A062F0">
      <w:pPr>
        <w:jc w:val="both"/>
        <w:rPr>
          <w:lang w:val="ru-RU"/>
        </w:rPr>
      </w:pPr>
      <w:r w:rsidRPr="00AD7C53">
        <w:rPr>
          <w:lang w:val="ru-RU"/>
        </w:rPr>
        <w:t>Гл. врач Черникова В.В.</w:t>
      </w:r>
    </w:p>
    <w:p w:rsidR="00DE693A" w:rsidRPr="00AD7C53" w:rsidRDefault="00DE693A" w:rsidP="00992792">
      <w:pPr>
        <w:jc w:val="both"/>
        <w:rPr>
          <w:lang w:val="ru-RU"/>
        </w:rPr>
      </w:pPr>
    </w:p>
    <w:sectPr w:rsidR="00DE693A" w:rsidRPr="00AD7C5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93A" w:rsidRDefault="00DE693A" w:rsidP="00080012">
      <w:r>
        <w:separator/>
      </w:r>
    </w:p>
  </w:endnote>
  <w:endnote w:type="continuationSeparator" w:id="1">
    <w:p w:rsidR="00DE693A" w:rsidRDefault="00DE69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93A" w:rsidRDefault="00DE693A" w:rsidP="00080012">
      <w:r>
        <w:separator/>
      </w:r>
    </w:p>
  </w:footnote>
  <w:footnote w:type="continuationSeparator" w:id="1">
    <w:p w:rsidR="00DE693A" w:rsidRDefault="00DE69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E693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E693A" w:rsidRPr="00244DF4" w:rsidRDefault="00DE69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E693A" w:rsidRPr="00244DF4" w:rsidRDefault="00DE69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E693A" w:rsidRPr="00244DF4" w:rsidRDefault="00DE69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E693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E693A" w:rsidRPr="00244DF4" w:rsidRDefault="00DE693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E693A" w:rsidRPr="00244DF4" w:rsidRDefault="00DE69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E693A" w:rsidRPr="00244DF4" w:rsidRDefault="00DE69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E693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E693A" w:rsidRPr="00244DF4" w:rsidRDefault="00DE69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E693A" w:rsidRPr="00244DF4" w:rsidRDefault="00DE69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E693A" w:rsidRPr="00244DF4" w:rsidRDefault="00DE693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E693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E693A" w:rsidRPr="00080012" w:rsidRDefault="00DE693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E693A" w:rsidRPr="00080012" w:rsidRDefault="00DE693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E693A" w:rsidRPr="00080012" w:rsidRDefault="00DE693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E693A" w:rsidRDefault="00DE693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736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7E6"/>
    <w:rsid w:val="00391045"/>
    <w:rsid w:val="003A207C"/>
    <w:rsid w:val="003A52A7"/>
    <w:rsid w:val="003B0335"/>
    <w:rsid w:val="003D541B"/>
    <w:rsid w:val="003E2857"/>
    <w:rsid w:val="003E3C1C"/>
    <w:rsid w:val="003E51AC"/>
    <w:rsid w:val="003F2C5C"/>
    <w:rsid w:val="00401DFA"/>
    <w:rsid w:val="00402D3C"/>
    <w:rsid w:val="00431448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37AF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5079"/>
    <w:rsid w:val="006F5619"/>
    <w:rsid w:val="006F7B9F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62F0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B31"/>
    <w:rsid w:val="00A87803"/>
    <w:rsid w:val="00A95232"/>
    <w:rsid w:val="00A9598B"/>
    <w:rsid w:val="00AA01EE"/>
    <w:rsid w:val="00AB156F"/>
    <w:rsid w:val="00AB637D"/>
    <w:rsid w:val="00AC00B1"/>
    <w:rsid w:val="00AD601A"/>
    <w:rsid w:val="00AD6D15"/>
    <w:rsid w:val="00AD7400"/>
    <w:rsid w:val="00AD7C53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0D39"/>
    <w:rsid w:val="00D1120A"/>
    <w:rsid w:val="00D147C8"/>
    <w:rsid w:val="00D15250"/>
    <w:rsid w:val="00D15C5C"/>
    <w:rsid w:val="00D2404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F6C"/>
    <w:rsid w:val="00DB03E4"/>
    <w:rsid w:val="00DB6752"/>
    <w:rsid w:val="00DC018E"/>
    <w:rsid w:val="00DC3662"/>
    <w:rsid w:val="00DC6756"/>
    <w:rsid w:val="00DC7287"/>
    <w:rsid w:val="00DD479D"/>
    <w:rsid w:val="00DE34DA"/>
    <w:rsid w:val="00DE49F1"/>
    <w:rsid w:val="00DE693A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3EB3"/>
    <w:rsid w:val="00E6692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2AD9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664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313A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A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86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2</Pages>
  <Words>723</Words>
  <Characters>4122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13</cp:revision>
  <cp:lastPrinted>2015-03-26T07:02:00Z</cp:lastPrinted>
  <dcterms:created xsi:type="dcterms:W3CDTF">2015-03-20T10:59:00Z</dcterms:created>
  <dcterms:modified xsi:type="dcterms:W3CDTF">2015-03-26T07:03:00Z</dcterms:modified>
</cp:coreProperties>
</file>