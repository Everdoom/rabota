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DB" w:rsidRPr="009176B0" w:rsidRDefault="00563CDB" w:rsidP="00FC5396">
      <w:pPr>
        <w:pStyle w:val="Heading4"/>
        <w:ind w:left="-567" w:right="-58"/>
        <w:rPr>
          <w:b w:val="0"/>
          <w:sz w:val="24"/>
          <w:szCs w:val="24"/>
        </w:rPr>
      </w:pPr>
      <w:r w:rsidRPr="009176B0">
        <w:rPr>
          <w:b w:val="0"/>
          <w:sz w:val="24"/>
          <w:szCs w:val="24"/>
        </w:rPr>
        <w:t>Выписной эпикриз</w:t>
      </w:r>
    </w:p>
    <w:p w:rsidR="00563CDB" w:rsidRPr="009176B0" w:rsidRDefault="00563CDB" w:rsidP="00FC5396">
      <w:pPr>
        <w:pStyle w:val="Heading4"/>
        <w:ind w:left="-567"/>
        <w:rPr>
          <w:b w:val="0"/>
          <w:sz w:val="24"/>
          <w:szCs w:val="24"/>
        </w:rPr>
      </w:pPr>
      <w:r w:rsidRPr="009176B0">
        <w:rPr>
          <w:b w:val="0"/>
          <w:sz w:val="24"/>
          <w:szCs w:val="24"/>
        </w:rPr>
        <w:t>Из истории болезни №  364</w:t>
      </w:r>
    </w:p>
    <w:p w:rsidR="00563CDB" w:rsidRPr="009176B0" w:rsidRDefault="00563CDB" w:rsidP="00FC5396">
      <w:pPr>
        <w:pStyle w:val="Heading5"/>
        <w:ind w:left="-567"/>
        <w:rPr>
          <w:sz w:val="24"/>
          <w:szCs w:val="24"/>
        </w:rPr>
      </w:pPr>
      <w:r w:rsidRPr="009176B0">
        <w:rPr>
          <w:sz w:val="24"/>
          <w:szCs w:val="24"/>
        </w:rPr>
        <w:t>Ф.И.О: Симонцев Анатолий Алексеевич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Год рождения: 1974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Место жительства: Гуляйпольский р-н, с. Успеновка, ул. Кольцевая 9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Место работы: н/р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Находился на лечении с   13.03.15 по   25.03.15 в  энд. отд.</w:t>
      </w:r>
    </w:p>
    <w:p w:rsidR="00563CDB" w:rsidRPr="009176B0" w:rsidRDefault="00563CDB" w:rsidP="00B540FA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Диагноз:</w:t>
      </w:r>
      <w:r w:rsidRPr="009176B0">
        <w:rPr>
          <w:lang w:val="ru-RU"/>
        </w:rPr>
        <w:t xml:space="preserve"> Сахарный диабет, тип 1, средней тяжести, декомпенсация. Непролиферативная  диабетическая ретинопатия ОИ. Хроническая дистальная диабетическая полинейропатия н/к IIст, сенсомоторная форма. ДЭП 1, сочетанного генеза цефалгический с-м. Цереброастенический с-м.  Эмоционально- волевые расстройства по типу тревожного расстройства. Диаб. ангиопатия артерий н/к. НЦД по гипертоническому типу.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 xml:space="preserve">Жалобы при поступлении </w:t>
      </w:r>
      <w:r w:rsidRPr="009176B0">
        <w:rPr>
          <w:lang w:val="ru-RU"/>
        </w:rPr>
        <w:t>на сухость во рту, жажду, полиурию, увеличение веса на 1 кг за год, ухудшение зрения,  боли  в н/к, судороги, онемение ног, повышение АД макс. до 150/80мм рт.ст., головные боли, головокружение.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Краткий анамнез</w:t>
      </w:r>
      <w:r w:rsidRPr="009176B0">
        <w:rPr>
          <w:lang w:val="ru-RU"/>
        </w:rPr>
        <w:t>: СД выявлен в 2008г. Комы отрицает. С начала заболевания инсулинотерапия.  В наст. время принимает:  Хумодар Р100Р п/з-7-8 ед., п/о-7-8 ед., п/у- 8-9ед., Хумодар Б100Р 22.00 14-16ед. Гликемия – до 15,0 ммоль/л. Последнее стац. лечение  в 2014г. Боли в н/к в течение 5 лет. Повышение АД в течение 5 лет. Гипотензивную терапию не принимает. Госпитализирован  в обл. энд. диспансер для коррекции инсулинотерапии,  лечения хр. осложнений СД.</w:t>
      </w:r>
    </w:p>
    <w:p w:rsidR="00563CDB" w:rsidRPr="009176B0" w:rsidRDefault="00563CDB" w:rsidP="00FC5396">
      <w:pPr>
        <w:ind w:left="-567"/>
        <w:jc w:val="both"/>
        <w:rPr>
          <w:u w:val="single"/>
          <w:lang w:val="ru-RU"/>
        </w:rPr>
      </w:pPr>
      <w:r w:rsidRPr="009176B0">
        <w:rPr>
          <w:u w:val="single"/>
          <w:lang w:val="ru-RU"/>
        </w:rPr>
        <w:t>Данные лабораторных исследований.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14.03.15 Общ. ан. крови Нв – 173 г/л  эритр – 5,0 лейк – 8,8 СОЭ – 2 мм/час  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э-1 %    п- 5%   с-63 %   л- 28 %   м- 3% 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14.03.15 Биохимия:СКФ-    хол –5,0 мочевина –2,74  креатинин –99   бил общ –14,2  бил пр – 3,2 тим – 1,5 АСТ –0,82   АЛТ –0,94   ммоль/л;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17.0315 хол – 5,3 триг – 1,43  ХСЛПВП – 1,15 ХСЛПНП 3,49 катер – 3,6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14.03.15 Амилаза – 67,2 Е/л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14.03.15 Гемогл – 173 ; гематокр –0,54  ; общ. белок – 68  г/л; К – 4,8 ; Nа –143   ммоль/л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>14.03.15 Коагулограмма: вр. сверт. –13   мин.; ПТИ – 96,2  %; фибр – 3,6 г/л; фибр Б – отр; АКТ –100 %; св. гепарин – 4*10-4</w:t>
      </w:r>
    </w:p>
    <w:p w:rsidR="00563CDB" w:rsidRPr="009176B0" w:rsidRDefault="00563CDB" w:rsidP="00FC5396">
      <w:pPr>
        <w:ind w:left="-567"/>
        <w:jc w:val="both"/>
        <w:rPr>
          <w:bCs/>
          <w:lang w:val="ru-RU"/>
        </w:rPr>
      </w:pPr>
      <w:r w:rsidRPr="009176B0">
        <w:rPr>
          <w:bCs/>
          <w:lang w:val="ru-RU"/>
        </w:rPr>
        <w:t>15.03.15 Проба Реберга: Д- 1,3л, d-0,9 мл/мин., S-1,69 кв.м, креатинин крови- 92,4мкмоль/л;  креатинин мочи- 5540 мкмоль/л;  КФ-55,2 мл/мин;  КР- 98,3  %</w:t>
      </w:r>
    </w:p>
    <w:p w:rsidR="00563CDB" w:rsidRPr="009176B0" w:rsidRDefault="00563CD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176B0">
        <w:rPr>
          <w:b w:val="0"/>
          <w:sz w:val="24"/>
          <w:szCs w:val="24"/>
        </w:rPr>
        <w:t>14.03.15 Общ. ан. мочи уд вес 1010  лейк –0-1  в п/зр белок – отр  ацетон –отр;  эпит. пл. – ед; эпит. перех. -  в п/зр</w:t>
      </w:r>
    </w:p>
    <w:p w:rsidR="00563CDB" w:rsidRPr="009176B0" w:rsidRDefault="00563CDB" w:rsidP="00FC5396">
      <w:pPr>
        <w:ind w:left="-567"/>
        <w:rPr>
          <w:lang w:val="ru-RU"/>
        </w:rPr>
      </w:pPr>
      <w:r w:rsidRPr="009176B0">
        <w:rPr>
          <w:lang w:val="ru-RU"/>
        </w:rPr>
        <w:t>16.03.15 Анализ мочи по Нечипоренко лейк -250  эритр -  белок – отр</w:t>
      </w:r>
    </w:p>
    <w:p w:rsidR="00563CDB" w:rsidRPr="009176B0" w:rsidRDefault="00563CDB" w:rsidP="00FC5396">
      <w:pPr>
        <w:ind w:left="-567"/>
        <w:rPr>
          <w:lang w:val="ru-RU"/>
        </w:rPr>
      </w:pPr>
      <w:r w:rsidRPr="009176B0">
        <w:rPr>
          <w:lang w:val="ru-RU"/>
        </w:rPr>
        <w:t>15.03.15 Суточная глюкозурия – 2,45 %;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 xml:space="preserve">Гликемический </w:t>
            </w:r>
          </w:p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22.00</w:t>
            </w: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6,0</w:t>
            </w: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 w:rsidRPr="009176B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  <w:tr w:rsidR="00563CDB" w:rsidRPr="009176B0" w:rsidTr="00B76356">
        <w:tc>
          <w:tcPr>
            <w:tcW w:w="2518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CDB" w:rsidRPr="009176B0" w:rsidRDefault="00563CDB" w:rsidP="00B76356">
            <w:pPr>
              <w:rPr>
                <w:lang w:val="ru-RU"/>
              </w:rPr>
            </w:pPr>
          </w:p>
        </w:tc>
      </w:tr>
    </w:tbl>
    <w:p w:rsidR="00563CDB" w:rsidRPr="009176B0" w:rsidRDefault="00563CDB" w:rsidP="004B5B7C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19.03.15Невропатолог</w:t>
      </w:r>
      <w:r w:rsidRPr="009176B0">
        <w:rPr>
          <w:lang w:val="ru-RU"/>
        </w:rPr>
        <w:t>: ДЭП 1, сочетанного генеза цефалгический с-м. Цереброастенический с-м.  Эмоционально</w:t>
      </w:r>
      <w:r>
        <w:rPr>
          <w:lang w:val="ru-RU"/>
        </w:rPr>
        <w:t>-</w:t>
      </w:r>
      <w:r w:rsidRPr="009176B0">
        <w:rPr>
          <w:lang w:val="ru-RU"/>
        </w:rPr>
        <w:t>волевые расстройства по типу тревожного расстройства.  Хроническая дистальная диабетическая полинейропатия н/к IIст, сенсомоторная форма.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13.03.15Окулист</w:t>
      </w:r>
      <w:r w:rsidRPr="009176B0">
        <w:rPr>
          <w:lang w:val="ru-RU"/>
        </w:rPr>
        <w:t xml:space="preserve">: </w:t>
      </w:r>
      <w:smartTag w:uri="urn:schemas-microsoft-com:office:smarttags" w:element="place">
        <w:r w:rsidRPr="009176B0">
          <w:rPr>
            <w:lang w:val="en-US"/>
          </w:rPr>
          <w:t>VIS</w:t>
        </w:r>
      </w:smartTag>
      <w:r w:rsidRPr="009176B0">
        <w:rPr>
          <w:lang w:val="ru-RU"/>
        </w:rPr>
        <w:t xml:space="preserve"> </w:t>
      </w:r>
      <w:r w:rsidRPr="009176B0">
        <w:rPr>
          <w:lang w:val="en-US"/>
        </w:rPr>
        <w:t>OD</w:t>
      </w:r>
      <w:r w:rsidRPr="009176B0">
        <w:rPr>
          <w:lang w:val="ru-RU"/>
        </w:rPr>
        <w:t xml:space="preserve">= 1,0  </w:t>
      </w:r>
      <w:r w:rsidRPr="009176B0">
        <w:rPr>
          <w:lang w:val="en-US"/>
        </w:rPr>
        <w:t>OS</w:t>
      </w:r>
      <w:r w:rsidRPr="009176B0">
        <w:rPr>
          <w:lang w:val="ru-RU"/>
        </w:rPr>
        <w:t xml:space="preserve">=  0,9  ;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Непролиферативная  диабетическая  ретинопатия ОИ.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13.03.15ЭКГ</w:t>
      </w:r>
      <w:r w:rsidRPr="009176B0">
        <w:rPr>
          <w:lang w:val="ru-RU"/>
        </w:rPr>
        <w:t xml:space="preserve">: ЧСС -80 уд/мин. Вольтаж снижен.  Ритм синусовый. Эл. ось не отклонена. Гипертрофия левого желудочка. </w:t>
      </w:r>
    </w:p>
    <w:p w:rsidR="00563CDB" w:rsidRPr="009176B0" w:rsidRDefault="00563CDB" w:rsidP="00B540FA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17.03.15Кардиолог</w:t>
      </w:r>
      <w:r w:rsidRPr="009176B0">
        <w:rPr>
          <w:lang w:val="ru-RU"/>
        </w:rPr>
        <w:t>: НЦД по гипертоническому типу.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13.03.15Ангиохирург</w:t>
      </w:r>
      <w:r w:rsidRPr="009176B0">
        <w:rPr>
          <w:lang w:val="ru-RU"/>
        </w:rPr>
        <w:t>: Диаб. ангиопатия артерий н/к.</w:t>
      </w:r>
    </w:p>
    <w:p w:rsidR="00563CDB" w:rsidRPr="009176B0" w:rsidRDefault="00563CDB" w:rsidP="00FC5396">
      <w:pPr>
        <w:ind w:left="-567"/>
        <w:jc w:val="both"/>
        <w:rPr>
          <w:u w:val="single"/>
          <w:lang w:val="ru-RU"/>
        </w:rPr>
      </w:pPr>
      <w:r w:rsidRPr="009176B0">
        <w:rPr>
          <w:u w:val="single"/>
          <w:lang w:val="ru-RU"/>
        </w:rPr>
        <w:t>17.03.15РВГ:</w:t>
      </w:r>
      <w:r w:rsidRPr="009176B0">
        <w:rPr>
          <w:lang w:val="ru-RU"/>
        </w:rPr>
        <w:t xml:space="preserve"> Нарушение кровообращения справа –II, слева - I ст. с обеих сторон, тонус сосудов N.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19.03.15Дупл. сканирование артерий н/к</w:t>
      </w:r>
      <w:r w:rsidRPr="009176B0">
        <w:rPr>
          <w:lang w:val="ru-RU"/>
        </w:rPr>
        <w:t xml:space="preserve">: Заключение: Диаб. ангиопатия артерий н/к.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17.03.15УЗИ щит. железы</w:t>
      </w:r>
      <w:r w:rsidRPr="009176B0">
        <w:rPr>
          <w:lang w:val="ru-RU"/>
        </w:rPr>
        <w:t>: Пр д. V = 6,5 см</w:t>
      </w:r>
      <w:r w:rsidRPr="009176B0">
        <w:rPr>
          <w:vertAlign w:val="superscript"/>
          <w:lang w:val="ru-RU"/>
        </w:rPr>
        <w:t>3</w:t>
      </w:r>
      <w:r w:rsidRPr="009176B0">
        <w:rPr>
          <w:lang w:val="ru-RU"/>
        </w:rPr>
        <w:t>; лев. д. V =6,0  см</w:t>
      </w:r>
      <w:r w:rsidRPr="009176B0">
        <w:rPr>
          <w:vertAlign w:val="superscript"/>
          <w:lang w:val="ru-RU"/>
        </w:rPr>
        <w:t>3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Перешеек –0,33 см.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r w:rsidRPr="009176B0">
        <w:rPr>
          <w:u w:val="single"/>
          <w:lang w:val="ru-RU"/>
        </w:rPr>
        <w:t>Лечение:</w:t>
      </w:r>
      <w:r w:rsidRPr="009176B0">
        <w:rPr>
          <w:lang w:val="ru-RU"/>
        </w:rPr>
        <w:t xml:space="preserve"> Хумодар Р100Р, Хумодар Б100Р, диалипон, витаксон</w:t>
      </w:r>
    </w:p>
    <w:p w:rsidR="00563CDB" w:rsidRPr="009176B0" w:rsidRDefault="00563CD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76B0">
        <w:rPr>
          <w:u w:val="single"/>
          <w:lang w:val="ru-RU"/>
        </w:rPr>
        <w:t>Состояние больного при выписке</w:t>
      </w:r>
      <w:r w:rsidRPr="009176B0">
        <w:rPr>
          <w:lang w:val="ru-RU"/>
        </w:rPr>
        <w:t>: СД компенсирован,</w:t>
      </w:r>
      <w:r>
        <w:rPr>
          <w:lang w:val="ru-RU"/>
        </w:rPr>
        <w:t xml:space="preserve"> ,</w:t>
      </w:r>
      <w:r w:rsidRPr="009176B0">
        <w:rPr>
          <w:lang w:val="ru-RU"/>
        </w:rPr>
        <w:t xml:space="preserve"> уменьшились боли в н/к. АД 130/75 мм рт. ст. </w:t>
      </w:r>
    </w:p>
    <w:p w:rsidR="00563CDB" w:rsidRPr="009176B0" w:rsidRDefault="00563CDB">
      <w:pPr>
        <w:jc w:val="both"/>
        <w:rPr>
          <w:u w:val="single"/>
          <w:lang w:val="ru-RU"/>
        </w:rPr>
      </w:pPr>
      <w:r w:rsidRPr="009176B0">
        <w:rPr>
          <w:u w:val="single"/>
          <w:lang w:val="ru-RU"/>
        </w:rPr>
        <w:t>Рекомендовано</w:t>
      </w:r>
      <w:r w:rsidRPr="009176B0">
        <w:rPr>
          <w:lang w:val="ru-RU"/>
        </w:rPr>
        <w:t>: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«Д» наблюдение эндокринолога, уч. терапевта по м\жит.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Инсулинотерапия:   Хумодар Р100Р п/з- 8-10ед., п/о-7-8 ед., п/уж – 6-8ед.,  Хумодар Б100Р 22.00 20ед.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Контроль глик. гемоглобина 1 раз в 6 мес., микроальбуминурии 1р. в 6 мес.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63CDB" w:rsidRPr="009176B0" w:rsidRDefault="00563CDB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63CDB" w:rsidRPr="009176B0" w:rsidRDefault="00563CDB" w:rsidP="00836E0A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Рек. кардиолога: фитосед  1к 4р/д 1 мес.Контроль  АД 2 р /день 2 недели.</w:t>
      </w:r>
    </w:p>
    <w:p w:rsidR="00563CDB" w:rsidRPr="009176B0" w:rsidRDefault="00563CDB" w:rsidP="00503C44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563CDB" w:rsidRPr="009176B0" w:rsidRDefault="00563CDB" w:rsidP="00E9696F">
      <w:pPr>
        <w:numPr>
          <w:ilvl w:val="0"/>
          <w:numId w:val="2"/>
        </w:numPr>
        <w:jc w:val="both"/>
        <w:rPr>
          <w:lang w:val="ru-RU"/>
        </w:rPr>
      </w:pPr>
      <w:r w:rsidRPr="009176B0">
        <w:rPr>
          <w:lang w:val="ru-RU"/>
        </w:rPr>
        <w:t xml:space="preserve">Рек. невропатолога: аторакс ½ утром + 1/2т в обед + 1 т веч 1 мес, веносмил МВ 1т 1р\сут 1,5 мес.  </w:t>
      </w:r>
    </w:p>
    <w:p w:rsidR="00563CDB" w:rsidRPr="009176B0" w:rsidRDefault="00563CDB" w:rsidP="00A9598B">
      <w:pPr>
        <w:ind w:left="435"/>
        <w:jc w:val="both"/>
        <w:rPr>
          <w:lang w:val="ru-RU"/>
        </w:rPr>
      </w:pPr>
    </w:p>
    <w:p w:rsidR="00563CDB" w:rsidRPr="009176B0" w:rsidRDefault="00563CDB">
      <w:pPr>
        <w:jc w:val="both"/>
        <w:rPr>
          <w:b/>
          <w:lang w:val="ru-RU"/>
        </w:rPr>
      </w:pPr>
    </w:p>
    <w:p w:rsidR="00563CDB" w:rsidRPr="009176B0" w:rsidRDefault="00563CDB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9176B0">
        <w:rPr>
          <w:sz w:val="24"/>
          <w:szCs w:val="24"/>
        </w:rPr>
        <w:t>Леч. врач  Соловьюк Е.А.</w:t>
      </w:r>
    </w:p>
    <w:p w:rsidR="00563CDB" w:rsidRPr="009176B0" w:rsidRDefault="00563CDB" w:rsidP="007241FA">
      <w:pPr>
        <w:jc w:val="both"/>
        <w:rPr>
          <w:lang w:val="ru-RU"/>
        </w:rPr>
      </w:pPr>
      <w:r w:rsidRPr="009176B0">
        <w:rPr>
          <w:lang w:val="ru-RU"/>
        </w:rPr>
        <w:t xml:space="preserve">Зав. отд.  Фещук И.А. </w:t>
      </w:r>
    </w:p>
    <w:p w:rsidR="00563CDB" w:rsidRPr="001A3809" w:rsidRDefault="00563CDB" w:rsidP="00992792">
      <w:pPr>
        <w:jc w:val="both"/>
        <w:rPr>
          <w:lang w:val="ru-RU"/>
        </w:rPr>
      </w:pPr>
      <w:r w:rsidRPr="009176B0">
        <w:rPr>
          <w:lang w:val="ru-RU"/>
        </w:rPr>
        <w:t>Гл.врач Черникова В.В</w:t>
      </w:r>
      <w:r>
        <w:rPr>
          <w:lang w:val="ru-RU"/>
        </w:rPr>
        <w:t>.</w:t>
      </w:r>
    </w:p>
    <w:sectPr w:rsidR="00563CDB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DB" w:rsidRDefault="00563CDB" w:rsidP="00080012">
      <w:r>
        <w:separator/>
      </w:r>
    </w:p>
  </w:endnote>
  <w:endnote w:type="continuationSeparator" w:id="1">
    <w:p w:rsidR="00563CDB" w:rsidRDefault="00563C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DB" w:rsidRDefault="00563CDB" w:rsidP="00080012">
      <w:r>
        <w:separator/>
      </w:r>
    </w:p>
  </w:footnote>
  <w:footnote w:type="continuationSeparator" w:id="1">
    <w:p w:rsidR="00563CDB" w:rsidRDefault="00563C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63CD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63CDB" w:rsidRPr="00244DF4" w:rsidRDefault="00563CD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63CDB" w:rsidRPr="00244DF4" w:rsidRDefault="00563CD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63CDB" w:rsidRPr="00244DF4" w:rsidRDefault="00563CD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63CD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63CDB" w:rsidRPr="00244DF4" w:rsidRDefault="00563CD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3CDB" w:rsidRPr="00244DF4" w:rsidRDefault="00563CD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3CDB" w:rsidRPr="00244DF4" w:rsidRDefault="00563CD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63CD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63CDB" w:rsidRPr="00244DF4" w:rsidRDefault="00563CD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3CDB" w:rsidRPr="00244DF4" w:rsidRDefault="00563CD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3CDB" w:rsidRPr="00244DF4" w:rsidRDefault="00563CD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63CD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63CDB" w:rsidRPr="00080012" w:rsidRDefault="00563CD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63CDB" w:rsidRPr="00080012" w:rsidRDefault="00563CD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63CDB" w:rsidRPr="00080012" w:rsidRDefault="00563CD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63CDB" w:rsidRDefault="00563CD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90D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DAA"/>
    <w:rsid w:val="000C56A8"/>
    <w:rsid w:val="000C60ED"/>
    <w:rsid w:val="000D2119"/>
    <w:rsid w:val="000D2653"/>
    <w:rsid w:val="000D7250"/>
    <w:rsid w:val="000D7BDC"/>
    <w:rsid w:val="00110FA9"/>
    <w:rsid w:val="0011464C"/>
    <w:rsid w:val="00122448"/>
    <w:rsid w:val="001229C1"/>
    <w:rsid w:val="00127FBF"/>
    <w:rsid w:val="001337EA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280"/>
    <w:rsid w:val="002738A6"/>
    <w:rsid w:val="00275650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18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7AF2"/>
    <w:rsid w:val="00444BAB"/>
    <w:rsid w:val="004468E8"/>
    <w:rsid w:val="00447E50"/>
    <w:rsid w:val="0045174E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B7C"/>
    <w:rsid w:val="004B64C6"/>
    <w:rsid w:val="004C0FA7"/>
    <w:rsid w:val="004C5536"/>
    <w:rsid w:val="004C6E05"/>
    <w:rsid w:val="004C73BB"/>
    <w:rsid w:val="004D1246"/>
    <w:rsid w:val="004D324B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3CDB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196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77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6B0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2583"/>
    <w:rsid w:val="00A02D9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677"/>
    <w:rsid w:val="00AA3A34"/>
    <w:rsid w:val="00AB156F"/>
    <w:rsid w:val="00AB637D"/>
    <w:rsid w:val="00AC00B1"/>
    <w:rsid w:val="00AD6D15"/>
    <w:rsid w:val="00AD7400"/>
    <w:rsid w:val="00AE1A60"/>
    <w:rsid w:val="00AF0197"/>
    <w:rsid w:val="00AF393D"/>
    <w:rsid w:val="00B033E4"/>
    <w:rsid w:val="00B063AA"/>
    <w:rsid w:val="00B16629"/>
    <w:rsid w:val="00B25968"/>
    <w:rsid w:val="00B32409"/>
    <w:rsid w:val="00B44569"/>
    <w:rsid w:val="00B540FA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51D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1743"/>
    <w:rsid w:val="00C53AE3"/>
    <w:rsid w:val="00C65645"/>
    <w:rsid w:val="00C701D1"/>
    <w:rsid w:val="00C74305"/>
    <w:rsid w:val="00C756D5"/>
    <w:rsid w:val="00C7725A"/>
    <w:rsid w:val="00C81BC9"/>
    <w:rsid w:val="00C86E5B"/>
    <w:rsid w:val="00C912CD"/>
    <w:rsid w:val="00CA1F73"/>
    <w:rsid w:val="00CA1FC8"/>
    <w:rsid w:val="00CA7E16"/>
    <w:rsid w:val="00CB08AD"/>
    <w:rsid w:val="00CB0938"/>
    <w:rsid w:val="00CB3C13"/>
    <w:rsid w:val="00CB5FA2"/>
    <w:rsid w:val="00CB6657"/>
    <w:rsid w:val="00CB6B9C"/>
    <w:rsid w:val="00CE2CC3"/>
    <w:rsid w:val="00D06E48"/>
    <w:rsid w:val="00D1120A"/>
    <w:rsid w:val="00D13AD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845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5B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4AC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CE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0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2</Pages>
  <Words>703</Words>
  <Characters>4010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16</cp:revision>
  <cp:lastPrinted>2015-03-25T06:35:00Z</cp:lastPrinted>
  <dcterms:created xsi:type="dcterms:W3CDTF">2015-03-20T06:43:00Z</dcterms:created>
  <dcterms:modified xsi:type="dcterms:W3CDTF">2015-03-25T09:00:00Z</dcterms:modified>
</cp:coreProperties>
</file>