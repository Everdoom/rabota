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92F" w:rsidRPr="004B5C94" w:rsidRDefault="00BD192F" w:rsidP="00FC5396">
      <w:pPr>
        <w:pStyle w:val="Heading4"/>
        <w:ind w:left="-567" w:right="-58"/>
        <w:rPr>
          <w:b w:val="0"/>
          <w:sz w:val="24"/>
          <w:szCs w:val="24"/>
        </w:rPr>
      </w:pPr>
      <w:r w:rsidRPr="004B5C94">
        <w:rPr>
          <w:b w:val="0"/>
          <w:sz w:val="24"/>
          <w:szCs w:val="24"/>
        </w:rPr>
        <w:t>Выписной эпикриз</w:t>
      </w:r>
    </w:p>
    <w:p w:rsidR="00BD192F" w:rsidRPr="004B5C94" w:rsidRDefault="00BD192F" w:rsidP="00FC5396">
      <w:pPr>
        <w:pStyle w:val="Heading4"/>
        <w:ind w:left="-567"/>
        <w:rPr>
          <w:b w:val="0"/>
          <w:sz w:val="24"/>
          <w:szCs w:val="24"/>
        </w:rPr>
      </w:pPr>
      <w:r w:rsidRPr="004B5C94">
        <w:rPr>
          <w:b w:val="0"/>
          <w:sz w:val="24"/>
          <w:szCs w:val="24"/>
        </w:rPr>
        <w:t>Из истории болезни №  363</w:t>
      </w:r>
    </w:p>
    <w:p w:rsidR="00BD192F" w:rsidRPr="004B5C94" w:rsidRDefault="00BD192F" w:rsidP="00FC5396">
      <w:pPr>
        <w:pStyle w:val="Heading5"/>
        <w:ind w:left="-567"/>
        <w:rPr>
          <w:sz w:val="24"/>
          <w:szCs w:val="24"/>
        </w:rPr>
      </w:pPr>
      <w:r w:rsidRPr="004B5C94">
        <w:rPr>
          <w:sz w:val="24"/>
          <w:szCs w:val="24"/>
        </w:rPr>
        <w:t>Ф.И.О: Осипенко Олег Николаевич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>Год рождения: 1964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>Место жительства: Васильевский р-н, с. Балки, ул. Мира 103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>Место работы: ЧАО «ЗЖРК»ЖЭУ, уборщик территории, инв Ш гр.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>Находился</w:t>
      </w:r>
      <w:r>
        <w:rPr>
          <w:lang w:val="ru-RU"/>
        </w:rPr>
        <w:t xml:space="preserve"> на лечении с   13.03.15 по   25</w:t>
      </w:r>
      <w:r w:rsidRPr="004B5C94">
        <w:rPr>
          <w:lang w:val="ru-RU"/>
        </w:rPr>
        <w:t>.03.15 в  энд. отд.</w:t>
      </w:r>
    </w:p>
    <w:p w:rsidR="00BD192F" w:rsidRPr="004B5C94" w:rsidRDefault="00BD192F" w:rsidP="002462B5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Диагноз:</w:t>
      </w:r>
      <w:r w:rsidRPr="004B5C94">
        <w:rPr>
          <w:lang w:val="ru-RU"/>
        </w:rPr>
        <w:t xml:space="preserve">  Сахарный диабет, тип 1, средней тяжести, декомпенсация. Непролиферативная  диабетическая ретинопатия ОИ. Миопия слабой степени ОИ. Хроническая дистальная диабетическая полинейропатия н/к IIст тревожно-депресивный с-м. Хроническая диссомния. Диаб. ангиопатия артерий н/к. Гипертоническая болезнь 1 ст.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 xml:space="preserve">Жалобы при поступлении </w:t>
      </w:r>
      <w:r w:rsidRPr="004B5C94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140/90 мм рт.ст., головные боли, головокружение.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Краткий анамнез</w:t>
      </w:r>
      <w:r w:rsidRPr="004B5C94">
        <w:rPr>
          <w:lang w:val="ru-RU"/>
        </w:rPr>
        <w:t>: СД выявлен в 2008г. Комы отрицает. С начала заболевания инсулинотерапия.  В наст. время принимает:  Хумодар Р100Р п/з- 16-18ед., п/о- 8ед., п/у- 4ед., Хумодар Б100Р 22.00 – 18 ед. Гликемия –10-15 ммоль/л. Последнее стац. лечение  в 2013г. Боли в н/к в течение 2 лет. Госпитализирован  в обл. энд. диспансер для коррекции инсулинотерапии,  лечения хр. осложнений СД.</w:t>
      </w:r>
    </w:p>
    <w:p w:rsidR="00BD192F" w:rsidRPr="004B5C94" w:rsidRDefault="00BD192F" w:rsidP="00FC5396">
      <w:pPr>
        <w:ind w:left="-567"/>
        <w:jc w:val="both"/>
        <w:rPr>
          <w:u w:val="single"/>
          <w:lang w:val="ru-RU"/>
        </w:rPr>
      </w:pPr>
      <w:r w:rsidRPr="004B5C94">
        <w:rPr>
          <w:u w:val="single"/>
          <w:lang w:val="ru-RU"/>
        </w:rPr>
        <w:t>Данные лабораторных исследований.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 xml:space="preserve">16.03.15 Общ. ан. крови Нв – 153 г/л  эритр – 4,6 лейк –4,2  СОЭ – 9 мм/час   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 xml:space="preserve">э-8 %    п- 0%   с- 59%   л- 27 %   м- 6%  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 xml:space="preserve">16.03.15 Биохимия: СКФ –90,8 мл./мин., хол –6,2 тригл – 1,34ХСЛПВП -1,18 ХСЛПНП -4,4 Катер -4,25 мочевина –3,3  креатинин – 80,4  бил общ –16,8  бил пр –4,2  тим – 4,6 АСТ – 0,11  АЛТ – 0,19  ммоль/л; 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>16.03.15 Глик гемоглобин – 10,9%</w:t>
      </w:r>
    </w:p>
    <w:p w:rsidR="00BD192F" w:rsidRPr="004B5C94" w:rsidRDefault="00BD192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B5C94">
        <w:rPr>
          <w:b w:val="0"/>
          <w:sz w:val="24"/>
          <w:szCs w:val="24"/>
        </w:rPr>
        <w:t>17.03.15 Общ. ан. мочи уд вес м/м  лейк – 0-1 в п/зр белок – отр  ацетон –отр;  эпит. пл. -ед ; эпит. перех. -  едв п/зр</w:t>
      </w:r>
    </w:p>
    <w:p w:rsidR="00BD192F" w:rsidRPr="004B5C94" w:rsidRDefault="00BD192F" w:rsidP="00FC5396">
      <w:pPr>
        <w:ind w:left="-567"/>
        <w:rPr>
          <w:lang w:val="ru-RU"/>
        </w:rPr>
      </w:pPr>
      <w:r w:rsidRPr="004B5C94">
        <w:rPr>
          <w:lang w:val="ru-RU"/>
        </w:rPr>
        <w:t>16.03.15 Суточная глюкозурия –  1,9%;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D192F" w:rsidRPr="004B5C94" w:rsidTr="00B76356">
        <w:tc>
          <w:tcPr>
            <w:tcW w:w="2518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 xml:space="preserve">Гликемический </w:t>
            </w:r>
          </w:p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20.00</w:t>
            </w:r>
          </w:p>
        </w:tc>
      </w:tr>
      <w:tr w:rsidR="00BD192F" w:rsidRPr="004B5C94" w:rsidTr="00B76356">
        <w:tc>
          <w:tcPr>
            <w:tcW w:w="2518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4,0</w:t>
            </w:r>
          </w:p>
        </w:tc>
      </w:tr>
      <w:tr w:rsidR="00BD192F" w:rsidRPr="004B5C94" w:rsidTr="00B76356">
        <w:tc>
          <w:tcPr>
            <w:tcW w:w="2518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7,0</w:t>
            </w:r>
          </w:p>
        </w:tc>
      </w:tr>
      <w:tr w:rsidR="00BD192F" w:rsidRPr="004B5C94" w:rsidTr="00B76356">
        <w:tc>
          <w:tcPr>
            <w:tcW w:w="2518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 w:rsidRPr="004B5C94">
              <w:rPr>
                <w:lang w:val="ru-RU"/>
              </w:rPr>
              <w:t>7,8</w:t>
            </w:r>
          </w:p>
        </w:tc>
      </w:tr>
      <w:tr w:rsidR="00BD192F" w:rsidRPr="004B5C94" w:rsidTr="00B76356">
        <w:tc>
          <w:tcPr>
            <w:tcW w:w="2518" w:type="dxa"/>
          </w:tcPr>
          <w:p w:rsidR="00BD192F" w:rsidRPr="004B5C94" w:rsidRDefault="00BD19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D192F" w:rsidRPr="004B5C94" w:rsidRDefault="00BD19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192F" w:rsidRPr="004B5C94" w:rsidRDefault="00BD192F" w:rsidP="00B76356">
            <w:pPr>
              <w:rPr>
                <w:lang w:val="ru-RU"/>
              </w:rPr>
            </w:pPr>
          </w:p>
        </w:tc>
      </w:tr>
    </w:tbl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20.03.15Невропатолог</w:t>
      </w:r>
      <w:r w:rsidRPr="004B5C94">
        <w:rPr>
          <w:lang w:val="ru-RU"/>
        </w:rPr>
        <w:t>: Хроническая дистальная диабетическая полинейропатия н/к IIст тревожно-депресивный с-м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13.03.15Окулист</w:t>
      </w:r>
      <w:r w:rsidRPr="004B5C94">
        <w:rPr>
          <w:lang w:val="ru-RU"/>
        </w:rPr>
        <w:t xml:space="preserve">: </w:t>
      </w:r>
      <w:smartTag w:uri="urn:schemas-microsoft-com:office:smarttags" w:element="place">
        <w:r w:rsidRPr="004B5C94">
          <w:rPr>
            <w:lang w:val="en-US"/>
          </w:rPr>
          <w:t>VIS</w:t>
        </w:r>
      </w:smartTag>
      <w:r w:rsidRPr="004B5C94">
        <w:rPr>
          <w:lang w:val="ru-RU"/>
        </w:rPr>
        <w:t xml:space="preserve"> </w:t>
      </w:r>
      <w:r w:rsidRPr="004B5C94">
        <w:rPr>
          <w:lang w:val="en-US"/>
        </w:rPr>
        <w:t>OD</w:t>
      </w:r>
      <w:r w:rsidRPr="004B5C94">
        <w:rPr>
          <w:lang w:val="ru-RU"/>
        </w:rPr>
        <w:t xml:space="preserve">=0,6   </w:t>
      </w:r>
      <w:r w:rsidRPr="004B5C94">
        <w:rPr>
          <w:lang w:val="en-US"/>
        </w:rPr>
        <w:t>OS</w:t>
      </w:r>
      <w:r w:rsidRPr="004B5C94">
        <w:rPr>
          <w:lang w:val="ru-RU"/>
        </w:rPr>
        <w:t xml:space="preserve">=   0,5 ; 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 xml:space="preserve">Единичные микроаневризмы. Артерии сужены, склерозированы.  Салюс I. Аномалии венозных сосудов (извитость, колебания калибра).  Д-з: Миопия слабой степени ОИ. Непролиферативная  диабетическая  ретинопатия ОИ. 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13.03.15ЭКГ</w:t>
      </w:r>
      <w:r w:rsidRPr="004B5C94">
        <w:rPr>
          <w:lang w:val="ru-RU"/>
        </w:rPr>
        <w:t>: ЧСС -100 уд/мин. Вольтаж снижен.  Ритм синусовый, тахикардия. Эл. ось не отклонена. Гипертрофия левого желудочка. Высокие зТв V4, вследствие ваготонии.</w:t>
      </w:r>
    </w:p>
    <w:p w:rsidR="00BD192F" w:rsidRPr="00756737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16.03.15Кардиолог</w:t>
      </w:r>
      <w:r w:rsidRPr="004B5C94">
        <w:rPr>
          <w:lang w:val="ru-RU"/>
        </w:rPr>
        <w:t>:  Гипертоническая болезнь 1 ст</w:t>
      </w:r>
      <w:r w:rsidRPr="00756737">
        <w:rPr>
          <w:lang w:val="ru-RU"/>
        </w:rPr>
        <w:t>/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16.03.15Ангиохирург</w:t>
      </w:r>
      <w:r w:rsidRPr="004B5C94">
        <w:rPr>
          <w:lang w:val="ru-RU"/>
        </w:rPr>
        <w:t>: Диаб. ангиопатия артерий н/к.</w:t>
      </w:r>
    </w:p>
    <w:p w:rsidR="00BD192F" w:rsidRPr="004B5C94" w:rsidRDefault="00BD192F" w:rsidP="00FC5396">
      <w:pPr>
        <w:ind w:left="-567"/>
        <w:jc w:val="both"/>
        <w:rPr>
          <w:u w:val="single"/>
          <w:lang w:val="ru-RU"/>
        </w:rPr>
      </w:pPr>
      <w:r w:rsidRPr="004B5C94">
        <w:rPr>
          <w:u w:val="single"/>
          <w:lang w:val="ru-RU"/>
        </w:rPr>
        <w:t>16.03.15РВГ:</w:t>
      </w:r>
      <w:r w:rsidRPr="004B5C94">
        <w:rPr>
          <w:lang w:val="ru-RU"/>
        </w:rPr>
        <w:t xml:space="preserve"> Нарушение кровообращения справа –I-II ст. слева -N, тонус сосудов N. 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13.03.15УЗИ щит. железы</w:t>
      </w:r>
      <w:r w:rsidRPr="004B5C94">
        <w:rPr>
          <w:lang w:val="ru-RU"/>
        </w:rPr>
        <w:t>: Пр д. V =  6,6см</w:t>
      </w:r>
      <w:r w:rsidRPr="004B5C94">
        <w:rPr>
          <w:vertAlign w:val="superscript"/>
          <w:lang w:val="ru-RU"/>
        </w:rPr>
        <w:t>3</w:t>
      </w:r>
      <w:r w:rsidRPr="004B5C94">
        <w:rPr>
          <w:lang w:val="ru-RU"/>
        </w:rPr>
        <w:t>; лев. д. V = 6,6 см</w:t>
      </w:r>
      <w:r w:rsidRPr="004B5C94">
        <w:rPr>
          <w:vertAlign w:val="superscript"/>
          <w:lang w:val="ru-RU"/>
        </w:rPr>
        <w:t>3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lang w:val="ru-RU"/>
        </w:rPr>
        <w:t xml:space="preserve">Щит. железа не увеличена, контуры ровные. Эхогенность паренхимы обычная,.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r w:rsidRPr="004B5C94">
        <w:rPr>
          <w:u w:val="single"/>
          <w:lang w:val="ru-RU"/>
        </w:rPr>
        <w:t>Лечение:</w:t>
      </w:r>
      <w:r w:rsidRPr="004B5C94">
        <w:rPr>
          <w:lang w:val="ru-RU"/>
        </w:rPr>
        <w:t xml:space="preserve"> Хумодар Р100Р, Хумодар Б100Р, диалипон, актовегин, витаксон,</w:t>
      </w:r>
    </w:p>
    <w:p w:rsidR="00BD192F" w:rsidRPr="004B5C94" w:rsidRDefault="00BD192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5C94">
        <w:rPr>
          <w:u w:val="single"/>
          <w:lang w:val="ru-RU"/>
        </w:rPr>
        <w:t>Состояние больного при выписке</w:t>
      </w:r>
      <w:r w:rsidRPr="004B5C94">
        <w:rPr>
          <w:lang w:val="ru-RU"/>
        </w:rPr>
        <w:t xml:space="preserve">: СД компенсирован, уменьшились боли в н/к. АД  130/80мм рт. ст. </w:t>
      </w:r>
    </w:p>
    <w:p w:rsidR="00BD192F" w:rsidRPr="004B5C94" w:rsidRDefault="00BD192F">
      <w:pPr>
        <w:jc w:val="both"/>
        <w:rPr>
          <w:u w:val="single"/>
          <w:lang w:val="ru-RU"/>
        </w:rPr>
      </w:pPr>
      <w:r w:rsidRPr="004B5C94">
        <w:rPr>
          <w:u w:val="single"/>
          <w:lang w:val="ru-RU"/>
        </w:rPr>
        <w:t>Рекомендовано</w:t>
      </w:r>
      <w:r w:rsidRPr="004B5C94">
        <w:rPr>
          <w:lang w:val="ru-RU"/>
        </w:rPr>
        <w:t>:</w:t>
      </w:r>
    </w:p>
    <w:p w:rsidR="00BD192F" w:rsidRPr="004B5C94" w:rsidRDefault="00BD192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>«Д» наблюдение эндокринолога, уч. терапевта по м\жит.</w:t>
      </w:r>
    </w:p>
    <w:p w:rsidR="00BD192F" w:rsidRPr="004B5C94" w:rsidRDefault="00BD192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D192F" w:rsidRPr="004B5C94" w:rsidRDefault="00BD192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>Инсулинотерапия:   Хумодар Р100Р п/з-16-18 ед., п/о- 8-10ед., п/уж -4-6 ед.,  Хумодар Б100Р 22.00 18-20  ед.</w:t>
      </w:r>
    </w:p>
    <w:p w:rsidR="00BD192F" w:rsidRPr="004B5C94" w:rsidRDefault="00BD192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>Контроль глик. гемоглобина 1 раз в 6 мес., микроальбуминурии 1р. в 6 мес.</w:t>
      </w:r>
    </w:p>
    <w:p w:rsidR="00BD192F" w:rsidRPr="004B5C94" w:rsidRDefault="00BD192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D192F" w:rsidRPr="004B5C94" w:rsidRDefault="00BD192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D192F" w:rsidRPr="004B5C94" w:rsidRDefault="00BD192F" w:rsidP="00836E0A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>Рек. кардиолога: фитосед  1к 4р/д 1 мес</w:t>
      </w:r>
    </w:p>
    <w:p w:rsidR="00BD192F" w:rsidRPr="004B5C94" w:rsidRDefault="00BD192F" w:rsidP="00503C44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BD192F" w:rsidRPr="004B5C94" w:rsidRDefault="00BD192F" w:rsidP="00E9696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 xml:space="preserve">Рек. невропатолога: триттико 1/3 т начальная доза 5 дней, затем 2/3 т 5 дней, затем 1т веч длительно.  </w:t>
      </w:r>
    </w:p>
    <w:p w:rsidR="00BD192F" w:rsidRPr="004B5C94" w:rsidRDefault="00BD192F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 xml:space="preserve">Рек. окулиста: оптикс  1т.*1р/д. </w:t>
      </w:r>
    </w:p>
    <w:p w:rsidR="00BD192F" w:rsidRPr="004B5C94" w:rsidRDefault="00BD192F" w:rsidP="00A9598B">
      <w:pPr>
        <w:numPr>
          <w:ilvl w:val="0"/>
          <w:numId w:val="2"/>
        </w:numPr>
        <w:jc w:val="both"/>
        <w:rPr>
          <w:lang w:val="ru-RU"/>
        </w:rPr>
      </w:pPr>
      <w:r w:rsidRPr="004B5C94">
        <w:rPr>
          <w:lang w:val="ru-RU"/>
        </w:rPr>
        <w:t xml:space="preserve">Б/л серия. АГВ  №   2347 </w:t>
      </w:r>
      <w:r>
        <w:rPr>
          <w:lang w:val="ru-RU"/>
        </w:rPr>
        <w:t>86</w:t>
      </w:r>
      <w:r w:rsidRPr="004B5C94">
        <w:rPr>
          <w:lang w:val="ru-RU"/>
        </w:rPr>
        <w:t xml:space="preserve">      с  13.03.15 по  25.03.15. К труду  26.03.15. </w:t>
      </w:r>
    </w:p>
    <w:p w:rsidR="00BD192F" w:rsidRPr="004B5C94" w:rsidRDefault="00BD192F" w:rsidP="00A9598B">
      <w:pPr>
        <w:ind w:left="435"/>
        <w:jc w:val="both"/>
        <w:rPr>
          <w:lang w:val="ru-RU"/>
        </w:rPr>
      </w:pPr>
    </w:p>
    <w:p w:rsidR="00BD192F" w:rsidRPr="004B5C94" w:rsidRDefault="00BD192F">
      <w:pPr>
        <w:jc w:val="both"/>
        <w:rPr>
          <w:b/>
          <w:lang w:val="ru-RU"/>
        </w:rPr>
      </w:pPr>
    </w:p>
    <w:p w:rsidR="00BD192F" w:rsidRPr="004B5C94" w:rsidRDefault="00BD192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B5C94">
        <w:rPr>
          <w:sz w:val="24"/>
          <w:szCs w:val="24"/>
        </w:rPr>
        <w:t xml:space="preserve">Леч. врач  Соловьюк Е.А. </w:t>
      </w:r>
    </w:p>
    <w:p w:rsidR="00BD192F" w:rsidRPr="004B5C94" w:rsidRDefault="00BD192F" w:rsidP="004468E8">
      <w:pPr>
        <w:jc w:val="both"/>
        <w:rPr>
          <w:lang w:val="ru-RU"/>
        </w:rPr>
      </w:pPr>
      <w:r w:rsidRPr="004B5C94">
        <w:rPr>
          <w:lang w:val="ru-RU"/>
        </w:rPr>
        <w:t>Зав. отд.  Фещук И.А.</w:t>
      </w:r>
    </w:p>
    <w:p w:rsidR="00BD192F" w:rsidRPr="004B5C94" w:rsidRDefault="00BD192F" w:rsidP="00E01E7C">
      <w:pPr>
        <w:jc w:val="both"/>
        <w:rPr>
          <w:lang w:val="ru-RU"/>
        </w:rPr>
      </w:pPr>
      <w:r w:rsidRPr="004B5C94">
        <w:rPr>
          <w:lang w:val="ru-RU"/>
        </w:rPr>
        <w:t>Гл. врач Черникова В.В.</w:t>
      </w:r>
    </w:p>
    <w:p w:rsidR="00BD192F" w:rsidRPr="004B5C94" w:rsidRDefault="00BD192F" w:rsidP="00992792">
      <w:pPr>
        <w:jc w:val="both"/>
        <w:rPr>
          <w:lang w:val="ru-RU"/>
        </w:rPr>
      </w:pPr>
    </w:p>
    <w:sectPr w:rsidR="00BD192F" w:rsidRPr="004B5C9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92F" w:rsidRDefault="00BD192F" w:rsidP="00080012">
      <w:r>
        <w:separator/>
      </w:r>
    </w:p>
  </w:endnote>
  <w:endnote w:type="continuationSeparator" w:id="1">
    <w:p w:rsidR="00BD192F" w:rsidRDefault="00BD19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92F" w:rsidRDefault="00BD192F" w:rsidP="00080012">
      <w:r>
        <w:separator/>
      </w:r>
    </w:p>
  </w:footnote>
  <w:footnote w:type="continuationSeparator" w:id="1">
    <w:p w:rsidR="00BD192F" w:rsidRDefault="00BD19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BD192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D192F" w:rsidRPr="00244DF4" w:rsidRDefault="00BD19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D192F" w:rsidRPr="00244DF4" w:rsidRDefault="00BD19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D192F" w:rsidRPr="00244DF4" w:rsidRDefault="00BD192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D192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D192F" w:rsidRPr="00244DF4" w:rsidRDefault="00BD192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D192F" w:rsidRPr="00244DF4" w:rsidRDefault="00BD192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D192F" w:rsidRPr="00244DF4" w:rsidRDefault="00BD192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D192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D192F" w:rsidRPr="00244DF4" w:rsidRDefault="00BD192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D192F" w:rsidRPr="00244DF4" w:rsidRDefault="00BD192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D192F" w:rsidRPr="00244DF4" w:rsidRDefault="00BD192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D192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D192F" w:rsidRPr="00080012" w:rsidRDefault="00BD192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D192F" w:rsidRPr="00080012" w:rsidRDefault="00BD192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D192F" w:rsidRPr="00080012" w:rsidRDefault="00BD192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D192F" w:rsidRDefault="00BD192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7A8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79C6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FA1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D2B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2B5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428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6C5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6711"/>
    <w:rsid w:val="00490057"/>
    <w:rsid w:val="004912E1"/>
    <w:rsid w:val="004926CC"/>
    <w:rsid w:val="00495B23"/>
    <w:rsid w:val="004A3000"/>
    <w:rsid w:val="004A32B9"/>
    <w:rsid w:val="004A3F3B"/>
    <w:rsid w:val="004A4794"/>
    <w:rsid w:val="004A4A54"/>
    <w:rsid w:val="004A6CE2"/>
    <w:rsid w:val="004B44D6"/>
    <w:rsid w:val="004B4FBC"/>
    <w:rsid w:val="004B5C94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246D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65E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673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05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3EEB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44C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FE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92F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2998"/>
    <w:rsid w:val="00C65645"/>
    <w:rsid w:val="00C701D1"/>
    <w:rsid w:val="00C74305"/>
    <w:rsid w:val="00C756D5"/>
    <w:rsid w:val="00C81BC9"/>
    <w:rsid w:val="00C86E5B"/>
    <w:rsid w:val="00C90CC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20BA"/>
    <w:rsid w:val="00D257A8"/>
    <w:rsid w:val="00D26C6C"/>
    <w:rsid w:val="00D27812"/>
    <w:rsid w:val="00D3141E"/>
    <w:rsid w:val="00D406E6"/>
    <w:rsid w:val="00D52BF7"/>
    <w:rsid w:val="00D550A3"/>
    <w:rsid w:val="00D56153"/>
    <w:rsid w:val="00D63879"/>
    <w:rsid w:val="00D71C56"/>
    <w:rsid w:val="00D97EAA"/>
    <w:rsid w:val="00DA26E1"/>
    <w:rsid w:val="00DA31A7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41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595</Words>
  <Characters>3396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2015-03-24T13:02:00Z</cp:lastPrinted>
  <dcterms:created xsi:type="dcterms:W3CDTF">2015-03-20T07:51:00Z</dcterms:created>
  <dcterms:modified xsi:type="dcterms:W3CDTF">2015-03-25T09:05:00Z</dcterms:modified>
</cp:coreProperties>
</file>