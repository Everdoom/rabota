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C6" w:rsidRPr="00BC2F5A" w:rsidRDefault="00A750C6" w:rsidP="00FC5396">
      <w:pPr>
        <w:pStyle w:val="Heading4"/>
        <w:ind w:left="-567" w:right="-58"/>
        <w:rPr>
          <w:b w:val="0"/>
          <w:sz w:val="24"/>
          <w:szCs w:val="24"/>
        </w:rPr>
      </w:pPr>
      <w:r w:rsidRPr="00BC2F5A">
        <w:rPr>
          <w:b w:val="0"/>
          <w:sz w:val="24"/>
          <w:szCs w:val="24"/>
        </w:rPr>
        <w:t>Выписной эпикриз</w:t>
      </w:r>
    </w:p>
    <w:p w:rsidR="00A750C6" w:rsidRPr="00BC2F5A" w:rsidRDefault="00A750C6" w:rsidP="00FC5396">
      <w:pPr>
        <w:pStyle w:val="Heading4"/>
        <w:ind w:left="-567"/>
        <w:rPr>
          <w:b w:val="0"/>
          <w:sz w:val="24"/>
          <w:szCs w:val="24"/>
        </w:rPr>
      </w:pPr>
      <w:r w:rsidRPr="00BC2F5A">
        <w:rPr>
          <w:b w:val="0"/>
          <w:sz w:val="24"/>
          <w:szCs w:val="24"/>
        </w:rPr>
        <w:t>Из истории болезни №  304</w:t>
      </w:r>
    </w:p>
    <w:p w:rsidR="00A750C6" w:rsidRPr="00BC2F5A" w:rsidRDefault="00A750C6" w:rsidP="00FC5396">
      <w:pPr>
        <w:pStyle w:val="Heading5"/>
        <w:ind w:left="-567"/>
        <w:rPr>
          <w:sz w:val="24"/>
          <w:szCs w:val="24"/>
        </w:rPr>
      </w:pPr>
      <w:r w:rsidRPr="00BC2F5A">
        <w:rPr>
          <w:sz w:val="24"/>
          <w:szCs w:val="24"/>
        </w:rPr>
        <w:t>Ф.И.О: Фотин Валентин Михайлович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>Год рождения: 1973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>Место жительства: Акимовский р-н, с. Волчанское, ул. Молодежная 6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>Место работы: н/р, инв Ш гр.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>Находился на лечении с   03.03.15 по   13.03.15 в  энд. отд.</w:t>
      </w:r>
    </w:p>
    <w:p w:rsidR="00A750C6" w:rsidRPr="00BC2F5A" w:rsidRDefault="00A750C6" w:rsidP="009053F2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Диагноз:</w:t>
      </w:r>
      <w:r w:rsidRPr="00BC2F5A">
        <w:rPr>
          <w:lang w:val="ru-RU"/>
        </w:rPr>
        <w:t xml:space="preserve">  Сахарный диабет, тип 1, средней тяжести, декомпенсация. ХБП I ст. Диабетическая нефропатия III ст Диаб. ангиопатия артерий н/к. Ссадина левой голени. Ангиопатия сосудов сетчатки ОИ. Хроническая дистальная диабетическая полинейропатия н/к IIст, болевая форма. ДДПП на пояснично-кресцовом уровне (фрагментированая грыжa уровне L5-S1.  Стеноз L5-S1, стеноз позвоночного канала, протрузия </w:t>
      </w:r>
      <w:r w:rsidRPr="00BC2F5A">
        <w:rPr>
          <w:lang w:val="en-US"/>
        </w:rPr>
        <w:t>L</w:t>
      </w:r>
      <w:r w:rsidRPr="00BC2F5A">
        <w:rPr>
          <w:lang w:val="ru-RU"/>
        </w:rPr>
        <w:t>2-L5 с-м радикулопатии S1 справа) .  Метаболическая кардиомиопатия СН 0.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 xml:space="preserve">Жалобы при поступлении </w:t>
      </w:r>
      <w:r w:rsidRPr="00BC2F5A">
        <w:rPr>
          <w:lang w:val="ru-RU"/>
        </w:rPr>
        <w:t>на сухость во рту, жажду, полиурию, увеличение веса на 11 кг за год, ухудшение зрения,  боли  в н/к, судороги, онемение ног, головные боли,  частые гипогликемические состояния, общую слабость, быструю утомляемость, выраженное жжение кожных покровов.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Краткий анамнез</w:t>
      </w:r>
      <w:r w:rsidRPr="00BC2F5A">
        <w:rPr>
          <w:lang w:val="ru-RU"/>
        </w:rPr>
        <w:t>: СД выявлен в 2012г. Комы отрицает. С начала заболевания ССП (амарил 4мг в течении 3 мес.). В дальнейшем ССТ не принимал. С 10.2013 инсулинотерапия.  Последнее стац. лечение  в 01.2014г. подобрана следующая схема инсулинотерапии: Фармасулин Н п/з- 16-18ед., п/о- 12-14ед., п/у- 10-12ед., Фармасулин НNР 22.00 16-18 ед. В течении года самостоятельно отменил введение Фармасулин НNР (жжение кожных покровов связывает с введение Фармасулин НNР). В наст. время принимает:  Фармасулин Н п/з- 10ед., п/о- 10ед., п/у- 10ед. Гликемия –9-14 ммоль/л. НвАIс -  9,0% от 16.01.14 . Боли в н/к, жжение кожи  с начала заболевания. Госпитализирован  в обл. энд. диспансер для коррекции инсулинотерапии,  лечения хр. осложнений СД.</w:t>
      </w:r>
    </w:p>
    <w:p w:rsidR="00A750C6" w:rsidRPr="00BC2F5A" w:rsidRDefault="00A750C6" w:rsidP="00FC5396">
      <w:pPr>
        <w:ind w:left="-567"/>
        <w:jc w:val="both"/>
        <w:rPr>
          <w:u w:val="single"/>
          <w:lang w:val="ru-RU"/>
        </w:rPr>
      </w:pPr>
      <w:r w:rsidRPr="00BC2F5A">
        <w:rPr>
          <w:u w:val="single"/>
          <w:lang w:val="ru-RU"/>
        </w:rPr>
        <w:t>Данные лабораторных исследований.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 xml:space="preserve">04.03.15 Общ. ан. крови Нв – 140 г/л  эритр –4,4  лейк – 5,2 СОЭ –3  мм/час  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 xml:space="preserve">э-1 %    п-1 %   с- 49%   л-  46%   м-3 % 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 xml:space="preserve">04.03.15 Биохимия: СКФ –98,6 мл./мин., хол –6,0 тригл – 1,27ХСЛПВП -1,78 ХСЛПНП – 3,6Катер -2,4 мочевина – 3,6 креатинин – 86,4  бил общ –11,8  бил пр –2,9  тим –1,9  АСТ – 0,16  АЛТ –0,53   ммоль/л; </w:t>
      </w:r>
    </w:p>
    <w:p w:rsidR="00A750C6" w:rsidRPr="00BC2F5A" w:rsidRDefault="00A750C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C2F5A">
        <w:rPr>
          <w:b w:val="0"/>
          <w:sz w:val="24"/>
          <w:szCs w:val="24"/>
        </w:rPr>
        <w:t xml:space="preserve">04.03.15 Общ. ан. мочи уд вес 1035  лейк –1-3   в п/зр белок – отр  ацетон –отр;  </w:t>
      </w:r>
    </w:p>
    <w:p w:rsidR="00A750C6" w:rsidRPr="00BC2F5A" w:rsidRDefault="00A750C6" w:rsidP="00FC5396">
      <w:pPr>
        <w:ind w:left="-567"/>
        <w:rPr>
          <w:lang w:val="ru-RU"/>
        </w:rPr>
      </w:pPr>
      <w:r w:rsidRPr="00BC2F5A">
        <w:rPr>
          <w:lang w:val="ru-RU"/>
        </w:rPr>
        <w:t>06.03.15 Суточная глюкозурия –  3,5%;   Суточная протеинурия –  отр</w:t>
      </w:r>
    </w:p>
    <w:p w:rsidR="00A750C6" w:rsidRPr="00BC2F5A" w:rsidRDefault="00A750C6" w:rsidP="00FC5396">
      <w:pPr>
        <w:pStyle w:val="Heading5"/>
        <w:ind w:left="-567"/>
        <w:rPr>
          <w:sz w:val="24"/>
          <w:szCs w:val="24"/>
        </w:rPr>
      </w:pPr>
      <w:r w:rsidRPr="00BC2F5A">
        <w:rPr>
          <w:sz w:val="24"/>
          <w:szCs w:val="24"/>
        </w:rPr>
        <w:t>06.03.15 Микроальбуминурия –104,2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 xml:space="preserve">Гликемический </w:t>
            </w:r>
          </w:p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22.00</w:t>
            </w:r>
          </w:p>
        </w:tc>
      </w:tr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</w:tr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</w:tr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</w:tr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  <w:r w:rsidRPr="00BC2F5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</w:tr>
      <w:tr w:rsidR="00A750C6" w:rsidRPr="00BC2F5A" w:rsidTr="00B76356">
        <w:tc>
          <w:tcPr>
            <w:tcW w:w="2518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0C6" w:rsidRPr="00BC2F5A" w:rsidRDefault="00A750C6" w:rsidP="00B76356">
            <w:pPr>
              <w:rPr>
                <w:lang w:val="ru-RU"/>
              </w:rPr>
            </w:pPr>
          </w:p>
        </w:tc>
      </w:tr>
    </w:tbl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04.03.15Невропатолог</w:t>
      </w:r>
      <w:r w:rsidRPr="00BC2F5A">
        <w:rPr>
          <w:lang w:val="ru-RU"/>
        </w:rPr>
        <w:t xml:space="preserve">:  Хроническая дистальная диабетическая полинейропатия н/к IIст, болевая форма. ДДПП на пояснично-кресцовом уровне (фрагментированая грыжa уровне L5-S1.  Стеноз L5-S1, стеноз позвоночного канала, протрузия </w:t>
      </w:r>
      <w:r w:rsidRPr="00BC2F5A">
        <w:rPr>
          <w:lang w:val="en-US"/>
        </w:rPr>
        <w:t>L</w:t>
      </w:r>
      <w:r w:rsidRPr="00BC2F5A">
        <w:rPr>
          <w:lang w:val="ru-RU"/>
        </w:rPr>
        <w:t>2-L5 с-м радикулопатии S1 справа)</w:t>
      </w:r>
    </w:p>
    <w:p w:rsidR="00A750C6" w:rsidRPr="00BC2F5A" w:rsidRDefault="00A750C6" w:rsidP="001B0781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03.03.15Окулист</w:t>
      </w:r>
      <w:r w:rsidRPr="00BC2F5A">
        <w:rPr>
          <w:lang w:val="ru-RU"/>
        </w:rPr>
        <w:t xml:space="preserve">: </w:t>
      </w:r>
      <w:smartTag w:uri="urn:schemas-microsoft-com:office:smarttags" w:element="place">
        <w:r w:rsidRPr="00BC2F5A">
          <w:rPr>
            <w:lang w:val="en-US"/>
          </w:rPr>
          <w:t>VIS</w:t>
        </w:r>
      </w:smartTag>
      <w:r w:rsidRPr="00BC2F5A">
        <w:rPr>
          <w:lang w:val="ru-RU"/>
        </w:rPr>
        <w:t xml:space="preserve"> </w:t>
      </w:r>
      <w:r w:rsidRPr="00BC2F5A">
        <w:rPr>
          <w:lang w:val="en-US"/>
        </w:rPr>
        <w:t>OD</w:t>
      </w:r>
      <w:r w:rsidRPr="00BC2F5A">
        <w:rPr>
          <w:lang w:val="ru-RU"/>
        </w:rPr>
        <w:t xml:space="preserve">= 1,0  </w:t>
      </w:r>
      <w:r w:rsidRPr="00BC2F5A">
        <w:rPr>
          <w:lang w:val="en-US"/>
        </w:rPr>
        <w:t>OS</w:t>
      </w:r>
      <w:r w:rsidRPr="00BC2F5A">
        <w:rPr>
          <w:lang w:val="ru-RU"/>
        </w:rPr>
        <w:t xml:space="preserve">=  1,0 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26.02.15ЭКГ</w:t>
      </w:r>
      <w:r w:rsidRPr="00BC2F5A">
        <w:rPr>
          <w:lang w:val="ru-RU"/>
        </w:rPr>
        <w:t xml:space="preserve">: ЧСС -75 уд/мин. Вольтаж снижен.  Ритм синусовый. Эл. ось не отклонена. Гипертрофия левого желудочка.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05.03.15Кардиолог</w:t>
      </w:r>
      <w:r w:rsidRPr="00BC2F5A">
        <w:rPr>
          <w:lang w:val="ru-RU"/>
        </w:rPr>
        <w:t>: Метаболическая кардиомиопатия СН 0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06.03.15Ангиохирург</w:t>
      </w:r>
      <w:r w:rsidRPr="00BC2F5A">
        <w:rPr>
          <w:lang w:val="ru-RU"/>
        </w:rPr>
        <w:t>: Диаб. ангиопатия артерий н/к.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10</w:t>
      </w:r>
      <w:r w:rsidRPr="00BC2F5A">
        <w:rPr>
          <w:lang w:val="ru-RU"/>
        </w:rPr>
        <w:t>.03.15 Осмотр асс каф терпи Ткаченко О.В.: диагноз см выше.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06.03.15РВГ:</w:t>
      </w:r>
      <w:r w:rsidRPr="00BC2F5A">
        <w:rPr>
          <w:lang w:val="ru-RU"/>
        </w:rPr>
        <w:t>. Нарушение кровообращения справа –I</w:t>
      </w:r>
      <w:r w:rsidRPr="00BC2F5A">
        <w:rPr>
          <w:lang w:val="en-US"/>
        </w:rPr>
        <w:t>I</w:t>
      </w:r>
      <w:r w:rsidRPr="00BC2F5A">
        <w:rPr>
          <w:lang w:val="ru-RU"/>
        </w:rPr>
        <w:t xml:space="preserve"> слева I ст., тонус сосудов N. </w:t>
      </w:r>
    </w:p>
    <w:p w:rsidR="00A750C6" w:rsidRPr="00BC2F5A" w:rsidRDefault="00A750C6" w:rsidP="00FC5396">
      <w:pPr>
        <w:ind w:left="-567"/>
        <w:jc w:val="both"/>
        <w:rPr>
          <w:u w:val="single"/>
          <w:lang w:val="ru-RU"/>
        </w:rPr>
      </w:pPr>
      <w:r w:rsidRPr="00BC2F5A">
        <w:rPr>
          <w:u w:val="single"/>
          <w:lang w:val="ru-RU"/>
        </w:rPr>
        <w:t xml:space="preserve">06.03.15 Хирург: </w:t>
      </w:r>
      <w:r w:rsidRPr="00BC2F5A">
        <w:rPr>
          <w:lang w:val="ru-RU"/>
        </w:rPr>
        <w:t>Диаб. ангиопатия артерий н/к. ссадина левой голени.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03.03.15УЗИ щит. железы</w:t>
      </w:r>
      <w:r w:rsidRPr="00BC2F5A">
        <w:rPr>
          <w:lang w:val="ru-RU"/>
        </w:rPr>
        <w:t>: Пр д. V = 7,0 см</w:t>
      </w:r>
      <w:r w:rsidRPr="00BC2F5A">
        <w:rPr>
          <w:vertAlign w:val="superscript"/>
          <w:lang w:val="ru-RU"/>
        </w:rPr>
        <w:t>3</w:t>
      </w:r>
      <w:r w:rsidRPr="00BC2F5A">
        <w:rPr>
          <w:lang w:val="ru-RU"/>
        </w:rPr>
        <w:t>; лев. д. V =7,5  см</w:t>
      </w:r>
      <w:r w:rsidRPr="00BC2F5A">
        <w:rPr>
          <w:vertAlign w:val="superscript"/>
          <w:lang w:val="ru-RU"/>
        </w:rPr>
        <w:t>3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r w:rsidRPr="00BC2F5A">
        <w:rPr>
          <w:u w:val="single"/>
          <w:lang w:val="ru-RU"/>
        </w:rPr>
        <w:t>Лечение:</w:t>
      </w:r>
      <w:r w:rsidRPr="00BC2F5A">
        <w:rPr>
          <w:lang w:val="ru-RU"/>
        </w:rPr>
        <w:t xml:space="preserve"> Фармасулин Н, Фармасулин НNР, диалипон, витаксон, нуклео ЦМФ.</w:t>
      </w:r>
    </w:p>
    <w:p w:rsidR="00A750C6" w:rsidRPr="00BC2F5A" w:rsidRDefault="00A750C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2F5A">
        <w:rPr>
          <w:u w:val="single"/>
          <w:lang w:val="ru-RU"/>
        </w:rPr>
        <w:t>Состояние больного при выписке</w:t>
      </w:r>
      <w:r w:rsidRPr="00BC2F5A">
        <w:rPr>
          <w:lang w:val="ru-RU"/>
        </w:rPr>
        <w:t>: СД компенсирован, уменьшились боли в н/к. АД120/70  мм рт. ст. ,жжение кожных покровов не беспокоит.</w:t>
      </w:r>
    </w:p>
    <w:p w:rsidR="00A750C6" w:rsidRPr="00BC2F5A" w:rsidRDefault="00A750C6">
      <w:pPr>
        <w:jc w:val="both"/>
        <w:rPr>
          <w:u w:val="single"/>
          <w:lang w:val="ru-RU"/>
        </w:rPr>
      </w:pPr>
      <w:r w:rsidRPr="00BC2F5A">
        <w:rPr>
          <w:u w:val="single"/>
          <w:lang w:val="ru-RU"/>
        </w:rPr>
        <w:t>Рекомендовано</w:t>
      </w:r>
      <w:r w:rsidRPr="00BC2F5A">
        <w:rPr>
          <w:lang w:val="ru-RU"/>
        </w:rPr>
        <w:t>: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«Д» наблюдение эндокринолога, уч. терапевта по м\жит.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750C6" w:rsidRPr="00BC2F5A" w:rsidRDefault="00A750C6" w:rsidP="00B23FDB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Инсулинотерапия:   Фармасулин НNР п/з- 12-14ед., п/уж -8-10 ед.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Контроль глик. гемоглобина 1 раз в 6 мес., микроальбуминурии 1р. в 6 мес.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750C6" w:rsidRPr="00BC2F5A" w:rsidRDefault="00A750C6" w:rsidP="00836E0A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 xml:space="preserve">Рек. кардиолога: кардонат 1т. *3р/д. Дообследование: ЭХО КС по м/ж. </w:t>
      </w:r>
    </w:p>
    <w:p w:rsidR="00A750C6" w:rsidRPr="00BC2F5A" w:rsidRDefault="00A750C6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 xml:space="preserve">Эналаприл 2,5 мг утром курсами. Контр. АД. </w:t>
      </w:r>
    </w:p>
    <w:p w:rsidR="00A750C6" w:rsidRPr="00BC2F5A" w:rsidRDefault="00A750C6" w:rsidP="00503C44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Диалипон 600 мг/сут. 2-3 мес., витаксон 1т. *3р/д. 1 мес., актовегин 200 мг *2р/д. 1 мес.</w:t>
      </w:r>
    </w:p>
    <w:p w:rsidR="00A750C6" w:rsidRPr="00BC2F5A" w:rsidRDefault="00A750C6" w:rsidP="00E9696F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Рек. невропатолога: лечение  контрототекторами</w:t>
      </w:r>
    </w:p>
    <w:p w:rsidR="00A750C6" w:rsidRPr="00BC2F5A" w:rsidRDefault="00A750C6" w:rsidP="00E9696F">
      <w:pPr>
        <w:numPr>
          <w:ilvl w:val="0"/>
          <w:numId w:val="2"/>
        </w:numPr>
        <w:jc w:val="both"/>
        <w:rPr>
          <w:lang w:val="ru-RU"/>
        </w:rPr>
      </w:pPr>
      <w:r w:rsidRPr="00BC2F5A">
        <w:rPr>
          <w:lang w:val="ru-RU"/>
        </w:rPr>
        <w:t>Рекомендации хирурга –продолжить перевязки на обл левой голени с йоддицерином.</w:t>
      </w:r>
    </w:p>
    <w:p w:rsidR="00A750C6" w:rsidRPr="00BC2F5A" w:rsidRDefault="00A750C6" w:rsidP="00A9598B">
      <w:pPr>
        <w:ind w:left="435"/>
        <w:jc w:val="both"/>
        <w:rPr>
          <w:lang w:val="ru-RU"/>
        </w:rPr>
      </w:pPr>
    </w:p>
    <w:p w:rsidR="00A750C6" w:rsidRPr="00BC2F5A" w:rsidRDefault="00A750C6">
      <w:pPr>
        <w:jc w:val="both"/>
        <w:rPr>
          <w:b/>
          <w:lang w:val="ru-RU"/>
        </w:rPr>
      </w:pPr>
    </w:p>
    <w:p w:rsidR="00A750C6" w:rsidRPr="00BC2F5A" w:rsidRDefault="00A750C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BC2F5A">
        <w:rPr>
          <w:sz w:val="24"/>
          <w:szCs w:val="24"/>
        </w:rPr>
        <w:t xml:space="preserve">Леч. врач  Соловьюк Е.А. </w:t>
      </w:r>
    </w:p>
    <w:p w:rsidR="00A750C6" w:rsidRPr="00BC2F5A" w:rsidRDefault="00A750C6" w:rsidP="004468E8">
      <w:pPr>
        <w:jc w:val="both"/>
        <w:rPr>
          <w:lang w:val="ru-RU"/>
        </w:rPr>
      </w:pPr>
      <w:r w:rsidRPr="00BC2F5A">
        <w:rPr>
          <w:lang w:val="ru-RU"/>
        </w:rPr>
        <w:t>Зав. отд.  Фещук И.А.</w:t>
      </w:r>
    </w:p>
    <w:p w:rsidR="00A750C6" w:rsidRPr="00BC2F5A" w:rsidRDefault="00A750C6" w:rsidP="00B23FDB">
      <w:pPr>
        <w:jc w:val="both"/>
        <w:rPr>
          <w:lang w:val="ru-RU"/>
        </w:rPr>
      </w:pPr>
      <w:r w:rsidRPr="00BC2F5A">
        <w:rPr>
          <w:lang w:val="ru-RU"/>
        </w:rPr>
        <w:t xml:space="preserve">Нач. мед. Костина Т.К. </w:t>
      </w:r>
    </w:p>
    <w:p w:rsidR="00A750C6" w:rsidRPr="00B23FDB" w:rsidRDefault="00A750C6" w:rsidP="00992792">
      <w:pPr>
        <w:jc w:val="both"/>
        <w:rPr>
          <w:lang w:val="ru-RU"/>
        </w:rPr>
      </w:pPr>
    </w:p>
    <w:sectPr w:rsidR="00A750C6" w:rsidRPr="00B23FD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0C6" w:rsidRDefault="00A750C6" w:rsidP="00080012">
      <w:r>
        <w:separator/>
      </w:r>
    </w:p>
  </w:endnote>
  <w:endnote w:type="continuationSeparator" w:id="1">
    <w:p w:rsidR="00A750C6" w:rsidRDefault="00A750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0C6" w:rsidRDefault="00A750C6" w:rsidP="00080012">
      <w:r>
        <w:separator/>
      </w:r>
    </w:p>
  </w:footnote>
  <w:footnote w:type="continuationSeparator" w:id="1">
    <w:p w:rsidR="00A750C6" w:rsidRDefault="00A750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750C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750C6" w:rsidRPr="00244DF4" w:rsidRDefault="00A750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750C6" w:rsidRPr="00244DF4" w:rsidRDefault="00A750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750C6" w:rsidRPr="00244DF4" w:rsidRDefault="00A750C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750C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750C6" w:rsidRPr="00244DF4" w:rsidRDefault="00A750C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750C6" w:rsidRPr="00244DF4" w:rsidRDefault="00A750C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750C6" w:rsidRPr="00244DF4" w:rsidRDefault="00A750C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750C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750C6" w:rsidRPr="00244DF4" w:rsidRDefault="00A750C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750C6" w:rsidRPr="00244DF4" w:rsidRDefault="00A750C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750C6" w:rsidRPr="00244DF4" w:rsidRDefault="00A750C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750C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750C6" w:rsidRPr="00080012" w:rsidRDefault="00A750C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750C6" w:rsidRPr="00080012" w:rsidRDefault="00A750C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750C6" w:rsidRPr="00080012" w:rsidRDefault="00A750C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750C6" w:rsidRDefault="00A750C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0781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641"/>
    <w:rsid w:val="002E3A95"/>
    <w:rsid w:val="002F252F"/>
    <w:rsid w:val="002F6A20"/>
    <w:rsid w:val="00305CDB"/>
    <w:rsid w:val="00306D8F"/>
    <w:rsid w:val="00312A6B"/>
    <w:rsid w:val="003130B7"/>
    <w:rsid w:val="0032006B"/>
    <w:rsid w:val="0032024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58F"/>
    <w:rsid w:val="00364723"/>
    <w:rsid w:val="00377594"/>
    <w:rsid w:val="00391045"/>
    <w:rsid w:val="0039703F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75A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D0F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3F2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65B"/>
    <w:rsid w:val="00A04965"/>
    <w:rsid w:val="00A073DB"/>
    <w:rsid w:val="00A13C11"/>
    <w:rsid w:val="00A1587F"/>
    <w:rsid w:val="00A27D45"/>
    <w:rsid w:val="00A368D2"/>
    <w:rsid w:val="00A42D89"/>
    <w:rsid w:val="00A57D5D"/>
    <w:rsid w:val="00A6265A"/>
    <w:rsid w:val="00A6273A"/>
    <w:rsid w:val="00A64274"/>
    <w:rsid w:val="00A70385"/>
    <w:rsid w:val="00A738B5"/>
    <w:rsid w:val="00A73EC6"/>
    <w:rsid w:val="00A750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FDB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F5A"/>
    <w:rsid w:val="00BC6EA9"/>
    <w:rsid w:val="00BC75CD"/>
    <w:rsid w:val="00BD51C5"/>
    <w:rsid w:val="00BE0DA7"/>
    <w:rsid w:val="00BE5F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735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87F4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4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97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692</Words>
  <Characters>3947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2015-03-13T07:10:00Z</cp:lastPrinted>
  <dcterms:created xsi:type="dcterms:W3CDTF">2015-03-13T07:02:00Z</dcterms:created>
  <dcterms:modified xsi:type="dcterms:W3CDTF">2015-03-13T07:12:00Z</dcterms:modified>
</cp:coreProperties>
</file>