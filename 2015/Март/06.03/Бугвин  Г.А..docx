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0EA" w:rsidRPr="009138BE" w:rsidRDefault="009900EA" w:rsidP="00FC5396">
      <w:pPr>
        <w:pStyle w:val="Heading4"/>
        <w:ind w:left="-567" w:right="-58"/>
        <w:rPr>
          <w:b w:val="0"/>
          <w:sz w:val="24"/>
          <w:szCs w:val="24"/>
        </w:rPr>
      </w:pPr>
      <w:r w:rsidRPr="009138BE">
        <w:rPr>
          <w:b w:val="0"/>
          <w:sz w:val="24"/>
          <w:szCs w:val="24"/>
        </w:rPr>
        <w:t>Выписной эпикриз</w:t>
      </w:r>
    </w:p>
    <w:p w:rsidR="009900EA" w:rsidRPr="009138BE" w:rsidRDefault="009900EA" w:rsidP="00FC5396">
      <w:pPr>
        <w:pStyle w:val="Heading4"/>
        <w:ind w:left="-567"/>
        <w:rPr>
          <w:b w:val="0"/>
          <w:sz w:val="24"/>
          <w:szCs w:val="24"/>
        </w:rPr>
      </w:pPr>
      <w:r w:rsidRPr="009138BE">
        <w:rPr>
          <w:b w:val="0"/>
          <w:sz w:val="24"/>
          <w:szCs w:val="24"/>
        </w:rPr>
        <w:t>Из истории болезни №  301</w:t>
      </w:r>
    </w:p>
    <w:p w:rsidR="009900EA" w:rsidRPr="009138BE" w:rsidRDefault="009900EA" w:rsidP="00FC5396">
      <w:pPr>
        <w:pStyle w:val="Heading5"/>
        <w:ind w:left="-567"/>
        <w:rPr>
          <w:sz w:val="24"/>
          <w:szCs w:val="24"/>
        </w:rPr>
      </w:pPr>
      <w:r w:rsidRPr="009138BE">
        <w:rPr>
          <w:sz w:val="24"/>
          <w:szCs w:val="24"/>
        </w:rPr>
        <w:t>Ф.И.О: Бугвин Гордей Анатольевич</w:t>
      </w:r>
    </w:p>
    <w:p w:rsidR="009900EA" w:rsidRPr="009138BE" w:rsidRDefault="009900EA" w:rsidP="00FC5396">
      <w:pPr>
        <w:ind w:left="-567"/>
        <w:jc w:val="both"/>
        <w:rPr>
          <w:lang w:val="ru-RU"/>
        </w:rPr>
      </w:pPr>
      <w:r w:rsidRPr="009138BE">
        <w:rPr>
          <w:lang w:val="ru-RU"/>
        </w:rPr>
        <w:t>Год рождения: 1992</w:t>
      </w:r>
    </w:p>
    <w:p w:rsidR="009900EA" w:rsidRPr="009138BE" w:rsidRDefault="009900EA" w:rsidP="00FC5396">
      <w:pPr>
        <w:ind w:left="-567"/>
        <w:jc w:val="both"/>
        <w:rPr>
          <w:lang w:val="ru-RU"/>
        </w:rPr>
      </w:pPr>
      <w:r w:rsidRPr="009138BE">
        <w:rPr>
          <w:lang w:val="ru-RU"/>
        </w:rPr>
        <w:t>Место жительства: г. Запорожье, пр Моторостроителей 26-47</w:t>
      </w:r>
    </w:p>
    <w:p w:rsidR="009900EA" w:rsidRPr="009138BE" w:rsidRDefault="009900EA" w:rsidP="00FC5396">
      <w:pPr>
        <w:ind w:left="-567"/>
        <w:jc w:val="both"/>
        <w:rPr>
          <w:lang w:val="ru-RU"/>
        </w:rPr>
      </w:pPr>
      <w:r w:rsidRPr="009138BE">
        <w:rPr>
          <w:lang w:val="ru-RU"/>
        </w:rPr>
        <w:t>Место работы: ТД «Икар» Менеджер</w:t>
      </w:r>
    </w:p>
    <w:p w:rsidR="009900EA" w:rsidRPr="009138BE" w:rsidRDefault="009900EA" w:rsidP="00FC5396">
      <w:pPr>
        <w:ind w:left="-567"/>
        <w:jc w:val="both"/>
        <w:rPr>
          <w:lang w:val="ru-RU"/>
        </w:rPr>
      </w:pPr>
      <w:r w:rsidRPr="009138BE">
        <w:rPr>
          <w:lang w:val="ru-RU"/>
        </w:rPr>
        <w:t>Находился на лечении с   02.</w:t>
      </w:r>
      <w:r>
        <w:rPr>
          <w:lang w:val="ru-RU"/>
        </w:rPr>
        <w:t>03</w:t>
      </w:r>
      <w:r w:rsidRPr="009138BE">
        <w:rPr>
          <w:lang w:val="ru-RU"/>
        </w:rPr>
        <w:t>.15 по   06.03.15 в  энд. отд. (02-06.</w:t>
      </w:r>
      <w:r>
        <w:rPr>
          <w:lang w:val="ru-RU"/>
        </w:rPr>
        <w:t>03</w:t>
      </w:r>
      <w:r w:rsidRPr="009138BE">
        <w:rPr>
          <w:lang w:val="ru-RU"/>
        </w:rPr>
        <w:t>.15 в ОИТ)</w:t>
      </w:r>
    </w:p>
    <w:p w:rsidR="009900EA" w:rsidRPr="009138BE" w:rsidRDefault="009900EA" w:rsidP="002616D6">
      <w:pPr>
        <w:ind w:left="-567"/>
        <w:jc w:val="both"/>
        <w:rPr>
          <w:lang w:val="ru-RU"/>
        </w:rPr>
      </w:pPr>
      <w:r w:rsidRPr="009138BE">
        <w:rPr>
          <w:u w:val="single"/>
          <w:lang w:val="ru-RU"/>
        </w:rPr>
        <w:t>Диагноз:</w:t>
      </w:r>
      <w:r w:rsidRPr="009138BE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Кетоацидотическое состояние. Препролиферативная  диабетическая ретинопатия ОИ. ХБП II ст. Диабетическая нефропатия III ст. Дисциркуляторная дисметаболическая энцефалопатия II на фоне кетоацидоза. Венозно-ликворная дисфункция. Хроническая дистальная диабетическая полинейропатия н/к IIст, сенсорная форма. Метаболическая кардиомиопатия. ПМК 1 ст. Дополнительная хорда левого желудочка. СН0.</w:t>
      </w:r>
    </w:p>
    <w:p w:rsidR="009900EA" w:rsidRPr="009138BE" w:rsidRDefault="009900EA" w:rsidP="00FC5396">
      <w:pPr>
        <w:ind w:left="-567"/>
        <w:jc w:val="both"/>
        <w:rPr>
          <w:lang w:val="ru-RU"/>
        </w:rPr>
      </w:pPr>
      <w:r w:rsidRPr="009138BE">
        <w:rPr>
          <w:u w:val="single"/>
          <w:lang w:val="ru-RU"/>
        </w:rPr>
        <w:t xml:space="preserve">Жалобы при поступлении </w:t>
      </w:r>
      <w:r w:rsidRPr="009138BE">
        <w:rPr>
          <w:lang w:val="ru-RU"/>
        </w:rPr>
        <w:t>на сухость, жажду, головные боли, частые гипогликемические состояния, общую слабость, быструю утомляемость, боли в эпигастральной области, повышение Т тела до 37,5 °С, с иррадиацией в левое и правое подреберье повышение АД макс. до 170/100 мм рт.ст.,</w:t>
      </w:r>
    </w:p>
    <w:p w:rsidR="009900EA" w:rsidRPr="009138BE" w:rsidRDefault="009900EA" w:rsidP="000E39A1">
      <w:pPr>
        <w:ind w:left="-567"/>
        <w:jc w:val="both"/>
        <w:rPr>
          <w:lang w:val="ru-RU"/>
        </w:rPr>
      </w:pPr>
      <w:r w:rsidRPr="009138BE">
        <w:rPr>
          <w:u w:val="single"/>
          <w:lang w:val="ru-RU"/>
        </w:rPr>
        <w:t>Краткий анамнез</w:t>
      </w:r>
      <w:r w:rsidRPr="009138BE">
        <w:rPr>
          <w:lang w:val="ru-RU"/>
        </w:rPr>
        <w:t>: СД выявлен в 1998г. Течение заболевания лабильное, в анамнезе частые  гипогликемические состояния. Комы отрицает. С начала заболевания инсулинотерапия Актрапид НМ, Протафан НМ.   В 2004 в связи с декомпенсацией переведен на  Лантус, Эпайдра. С 2005в связи с лабильным течением, переведен на  Новорапид,  Левемир. В наст. время принимает:  Новорапид п/з-12-14 ед., п/о-12-14 ед., п/у- 12-14ед., Левемир п/з – 26 ед, п/у - 22 ед. Гликемия –3,9-20,0 ммоль/л. Последнее стац. лечение  в 01.2015,  ургентная госпитализация в ОИТ ОКЭД в кетоацидотическом состоянии. Бронхиальная астма с 2007. Язвенная болезнь активная фаза. Язва луковицы 12 п.к. диагностирована 01.2015 во время стац лечения в ОКЭД. 09.01.15-17.01.15 находился на стац лечении в ОКЭД, выписан по настоянию пациента. 02.03.15 госпитализирован в ОКЭД в кетоацидотическом состоянии</w:t>
      </w:r>
      <w:r>
        <w:rPr>
          <w:lang w:val="ru-RU"/>
        </w:rPr>
        <w:t>, ухудшение состояния в течении суток, когда появились выраженная общ слабость, тошнота, рвота</w:t>
      </w:r>
      <w:r w:rsidRPr="009138BE">
        <w:rPr>
          <w:lang w:val="ru-RU"/>
        </w:rPr>
        <w:t xml:space="preserve">.  </w:t>
      </w:r>
    </w:p>
    <w:p w:rsidR="009900EA" w:rsidRPr="009138BE" w:rsidRDefault="009900EA" w:rsidP="00FC5396">
      <w:pPr>
        <w:ind w:left="-567"/>
        <w:jc w:val="both"/>
        <w:rPr>
          <w:u w:val="single"/>
          <w:lang w:val="ru-RU"/>
        </w:rPr>
      </w:pPr>
      <w:r w:rsidRPr="009138BE">
        <w:rPr>
          <w:u w:val="single"/>
          <w:lang w:val="ru-RU"/>
        </w:rPr>
        <w:t>Данные лабораторных исследований.</w:t>
      </w:r>
    </w:p>
    <w:p w:rsidR="009900EA" w:rsidRPr="009138BE" w:rsidRDefault="009900EA" w:rsidP="00FC5396">
      <w:pPr>
        <w:ind w:left="-567"/>
        <w:jc w:val="both"/>
        <w:rPr>
          <w:lang w:val="ru-RU"/>
        </w:rPr>
      </w:pPr>
      <w:r w:rsidRPr="009138BE">
        <w:rPr>
          <w:lang w:val="ru-RU"/>
        </w:rPr>
        <w:t xml:space="preserve">03.03.15 Общ. ан. крови Нв –144  г/л  эритр –4,5  лейк –4,5  СОЭ –9,2  мм/час   </w:t>
      </w:r>
    </w:p>
    <w:p w:rsidR="009900EA" w:rsidRPr="009138BE" w:rsidRDefault="009900EA" w:rsidP="00FC5396">
      <w:pPr>
        <w:ind w:left="-567"/>
        <w:jc w:val="both"/>
        <w:rPr>
          <w:lang w:val="ru-RU"/>
        </w:rPr>
      </w:pPr>
      <w:r w:rsidRPr="009138BE">
        <w:rPr>
          <w:lang w:val="ru-RU"/>
        </w:rPr>
        <w:t xml:space="preserve">э- 0%    п- 2%   с- 70%   л- 22 %   м-6 %  </w:t>
      </w:r>
    </w:p>
    <w:p w:rsidR="009900EA" w:rsidRPr="009138BE" w:rsidRDefault="009900EA" w:rsidP="00FC5396">
      <w:pPr>
        <w:ind w:left="-567"/>
        <w:jc w:val="both"/>
        <w:rPr>
          <w:lang w:val="ru-RU"/>
        </w:rPr>
      </w:pPr>
      <w:r w:rsidRPr="009138BE">
        <w:rPr>
          <w:lang w:val="ru-RU"/>
        </w:rPr>
        <w:t xml:space="preserve">03.03.15 Биохимия: хол –5,68 тригл -3,10 ХСЛПВП -1,27 ХСЛПНП -3,0 Катер -3,5 мочевина –4,8 креатинин – 204 бил общ –9,5 бил пр – 2,2 тим –6,2  АСТ –0,82   АЛТ –1,04  ммоль/л; </w:t>
      </w:r>
    </w:p>
    <w:p w:rsidR="009900EA" w:rsidRPr="009138BE" w:rsidRDefault="009900EA" w:rsidP="00FC5396">
      <w:pPr>
        <w:ind w:left="-567"/>
        <w:jc w:val="both"/>
        <w:rPr>
          <w:lang w:val="ru-RU"/>
        </w:rPr>
      </w:pPr>
      <w:r w:rsidRPr="009138BE">
        <w:rPr>
          <w:lang w:val="ru-RU"/>
        </w:rPr>
        <w:t>02.03.15 Мочевина-4,8 креатинин -324</w:t>
      </w:r>
    </w:p>
    <w:p w:rsidR="009900EA" w:rsidRPr="009138BE" w:rsidRDefault="009900EA" w:rsidP="00FC5396">
      <w:pPr>
        <w:ind w:left="-567"/>
        <w:jc w:val="both"/>
        <w:rPr>
          <w:lang w:val="ru-RU"/>
        </w:rPr>
      </w:pPr>
      <w:r w:rsidRPr="009138BE">
        <w:rPr>
          <w:lang w:val="ru-RU"/>
        </w:rPr>
        <w:t>02.03.15 Амилаза – 353,2 (0-90) ед/л</w:t>
      </w:r>
    </w:p>
    <w:p w:rsidR="009900EA" w:rsidRPr="009138BE" w:rsidRDefault="009900EA" w:rsidP="00FC5396">
      <w:pPr>
        <w:ind w:left="-567"/>
        <w:jc w:val="both"/>
        <w:rPr>
          <w:lang w:val="ru-RU"/>
        </w:rPr>
      </w:pPr>
      <w:r w:rsidRPr="009138BE">
        <w:rPr>
          <w:lang w:val="ru-RU"/>
        </w:rPr>
        <w:t>05.03.15 Амилаза 245,1 – диастаза 729,9</w:t>
      </w:r>
    </w:p>
    <w:p w:rsidR="009900EA" w:rsidRPr="009138BE" w:rsidRDefault="009900EA" w:rsidP="00FC5396">
      <w:pPr>
        <w:ind w:left="-567"/>
        <w:jc w:val="both"/>
        <w:rPr>
          <w:lang w:val="ru-RU"/>
        </w:rPr>
      </w:pPr>
      <w:r w:rsidRPr="009138BE">
        <w:rPr>
          <w:lang w:val="ru-RU"/>
        </w:rPr>
        <w:t>05.03.15 Гемогл – 142 ; гематокр –0,47 ; общ. белок – 93,4 г/л; К – 3,78; Nа – 136,6  ммоль/л</w:t>
      </w:r>
    </w:p>
    <w:p w:rsidR="009900EA" w:rsidRPr="009138BE" w:rsidRDefault="009900EA" w:rsidP="00FC5396">
      <w:pPr>
        <w:ind w:left="-567"/>
        <w:jc w:val="both"/>
        <w:rPr>
          <w:lang w:val="ru-RU"/>
        </w:rPr>
      </w:pPr>
      <w:r w:rsidRPr="009138BE">
        <w:rPr>
          <w:lang w:val="ru-RU"/>
        </w:rPr>
        <w:t>06.03.15 К – 4,7 ммоль/л</w:t>
      </w:r>
    </w:p>
    <w:p w:rsidR="009900EA" w:rsidRPr="009138BE" w:rsidRDefault="009900EA" w:rsidP="00FC5396">
      <w:pPr>
        <w:ind w:left="-567"/>
        <w:jc w:val="both"/>
        <w:rPr>
          <w:lang w:val="ru-RU"/>
        </w:rPr>
      </w:pPr>
      <w:r w:rsidRPr="009138BE">
        <w:rPr>
          <w:lang w:val="ru-RU"/>
        </w:rPr>
        <w:t>03.03.15 Коагулограмма: вр. сверт. –15 мин.; ПТИ – 93,8 %; фибр –2,9 г/л; фибр Б – отр; АКТ –82 %; св. гепарин – 12*10-4</w:t>
      </w:r>
    </w:p>
    <w:p w:rsidR="009900EA" w:rsidRPr="009138BE" w:rsidRDefault="009900EA" w:rsidP="00FC5396">
      <w:pPr>
        <w:ind w:left="-567"/>
        <w:jc w:val="both"/>
        <w:rPr>
          <w:bCs/>
          <w:lang w:val="ru-RU"/>
        </w:rPr>
      </w:pPr>
      <w:r>
        <w:rPr>
          <w:bCs/>
          <w:lang w:val="ru-RU"/>
        </w:rPr>
        <w:t>04</w:t>
      </w:r>
      <w:r w:rsidRPr="009138BE">
        <w:rPr>
          <w:bCs/>
          <w:lang w:val="ru-RU"/>
        </w:rPr>
        <w:t>.</w:t>
      </w:r>
      <w:r>
        <w:rPr>
          <w:bCs/>
          <w:lang w:val="ru-RU"/>
        </w:rPr>
        <w:t>03</w:t>
      </w:r>
      <w:r w:rsidRPr="009138BE">
        <w:rPr>
          <w:bCs/>
          <w:lang w:val="ru-RU"/>
        </w:rPr>
        <w:t>.15 Проба Реберга: Д-4,0л, d-2,8 мл/мин., S-1,73 кв.м, креатинин крови-249 мкмоль/л;  креатинин мочи- 6,120 мкмоль/л;  КФ- 68,81мл/мин;  КР- 95,93 %</w:t>
      </w:r>
    </w:p>
    <w:p w:rsidR="009900EA" w:rsidRPr="009138BE" w:rsidRDefault="009900EA" w:rsidP="00A43635">
      <w:pPr>
        <w:pStyle w:val="Heading3"/>
        <w:ind w:left="-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02</w:t>
      </w:r>
      <w:r w:rsidRPr="009138B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03</w:t>
      </w:r>
      <w:r w:rsidRPr="009138BE">
        <w:rPr>
          <w:b w:val="0"/>
          <w:sz w:val="24"/>
          <w:szCs w:val="24"/>
        </w:rPr>
        <w:t xml:space="preserve">.15 Общ. ан. мочи уд вес лейк – 3-4  в п/зр белок – </w:t>
      </w:r>
      <w:r>
        <w:rPr>
          <w:b w:val="0"/>
          <w:sz w:val="24"/>
          <w:szCs w:val="24"/>
        </w:rPr>
        <w:t>0,06</w:t>
      </w:r>
      <w:r w:rsidRPr="009138BE">
        <w:rPr>
          <w:b w:val="0"/>
          <w:sz w:val="24"/>
          <w:szCs w:val="24"/>
        </w:rPr>
        <w:t xml:space="preserve">  ацетон –4++++;  эпит. пл. –</w:t>
      </w:r>
      <w:r>
        <w:rPr>
          <w:b w:val="0"/>
          <w:sz w:val="24"/>
          <w:szCs w:val="24"/>
        </w:rPr>
        <w:t>е</w:t>
      </w:r>
      <w:r w:rsidRPr="009138BE">
        <w:rPr>
          <w:b w:val="0"/>
          <w:sz w:val="24"/>
          <w:szCs w:val="24"/>
        </w:rPr>
        <w:t>д; эпит. перех. -  в п/зр</w:t>
      </w:r>
    </w:p>
    <w:p w:rsidR="009900EA" w:rsidRPr="009138BE" w:rsidRDefault="009900EA" w:rsidP="00A43635">
      <w:pPr>
        <w:ind w:left="-567"/>
        <w:rPr>
          <w:lang w:val="ru-RU"/>
        </w:rPr>
      </w:pPr>
      <w:r w:rsidRPr="009138BE">
        <w:rPr>
          <w:lang w:val="ru-RU"/>
        </w:rPr>
        <w:t>С 06.03.15 ацетон – отр</w:t>
      </w:r>
    </w:p>
    <w:p w:rsidR="009900EA" w:rsidRPr="009138BE" w:rsidRDefault="009900EA" w:rsidP="00A43635">
      <w:pPr>
        <w:ind w:left="-567"/>
        <w:rPr>
          <w:lang w:val="ru-RU"/>
        </w:rPr>
      </w:pPr>
      <w:r w:rsidRPr="009138BE">
        <w:rPr>
          <w:lang w:val="ru-RU"/>
        </w:rPr>
        <w:t>03.03.15 Анализ мочи по Нечипоренко лейк 2500  эритр -  белок – отр</w:t>
      </w:r>
    </w:p>
    <w:p w:rsidR="009900EA" w:rsidRPr="009138BE" w:rsidRDefault="009900EA" w:rsidP="00FC5396">
      <w:pPr>
        <w:ind w:left="-567"/>
        <w:rPr>
          <w:lang w:val="ru-RU"/>
        </w:rPr>
      </w:pPr>
      <w:r w:rsidRPr="009138BE">
        <w:rPr>
          <w:lang w:val="ru-RU"/>
        </w:rPr>
        <w:t>04.03.15 Суточная глюкозурия – 0,85 %;   Суточная протеинурия –  отр</w:t>
      </w:r>
    </w:p>
    <w:p w:rsidR="009900EA" w:rsidRPr="009138BE" w:rsidRDefault="009900EA" w:rsidP="00FC5396">
      <w:pPr>
        <w:pStyle w:val="Heading5"/>
        <w:ind w:left="-567"/>
        <w:rPr>
          <w:sz w:val="24"/>
          <w:szCs w:val="24"/>
        </w:rPr>
      </w:pPr>
      <w:r w:rsidRPr="009138BE">
        <w:rPr>
          <w:sz w:val="24"/>
          <w:szCs w:val="24"/>
        </w:rPr>
        <w:t>06.03.15 Микроальбуминурия – 103,2мг/сут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9900EA" w:rsidRPr="009138BE" w:rsidTr="00B76356">
        <w:tc>
          <w:tcPr>
            <w:tcW w:w="2518" w:type="dxa"/>
          </w:tcPr>
          <w:p w:rsidR="009900EA" w:rsidRPr="009138BE" w:rsidRDefault="009900EA" w:rsidP="00B76356">
            <w:pPr>
              <w:rPr>
                <w:lang w:val="ru-RU"/>
              </w:rPr>
            </w:pPr>
            <w:r w:rsidRPr="009138BE">
              <w:rPr>
                <w:lang w:val="ru-RU"/>
              </w:rPr>
              <w:t xml:space="preserve">Гликемический </w:t>
            </w:r>
          </w:p>
          <w:p w:rsidR="009900EA" w:rsidRPr="009138BE" w:rsidRDefault="009900EA" w:rsidP="00B76356">
            <w:pPr>
              <w:rPr>
                <w:lang w:val="ru-RU"/>
              </w:rPr>
            </w:pPr>
            <w:r w:rsidRPr="009138B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900EA" w:rsidRPr="009138BE" w:rsidRDefault="009900EA" w:rsidP="00B76356">
            <w:pPr>
              <w:rPr>
                <w:lang w:val="ru-RU"/>
              </w:rPr>
            </w:pPr>
            <w:r w:rsidRPr="009138B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900EA" w:rsidRPr="009138BE" w:rsidRDefault="009900EA" w:rsidP="00B76356">
            <w:pPr>
              <w:rPr>
                <w:lang w:val="ru-RU"/>
              </w:rPr>
            </w:pPr>
            <w:r w:rsidRPr="009138B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900EA" w:rsidRPr="009138BE" w:rsidRDefault="009900EA" w:rsidP="00B76356">
            <w:pPr>
              <w:rPr>
                <w:lang w:val="ru-RU"/>
              </w:rPr>
            </w:pPr>
            <w:r w:rsidRPr="009138B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900EA" w:rsidRPr="009138BE" w:rsidRDefault="009900EA" w:rsidP="00B76356">
            <w:pPr>
              <w:rPr>
                <w:lang w:val="ru-RU"/>
              </w:rPr>
            </w:pPr>
            <w:r w:rsidRPr="009138B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9900EA" w:rsidRPr="009138BE" w:rsidRDefault="009900EA" w:rsidP="00B76356">
            <w:pPr>
              <w:rPr>
                <w:lang w:val="ru-RU"/>
              </w:rPr>
            </w:pPr>
            <w:r w:rsidRPr="009138BE">
              <w:rPr>
                <w:lang w:val="ru-RU"/>
              </w:rPr>
              <w:t>22.00</w:t>
            </w:r>
          </w:p>
        </w:tc>
      </w:tr>
      <w:tr w:rsidR="009900EA" w:rsidRPr="009138BE" w:rsidTr="00B76356">
        <w:tc>
          <w:tcPr>
            <w:tcW w:w="2518" w:type="dxa"/>
          </w:tcPr>
          <w:p w:rsidR="009900EA" w:rsidRPr="009138BE" w:rsidRDefault="009900EA" w:rsidP="00B76356">
            <w:pPr>
              <w:rPr>
                <w:lang w:val="ru-RU"/>
              </w:rPr>
            </w:pPr>
            <w:r w:rsidRPr="009138BE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9900EA" w:rsidRPr="009138BE" w:rsidRDefault="009900E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900EA" w:rsidRPr="009138BE" w:rsidRDefault="009900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00EA" w:rsidRPr="009138BE" w:rsidRDefault="009900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00EA" w:rsidRPr="009138BE" w:rsidRDefault="009900EA" w:rsidP="00B76356">
            <w:pPr>
              <w:rPr>
                <w:lang w:val="ru-RU"/>
              </w:rPr>
            </w:pPr>
            <w:r w:rsidRPr="009138BE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9900EA" w:rsidRPr="009138BE" w:rsidRDefault="009900EA" w:rsidP="00B76356">
            <w:pPr>
              <w:rPr>
                <w:lang w:val="ru-RU"/>
              </w:rPr>
            </w:pPr>
          </w:p>
        </w:tc>
      </w:tr>
      <w:tr w:rsidR="009900EA" w:rsidRPr="009138BE" w:rsidTr="00B76356">
        <w:tc>
          <w:tcPr>
            <w:tcW w:w="2518" w:type="dxa"/>
          </w:tcPr>
          <w:p w:rsidR="009900EA" w:rsidRPr="009138BE" w:rsidRDefault="009900EA" w:rsidP="00B76356">
            <w:pPr>
              <w:rPr>
                <w:lang w:val="ru-RU"/>
              </w:rPr>
            </w:pPr>
            <w:r w:rsidRPr="009138BE">
              <w:rPr>
                <w:lang w:val="ru-RU"/>
              </w:rPr>
              <w:t>03.03 200-12,1</w:t>
            </w:r>
          </w:p>
        </w:tc>
        <w:tc>
          <w:tcPr>
            <w:tcW w:w="992" w:type="dxa"/>
          </w:tcPr>
          <w:p w:rsidR="009900EA" w:rsidRPr="009138BE" w:rsidRDefault="009900EA" w:rsidP="00B76356">
            <w:pPr>
              <w:rPr>
                <w:lang w:val="ru-RU"/>
              </w:rPr>
            </w:pPr>
            <w:r w:rsidRPr="009138BE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9900EA" w:rsidRPr="009138BE" w:rsidRDefault="009900EA" w:rsidP="00B76356">
            <w:pPr>
              <w:rPr>
                <w:lang w:val="ru-RU"/>
              </w:rPr>
            </w:pPr>
            <w:r w:rsidRPr="009138BE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9900EA" w:rsidRPr="009138BE" w:rsidRDefault="009900EA" w:rsidP="00B76356">
            <w:pPr>
              <w:rPr>
                <w:lang w:val="ru-RU"/>
              </w:rPr>
            </w:pPr>
            <w:r w:rsidRPr="009138B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9900EA" w:rsidRPr="009138BE" w:rsidRDefault="009900EA" w:rsidP="00B76356">
            <w:pPr>
              <w:rPr>
                <w:lang w:val="ru-RU"/>
              </w:rPr>
            </w:pPr>
            <w:r w:rsidRPr="009138BE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9900EA" w:rsidRPr="009138BE" w:rsidRDefault="009900EA" w:rsidP="00B76356">
            <w:pPr>
              <w:rPr>
                <w:lang w:val="ru-RU"/>
              </w:rPr>
            </w:pPr>
            <w:r w:rsidRPr="009138BE">
              <w:rPr>
                <w:lang w:val="ru-RU"/>
              </w:rPr>
              <w:t>10,3</w:t>
            </w:r>
          </w:p>
        </w:tc>
      </w:tr>
      <w:tr w:rsidR="009900EA" w:rsidRPr="009138BE" w:rsidTr="00B76356">
        <w:tc>
          <w:tcPr>
            <w:tcW w:w="2518" w:type="dxa"/>
          </w:tcPr>
          <w:p w:rsidR="009900EA" w:rsidRPr="009138BE" w:rsidRDefault="009900EA" w:rsidP="00B76356">
            <w:pPr>
              <w:rPr>
                <w:lang w:val="ru-RU"/>
              </w:rPr>
            </w:pPr>
            <w:r w:rsidRPr="009138BE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9900EA" w:rsidRPr="009138BE" w:rsidRDefault="009900EA" w:rsidP="00B76356">
            <w:pPr>
              <w:rPr>
                <w:lang w:val="ru-RU"/>
              </w:rPr>
            </w:pPr>
            <w:r w:rsidRPr="009138BE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9900EA" w:rsidRPr="009138BE" w:rsidRDefault="009900EA" w:rsidP="00B76356">
            <w:pPr>
              <w:rPr>
                <w:lang w:val="ru-RU"/>
              </w:rPr>
            </w:pPr>
            <w:r w:rsidRPr="009138BE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9900EA" w:rsidRPr="009138BE" w:rsidRDefault="009900EA" w:rsidP="00B76356">
            <w:pPr>
              <w:rPr>
                <w:lang w:val="ru-RU"/>
              </w:rPr>
            </w:pPr>
            <w:r w:rsidRPr="009138BE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9900EA" w:rsidRPr="009138BE" w:rsidRDefault="009900EA" w:rsidP="00B76356">
            <w:pPr>
              <w:rPr>
                <w:lang w:val="ru-RU"/>
              </w:rPr>
            </w:pPr>
            <w:r w:rsidRPr="009138BE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9900EA" w:rsidRPr="009138BE" w:rsidRDefault="009900EA" w:rsidP="00B76356">
            <w:pPr>
              <w:rPr>
                <w:lang w:val="ru-RU"/>
              </w:rPr>
            </w:pPr>
            <w:r w:rsidRPr="009138BE">
              <w:rPr>
                <w:lang w:val="ru-RU"/>
              </w:rPr>
              <w:t>8,6</w:t>
            </w:r>
          </w:p>
        </w:tc>
      </w:tr>
      <w:tr w:rsidR="009900EA" w:rsidRPr="009138BE" w:rsidTr="00B76356">
        <w:tc>
          <w:tcPr>
            <w:tcW w:w="2518" w:type="dxa"/>
          </w:tcPr>
          <w:p w:rsidR="009900EA" w:rsidRPr="009138BE" w:rsidRDefault="009900EA" w:rsidP="00B76356">
            <w:pPr>
              <w:rPr>
                <w:lang w:val="ru-RU"/>
              </w:rPr>
            </w:pPr>
            <w:r w:rsidRPr="009138BE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9900EA" w:rsidRPr="009138BE" w:rsidRDefault="009900EA" w:rsidP="00B76356">
            <w:pPr>
              <w:rPr>
                <w:lang w:val="ru-RU"/>
              </w:rPr>
            </w:pPr>
            <w:r w:rsidRPr="009138BE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9900EA" w:rsidRPr="009138BE" w:rsidRDefault="009900EA" w:rsidP="00B76356">
            <w:pPr>
              <w:rPr>
                <w:lang w:val="ru-RU"/>
              </w:rPr>
            </w:pPr>
            <w:r w:rsidRPr="009138BE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9900EA" w:rsidRPr="009138BE" w:rsidRDefault="009900EA" w:rsidP="00B76356">
            <w:pPr>
              <w:rPr>
                <w:lang w:val="ru-RU"/>
              </w:rPr>
            </w:pPr>
            <w:r w:rsidRPr="009138BE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9900EA" w:rsidRPr="009138BE" w:rsidRDefault="009900EA" w:rsidP="00B76356">
            <w:pPr>
              <w:rPr>
                <w:lang w:val="ru-RU"/>
              </w:rPr>
            </w:pPr>
            <w:r w:rsidRPr="009138BE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9900EA" w:rsidRPr="009138BE" w:rsidRDefault="009900EA" w:rsidP="00B76356">
            <w:pPr>
              <w:rPr>
                <w:lang w:val="ru-RU"/>
              </w:rPr>
            </w:pPr>
            <w:r w:rsidRPr="009138BE">
              <w:rPr>
                <w:lang w:val="ru-RU"/>
              </w:rPr>
              <w:t>13,3</w:t>
            </w:r>
          </w:p>
        </w:tc>
      </w:tr>
      <w:tr w:rsidR="009900EA" w:rsidRPr="009138BE" w:rsidTr="00B76356">
        <w:tc>
          <w:tcPr>
            <w:tcW w:w="2518" w:type="dxa"/>
          </w:tcPr>
          <w:p w:rsidR="009900EA" w:rsidRPr="009138BE" w:rsidRDefault="009900EA" w:rsidP="00B76356">
            <w:pPr>
              <w:rPr>
                <w:lang w:val="ru-RU"/>
              </w:rPr>
            </w:pPr>
            <w:r w:rsidRPr="009138BE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9900EA" w:rsidRPr="009138BE" w:rsidRDefault="009900EA" w:rsidP="00B76356">
            <w:pPr>
              <w:rPr>
                <w:lang w:val="ru-RU"/>
              </w:rPr>
            </w:pPr>
            <w:r w:rsidRPr="009138BE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9900EA" w:rsidRPr="009138BE" w:rsidRDefault="009900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00EA" w:rsidRPr="009138BE" w:rsidRDefault="009900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00EA" w:rsidRPr="009138BE" w:rsidRDefault="009900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00EA" w:rsidRPr="009138BE" w:rsidRDefault="009900EA" w:rsidP="00B76356">
            <w:pPr>
              <w:rPr>
                <w:lang w:val="ru-RU"/>
              </w:rPr>
            </w:pPr>
          </w:p>
        </w:tc>
      </w:tr>
    </w:tbl>
    <w:p w:rsidR="009900EA" w:rsidRPr="009138BE" w:rsidRDefault="009900EA" w:rsidP="00FC5396">
      <w:pPr>
        <w:ind w:left="-567"/>
        <w:jc w:val="both"/>
        <w:rPr>
          <w:lang w:val="ru-RU"/>
        </w:rPr>
      </w:pPr>
      <w:r w:rsidRPr="009138BE">
        <w:rPr>
          <w:u w:val="single"/>
          <w:lang w:val="ru-RU"/>
        </w:rPr>
        <w:t>Невропатолог</w:t>
      </w:r>
      <w:r w:rsidRPr="009138BE">
        <w:rPr>
          <w:lang w:val="ru-RU"/>
        </w:rPr>
        <w:t>:  Дисциркуляторная дисметаболическая энцефалопатия II на фоне кетоацидоза. Венозно-ликворная дисфункция. Хроническая дистальная диабетическая полинейропатия н/к IIст, сенсорная форма</w:t>
      </w:r>
    </w:p>
    <w:p w:rsidR="009900EA" w:rsidRPr="009138BE" w:rsidRDefault="009900EA" w:rsidP="00FC5396">
      <w:pPr>
        <w:ind w:left="-567"/>
        <w:jc w:val="both"/>
        <w:rPr>
          <w:lang w:val="ru-RU"/>
        </w:rPr>
      </w:pPr>
      <w:r w:rsidRPr="009138BE">
        <w:rPr>
          <w:u w:val="single"/>
          <w:lang w:val="ru-RU"/>
        </w:rPr>
        <w:t>03.03.15Окулист</w:t>
      </w:r>
      <w:r w:rsidRPr="00641B47">
        <w:rPr>
          <w:lang w:val="ru-RU"/>
        </w:rPr>
        <w:t xml:space="preserve">: </w:t>
      </w:r>
      <w:r w:rsidRPr="009138BE">
        <w:rPr>
          <w:lang w:val="ru-RU"/>
        </w:rPr>
        <w:t>Осмотр в ОИТ</w:t>
      </w:r>
    </w:p>
    <w:p w:rsidR="009900EA" w:rsidRPr="009138BE" w:rsidRDefault="009900EA" w:rsidP="00FC5396">
      <w:pPr>
        <w:ind w:left="-567"/>
        <w:jc w:val="both"/>
        <w:rPr>
          <w:u w:val="single"/>
          <w:lang w:val="ru-RU"/>
        </w:rPr>
      </w:pPr>
      <w:r w:rsidRPr="009138BE">
        <w:rPr>
          <w:lang w:val="ru-RU"/>
        </w:rPr>
        <w:t>Гл. дно: ДЗН бледно-розовые. Границы четкие. Артерии сужены, Вены неравномерно расширены. Микроаневризмы, микрогеморрагии, экссудаты, отек сетчатки. Д-з: Препролиферативная  диабетическая ретинопатия ОИ</w:t>
      </w:r>
      <w:r w:rsidRPr="009138BE">
        <w:rPr>
          <w:u w:val="single"/>
          <w:lang w:val="ru-RU"/>
        </w:rPr>
        <w:t xml:space="preserve"> </w:t>
      </w:r>
    </w:p>
    <w:p w:rsidR="009900EA" w:rsidRPr="009138BE" w:rsidRDefault="009900EA" w:rsidP="00FC5396">
      <w:pPr>
        <w:ind w:left="-567"/>
        <w:jc w:val="both"/>
        <w:rPr>
          <w:lang w:val="ru-RU"/>
        </w:rPr>
      </w:pPr>
      <w:r w:rsidRPr="009138BE">
        <w:rPr>
          <w:u w:val="single"/>
          <w:lang w:val="ru-RU"/>
        </w:rPr>
        <w:t>03.03.15.ЭКГ</w:t>
      </w:r>
      <w:r w:rsidRPr="009138BE">
        <w:rPr>
          <w:lang w:val="ru-RU"/>
        </w:rPr>
        <w:t>: ЧСС -95 уд/мин. Вольтаж сохранен.  Ритм синусовый, тахикардия. Эл. не отклонена. Блокада передней ветви ЛНПГ.</w:t>
      </w:r>
    </w:p>
    <w:p w:rsidR="009900EA" w:rsidRPr="009138BE" w:rsidRDefault="009900EA" w:rsidP="00FC5396">
      <w:pPr>
        <w:ind w:left="-567"/>
        <w:jc w:val="both"/>
        <w:rPr>
          <w:lang w:val="ru-RU"/>
        </w:rPr>
      </w:pPr>
      <w:r w:rsidRPr="009138BE">
        <w:rPr>
          <w:u w:val="single"/>
          <w:lang w:val="ru-RU"/>
        </w:rPr>
        <w:t>03.03.15 Кардиолог</w:t>
      </w:r>
      <w:r w:rsidRPr="009138BE">
        <w:rPr>
          <w:lang w:val="ru-RU"/>
        </w:rPr>
        <w:t>: Метаболическая кардиомиопатия. ПМК 1 ст. Дополнительная хорда левого желудочка. СН0.</w:t>
      </w:r>
    </w:p>
    <w:p w:rsidR="009900EA" w:rsidRDefault="009900EA" w:rsidP="00FC5396">
      <w:pPr>
        <w:ind w:left="-567"/>
        <w:jc w:val="both"/>
        <w:rPr>
          <w:lang w:val="ru-RU"/>
        </w:rPr>
      </w:pPr>
      <w:r w:rsidRPr="009138BE">
        <w:rPr>
          <w:u w:val="single"/>
          <w:lang w:val="ru-RU"/>
        </w:rPr>
        <w:t>03.03.15ФГДЭС</w:t>
      </w:r>
      <w:r w:rsidRPr="009138BE">
        <w:rPr>
          <w:lang w:val="ru-RU"/>
        </w:rPr>
        <w:t>:  эритематозная гастропатия. Дуодено</w:t>
      </w:r>
      <w:r>
        <w:rPr>
          <w:lang w:val="ru-RU"/>
        </w:rPr>
        <w:t>-</w:t>
      </w:r>
      <w:r w:rsidRPr="009138BE">
        <w:rPr>
          <w:lang w:val="ru-RU"/>
        </w:rPr>
        <w:t>гастральный рефлюкс.</w:t>
      </w:r>
    </w:p>
    <w:p w:rsidR="009900EA" w:rsidRPr="003D6A5F" w:rsidRDefault="009900EA" w:rsidP="009138BE">
      <w:pPr>
        <w:ind w:left="-567"/>
        <w:jc w:val="both"/>
        <w:rPr>
          <w:lang w:val="ru-RU"/>
        </w:rPr>
      </w:pPr>
      <w:r w:rsidRPr="003D6A5F">
        <w:rPr>
          <w:u w:val="single"/>
          <w:lang w:val="ru-RU"/>
        </w:rPr>
        <w:t>14.01.15УЗИ</w:t>
      </w:r>
      <w:r w:rsidRPr="003D6A5F">
        <w:rPr>
          <w:lang w:val="ru-RU"/>
        </w:rPr>
        <w:t xml:space="preserve">: Заключение: Эхопризнаки умеренных изменений диффузного типа в паренхиме печени, застоя в ж/пузыре. </w:t>
      </w:r>
    </w:p>
    <w:p w:rsidR="009900EA" w:rsidRPr="009138BE" w:rsidRDefault="009900EA" w:rsidP="00FC5396">
      <w:pPr>
        <w:ind w:left="-567"/>
        <w:jc w:val="both"/>
        <w:rPr>
          <w:lang w:val="ru-RU"/>
        </w:rPr>
      </w:pPr>
      <w:r w:rsidRPr="009138BE">
        <w:rPr>
          <w:u w:val="single"/>
          <w:lang w:val="ru-RU"/>
        </w:rPr>
        <w:t>Лечение:</w:t>
      </w:r>
      <w:r w:rsidRPr="009138BE">
        <w:rPr>
          <w:lang w:val="ru-RU"/>
        </w:rPr>
        <w:t xml:space="preserve">  Новорапид, Левемир, маалокс, церукал, проксиум, панкреатин, цефтриаксон, контривен, гепарин, кардонат, энтеросгель, альмагель, берлитион, эссенциале, рантак,  фуросемид, разимес, панкреазим, платифилин, торвакард, новопасит.</w:t>
      </w:r>
    </w:p>
    <w:p w:rsidR="009900EA" w:rsidRPr="009138BE" w:rsidRDefault="009900EA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138BE">
        <w:rPr>
          <w:u w:val="single"/>
          <w:lang w:val="ru-RU"/>
        </w:rPr>
        <w:t>Состояние больного при выписке</w:t>
      </w:r>
      <w:r w:rsidRPr="009138BE">
        <w:rPr>
          <w:lang w:val="ru-RU"/>
        </w:rPr>
        <w:t xml:space="preserve">: СД субкомпенсирован, пациент нуждается в коррекции инсулинотерапии, в связи с семейным обстоятельствами от дальнейшего лечения отказывается, настаивает на выписке из отделения. Проведена беседа о возможных осложнениях, предупрежден. АД 120/70 мм рт. ст. </w:t>
      </w:r>
    </w:p>
    <w:p w:rsidR="009900EA" w:rsidRPr="009138BE" w:rsidRDefault="009900EA">
      <w:pPr>
        <w:jc w:val="both"/>
        <w:rPr>
          <w:u w:val="single"/>
          <w:lang w:val="ru-RU"/>
        </w:rPr>
      </w:pPr>
      <w:r w:rsidRPr="009138BE">
        <w:rPr>
          <w:u w:val="single"/>
          <w:lang w:val="ru-RU"/>
        </w:rPr>
        <w:t>Рекомендовано</w:t>
      </w:r>
      <w:r w:rsidRPr="009138BE">
        <w:rPr>
          <w:lang w:val="ru-RU"/>
        </w:rPr>
        <w:t>:</w:t>
      </w:r>
    </w:p>
    <w:p w:rsidR="009900EA" w:rsidRPr="009138BE" w:rsidRDefault="009900EA">
      <w:pPr>
        <w:numPr>
          <w:ilvl w:val="0"/>
          <w:numId w:val="2"/>
        </w:numPr>
        <w:jc w:val="both"/>
        <w:rPr>
          <w:lang w:val="ru-RU"/>
        </w:rPr>
      </w:pPr>
      <w:r w:rsidRPr="009138BE">
        <w:rPr>
          <w:lang w:val="ru-RU"/>
        </w:rPr>
        <w:t>«Д» наблюдение эндокринолога, уч. терапевта, гастроэнтеролога по м\жит.</w:t>
      </w:r>
    </w:p>
    <w:p w:rsidR="009900EA" w:rsidRPr="009138BE" w:rsidRDefault="009900EA">
      <w:pPr>
        <w:numPr>
          <w:ilvl w:val="0"/>
          <w:numId w:val="2"/>
        </w:numPr>
        <w:jc w:val="both"/>
        <w:rPr>
          <w:lang w:val="ru-RU"/>
        </w:rPr>
      </w:pPr>
      <w:r w:rsidRPr="009138BE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9900EA" w:rsidRPr="009138BE" w:rsidRDefault="009900EA">
      <w:pPr>
        <w:numPr>
          <w:ilvl w:val="0"/>
          <w:numId w:val="2"/>
        </w:numPr>
        <w:jc w:val="both"/>
        <w:rPr>
          <w:lang w:val="ru-RU"/>
        </w:rPr>
      </w:pPr>
      <w:r w:rsidRPr="009138BE">
        <w:rPr>
          <w:lang w:val="ru-RU"/>
        </w:rPr>
        <w:t>Инсулинотерапия:   Новорапид п/з-12-14 ед., п/о- 12-14ед., п/уж -12-17 ед.,  Левемир  п/з 20-26 ед.22.00 20-22  ед.(дозы инсулина взяты из выписного эпикриза № 23. находился на стац лечение в ОКЭД, диаб. отд. с 09.01.15-17.01.15). В настоящее время подобрать дозу Левемира не удалось. Пациент после купирования явления кетоацидоза настоял на выписке из отделения.</w:t>
      </w:r>
    </w:p>
    <w:p w:rsidR="009900EA" w:rsidRPr="009138BE" w:rsidRDefault="009900EA">
      <w:pPr>
        <w:numPr>
          <w:ilvl w:val="0"/>
          <w:numId w:val="2"/>
        </w:numPr>
        <w:jc w:val="both"/>
        <w:rPr>
          <w:lang w:val="ru-RU"/>
        </w:rPr>
      </w:pPr>
      <w:r w:rsidRPr="009138BE">
        <w:rPr>
          <w:lang w:val="ru-RU"/>
        </w:rPr>
        <w:t>Контроль глик. гемоглобина 1 раз в 6 мес., микроальбуминурии 1р. в 6 мес.</w:t>
      </w:r>
    </w:p>
    <w:p w:rsidR="009900EA" w:rsidRPr="009138BE" w:rsidRDefault="009900EA">
      <w:pPr>
        <w:numPr>
          <w:ilvl w:val="0"/>
          <w:numId w:val="2"/>
        </w:numPr>
        <w:jc w:val="both"/>
        <w:rPr>
          <w:lang w:val="ru-RU"/>
        </w:rPr>
      </w:pPr>
      <w:r w:rsidRPr="009138BE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9900EA" w:rsidRPr="009138BE" w:rsidRDefault="009900EA">
      <w:pPr>
        <w:numPr>
          <w:ilvl w:val="0"/>
          <w:numId w:val="2"/>
        </w:numPr>
        <w:jc w:val="both"/>
        <w:rPr>
          <w:lang w:val="ru-RU"/>
        </w:rPr>
      </w:pPr>
      <w:r w:rsidRPr="009138BE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9900EA" w:rsidRPr="009138BE" w:rsidRDefault="009900EA" w:rsidP="00E96241">
      <w:pPr>
        <w:numPr>
          <w:ilvl w:val="0"/>
          <w:numId w:val="2"/>
        </w:numPr>
        <w:jc w:val="both"/>
        <w:rPr>
          <w:lang w:val="ru-RU"/>
        </w:rPr>
      </w:pPr>
      <w:r w:rsidRPr="009138BE">
        <w:rPr>
          <w:lang w:val="ru-RU"/>
        </w:rPr>
        <w:t xml:space="preserve">Рек. кардиолога: кардонат 1т. *3р/д. 1 мес. Контроль АД, ЭКГ. </w:t>
      </w:r>
    </w:p>
    <w:p w:rsidR="009900EA" w:rsidRPr="009138BE" w:rsidRDefault="009900EA">
      <w:pPr>
        <w:numPr>
          <w:ilvl w:val="0"/>
          <w:numId w:val="2"/>
        </w:numPr>
        <w:jc w:val="both"/>
        <w:rPr>
          <w:lang w:val="ru-RU"/>
        </w:rPr>
      </w:pPr>
      <w:r w:rsidRPr="009138BE">
        <w:rPr>
          <w:lang w:val="ru-RU"/>
        </w:rPr>
        <w:t xml:space="preserve">Эналаприл 2,5-5 мг утром. Контр. АД. </w:t>
      </w:r>
    </w:p>
    <w:p w:rsidR="009900EA" w:rsidRPr="009138BE" w:rsidRDefault="009900EA" w:rsidP="00E9696F">
      <w:pPr>
        <w:numPr>
          <w:ilvl w:val="0"/>
          <w:numId w:val="2"/>
        </w:numPr>
        <w:jc w:val="both"/>
        <w:rPr>
          <w:lang w:val="ru-RU"/>
        </w:rPr>
      </w:pPr>
      <w:r w:rsidRPr="009138BE">
        <w:rPr>
          <w:lang w:val="ru-RU"/>
        </w:rPr>
        <w:t>Рек. невропатолога: келтикан 1т.*3р/д. 2 мес.</w:t>
      </w:r>
    </w:p>
    <w:p w:rsidR="009900EA" w:rsidRPr="009138BE" w:rsidRDefault="009900EA" w:rsidP="00E9696F">
      <w:pPr>
        <w:numPr>
          <w:ilvl w:val="0"/>
          <w:numId w:val="2"/>
        </w:numPr>
        <w:jc w:val="both"/>
        <w:rPr>
          <w:lang w:val="ru-RU"/>
        </w:rPr>
      </w:pPr>
      <w:r w:rsidRPr="009138BE">
        <w:rPr>
          <w:lang w:val="ru-RU"/>
        </w:rPr>
        <w:t>Конс гастроэнтеролога по м\ж</w:t>
      </w:r>
    </w:p>
    <w:p w:rsidR="009900EA" w:rsidRPr="009138BE" w:rsidRDefault="009900EA" w:rsidP="00E9696F">
      <w:pPr>
        <w:numPr>
          <w:ilvl w:val="0"/>
          <w:numId w:val="2"/>
        </w:numPr>
        <w:jc w:val="both"/>
        <w:rPr>
          <w:lang w:val="ru-RU"/>
        </w:rPr>
      </w:pPr>
      <w:r w:rsidRPr="009138BE">
        <w:rPr>
          <w:lang w:val="ru-RU"/>
        </w:rPr>
        <w:t>Конс. нефролога ЗОКБ или по м/ж. Контроль креатинина, мочевины в динамике.</w:t>
      </w:r>
    </w:p>
    <w:p w:rsidR="009900EA" w:rsidRPr="009138BE" w:rsidRDefault="009900EA" w:rsidP="00641B47">
      <w:pPr>
        <w:numPr>
          <w:ilvl w:val="0"/>
          <w:numId w:val="2"/>
        </w:numPr>
        <w:jc w:val="both"/>
        <w:rPr>
          <w:lang w:val="ru-RU"/>
        </w:rPr>
      </w:pPr>
      <w:r w:rsidRPr="009138BE">
        <w:rPr>
          <w:lang w:val="ru-RU"/>
        </w:rPr>
        <w:t>Контр печеночных проб, АСТ, АЛТ в динамике, при показаниях определить маркеры вирусного гепатита В и С.</w:t>
      </w:r>
    </w:p>
    <w:p w:rsidR="009900EA" w:rsidRPr="009138BE" w:rsidRDefault="009900EA">
      <w:pPr>
        <w:numPr>
          <w:ilvl w:val="0"/>
          <w:numId w:val="2"/>
        </w:numPr>
        <w:jc w:val="both"/>
        <w:rPr>
          <w:lang w:val="ru-RU"/>
        </w:rPr>
      </w:pPr>
      <w:r w:rsidRPr="009138BE">
        <w:rPr>
          <w:lang w:val="ru-RU"/>
        </w:rPr>
        <w:t xml:space="preserve">Рек. окулиста: кальция добезилат 1т.*3р/д. конс. лазерного хирурга. </w:t>
      </w:r>
    </w:p>
    <w:p w:rsidR="009900EA" w:rsidRPr="009138BE" w:rsidRDefault="009900EA" w:rsidP="00A9598B">
      <w:pPr>
        <w:numPr>
          <w:ilvl w:val="0"/>
          <w:numId w:val="2"/>
        </w:numPr>
        <w:jc w:val="both"/>
        <w:rPr>
          <w:lang w:val="ru-RU"/>
        </w:rPr>
      </w:pPr>
      <w:r w:rsidRPr="009138BE">
        <w:rPr>
          <w:lang w:val="ru-RU"/>
        </w:rPr>
        <w:t xml:space="preserve">Б/л серия. АГВ  №   234765    с 02.03.15 по  06.03.15. К труду  07.03.15. </w:t>
      </w:r>
    </w:p>
    <w:p w:rsidR="009900EA" w:rsidRPr="009138BE" w:rsidRDefault="009900EA" w:rsidP="00A9598B">
      <w:pPr>
        <w:ind w:left="435"/>
        <w:jc w:val="both"/>
        <w:rPr>
          <w:lang w:val="ru-RU"/>
        </w:rPr>
      </w:pPr>
    </w:p>
    <w:p w:rsidR="009900EA" w:rsidRPr="009138BE" w:rsidRDefault="009900EA">
      <w:pPr>
        <w:jc w:val="both"/>
        <w:rPr>
          <w:b/>
          <w:lang w:val="ru-RU"/>
        </w:rPr>
      </w:pPr>
    </w:p>
    <w:p w:rsidR="009900EA" w:rsidRPr="009138BE" w:rsidRDefault="009900EA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9138BE">
        <w:rPr>
          <w:sz w:val="24"/>
          <w:szCs w:val="24"/>
        </w:rPr>
        <w:t xml:space="preserve">Леч. врач  Соловьюк Е.А. </w:t>
      </w:r>
    </w:p>
    <w:p w:rsidR="009900EA" w:rsidRPr="009138BE" w:rsidRDefault="009900EA" w:rsidP="004468E8">
      <w:pPr>
        <w:jc w:val="both"/>
        <w:rPr>
          <w:lang w:val="ru-RU"/>
        </w:rPr>
      </w:pPr>
      <w:r w:rsidRPr="009138BE">
        <w:rPr>
          <w:lang w:val="ru-RU"/>
        </w:rPr>
        <w:t>Зав. отд.  Фещук И.А.</w:t>
      </w:r>
    </w:p>
    <w:p w:rsidR="009900EA" w:rsidRPr="009138BE" w:rsidRDefault="009900EA" w:rsidP="00BF3FBB">
      <w:pPr>
        <w:jc w:val="both"/>
        <w:rPr>
          <w:lang w:val="ru-RU"/>
        </w:rPr>
      </w:pPr>
      <w:r w:rsidRPr="009138BE">
        <w:rPr>
          <w:lang w:val="ru-RU"/>
        </w:rPr>
        <w:t>Нач. мед. Костина Т.К.</w:t>
      </w:r>
    </w:p>
    <w:p w:rsidR="009900EA" w:rsidRPr="009138BE" w:rsidRDefault="009900EA" w:rsidP="00EB798A">
      <w:pPr>
        <w:jc w:val="both"/>
        <w:rPr>
          <w:lang w:val="ru-RU"/>
        </w:rPr>
      </w:pPr>
    </w:p>
    <w:p w:rsidR="009900EA" w:rsidRPr="009138BE" w:rsidRDefault="009900EA" w:rsidP="00992792">
      <w:pPr>
        <w:jc w:val="both"/>
        <w:rPr>
          <w:lang w:val="ru-RU"/>
        </w:rPr>
      </w:pPr>
    </w:p>
    <w:sectPr w:rsidR="009900EA" w:rsidRPr="009138BE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00EA" w:rsidRDefault="009900EA" w:rsidP="00080012">
      <w:r>
        <w:separator/>
      </w:r>
    </w:p>
  </w:endnote>
  <w:endnote w:type="continuationSeparator" w:id="1">
    <w:p w:rsidR="009900EA" w:rsidRDefault="009900E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00EA" w:rsidRDefault="009900EA" w:rsidP="00080012">
      <w:r>
        <w:separator/>
      </w:r>
    </w:p>
  </w:footnote>
  <w:footnote w:type="continuationSeparator" w:id="1">
    <w:p w:rsidR="009900EA" w:rsidRDefault="009900E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9900EA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9900EA" w:rsidRPr="00244DF4" w:rsidRDefault="009900E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9900EA" w:rsidRPr="00244DF4" w:rsidRDefault="009900E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9900EA" w:rsidRPr="00244DF4" w:rsidRDefault="009900EA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9900EA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9900EA" w:rsidRPr="00244DF4" w:rsidRDefault="009900EA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900EA" w:rsidRPr="00244DF4" w:rsidRDefault="009900E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900EA" w:rsidRPr="00244DF4" w:rsidRDefault="009900EA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9900EA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9900EA" w:rsidRPr="00244DF4" w:rsidRDefault="009900EA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900EA" w:rsidRPr="00244DF4" w:rsidRDefault="009900EA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900EA" w:rsidRPr="00244DF4" w:rsidRDefault="009900EA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9900EA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9900EA" w:rsidRPr="00080012" w:rsidRDefault="009900EA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9900EA" w:rsidRPr="00080012" w:rsidRDefault="009900EA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9900EA" w:rsidRPr="00080012" w:rsidRDefault="009900EA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9900EA" w:rsidRDefault="009900EA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0C4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0E39A1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40D8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16D6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4329"/>
    <w:rsid w:val="0034254C"/>
    <w:rsid w:val="00345E19"/>
    <w:rsid w:val="003504F4"/>
    <w:rsid w:val="00357EBC"/>
    <w:rsid w:val="00360D88"/>
    <w:rsid w:val="00363AF6"/>
    <w:rsid w:val="00364723"/>
    <w:rsid w:val="00377594"/>
    <w:rsid w:val="00383B99"/>
    <w:rsid w:val="00391045"/>
    <w:rsid w:val="003A207C"/>
    <w:rsid w:val="003A52A7"/>
    <w:rsid w:val="003C480B"/>
    <w:rsid w:val="003D541B"/>
    <w:rsid w:val="003D6A5F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8BE"/>
    <w:rsid w:val="004E7F70"/>
    <w:rsid w:val="004F0136"/>
    <w:rsid w:val="004F132B"/>
    <w:rsid w:val="004F6116"/>
    <w:rsid w:val="00502CA2"/>
    <w:rsid w:val="00503C44"/>
    <w:rsid w:val="00507B30"/>
    <w:rsid w:val="00512C81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11A9A"/>
    <w:rsid w:val="00634AB2"/>
    <w:rsid w:val="00641B47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39F3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0755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E5119"/>
    <w:rsid w:val="008F5325"/>
    <w:rsid w:val="00901B9B"/>
    <w:rsid w:val="00912B9C"/>
    <w:rsid w:val="009138BE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00EA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5EDA"/>
    <w:rsid w:val="00A368D2"/>
    <w:rsid w:val="00A42D89"/>
    <w:rsid w:val="00A43635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9661A"/>
    <w:rsid w:val="00AA01EE"/>
    <w:rsid w:val="00AB156F"/>
    <w:rsid w:val="00AB637D"/>
    <w:rsid w:val="00AC00B1"/>
    <w:rsid w:val="00AD6D15"/>
    <w:rsid w:val="00AD7400"/>
    <w:rsid w:val="00AE1A60"/>
    <w:rsid w:val="00AF0197"/>
    <w:rsid w:val="00B006D3"/>
    <w:rsid w:val="00B033E4"/>
    <w:rsid w:val="00B063AA"/>
    <w:rsid w:val="00B16629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779DB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3FBB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002"/>
    <w:rsid w:val="00D71C56"/>
    <w:rsid w:val="00D97EAA"/>
    <w:rsid w:val="00DA007F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3ED2"/>
    <w:rsid w:val="00E553F8"/>
    <w:rsid w:val="00E615A4"/>
    <w:rsid w:val="00E61A4B"/>
    <w:rsid w:val="00E70C67"/>
    <w:rsid w:val="00E75308"/>
    <w:rsid w:val="00E817E2"/>
    <w:rsid w:val="00E9142A"/>
    <w:rsid w:val="00E96241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3875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57E1A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E1A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5895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5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5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5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5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5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48</TotalTime>
  <Pages>2</Pages>
  <Words>908</Words>
  <Characters>5177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5</cp:revision>
  <cp:lastPrinted>2015-03-24T12:56:00Z</cp:lastPrinted>
  <dcterms:created xsi:type="dcterms:W3CDTF">2015-03-06T12:47:00Z</dcterms:created>
  <dcterms:modified xsi:type="dcterms:W3CDTF">2015-03-24T12:57:00Z</dcterms:modified>
</cp:coreProperties>
</file>