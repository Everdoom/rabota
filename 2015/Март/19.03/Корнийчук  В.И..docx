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D08" w:rsidRPr="002B38F2" w:rsidRDefault="00950D08" w:rsidP="00FC5396">
      <w:pPr>
        <w:pStyle w:val="Heading4"/>
        <w:ind w:left="-567" w:right="-58"/>
        <w:rPr>
          <w:b w:val="0"/>
          <w:sz w:val="24"/>
          <w:szCs w:val="24"/>
        </w:rPr>
      </w:pPr>
      <w:r w:rsidRPr="002B38F2">
        <w:rPr>
          <w:b w:val="0"/>
          <w:sz w:val="24"/>
          <w:szCs w:val="24"/>
        </w:rPr>
        <w:t>Выписной эпикриз</w:t>
      </w:r>
    </w:p>
    <w:p w:rsidR="00950D08" w:rsidRPr="002B38F2" w:rsidRDefault="00950D08" w:rsidP="00FC5396">
      <w:pPr>
        <w:pStyle w:val="Heading4"/>
        <w:ind w:left="-567"/>
        <w:rPr>
          <w:b w:val="0"/>
          <w:sz w:val="24"/>
          <w:szCs w:val="24"/>
        </w:rPr>
      </w:pPr>
      <w:r w:rsidRPr="002B38F2">
        <w:rPr>
          <w:b w:val="0"/>
          <w:sz w:val="24"/>
          <w:szCs w:val="24"/>
        </w:rPr>
        <w:t>Из истории болезни №  337</w:t>
      </w:r>
    </w:p>
    <w:p w:rsidR="00950D08" w:rsidRPr="002B38F2" w:rsidRDefault="00950D08" w:rsidP="00FC5396">
      <w:pPr>
        <w:pStyle w:val="Heading5"/>
        <w:ind w:left="-567"/>
        <w:rPr>
          <w:sz w:val="24"/>
          <w:szCs w:val="24"/>
        </w:rPr>
      </w:pPr>
      <w:r w:rsidRPr="002B38F2">
        <w:rPr>
          <w:sz w:val="24"/>
          <w:szCs w:val="24"/>
        </w:rPr>
        <w:t>Ф.И.О: Корнийчук Василий Иванович</w:t>
      </w:r>
    </w:p>
    <w:p w:rsidR="00950D08" w:rsidRPr="002B38F2" w:rsidRDefault="00950D08" w:rsidP="00FC5396">
      <w:pPr>
        <w:ind w:left="-567"/>
        <w:jc w:val="both"/>
        <w:rPr>
          <w:lang w:val="ru-RU"/>
        </w:rPr>
      </w:pPr>
      <w:r w:rsidRPr="002B38F2">
        <w:rPr>
          <w:lang w:val="ru-RU"/>
        </w:rPr>
        <w:t>Год рождения: 1957</w:t>
      </w:r>
    </w:p>
    <w:p w:rsidR="00950D08" w:rsidRPr="002B38F2" w:rsidRDefault="00950D08" w:rsidP="00FC5396">
      <w:pPr>
        <w:ind w:left="-567"/>
        <w:jc w:val="both"/>
        <w:rPr>
          <w:lang w:val="ru-RU"/>
        </w:rPr>
      </w:pPr>
      <w:r w:rsidRPr="002B38F2">
        <w:rPr>
          <w:lang w:val="ru-RU"/>
        </w:rPr>
        <w:t>Место жительства: Черниговский р-н, с. Н Полтавка, ул. Центральная 129</w:t>
      </w:r>
    </w:p>
    <w:p w:rsidR="00950D08" w:rsidRPr="002B38F2" w:rsidRDefault="00950D08" w:rsidP="00FC5396">
      <w:pPr>
        <w:ind w:left="-567"/>
        <w:jc w:val="both"/>
        <w:rPr>
          <w:lang w:val="ru-RU"/>
        </w:rPr>
      </w:pPr>
      <w:r w:rsidRPr="002B38F2">
        <w:rPr>
          <w:lang w:val="ru-RU"/>
        </w:rPr>
        <w:t>Место работы: ПУЖКХ, сторож, инв Ш гр, уд. участника ликвиации последствий аварии на ЧАЭС  сер. А № 142200</w:t>
      </w:r>
    </w:p>
    <w:p w:rsidR="00950D08" w:rsidRPr="002B38F2" w:rsidRDefault="00950D08" w:rsidP="00FC5396">
      <w:pPr>
        <w:ind w:left="-567"/>
        <w:jc w:val="both"/>
        <w:rPr>
          <w:lang w:val="ru-RU"/>
        </w:rPr>
      </w:pPr>
      <w:r w:rsidRPr="002B38F2">
        <w:rPr>
          <w:lang w:val="ru-RU"/>
        </w:rPr>
        <w:t>Находился на лечении с   10.03.15 по  20.03.15 в  энд. отд.</w:t>
      </w:r>
    </w:p>
    <w:p w:rsidR="00950D08" w:rsidRPr="002B38F2" w:rsidRDefault="00950D08" w:rsidP="00CD7CFA">
      <w:pPr>
        <w:ind w:left="-567"/>
        <w:jc w:val="both"/>
        <w:rPr>
          <w:lang w:val="ru-RU"/>
        </w:rPr>
      </w:pPr>
      <w:r w:rsidRPr="002B38F2">
        <w:rPr>
          <w:u w:val="single"/>
          <w:lang w:val="ru-RU"/>
        </w:rPr>
        <w:t>Диагноз:</w:t>
      </w:r>
      <w:r w:rsidRPr="002B38F2">
        <w:rPr>
          <w:lang w:val="ru-RU"/>
        </w:rPr>
        <w:t xml:space="preserve">  Сахарный диабет, тип 2, вторичноинсулинзависимый, средней тяжести, декомпенсация. Непролиферативная  диабетическая  ретинопатия ОИ. Начальная катаракта ОИ. Остаточные явления  перенесенного неврита  VII пары справа ( 2013). ,легкий прозомонопарез Хроническая дистальная диабетическая полинейропатия н/к IIст, сенсомоторная форма. ХБП I ст. Диабетическая нефропатия III ст. Диаб. ангиопатия артерий н/к. Ожирение I ст. (ИМТ31 кг/м</w:t>
      </w:r>
      <w:r w:rsidRPr="002B38F2">
        <w:rPr>
          <w:vertAlign w:val="superscript"/>
          <w:lang w:val="ru-RU"/>
        </w:rPr>
        <w:t>2</w:t>
      </w:r>
      <w:r w:rsidRPr="002B38F2">
        <w:rPr>
          <w:lang w:val="ru-RU"/>
        </w:rPr>
        <w:t>) алим.-конституционального генеза, стабильное течение.  Узловой зоб I ст.Мелкий узел левой доли .Эутиреоз.</w:t>
      </w:r>
    </w:p>
    <w:p w:rsidR="00950D08" w:rsidRPr="002B38F2" w:rsidRDefault="00950D08" w:rsidP="00FC5396">
      <w:pPr>
        <w:ind w:left="-567"/>
        <w:jc w:val="both"/>
        <w:rPr>
          <w:lang w:val="ru-RU"/>
        </w:rPr>
      </w:pPr>
      <w:r w:rsidRPr="002B38F2">
        <w:rPr>
          <w:u w:val="single"/>
          <w:lang w:val="ru-RU"/>
        </w:rPr>
        <w:t xml:space="preserve">Жалобы при поступлении </w:t>
      </w:r>
      <w:r w:rsidRPr="002B38F2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170/100 мм рт.ст., головные боли, головокружение, боли в прекардиальной области.</w:t>
      </w:r>
    </w:p>
    <w:p w:rsidR="00950D08" w:rsidRPr="002B38F2" w:rsidRDefault="00950D08" w:rsidP="00FC5396">
      <w:pPr>
        <w:ind w:left="-567"/>
        <w:jc w:val="both"/>
        <w:rPr>
          <w:lang w:val="ru-RU"/>
        </w:rPr>
      </w:pPr>
      <w:r w:rsidRPr="002B38F2">
        <w:rPr>
          <w:u w:val="single"/>
          <w:lang w:val="ru-RU"/>
        </w:rPr>
        <w:t>Краткий анамнез</w:t>
      </w:r>
      <w:r w:rsidRPr="002B38F2">
        <w:rPr>
          <w:lang w:val="ru-RU"/>
        </w:rPr>
        <w:t>: СД выявлен в 2003г. Комы отрицает. С начала заболевания ССП. С 2005 инсулинотерапия.  В наст. время принимает:  Протафан НМ  п/з- 42ед., п/у- 22ед., сиофор  - 850 мг 2р/д. Гликемия –9-12 ммоль/л. Последнее стац. лечение  в 2014г. Боли в н/к в течение 5 лет. Повышение АД в течение 5 лет. Из гипотензивных принимает эналаприл. Диффузный  эутиреоидный зоб с 2014 года АТкТ – 131; ТТГ – 1,4  (0,3-4,0) Мме/л; АТ ТПО – 172 (0-30) МЕ/мл от 21.03.14. Госпитализирован  в обл. энд. диспансер для коррекции инсулинотерапии,  лечения хр. осложнений СД.</w:t>
      </w:r>
    </w:p>
    <w:p w:rsidR="00950D08" w:rsidRPr="002B38F2" w:rsidRDefault="00950D08" w:rsidP="00FC5396">
      <w:pPr>
        <w:ind w:left="-567"/>
        <w:jc w:val="both"/>
        <w:rPr>
          <w:u w:val="single"/>
          <w:lang w:val="ru-RU"/>
        </w:rPr>
      </w:pPr>
      <w:r w:rsidRPr="002B38F2">
        <w:rPr>
          <w:u w:val="single"/>
          <w:lang w:val="ru-RU"/>
        </w:rPr>
        <w:t>Данные лабораторных исследований.</w:t>
      </w:r>
    </w:p>
    <w:p w:rsidR="00950D08" w:rsidRPr="002B38F2" w:rsidRDefault="00950D08" w:rsidP="00FC5396">
      <w:pPr>
        <w:ind w:left="-567"/>
        <w:jc w:val="both"/>
        <w:rPr>
          <w:lang w:val="ru-RU"/>
        </w:rPr>
      </w:pPr>
      <w:r w:rsidRPr="002B38F2">
        <w:rPr>
          <w:lang w:val="ru-RU"/>
        </w:rPr>
        <w:t xml:space="preserve">11.03.15 Общ. ан. крови Нв –158  г/л  эритр – 4,9 лейк – 7,5 СОЭ 19  мм/час   </w:t>
      </w:r>
    </w:p>
    <w:p w:rsidR="00950D08" w:rsidRPr="002B38F2" w:rsidRDefault="00950D08" w:rsidP="00FC5396">
      <w:pPr>
        <w:ind w:left="-567"/>
        <w:jc w:val="both"/>
        <w:rPr>
          <w:lang w:val="ru-RU"/>
        </w:rPr>
      </w:pPr>
      <w:r w:rsidRPr="002B38F2">
        <w:rPr>
          <w:lang w:val="ru-RU"/>
        </w:rPr>
        <w:t xml:space="preserve">э- 1%    п- 0%   с- 53%   л- 34%   м- 12%  </w:t>
      </w:r>
    </w:p>
    <w:p w:rsidR="00950D08" w:rsidRPr="002B38F2" w:rsidRDefault="00950D08" w:rsidP="00FC5396">
      <w:pPr>
        <w:ind w:left="-567"/>
        <w:jc w:val="both"/>
        <w:rPr>
          <w:lang w:val="ru-RU"/>
        </w:rPr>
      </w:pPr>
      <w:r w:rsidRPr="002B38F2">
        <w:rPr>
          <w:lang w:val="ru-RU"/>
        </w:rPr>
        <w:t xml:space="preserve">11.03.15 Биохимия: СКФ –118 мл./мин., хол –5,41 тригл -2,05 ХСЛПВП -0,94 ХСЛПНП -3,53 Катер -4,7 мочевина –4,9  креатинин – 83  бил общ –10,7  бил пр – 2,4 тим –1,6  АСТ 0,38–   АЛТ – 0,51  ммоль/л; </w:t>
      </w:r>
    </w:p>
    <w:p w:rsidR="00950D08" w:rsidRPr="002B38F2" w:rsidRDefault="00950D08" w:rsidP="00975EC7">
      <w:pPr>
        <w:ind w:left="-567"/>
        <w:jc w:val="both"/>
        <w:rPr>
          <w:lang w:val="ru-RU"/>
        </w:rPr>
      </w:pPr>
      <w:r w:rsidRPr="002B38F2">
        <w:rPr>
          <w:lang w:val="ru-RU"/>
        </w:rPr>
        <w:t>11.03.15ТТГ – 1,2  (0,3-4,0) Мме/л; АТ ТПО – 17,0 (0-30) МЕ/мл</w:t>
      </w:r>
    </w:p>
    <w:p w:rsidR="00950D08" w:rsidRPr="002B38F2" w:rsidRDefault="00950D08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2B38F2">
        <w:rPr>
          <w:b w:val="0"/>
          <w:sz w:val="24"/>
          <w:szCs w:val="24"/>
        </w:rPr>
        <w:t>11.03.15 Общ. ан. мочи уд вес 1020  лейк – 1-2  в п/зр белок – отр  ацетон –отр;  эпит. пл. – ед.</w:t>
      </w:r>
    </w:p>
    <w:p w:rsidR="00950D08" w:rsidRPr="002B38F2" w:rsidRDefault="00950D08" w:rsidP="00FC5396">
      <w:pPr>
        <w:ind w:left="-567"/>
        <w:rPr>
          <w:lang w:val="ru-RU"/>
        </w:rPr>
      </w:pPr>
      <w:r w:rsidRPr="002B38F2">
        <w:rPr>
          <w:lang w:val="ru-RU"/>
        </w:rPr>
        <w:t>.03.15 Анализ мочи по Нечипоренко лейк -  эритр -  белок – отр</w:t>
      </w:r>
    </w:p>
    <w:p w:rsidR="00950D08" w:rsidRPr="002B38F2" w:rsidRDefault="00950D08" w:rsidP="00FC5396">
      <w:pPr>
        <w:ind w:left="-567"/>
        <w:rPr>
          <w:lang w:val="ru-RU"/>
        </w:rPr>
      </w:pPr>
      <w:r w:rsidRPr="002B38F2">
        <w:rPr>
          <w:lang w:val="ru-RU"/>
        </w:rPr>
        <w:t>12.03.15 Суточная глюкозурия –  1,3%;   Суточная протеинурия –  отр</w:t>
      </w:r>
    </w:p>
    <w:p w:rsidR="00950D08" w:rsidRPr="002B38F2" w:rsidRDefault="00950D08" w:rsidP="00FC5396">
      <w:pPr>
        <w:pStyle w:val="Heading5"/>
        <w:ind w:left="-567"/>
        <w:rPr>
          <w:sz w:val="24"/>
          <w:szCs w:val="24"/>
        </w:rPr>
      </w:pPr>
      <w:r w:rsidRPr="002B38F2">
        <w:rPr>
          <w:sz w:val="24"/>
          <w:szCs w:val="24"/>
        </w:rPr>
        <w:t>13.03.15 Микроальбуминурия –72,8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950D08" w:rsidRPr="002B38F2" w:rsidTr="00B76356">
        <w:tc>
          <w:tcPr>
            <w:tcW w:w="2518" w:type="dxa"/>
          </w:tcPr>
          <w:p w:rsidR="00950D08" w:rsidRPr="002B38F2" w:rsidRDefault="00950D08" w:rsidP="00B76356">
            <w:pPr>
              <w:rPr>
                <w:lang w:val="ru-RU"/>
              </w:rPr>
            </w:pPr>
            <w:r w:rsidRPr="002B38F2">
              <w:rPr>
                <w:lang w:val="ru-RU"/>
              </w:rPr>
              <w:t xml:space="preserve">Гликемический </w:t>
            </w:r>
          </w:p>
          <w:p w:rsidR="00950D08" w:rsidRPr="002B38F2" w:rsidRDefault="00950D08" w:rsidP="00B76356">
            <w:pPr>
              <w:rPr>
                <w:lang w:val="ru-RU"/>
              </w:rPr>
            </w:pPr>
            <w:r w:rsidRPr="002B38F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0D08" w:rsidRPr="002B38F2" w:rsidRDefault="00950D08" w:rsidP="00B76356">
            <w:pPr>
              <w:rPr>
                <w:lang w:val="ru-RU"/>
              </w:rPr>
            </w:pPr>
            <w:r w:rsidRPr="002B38F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50D08" w:rsidRPr="002B38F2" w:rsidRDefault="00950D08" w:rsidP="00B76356">
            <w:pPr>
              <w:rPr>
                <w:lang w:val="ru-RU"/>
              </w:rPr>
            </w:pPr>
            <w:r w:rsidRPr="002B38F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50D08" w:rsidRPr="002B38F2" w:rsidRDefault="00950D08" w:rsidP="00B76356">
            <w:pPr>
              <w:rPr>
                <w:lang w:val="ru-RU"/>
              </w:rPr>
            </w:pPr>
            <w:r w:rsidRPr="002B38F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50D08" w:rsidRPr="002B38F2" w:rsidRDefault="00950D08" w:rsidP="00B76356">
            <w:pPr>
              <w:rPr>
                <w:lang w:val="ru-RU"/>
              </w:rPr>
            </w:pPr>
            <w:r w:rsidRPr="002B38F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950D08" w:rsidRPr="002B38F2" w:rsidRDefault="00950D08" w:rsidP="00B76356">
            <w:pPr>
              <w:rPr>
                <w:lang w:val="ru-RU"/>
              </w:rPr>
            </w:pPr>
            <w:r w:rsidRPr="002B38F2">
              <w:rPr>
                <w:lang w:val="ru-RU"/>
              </w:rPr>
              <w:t>22.00</w:t>
            </w:r>
          </w:p>
        </w:tc>
      </w:tr>
      <w:tr w:rsidR="00950D08" w:rsidRPr="002B38F2" w:rsidTr="00B76356">
        <w:tc>
          <w:tcPr>
            <w:tcW w:w="2518" w:type="dxa"/>
          </w:tcPr>
          <w:p w:rsidR="00950D08" w:rsidRPr="002B38F2" w:rsidRDefault="00950D08" w:rsidP="00B76356">
            <w:pPr>
              <w:rPr>
                <w:lang w:val="ru-RU"/>
              </w:rPr>
            </w:pPr>
            <w:r w:rsidRPr="002B38F2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950D08" w:rsidRPr="002B38F2" w:rsidRDefault="00950D08" w:rsidP="00B76356">
            <w:pPr>
              <w:rPr>
                <w:lang w:val="ru-RU"/>
              </w:rPr>
            </w:pPr>
            <w:r w:rsidRPr="002B38F2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950D08" w:rsidRPr="002B38F2" w:rsidRDefault="00950D08" w:rsidP="00B76356">
            <w:pPr>
              <w:rPr>
                <w:lang w:val="ru-RU"/>
              </w:rPr>
            </w:pPr>
            <w:r w:rsidRPr="002B38F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950D08" w:rsidRPr="002B38F2" w:rsidRDefault="00950D08" w:rsidP="00B76356">
            <w:pPr>
              <w:rPr>
                <w:lang w:val="ru-RU"/>
              </w:rPr>
            </w:pPr>
            <w:r w:rsidRPr="002B38F2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950D08" w:rsidRPr="002B38F2" w:rsidRDefault="00950D08" w:rsidP="00B76356">
            <w:pPr>
              <w:rPr>
                <w:lang w:val="ru-RU"/>
              </w:rPr>
            </w:pPr>
            <w:r w:rsidRPr="002B38F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950D08" w:rsidRPr="002B38F2" w:rsidRDefault="00950D08" w:rsidP="00B76356">
            <w:pPr>
              <w:rPr>
                <w:lang w:val="ru-RU"/>
              </w:rPr>
            </w:pPr>
          </w:p>
        </w:tc>
      </w:tr>
      <w:tr w:rsidR="00950D08" w:rsidRPr="002B38F2" w:rsidTr="00B76356">
        <w:tc>
          <w:tcPr>
            <w:tcW w:w="2518" w:type="dxa"/>
          </w:tcPr>
          <w:p w:rsidR="00950D08" w:rsidRPr="002B38F2" w:rsidRDefault="00950D08" w:rsidP="00B76356">
            <w:pPr>
              <w:rPr>
                <w:lang w:val="ru-RU"/>
              </w:rPr>
            </w:pPr>
            <w:r w:rsidRPr="002B38F2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950D08" w:rsidRPr="002B38F2" w:rsidRDefault="00950D08" w:rsidP="00B76356">
            <w:pPr>
              <w:rPr>
                <w:lang w:val="ru-RU"/>
              </w:rPr>
            </w:pPr>
            <w:r w:rsidRPr="002B38F2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950D08" w:rsidRPr="002B38F2" w:rsidRDefault="00950D08" w:rsidP="00B76356">
            <w:pPr>
              <w:rPr>
                <w:lang w:val="ru-RU"/>
              </w:rPr>
            </w:pPr>
            <w:r w:rsidRPr="002B38F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50D08" w:rsidRPr="002B38F2" w:rsidRDefault="00950D08" w:rsidP="00B76356">
            <w:pPr>
              <w:rPr>
                <w:lang w:val="ru-RU"/>
              </w:rPr>
            </w:pPr>
            <w:r w:rsidRPr="002B38F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50D08" w:rsidRPr="002B38F2" w:rsidRDefault="00950D08" w:rsidP="00B76356">
            <w:pPr>
              <w:rPr>
                <w:lang w:val="ru-RU"/>
              </w:rPr>
            </w:pPr>
            <w:r w:rsidRPr="002B38F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50D08" w:rsidRPr="002B38F2" w:rsidRDefault="00950D08" w:rsidP="00B76356">
            <w:pPr>
              <w:rPr>
                <w:lang w:val="ru-RU"/>
              </w:rPr>
            </w:pPr>
          </w:p>
        </w:tc>
      </w:tr>
      <w:tr w:rsidR="00950D08" w:rsidRPr="002B38F2" w:rsidTr="00B76356">
        <w:tc>
          <w:tcPr>
            <w:tcW w:w="2518" w:type="dxa"/>
          </w:tcPr>
          <w:p w:rsidR="00950D08" w:rsidRPr="002B38F2" w:rsidRDefault="00950D08" w:rsidP="00B76356">
            <w:pPr>
              <w:rPr>
                <w:lang w:val="ru-RU"/>
              </w:rPr>
            </w:pPr>
            <w:r w:rsidRPr="002B38F2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950D08" w:rsidRPr="002B38F2" w:rsidRDefault="00950D08" w:rsidP="00B76356">
            <w:pPr>
              <w:rPr>
                <w:lang w:val="ru-RU"/>
              </w:rPr>
            </w:pPr>
            <w:r w:rsidRPr="002B38F2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950D08" w:rsidRPr="002B38F2" w:rsidRDefault="00950D08" w:rsidP="00B76356">
            <w:pPr>
              <w:rPr>
                <w:lang w:val="ru-RU"/>
              </w:rPr>
            </w:pPr>
            <w:r w:rsidRPr="002B38F2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950D08" w:rsidRPr="002B38F2" w:rsidRDefault="00950D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0D08" w:rsidRPr="002B38F2" w:rsidRDefault="00950D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0D08" w:rsidRPr="002B38F2" w:rsidRDefault="00950D08" w:rsidP="00B76356">
            <w:pPr>
              <w:rPr>
                <w:lang w:val="ru-RU"/>
              </w:rPr>
            </w:pPr>
          </w:p>
        </w:tc>
      </w:tr>
      <w:tr w:rsidR="00950D08" w:rsidRPr="002B38F2" w:rsidTr="00B76356">
        <w:tc>
          <w:tcPr>
            <w:tcW w:w="2518" w:type="dxa"/>
          </w:tcPr>
          <w:p w:rsidR="00950D08" w:rsidRPr="002B38F2" w:rsidRDefault="00950D08" w:rsidP="00B76356">
            <w:pPr>
              <w:rPr>
                <w:lang w:val="ru-RU"/>
              </w:rPr>
            </w:pPr>
            <w:r w:rsidRPr="002B38F2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950D08" w:rsidRPr="002B38F2" w:rsidRDefault="00950D08" w:rsidP="00B76356">
            <w:pPr>
              <w:rPr>
                <w:lang w:val="ru-RU"/>
              </w:rPr>
            </w:pPr>
            <w:r w:rsidRPr="002B38F2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950D08" w:rsidRPr="002B38F2" w:rsidRDefault="00950D08" w:rsidP="00B76356">
            <w:pPr>
              <w:rPr>
                <w:lang w:val="ru-RU"/>
              </w:rPr>
            </w:pPr>
            <w:r w:rsidRPr="002B38F2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950D08" w:rsidRPr="002B38F2" w:rsidRDefault="00950D08" w:rsidP="00B76356">
            <w:pPr>
              <w:rPr>
                <w:lang w:val="ru-RU"/>
              </w:rPr>
            </w:pPr>
            <w:r w:rsidRPr="002B38F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950D08" w:rsidRPr="002B38F2" w:rsidRDefault="00950D08" w:rsidP="00B76356">
            <w:pPr>
              <w:rPr>
                <w:lang w:val="ru-RU"/>
              </w:rPr>
            </w:pPr>
            <w:r w:rsidRPr="002B38F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950D08" w:rsidRPr="002B38F2" w:rsidRDefault="00950D08" w:rsidP="00B76356">
            <w:pPr>
              <w:rPr>
                <w:lang w:val="ru-RU"/>
              </w:rPr>
            </w:pPr>
          </w:p>
        </w:tc>
      </w:tr>
      <w:tr w:rsidR="00950D08" w:rsidRPr="002B38F2" w:rsidTr="00B76356">
        <w:tc>
          <w:tcPr>
            <w:tcW w:w="2518" w:type="dxa"/>
          </w:tcPr>
          <w:p w:rsidR="00950D08" w:rsidRPr="002B38F2" w:rsidRDefault="00950D08" w:rsidP="00B76356">
            <w:pPr>
              <w:rPr>
                <w:lang w:val="ru-RU"/>
              </w:rPr>
            </w:pPr>
            <w:r w:rsidRPr="002B38F2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950D08" w:rsidRPr="002B38F2" w:rsidRDefault="00950D08" w:rsidP="00B76356">
            <w:pPr>
              <w:rPr>
                <w:lang w:val="ru-RU"/>
              </w:rPr>
            </w:pPr>
            <w:r w:rsidRPr="002B38F2">
              <w:rPr>
                <w:lang w:val="ru-RU"/>
              </w:rPr>
              <w:t>7.0</w:t>
            </w:r>
          </w:p>
        </w:tc>
        <w:tc>
          <w:tcPr>
            <w:tcW w:w="993" w:type="dxa"/>
          </w:tcPr>
          <w:p w:rsidR="00950D08" w:rsidRPr="002B38F2" w:rsidRDefault="00950D08" w:rsidP="00B76356">
            <w:pPr>
              <w:rPr>
                <w:lang w:val="ru-RU"/>
              </w:rPr>
            </w:pPr>
            <w:r w:rsidRPr="002B38F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950D08" w:rsidRPr="002B38F2" w:rsidRDefault="00950D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0D08" w:rsidRPr="002B38F2" w:rsidRDefault="00950D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0D08" w:rsidRPr="002B38F2" w:rsidRDefault="00950D08" w:rsidP="00B76356">
            <w:pPr>
              <w:rPr>
                <w:lang w:val="ru-RU"/>
              </w:rPr>
            </w:pPr>
          </w:p>
        </w:tc>
      </w:tr>
    </w:tbl>
    <w:p w:rsidR="00950D08" w:rsidRPr="002B38F2" w:rsidRDefault="00950D08" w:rsidP="00452BC3">
      <w:pPr>
        <w:ind w:left="-567"/>
        <w:jc w:val="both"/>
        <w:rPr>
          <w:lang w:val="ru-RU"/>
        </w:rPr>
      </w:pPr>
      <w:r w:rsidRPr="002B38F2">
        <w:rPr>
          <w:u w:val="single"/>
          <w:lang w:val="ru-RU"/>
        </w:rPr>
        <w:t>16.03.15Невропатолог</w:t>
      </w:r>
      <w:r w:rsidRPr="002B38F2">
        <w:rPr>
          <w:lang w:val="ru-RU"/>
        </w:rPr>
        <w:t>: Остаточные явления  перенесенного неврита  VII пары справа ( 2013). ,легкий прозомонопарез Хроническая дистальная диабетическая полинейропатия н/к IIст, сенсомоторная форма.</w:t>
      </w:r>
    </w:p>
    <w:p w:rsidR="00950D08" w:rsidRPr="002B38F2" w:rsidRDefault="00950D08" w:rsidP="00FC5396">
      <w:pPr>
        <w:ind w:left="-567"/>
        <w:jc w:val="both"/>
        <w:rPr>
          <w:lang w:val="ru-RU"/>
        </w:rPr>
      </w:pPr>
      <w:r w:rsidRPr="002B38F2">
        <w:rPr>
          <w:u w:val="single"/>
          <w:lang w:val="ru-RU"/>
        </w:rPr>
        <w:t>Окулист</w:t>
      </w:r>
      <w:r w:rsidRPr="002B38F2">
        <w:rPr>
          <w:lang w:val="ru-RU"/>
        </w:rPr>
        <w:t xml:space="preserve">: </w:t>
      </w:r>
      <w:smartTag w:uri="urn:schemas-microsoft-com:office:smarttags" w:element="place">
        <w:r w:rsidRPr="002B38F2">
          <w:rPr>
            <w:lang w:val="en-US"/>
          </w:rPr>
          <w:t>VIS</w:t>
        </w:r>
      </w:smartTag>
      <w:r w:rsidRPr="002B38F2">
        <w:rPr>
          <w:lang w:val="ru-RU"/>
        </w:rPr>
        <w:t xml:space="preserve"> </w:t>
      </w:r>
      <w:r w:rsidRPr="002B38F2">
        <w:rPr>
          <w:lang w:val="en-US"/>
        </w:rPr>
        <w:t>OD</w:t>
      </w:r>
      <w:r w:rsidRPr="002B38F2">
        <w:rPr>
          <w:lang w:val="ru-RU"/>
        </w:rPr>
        <w:t xml:space="preserve">= 1,0  </w:t>
      </w:r>
      <w:r w:rsidRPr="002B38F2">
        <w:rPr>
          <w:lang w:val="en-US"/>
        </w:rPr>
        <w:t>OS</w:t>
      </w:r>
      <w:r w:rsidRPr="002B38F2">
        <w:rPr>
          <w:lang w:val="ru-RU"/>
        </w:rPr>
        <w:t xml:space="preserve">=  1,0  </w:t>
      </w:r>
    </w:p>
    <w:p w:rsidR="00950D08" w:rsidRPr="002B38F2" w:rsidRDefault="00950D08" w:rsidP="00FC5396">
      <w:pPr>
        <w:ind w:left="-567"/>
        <w:jc w:val="both"/>
        <w:rPr>
          <w:lang w:val="ru-RU"/>
        </w:rPr>
      </w:pPr>
      <w:r w:rsidRPr="002B38F2">
        <w:rPr>
          <w:lang w:val="ru-RU"/>
        </w:rPr>
        <w:t xml:space="preserve">Единичные микроаневризмы.  Артерии сужены, склерозированы.  Салюс I-II. Аномалии венозных сосудов .извитость, колебания калибра Д-з: Начальная катаракта ОИ. Непролиферативная  диабетическая  ретинопатия ОИ. </w:t>
      </w:r>
    </w:p>
    <w:p w:rsidR="00950D08" w:rsidRPr="002B38F2" w:rsidRDefault="00950D08" w:rsidP="00FC5396">
      <w:pPr>
        <w:ind w:left="-567"/>
        <w:jc w:val="both"/>
        <w:rPr>
          <w:lang w:val="ru-RU"/>
        </w:rPr>
      </w:pPr>
      <w:r w:rsidRPr="002B38F2">
        <w:rPr>
          <w:u w:val="single"/>
          <w:lang w:val="ru-RU"/>
        </w:rPr>
        <w:t>10.03.15ЭКГ</w:t>
      </w:r>
      <w:r w:rsidRPr="002B38F2">
        <w:rPr>
          <w:lang w:val="ru-RU"/>
        </w:rPr>
        <w:t xml:space="preserve">: ЧСС -55 уд/мин. Вольтаж сохранен.  Ритм синусовый, брадикардия. Эл. ось отклонена влево. Блокада передней ветви ЛНПГ. Полная блокада ПНПГ АВ-блокада 1 ст. Гипертрофия левого желудочка. </w:t>
      </w:r>
    </w:p>
    <w:p w:rsidR="00950D08" w:rsidRPr="002B38F2" w:rsidRDefault="00950D08" w:rsidP="00FC5396">
      <w:pPr>
        <w:ind w:left="-567"/>
        <w:jc w:val="both"/>
        <w:rPr>
          <w:lang w:val="ru-RU"/>
        </w:rPr>
      </w:pPr>
      <w:r w:rsidRPr="002B38F2">
        <w:rPr>
          <w:u w:val="single"/>
          <w:lang w:val="ru-RU"/>
        </w:rPr>
        <w:t>Кардиолог</w:t>
      </w:r>
      <w:r w:rsidRPr="002B38F2">
        <w:rPr>
          <w:lang w:val="ru-RU"/>
        </w:rPr>
        <w:t>: ИБС, стенокардия напряжения, I ф.кл.  диффузный кардиосклероз АВ блокада 1 ст. СН1 . Гипертоническая болезнь II стадии III степени. Гипертензивное сердце СН I.</w:t>
      </w:r>
    </w:p>
    <w:p w:rsidR="00950D08" w:rsidRPr="002B38F2" w:rsidRDefault="00950D08" w:rsidP="00FC5396">
      <w:pPr>
        <w:ind w:left="-567"/>
        <w:jc w:val="both"/>
        <w:rPr>
          <w:lang w:val="ru-RU"/>
        </w:rPr>
      </w:pPr>
      <w:r w:rsidRPr="002B38F2">
        <w:rPr>
          <w:u w:val="single"/>
          <w:lang w:val="ru-RU"/>
        </w:rPr>
        <w:t>11.03.15Ангиохирург</w:t>
      </w:r>
      <w:r w:rsidRPr="002B38F2">
        <w:rPr>
          <w:lang w:val="ru-RU"/>
        </w:rPr>
        <w:t>: Диаб. ангиопатия артерий н/к.</w:t>
      </w:r>
    </w:p>
    <w:p w:rsidR="00950D08" w:rsidRPr="002B38F2" w:rsidRDefault="00950D08" w:rsidP="00FC5396">
      <w:pPr>
        <w:ind w:left="-567"/>
        <w:jc w:val="both"/>
        <w:rPr>
          <w:u w:val="single"/>
          <w:lang w:val="ru-RU"/>
        </w:rPr>
      </w:pPr>
      <w:r w:rsidRPr="002B38F2">
        <w:rPr>
          <w:u w:val="single"/>
          <w:lang w:val="ru-RU"/>
        </w:rPr>
        <w:t>12.03.15РВГ:</w:t>
      </w:r>
      <w:r w:rsidRPr="002B38F2">
        <w:rPr>
          <w:lang w:val="ru-RU"/>
        </w:rPr>
        <w:t xml:space="preserve"> Кровообращение не нарушено, тонус  сосудов N.  </w:t>
      </w:r>
    </w:p>
    <w:p w:rsidR="00950D08" w:rsidRPr="002B38F2" w:rsidRDefault="00950D08" w:rsidP="00FC5396">
      <w:pPr>
        <w:ind w:left="-567"/>
        <w:jc w:val="both"/>
        <w:rPr>
          <w:lang w:val="ru-RU"/>
        </w:rPr>
      </w:pPr>
      <w:r w:rsidRPr="002B38F2">
        <w:rPr>
          <w:u w:val="single"/>
          <w:lang w:val="ru-RU"/>
        </w:rPr>
        <w:t>17.03.15УЗИ</w:t>
      </w:r>
      <w:r w:rsidRPr="002B38F2">
        <w:rPr>
          <w:lang w:val="ru-RU"/>
        </w:rPr>
        <w:t xml:space="preserve">: Заключение: Эхопризнаки умеренных изменений диффузного типа в паренхиме печени с увеличением её размеров без признаков портальной гипертензии; конкремента в желчном пузыре.  </w:t>
      </w:r>
    </w:p>
    <w:p w:rsidR="00950D08" w:rsidRPr="002B38F2" w:rsidRDefault="00950D08" w:rsidP="00FC5396">
      <w:pPr>
        <w:ind w:left="-567"/>
        <w:jc w:val="both"/>
        <w:rPr>
          <w:lang w:val="ru-RU"/>
        </w:rPr>
      </w:pPr>
      <w:r w:rsidRPr="002B38F2">
        <w:rPr>
          <w:u w:val="single"/>
          <w:lang w:val="ru-RU"/>
        </w:rPr>
        <w:t>11.03.15УЗИ щит. железы</w:t>
      </w:r>
      <w:r w:rsidRPr="002B38F2">
        <w:rPr>
          <w:lang w:val="ru-RU"/>
        </w:rPr>
        <w:t>: Пр д. V =9,0  см</w:t>
      </w:r>
      <w:r w:rsidRPr="002B38F2">
        <w:rPr>
          <w:vertAlign w:val="superscript"/>
          <w:lang w:val="ru-RU"/>
        </w:rPr>
        <w:t>3</w:t>
      </w:r>
      <w:r w:rsidRPr="002B38F2">
        <w:rPr>
          <w:lang w:val="ru-RU"/>
        </w:rPr>
        <w:t>; лев. д. V = 8,2 см</w:t>
      </w:r>
      <w:r w:rsidRPr="002B38F2">
        <w:rPr>
          <w:vertAlign w:val="superscript"/>
          <w:lang w:val="ru-RU"/>
        </w:rPr>
        <w:t>3</w:t>
      </w:r>
    </w:p>
    <w:p w:rsidR="00950D08" w:rsidRPr="002B38F2" w:rsidRDefault="00950D08" w:rsidP="00452BC3">
      <w:pPr>
        <w:ind w:left="-567"/>
        <w:jc w:val="both"/>
        <w:rPr>
          <w:lang w:val="ru-RU"/>
        </w:rPr>
      </w:pPr>
      <w:r w:rsidRPr="002B38F2">
        <w:rPr>
          <w:lang w:val="ru-RU"/>
        </w:rPr>
        <w:t>Щит. железа не увеличена, контуры ровные. Эхогенность паренхимы обычная,. Эхоструктура крупнозернистая,  однородная. В пр. доле  в в/3 изоэхогенный узел с гидрофильным ободком   0,85*0,52 см. Регионарные л/узлы  не визуализируются. Закл.: Мелкий узел левой доли.</w:t>
      </w:r>
    </w:p>
    <w:p w:rsidR="00950D08" w:rsidRPr="002B38F2" w:rsidRDefault="00950D08" w:rsidP="00FC5396">
      <w:pPr>
        <w:ind w:left="-567"/>
        <w:jc w:val="both"/>
        <w:rPr>
          <w:lang w:val="ru-RU"/>
        </w:rPr>
      </w:pPr>
      <w:r w:rsidRPr="002B38F2">
        <w:rPr>
          <w:u w:val="single"/>
          <w:lang w:val="ru-RU"/>
        </w:rPr>
        <w:t>Лечение:</w:t>
      </w:r>
      <w:r w:rsidRPr="002B38F2">
        <w:rPr>
          <w:lang w:val="ru-RU"/>
        </w:rPr>
        <w:t xml:space="preserve"> сиофор, эналаприл, аспекард, розарт, Протафан НМ , актовегин, нейробион.</w:t>
      </w:r>
    </w:p>
    <w:p w:rsidR="00950D08" w:rsidRPr="002B38F2" w:rsidRDefault="00950D08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B38F2">
        <w:rPr>
          <w:u w:val="single"/>
          <w:lang w:val="ru-RU"/>
        </w:rPr>
        <w:t>Состояние больного при выписке</w:t>
      </w:r>
      <w:r w:rsidRPr="002B38F2">
        <w:rPr>
          <w:lang w:val="ru-RU"/>
        </w:rPr>
        <w:t xml:space="preserve">: СД компенсирован, уменьшились боли в н/к. АД 130/70 мм рт. ст. </w:t>
      </w:r>
    </w:p>
    <w:p w:rsidR="00950D08" w:rsidRPr="002B38F2" w:rsidRDefault="00950D08">
      <w:pPr>
        <w:jc w:val="both"/>
        <w:rPr>
          <w:u w:val="single"/>
          <w:lang w:val="ru-RU"/>
        </w:rPr>
      </w:pPr>
      <w:r w:rsidRPr="002B38F2">
        <w:rPr>
          <w:u w:val="single"/>
          <w:lang w:val="ru-RU"/>
        </w:rPr>
        <w:t>Рекомендовано</w:t>
      </w:r>
      <w:r w:rsidRPr="002B38F2">
        <w:rPr>
          <w:lang w:val="ru-RU"/>
        </w:rPr>
        <w:t>:</w:t>
      </w:r>
    </w:p>
    <w:p w:rsidR="00950D08" w:rsidRPr="002B38F2" w:rsidRDefault="00950D08">
      <w:pPr>
        <w:numPr>
          <w:ilvl w:val="0"/>
          <w:numId w:val="2"/>
        </w:numPr>
        <w:jc w:val="both"/>
        <w:rPr>
          <w:lang w:val="ru-RU"/>
        </w:rPr>
      </w:pPr>
      <w:r w:rsidRPr="002B38F2">
        <w:rPr>
          <w:lang w:val="ru-RU"/>
        </w:rPr>
        <w:t>«Д» наблюдение эндокринолога, уч. терапевта,кардиолога  по м\жит.</w:t>
      </w:r>
    </w:p>
    <w:p w:rsidR="00950D08" w:rsidRPr="002B38F2" w:rsidRDefault="00950D08">
      <w:pPr>
        <w:numPr>
          <w:ilvl w:val="0"/>
          <w:numId w:val="2"/>
        </w:numPr>
        <w:jc w:val="both"/>
        <w:rPr>
          <w:lang w:val="ru-RU"/>
        </w:rPr>
      </w:pPr>
      <w:r w:rsidRPr="002B38F2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950D08" w:rsidRPr="002B38F2" w:rsidRDefault="00950D08" w:rsidP="009514BD">
      <w:pPr>
        <w:numPr>
          <w:ilvl w:val="0"/>
          <w:numId w:val="2"/>
        </w:numPr>
        <w:jc w:val="both"/>
        <w:rPr>
          <w:lang w:val="ru-RU"/>
        </w:rPr>
      </w:pPr>
      <w:r w:rsidRPr="002B38F2">
        <w:rPr>
          <w:lang w:val="ru-RU"/>
        </w:rPr>
        <w:t xml:space="preserve">Инсулинотерапия: Протафан НМ  п/з- 44ед.   п/уж - 24ед..   </w:t>
      </w:r>
    </w:p>
    <w:p w:rsidR="00950D08" w:rsidRPr="002B38F2" w:rsidRDefault="00950D08">
      <w:pPr>
        <w:numPr>
          <w:ilvl w:val="0"/>
          <w:numId w:val="2"/>
        </w:numPr>
        <w:jc w:val="both"/>
        <w:rPr>
          <w:lang w:val="ru-RU"/>
        </w:rPr>
      </w:pPr>
      <w:r w:rsidRPr="002B38F2">
        <w:rPr>
          <w:lang w:val="ru-RU"/>
        </w:rPr>
        <w:t>Контроль глик. гемоглобина 1 раз в 6 мес., микроальбуминурии 1р. в 6 мес.</w:t>
      </w:r>
    </w:p>
    <w:p w:rsidR="00950D08" w:rsidRPr="002B38F2" w:rsidRDefault="00950D08">
      <w:pPr>
        <w:numPr>
          <w:ilvl w:val="0"/>
          <w:numId w:val="2"/>
        </w:numPr>
        <w:jc w:val="both"/>
        <w:rPr>
          <w:lang w:val="ru-RU"/>
        </w:rPr>
      </w:pPr>
      <w:r w:rsidRPr="002B38F2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950D08" w:rsidRPr="002B38F2" w:rsidRDefault="00950D08">
      <w:pPr>
        <w:numPr>
          <w:ilvl w:val="0"/>
          <w:numId w:val="2"/>
        </w:numPr>
        <w:jc w:val="both"/>
        <w:rPr>
          <w:lang w:val="ru-RU"/>
        </w:rPr>
      </w:pPr>
      <w:r w:rsidRPr="002B38F2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950D08" w:rsidRPr="002B38F2" w:rsidRDefault="00950D08" w:rsidP="00A6063D">
      <w:pPr>
        <w:numPr>
          <w:ilvl w:val="0"/>
          <w:numId w:val="2"/>
        </w:numPr>
        <w:jc w:val="both"/>
        <w:rPr>
          <w:lang w:val="ru-RU"/>
        </w:rPr>
      </w:pPr>
      <w:r w:rsidRPr="002B38F2">
        <w:rPr>
          <w:lang w:val="ru-RU"/>
        </w:rPr>
        <w:t>Рек. кардиолога:  кардиомагнил 75мг 1т. веч., амлодипин 5- 10 мг 1 р/день,нолипрел по 1 табл 1 р/день.В настоящее время принимает- эналаприл 5 мг утром, аспекард 100 мг  1 т. вечер.</w:t>
      </w:r>
    </w:p>
    <w:p w:rsidR="00950D08" w:rsidRPr="002B38F2" w:rsidRDefault="00950D08" w:rsidP="00503C44">
      <w:pPr>
        <w:numPr>
          <w:ilvl w:val="0"/>
          <w:numId w:val="2"/>
        </w:numPr>
        <w:jc w:val="both"/>
        <w:rPr>
          <w:lang w:val="ru-RU"/>
        </w:rPr>
      </w:pPr>
      <w:r w:rsidRPr="002B38F2">
        <w:rPr>
          <w:lang w:val="ru-RU"/>
        </w:rPr>
        <w:t>Диалипон  600 мг/сут. 2-3 мес., нейрорубин форте 1т./сут., (мильгамма 1т.*3р/д., витаксон 1т. *3р/д.) 1 мес., актовегин 200 мг *2р/д. 1 мес.</w:t>
      </w:r>
    </w:p>
    <w:p w:rsidR="00950D08" w:rsidRPr="002B38F2" w:rsidRDefault="00950D08">
      <w:pPr>
        <w:numPr>
          <w:ilvl w:val="0"/>
          <w:numId w:val="2"/>
        </w:numPr>
        <w:jc w:val="both"/>
        <w:rPr>
          <w:lang w:val="ru-RU"/>
        </w:rPr>
      </w:pPr>
      <w:r w:rsidRPr="002B38F2">
        <w:rPr>
          <w:lang w:val="ru-RU"/>
        </w:rPr>
        <w:t>УЗИ щит. железы в динамике через 6 мес,при росте узла направить на ТАПБ.</w:t>
      </w:r>
    </w:p>
    <w:p w:rsidR="00950D08" w:rsidRPr="002B38F2" w:rsidRDefault="00950D08">
      <w:pPr>
        <w:numPr>
          <w:ilvl w:val="0"/>
          <w:numId w:val="2"/>
        </w:numPr>
        <w:jc w:val="both"/>
        <w:rPr>
          <w:lang w:val="ru-RU"/>
        </w:rPr>
      </w:pPr>
      <w:r w:rsidRPr="002B38F2">
        <w:rPr>
          <w:lang w:val="ru-RU"/>
        </w:rPr>
        <w:t xml:space="preserve">Рек. окулиста: тауфон 2к.*3р/д. в ОИ, оптикс 1т.*1р/д. </w:t>
      </w:r>
    </w:p>
    <w:p w:rsidR="00950D08" w:rsidRPr="002B38F2" w:rsidRDefault="00950D08" w:rsidP="00A9598B">
      <w:pPr>
        <w:numPr>
          <w:ilvl w:val="0"/>
          <w:numId w:val="2"/>
        </w:numPr>
        <w:jc w:val="both"/>
        <w:rPr>
          <w:lang w:val="ru-RU"/>
        </w:rPr>
      </w:pPr>
      <w:r w:rsidRPr="002B38F2">
        <w:rPr>
          <w:lang w:val="ru-RU"/>
        </w:rPr>
        <w:t xml:space="preserve">Б/л серия. АГВ  №   2347     с 10 .03.15 по  20.03.15. К труду  2179.03.15. </w:t>
      </w:r>
    </w:p>
    <w:p w:rsidR="00950D08" w:rsidRPr="002B38F2" w:rsidRDefault="00950D08" w:rsidP="00A9598B">
      <w:pPr>
        <w:ind w:left="435"/>
        <w:jc w:val="both"/>
        <w:rPr>
          <w:lang w:val="ru-RU"/>
        </w:rPr>
      </w:pPr>
    </w:p>
    <w:p w:rsidR="00950D08" w:rsidRPr="002B38F2" w:rsidRDefault="00950D08">
      <w:pPr>
        <w:jc w:val="both"/>
        <w:rPr>
          <w:b/>
          <w:lang w:val="ru-RU"/>
        </w:rPr>
      </w:pPr>
    </w:p>
    <w:p w:rsidR="00950D08" w:rsidRPr="002B38F2" w:rsidRDefault="00950D08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2B38F2">
        <w:rPr>
          <w:sz w:val="24"/>
          <w:szCs w:val="24"/>
        </w:rPr>
        <w:t xml:space="preserve">Леч. врач  Соловьюк Е.А. </w:t>
      </w:r>
    </w:p>
    <w:p w:rsidR="00950D08" w:rsidRPr="002B38F2" w:rsidRDefault="00950D08" w:rsidP="004468E8">
      <w:pPr>
        <w:jc w:val="both"/>
        <w:rPr>
          <w:lang w:val="ru-RU"/>
        </w:rPr>
      </w:pPr>
      <w:r w:rsidRPr="002B38F2">
        <w:rPr>
          <w:lang w:val="ru-RU"/>
        </w:rPr>
        <w:t>Зав. отд.  Фещук И.А.</w:t>
      </w:r>
    </w:p>
    <w:p w:rsidR="00950D08" w:rsidRPr="002B38F2" w:rsidRDefault="00950D08" w:rsidP="00160B0F">
      <w:pPr>
        <w:jc w:val="both"/>
        <w:rPr>
          <w:lang w:val="ru-RU"/>
        </w:rPr>
      </w:pPr>
      <w:r w:rsidRPr="002B38F2">
        <w:rPr>
          <w:lang w:val="ru-RU"/>
        </w:rPr>
        <w:t xml:space="preserve">Нач. мед. Костина Т.К. </w:t>
      </w:r>
    </w:p>
    <w:p w:rsidR="00950D08" w:rsidRPr="002B38F2" w:rsidRDefault="00950D08" w:rsidP="00992792">
      <w:pPr>
        <w:jc w:val="both"/>
        <w:rPr>
          <w:lang w:val="ru-RU"/>
        </w:rPr>
      </w:pPr>
    </w:p>
    <w:sectPr w:rsidR="00950D08" w:rsidRPr="002B38F2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D08" w:rsidRDefault="00950D08" w:rsidP="00080012">
      <w:r>
        <w:separator/>
      </w:r>
    </w:p>
  </w:endnote>
  <w:endnote w:type="continuationSeparator" w:id="1">
    <w:p w:rsidR="00950D08" w:rsidRDefault="00950D0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D08" w:rsidRDefault="00950D08" w:rsidP="00080012">
      <w:r>
        <w:separator/>
      </w:r>
    </w:p>
  </w:footnote>
  <w:footnote w:type="continuationSeparator" w:id="1">
    <w:p w:rsidR="00950D08" w:rsidRDefault="00950D0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950D08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950D08" w:rsidRPr="00244DF4" w:rsidRDefault="00950D0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950D08" w:rsidRPr="00244DF4" w:rsidRDefault="00950D0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950D08" w:rsidRPr="00244DF4" w:rsidRDefault="00950D0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50D08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950D08" w:rsidRPr="00244DF4" w:rsidRDefault="00950D08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50D08" w:rsidRPr="00244DF4" w:rsidRDefault="00950D0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50D08" w:rsidRPr="00244DF4" w:rsidRDefault="00950D0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50D08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950D08" w:rsidRPr="00244DF4" w:rsidRDefault="00950D0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50D08" w:rsidRPr="00244DF4" w:rsidRDefault="00950D0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50D08" w:rsidRPr="00244DF4" w:rsidRDefault="00950D08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50D08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950D08" w:rsidRPr="00080012" w:rsidRDefault="00950D08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950D08" w:rsidRPr="00080012" w:rsidRDefault="00950D08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950D08" w:rsidRPr="00080012" w:rsidRDefault="00950D08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50D08" w:rsidRDefault="00950D0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BFD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0B0F"/>
    <w:rsid w:val="00162C13"/>
    <w:rsid w:val="001646AD"/>
    <w:rsid w:val="00174CA5"/>
    <w:rsid w:val="00176597"/>
    <w:rsid w:val="00184395"/>
    <w:rsid w:val="00184BC5"/>
    <w:rsid w:val="00187C95"/>
    <w:rsid w:val="001917BC"/>
    <w:rsid w:val="001922F7"/>
    <w:rsid w:val="00197468"/>
    <w:rsid w:val="001A071E"/>
    <w:rsid w:val="001A3809"/>
    <w:rsid w:val="001A3843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8F2"/>
    <w:rsid w:val="002B3AC8"/>
    <w:rsid w:val="002C0E55"/>
    <w:rsid w:val="002E3A95"/>
    <w:rsid w:val="002F252F"/>
    <w:rsid w:val="002F6A20"/>
    <w:rsid w:val="0030674A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1979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2BC3"/>
    <w:rsid w:val="0045564C"/>
    <w:rsid w:val="00471B75"/>
    <w:rsid w:val="00490057"/>
    <w:rsid w:val="004912E1"/>
    <w:rsid w:val="004926CC"/>
    <w:rsid w:val="00495B23"/>
    <w:rsid w:val="004A297F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03F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C3725"/>
    <w:rsid w:val="005D23B4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301D"/>
    <w:rsid w:val="006961E9"/>
    <w:rsid w:val="006965C5"/>
    <w:rsid w:val="006A5CDF"/>
    <w:rsid w:val="006B4D99"/>
    <w:rsid w:val="006C2DE8"/>
    <w:rsid w:val="006D10E5"/>
    <w:rsid w:val="006F040C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1D38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0D08"/>
    <w:rsid w:val="009514BD"/>
    <w:rsid w:val="009521D6"/>
    <w:rsid w:val="009559C4"/>
    <w:rsid w:val="00955A26"/>
    <w:rsid w:val="0096423D"/>
    <w:rsid w:val="00967576"/>
    <w:rsid w:val="00975EC7"/>
    <w:rsid w:val="00976A6C"/>
    <w:rsid w:val="00982877"/>
    <w:rsid w:val="00991899"/>
    <w:rsid w:val="00992792"/>
    <w:rsid w:val="00993CCB"/>
    <w:rsid w:val="00994111"/>
    <w:rsid w:val="00995278"/>
    <w:rsid w:val="009A34EB"/>
    <w:rsid w:val="009A6ECA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063D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42D7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233D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D7CFA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3F25"/>
    <w:rsid w:val="00DC018E"/>
    <w:rsid w:val="00DC3662"/>
    <w:rsid w:val="00DC6756"/>
    <w:rsid w:val="00DE34DA"/>
    <w:rsid w:val="00DE49F1"/>
    <w:rsid w:val="00DE6BA4"/>
    <w:rsid w:val="00DE7E07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5FCB"/>
    <w:rsid w:val="00FA6AFC"/>
    <w:rsid w:val="00FB1C26"/>
    <w:rsid w:val="00FB1DE0"/>
    <w:rsid w:val="00FC5396"/>
    <w:rsid w:val="00FC5405"/>
    <w:rsid w:val="00FC5EB6"/>
    <w:rsid w:val="00FD6AE5"/>
    <w:rsid w:val="00FD6C27"/>
    <w:rsid w:val="00FE51D5"/>
    <w:rsid w:val="00FF5991"/>
    <w:rsid w:val="00FF5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07056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056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535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</TotalTime>
  <Pages>2</Pages>
  <Words>777</Words>
  <Characters>4431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7</cp:revision>
  <cp:lastPrinted>2015-03-20T13:19:00Z</cp:lastPrinted>
  <dcterms:created xsi:type="dcterms:W3CDTF">2015-03-19T08:06:00Z</dcterms:created>
  <dcterms:modified xsi:type="dcterms:W3CDTF">2015-03-20T13:21:00Z</dcterms:modified>
</cp:coreProperties>
</file>