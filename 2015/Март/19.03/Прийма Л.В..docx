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FD7" w:rsidRPr="006F0E60" w:rsidRDefault="009E7FD7" w:rsidP="00FC5396">
      <w:pPr>
        <w:pStyle w:val="Heading4"/>
        <w:ind w:left="-567" w:right="-58"/>
        <w:rPr>
          <w:b w:val="0"/>
          <w:sz w:val="24"/>
          <w:szCs w:val="24"/>
        </w:rPr>
      </w:pPr>
      <w:r w:rsidRPr="006F0E60">
        <w:rPr>
          <w:b w:val="0"/>
          <w:sz w:val="24"/>
          <w:szCs w:val="24"/>
        </w:rPr>
        <w:t>Выписной эпикриз</w:t>
      </w:r>
    </w:p>
    <w:p w:rsidR="009E7FD7" w:rsidRPr="006F0E60" w:rsidRDefault="009E7FD7" w:rsidP="00FC5396">
      <w:pPr>
        <w:pStyle w:val="Heading4"/>
        <w:ind w:left="-567"/>
        <w:rPr>
          <w:b w:val="0"/>
          <w:sz w:val="24"/>
          <w:szCs w:val="24"/>
        </w:rPr>
      </w:pPr>
      <w:r w:rsidRPr="006F0E60">
        <w:rPr>
          <w:b w:val="0"/>
          <w:sz w:val="24"/>
          <w:szCs w:val="24"/>
        </w:rPr>
        <w:t>Из истории болезни №  351</w:t>
      </w:r>
    </w:p>
    <w:p w:rsidR="009E7FD7" w:rsidRPr="006F0E60" w:rsidRDefault="009E7FD7" w:rsidP="00FC5396">
      <w:pPr>
        <w:pStyle w:val="Heading5"/>
        <w:ind w:left="-567"/>
        <w:rPr>
          <w:sz w:val="24"/>
          <w:szCs w:val="24"/>
        </w:rPr>
      </w:pPr>
      <w:r w:rsidRPr="006F0E60">
        <w:rPr>
          <w:sz w:val="24"/>
          <w:szCs w:val="24"/>
        </w:rPr>
        <w:t>Ф.И.О: Прийма Лариса Владимировна</w:t>
      </w:r>
    </w:p>
    <w:p w:rsidR="009E7FD7" w:rsidRPr="006F0E60" w:rsidRDefault="009E7FD7" w:rsidP="00FC5396">
      <w:pPr>
        <w:ind w:left="-567"/>
        <w:jc w:val="both"/>
        <w:rPr>
          <w:lang w:val="ru-RU"/>
        </w:rPr>
      </w:pPr>
      <w:r w:rsidRPr="006F0E60">
        <w:rPr>
          <w:lang w:val="ru-RU"/>
        </w:rPr>
        <w:t>Год рождения: 1977</w:t>
      </w:r>
    </w:p>
    <w:p w:rsidR="009E7FD7" w:rsidRPr="006F0E60" w:rsidRDefault="009E7FD7" w:rsidP="00FC5396">
      <w:pPr>
        <w:ind w:left="-567"/>
        <w:jc w:val="both"/>
        <w:rPr>
          <w:lang w:val="ru-RU"/>
        </w:rPr>
      </w:pPr>
      <w:r w:rsidRPr="006F0E60">
        <w:rPr>
          <w:lang w:val="ru-RU"/>
        </w:rPr>
        <w:t>Место жительства: Акимовский р-н, с. Переможное, ул. Школьная 25-2</w:t>
      </w:r>
    </w:p>
    <w:p w:rsidR="009E7FD7" w:rsidRPr="006F0E60" w:rsidRDefault="009E7FD7" w:rsidP="00FC5396">
      <w:pPr>
        <w:ind w:left="-567"/>
        <w:jc w:val="both"/>
        <w:rPr>
          <w:lang w:val="ru-RU"/>
        </w:rPr>
      </w:pPr>
      <w:r w:rsidRPr="006F0E60">
        <w:rPr>
          <w:lang w:val="ru-RU"/>
        </w:rPr>
        <w:t>Место работы: Переможненский сельский совет, деловод, инв Ш гр.</w:t>
      </w:r>
    </w:p>
    <w:p w:rsidR="009E7FD7" w:rsidRPr="006F0E60" w:rsidRDefault="009E7FD7" w:rsidP="00FC5396">
      <w:pPr>
        <w:ind w:left="-567"/>
        <w:jc w:val="both"/>
        <w:rPr>
          <w:lang w:val="ru-RU"/>
        </w:rPr>
      </w:pPr>
      <w:r w:rsidRPr="006F0E60">
        <w:rPr>
          <w:lang w:val="ru-RU"/>
        </w:rPr>
        <w:t>Находился на лечении с   12.03.15 по   24.03.15 в диаб.   отд.</w:t>
      </w:r>
    </w:p>
    <w:p w:rsidR="009E7FD7" w:rsidRPr="006F0E60" w:rsidRDefault="009E7FD7" w:rsidP="008F6C87">
      <w:pPr>
        <w:ind w:left="-567"/>
        <w:jc w:val="both"/>
        <w:rPr>
          <w:lang w:val="ru-RU"/>
        </w:rPr>
      </w:pPr>
      <w:r w:rsidRPr="006F0E60">
        <w:rPr>
          <w:u w:val="single"/>
          <w:lang w:val="ru-RU"/>
        </w:rPr>
        <w:t>Диагноз:</w:t>
      </w:r>
      <w:r w:rsidRPr="006F0E60">
        <w:rPr>
          <w:lang w:val="ru-RU"/>
        </w:rPr>
        <w:t xml:space="preserve">  Сахарный диабет, тип 1, средней тяжести, декомпенсация. Диаб. ангиопатия артерий н/к.  Диабетическая энцефалопатия I, венозно-ликворная дисфункция.  Хроническая дистальная диабетическая полинейропатия н/к IIст, сенсомоторная форма. Непролиферативная  диабетическая ретинопатия ОИ. Гипертоническая болезнь II стадии III степени. Ожирение II ст. (ИМТ 36,5кг/м</w:t>
      </w:r>
      <w:r w:rsidRPr="006F0E60">
        <w:rPr>
          <w:vertAlign w:val="superscript"/>
          <w:lang w:val="ru-RU"/>
        </w:rPr>
        <w:t>2</w:t>
      </w:r>
      <w:r w:rsidRPr="006F0E60">
        <w:rPr>
          <w:lang w:val="ru-RU"/>
        </w:rPr>
        <w:t>) алим.-конституционально</w:t>
      </w:r>
      <w:r>
        <w:rPr>
          <w:lang w:val="ru-RU"/>
        </w:rPr>
        <w:t xml:space="preserve">го генеза, стабильное течение. </w:t>
      </w:r>
      <w:r w:rsidRPr="006F0E60">
        <w:rPr>
          <w:lang w:val="ru-RU"/>
        </w:rPr>
        <w:t>Аутоиммунный тиреоидит,  гипертрофическая форма. Эутиреоз.</w:t>
      </w:r>
    </w:p>
    <w:p w:rsidR="009E7FD7" w:rsidRPr="006F0E60" w:rsidRDefault="009E7FD7" w:rsidP="00FC5396">
      <w:pPr>
        <w:ind w:left="-567"/>
        <w:jc w:val="both"/>
        <w:rPr>
          <w:lang w:val="ru-RU"/>
        </w:rPr>
      </w:pPr>
      <w:r w:rsidRPr="006F0E60">
        <w:rPr>
          <w:u w:val="single"/>
          <w:lang w:val="ru-RU"/>
        </w:rPr>
        <w:t xml:space="preserve">Жалобы при поступлении </w:t>
      </w:r>
      <w:r w:rsidRPr="006F0E60">
        <w:rPr>
          <w:lang w:val="ru-RU"/>
        </w:rPr>
        <w:t>на  периодически сухость во рту, жажду, полиурию, ухудшение зрения,  боли  в н/к, судороги, онемение ног, повышение АД макс. до 180/100 мм рт.ст., головные боли, головокружение, гипогликемические состояния в первой половине дня 1р/нед.</w:t>
      </w:r>
    </w:p>
    <w:p w:rsidR="009E7FD7" w:rsidRPr="006F0E60" w:rsidRDefault="009E7FD7" w:rsidP="00FC5396">
      <w:pPr>
        <w:ind w:left="-567"/>
        <w:jc w:val="both"/>
        <w:rPr>
          <w:lang w:val="ru-RU"/>
        </w:rPr>
      </w:pPr>
      <w:r w:rsidRPr="006F0E60">
        <w:rPr>
          <w:u w:val="single"/>
          <w:lang w:val="ru-RU"/>
        </w:rPr>
        <w:t>Краткий анамнез</w:t>
      </w:r>
      <w:r w:rsidRPr="006F0E60">
        <w:rPr>
          <w:lang w:val="ru-RU"/>
        </w:rPr>
        <w:t>: СД выявлен в 2002г. Кома -в 2008</w:t>
      </w:r>
      <w:r>
        <w:rPr>
          <w:lang w:val="ru-RU"/>
        </w:rPr>
        <w:t xml:space="preserve"> г.</w:t>
      </w:r>
      <w:r w:rsidRPr="006F0E60">
        <w:rPr>
          <w:lang w:val="ru-RU"/>
        </w:rPr>
        <w:t xml:space="preserve"> гипогликемическая. С начала заболевания инсулинотерапия.  В наст. время принимает:  Фармасулин Н п/з-12 ед., п/у-10 ед., Фармасулин НNР п/з 32 ед. п/у – 22 ед. Гликемия –2,5-14,0 ммоль/л. Последнее стац. лечение  в 2014г. Боли в н/к с начала заболевания. Повышение АД в течение 15 лет. Из гипотензивных принимает  индапрес 2,5 мг утром, коронал 5мг/сут. В течении последних нескольких месяцев участились гипогликемические состояния. АИТ выявлен в 2006, заместительную терапию в настоящий момент не принимает (АТТПО от 2014 – 179,3 (0-30) МЕ /мл). Госпитализирована  в обл. энд. диспансер для коррекции инсулинотерапии,  лечения хр. осложнений СД.</w:t>
      </w:r>
    </w:p>
    <w:p w:rsidR="009E7FD7" w:rsidRPr="006F0E60" w:rsidRDefault="009E7FD7" w:rsidP="00FC5396">
      <w:pPr>
        <w:ind w:left="-567"/>
        <w:jc w:val="both"/>
        <w:rPr>
          <w:u w:val="single"/>
          <w:lang w:val="ru-RU"/>
        </w:rPr>
      </w:pPr>
      <w:r w:rsidRPr="006F0E60">
        <w:rPr>
          <w:u w:val="single"/>
          <w:lang w:val="ru-RU"/>
        </w:rPr>
        <w:t>Данные лабораторных исследований.</w:t>
      </w:r>
    </w:p>
    <w:p w:rsidR="009E7FD7" w:rsidRPr="006F0E60" w:rsidRDefault="009E7FD7" w:rsidP="00FC5396">
      <w:pPr>
        <w:ind w:left="-567"/>
        <w:jc w:val="both"/>
        <w:rPr>
          <w:lang w:val="ru-RU"/>
        </w:rPr>
      </w:pPr>
      <w:r w:rsidRPr="006F0E60">
        <w:rPr>
          <w:lang w:val="ru-RU"/>
        </w:rPr>
        <w:t xml:space="preserve">13.03.15 Общ. ан. крови Нв –149  г/л  эритр –4,5  лейк – 9,0 СОЭ –  13мм/час   </w:t>
      </w:r>
    </w:p>
    <w:p w:rsidR="009E7FD7" w:rsidRPr="006F0E60" w:rsidRDefault="009E7FD7" w:rsidP="00FC5396">
      <w:pPr>
        <w:ind w:left="-567"/>
        <w:jc w:val="both"/>
        <w:rPr>
          <w:lang w:val="ru-RU"/>
        </w:rPr>
      </w:pPr>
      <w:r w:rsidRPr="006F0E60">
        <w:rPr>
          <w:lang w:val="ru-RU"/>
        </w:rPr>
        <w:t xml:space="preserve">э- 1%    п- 1%   с- 76%   л-15  %   м- 7%  </w:t>
      </w:r>
    </w:p>
    <w:p w:rsidR="009E7FD7" w:rsidRPr="006F0E60" w:rsidRDefault="009E7FD7" w:rsidP="00FC5396">
      <w:pPr>
        <w:ind w:left="-567"/>
        <w:jc w:val="both"/>
        <w:rPr>
          <w:lang w:val="ru-RU"/>
        </w:rPr>
      </w:pPr>
      <w:r w:rsidRPr="006F0E60">
        <w:rPr>
          <w:lang w:val="ru-RU"/>
        </w:rPr>
        <w:t xml:space="preserve">13.03.15 Биохимия: СКФ –122 мл./мин., хол 5,79 тригл -1,16 ХСЛПВП – 1,5ХСЛПНП -3,76 Катер -2,9 мочевина –5,5  креатинин –86   бил общ – 13,5 бил пр –3,3  тим – 5,1 АСТ – 0,36  АЛТ –0,27   ммоль/л; </w:t>
      </w:r>
    </w:p>
    <w:p w:rsidR="009E7FD7" w:rsidRPr="006F0E60" w:rsidRDefault="009E7FD7" w:rsidP="00FC5396">
      <w:pPr>
        <w:ind w:left="-567"/>
        <w:jc w:val="both"/>
        <w:rPr>
          <w:lang w:val="ru-RU"/>
        </w:rPr>
      </w:pPr>
      <w:r w:rsidRPr="006F0E60">
        <w:rPr>
          <w:lang w:val="ru-RU"/>
        </w:rPr>
        <w:t>13.03.15 Св.Т4 -   12,6  (10-25) ммоль/л; ТТГ –   3,3(0,3-4,0) Мме/л</w:t>
      </w:r>
    </w:p>
    <w:p w:rsidR="009E7FD7" w:rsidRPr="006F0E60" w:rsidRDefault="009E7FD7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6F0E60">
        <w:rPr>
          <w:b w:val="0"/>
          <w:sz w:val="24"/>
          <w:szCs w:val="24"/>
        </w:rPr>
        <w:t>13.03.15 Общ. ан. мочи уд вес м/м  лейк –2-3-4   в п/зр белок – отр  ацетон –отр;  эпит. пл. - много; эпит. перех. -  умв п/зр</w:t>
      </w:r>
    </w:p>
    <w:p w:rsidR="009E7FD7" w:rsidRPr="006F0E60" w:rsidRDefault="009E7FD7" w:rsidP="00FC5396">
      <w:pPr>
        <w:ind w:left="-567"/>
        <w:rPr>
          <w:lang w:val="ru-RU"/>
        </w:rPr>
      </w:pPr>
      <w:r w:rsidRPr="006F0E60">
        <w:rPr>
          <w:lang w:val="ru-RU"/>
        </w:rPr>
        <w:t>17.03.15 Анализ мочи по Нечипоренко лейк - 2500 эритр - 500 белок – отр</w:t>
      </w:r>
    </w:p>
    <w:p w:rsidR="009E7FD7" w:rsidRPr="006F0E60" w:rsidRDefault="009E7FD7" w:rsidP="00FC5396">
      <w:pPr>
        <w:ind w:left="-567"/>
        <w:rPr>
          <w:lang w:val="ru-RU"/>
        </w:rPr>
      </w:pPr>
      <w:r w:rsidRPr="006F0E60">
        <w:rPr>
          <w:lang w:val="ru-RU"/>
        </w:rPr>
        <w:t>16.03.15 Суточная глюкозурия – 3,0 %;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9E7FD7" w:rsidRPr="006F0E60" w:rsidTr="00B76356">
        <w:tc>
          <w:tcPr>
            <w:tcW w:w="2518" w:type="dxa"/>
          </w:tcPr>
          <w:p w:rsidR="009E7FD7" w:rsidRPr="006F0E60" w:rsidRDefault="009E7FD7" w:rsidP="00B76356">
            <w:pPr>
              <w:rPr>
                <w:lang w:val="ru-RU"/>
              </w:rPr>
            </w:pPr>
            <w:r w:rsidRPr="006F0E60">
              <w:rPr>
                <w:lang w:val="ru-RU"/>
              </w:rPr>
              <w:t xml:space="preserve">Гликемический </w:t>
            </w:r>
          </w:p>
          <w:p w:rsidR="009E7FD7" w:rsidRPr="006F0E60" w:rsidRDefault="009E7FD7" w:rsidP="00B76356">
            <w:pPr>
              <w:rPr>
                <w:lang w:val="ru-RU"/>
              </w:rPr>
            </w:pPr>
            <w:r w:rsidRPr="006F0E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E7FD7" w:rsidRPr="006F0E60" w:rsidRDefault="009E7FD7" w:rsidP="00B76356">
            <w:pPr>
              <w:rPr>
                <w:lang w:val="ru-RU"/>
              </w:rPr>
            </w:pPr>
            <w:r w:rsidRPr="006F0E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E7FD7" w:rsidRPr="006F0E60" w:rsidRDefault="009E7FD7" w:rsidP="00B76356">
            <w:pPr>
              <w:rPr>
                <w:lang w:val="ru-RU"/>
              </w:rPr>
            </w:pPr>
            <w:r w:rsidRPr="006F0E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E7FD7" w:rsidRPr="006F0E60" w:rsidRDefault="009E7FD7" w:rsidP="00B76356">
            <w:pPr>
              <w:rPr>
                <w:lang w:val="ru-RU"/>
              </w:rPr>
            </w:pPr>
            <w:r w:rsidRPr="006F0E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E7FD7" w:rsidRPr="006F0E60" w:rsidRDefault="009E7FD7" w:rsidP="00B76356">
            <w:pPr>
              <w:rPr>
                <w:lang w:val="ru-RU"/>
              </w:rPr>
            </w:pPr>
            <w:r w:rsidRPr="006F0E60">
              <w:rPr>
                <w:lang w:val="ru-RU"/>
              </w:rPr>
              <w:t>20.00</w:t>
            </w:r>
          </w:p>
        </w:tc>
      </w:tr>
      <w:tr w:rsidR="009E7FD7" w:rsidRPr="006F0E60" w:rsidTr="00B76356">
        <w:tc>
          <w:tcPr>
            <w:tcW w:w="2518" w:type="dxa"/>
          </w:tcPr>
          <w:p w:rsidR="009E7FD7" w:rsidRPr="006F0E60" w:rsidRDefault="009E7FD7" w:rsidP="00B76356">
            <w:pPr>
              <w:rPr>
                <w:lang w:val="ru-RU"/>
              </w:rPr>
            </w:pPr>
            <w:r w:rsidRPr="006F0E60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9E7FD7" w:rsidRPr="006F0E60" w:rsidRDefault="009E7FD7" w:rsidP="00B76356">
            <w:pPr>
              <w:rPr>
                <w:lang w:val="ru-RU"/>
              </w:rPr>
            </w:pPr>
            <w:r w:rsidRPr="006F0E60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9E7FD7" w:rsidRPr="006F0E60" w:rsidRDefault="009E7FD7" w:rsidP="00B76356">
            <w:pPr>
              <w:rPr>
                <w:lang w:val="ru-RU"/>
              </w:rPr>
            </w:pPr>
            <w:r w:rsidRPr="006F0E6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9E7FD7" w:rsidRPr="006F0E60" w:rsidRDefault="009E7FD7" w:rsidP="00B76356">
            <w:pPr>
              <w:rPr>
                <w:lang w:val="ru-RU"/>
              </w:rPr>
            </w:pPr>
            <w:r w:rsidRPr="006F0E6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9E7FD7" w:rsidRPr="006F0E60" w:rsidRDefault="009E7FD7" w:rsidP="00B76356">
            <w:pPr>
              <w:rPr>
                <w:lang w:val="ru-RU"/>
              </w:rPr>
            </w:pPr>
            <w:r w:rsidRPr="006F0E60">
              <w:rPr>
                <w:lang w:val="ru-RU"/>
              </w:rPr>
              <w:t>9,4</w:t>
            </w:r>
          </w:p>
        </w:tc>
      </w:tr>
      <w:tr w:rsidR="009E7FD7" w:rsidRPr="006F0E60" w:rsidTr="00B76356">
        <w:tc>
          <w:tcPr>
            <w:tcW w:w="2518" w:type="dxa"/>
          </w:tcPr>
          <w:p w:rsidR="009E7FD7" w:rsidRPr="006F0E60" w:rsidRDefault="009E7FD7" w:rsidP="00B76356">
            <w:pPr>
              <w:rPr>
                <w:lang w:val="ru-RU"/>
              </w:rPr>
            </w:pPr>
            <w:r w:rsidRPr="006F0E60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9E7FD7" w:rsidRPr="006F0E60" w:rsidRDefault="009E7FD7" w:rsidP="00B76356">
            <w:pPr>
              <w:rPr>
                <w:lang w:val="ru-RU"/>
              </w:rPr>
            </w:pPr>
            <w:r w:rsidRPr="006F0E60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9E7FD7" w:rsidRPr="006F0E60" w:rsidRDefault="009E7FD7" w:rsidP="00B76356">
            <w:pPr>
              <w:rPr>
                <w:lang w:val="ru-RU"/>
              </w:rPr>
            </w:pPr>
            <w:r w:rsidRPr="006F0E6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9E7FD7" w:rsidRPr="006F0E60" w:rsidRDefault="009E7FD7" w:rsidP="00B76356">
            <w:pPr>
              <w:rPr>
                <w:lang w:val="ru-RU"/>
              </w:rPr>
            </w:pPr>
            <w:r w:rsidRPr="006F0E6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9E7FD7" w:rsidRPr="006F0E60" w:rsidRDefault="009E7FD7" w:rsidP="00B76356">
            <w:pPr>
              <w:rPr>
                <w:lang w:val="ru-RU"/>
              </w:rPr>
            </w:pPr>
            <w:r w:rsidRPr="006F0E60">
              <w:rPr>
                <w:lang w:val="ru-RU"/>
              </w:rPr>
              <w:t>11,5</w:t>
            </w:r>
          </w:p>
        </w:tc>
      </w:tr>
      <w:tr w:rsidR="009E7FD7" w:rsidRPr="006F0E60" w:rsidTr="00B76356">
        <w:tc>
          <w:tcPr>
            <w:tcW w:w="2518" w:type="dxa"/>
          </w:tcPr>
          <w:p w:rsidR="009E7FD7" w:rsidRPr="006F0E60" w:rsidRDefault="009E7FD7" w:rsidP="00B76356">
            <w:pPr>
              <w:rPr>
                <w:lang w:val="ru-RU"/>
              </w:rPr>
            </w:pPr>
            <w:r w:rsidRPr="006F0E60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9E7FD7" w:rsidRPr="006F0E60" w:rsidRDefault="009E7FD7" w:rsidP="00B76356">
            <w:pPr>
              <w:rPr>
                <w:lang w:val="ru-RU"/>
              </w:rPr>
            </w:pPr>
            <w:r w:rsidRPr="006F0E60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9E7FD7" w:rsidRPr="006F0E60" w:rsidRDefault="009E7FD7" w:rsidP="00B76356">
            <w:pPr>
              <w:rPr>
                <w:lang w:val="ru-RU"/>
              </w:rPr>
            </w:pPr>
            <w:r w:rsidRPr="006F0E60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9E7FD7" w:rsidRPr="006F0E60" w:rsidRDefault="009E7FD7" w:rsidP="00B76356">
            <w:pPr>
              <w:rPr>
                <w:lang w:val="ru-RU"/>
              </w:rPr>
            </w:pPr>
            <w:r w:rsidRPr="006F0E6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9E7FD7" w:rsidRPr="006F0E60" w:rsidRDefault="009E7FD7" w:rsidP="00B76356">
            <w:pPr>
              <w:rPr>
                <w:lang w:val="ru-RU"/>
              </w:rPr>
            </w:pPr>
            <w:r w:rsidRPr="006F0E60">
              <w:rPr>
                <w:lang w:val="ru-RU"/>
              </w:rPr>
              <w:t>3,2</w:t>
            </w:r>
          </w:p>
        </w:tc>
      </w:tr>
      <w:tr w:rsidR="009E7FD7" w:rsidRPr="006F0E60" w:rsidTr="00B76356">
        <w:tc>
          <w:tcPr>
            <w:tcW w:w="2518" w:type="dxa"/>
          </w:tcPr>
          <w:p w:rsidR="009E7FD7" w:rsidRPr="006F0E60" w:rsidRDefault="009E7FD7" w:rsidP="00B76356">
            <w:pPr>
              <w:rPr>
                <w:lang w:val="ru-RU"/>
              </w:rPr>
            </w:pPr>
            <w:r w:rsidRPr="006F0E60">
              <w:rPr>
                <w:lang w:val="ru-RU"/>
              </w:rPr>
              <w:t>19.03 2.00-11,2</w:t>
            </w:r>
          </w:p>
        </w:tc>
        <w:tc>
          <w:tcPr>
            <w:tcW w:w="992" w:type="dxa"/>
          </w:tcPr>
          <w:p w:rsidR="009E7FD7" w:rsidRPr="006F0E60" w:rsidRDefault="009E7FD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E7FD7" w:rsidRPr="006F0E60" w:rsidRDefault="009E7F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7FD7" w:rsidRPr="006F0E60" w:rsidRDefault="009E7F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7FD7" w:rsidRPr="006F0E60" w:rsidRDefault="009E7FD7" w:rsidP="00B76356">
            <w:pPr>
              <w:rPr>
                <w:lang w:val="ru-RU"/>
              </w:rPr>
            </w:pPr>
          </w:p>
        </w:tc>
      </w:tr>
      <w:tr w:rsidR="009E7FD7" w:rsidRPr="006F0E60" w:rsidTr="00B76356">
        <w:tc>
          <w:tcPr>
            <w:tcW w:w="2518" w:type="dxa"/>
          </w:tcPr>
          <w:p w:rsidR="009E7FD7" w:rsidRPr="006F0E60" w:rsidRDefault="009E7FD7" w:rsidP="00B76356">
            <w:pPr>
              <w:rPr>
                <w:lang w:val="ru-RU"/>
              </w:rPr>
            </w:pPr>
            <w:r w:rsidRPr="006F0E60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9E7FD7" w:rsidRPr="006F0E60" w:rsidRDefault="009E7FD7" w:rsidP="00B76356">
            <w:pPr>
              <w:rPr>
                <w:lang w:val="ru-RU"/>
              </w:rPr>
            </w:pPr>
            <w:r w:rsidRPr="006F0E60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9E7FD7" w:rsidRPr="006F0E60" w:rsidRDefault="009E7FD7" w:rsidP="00B76356">
            <w:pPr>
              <w:rPr>
                <w:lang w:val="ru-RU"/>
              </w:rPr>
            </w:pPr>
            <w:r w:rsidRPr="006F0E6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9E7FD7" w:rsidRPr="006F0E60" w:rsidRDefault="009E7FD7" w:rsidP="00B76356">
            <w:pPr>
              <w:rPr>
                <w:lang w:val="ru-RU"/>
              </w:rPr>
            </w:pPr>
            <w:r w:rsidRPr="006F0E6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9E7FD7" w:rsidRPr="006F0E60" w:rsidRDefault="009E7FD7" w:rsidP="00B76356">
            <w:pPr>
              <w:rPr>
                <w:lang w:val="ru-RU"/>
              </w:rPr>
            </w:pPr>
            <w:r w:rsidRPr="006F0E60">
              <w:rPr>
                <w:lang w:val="ru-RU"/>
              </w:rPr>
              <w:t>3,0</w:t>
            </w:r>
          </w:p>
        </w:tc>
      </w:tr>
      <w:tr w:rsidR="009E7FD7" w:rsidRPr="006F0E60" w:rsidTr="00B76356">
        <w:tc>
          <w:tcPr>
            <w:tcW w:w="2518" w:type="dxa"/>
          </w:tcPr>
          <w:p w:rsidR="009E7FD7" w:rsidRPr="006F0E60" w:rsidRDefault="009E7FD7" w:rsidP="00B76356">
            <w:pPr>
              <w:rPr>
                <w:lang w:val="ru-RU"/>
              </w:rPr>
            </w:pPr>
            <w:r w:rsidRPr="006F0E60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9E7FD7" w:rsidRPr="006F0E60" w:rsidRDefault="009E7FD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E7FD7" w:rsidRPr="006F0E60" w:rsidRDefault="009E7F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7FD7" w:rsidRPr="006F0E60" w:rsidRDefault="009E7F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7FD7" w:rsidRPr="006F0E60" w:rsidRDefault="009E7FD7" w:rsidP="00B76356">
            <w:pPr>
              <w:rPr>
                <w:lang w:val="ru-RU"/>
              </w:rPr>
            </w:pPr>
            <w:r w:rsidRPr="006F0E60">
              <w:rPr>
                <w:lang w:val="ru-RU"/>
              </w:rPr>
              <w:t>7,0</w:t>
            </w:r>
          </w:p>
        </w:tc>
      </w:tr>
      <w:tr w:rsidR="009E7FD7" w:rsidRPr="006F0E60" w:rsidTr="00B76356">
        <w:tc>
          <w:tcPr>
            <w:tcW w:w="2518" w:type="dxa"/>
          </w:tcPr>
          <w:p w:rsidR="009E7FD7" w:rsidRPr="006F0E60" w:rsidRDefault="009E7FD7" w:rsidP="00B76356">
            <w:pPr>
              <w:rPr>
                <w:lang w:val="ru-RU"/>
              </w:rPr>
            </w:pPr>
            <w:r w:rsidRPr="006F0E60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9E7FD7" w:rsidRPr="006F0E60" w:rsidRDefault="009E7FD7" w:rsidP="00B76356">
            <w:pPr>
              <w:rPr>
                <w:lang w:val="ru-RU"/>
              </w:rPr>
            </w:pPr>
            <w:r w:rsidRPr="006F0E6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9E7FD7" w:rsidRPr="006F0E60" w:rsidRDefault="009E7FD7" w:rsidP="00B76356">
            <w:pPr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E7FD7" w:rsidRPr="006F0E60" w:rsidRDefault="009E7F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7FD7" w:rsidRPr="006F0E60" w:rsidRDefault="009E7FD7" w:rsidP="00B76356">
            <w:pPr>
              <w:rPr>
                <w:lang w:val="ru-RU"/>
              </w:rPr>
            </w:pPr>
          </w:p>
        </w:tc>
      </w:tr>
    </w:tbl>
    <w:p w:rsidR="009E7FD7" w:rsidRPr="006F0E60" w:rsidRDefault="009E7FD7" w:rsidP="005B23E2">
      <w:pPr>
        <w:ind w:left="-567"/>
        <w:jc w:val="both"/>
        <w:rPr>
          <w:lang w:val="ru-RU"/>
        </w:rPr>
      </w:pPr>
      <w:r w:rsidRPr="006F0E60">
        <w:rPr>
          <w:u w:val="single"/>
          <w:lang w:val="ru-RU"/>
        </w:rPr>
        <w:t>18.03.15Невропатолог</w:t>
      </w:r>
      <w:r w:rsidRPr="006F0E60">
        <w:rPr>
          <w:lang w:val="ru-RU"/>
        </w:rPr>
        <w:t>:  Диабетическая энцефалопатия I, венозно-ликворная дисфункция.  Хроническая дистальная диабетическая полинейропатия н/к IIст, сенсомоторная форма.</w:t>
      </w:r>
    </w:p>
    <w:p w:rsidR="009E7FD7" w:rsidRPr="00855B74" w:rsidRDefault="009E7FD7" w:rsidP="00FC5396">
      <w:pPr>
        <w:ind w:left="-567"/>
        <w:jc w:val="both"/>
        <w:rPr>
          <w:lang w:val="ru-RU"/>
        </w:rPr>
      </w:pPr>
      <w:r w:rsidRPr="006F0E60">
        <w:rPr>
          <w:u w:val="single"/>
          <w:lang w:val="ru-RU"/>
        </w:rPr>
        <w:t>13.03.15</w:t>
      </w:r>
      <w:r>
        <w:rPr>
          <w:u w:val="single"/>
          <w:lang w:val="ru-RU"/>
        </w:rPr>
        <w:t xml:space="preserve"> </w:t>
      </w:r>
      <w:r w:rsidRPr="006F0E60">
        <w:rPr>
          <w:u w:val="single"/>
          <w:lang w:val="ru-RU"/>
        </w:rPr>
        <w:t>Окулист</w:t>
      </w:r>
      <w:r w:rsidRPr="00855B74">
        <w:rPr>
          <w:lang w:val="ru-RU"/>
        </w:rPr>
        <w:t xml:space="preserve">: </w:t>
      </w:r>
      <w:smartTag w:uri="urn:schemas-microsoft-com:office:smarttags" w:element="place">
        <w:r w:rsidRPr="006F0E60">
          <w:rPr>
            <w:lang w:val="en-US"/>
          </w:rPr>
          <w:t>VIS</w:t>
        </w:r>
      </w:smartTag>
      <w:r w:rsidRPr="00855B74">
        <w:rPr>
          <w:lang w:val="ru-RU"/>
        </w:rPr>
        <w:t xml:space="preserve"> </w:t>
      </w:r>
      <w:r w:rsidRPr="006F0E60">
        <w:rPr>
          <w:lang w:val="en-US"/>
        </w:rPr>
        <w:t>OD</w:t>
      </w:r>
      <w:r w:rsidRPr="00855B74">
        <w:rPr>
          <w:lang w:val="ru-RU"/>
        </w:rPr>
        <w:t xml:space="preserve">=  </w:t>
      </w:r>
      <w:r w:rsidRPr="006F0E60">
        <w:rPr>
          <w:lang w:val="ru-RU"/>
        </w:rPr>
        <w:t>1,0</w:t>
      </w:r>
      <w:r w:rsidRPr="00855B74">
        <w:rPr>
          <w:lang w:val="ru-RU"/>
        </w:rPr>
        <w:t xml:space="preserve"> </w:t>
      </w:r>
      <w:r w:rsidRPr="006F0E60">
        <w:rPr>
          <w:lang w:val="en-US"/>
        </w:rPr>
        <w:t>OS</w:t>
      </w:r>
      <w:r w:rsidRPr="00855B74">
        <w:rPr>
          <w:lang w:val="ru-RU"/>
        </w:rPr>
        <w:t xml:space="preserve">=  </w:t>
      </w:r>
      <w:r w:rsidRPr="006F0E60">
        <w:rPr>
          <w:lang w:val="ru-RU"/>
        </w:rPr>
        <w:t>1,0</w:t>
      </w:r>
      <w:r w:rsidRPr="00855B74">
        <w:rPr>
          <w:lang w:val="ru-RU"/>
        </w:rPr>
        <w:t xml:space="preserve">  </w:t>
      </w:r>
    </w:p>
    <w:p w:rsidR="009E7FD7" w:rsidRPr="006F0E60" w:rsidRDefault="009E7FD7" w:rsidP="00FC5396">
      <w:pPr>
        <w:ind w:left="-567"/>
        <w:jc w:val="both"/>
        <w:rPr>
          <w:lang w:val="ru-RU"/>
        </w:rPr>
      </w:pPr>
      <w:r w:rsidRPr="006F0E60">
        <w:rPr>
          <w:lang w:val="ru-RU"/>
        </w:rPr>
        <w:t xml:space="preserve">Артерии сужены. Аномалии венозных сосудов (извитость, колебания калибра. Д-з: Непролиферативная  диабетическая  ретинопатия ОИ. </w:t>
      </w:r>
    </w:p>
    <w:p w:rsidR="009E7FD7" w:rsidRPr="006F0E60" w:rsidRDefault="009E7FD7" w:rsidP="00FC5396">
      <w:pPr>
        <w:ind w:left="-567"/>
        <w:jc w:val="both"/>
        <w:rPr>
          <w:lang w:val="ru-RU"/>
        </w:rPr>
      </w:pPr>
      <w:r w:rsidRPr="006F0E60">
        <w:rPr>
          <w:u w:val="single"/>
          <w:lang w:val="ru-RU"/>
        </w:rPr>
        <w:t>12.03.15ЭКГ</w:t>
      </w:r>
      <w:r w:rsidRPr="006F0E60">
        <w:rPr>
          <w:lang w:val="ru-RU"/>
        </w:rPr>
        <w:t xml:space="preserve">: ЧСС 85 уд/мин. Вольтаж снижен.  Ритм синусовый. Эл. ось не отклонена. Умеренная гипертрофия левого желудочка. </w:t>
      </w:r>
    </w:p>
    <w:p w:rsidR="009E7FD7" w:rsidRPr="006F0E60" w:rsidRDefault="009E7FD7" w:rsidP="00FC5396">
      <w:pPr>
        <w:ind w:left="-567"/>
        <w:jc w:val="both"/>
        <w:rPr>
          <w:lang w:val="ru-RU"/>
        </w:rPr>
      </w:pPr>
      <w:r w:rsidRPr="006F0E60">
        <w:rPr>
          <w:u w:val="single"/>
          <w:lang w:val="ru-RU"/>
        </w:rPr>
        <w:t>13.03.15Ангиохирург</w:t>
      </w:r>
      <w:r w:rsidRPr="006F0E60">
        <w:rPr>
          <w:lang w:val="ru-RU"/>
        </w:rPr>
        <w:t>: Диаб. ангиопатия артерий н/к.</w:t>
      </w:r>
    </w:p>
    <w:p w:rsidR="009E7FD7" w:rsidRPr="006F0E60" w:rsidRDefault="009E7FD7" w:rsidP="00FC5396">
      <w:pPr>
        <w:ind w:left="-567"/>
        <w:jc w:val="both"/>
        <w:rPr>
          <w:lang w:val="ru-RU"/>
        </w:rPr>
      </w:pPr>
      <w:r w:rsidRPr="006F0E60">
        <w:rPr>
          <w:u w:val="single"/>
          <w:lang w:val="ru-RU"/>
        </w:rPr>
        <w:t>13.03.15 Кардиолог:</w:t>
      </w:r>
      <w:r w:rsidRPr="006F0E60">
        <w:rPr>
          <w:lang w:val="ru-RU"/>
        </w:rPr>
        <w:t xml:space="preserve">  Гипертоническая болезнь II стадии III степени.</w:t>
      </w:r>
    </w:p>
    <w:p w:rsidR="009E7FD7" w:rsidRPr="006F0E60" w:rsidRDefault="009E7FD7" w:rsidP="00FC5396">
      <w:pPr>
        <w:ind w:left="-567"/>
        <w:jc w:val="both"/>
        <w:rPr>
          <w:u w:val="single"/>
          <w:lang w:val="ru-RU"/>
        </w:rPr>
      </w:pPr>
      <w:r w:rsidRPr="006F0E60">
        <w:rPr>
          <w:u w:val="single"/>
          <w:lang w:val="ru-RU"/>
        </w:rPr>
        <w:t>13.03.15РВГ:</w:t>
      </w:r>
      <w:r w:rsidRPr="006F0E60">
        <w:rPr>
          <w:lang w:val="ru-RU"/>
        </w:rPr>
        <w:t xml:space="preserve"> Нарушение кровообращения справа – I-II ст. слева - N, тонус сосудов N. </w:t>
      </w:r>
    </w:p>
    <w:p w:rsidR="009E7FD7" w:rsidRPr="006F0E60" w:rsidRDefault="009E7FD7" w:rsidP="00FC5396">
      <w:pPr>
        <w:ind w:left="-567"/>
        <w:jc w:val="both"/>
        <w:rPr>
          <w:lang w:val="ru-RU"/>
        </w:rPr>
      </w:pPr>
      <w:r w:rsidRPr="006F0E60">
        <w:rPr>
          <w:u w:val="single"/>
          <w:lang w:val="ru-RU"/>
        </w:rPr>
        <w:t>18.03.15УЗИ</w:t>
      </w:r>
      <w:r w:rsidRPr="006F0E60">
        <w:rPr>
          <w:lang w:val="ru-RU"/>
        </w:rPr>
        <w:t xml:space="preserve">: Заключение: Эхопризнаки стеноза ЗББА справа -29-31%, слева 32-34%. Диабетическая ангиопатия артерий н/к. </w:t>
      </w:r>
    </w:p>
    <w:p w:rsidR="009E7FD7" w:rsidRPr="006F0E60" w:rsidRDefault="009E7FD7" w:rsidP="00FC5396">
      <w:pPr>
        <w:ind w:left="-567"/>
        <w:jc w:val="both"/>
        <w:rPr>
          <w:lang w:val="ru-RU"/>
        </w:rPr>
      </w:pPr>
      <w:r w:rsidRPr="006F0E60">
        <w:rPr>
          <w:u w:val="single"/>
          <w:lang w:val="ru-RU"/>
        </w:rPr>
        <w:t>13.03.15УЗИ щит. железы</w:t>
      </w:r>
      <w:r w:rsidRPr="006F0E60">
        <w:rPr>
          <w:lang w:val="ru-RU"/>
        </w:rPr>
        <w:t>: Пр д. V = 9,2 см</w:t>
      </w:r>
      <w:r w:rsidRPr="006F0E60">
        <w:rPr>
          <w:vertAlign w:val="superscript"/>
          <w:lang w:val="ru-RU"/>
        </w:rPr>
        <w:t>3</w:t>
      </w:r>
      <w:r w:rsidRPr="006F0E60">
        <w:rPr>
          <w:lang w:val="ru-RU"/>
        </w:rPr>
        <w:t>; лев. д. V = 10,9 см</w:t>
      </w:r>
      <w:r w:rsidRPr="006F0E60">
        <w:rPr>
          <w:vertAlign w:val="superscript"/>
          <w:lang w:val="ru-RU"/>
        </w:rPr>
        <w:t>3</w:t>
      </w:r>
    </w:p>
    <w:p w:rsidR="009E7FD7" w:rsidRPr="006F0E60" w:rsidRDefault="009E7FD7" w:rsidP="00FC5396">
      <w:pPr>
        <w:ind w:left="-567"/>
        <w:jc w:val="both"/>
        <w:rPr>
          <w:lang w:val="ru-RU"/>
        </w:rPr>
      </w:pPr>
      <w:r w:rsidRPr="006F0E60">
        <w:rPr>
          <w:lang w:val="ru-RU"/>
        </w:rPr>
        <w:t xml:space="preserve">По сравнению  с УЗИ от 12.03.14. Размеры железы прежние. Контуры ровные. Эхогенность паренхимы снижена. Эхоструктура крупнозернистая, с мелким и крупным фиброзом. В обеих  долях несколько кольцевых структур до 0,8 см (вероятность узлов мала). Регионарные л/узлы  не визуализируются. Закл.: Увеличение щит. железы. Диффузные изменения паренхимы. </w:t>
      </w:r>
    </w:p>
    <w:p w:rsidR="009E7FD7" w:rsidRPr="006F0E60" w:rsidRDefault="009E7FD7" w:rsidP="00FC5396">
      <w:pPr>
        <w:ind w:left="-567"/>
        <w:jc w:val="both"/>
        <w:rPr>
          <w:lang w:val="ru-RU"/>
        </w:rPr>
      </w:pPr>
      <w:r w:rsidRPr="006F0E60">
        <w:rPr>
          <w:u w:val="single"/>
          <w:lang w:val="ru-RU"/>
        </w:rPr>
        <w:t>Лечение:</w:t>
      </w:r>
      <w:r w:rsidRPr="006F0E60">
        <w:rPr>
          <w:lang w:val="ru-RU"/>
        </w:rPr>
        <w:t xml:space="preserve"> Фармасулин Н, Фармасулин НNР, индапрес, коронал,  берлитион, актовегин, мильгамма, луцетам.</w:t>
      </w:r>
    </w:p>
    <w:p w:rsidR="009E7FD7" w:rsidRPr="006F0E60" w:rsidRDefault="009E7FD7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F0E60">
        <w:rPr>
          <w:u w:val="single"/>
          <w:lang w:val="ru-RU"/>
        </w:rPr>
        <w:t>Состояние больного при выписке</w:t>
      </w:r>
      <w:r w:rsidRPr="006F0E60">
        <w:rPr>
          <w:lang w:val="ru-RU"/>
        </w:rPr>
        <w:t>: СД компенсирован, уменьшились боли в н/к. АД 120/80 мм рт. ст.  Учитывая отсутствие компенсации на 2х кратной схеме инсулинотерапии в условиях стационара пациентка переведена на дробную схему инсулинотерапии.</w:t>
      </w:r>
    </w:p>
    <w:p w:rsidR="009E7FD7" w:rsidRPr="006F0E60" w:rsidRDefault="009E7FD7">
      <w:pPr>
        <w:jc w:val="both"/>
        <w:rPr>
          <w:u w:val="single"/>
          <w:lang w:val="ru-RU"/>
        </w:rPr>
      </w:pPr>
      <w:r w:rsidRPr="006F0E60">
        <w:rPr>
          <w:u w:val="single"/>
          <w:lang w:val="ru-RU"/>
        </w:rPr>
        <w:t>Рекомендовано</w:t>
      </w:r>
      <w:r w:rsidRPr="006F0E60">
        <w:rPr>
          <w:lang w:val="ru-RU"/>
        </w:rPr>
        <w:t>:</w:t>
      </w:r>
    </w:p>
    <w:p w:rsidR="009E7FD7" w:rsidRPr="006F0E60" w:rsidRDefault="009E7FD7">
      <w:pPr>
        <w:numPr>
          <w:ilvl w:val="0"/>
          <w:numId w:val="2"/>
        </w:numPr>
        <w:jc w:val="both"/>
        <w:rPr>
          <w:lang w:val="ru-RU"/>
        </w:rPr>
      </w:pPr>
      <w:r w:rsidRPr="006F0E60">
        <w:rPr>
          <w:lang w:val="ru-RU"/>
        </w:rPr>
        <w:t>«Д» наблюдение эндокринолога, уч. терапевта, кардиолога, невропатолога, окулиста по м\жит.</w:t>
      </w:r>
    </w:p>
    <w:p w:rsidR="009E7FD7" w:rsidRPr="006F0E60" w:rsidRDefault="009E7FD7">
      <w:pPr>
        <w:numPr>
          <w:ilvl w:val="0"/>
          <w:numId w:val="2"/>
        </w:numPr>
        <w:jc w:val="both"/>
        <w:rPr>
          <w:lang w:val="ru-RU"/>
        </w:rPr>
      </w:pPr>
      <w:r w:rsidRPr="006F0E60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9E7FD7" w:rsidRPr="006F0E60" w:rsidRDefault="009E7FD7">
      <w:pPr>
        <w:numPr>
          <w:ilvl w:val="0"/>
          <w:numId w:val="2"/>
        </w:numPr>
        <w:jc w:val="both"/>
        <w:rPr>
          <w:lang w:val="ru-RU"/>
        </w:rPr>
      </w:pPr>
      <w:r w:rsidRPr="006F0E60">
        <w:rPr>
          <w:lang w:val="ru-RU"/>
        </w:rPr>
        <w:t>Инсулинотерапия:   Фармасулин Н п/з- 18-20ед., п/о- 16-18ед., п/уж -8-10 ед.,  Фармасулин НNР 22.00 26-28   ед.</w:t>
      </w:r>
    </w:p>
    <w:p w:rsidR="009E7FD7" w:rsidRPr="006F0E60" w:rsidRDefault="009E7FD7">
      <w:pPr>
        <w:numPr>
          <w:ilvl w:val="0"/>
          <w:numId w:val="2"/>
        </w:numPr>
        <w:jc w:val="both"/>
        <w:rPr>
          <w:lang w:val="ru-RU"/>
        </w:rPr>
      </w:pPr>
      <w:r w:rsidRPr="006F0E60">
        <w:rPr>
          <w:lang w:val="ru-RU"/>
        </w:rPr>
        <w:t>Контроль глик. гемоглобина 1 раз в 6 мес., микроальбуминурии 1р. в 6 мес.</w:t>
      </w:r>
    </w:p>
    <w:p w:rsidR="009E7FD7" w:rsidRPr="006F0E60" w:rsidRDefault="009E7FD7">
      <w:pPr>
        <w:numPr>
          <w:ilvl w:val="0"/>
          <w:numId w:val="2"/>
        </w:numPr>
        <w:jc w:val="both"/>
        <w:rPr>
          <w:lang w:val="ru-RU"/>
        </w:rPr>
      </w:pPr>
      <w:r w:rsidRPr="006F0E60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9E7FD7" w:rsidRPr="006F0E60" w:rsidRDefault="009E7FD7">
      <w:pPr>
        <w:numPr>
          <w:ilvl w:val="0"/>
          <w:numId w:val="2"/>
        </w:numPr>
        <w:jc w:val="both"/>
        <w:rPr>
          <w:lang w:val="ru-RU"/>
        </w:rPr>
      </w:pPr>
      <w:r w:rsidRPr="006F0E60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9E7FD7" w:rsidRPr="006F0E60" w:rsidRDefault="009E7FD7" w:rsidP="00836E0A">
      <w:pPr>
        <w:numPr>
          <w:ilvl w:val="0"/>
          <w:numId w:val="2"/>
        </w:numPr>
        <w:jc w:val="both"/>
        <w:rPr>
          <w:lang w:val="ru-RU"/>
        </w:rPr>
      </w:pPr>
      <w:r w:rsidRPr="006F0E60">
        <w:rPr>
          <w:lang w:val="ru-RU"/>
        </w:rPr>
        <w:t xml:space="preserve">Рек. кардиолога: небивалол 2,5-5 мг, индарес 2,5 мг утром, фитосед 1к 3р/д 1 мес. Контроль АД, ЭКГ. </w:t>
      </w:r>
    </w:p>
    <w:p w:rsidR="009E7FD7" w:rsidRPr="006F0E60" w:rsidRDefault="009E7FD7" w:rsidP="00E9696F">
      <w:pPr>
        <w:numPr>
          <w:ilvl w:val="0"/>
          <w:numId w:val="2"/>
        </w:numPr>
        <w:jc w:val="both"/>
        <w:rPr>
          <w:lang w:val="ru-RU"/>
        </w:rPr>
      </w:pPr>
      <w:r w:rsidRPr="006F0E60">
        <w:rPr>
          <w:lang w:val="ru-RU"/>
        </w:rPr>
        <w:t>Берлитион 600 мг/сут. 2-3 мес., мильгамма 1т.*3р/д. 1 мес.</w:t>
      </w:r>
    </w:p>
    <w:p w:rsidR="009E7FD7" w:rsidRPr="006F0E60" w:rsidRDefault="009E7FD7" w:rsidP="007A3726">
      <w:pPr>
        <w:numPr>
          <w:ilvl w:val="0"/>
          <w:numId w:val="2"/>
        </w:numPr>
        <w:jc w:val="both"/>
        <w:rPr>
          <w:lang w:val="ru-RU"/>
        </w:rPr>
      </w:pPr>
      <w:r w:rsidRPr="006F0E60">
        <w:rPr>
          <w:lang w:val="ru-RU"/>
        </w:rPr>
        <w:t>УЗИ щит. железы 1р. в год. Контр ТТГ 1р в 6 мес. Йодная профилактика  - употребление в пищу йодированной соли и продуктов содержащих йод.</w:t>
      </w:r>
    </w:p>
    <w:p w:rsidR="009E7FD7" w:rsidRPr="006F0E60" w:rsidRDefault="009E7FD7">
      <w:pPr>
        <w:numPr>
          <w:ilvl w:val="0"/>
          <w:numId w:val="2"/>
        </w:numPr>
        <w:jc w:val="both"/>
        <w:rPr>
          <w:lang w:val="ru-RU"/>
        </w:rPr>
      </w:pPr>
      <w:r w:rsidRPr="006F0E60">
        <w:rPr>
          <w:lang w:val="ru-RU"/>
        </w:rPr>
        <w:t xml:space="preserve">Рек. окулиста: окювайт комплит 1т.*1р/д. </w:t>
      </w:r>
    </w:p>
    <w:p w:rsidR="009E7FD7" w:rsidRPr="006F0E60" w:rsidRDefault="009E7FD7" w:rsidP="00A9598B">
      <w:pPr>
        <w:numPr>
          <w:ilvl w:val="0"/>
          <w:numId w:val="2"/>
        </w:numPr>
        <w:jc w:val="both"/>
        <w:rPr>
          <w:lang w:val="ru-RU"/>
        </w:rPr>
      </w:pPr>
      <w:r w:rsidRPr="006F0E60">
        <w:rPr>
          <w:lang w:val="ru-RU"/>
        </w:rPr>
        <w:t xml:space="preserve">Б/л серия. АГВ  №   2347       с  12.03.15 по 24 .03.15. К труду  25.03.15. </w:t>
      </w:r>
    </w:p>
    <w:p w:rsidR="009E7FD7" w:rsidRPr="006F0E60" w:rsidRDefault="009E7FD7" w:rsidP="00A9598B">
      <w:pPr>
        <w:ind w:left="435"/>
        <w:jc w:val="both"/>
        <w:rPr>
          <w:lang w:val="ru-RU"/>
        </w:rPr>
      </w:pPr>
    </w:p>
    <w:p w:rsidR="009E7FD7" w:rsidRPr="006F0E60" w:rsidRDefault="009E7FD7" w:rsidP="008A368B">
      <w:pPr>
        <w:jc w:val="both"/>
        <w:rPr>
          <w:lang w:val="ru-RU"/>
        </w:rPr>
      </w:pPr>
    </w:p>
    <w:p w:rsidR="009E7FD7" w:rsidRPr="006F0E60" w:rsidRDefault="009E7FD7" w:rsidP="004468E8">
      <w:pPr>
        <w:pStyle w:val="Heading5"/>
        <w:rPr>
          <w:sz w:val="24"/>
          <w:szCs w:val="24"/>
        </w:rPr>
      </w:pPr>
      <w:r w:rsidRPr="006F0E60">
        <w:rPr>
          <w:sz w:val="24"/>
          <w:szCs w:val="24"/>
        </w:rPr>
        <w:t xml:space="preserve">Леч. врач  Гура Э. Ю. </w:t>
      </w:r>
    </w:p>
    <w:p w:rsidR="009E7FD7" w:rsidRPr="006F0E60" w:rsidRDefault="009E7FD7" w:rsidP="00E71563">
      <w:pPr>
        <w:jc w:val="both"/>
        <w:rPr>
          <w:lang w:val="ru-RU"/>
        </w:rPr>
      </w:pPr>
      <w:r w:rsidRPr="006F0E60">
        <w:rPr>
          <w:lang w:val="ru-RU"/>
        </w:rPr>
        <w:t>Зав. отд.  Еременко Н.В.</w:t>
      </w:r>
    </w:p>
    <w:p w:rsidR="009E7FD7" w:rsidRPr="006F0E60" w:rsidRDefault="009E7FD7" w:rsidP="00800152">
      <w:pPr>
        <w:jc w:val="both"/>
        <w:rPr>
          <w:lang w:val="ru-RU"/>
        </w:rPr>
      </w:pPr>
      <w:r w:rsidRPr="006F0E60">
        <w:rPr>
          <w:lang w:val="ru-RU"/>
        </w:rPr>
        <w:t>Гл. врач Черникова В.В.</w:t>
      </w:r>
    </w:p>
    <w:p w:rsidR="009E7FD7" w:rsidRPr="006F0E60" w:rsidRDefault="009E7FD7" w:rsidP="00992792">
      <w:pPr>
        <w:jc w:val="both"/>
        <w:rPr>
          <w:lang w:val="ru-RU"/>
        </w:rPr>
      </w:pPr>
    </w:p>
    <w:sectPr w:rsidR="009E7FD7" w:rsidRPr="006F0E60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FD7" w:rsidRDefault="009E7FD7" w:rsidP="00080012">
      <w:r>
        <w:separator/>
      </w:r>
    </w:p>
  </w:endnote>
  <w:endnote w:type="continuationSeparator" w:id="1">
    <w:p w:rsidR="009E7FD7" w:rsidRDefault="009E7FD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FD7" w:rsidRDefault="009E7FD7" w:rsidP="00080012">
      <w:r>
        <w:separator/>
      </w:r>
    </w:p>
  </w:footnote>
  <w:footnote w:type="continuationSeparator" w:id="1">
    <w:p w:rsidR="009E7FD7" w:rsidRDefault="009E7FD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9E7FD7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9E7FD7" w:rsidRPr="00244DF4" w:rsidRDefault="009E7FD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9E7FD7" w:rsidRPr="00244DF4" w:rsidRDefault="009E7FD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9E7FD7" w:rsidRPr="00244DF4" w:rsidRDefault="009E7FD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E7FD7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9E7FD7" w:rsidRPr="00244DF4" w:rsidRDefault="009E7FD7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E7FD7" w:rsidRPr="00244DF4" w:rsidRDefault="009E7FD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E7FD7" w:rsidRPr="00244DF4" w:rsidRDefault="009E7FD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E7FD7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9E7FD7" w:rsidRPr="00244DF4" w:rsidRDefault="009E7FD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E7FD7" w:rsidRPr="00244DF4" w:rsidRDefault="009E7FD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E7FD7" w:rsidRPr="00244DF4" w:rsidRDefault="009E7FD7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E7FD7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9E7FD7" w:rsidRPr="00080012" w:rsidRDefault="009E7FD7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9E7FD7" w:rsidRPr="00080012" w:rsidRDefault="009E7FD7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9E7FD7" w:rsidRPr="00080012" w:rsidRDefault="009E7FD7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E7FD7" w:rsidRDefault="009E7FD7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E46C2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669"/>
    <w:rsid w:val="00357EBC"/>
    <w:rsid w:val="00360D88"/>
    <w:rsid w:val="00363AF6"/>
    <w:rsid w:val="00364723"/>
    <w:rsid w:val="00377594"/>
    <w:rsid w:val="00391045"/>
    <w:rsid w:val="003A207C"/>
    <w:rsid w:val="003A52A7"/>
    <w:rsid w:val="003C7FEA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B23E2"/>
    <w:rsid w:val="005D6604"/>
    <w:rsid w:val="005F102F"/>
    <w:rsid w:val="005F2724"/>
    <w:rsid w:val="005F492A"/>
    <w:rsid w:val="00602CAC"/>
    <w:rsid w:val="006078B5"/>
    <w:rsid w:val="006106A0"/>
    <w:rsid w:val="006162D3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0E6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7329"/>
    <w:rsid w:val="007A3726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5B74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6C87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E7FD7"/>
    <w:rsid w:val="009F0557"/>
    <w:rsid w:val="009F30E3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1C92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0E50"/>
    <w:rsid w:val="00DC3662"/>
    <w:rsid w:val="00DC6756"/>
    <w:rsid w:val="00DE34DA"/>
    <w:rsid w:val="00DE49F1"/>
    <w:rsid w:val="00DE6BA4"/>
    <w:rsid w:val="00DF5A7C"/>
    <w:rsid w:val="00E01E7C"/>
    <w:rsid w:val="00E03632"/>
    <w:rsid w:val="00E0651C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58CC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B1CE3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CE3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55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2</Pages>
  <Words>777</Words>
  <Characters>4431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6</cp:revision>
  <cp:lastPrinted>2012-08-17T08:39:00Z</cp:lastPrinted>
  <dcterms:created xsi:type="dcterms:W3CDTF">2015-03-19T08:50:00Z</dcterms:created>
  <dcterms:modified xsi:type="dcterms:W3CDTF">2015-03-23T12:05:00Z</dcterms:modified>
</cp:coreProperties>
</file>