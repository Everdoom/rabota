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529" w:rsidRPr="00742010" w:rsidRDefault="00D06529" w:rsidP="00FC5396">
      <w:pPr>
        <w:pStyle w:val="Heading4"/>
        <w:ind w:left="-567" w:right="-58"/>
        <w:rPr>
          <w:b w:val="0"/>
          <w:sz w:val="24"/>
          <w:szCs w:val="24"/>
        </w:rPr>
      </w:pPr>
      <w:r w:rsidRPr="00742010">
        <w:rPr>
          <w:b w:val="0"/>
          <w:sz w:val="24"/>
          <w:szCs w:val="24"/>
        </w:rPr>
        <w:t>Выписной эпикриз</w:t>
      </w:r>
    </w:p>
    <w:p w:rsidR="00D06529" w:rsidRPr="00742010" w:rsidRDefault="00D06529" w:rsidP="00FC5396">
      <w:pPr>
        <w:pStyle w:val="Heading4"/>
        <w:ind w:left="-567"/>
        <w:rPr>
          <w:b w:val="0"/>
          <w:sz w:val="24"/>
          <w:szCs w:val="24"/>
        </w:rPr>
      </w:pPr>
      <w:r w:rsidRPr="00742010">
        <w:rPr>
          <w:b w:val="0"/>
          <w:sz w:val="24"/>
          <w:szCs w:val="24"/>
        </w:rPr>
        <w:t>Из истории болезни №  335</w:t>
      </w:r>
    </w:p>
    <w:p w:rsidR="00D06529" w:rsidRPr="00742010" w:rsidRDefault="00D06529" w:rsidP="00FC5396">
      <w:pPr>
        <w:pStyle w:val="Heading5"/>
        <w:ind w:left="-567"/>
        <w:rPr>
          <w:sz w:val="24"/>
          <w:szCs w:val="24"/>
        </w:rPr>
      </w:pPr>
      <w:r w:rsidRPr="00742010">
        <w:rPr>
          <w:sz w:val="24"/>
          <w:szCs w:val="24"/>
        </w:rPr>
        <w:t>Ф.И.О: Белая Дарина Сергеевна</w:t>
      </w:r>
    </w:p>
    <w:p w:rsidR="00D06529" w:rsidRPr="00742010" w:rsidRDefault="00D06529" w:rsidP="00FC5396">
      <w:pPr>
        <w:ind w:left="-567"/>
        <w:jc w:val="both"/>
        <w:rPr>
          <w:lang w:val="ru-RU"/>
        </w:rPr>
      </w:pPr>
      <w:r w:rsidRPr="00742010">
        <w:rPr>
          <w:lang w:val="ru-RU"/>
        </w:rPr>
        <w:t>Год рождения: 1988</w:t>
      </w:r>
    </w:p>
    <w:p w:rsidR="00D06529" w:rsidRPr="00742010" w:rsidRDefault="00D06529" w:rsidP="00FC5396">
      <w:pPr>
        <w:ind w:left="-567"/>
        <w:jc w:val="both"/>
        <w:rPr>
          <w:lang w:val="ru-RU"/>
        </w:rPr>
      </w:pPr>
      <w:r w:rsidRPr="00742010">
        <w:rPr>
          <w:lang w:val="ru-RU"/>
        </w:rPr>
        <w:t>Место жительства: г. Запорожье, ул. Чумаченко 5-80</w:t>
      </w:r>
    </w:p>
    <w:p w:rsidR="00D06529" w:rsidRPr="00742010" w:rsidRDefault="00D06529" w:rsidP="00FC5396">
      <w:pPr>
        <w:ind w:left="-567"/>
        <w:jc w:val="both"/>
        <w:rPr>
          <w:lang w:val="ru-RU"/>
        </w:rPr>
      </w:pPr>
      <w:r w:rsidRPr="00742010">
        <w:rPr>
          <w:lang w:val="ru-RU"/>
        </w:rPr>
        <w:t>Место работы: инв Ш гр.</w:t>
      </w:r>
    </w:p>
    <w:p w:rsidR="00D06529" w:rsidRPr="00742010" w:rsidRDefault="00D06529" w:rsidP="00FC5396">
      <w:pPr>
        <w:ind w:left="-567"/>
        <w:jc w:val="both"/>
        <w:rPr>
          <w:lang w:val="ru-RU"/>
        </w:rPr>
      </w:pPr>
      <w:r w:rsidRPr="00742010">
        <w:rPr>
          <w:lang w:val="ru-RU"/>
        </w:rPr>
        <w:t>Находился на лечении с   07.03.15 по   20.03.15 в диаб.   отд.</w:t>
      </w:r>
    </w:p>
    <w:p w:rsidR="00D06529" w:rsidRPr="00742010" w:rsidRDefault="00D06529" w:rsidP="002359F1">
      <w:pPr>
        <w:ind w:left="-567"/>
        <w:jc w:val="both"/>
        <w:rPr>
          <w:lang w:val="ru-RU"/>
        </w:rPr>
      </w:pPr>
      <w:r w:rsidRPr="00742010">
        <w:rPr>
          <w:u w:val="single"/>
          <w:lang w:val="ru-RU"/>
        </w:rPr>
        <w:t>Диагноз:</w:t>
      </w:r>
      <w:r w:rsidRPr="00742010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Кетоацидотическое состояние. ХБП II ст. Диабетическая нефропатия IV ст. в сочетании с хроническим пиелонефритом ремиссия. Препролиферативная  диабетическая ретинопатия ОИ. Диаб. ангиопатия артерий н/к. Хроническая дистальная диабетическая полинейропатия н/к IIст, сенсомоторная форма. Диабетическая энцефалопатия I- цереброастенический с-м. Метаболическая кардиомиопатия ПМК  СН 0. Аменорея II. Генитальный инфантилизм.  </w:t>
      </w:r>
    </w:p>
    <w:p w:rsidR="00D06529" w:rsidRPr="00742010" w:rsidRDefault="00D06529" w:rsidP="002359F1">
      <w:pPr>
        <w:ind w:left="-567"/>
        <w:jc w:val="both"/>
        <w:rPr>
          <w:lang w:val="ru-RU"/>
        </w:rPr>
      </w:pPr>
      <w:r w:rsidRPr="00742010">
        <w:rPr>
          <w:u w:val="single"/>
          <w:lang w:val="ru-RU"/>
        </w:rPr>
        <w:t xml:space="preserve">Жалобы при поступлении </w:t>
      </w:r>
      <w:r w:rsidRPr="00742010">
        <w:rPr>
          <w:lang w:val="ru-RU"/>
        </w:rPr>
        <w:t>на  выраженная слабость, тошнота, рвота, снижение аппетита, боли в эпигастрии.</w:t>
      </w:r>
    </w:p>
    <w:p w:rsidR="00D06529" w:rsidRPr="00742010" w:rsidRDefault="00D06529" w:rsidP="00FC5396">
      <w:pPr>
        <w:ind w:left="-567"/>
        <w:jc w:val="both"/>
        <w:rPr>
          <w:lang w:val="ru-RU"/>
        </w:rPr>
      </w:pPr>
      <w:r w:rsidRPr="00742010">
        <w:rPr>
          <w:u w:val="single"/>
          <w:lang w:val="ru-RU"/>
        </w:rPr>
        <w:t>Краткий анамнез</w:t>
      </w:r>
      <w:r w:rsidRPr="00742010">
        <w:rPr>
          <w:lang w:val="ru-RU"/>
        </w:rPr>
        <w:t>: СД выявлен в 2000г.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Актрапид НМ п/з-15 ед., п/о- 9ед., п/у- 9ед., Протафан НМ 22.00 – 25 ед. Последнее стац. лечение  в 2013г. Ухудшение состояния в данный момент связывает со стрессовой ситуацией.  Госпитализирована ургентно  в обл. энд. диспансер для коррекции инсулинотерапии,  лечения хр. осложнений СД.</w:t>
      </w:r>
    </w:p>
    <w:p w:rsidR="00D06529" w:rsidRPr="00742010" w:rsidRDefault="00D06529" w:rsidP="00FC5396">
      <w:pPr>
        <w:ind w:left="-567"/>
        <w:jc w:val="both"/>
        <w:rPr>
          <w:u w:val="single"/>
          <w:lang w:val="ru-RU"/>
        </w:rPr>
      </w:pPr>
      <w:r w:rsidRPr="00742010">
        <w:rPr>
          <w:u w:val="single"/>
          <w:lang w:val="ru-RU"/>
        </w:rPr>
        <w:t>Данные лабораторных исследований.</w:t>
      </w:r>
    </w:p>
    <w:p w:rsidR="00D06529" w:rsidRPr="00742010" w:rsidRDefault="00D06529" w:rsidP="00D74E23">
      <w:pPr>
        <w:ind w:left="-567"/>
        <w:jc w:val="both"/>
        <w:rPr>
          <w:lang w:val="ru-RU"/>
        </w:rPr>
      </w:pPr>
      <w:r w:rsidRPr="00742010">
        <w:rPr>
          <w:lang w:val="ru-RU"/>
        </w:rPr>
        <w:t xml:space="preserve">08.03.15 Общ. ан. крови Нв – 136 г/л  эритр – 4,2 лейк – 10,6 СОЭ –32  мм/час   </w:t>
      </w:r>
    </w:p>
    <w:p w:rsidR="00D06529" w:rsidRPr="00742010" w:rsidRDefault="00D06529" w:rsidP="00D74E23">
      <w:pPr>
        <w:ind w:left="-567"/>
        <w:jc w:val="both"/>
        <w:rPr>
          <w:lang w:val="ru-RU"/>
        </w:rPr>
      </w:pPr>
      <w:r w:rsidRPr="00742010">
        <w:rPr>
          <w:lang w:val="ru-RU"/>
        </w:rPr>
        <w:t xml:space="preserve">э- 3%    п- 7%   с- 72%   л-15  %   м- 5%  </w:t>
      </w:r>
    </w:p>
    <w:p w:rsidR="00D06529" w:rsidRPr="00742010" w:rsidRDefault="00D06529" w:rsidP="00D74E23">
      <w:pPr>
        <w:ind w:left="-567"/>
        <w:jc w:val="both"/>
        <w:rPr>
          <w:lang w:val="ru-RU"/>
        </w:rPr>
      </w:pPr>
      <w:r w:rsidRPr="00742010">
        <w:rPr>
          <w:lang w:val="ru-RU"/>
        </w:rPr>
        <w:t xml:space="preserve">11.03.15 Общ. ан. крови Нв – 133 г/л  эритр – 4,1 лейк – 7,4 СОЭ –7  мм/час   </w:t>
      </w:r>
    </w:p>
    <w:p w:rsidR="00D06529" w:rsidRPr="00742010" w:rsidRDefault="00D06529" w:rsidP="00D74E23">
      <w:pPr>
        <w:ind w:left="-567"/>
        <w:jc w:val="both"/>
        <w:rPr>
          <w:lang w:val="ru-RU"/>
        </w:rPr>
      </w:pPr>
      <w:r w:rsidRPr="00742010">
        <w:rPr>
          <w:lang w:val="ru-RU"/>
        </w:rPr>
        <w:t xml:space="preserve">э- 1%    п- 0%   с- 56%   л-39  %   м- 4%  </w:t>
      </w:r>
    </w:p>
    <w:p w:rsidR="00D06529" w:rsidRPr="00742010" w:rsidRDefault="00D06529" w:rsidP="00D74E23">
      <w:pPr>
        <w:ind w:left="-567"/>
        <w:jc w:val="both"/>
        <w:rPr>
          <w:lang w:val="ru-RU"/>
        </w:rPr>
      </w:pPr>
      <w:r w:rsidRPr="00742010">
        <w:rPr>
          <w:lang w:val="ru-RU"/>
        </w:rPr>
        <w:t xml:space="preserve">08.03.15 Биохимия: хол –3,9  мочевина –3,0  креатинин –252   бил общ –10,2  бил пр – 2,5 тим – 1,5 АСТ – 1,0  АЛТ –0,92   ммоль/л; </w:t>
      </w:r>
    </w:p>
    <w:p w:rsidR="00D06529" w:rsidRPr="00742010" w:rsidRDefault="00D06529" w:rsidP="00D74E23">
      <w:pPr>
        <w:ind w:left="-567"/>
        <w:jc w:val="both"/>
        <w:rPr>
          <w:lang w:val="ru-RU"/>
        </w:rPr>
      </w:pPr>
      <w:r w:rsidRPr="00742010">
        <w:rPr>
          <w:lang w:val="ru-RU"/>
        </w:rPr>
        <w:t xml:space="preserve">11.03.15 Биохимия: мочевина –3,7  креатинин – 131  тим –2,0  АСТ –  0,65 АЛТ – 0,46  ммоль/л; </w:t>
      </w:r>
    </w:p>
    <w:p w:rsidR="00D06529" w:rsidRPr="00742010" w:rsidRDefault="00D06529" w:rsidP="00D74E23">
      <w:pPr>
        <w:ind w:left="-567"/>
        <w:jc w:val="both"/>
        <w:rPr>
          <w:lang w:val="ru-RU"/>
        </w:rPr>
      </w:pPr>
      <w:r w:rsidRPr="00742010">
        <w:rPr>
          <w:lang w:val="ru-RU"/>
        </w:rPr>
        <w:t xml:space="preserve">16.03.15 Биохимия: СКФ –73,6 мл./мин., мочевина –7,2  креатинин –  78 </w:t>
      </w:r>
    </w:p>
    <w:p w:rsidR="00D06529" w:rsidRPr="00742010" w:rsidRDefault="00D06529" w:rsidP="00FC5396">
      <w:pPr>
        <w:ind w:left="-567"/>
        <w:jc w:val="both"/>
        <w:rPr>
          <w:lang w:val="ru-RU"/>
        </w:rPr>
      </w:pPr>
      <w:r w:rsidRPr="00742010">
        <w:rPr>
          <w:lang w:val="ru-RU"/>
        </w:rPr>
        <w:t>07.03.15 Амилаза – 27,3 Е\л</w:t>
      </w:r>
    </w:p>
    <w:p w:rsidR="00D06529" w:rsidRPr="00742010" w:rsidRDefault="00D06529" w:rsidP="00FC5396">
      <w:pPr>
        <w:ind w:left="-567"/>
        <w:jc w:val="both"/>
        <w:rPr>
          <w:lang w:val="ru-RU"/>
        </w:rPr>
      </w:pPr>
      <w:r w:rsidRPr="00742010">
        <w:rPr>
          <w:lang w:val="ru-RU"/>
        </w:rPr>
        <w:t xml:space="preserve">07.03.15 Анализ крови на RW- отр </w:t>
      </w:r>
    </w:p>
    <w:p w:rsidR="00D06529" w:rsidRPr="00742010" w:rsidRDefault="00D06529" w:rsidP="00FC5396">
      <w:pPr>
        <w:ind w:left="-567"/>
        <w:jc w:val="both"/>
        <w:rPr>
          <w:lang w:val="ru-RU"/>
        </w:rPr>
      </w:pPr>
      <w:r w:rsidRPr="00742010">
        <w:rPr>
          <w:lang w:val="ru-RU"/>
        </w:rPr>
        <w:t>07.03.15 Гемогл – 127 ; гематокр –0,41  ; общ. белок –66   г/л; К – 3,6  ; Nа –148   ммоль/л</w:t>
      </w:r>
    </w:p>
    <w:p w:rsidR="00D06529" w:rsidRPr="00742010" w:rsidRDefault="00D06529" w:rsidP="00FC5396">
      <w:pPr>
        <w:ind w:left="-567"/>
        <w:jc w:val="both"/>
        <w:rPr>
          <w:lang w:val="ru-RU"/>
        </w:rPr>
      </w:pPr>
      <w:r w:rsidRPr="00742010">
        <w:rPr>
          <w:lang w:val="ru-RU"/>
        </w:rPr>
        <w:t>09.03.15 К – 3,7 моль\л</w:t>
      </w:r>
    </w:p>
    <w:p w:rsidR="00D06529" w:rsidRPr="00742010" w:rsidRDefault="00D06529" w:rsidP="00D74E23">
      <w:pPr>
        <w:ind w:left="-567"/>
        <w:jc w:val="both"/>
        <w:rPr>
          <w:lang w:val="ru-RU"/>
        </w:rPr>
      </w:pPr>
      <w:r w:rsidRPr="00742010">
        <w:rPr>
          <w:lang w:val="ru-RU"/>
        </w:rPr>
        <w:t>11.03.15  К- 4,8 моль\л</w:t>
      </w:r>
    </w:p>
    <w:p w:rsidR="00D06529" w:rsidRPr="00742010" w:rsidRDefault="00D06529" w:rsidP="009E3AC2">
      <w:pPr>
        <w:ind w:left="-567"/>
        <w:jc w:val="both"/>
        <w:rPr>
          <w:lang w:val="ru-RU"/>
        </w:rPr>
      </w:pPr>
      <w:r w:rsidRPr="00742010">
        <w:rPr>
          <w:lang w:val="ru-RU"/>
        </w:rPr>
        <w:t>18.03.15  К- 5,6 моль\л</w:t>
      </w:r>
    </w:p>
    <w:p w:rsidR="00D06529" w:rsidRPr="00742010" w:rsidRDefault="00D06529" w:rsidP="009E3AC2">
      <w:pPr>
        <w:ind w:left="-567"/>
        <w:jc w:val="both"/>
        <w:rPr>
          <w:lang w:val="ru-RU"/>
        </w:rPr>
      </w:pPr>
      <w:r w:rsidRPr="003E2675">
        <w:rPr>
          <w:lang w:val="ru-RU"/>
        </w:rPr>
        <w:t>20.03.15  К- 5,</w:t>
      </w:r>
      <w:r w:rsidRPr="003E2675">
        <w:rPr>
          <w:lang w:val="en-US"/>
        </w:rPr>
        <w:t>4</w:t>
      </w:r>
      <w:r>
        <w:rPr>
          <w:lang w:val="en-US"/>
        </w:rPr>
        <w:t xml:space="preserve"> </w:t>
      </w:r>
      <w:r w:rsidRPr="003E2675">
        <w:rPr>
          <w:lang w:val="ru-RU"/>
        </w:rPr>
        <w:t>моль\л</w:t>
      </w:r>
    </w:p>
    <w:p w:rsidR="00D06529" w:rsidRPr="00742010" w:rsidRDefault="00D06529" w:rsidP="00FC5396">
      <w:pPr>
        <w:ind w:left="-567"/>
        <w:jc w:val="both"/>
        <w:rPr>
          <w:lang w:val="ru-RU"/>
        </w:rPr>
      </w:pPr>
      <w:r w:rsidRPr="00742010">
        <w:rPr>
          <w:lang w:val="ru-RU"/>
        </w:rPr>
        <w:t>13.0315 Са – 2,41</w:t>
      </w:r>
    </w:p>
    <w:p w:rsidR="00D06529" w:rsidRPr="00742010" w:rsidRDefault="00D06529" w:rsidP="00FC5396">
      <w:pPr>
        <w:ind w:left="-567"/>
        <w:jc w:val="both"/>
        <w:rPr>
          <w:lang w:val="ru-RU"/>
        </w:rPr>
      </w:pPr>
      <w:r w:rsidRPr="00742010">
        <w:rPr>
          <w:lang w:val="ru-RU"/>
        </w:rPr>
        <w:t>07.03.15 Коагулограмма: вр. сверт. –16   мин.; ПТИ –  98,7 %; фибр – 5,1 г/л; фибр Б – отр; АКТ – 100%; св. гепарин – 4-4</w:t>
      </w:r>
    </w:p>
    <w:p w:rsidR="00D06529" w:rsidRPr="00742010" w:rsidRDefault="00D06529" w:rsidP="00FC5396">
      <w:pPr>
        <w:ind w:left="-567"/>
        <w:jc w:val="both"/>
        <w:rPr>
          <w:bCs/>
          <w:lang w:val="ru-RU"/>
        </w:rPr>
      </w:pPr>
      <w:r w:rsidRPr="00742010">
        <w:rPr>
          <w:bCs/>
          <w:lang w:val="ru-RU"/>
        </w:rPr>
        <w:t>09.03.15 Проба Реберга: Д-3,2 л, d-2,2 мл/мин., S- 1,5кв.м, креатинин крови-308 мкмоль/л;  креатинин мочи- 7200 мкмоль/л;  КФ-59,3 мл/мин;  КР- 96,3 %</w:t>
      </w:r>
    </w:p>
    <w:p w:rsidR="00D06529" w:rsidRPr="00742010" w:rsidRDefault="00D06529" w:rsidP="004466F4">
      <w:pPr>
        <w:pStyle w:val="Heading3"/>
        <w:ind w:left="-567"/>
        <w:jc w:val="both"/>
        <w:rPr>
          <w:b w:val="0"/>
          <w:sz w:val="24"/>
          <w:szCs w:val="24"/>
        </w:rPr>
      </w:pPr>
      <w:r w:rsidRPr="00742010">
        <w:rPr>
          <w:b w:val="0"/>
          <w:sz w:val="24"/>
          <w:szCs w:val="24"/>
        </w:rPr>
        <w:t>07.03.15 Общ. ан. мочи уд вес м/м  лейк –12-15   в п/зр белок – 0,37  ацетон –2++;  эпит. пл. – ум; эпит. перех. –ед  в п/зр</w:t>
      </w:r>
    </w:p>
    <w:p w:rsidR="00D06529" w:rsidRPr="00742010" w:rsidRDefault="00D06529" w:rsidP="004466F4">
      <w:pPr>
        <w:ind w:left="-567"/>
        <w:rPr>
          <w:lang w:val="ru-RU"/>
        </w:rPr>
      </w:pPr>
      <w:r w:rsidRPr="00742010">
        <w:rPr>
          <w:lang w:val="ru-RU"/>
        </w:rPr>
        <w:t>С 11.03.15 ацетон – отр</w:t>
      </w:r>
    </w:p>
    <w:p w:rsidR="00D06529" w:rsidRPr="00742010" w:rsidRDefault="00D06529" w:rsidP="004466F4">
      <w:pPr>
        <w:ind w:left="-567"/>
        <w:rPr>
          <w:lang w:val="ru-RU"/>
        </w:rPr>
      </w:pPr>
      <w:r w:rsidRPr="00742010">
        <w:rPr>
          <w:lang w:val="ru-RU"/>
        </w:rPr>
        <w:t>08.03.15 Анализ мочи по Нечипоренко лейк – 24500 эритр -2000  белок – 0,47</w:t>
      </w:r>
    </w:p>
    <w:p w:rsidR="00D06529" w:rsidRPr="00742010" w:rsidRDefault="00D06529" w:rsidP="009E3AC2">
      <w:pPr>
        <w:ind w:left="-567"/>
        <w:rPr>
          <w:lang w:val="ru-RU"/>
        </w:rPr>
      </w:pPr>
      <w:r w:rsidRPr="00742010">
        <w:rPr>
          <w:lang w:val="ru-RU"/>
        </w:rPr>
        <w:t>17.03.15 Анализ мочи по Нечипоренко лейк – 1500 эритр -250  белок – 0,084</w:t>
      </w:r>
    </w:p>
    <w:p w:rsidR="00D06529" w:rsidRPr="00742010" w:rsidRDefault="00D06529" w:rsidP="009E3AC2">
      <w:pPr>
        <w:ind w:left="-567"/>
        <w:rPr>
          <w:lang w:val="ru-RU"/>
        </w:rPr>
      </w:pPr>
      <w:r w:rsidRPr="00742010">
        <w:rPr>
          <w:lang w:val="ru-RU"/>
        </w:rPr>
        <w:t>19.03.15 Анализ мочи по Нечипоренко лейк – 12500 эритр -1000  белок – 0,156</w:t>
      </w:r>
    </w:p>
    <w:p w:rsidR="00D06529" w:rsidRPr="00742010" w:rsidRDefault="00D06529" w:rsidP="00FC5396">
      <w:pPr>
        <w:ind w:left="-567"/>
        <w:rPr>
          <w:lang w:val="ru-RU"/>
        </w:rPr>
      </w:pPr>
      <w:r w:rsidRPr="00742010">
        <w:rPr>
          <w:lang w:val="ru-RU"/>
        </w:rPr>
        <w:t>09.03.15 Суточная глюкозурия – 1,9 %;   Суточная протеинурия –  0,499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D06529" w:rsidRPr="00742010" w:rsidTr="00B76356">
        <w:tc>
          <w:tcPr>
            <w:tcW w:w="2518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 xml:space="preserve">Гликемический </w:t>
            </w:r>
          </w:p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22.00</w:t>
            </w:r>
          </w:p>
        </w:tc>
      </w:tr>
      <w:tr w:rsidR="00D06529" w:rsidRPr="00742010" w:rsidTr="00B76356">
        <w:tc>
          <w:tcPr>
            <w:tcW w:w="2518" w:type="dxa"/>
          </w:tcPr>
          <w:p w:rsidR="00D06529" w:rsidRPr="00742010" w:rsidRDefault="00D06529" w:rsidP="000A2C75">
            <w:pPr>
              <w:rPr>
                <w:lang w:val="ru-RU"/>
              </w:rPr>
            </w:pPr>
            <w:r w:rsidRPr="00742010">
              <w:rPr>
                <w:lang w:val="ru-RU"/>
              </w:rPr>
              <w:t>08.03 2.00-3,4</w:t>
            </w:r>
          </w:p>
        </w:tc>
        <w:tc>
          <w:tcPr>
            <w:tcW w:w="992" w:type="dxa"/>
          </w:tcPr>
          <w:p w:rsidR="00D06529" w:rsidRPr="00742010" w:rsidRDefault="00D06529" w:rsidP="000A2C75">
            <w:pPr>
              <w:rPr>
                <w:lang w:val="ru-RU"/>
              </w:rPr>
            </w:pPr>
            <w:r w:rsidRPr="00742010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D06529" w:rsidRPr="00742010" w:rsidRDefault="00D06529" w:rsidP="000A2C75">
            <w:pPr>
              <w:rPr>
                <w:lang w:val="ru-RU"/>
              </w:rPr>
            </w:pPr>
            <w:r w:rsidRPr="0074201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D06529" w:rsidRPr="00742010" w:rsidRDefault="00D06529" w:rsidP="000A2C75">
            <w:pPr>
              <w:rPr>
                <w:lang w:val="ru-RU"/>
              </w:rPr>
            </w:pPr>
            <w:r w:rsidRPr="0074201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D06529" w:rsidRPr="00742010" w:rsidRDefault="00D06529" w:rsidP="000A2C75">
            <w:pPr>
              <w:rPr>
                <w:lang w:val="ru-RU"/>
              </w:rPr>
            </w:pPr>
            <w:r w:rsidRPr="0074201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4,8</w:t>
            </w:r>
          </w:p>
        </w:tc>
      </w:tr>
      <w:tr w:rsidR="00D06529" w:rsidRPr="00742010" w:rsidTr="00B76356">
        <w:tc>
          <w:tcPr>
            <w:tcW w:w="2518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7,2</w:t>
            </w:r>
          </w:p>
        </w:tc>
      </w:tr>
      <w:tr w:rsidR="00D06529" w:rsidRPr="00742010" w:rsidTr="00B76356">
        <w:tc>
          <w:tcPr>
            <w:tcW w:w="2518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15,8</w:t>
            </w:r>
          </w:p>
        </w:tc>
        <w:tc>
          <w:tcPr>
            <w:tcW w:w="993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D06529" w:rsidRPr="00742010" w:rsidRDefault="00D06529" w:rsidP="00B76356">
            <w:pPr>
              <w:rPr>
                <w:lang w:val="ru-RU"/>
              </w:rPr>
            </w:pPr>
          </w:p>
        </w:tc>
      </w:tr>
      <w:tr w:rsidR="00D06529" w:rsidRPr="00742010" w:rsidTr="00B76356">
        <w:tc>
          <w:tcPr>
            <w:tcW w:w="2518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06529" w:rsidRPr="00742010" w:rsidRDefault="00D06529" w:rsidP="00B76356">
            <w:pPr>
              <w:rPr>
                <w:lang w:val="ru-RU"/>
              </w:rPr>
            </w:pPr>
          </w:p>
        </w:tc>
      </w:tr>
      <w:tr w:rsidR="00D06529" w:rsidRPr="00742010" w:rsidTr="00B76356">
        <w:tc>
          <w:tcPr>
            <w:tcW w:w="2518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5,8</w:t>
            </w:r>
          </w:p>
        </w:tc>
      </w:tr>
      <w:tr w:rsidR="00D06529" w:rsidRPr="00742010" w:rsidTr="00B76356">
        <w:tc>
          <w:tcPr>
            <w:tcW w:w="2518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D06529" w:rsidRPr="00742010" w:rsidRDefault="00D0652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06529" w:rsidRPr="00742010" w:rsidRDefault="00D06529" w:rsidP="00B76356">
            <w:pPr>
              <w:rPr>
                <w:lang w:val="ru-RU"/>
              </w:rPr>
            </w:pPr>
          </w:p>
        </w:tc>
      </w:tr>
      <w:tr w:rsidR="00D06529" w:rsidRPr="00742010" w:rsidTr="00B76356">
        <w:tc>
          <w:tcPr>
            <w:tcW w:w="2518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D06529" w:rsidRPr="00742010" w:rsidRDefault="00D06529" w:rsidP="00B76356">
            <w:pPr>
              <w:rPr>
                <w:lang w:val="ru-RU"/>
              </w:rPr>
            </w:pPr>
            <w:r w:rsidRPr="00742010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D06529" w:rsidRPr="00742010" w:rsidRDefault="00D065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6529" w:rsidRPr="00742010" w:rsidRDefault="00D065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6529" w:rsidRPr="00742010" w:rsidRDefault="00D065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6529" w:rsidRPr="00742010" w:rsidRDefault="00D06529" w:rsidP="00B76356">
            <w:pPr>
              <w:rPr>
                <w:lang w:val="ru-RU"/>
              </w:rPr>
            </w:pPr>
          </w:p>
        </w:tc>
      </w:tr>
    </w:tbl>
    <w:p w:rsidR="00D06529" w:rsidRPr="00742010" w:rsidRDefault="00D06529" w:rsidP="00FC5396">
      <w:pPr>
        <w:ind w:left="-567"/>
        <w:jc w:val="both"/>
        <w:rPr>
          <w:lang w:val="ru-RU"/>
        </w:rPr>
      </w:pPr>
      <w:r w:rsidRPr="00742010">
        <w:rPr>
          <w:u w:val="single"/>
          <w:lang w:val="ru-RU"/>
        </w:rPr>
        <w:t>10.0.215Невропатолог</w:t>
      </w:r>
      <w:r w:rsidRPr="00742010">
        <w:rPr>
          <w:lang w:val="ru-RU"/>
        </w:rPr>
        <w:t>: Хроническая дистальная диабетическая полинейропатия н/к IIст, сенсомоторная форма. Диабетическая энцефалопатия I- цереброастенический с-м.</w:t>
      </w:r>
    </w:p>
    <w:p w:rsidR="00D06529" w:rsidRPr="00742010" w:rsidRDefault="00D06529" w:rsidP="00FC5396">
      <w:pPr>
        <w:ind w:left="-567"/>
        <w:jc w:val="both"/>
        <w:rPr>
          <w:lang w:val="ru-RU"/>
        </w:rPr>
      </w:pPr>
      <w:r w:rsidRPr="00742010">
        <w:rPr>
          <w:u w:val="single"/>
          <w:lang w:val="ru-RU"/>
        </w:rPr>
        <w:t>10.03.15Окулист</w:t>
      </w:r>
      <w:r w:rsidRPr="003E2675">
        <w:rPr>
          <w:lang w:val="ru-RU"/>
        </w:rPr>
        <w:t xml:space="preserve">: </w:t>
      </w:r>
      <w:r w:rsidRPr="00742010">
        <w:rPr>
          <w:lang w:val="ru-RU"/>
        </w:rPr>
        <w:t>Осмотр в ОИТ</w:t>
      </w:r>
    </w:p>
    <w:p w:rsidR="00D06529" w:rsidRPr="00742010" w:rsidRDefault="00D06529" w:rsidP="00FC5396">
      <w:pPr>
        <w:ind w:left="-567"/>
        <w:jc w:val="both"/>
        <w:rPr>
          <w:lang w:val="ru-RU"/>
        </w:rPr>
      </w:pPr>
      <w:r w:rsidRPr="00742010">
        <w:rPr>
          <w:lang w:val="ru-RU"/>
        </w:rPr>
        <w:t xml:space="preserve">Гл. дно: ДЗН бледно-розовые. Границы четкие. Единичные микроаневризмы, микрогеморрагии.  Артерии сужены. Д-з: Препролиферативная  диабетическая  ретинопатия ОИ. </w:t>
      </w:r>
    </w:p>
    <w:p w:rsidR="00D06529" w:rsidRPr="00742010" w:rsidRDefault="00D06529" w:rsidP="00FC5396">
      <w:pPr>
        <w:ind w:left="-567"/>
        <w:jc w:val="both"/>
        <w:rPr>
          <w:lang w:val="ru-RU"/>
        </w:rPr>
      </w:pPr>
      <w:r w:rsidRPr="00742010">
        <w:rPr>
          <w:u w:val="single"/>
          <w:lang w:val="ru-RU"/>
        </w:rPr>
        <w:t>17.03.15ЭКГ</w:t>
      </w:r>
      <w:r w:rsidRPr="00742010">
        <w:rPr>
          <w:lang w:val="ru-RU"/>
        </w:rPr>
        <w:t>: ЧСС -100 уд/мин. Вольтаж сохранен.  Ритм синусовый, тахикардия. Эл. ось не отклонена</w:t>
      </w:r>
      <w:r w:rsidRPr="003E2675">
        <w:rPr>
          <w:lang w:val="ru-RU"/>
        </w:rPr>
        <w:t xml:space="preserve">. </w:t>
      </w:r>
      <w:r w:rsidRPr="00742010">
        <w:rPr>
          <w:lang w:val="ru-RU"/>
        </w:rPr>
        <w:t xml:space="preserve">С-м укороченного PQ. </w:t>
      </w:r>
    </w:p>
    <w:p w:rsidR="00D06529" w:rsidRPr="00742010" w:rsidRDefault="00D06529" w:rsidP="00FC5396">
      <w:pPr>
        <w:ind w:left="-567"/>
        <w:jc w:val="both"/>
        <w:rPr>
          <w:lang w:val="ru-RU"/>
        </w:rPr>
      </w:pPr>
      <w:r w:rsidRPr="00742010">
        <w:rPr>
          <w:u w:val="single"/>
          <w:lang w:val="ru-RU"/>
        </w:rPr>
        <w:t>11.05.15Кардиолог</w:t>
      </w:r>
      <w:r w:rsidRPr="00742010">
        <w:rPr>
          <w:lang w:val="ru-RU"/>
        </w:rPr>
        <w:t>: Метаболическая кардиомиопатия ПМК  СН 0.</w:t>
      </w:r>
    </w:p>
    <w:p w:rsidR="00D06529" w:rsidRPr="00742010" w:rsidRDefault="00D06529" w:rsidP="00FC5396">
      <w:pPr>
        <w:ind w:left="-567"/>
        <w:jc w:val="both"/>
        <w:rPr>
          <w:lang w:val="ru-RU"/>
        </w:rPr>
      </w:pPr>
      <w:r w:rsidRPr="00742010">
        <w:rPr>
          <w:u w:val="single"/>
          <w:lang w:val="ru-RU"/>
        </w:rPr>
        <w:t>17.02.15Ангиохирург</w:t>
      </w:r>
      <w:r w:rsidRPr="00742010">
        <w:rPr>
          <w:lang w:val="ru-RU"/>
        </w:rPr>
        <w:t>: Диаб. ангиопатия артерий н/к.</w:t>
      </w:r>
    </w:p>
    <w:p w:rsidR="00D06529" w:rsidRPr="00742010" w:rsidRDefault="00D06529" w:rsidP="00FC5396">
      <w:pPr>
        <w:ind w:left="-567"/>
        <w:jc w:val="both"/>
        <w:rPr>
          <w:lang w:val="ru-RU"/>
        </w:rPr>
      </w:pPr>
      <w:r w:rsidRPr="00742010">
        <w:rPr>
          <w:u w:val="single"/>
          <w:lang w:val="ru-RU"/>
        </w:rPr>
        <w:t>19.03.15Нефролог ЗОКБ:</w:t>
      </w:r>
      <w:r w:rsidRPr="00742010">
        <w:rPr>
          <w:lang w:val="ru-RU"/>
        </w:rPr>
        <w:t xml:space="preserve"> ХБП I ст.: диаб. нефропатия в сочетании с пиелонефритом в стадии ремиссии.</w:t>
      </w:r>
    </w:p>
    <w:p w:rsidR="00D06529" w:rsidRPr="00742010" w:rsidRDefault="00D06529" w:rsidP="00FC5396">
      <w:pPr>
        <w:ind w:left="-567"/>
        <w:jc w:val="both"/>
        <w:rPr>
          <w:lang w:val="ru-RU"/>
        </w:rPr>
      </w:pPr>
      <w:r w:rsidRPr="00742010">
        <w:rPr>
          <w:u w:val="single"/>
          <w:lang w:val="ru-RU"/>
        </w:rPr>
        <w:t>18.03.15 УЗИ почек</w:t>
      </w:r>
      <w:r w:rsidRPr="00742010">
        <w:rPr>
          <w:lang w:val="ru-RU"/>
        </w:rPr>
        <w:t>: нельзя исключить наличие микролитов в почках.</w:t>
      </w:r>
    </w:p>
    <w:p w:rsidR="00D06529" w:rsidRPr="00742010" w:rsidRDefault="00D06529" w:rsidP="00FC5396">
      <w:pPr>
        <w:ind w:left="-567"/>
        <w:jc w:val="both"/>
        <w:rPr>
          <w:lang w:val="ru-RU"/>
        </w:rPr>
      </w:pPr>
      <w:r w:rsidRPr="00742010">
        <w:rPr>
          <w:u w:val="single"/>
          <w:lang w:val="ru-RU"/>
        </w:rPr>
        <w:t>16.03.15 УЗИ ОМТ</w:t>
      </w:r>
      <w:r w:rsidRPr="00742010">
        <w:rPr>
          <w:lang w:val="ru-RU"/>
        </w:rPr>
        <w:t>: Структурных изменений малого таза не выявлено</w:t>
      </w:r>
    </w:p>
    <w:p w:rsidR="00D06529" w:rsidRPr="00742010" w:rsidRDefault="00D06529" w:rsidP="00FC5396">
      <w:pPr>
        <w:ind w:left="-567"/>
        <w:jc w:val="both"/>
        <w:rPr>
          <w:lang w:val="ru-RU"/>
        </w:rPr>
      </w:pPr>
      <w:r w:rsidRPr="00742010">
        <w:rPr>
          <w:u w:val="single"/>
          <w:lang w:val="ru-RU"/>
        </w:rPr>
        <w:t>13.03.15Гинеколог</w:t>
      </w:r>
      <w:r w:rsidRPr="00742010">
        <w:rPr>
          <w:lang w:val="ru-RU"/>
        </w:rPr>
        <w:t xml:space="preserve">: Аменорея II. Генитальный инфантилизм.  </w:t>
      </w:r>
    </w:p>
    <w:p w:rsidR="00D06529" w:rsidRPr="00742010" w:rsidRDefault="00D06529" w:rsidP="00FC5396">
      <w:pPr>
        <w:ind w:left="-567"/>
        <w:jc w:val="both"/>
        <w:rPr>
          <w:lang w:val="ru-RU"/>
        </w:rPr>
      </w:pPr>
      <w:r w:rsidRPr="00742010">
        <w:rPr>
          <w:u w:val="single"/>
          <w:lang w:val="ru-RU"/>
        </w:rPr>
        <w:t>Лечение:</w:t>
      </w:r>
      <w:r w:rsidRPr="00742010">
        <w:rPr>
          <w:lang w:val="ru-RU"/>
        </w:rPr>
        <w:t xml:space="preserve">  реосорбилакт, тиоктацид, альмагель, ККБ, рантак, аспаркам, энтеросгель, ксилат, трисоль, диалипон, Актрапид НМ, винилин, норфлоксацин, метаклопромид, лефлоксацин, Протафан НМ, 16.03.15 удаление 26 зуба  кюретаж.</w:t>
      </w:r>
    </w:p>
    <w:p w:rsidR="00D06529" w:rsidRPr="00742010" w:rsidRDefault="00D06529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42010">
        <w:rPr>
          <w:u w:val="single"/>
          <w:lang w:val="ru-RU"/>
        </w:rPr>
        <w:t>Состояние больного при выписке</w:t>
      </w:r>
      <w:r w:rsidRPr="00742010">
        <w:rPr>
          <w:lang w:val="ru-RU"/>
        </w:rPr>
        <w:t xml:space="preserve">: СД компенсирован, уменьшились боли в н/к.  Больная выписывается по настоянию. АД 110/70 мм рт. ст. </w:t>
      </w:r>
    </w:p>
    <w:p w:rsidR="00D06529" w:rsidRPr="00742010" w:rsidRDefault="00D06529">
      <w:pPr>
        <w:jc w:val="both"/>
        <w:rPr>
          <w:u w:val="single"/>
          <w:lang w:val="ru-RU"/>
        </w:rPr>
      </w:pPr>
      <w:r w:rsidRPr="00742010">
        <w:rPr>
          <w:u w:val="single"/>
          <w:lang w:val="ru-RU"/>
        </w:rPr>
        <w:t>Рекомендовано</w:t>
      </w:r>
      <w:r w:rsidRPr="00742010">
        <w:rPr>
          <w:lang w:val="ru-RU"/>
        </w:rPr>
        <w:t>:</w:t>
      </w:r>
    </w:p>
    <w:p w:rsidR="00D06529" w:rsidRPr="00742010" w:rsidRDefault="00D06529">
      <w:pPr>
        <w:numPr>
          <w:ilvl w:val="0"/>
          <w:numId w:val="2"/>
        </w:numPr>
        <w:jc w:val="both"/>
        <w:rPr>
          <w:lang w:val="ru-RU"/>
        </w:rPr>
      </w:pPr>
      <w:r w:rsidRPr="00742010">
        <w:rPr>
          <w:lang w:val="ru-RU"/>
        </w:rPr>
        <w:t>«Д» наблюдение эндокринолога, уч. терапевта по м\жит.</w:t>
      </w:r>
    </w:p>
    <w:p w:rsidR="00D06529" w:rsidRPr="00742010" w:rsidRDefault="00D06529">
      <w:pPr>
        <w:numPr>
          <w:ilvl w:val="0"/>
          <w:numId w:val="2"/>
        </w:numPr>
        <w:jc w:val="both"/>
        <w:rPr>
          <w:lang w:val="ru-RU"/>
        </w:rPr>
      </w:pPr>
      <w:r w:rsidRPr="00742010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D06529" w:rsidRPr="00742010" w:rsidRDefault="00D06529">
      <w:pPr>
        <w:numPr>
          <w:ilvl w:val="0"/>
          <w:numId w:val="2"/>
        </w:numPr>
        <w:jc w:val="both"/>
        <w:rPr>
          <w:lang w:val="ru-RU"/>
        </w:rPr>
      </w:pPr>
      <w:r w:rsidRPr="00742010">
        <w:rPr>
          <w:lang w:val="ru-RU"/>
        </w:rPr>
        <w:t>Инсулинотерапия:   Актрапид НМ п/з-15-17 ед., п/о-10-12 ед., п/уж – 6-8ед.,  Протафан НМ 22.00  26-28 ед.</w:t>
      </w:r>
    </w:p>
    <w:p w:rsidR="00D06529" w:rsidRPr="00742010" w:rsidRDefault="00D06529" w:rsidP="009514BD">
      <w:pPr>
        <w:ind w:left="435"/>
        <w:jc w:val="both"/>
        <w:rPr>
          <w:lang w:val="ru-RU"/>
        </w:rPr>
      </w:pPr>
      <w:r w:rsidRPr="0074201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D06529" w:rsidRPr="00742010" w:rsidRDefault="00D06529">
      <w:pPr>
        <w:numPr>
          <w:ilvl w:val="0"/>
          <w:numId w:val="2"/>
        </w:numPr>
        <w:jc w:val="both"/>
        <w:rPr>
          <w:lang w:val="ru-RU"/>
        </w:rPr>
      </w:pPr>
      <w:r w:rsidRPr="00742010">
        <w:rPr>
          <w:lang w:val="ru-RU"/>
        </w:rPr>
        <w:t>Контроль глик. гемоглобина 1 раз в 6 мес., микроальбуминурии 1р. в 6 мес.</w:t>
      </w:r>
    </w:p>
    <w:p w:rsidR="00D06529" w:rsidRPr="00742010" w:rsidRDefault="00D06529">
      <w:pPr>
        <w:numPr>
          <w:ilvl w:val="0"/>
          <w:numId w:val="2"/>
        </w:numPr>
        <w:jc w:val="both"/>
        <w:rPr>
          <w:lang w:val="ru-RU"/>
        </w:rPr>
      </w:pPr>
      <w:r w:rsidRPr="00742010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D06529" w:rsidRPr="00742010" w:rsidRDefault="00D06529" w:rsidP="00836E0A">
      <w:pPr>
        <w:numPr>
          <w:ilvl w:val="0"/>
          <w:numId w:val="2"/>
        </w:numPr>
        <w:jc w:val="both"/>
        <w:rPr>
          <w:lang w:val="ru-RU"/>
        </w:rPr>
      </w:pPr>
      <w:r w:rsidRPr="00742010">
        <w:rPr>
          <w:lang w:val="ru-RU"/>
        </w:rPr>
        <w:t xml:space="preserve">Рек. кардиолога: кардонат 1т. *3р/д.й. Контроль АД, ЭКГ. </w:t>
      </w:r>
    </w:p>
    <w:p w:rsidR="00D06529" w:rsidRPr="00742010" w:rsidRDefault="00D06529" w:rsidP="00503C44">
      <w:pPr>
        <w:numPr>
          <w:ilvl w:val="0"/>
          <w:numId w:val="2"/>
        </w:numPr>
        <w:jc w:val="both"/>
        <w:rPr>
          <w:lang w:val="ru-RU"/>
        </w:rPr>
      </w:pPr>
      <w:r w:rsidRPr="00742010">
        <w:rPr>
          <w:lang w:val="ru-RU"/>
        </w:rPr>
        <w:t>Диалипон 600 мг/сут. 2-3 мес., нейровитан 1т./сут.  мес.</w:t>
      </w:r>
    </w:p>
    <w:p w:rsidR="00D06529" w:rsidRPr="00742010" w:rsidRDefault="00D06529" w:rsidP="00E9696F">
      <w:pPr>
        <w:numPr>
          <w:ilvl w:val="0"/>
          <w:numId w:val="2"/>
        </w:numPr>
        <w:jc w:val="both"/>
        <w:rPr>
          <w:lang w:val="ru-RU"/>
        </w:rPr>
      </w:pPr>
      <w:r w:rsidRPr="00742010">
        <w:rPr>
          <w:lang w:val="ru-RU"/>
        </w:rPr>
        <w:t xml:space="preserve">Рек. невропатолога: актовегин 10,0 в/в № 1., </w:t>
      </w:r>
    </w:p>
    <w:p w:rsidR="00D06529" w:rsidRPr="00742010" w:rsidRDefault="00D06529">
      <w:pPr>
        <w:numPr>
          <w:ilvl w:val="0"/>
          <w:numId w:val="2"/>
        </w:numPr>
        <w:jc w:val="both"/>
        <w:rPr>
          <w:lang w:val="ru-RU"/>
        </w:rPr>
      </w:pPr>
      <w:r w:rsidRPr="00742010">
        <w:rPr>
          <w:lang w:val="ru-RU"/>
        </w:rPr>
        <w:t xml:space="preserve">2 нед. отвар трав (спорыш, толокнянка, почечный чай), фитолизин.  Контроль ан. мочи по Нечипоренко. Контроль калия в динамике. </w:t>
      </w:r>
    </w:p>
    <w:p w:rsidR="00D06529" w:rsidRPr="00742010" w:rsidRDefault="00D06529" w:rsidP="00722244">
      <w:pPr>
        <w:numPr>
          <w:ilvl w:val="0"/>
          <w:numId w:val="2"/>
        </w:numPr>
        <w:jc w:val="both"/>
        <w:rPr>
          <w:lang w:val="ru-RU"/>
        </w:rPr>
      </w:pPr>
      <w:r w:rsidRPr="00742010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Канефрон 2т. *3р/д. </w:t>
      </w:r>
    </w:p>
    <w:p w:rsidR="00D06529" w:rsidRPr="000B447E" w:rsidRDefault="00D06529">
      <w:pPr>
        <w:numPr>
          <w:ilvl w:val="0"/>
          <w:numId w:val="2"/>
        </w:numPr>
        <w:jc w:val="both"/>
        <w:rPr>
          <w:lang w:val="ru-RU"/>
        </w:rPr>
      </w:pPr>
      <w:r w:rsidRPr="00742010">
        <w:rPr>
          <w:lang w:val="ru-RU"/>
        </w:rPr>
        <w:t xml:space="preserve">Рек. окулиста: кальция добезилат 1т 3р/д , оптикс 1к 1р\д  конс. лазерного хирурга. </w:t>
      </w:r>
    </w:p>
    <w:p w:rsidR="00D06529" w:rsidRPr="00742010" w:rsidRDefault="00D0652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Рек.гинеколога: ФСГ, ЛГ, пролактин, эстрадиол.Повторный осмотр.</w:t>
      </w:r>
    </w:p>
    <w:p w:rsidR="00D06529" w:rsidRPr="00742010" w:rsidRDefault="00D06529">
      <w:pPr>
        <w:jc w:val="both"/>
        <w:rPr>
          <w:b/>
          <w:lang w:val="ru-RU"/>
        </w:rPr>
      </w:pPr>
    </w:p>
    <w:p w:rsidR="00D06529" w:rsidRPr="00742010" w:rsidRDefault="00D06529" w:rsidP="007241FA">
      <w:pPr>
        <w:pStyle w:val="Heading5"/>
        <w:rPr>
          <w:sz w:val="24"/>
          <w:szCs w:val="24"/>
        </w:rPr>
      </w:pPr>
      <w:bookmarkStart w:id="1" w:name="оо"/>
      <w:bookmarkEnd w:id="1"/>
      <w:r w:rsidRPr="00742010">
        <w:rPr>
          <w:sz w:val="24"/>
          <w:szCs w:val="24"/>
        </w:rPr>
        <w:t xml:space="preserve">Леч. врач  Ермоленко В.А  </w:t>
      </w:r>
    </w:p>
    <w:p w:rsidR="00D06529" w:rsidRPr="00742010" w:rsidRDefault="00D06529" w:rsidP="00E71563">
      <w:pPr>
        <w:jc w:val="both"/>
        <w:rPr>
          <w:lang w:val="ru-RU"/>
        </w:rPr>
      </w:pPr>
      <w:r w:rsidRPr="00742010">
        <w:rPr>
          <w:lang w:val="ru-RU"/>
        </w:rPr>
        <w:t>Зав. отд.  Еременко Н.В.</w:t>
      </w:r>
    </w:p>
    <w:p w:rsidR="00D06529" w:rsidRPr="00742010" w:rsidRDefault="00D06529" w:rsidP="00FC5173">
      <w:pPr>
        <w:jc w:val="both"/>
        <w:rPr>
          <w:lang w:val="ru-RU"/>
        </w:rPr>
      </w:pPr>
      <w:r w:rsidRPr="00742010">
        <w:rPr>
          <w:lang w:val="ru-RU"/>
        </w:rPr>
        <w:t xml:space="preserve">Нач. мед. Костина Т.К. </w:t>
      </w:r>
    </w:p>
    <w:p w:rsidR="00D06529" w:rsidRPr="00742010" w:rsidRDefault="00D06529" w:rsidP="00992792">
      <w:pPr>
        <w:jc w:val="both"/>
        <w:rPr>
          <w:lang w:val="ru-RU"/>
        </w:rPr>
      </w:pPr>
    </w:p>
    <w:sectPr w:rsidR="00D06529" w:rsidRPr="00742010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529" w:rsidRDefault="00D06529" w:rsidP="00080012">
      <w:r>
        <w:separator/>
      </w:r>
    </w:p>
  </w:endnote>
  <w:endnote w:type="continuationSeparator" w:id="1">
    <w:p w:rsidR="00D06529" w:rsidRDefault="00D0652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529" w:rsidRDefault="00D06529" w:rsidP="00080012">
      <w:r>
        <w:separator/>
      </w:r>
    </w:p>
  </w:footnote>
  <w:footnote w:type="continuationSeparator" w:id="1">
    <w:p w:rsidR="00D06529" w:rsidRDefault="00D0652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D06529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06529" w:rsidRPr="00244DF4" w:rsidRDefault="00D0652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06529" w:rsidRPr="00244DF4" w:rsidRDefault="00D0652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D06529" w:rsidRPr="00244DF4" w:rsidRDefault="00D0652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06529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06529" w:rsidRPr="00244DF4" w:rsidRDefault="00D06529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06529" w:rsidRPr="00244DF4" w:rsidRDefault="00D0652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06529" w:rsidRPr="00244DF4" w:rsidRDefault="00D0652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06529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D06529" w:rsidRPr="00244DF4" w:rsidRDefault="00D0652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06529" w:rsidRPr="00244DF4" w:rsidRDefault="00D0652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06529" w:rsidRPr="00244DF4" w:rsidRDefault="00D06529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06529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06529" w:rsidRPr="00080012" w:rsidRDefault="00D06529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06529" w:rsidRPr="00080012" w:rsidRDefault="00D06529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D06529" w:rsidRPr="00080012" w:rsidRDefault="00D06529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06529" w:rsidRDefault="00D0652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63B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2C75"/>
    <w:rsid w:val="000A6FAA"/>
    <w:rsid w:val="000B0A00"/>
    <w:rsid w:val="000B1290"/>
    <w:rsid w:val="000B278F"/>
    <w:rsid w:val="000B447E"/>
    <w:rsid w:val="000C56A8"/>
    <w:rsid w:val="000C60ED"/>
    <w:rsid w:val="000D2119"/>
    <w:rsid w:val="000D2653"/>
    <w:rsid w:val="000D7250"/>
    <w:rsid w:val="001067EC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2AE2"/>
    <w:rsid w:val="001B3CF8"/>
    <w:rsid w:val="001B54B5"/>
    <w:rsid w:val="001C15F7"/>
    <w:rsid w:val="001C1817"/>
    <w:rsid w:val="001C28C0"/>
    <w:rsid w:val="001C5528"/>
    <w:rsid w:val="001D24AD"/>
    <w:rsid w:val="001D455D"/>
    <w:rsid w:val="001E001E"/>
    <w:rsid w:val="001E010C"/>
    <w:rsid w:val="001E361F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59F1"/>
    <w:rsid w:val="0024238F"/>
    <w:rsid w:val="002433BD"/>
    <w:rsid w:val="00244DF4"/>
    <w:rsid w:val="00250693"/>
    <w:rsid w:val="00252A5E"/>
    <w:rsid w:val="00253DF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675"/>
    <w:rsid w:val="003E2857"/>
    <w:rsid w:val="003E3C1C"/>
    <w:rsid w:val="003E51AC"/>
    <w:rsid w:val="00401DFA"/>
    <w:rsid w:val="00402D3C"/>
    <w:rsid w:val="00434453"/>
    <w:rsid w:val="00444BAB"/>
    <w:rsid w:val="004466F4"/>
    <w:rsid w:val="004468E8"/>
    <w:rsid w:val="00447E50"/>
    <w:rsid w:val="004529B5"/>
    <w:rsid w:val="0045564C"/>
    <w:rsid w:val="00471B75"/>
    <w:rsid w:val="0048279E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0EE9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0423"/>
    <w:rsid w:val="00574CED"/>
    <w:rsid w:val="00577CFF"/>
    <w:rsid w:val="00577E6E"/>
    <w:rsid w:val="005867EC"/>
    <w:rsid w:val="005A159B"/>
    <w:rsid w:val="005A623A"/>
    <w:rsid w:val="005B5F53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010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664A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6636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11B"/>
    <w:rsid w:val="009E3AC2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52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23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173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2108C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08C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42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997</TotalTime>
  <Pages>2</Pages>
  <Words>834</Words>
  <Characters>4754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6</cp:revision>
  <cp:lastPrinted>2012-08-17T08:39:00Z</cp:lastPrinted>
  <dcterms:created xsi:type="dcterms:W3CDTF">2015-03-19T12:32:00Z</dcterms:created>
  <dcterms:modified xsi:type="dcterms:W3CDTF">2015-03-20T13:37:00Z</dcterms:modified>
</cp:coreProperties>
</file>