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291" w:rsidRPr="00F05A79" w:rsidRDefault="00400291" w:rsidP="00FC5396">
      <w:pPr>
        <w:pStyle w:val="Heading4"/>
        <w:ind w:left="-567" w:right="-58"/>
        <w:rPr>
          <w:b w:val="0"/>
          <w:sz w:val="24"/>
          <w:szCs w:val="24"/>
        </w:rPr>
      </w:pPr>
      <w:r w:rsidRPr="00F05A79">
        <w:rPr>
          <w:b w:val="0"/>
          <w:sz w:val="24"/>
          <w:szCs w:val="24"/>
        </w:rPr>
        <w:t>Выписной эпикриз</w:t>
      </w:r>
    </w:p>
    <w:p w:rsidR="00400291" w:rsidRPr="00F05A79" w:rsidRDefault="00400291" w:rsidP="00FC5396">
      <w:pPr>
        <w:pStyle w:val="Heading4"/>
        <w:ind w:left="-567"/>
        <w:rPr>
          <w:b w:val="0"/>
          <w:sz w:val="24"/>
          <w:szCs w:val="24"/>
        </w:rPr>
      </w:pPr>
      <w:r w:rsidRPr="00F05A79">
        <w:rPr>
          <w:b w:val="0"/>
          <w:sz w:val="24"/>
          <w:szCs w:val="24"/>
        </w:rPr>
        <w:t>Из истории болезни №  1238</w:t>
      </w:r>
    </w:p>
    <w:p w:rsidR="00400291" w:rsidRPr="00F05A79" w:rsidRDefault="00400291" w:rsidP="00FC5396">
      <w:pPr>
        <w:pStyle w:val="Heading5"/>
        <w:ind w:left="-567"/>
        <w:rPr>
          <w:sz w:val="24"/>
          <w:szCs w:val="24"/>
        </w:rPr>
      </w:pPr>
      <w:r w:rsidRPr="00F05A79">
        <w:rPr>
          <w:sz w:val="24"/>
          <w:szCs w:val="24"/>
        </w:rPr>
        <w:t>Ф.И.О: Долго</w:t>
      </w:r>
      <w:r>
        <w:rPr>
          <w:sz w:val="24"/>
          <w:szCs w:val="24"/>
        </w:rPr>
        <w:t>полый</w:t>
      </w:r>
      <w:r w:rsidRPr="00F05A79">
        <w:rPr>
          <w:sz w:val="24"/>
          <w:szCs w:val="24"/>
        </w:rPr>
        <w:t xml:space="preserve"> Александр Анатольевич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>Год рождения: 1961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>Место жительства: Ореховский  р-н, г. Орехов ул. Гражданская 12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>Место работы: н/р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>Находился на лечении с  12.10.15 по   21.10.15 в диаб.   отд.</w:t>
      </w:r>
    </w:p>
    <w:p w:rsidR="00400291" w:rsidRPr="00F05A79" w:rsidRDefault="00400291" w:rsidP="00A13E47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Диагноз:</w:t>
      </w:r>
      <w:r w:rsidRPr="00F05A79">
        <w:rPr>
          <w:lang w:val="ru-RU"/>
        </w:rPr>
        <w:t xml:space="preserve">  Сахарный диабет, тип 2, вторичноинсулинзависимый, средней тяжести, декомпенсация. ХБП I ст. Диабетическая нефропатия III ст. Диаб. ангиопатия артерий н/к</w:t>
      </w:r>
      <w:r>
        <w:rPr>
          <w:lang w:val="ru-RU"/>
        </w:rPr>
        <w:t xml:space="preserve"> Ш ст</w:t>
      </w:r>
      <w:r w:rsidRPr="00F05A79">
        <w:rPr>
          <w:lang w:val="ru-RU"/>
        </w:rPr>
        <w:t xml:space="preserve">. Непролиферативная  диабетическая ретинопатия ОИ. Диабетическая дистальная симметричная полинейропатия н/к, сенсомоторная форма. Дисциркуляторная энцефалопатия I-II сочетанного генеза. Цереброастенический с-м. Дегенеративно-дистрофическое поражение позвоночника на поясничном уровне. Хроническое рецидивирующее течение в стадии обострения. ИБС, стенокардия напряжения II  ф.кл. СН 1. Гипертоническая болезнь II стадии 3 степени. Гипертензивное сердце.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 xml:space="preserve">Жалобы при поступлении </w:t>
      </w:r>
      <w:r w:rsidRPr="00F05A79">
        <w:rPr>
          <w:lang w:val="ru-RU"/>
        </w:rPr>
        <w:t>на снижение  веса на 5 кг за год, ухудшение зрения,  боли  в н/к, судороги, онемение ног, повышение АД макс. до 200/100 мм рт.ст., головные боли</w:t>
      </w:r>
      <w:r>
        <w:rPr>
          <w:lang w:val="ru-RU"/>
        </w:rPr>
        <w:t>, гипогликемии в различное время суток</w:t>
      </w:r>
      <w:r w:rsidRPr="00F05A79">
        <w:rPr>
          <w:lang w:val="ru-RU"/>
        </w:rPr>
        <w:t>.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Краткий анамнез</w:t>
      </w:r>
      <w:r w:rsidRPr="00F05A79">
        <w:rPr>
          <w:lang w:val="ru-RU"/>
        </w:rPr>
        <w:t xml:space="preserve">: СД выявлен в 2003г. Комы отрицает. С начала заболевания ССП. С 2006 в связи с декомпенсацией СД переведен на инсулинотерапию (Хумодар Б100Р, Хумодар Р 100Р). С 2012 переведен на Фармасулин Н, Фармасулин НNР. В наст. время принимает:  Фармасулин Н п/з-28 ед., п/у-26 ед., Фармасулин НNР п/з – 30 ед п/у – 28ед. Гликемия –9,0-12,0 ммоль/л. НвАIс – 6,7 % от  07.10.15. Последнее стац. лечение  в 01.2015г. Повышение АД в течение 10 лет. Из гипотензивных принимает  бисопролол, эналаприл. Госпитализирован  в обл. энд. диспансер для коррекции инсулинотерапии,  лечения хр. осложнений СД. </w:t>
      </w:r>
    </w:p>
    <w:p w:rsidR="00400291" w:rsidRPr="00F05A79" w:rsidRDefault="00400291" w:rsidP="00FC5396">
      <w:pPr>
        <w:ind w:left="-567"/>
        <w:jc w:val="both"/>
        <w:rPr>
          <w:u w:val="single"/>
          <w:lang w:val="ru-RU"/>
        </w:rPr>
      </w:pPr>
      <w:r w:rsidRPr="00F05A79">
        <w:rPr>
          <w:u w:val="single"/>
          <w:lang w:val="ru-RU"/>
        </w:rPr>
        <w:t>Данные лабораторных исследований.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 xml:space="preserve">13.10.15 Общ. ан. крови Нв –152  г/л  эритр – 4,7 лейк –6,0  СОЭ – 25 мм/час  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 xml:space="preserve">э- 2%    п- 0%   с- 71%   л- 24 %   м- 3% 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 xml:space="preserve">16.1.05 СОЭ - 8 мм/час  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 xml:space="preserve">13.10.15 Биохимия: СКФ –118,5 мл./мин., хол –6,2 тригл – 3,2ХСЛПВП -1,07 ХСЛПНП -3,724,8 Катер -4,8 мочевина –4,6 креатинин –73,2   бил общ –10,8  бил пр –2,7  тим – 7,5 АСТ – 1,8  АЛТ – 1,38  ммоль/л;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>19.10.15бил общ – 16,5 бил пр – 4,1 тим –  2,4АСТ –0,25   АЛТ –0,74   ммоль/л;</w:t>
      </w:r>
    </w:p>
    <w:p w:rsidR="00400291" w:rsidRPr="00F05A79" w:rsidRDefault="00400291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05A79">
        <w:rPr>
          <w:b w:val="0"/>
          <w:sz w:val="24"/>
          <w:szCs w:val="24"/>
        </w:rPr>
        <w:t>13.10.15 Общ. ан. мочи уд вес 1035  лейк –1-2   в п/зр белок – 0,057  ацетон –отр;  эпит. пл. - ед; эпит. перех. -  в п/зр</w:t>
      </w:r>
    </w:p>
    <w:p w:rsidR="00400291" w:rsidRPr="00F05A79" w:rsidRDefault="00400291" w:rsidP="00FC5396">
      <w:pPr>
        <w:ind w:left="-567"/>
        <w:rPr>
          <w:lang w:val="ru-RU"/>
        </w:rPr>
      </w:pPr>
      <w:r w:rsidRPr="00F05A79">
        <w:rPr>
          <w:lang w:val="ru-RU"/>
        </w:rPr>
        <w:t>16.10.15 Анализ мочи по Нечипоренко лейк - 500 эритр -  белок – отр</w:t>
      </w:r>
    </w:p>
    <w:p w:rsidR="00400291" w:rsidRPr="00F05A79" w:rsidRDefault="00400291" w:rsidP="00FC5396">
      <w:pPr>
        <w:ind w:left="-567"/>
        <w:rPr>
          <w:lang w:val="ru-RU"/>
        </w:rPr>
      </w:pPr>
      <w:r w:rsidRPr="00F05A79">
        <w:rPr>
          <w:lang w:val="ru-RU"/>
        </w:rPr>
        <w:t>15.10.15 Суточная глюкозурия – 0,86 %;   Суточная протеинурия –  отр</w:t>
      </w:r>
    </w:p>
    <w:p w:rsidR="00400291" w:rsidRPr="00F05A79" w:rsidRDefault="00400291" w:rsidP="00FC5396">
      <w:pPr>
        <w:pStyle w:val="Heading5"/>
        <w:ind w:left="-567"/>
        <w:rPr>
          <w:sz w:val="24"/>
          <w:szCs w:val="24"/>
        </w:rPr>
      </w:pPr>
      <w:r w:rsidRPr="00F05A79">
        <w:rPr>
          <w:sz w:val="24"/>
          <w:szCs w:val="24"/>
        </w:rPr>
        <w:t>16.10.15 Микроальбуминурия – 74,2мг/сут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00291" w:rsidRPr="00F05A79" w:rsidTr="00B76356">
        <w:tc>
          <w:tcPr>
            <w:tcW w:w="2518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 xml:space="preserve">Гликемический </w:t>
            </w:r>
          </w:p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22.00</w:t>
            </w:r>
          </w:p>
        </w:tc>
      </w:tr>
      <w:tr w:rsidR="00400291" w:rsidRPr="00F05A79" w:rsidTr="00B76356">
        <w:tc>
          <w:tcPr>
            <w:tcW w:w="2518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6,4</w:t>
            </w:r>
          </w:p>
        </w:tc>
      </w:tr>
      <w:tr w:rsidR="00400291" w:rsidRPr="00F05A79" w:rsidTr="00B76356">
        <w:tc>
          <w:tcPr>
            <w:tcW w:w="2518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</w:p>
        </w:tc>
      </w:tr>
      <w:tr w:rsidR="00400291" w:rsidRPr="00F05A79" w:rsidTr="00B76356">
        <w:tc>
          <w:tcPr>
            <w:tcW w:w="2518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</w:p>
        </w:tc>
      </w:tr>
      <w:tr w:rsidR="00400291" w:rsidRPr="00F05A79" w:rsidTr="00B76356">
        <w:tc>
          <w:tcPr>
            <w:tcW w:w="2518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  <w:r w:rsidRPr="00F05A7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00291" w:rsidRPr="00F05A79" w:rsidRDefault="00400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0291" w:rsidRPr="00F05A79" w:rsidRDefault="00400291" w:rsidP="00B76356">
            <w:pPr>
              <w:rPr>
                <w:lang w:val="ru-RU"/>
              </w:rPr>
            </w:pPr>
          </w:p>
        </w:tc>
      </w:tr>
    </w:tbl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12.10.15Невропатолог</w:t>
      </w:r>
      <w:r w:rsidRPr="00F05A79">
        <w:rPr>
          <w:lang w:val="ru-RU"/>
        </w:rPr>
        <w:t xml:space="preserve">: Диабетическая дистальная симметричная полинейропатия н/к, сенсомоторная форма. Дисциркуляторная энцефалопатия I-II сочетанного генеза. Цереброастенический с-м. 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12.10.15Окулист</w:t>
      </w:r>
      <w:r w:rsidRPr="008A31B2">
        <w:rPr>
          <w:lang w:val="ru-RU"/>
        </w:rPr>
        <w:t xml:space="preserve">: </w:t>
      </w:r>
      <w:smartTag w:uri="urn:schemas-microsoft-com:office:smarttags" w:element="place">
        <w:r w:rsidRPr="00F05A79">
          <w:rPr>
            <w:lang w:val="en-US"/>
          </w:rPr>
          <w:t>VIS</w:t>
        </w:r>
      </w:smartTag>
      <w:r w:rsidRPr="008A31B2">
        <w:rPr>
          <w:lang w:val="ru-RU"/>
        </w:rPr>
        <w:t xml:space="preserve"> </w:t>
      </w:r>
      <w:r w:rsidRPr="00F05A79">
        <w:rPr>
          <w:lang w:val="en-US"/>
        </w:rPr>
        <w:t>OD</w:t>
      </w:r>
      <w:r w:rsidRPr="008A31B2">
        <w:rPr>
          <w:lang w:val="ru-RU"/>
        </w:rPr>
        <w:t>=</w:t>
      </w:r>
      <w:r w:rsidRPr="00F05A79">
        <w:rPr>
          <w:lang w:val="ru-RU"/>
        </w:rPr>
        <w:t>0,3</w:t>
      </w:r>
      <w:r w:rsidRPr="008A31B2">
        <w:rPr>
          <w:lang w:val="ru-RU"/>
        </w:rPr>
        <w:t xml:space="preserve">   </w:t>
      </w:r>
      <w:r w:rsidRPr="00F05A79">
        <w:rPr>
          <w:lang w:val="en-US"/>
        </w:rPr>
        <w:t>OS</w:t>
      </w:r>
      <w:r w:rsidRPr="008A31B2">
        <w:rPr>
          <w:lang w:val="ru-RU"/>
        </w:rPr>
        <w:t xml:space="preserve">=  </w:t>
      </w:r>
      <w:r w:rsidRPr="00F05A79">
        <w:rPr>
          <w:lang w:val="ru-RU"/>
        </w:rPr>
        <w:t>0,4</w:t>
      </w:r>
      <w:r w:rsidRPr="008A31B2">
        <w:rPr>
          <w:lang w:val="ru-RU"/>
        </w:rPr>
        <w:t xml:space="preserve"> 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lang w:val="ru-RU"/>
        </w:rPr>
        <w:t xml:space="preserve">Единичные микроаневризмы.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12.10.15ЭКГ</w:t>
      </w:r>
      <w:r w:rsidRPr="00F05A79">
        <w:rPr>
          <w:lang w:val="ru-RU"/>
        </w:rPr>
        <w:t>: ЧСС -100 уд/мин. Вольтаж снижен.  Ритм синусовый, тахикардия. Эл. ось не отклонена. Гипертрофия левого желудочка.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19.10.15Кардиолог</w:t>
      </w:r>
      <w:r w:rsidRPr="00F05A79">
        <w:rPr>
          <w:lang w:val="ru-RU"/>
        </w:rPr>
        <w:t>: ИБС, стенокардия напряжения 1 ф.кл. СН 1. Гипертоническая болезнь II стадии 3 степени. Гипертензивное сердце.</w:t>
      </w:r>
    </w:p>
    <w:p w:rsidR="00400291" w:rsidRPr="00F05A79" w:rsidRDefault="00400291" w:rsidP="00FC5396">
      <w:pPr>
        <w:ind w:left="-567"/>
        <w:jc w:val="both"/>
        <w:rPr>
          <w:u w:val="single"/>
          <w:lang w:val="ru-RU"/>
        </w:rPr>
      </w:pPr>
      <w:r w:rsidRPr="00F05A79">
        <w:rPr>
          <w:u w:val="single"/>
          <w:lang w:val="ru-RU"/>
        </w:rPr>
        <w:t>16.10.15ЭХО КС:</w:t>
      </w:r>
      <w:r w:rsidRPr="00F05A79">
        <w:rPr>
          <w:lang w:val="ru-RU"/>
        </w:rPr>
        <w:t xml:space="preserve"> КДР- 5,2см;   КСР- 3,5см; ФВ- 62%; просвет корня аорты -3,1 см; ПЛП – 3,8 см; МЖП –1,28 см; ЗСЛЖ –1,2 см; ППЖ- 2,7; По ЭХО КС: Эхопризнаки гипертрофии ЛЖ, гипокинезии верхушки ЛЖ, диастолической дисфункции по первому типу, регургитации 1 ст на МК и ТК, склеротических изменений створок МК, АК.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10.12.15Ангиохирург</w:t>
      </w:r>
      <w:r w:rsidRPr="00F05A79">
        <w:rPr>
          <w:lang w:val="ru-RU"/>
        </w:rPr>
        <w:t>: Диаб. ангиопатия артерий н/к</w:t>
      </w:r>
      <w:r>
        <w:rPr>
          <w:lang w:val="ru-RU"/>
        </w:rPr>
        <w:t xml:space="preserve"> Ш ст</w:t>
      </w:r>
      <w:r w:rsidRPr="00F05A79">
        <w:rPr>
          <w:lang w:val="ru-RU"/>
        </w:rPr>
        <w:t>.</w:t>
      </w:r>
    </w:p>
    <w:p w:rsidR="00400291" w:rsidRPr="00F05A79" w:rsidRDefault="00400291" w:rsidP="00FC5396">
      <w:pPr>
        <w:ind w:left="-567"/>
        <w:jc w:val="both"/>
        <w:rPr>
          <w:u w:val="single"/>
          <w:lang w:val="ru-RU"/>
        </w:rPr>
      </w:pPr>
      <w:r w:rsidRPr="00F05A79">
        <w:rPr>
          <w:u w:val="single"/>
          <w:lang w:val="ru-RU"/>
        </w:rPr>
        <w:t>13.10.15РВГ:</w:t>
      </w:r>
      <w:r w:rsidRPr="00F05A79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16.10.15УЗИ</w:t>
      </w:r>
      <w:r w:rsidRPr="00F05A79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области шейки, застоя в ж/пузыре, кисты левой почки микролитов в почках. 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r w:rsidRPr="00F05A79">
        <w:rPr>
          <w:u w:val="single"/>
          <w:lang w:val="ru-RU"/>
        </w:rPr>
        <w:t>Лечение:</w:t>
      </w:r>
      <w:r w:rsidRPr="00F05A79">
        <w:rPr>
          <w:lang w:val="ru-RU"/>
        </w:rPr>
        <w:t xml:space="preserve">  розувастатин, эналаприл, бисопролол, индапрес, мидокалм, индапрес, мефармил, витаксон, витаксон, пирацетам, Фармасулин Н, Фармасулин НNР,</w:t>
      </w:r>
    </w:p>
    <w:p w:rsidR="00400291" w:rsidRPr="00F05A79" w:rsidRDefault="0040029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5A79">
        <w:rPr>
          <w:u w:val="single"/>
          <w:lang w:val="ru-RU"/>
        </w:rPr>
        <w:t>Состояние больного при выписке</w:t>
      </w:r>
      <w:r w:rsidRPr="00F05A79">
        <w:rPr>
          <w:lang w:val="ru-RU"/>
        </w:rPr>
        <w:t xml:space="preserve">: СД субкомпенсирован,  уменьшились боли в н/к. АД  мм рт. ст. </w:t>
      </w:r>
    </w:p>
    <w:p w:rsidR="00400291" w:rsidRPr="00F05A79" w:rsidRDefault="00400291">
      <w:pPr>
        <w:jc w:val="both"/>
        <w:rPr>
          <w:u w:val="single"/>
          <w:lang w:val="ru-RU"/>
        </w:rPr>
      </w:pPr>
      <w:r w:rsidRPr="00F05A79">
        <w:rPr>
          <w:u w:val="single"/>
          <w:lang w:val="ru-RU"/>
        </w:rPr>
        <w:t>Рекомендовано</w:t>
      </w:r>
      <w:r w:rsidRPr="00F05A79">
        <w:rPr>
          <w:lang w:val="ru-RU"/>
        </w:rPr>
        <w:t>:</w:t>
      </w:r>
    </w:p>
    <w:p w:rsidR="00400291" w:rsidRPr="00F05A79" w:rsidRDefault="00400291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>«Д» наблюдение эндокринолога, уч. терапевта по м\жит.</w:t>
      </w:r>
    </w:p>
    <w:p w:rsidR="00400291" w:rsidRPr="00F05A79" w:rsidRDefault="00400291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00291" w:rsidRPr="00F05A79" w:rsidRDefault="00400291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 xml:space="preserve">Инсулинотерапия:  </w:t>
      </w:r>
      <w:r w:rsidRPr="00F05A79">
        <w:rPr>
          <w:lang w:val="ru-RU"/>
        </w:rPr>
        <w:tab/>
        <w:t xml:space="preserve"> Фармасулин Н п/з-26-28 ед., п/уж -26-28 ед., </w:t>
      </w:r>
    </w:p>
    <w:p w:rsidR="00400291" w:rsidRPr="00F05A79" w:rsidRDefault="00400291" w:rsidP="00F05A79">
      <w:pPr>
        <w:ind w:left="2559" w:firstLine="273"/>
        <w:jc w:val="both"/>
        <w:rPr>
          <w:lang w:val="ru-RU"/>
        </w:rPr>
      </w:pPr>
      <w:r w:rsidRPr="00F05A79">
        <w:rPr>
          <w:lang w:val="ru-RU"/>
        </w:rPr>
        <w:t xml:space="preserve"> Фармасулин НNР п/з 32-34ед,  п/у 30-32</w:t>
      </w:r>
    </w:p>
    <w:p w:rsidR="00400291" w:rsidRPr="00F05A79" w:rsidRDefault="00400291" w:rsidP="007E6EDD">
      <w:pPr>
        <w:ind w:left="435"/>
        <w:jc w:val="both"/>
        <w:rPr>
          <w:lang w:val="ru-RU"/>
        </w:rPr>
      </w:pPr>
      <w:r w:rsidRPr="00F05A79">
        <w:rPr>
          <w:lang w:val="ru-RU"/>
        </w:rPr>
        <w:t xml:space="preserve">Мефармил (диаформин, сиофор,  глюкофаж) 850 - 1т. *2р/сут. </w:t>
      </w:r>
    </w:p>
    <w:p w:rsidR="00400291" w:rsidRPr="00F05A79" w:rsidRDefault="00400291" w:rsidP="009514BD">
      <w:pPr>
        <w:ind w:left="435"/>
        <w:jc w:val="both"/>
        <w:rPr>
          <w:lang w:val="ru-RU"/>
        </w:rPr>
      </w:pPr>
      <w:r w:rsidRPr="00F05A7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400291" w:rsidRPr="00F05A79" w:rsidRDefault="00400291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>Контроль глик. гемоглобина 1 раз в 6 мес., микроальбуминурии 1р. в 6 мес.</w:t>
      </w:r>
    </w:p>
    <w:p w:rsidR="00400291" w:rsidRPr="00F05A79" w:rsidRDefault="00400291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400291" w:rsidRPr="00F05A79" w:rsidRDefault="00400291" w:rsidP="00836E0A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 xml:space="preserve">Рек. кардиолога: аспирин кардио 100 мг 1р\д, клопидогрель 75 м, тризипин 500 2р/д, эналаприл  10 мг 1т утром + ½ т веч., индапрес 2,5 мг 2т утром. Контроль АД, ЭКГ. Дообследование: суточный мониторинг ЭКГ, КТ сердца и сосудов по м/ж. </w:t>
      </w:r>
    </w:p>
    <w:p w:rsidR="00400291" w:rsidRPr="00F05A79" w:rsidRDefault="00400291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 xml:space="preserve">Бисопролол 5 мг утром. Контр. АД. </w:t>
      </w:r>
    </w:p>
    <w:p w:rsidR="00400291" w:rsidRPr="00F05A79" w:rsidRDefault="00400291" w:rsidP="00503C44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 xml:space="preserve">Витаксон 1т. *3р/д. 1 мес., </w:t>
      </w:r>
    </w:p>
    <w:p w:rsidR="00400291" w:rsidRPr="00F05A79" w:rsidRDefault="00400291" w:rsidP="00F05A79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 xml:space="preserve">Рек. невропатолога: мидокалм 150 2р\д до 10 дней.  </w:t>
      </w:r>
    </w:p>
    <w:p w:rsidR="00400291" w:rsidRPr="00F05A79" w:rsidRDefault="00400291">
      <w:pPr>
        <w:numPr>
          <w:ilvl w:val="0"/>
          <w:numId w:val="2"/>
        </w:numPr>
        <w:jc w:val="both"/>
        <w:rPr>
          <w:lang w:val="ru-RU"/>
        </w:rPr>
      </w:pPr>
      <w:r w:rsidRPr="00F05A79">
        <w:rPr>
          <w:lang w:val="ru-RU"/>
        </w:rPr>
        <w:t xml:space="preserve">Рек. окулиста: оптикс форте 1т 1р\д  </w:t>
      </w:r>
    </w:p>
    <w:p w:rsidR="00400291" w:rsidRPr="00F05A79" w:rsidRDefault="00400291" w:rsidP="00A9598B">
      <w:pPr>
        <w:ind w:left="435"/>
        <w:jc w:val="both"/>
        <w:rPr>
          <w:lang w:val="ru-RU"/>
        </w:rPr>
      </w:pPr>
    </w:p>
    <w:p w:rsidR="00400291" w:rsidRPr="00F05A79" w:rsidRDefault="00400291">
      <w:pPr>
        <w:jc w:val="both"/>
        <w:rPr>
          <w:b/>
          <w:lang w:val="ru-RU"/>
        </w:rPr>
      </w:pPr>
    </w:p>
    <w:p w:rsidR="00400291" w:rsidRPr="00F05A79" w:rsidRDefault="00400291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F05A79">
        <w:rPr>
          <w:sz w:val="24"/>
          <w:szCs w:val="24"/>
        </w:rPr>
        <w:t xml:space="preserve">Леч. врач  Ермоленко В.А  </w:t>
      </w:r>
    </w:p>
    <w:p w:rsidR="00400291" w:rsidRPr="00F05A79" w:rsidRDefault="00400291" w:rsidP="0045073F">
      <w:pPr>
        <w:jc w:val="both"/>
        <w:rPr>
          <w:lang w:val="ru-RU"/>
        </w:rPr>
      </w:pPr>
      <w:r w:rsidRPr="00F05A79">
        <w:rPr>
          <w:lang w:val="ru-RU"/>
        </w:rPr>
        <w:t>Зав. отд.  Еременко Н.В.</w:t>
      </w:r>
    </w:p>
    <w:p w:rsidR="00400291" w:rsidRPr="00F05A79" w:rsidRDefault="00400291" w:rsidP="00DD028B">
      <w:pPr>
        <w:jc w:val="both"/>
        <w:rPr>
          <w:lang w:val="ru-RU"/>
        </w:rPr>
      </w:pPr>
      <w:r w:rsidRPr="00F05A79">
        <w:rPr>
          <w:lang w:val="ru-RU"/>
        </w:rPr>
        <w:t>Нач. мед. Костина Т.К.</w:t>
      </w:r>
    </w:p>
    <w:sectPr w:rsidR="00400291" w:rsidRPr="00F05A7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291" w:rsidRDefault="00400291" w:rsidP="00080012">
      <w:r>
        <w:separator/>
      </w:r>
    </w:p>
  </w:endnote>
  <w:endnote w:type="continuationSeparator" w:id="1">
    <w:p w:rsidR="00400291" w:rsidRDefault="004002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291" w:rsidRDefault="00400291" w:rsidP="00080012">
      <w:r>
        <w:separator/>
      </w:r>
    </w:p>
  </w:footnote>
  <w:footnote w:type="continuationSeparator" w:id="1">
    <w:p w:rsidR="00400291" w:rsidRDefault="004002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40029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00291" w:rsidRPr="00244DF4" w:rsidRDefault="0040029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00291" w:rsidRPr="00244DF4" w:rsidRDefault="0040029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00291" w:rsidRPr="00244DF4" w:rsidRDefault="0040029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0029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00291" w:rsidRPr="00244DF4" w:rsidRDefault="00400291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00291" w:rsidRPr="00244DF4" w:rsidRDefault="0040029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00291" w:rsidRPr="00244DF4" w:rsidRDefault="0040029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0029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00291" w:rsidRPr="00244DF4" w:rsidRDefault="0040029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00291" w:rsidRPr="00244DF4" w:rsidRDefault="0040029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00291" w:rsidRPr="00244DF4" w:rsidRDefault="0040029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0029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00291" w:rsidRPr="00080012" w:rsidRDefault="00400291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00291" w:rsidRPr="00080012" w:rsidRDefault="00400291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00291" w:rsidRPr="00080012" w:rsidRDefault="00400291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00291" w:rsidRDefault="0040029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C87"/>
    <w:rsid w:val="0003342B"/>
    <w:rsid w:val="00034098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AFC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534A"/>
    <w:rsid w:val="00176597"/>
    <w:rsid w:val="001765B5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A58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1F23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029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B2E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57F76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4C6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27F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1B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67EF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3E47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19DE"/>
    <w:rsid w:val="00B033E4"/>
    <w:rsid w:val="00B063AA"/>
    <w:rsid w:val="00B16629"/>
    <w:rsid w:val="00B25968"/>
    <w:rsid w:val="00B260C0"/>
    <w:rsid w:val="00B26D51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CDC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770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0AEA"/>
    <w:rsid w:val="00EF1913"/>
    <w:rsid w:val="00EF2A86"/>
    <w:rsid w:val="00EF66BA"/>
    <w:rsid w:val="00EF67E8"/>
    <w:rsid w:val="00F054D9"/>
    <w:rsid w:val="00F05A7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6FF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FF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38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2</Pages>
  <Words>772</Words>
  <Characters>4402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2012-08-17T08:39:00Z</cp:lastPrinted>
  <dcterms:created xsi:type="dcterms:W3CDTF">2015-10-20T07:18:00Z</dcterms:created>
  <dcterms:modified xsi:type="dcterms:W3CDTF">2015-10-26T10:20:00Z</dcterms:modified>
</cp:coreProperties>
</file>