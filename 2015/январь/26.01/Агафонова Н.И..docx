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D2" w:rsidRPr="008E4E81" w:rsidRDefault="00C135D2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C135D2" w:rsidRPr="008E4E81" w:rsidRDefault="00C135D2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46</w:t>
      </w:r>
    </w:p>
    <w:p w:rsidR="00C135D2" w:rsidRPr="008E4E81" w:rsidRDefault="00C135D2" w:rsidP="00FC5396">
      <w:pPr>
        <w:pStyle w:val="Heading5"/>
        <w:ind w:left="-567"/>
      </w:pPr>
      <w:r w:rsidRPr="008E4E81">
        <w:t xml:space="preserve">Ф.И.О: </w:t>
      </w:r>
      <w:r>
        <w:t>Агафонова Наталия Ивановна</w:t>
      </w:r>
    </w:p>
    <w:p w:rsidR="00C135D2" w:rsidRPr="008E4E81" w:rsidRDefault="00C135D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72</w:t>
      </w:r>
    </w:p>
    <w:p w:rsidR="00C135D2" w:rsidRPr="008E4E81" w:rsidRDefault="00C135D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Днепрорудный ул. Ленина 5-63</w:t>
      </w:r>
    </w:p>
    <w:p w:rsidR="00C135D2" w:rsidRPr="008E4E81" w:rsidRDefault="00C135D2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C135D2" w:rsidRPr="008E4E81" w:rsidRDefault="00C135D2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14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01.15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26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</w:t>
      </w:r>
      <w:r w:rsidRPr="008E4E81">
        <w:rPr>
          <w:sz w:val="28"/>
          <w:lang w:val="ru-RU"/>
        </w:rPr>
        <w:t>.1</w:t>
      </w:r>
      <w:r>
        <w:rPr>
          <w:sz w:val="28"/>
          <w:lang w:val="ru-RU"/>
        </w:rPr>
        <w:t>5</w:t>
      </w:r>
      <w:r w:rsidRPr="008E4E81">
        <w:rPr>
          <w:sz w:val="28"/>
          <w:lang w:val="ru-RU"/>
        </w:rPr>
        <w:t xml:space="preserve"> в  энд. отд.</w:t>
      </w:r>
    </w:p>
    <w:p w:rsidR="00C135D2" w:rsidRPr="004468E8" w:rsidRDefault="00C135D2" w:rsidP="00902F79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>
        <w:rPr>
          <w:sz w:val="28"/>
          <w:lang w:val="ru-RU"/>
        </w:rPr>
        <w:t xml:space="preserve"> . </w:t>
      </w:r>
      <w:r w:rsidRPr="004468E8">
        <w:rPr>
          <w:sz w:val="28"/>
          <w:lang w:val="ru-RU"/>
        </w:rPr>
        <w:t>Аутоиммунный тиреоидит, без увеличения объема щит. железы</w:t>
      </w:r>
      <w:r w:rsidRPr="002069BB">
        <w:rPr>
          <w:sz w:val="28"/>
          <w:lang w:val="ru-RU"/>
        </w:rPr>
        <w:t>.</w:t>
      </w:r>
      <w:r>
        <w:rPr>
          <w:sz w:val="28"/>
          <w:lang w:val="ru-RU"/>
        </w:rPr>
        <w:t xml:space="preserve"> Гипотиреоз следней тяжести, впервые выявлвеный. Гипотиреоидная энцефалопатия .</w:t>
      </w:r>
      <w:r w:rsidRPr="00660716">
        <w:rPr>
          <w:sz w:val="28"/>
          <w:lang w:val="ru-RU"/>
        </w:rPr>
        <w:t xml:space="preserve"> </w:t>
      </w:r>
      <w:r>
        <w:rPr>
          <w:sz w:val="28"/>
          <w:lang w:val="ru-RU"/>
        </w:rPr>
        <w:t>Ц</w:t>
      </w:r>
      <w:r w:rsidRPr="004468E8">
        <w:rPr>
          <w:sz w:val="28"/>
          <w:lang w:val="ru-RU"/>
        </w:rPr>
        <w:t>ереброастенический с-м</w:t>
      </w:r>
      <w:r>
        <w:rPr>
          <w:sz w:val="28"/>
          <w:lang w:val="ru-RU"/>
        </w:rPr>
        <w:t>.</w:t>
      </w:r>
      <w:r w:rsidRPr="0066071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Мет</w:t>
      </w:r>
      <w:r>
        <w:rPr>
          <w:sz w:val="28"/>
          <w:lang w:val="ru-RU"/>
        </w:rPr>
        <w:t>аболическая кардиомиопатия СН I. Ожирение I</w:t>
      </w:r>
      <w:r w:rsidRPr="004468E8">
        <w:rPr>
          <w:sz w:val="28"/>
          <w:lang w:val="ru-RU"/>
        </w:rPr>
        <w:t xml:space="preserve"> ст. (ИМТ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</w:t>
      </w:r>
      <w:r>
        <w:rPr>
          <w:sz w:val="28"/>
          <w:lang w:val="ru-RU"/>
        </w:rPr>
        <w:t xml:space="preserve"> общую слабость ,утомляемость ,</w:t>
      </w:r>
      <w:r w:rsidRPr="004468E8">
        <w:rPr>
          <w:sz w:val="28"/>
          <w:lang w:val="ru-RU"/>
        </w:rPr>
        <w:t xml:space="preserve"> головные боли, головокружение</w:t>
      </w:r>
      <w:r>
        <w:rPr>
          <w:sz w:val="28"/>
          <w:lang w:val="ru-RU"/>
        </w:rPr>
        <w:t>, снижение</w:t>
      </w:r>
      <w:r w:rsidRPr="00473870">
        <w:rPr>
          <w:sz w:val="28"/>
          <w:lang w:val="ru-RU"/>
        </w:rPr>
        <w:t xml:space="preserve"> </w:t>
      </w:r>
      <w:r>
        <w:rPr>
          <w:sz w:val="28"/>
          <w:lang w:val="ru-RU"/>
        </w:rPr>
        <w:t>АД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90/60 </w:t>
      </w:r>
      <w:r w:rsidRPr="004468E8">
        <w:rPr>
          <w:sz w:val="28"/>
          <w:lang w:val="ru-RU"/>
        </w:rPr>
        <w:t>мм рт.ст.,</w:t>
      </w:r>
      <w:r>
        <w:rPr>
          <w:sz w:val="28"/>
          <w:lang w:val="ru-RU"/>
        </w:rPr>
        <w:t xml:space="preserve"> боли в спине,</w:t>
      </w:r>
      <w:r w:rsidRPr="004468E8">
        <w:rPr>
          <w:sz w:val="28"/>
          <w:lang w:val="ru-RU"/>
        </w:rPr>
        <w:t xml:space="preserve">увеличение веса на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сонливость.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Ухудшение состояния в течении месяца. Обратилась к уч. терапевту, эндокринологу. ,назначены дообследования 26.12.14 ТТГ – 147,7 АТТПО – 2246, назначен </w:t>
      </w:r>
      <w:r>
        <w:rPr>
          <w:sz w:val="28"/>
          <w:lang w:val="en-US"/>
        </w:rPr>
        <w:t>L</w:t>
      </w:r>
      <w:r w:rsidRPr="002069BB">
        <w:rPr>
          <w:sz w:val="28"/>
          <w:lang w:val="ru-RU"/>
        </w:rPr>
        <w:t>-тирокин 25 мкг</w:t>
      </w:r>
      <w:r>
        <w:rPr>
          <w:sz w:val="28"/>
          <w:lang w:val="ru-RU"/>
        </w:rPr>
        <w:t xml:space="preserve"> утром, принимает с 05.01.15. </w:t>
      </w:r>
      <w:r w:rsidRPr="004468E8">
        <w:rPr>
          <w:sz w:val="28"/>
          <w:lang w:val="ru-RU"/>
        </w:rPr>
        <w:t>Госпитализирован</w:t>
      </w:r>
      <w:r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</w:t>
      </w:r>
      <w:r>
        <w:rPr>
          <w:sz w:val="28"/>
          <w:lang w:val="ru-RU"/>
        </w:rPr>
        <w:t>подбора заместительной терапии.</w:t>
      </w:r>
    </w:p>
    <w:p w:rsidR="00C135D2" w:rsidRPr="004468E8" w:rsidRDefault="00C135D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15.01.15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126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мм/час   </w:t>
      </w:r>
    </w:p>
    <w:p w:rsidR="00C135D2" w:rsidRPr="004468E8" w:rsidRDefault="00C135D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44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15.01.15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115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7,47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1,58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1,136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5,39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76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10,4</w:t>
      </w:r>
      <w:r w:rsidRPr="004468E8">
        <w:rPr>
          <w:sz w:val="28"/>
          <w:lang w:val="ru-RU"/>
        </w:rPr>
        <w:t xml:space="preserve">  бил пр </w:t>
      </w:r>
      <w:r>
        <w:rPr>
          <w:sz w:val="28"/>
          <w:lang w:val="ru-RU"/>
        </w:rPr>
        <w:t>2,5</w:t>
      </w:r>
      <w:r w:rsidRPr="004468E8">
        <w:rPr>
          <w:sz w:val="28"/>
          <w:lang w:val="ru-RU"/>
        </w:rPr>
        <w:t>–  тим –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0,24</w:t>
      </w:r>
      <w:r w:rsidRPr="004468E8">
        <w:rPr>
          <w:sz w:val="28"/>
          <w:lang w:val="ru-RU"/>
        </w:rPr>
        <w:t xml:space="preserve">   ммоль/л; </w:t>
      </w:r>
    </w:p>
    <w:p w:rsidR="00C135D2" w:rsidRPr="004468E8" w:rsidRDefault="00C135D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16.01.15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148,0 Са – 2,25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C135D2" w:rsidRPr="004468E8" w:rsidRDefault="00C135D2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15.01.15 </w:t>
      </w:r>
      <w:r w:rsidRPr="004468E8">
        <w:rPr>
          <w:b w:val="0"/>
        </w:rPr>
        <w:t>Общ. ан. мочи уд вес 10</w:t>
      </w:r>
      <w:r>
        <w:rPr>
          <w:b w:val="0"/>
        </w:rPr>
        <w:t>05</w:t>
      </w:r>
      <w:r w:rsidRPr="004468E8">
        <w:rPr>
          <w:b w:val="0"/>
        </w:rPr>
        <w:t xml:space="preserve">  лейк – </w:t>
      </w:r>
      <w:r>
        <w:rPr>
          <w:b w:val="0"/>
        </w:rPr>
        <w:t>2-3</w:t>
      </w:r>
      <w:r w:rsidRPr="004468E8">
        <w:rPr>
          <w:b w:val="0"/>
        </w:rPr>
        <w:t xml:space="preserve">  в п/зр белок – отр  ацетон –отр;  эпит. пл. -</w:t>
      </w:r>
      <w:r>
        <w:rPr>
          <w:b w:val="0"/>
        </w:rPr>
        <w:t>много</w:t>
      </w:r>
      <w:r w:rsidRPr="004468E8">
        <w:rPr>
          <w:b w:val="0"/>
        </w:rPr>
        <w:t xml:space="preserve"> ; эпит. перех. -</w:t>
      </w:r>
      <w:r>
        <w:rPr>
          <w:b w:val="0"/>
        </w:rPr>
        <w:t>у</w:t>
      </w:r>
      <w:r w:rsidRPr="004468E8">
        <w:rPr>
          <w:b w:val="0"/>
        </w:rPr>
        <w:t xml:space="preserve"> 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</w:tblGrid>
      <w:tr w:rsidR="00C135D2" w:rsidRPr="004468E8" w:rsidTr="00B76356">
        <w:tc>
          <w:tcPr>
            <w:tcW w:w="2518" w:type="dxa"/>
          </w:tcPr>
          <w:p w:rsidR="00C135D2" w:rsidRPr="004468E8" w:rsidRDefault="00C135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135D2" w:rsidRPr="004468E8" w:rsidRDefault="00C135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35D2" w:rsidRPr="004468E8" w:rsidRDefault="00C135D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</w:tr>
      <w:tr w:rsidR="00C135D2" w:rsidRPr="004468E8" w:rsidTr="00B76356">
        <w:tc>
          <w:tcPr>
            <w:tcW w:w="2518" w:type="dxa"/>
          </w:tcPr>
          <w:p w:rsidR="00C135D2" w:rsidRPr="004468E8" w:rsidRDefault="00C13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C135D2" w:rsidRPr="004468E8" w:rsidRDefault="00C135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</w:tbl>
    <w:p w:rsidR="00C135D2" w:rsidRPr="004468E8" w:rsidRDefault="00C135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Гипотиреоидная энцефалопатия, цереброастенический с-м.</w:t>
      </w:r>
    </w:p>
    <w:p w:rsidR="00C135D2" w:rsidRPr="004468E8" w:rsidRDefault="00C135D2" w:rsidP="00463AB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15.01.15</w:t>
      </w:r>
      <w:r w:rsidRPr="004468E8">
        <w:rPr>
          <w:sz w:val="28"/>
          <w:u w:val="single"/>
          <w:lang w:val="ru-RU"/>
        </w:rPr>
        <w:t>Окулист</w:t>
      </w:r>
      <w:r w:rsidRPr="002069BB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2069BB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2069BB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1,0 </w:t>
      </w:r>
      <w:r>
        <w:rPr>
          <w:sz w:val="28"/>
          <w:lang w:val="en-US"/>
        </w:rPr>
        <w:t>OS</w:t>
      </w:r>
      <w:r w:rsidRPr="002069BB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Pr="002069BB">
        <w:rPr>
          <w:sz w:val="28"/>
          <w:lang w:val="ru-RU"/>
        </w:rPr>
        <w:t xml:space="preserve">   ; </w:t>
      </w:r>
    </w:p>
    <w:p w:rsidR="00C135D2" w:rsidRPr="004468E8" w:rsidRDefault="00C135D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Оптические среды и глазное дно без особенностей.</w:t>
      </w:r>
    </w:p>
    <w:p w:rsidR="00C135D2" w:rsidRPr="004468E8" w:rsidRDefault="00C135D2" w:rsidP="00463AB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Выраженные изменения миокарда заднее-верхушенчо-боковой стенки  ЛЖ. </w:t>
      </w:r>
      <w:r w:rsidRPr="004468E8">
        <w:rPr>
          <w:sz w:val="28"/>
          <w:lang w:val="ru-RU"/>
        </w:rPr>
        <w:t xml:space="preserve">Гипертрофия левого желудочка. Диффузные изменения миокарда. </w:t>
      </w:r>
    </w:p>
    <w:p w:rsidR="00C135D2" w:rsidRPr="004468E8" w:rsidRDefault="00C135D2" w:rsidP="00463AB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21.01.15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44</w:t>
      </w:r>
      <w:r w:rsidRPr="004468E8">
        <w:rPr>
          <w:sz w:val="28"/>
          <w:lang w:val="ru-RU"/>
        </w:rPr>
        <w:t xml:space="preserve"> уд/мин. Вольтаж сохранен.  Ритм синусовый, </w:t>
      </w:r>
      <w:r>
        <w:rPr>
          <w:sz w:val="28"/>
          <w:lang w:val="ru-RU"/>
        </w:rPr>
        <w:t>брадикардия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вертикальная. </w:t>
      </w:r>
      <w:r>
        <w:rPr>
          <w:sz w:val="28"/>
          <w:lang w:val="ru-RU"/>
        </w:rPr>
        <w:t>Дистрофические</w:t>
      </w:r>
      <w:r w:rsidRPr="004468E8">
        <w:rPr>
          <w:sz w:val="28"/>
          <w:lang w:val="ru-RU"/>
        </w:rPr>
        <w:t xml:space="preserve"> изменения миокарда. </w:t>
      </w:r>
    </w:p>
    <w:p w:rsidR="00C135D2" w:rsidRPr="004468E8" w:rsidRDefault="00C135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кардиомиопатяи СН 1.</w:t>
      </w:r>
    </w:p>
    <w:p w:rsidR="00C135D2" w:rsidRPr="004468E8" w:rsidRDefault="00C135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14.01.15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8,5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C135D2" w:rsidRPr="004468E8" w:rsidRDefault="00C135D2" w:rsidP="00E842D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</w:t>
      </w:r>
      <w:r>
        <w:rPr>
          <w:sz w:val="28"/>
          <w:lang w:val="ru-RU"/>
        </w:rPr>
        <w:t>бугристые</w:t>
      </w:r>
      <w:r w:rsidRPr="004468E8">
        <w:rPr>
          <w:sz w:val="28"/>
          <w:lang w:val="ru-RU"/>
        </w:rPr>
        <w:t xml:space="preserve">. Капсула уплотнена, утолщена. Эхогенность паренхимы снижена. Эхоструктура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однородная, </w:t>
      </w:r>
      <w:r>
        <w:rPr>
          <w:sz w:val="28"/>
          <w:lang w:val="ru-RU"/>
        </w:rPr>
        <w:t xml:space="preserve">прослойки фиброза. 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Закл.: </w:t>
      </w:r>
      <w:r>
        <w:rPr>
          <w:sz w:val="28"/>
          <w:lang w:val="ru-RU"/>
        </w:rPr>
        <w:t>Д</w:t>
      </w:r>
      <w:r w:rsidRPr="004468E8">
        <w:rPr>
          <w:sz w:val="28"/>
          <w:lang w:val="ru-RU"/>
        </w:rPr>
        <w:t xml:space="preserve">иффузные изменения паренхимы. </w:t>
      </w:r>
    </w:p>
    <w:p w:rsidR="00C135D2" w:rsidRPr="00D020C7" w:rsidRDefault="00C135D2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тироксин, кардонат, розарт, рибоксин,  </w:t>
      </w:r>
    </w:p>
    <w:p w:rsidR="00C135D2" w:rsidRPr="004468E8" w:rsidRDefault="00C135D2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АИТ</w:t>
      </w:r>
      <w:r w:rsidRPr="004468E8">
        <w:rPr>
          <w:sz w:val="28"/>
          <w:lang w:val="ru-RU"/>
        </w:rPr>
        <w:t xml:space="preserve"> компенсирован, уменьшились боли в н/к. АД  мм рт. ст. </w:t>
      </w:r>
    </w:p>
    <w:p w:rsidR="00C135D2" w:rsidRPr="004F6116" w:rsidRDefault="00C135D2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C135D2" w:rsidRPr="004F6116" w:rsidRDefault="00C135D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135D2" w:rsidRPr="004F6116" w:rsidRDefault="00C135D2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кардиомагнил 75мг 1т. веч.,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C135D2" w:rsidRPr="004F6116" w:rsidRDefault="00C135D2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C135D2" w:rsidRPr="004F6116" w:rsidRDefault="00C135D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C135D2" w:rsidRPr="004F6116" w:rsidRDefault="00C135D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C135D2" w:rsidRPr="004F6116" w:rsidRDefault="00C135D2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C135D2" w:rsidRPr="00E9696F" w:rsidRDefault="00C135D2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 xml:space="preserve">,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C135D2" w:rsidRPr="004F6116" w:rsidRDefault="00C135D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C135D2" w:rsidRPr="004F6116" w:rsidRDefault="00C135D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 квинакс 2к.*3р/д. в ОИ, окювайт лютеин форте 1т.*1р/д., дицинон 1т. 3р/д., вазонит 1т.*2р/д., офтан катахром 2к. *3р/д, эмоксипин 2к. *3р/д. в ОИ, тауфон 2к.*3р/д. в ОИ, трайкор 1т 1р/д,,</w:t>
      </w:r>
      <w:r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C135D2" w:rsidRPr="004F6116" w:rsidRDefault="00C135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234</w:t>
      </w:r>
      <w:r>
        <w:rPr>
          <w:lang w:val="ru-RU"/>
        </w:rPr>
        <w:t>6</w:t>
      </w:r>
      <w:r w:rsidRPr="004F6116">
        <w:rPr>
          <w:lang w:val="ru-RU"/>
        </w:rPr>
        <w:t xml:space="preserve">     с  .</w:t>
      </w:r>
      <w:r>
        <w:rPr>
          <w:lang w:val="ru-RU"/>
        </w:rPr>
        <w:t>01.15</w:t>
      </w:r>
      <w:r w:rsidRPr="004F6116">
        <w:rPr>
          <w:lang w:val="ru-RU"/>
        </w:rPr>
        <w:t xml:space="preserve"> по  .</w:t>
      </w:r>
      <w:r>
        <w:rPr>
          <w:lang w:val="ru-RU"/>
        </w:rPr>
        <w:t>01.15</w:t>
      </w:r>
      <w:r w:rsidRPr="004F6116">
        <w:rPr>
          <w:lang w:val="ru-RU"/>
        </w:rPr>
        <w:t>. К труду  .</w:t>
      </w:r>
      <w:r>
        <w:rPr>
          <w:lang w:val="ru-RU"/>
        </w:rPr>
        <w:t>01.15</w:t>
      </w:r>
      <w:r w:rsidRPr="004F6116">
        <w:rPr>
          <w:lang w:val="ru-RU"/>
        </w:rPr>
        <w:t xml:space="preserve">. </w:t>
      </w:r>
    </w:p>
    <w:p w:rsidR="00C135D2" w:rsidRPr="004F6116" w:rsidRDefault="00C135D2" w:rsidP="00A9598B">
      <w:pPr>
        <w:ind w:left="435"/>
        <w:jc w:val="both"/>
        <w:rPr>
          <w:lang w:val="ru-RU"/>
        </w:rPr>
      </w:pPr>
    </w:p>
    <w:p w:rsidR="00C135D2" w:rsidRPr="004F6116" w:rsidRDefault="00C135D2">
      <w:pPr>
        <w:jc w:val="both"/>
        <w:rPr>
          <w:b/>
          <w:lang w:val="ru-RU"/>
        </w:rPr>
      </w:pPr>
    </w:p>
    <w:p w:rsidR="00C135D2" w:rsidRPr="004F6116" w:rsidRDefault="00C135D2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C135D2" w:rsidRDefault="00C135D2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C135D2" w:rsidRDefault="00C135D2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C135D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5D2" w:rsidRDefault="00C135D2" w:rsidP="00080012">
      <w:r>
        <w:separator/>
      </w:r>
    </w:p>
  </w:endnote>
  <w:endnote w:type="continuationSeparator" w:id="1">
    <w:p w:rsidR="00C135D2" w:rsidRDefault="00C135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5D2" w:rsidRDefault="00C135D2" w:rsidP="00080012">
      <w:r>
        <w:separator/>
      </w:r>
    </w:p>
  </w:footnote>
  <w:footnote w:type="continuationSeparator" w:id="1">
    <w:p w:rsidR="00C135D2" w:rsidRDefault="00C135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135D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135D2" w:rsidRPr="00244DF4" w:rsidRDefault="00C135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135D2" w:rsidRPr="00244DF4" w:rsidRDefault="00C135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135D2" w:rsidRPr="00244DF4" w:rsidRDefault="00C135D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135D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135D2" w:rsidRPr="00244DF4" w:rsidRDefault="00C135D2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35D2" w:rsidRPr="00244DF4" w:rsidRDefault="00C135D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35D2" w:rsidRPr="00244DF4" w:rsidRDefault="00C135D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135D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135D2" w:rsidRPr="00244DF4" w:rsidRDefault="00C135D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135D2" w:rsidRPr="00244DF4" w:rsidRDefault="00C135D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135D2" w:rsidRPr="00244DF4" w:rsidRDefault="00C135D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135D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135D2" w:rsidRPr="00080012" w:rsidRDefault="00C135D2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135D2" w:rsidRPr="00080012" w:rsidRDefault="00C135D2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135D2" w:rsidRPr="00080012" w:rsidRDefault="00C135D2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135D2" w:rsidRDefault="00C135D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856"/>
    <w:rsid w:val="00062453"/>
    <w:rsid w:val="00066757"/>
    <w:rsid w:val="00070D41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9BB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0434"/>
    <w:rsid w:val="00434453"/>
    <w:rsid w:val="00444BAB"/>
    <w:rsid w:val="004468E8"/>
    <w:rsid w:val="00447E50"/>
    <w:rsid w:val="004529B5"/>
    <w:rsid w:val="0045564C"/>
    <w:rsid w:val="00463AB8"/>
    <w:rsid w:val="00471B75"/>
    <w:rsid w:val="0047387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96A"/>
    <w:rsid w:val="004C5536"/>
    <w:rsid w:val="004C6E05"/>
    <w:rsid w:val="004C73BB"/>
    <w:rsid w:val="004D1246"/>
    <w:rsid w:val="004D39FC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0716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60E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670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2F79"/>
    <w:rsid w:val="00912B9C"/>
    <w:rsid w:val="00914E6C"/>
    <w:rsid w:val="00923621"/>
    <w:rsid w:val="009331D7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35D2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20C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CD3"/>
    <w:rsid w:val="00E75308"/>
    <w:rsid w:val="00E817E2"/>
    <w:rsid w:val="00E842D7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35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71140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40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04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2</Pages>
  <Words>638</Words>
  <Characters>3638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2015-01-26T07:13:00Z</dcterms:created>
  <dcterms:modified xsi:type="dcterms:W3CDTF">2015-01-26T07:57:00Z</dcterms:modified>
</cp:coreProperties>
</file>