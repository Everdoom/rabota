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486" w:rsidRPr="003B53B1" w:rsidRDefault="002E2486" w:rsidP="00FC5396">
      <w:pPr>
        <w:pStyle w:val="Heading4"/>
        <w:ind w:left="-567" w:right="-58"/>
        <w:rPr>
          <w:b w:val="0"/>
          <w:sz w:val="24"/>
          <w:szCs w:val="24"/>
        </w:rPr>
      </w:pPr>
      <w:r w:rsidRPr="003B53B1">
        <w:rPr>
          <w:b w:val="0"/>
          <w:sz w:val="24"/>
          <w:szCs w:val="24"/>
        </w:rPr>
        <w:t>Выписной эпикриз</w:t>
      </w:r>
    </w:p>
    <w:p w:rsidR="002E2486" w:rsidRPr="003B53B1" w:rsidRDefault="002E2486" w:rsidP="00FC5396">
      <w:pPr>
        <w:pStyle w:val="Heading4"/>
        <w:ind w:left="-567"/>
        <w:rPr>
          <w:b w:val="0"/>
          <w:sz w:val="24"/>
          <w:szCs w:val="24"/>
        </w:rPr>
      </w:pPr>
      <w:r w:rsidRPr="003B53B1">
        <w:rPr>
          <w:b w:val="0"/>
          <w:sz w:val="24"/>
          <w:szCs w:val="24"/>
        </w:rPr>
        <w:t>Из истории болезни № 45</w:t>
      </w:r>
    </w:p>
    <w:p w:rsidR="002E2486" w:rsidRPr="003B53B1" w:rsidRDefault="002E2486" w:rsidP="00FC5396">
      <w:pPr>
        <w:pStyle w:val="Heading5"/>
        <w:ind w:left="-567"/>
        <w:rPr>
          <w:sz w:val="24"/>
          <w:szCs w:val="24"/>
        </w:rPr>
      </w:pPr>
      <w:r w:rsidRPr="003B53B1">
        <w:rPr>
          <w:sz w:val="24"/>
          <w:szCs w:val="24"/>
        </w:rPr>
        <w:t>Ф.И.О: Сосницкая Вера Даниловна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lang w:val="ru-RU"/>
        </w:rPr>
        <w:t>Год рождения: 1945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lang w:val="ru-RU"/>
        </w:rPr>
        <w:t>Место жительства: Новониколаевский р-н, с. Шевченковское, ул Садовая 45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lang w:val="ru-RU"/>
        </w:rPr>
        <w:t>Место работы: пенсионер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lang w:val="ru-RU"/>
        </w:rPr>
        <w:t>Находился на лечении с   14.01.15 по   26.01.15 в  энд. отд.</w:t>
      </w:r>
    </w:p>
    <w:p w:rsidR="002E2486" w:rsidRPr="003B53B1" w:rsidRDefault="002E2486" w:rsidP="00733C65">
      <w:pPr>
        <w:ind w:left="-567"/>
        <w:jc w:val="both"/>
        <w:rPr>
          <w:lang w:val="ru-RU"/>
        </w:rPr>
      </w:pPr>
      <w:r w:rsidRPr="003B53B1">
        <w:rPr>
          <w:u w:val="single"/>
          <w:lang w:val="ru-RU"/>
        </w:rPr>
        <w:t>Диагноз:</w:t>
      </w:r>
      <w:r w:rsidRPr="003B53B1">
        <w:rPr>
          <w:lang w:val="ru-RU"/>
        </w:rPr>
        <w:t xml:space="preserve">  Сахарный диабет, тип 2, вторичноинсулинзависимый, тяжелая форма, декомпенсация. Пролиферативная  диабетическая ретинопатия ОИ. Незрелая катаракта ОД. ХБП II ст. Диабетическая нефропатия IV ст. Инфекция мочевыводящих путей. Хроническая дистальная диабетическая полинейропатия н/к , сенсомоторная форма. ЦА II. ДЭП II-Ш ст.,когнитивный дефицит.Вестибуло-атактический синдром. Диаб. ангиопатия артерий н/к. ИБС, диффузный кардиосклероз, СН II А ф.кл. II. Гипертоническая болезнь II стадии III степени. Гипертензивное сердце. Риск 4. Ожирение Iст. (ИМТ 34кг/м</w:t>
      </w:r>
      <w:r w:rsidRPr="003B53B1">
        <w:rPr>
          <w:vertAlign w:val="superscript"/>
          <w:lang w:val="ru-RU"/>
        </w:rPr>
        <w:t>2</w:t>
      </w:r>
      <w:r w:rsidRPr="003B53B1">
        <w:rPr>
          <w:lang w:val="ru-RU"/>
        </w:rPr>
        <w:t>) алим.-конституционального генеза, стабильное течение.  Аутоиммунный тиреоидит,  гипертрофическая форма.Многоузловой зоб Iст.Узлы перешейка и левой доли .Эутиреоз.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u w:val="single"/>
          <w:lang w:val="ru-RU"/>
        </w:rPr>
        <w:t xml:space="preserve">Жалобы при поступлении </w:t>
      </w:r>
      <w:r w:rsidRPr="003B53B1">
        <w:rPr>
          <w:lang w:val="ru-RU"/>
        </w:rPr>
        <w:t xml:space="preserve">на сухость во рту, жажду, полиурию, увеличение веса на 10 кг за год, ухудшение зрения,  боли  в н/к, судороги, онемение ног, повышение АД макс. до 180/100 мм рт.ст., головные боли, головокружение, боли в прекардиальной области, 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u w:val="single"/>
          <w:lang w:val="ru-RU"/>
        </w:rPr>
        <w:t>Краткий анамнез</w:t>
      </w:r>
      <w:r w:rsidRPr="003B53B1">
        <w:rPr>
          <w:lang w:val="ru-RU"/>
        </w:rPr>
        <w:t xml:space="preserve">: СД выявлен в 2009г. Комы отрицает. С начала заболевания ССП. </w:t>
      </w:r>
    </w:p>
    <w:p w:rsidR="002E2486" w:rsidRPr="003B53B1" w:rsidRDefault="002E2486" w:rsidP="00D31CAB">
      <w:pPr>
        <w:ind w:left="-567"/>
        <w:jc w:val="both"/>
        <w:rPr>
          <w:lang w:val="ru-RU"/>
        </w:rPr>
      </w:pPr>
      <w:r w:rsidRPr="003B53B1">
        <w:rPr>
          <w:lang w:val="ru-RU"/>
        </w:rPr>
        <w:t>В наст. время принимает:  Фармасулин НNР п/з- 14ед., п/у-6 ед., амарил 4 мг утром.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lang w:val="ru-RU"/>
        </w:rPr>
        <w:t>Гликемия –4-11 ммоль/л. Последнее стац. лечение  в 2012г. Боли в н/к в течение года. Повышение АД в течение 5 лет. Из гипотензивных принимает метапролол 1р/д. Узловой зоб с 2011 СВт4 – 31,1 ТТГ – 0,9 АТТГ – 112,6 АТПО – 611,8. Госпитализирован  в обл. энд. диспансер для коррекции инсулинотерапии,  лечения хр. осложнений СД.</w:t>
      </w:r>
    </w:p>
    <w:p w:rsidR="002E2486" w:rsidRPr="003B53B1" w:rsidRDefault="002E2486" w:rsidP="00FC5396">
      <w:pPr>
        <w:ind w:left="-567"/>
        <w:jc w:val="both"/>
        <w:rPr>
          <w:u w:val="single"/>
          <w:lang w:val="ru-RU"/>
        </w:rPr>
      </w:pPr>
      <w:r w:rsidRPr="003B53B1">
        <w:rPr>
          <w:u w:val="single"/>
          <w:lang w:val="ru-RU"/>
        </w:rPr>
        <w:t>Данные лабораторных исследований.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lang w:val="ru-RU"/>
        </w:rPr>
        <w:t xml:space="preserve">15.01.15 Общ. ан. крови Нв – 116 г/л  эритр –3,7  лейк –4,6  СОЭ –22  мм/час   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lang w:val="ru-RU"/>
        </w:rPr>
        <w:t xml:space="preserve">э- 2%    п-0 %   с-57 %   л- 36 %   м- 5%  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lang w:val="ru-RU"/>
        </w:rPr>
        <w:t xml:space="preserve">15.01.15 Биохимия: СКФ –87 мл./мин., хол –6,46 тригл -1,42 ХСЛПВП -1,52 ХСЛПНП 4,29- Катер -3,3 мочевина –6,0  креатинин – 80  бил общ –11,8  бил пр 2,8  тим – 1,6 АСТ –0,29   АЛТ – 0,14  ммоль/л; 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lang w:val="ru-RU"/>
        </w:rPr>
        <w:t>15.01.1 5ТТГ –0,6   (0,3-4,0) Мме/л</w:t>
      </w:r>
    </w:p>
    <w:p w:rsidR="002E2486" w:rsidRPr="003B53B1" w:rsidRDefault="002E2486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3B53B1">
        <w:rPr>
          <w:b w:val="0"/>
          <w:sz w:val="24"/>
          <w:szCs w:val="24"/>
        </w:rPr>
        <w:t>15.01.15 Общ. ан. мочи уд вес 10  лейк –3-5   в п/зр белок – 0,127  ацетон –отр;  эпит. пл. - ед; эпит. перех. -  в п/зр</w:t>
      </w:r>
    </w:p>
    <w:p w:rsidR="002E2486" w:rsidRPr="003B53B1" w:rsidRDefault="002E2486" w:rsidP="00FC5396">
      <w:pPr>
        <w:ind w:left="-567"/>
        <w:rPr>
          <w:lang w:val="ru-RU"/>
        </w:rPr>
      </w:pPr>
      <w:r w:rsidRPr="003B53B1">
        <w:rPr>
          <w:lang w:val="ru-RU"/>
        </w:rPr>
        <w:t>21.01.15 Анализ мочи по Нечипоренко лейк -34500  эритр -250  белок – 0,236</w:t>
      </w:r>
    </w:p>
    <w:p w:rsidR="002E2486" w:rsidRPr="003B53B1" w:rsidRDefault="002E2486" w:rsidP="00FC5396">
      <w:pPr>
        <w:ind w:left="-567"/>
        <w:rPr>
          <w:lang w:val="ru-RU"/>
        </w:rPr>
      </w:pPr>
      <w:r w:rsidRPr="003B53B1">
        <w:rPr>
          <w:lang w:val="ru-RU"/>
        </w:rPr>
        <w:t>19.01.15 Суточная глюкозурия –отр    Суточная протеинурия –  0,080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2E2486" w:rsidRPr="003B53B1" w:rsidTr="00B76356">
        <w:tc>
          <w:tcPr>
            <w:tcW w:w="2518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 xml:space="preserve">Гликемический </w:t>
            </w:r>
          </w:p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20.00</w:t>
            </w:r>
          </w:p>
        </w:tc>
      </w:tr>
      <w:tr w:rsidR="002E2486" w:rsidRPr="003B53B1" w:rsidTr="00B76356">
        <w:tc>
          <w:tcPr>
            <w:tcW w:w="2518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6,7</w:t>
            </w:r>
          </w:p>
        </w:tc>
      </w:tr>
      <w:tr w:rsidR="002E2486" w:rsidRPr="003B53B1" w:rsidTr="00B76356">
        <w:tc>
          <w:tcPr>
            <w:tcW w:w="2518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7,0</w:t>
            </w:r>
          </w:p>
        </w:tc>
      </w:tr>
      <w:tr w:rsidR="002E2486" w:rsidRPr="003B53B1" w:rsidTr="00B76356">
        <w:tc>
          <w:tcPr>
            <w:tcW w:w="2518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2E2486" w:rsidRPr="003B53B1" w:rsidRDefault="002E2486" w:rsidP="00F92E3A">
            <w:pPr>
              <w:rPr>
                <w:lang w:val="ru-RU"/>
              </w:rPr>
            </w:pPr>
            <w:r w:rsidRPr="003B53B1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2E2486" w:rsidRPr="003B53B1" w:rsidRDefault="002E2486" w:rsidP="00F92E3A">
            <w:pPr>
              <w:rPr>
                <w:lang w:val="ru-RU"/>
              </w:rPr>
            </w:pPr>
            <w:r w:rsidRPr="003B53B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E2486" w:rsidRPr="003B53B1" w:rsidRDefault="002E2486" w:rsidP="00F92E3A">
            <w:pPr>
              <w:rPr>
                <w:lang w:val="ru-RU"/>
              </w:rPr>
            </w:pPr>
            <w:r w:rsidRPr="003B53B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E2486" w:rsidRPr="003B53B1" w:rsidRDefault="002E2486" w:rsidP="00F92E3A">
            <w:pPr>
              <w:rPr>
                <w:lang w:val="ru-RU"/>
              </w:rPr>
            </w:pPr>
            <w:r w:rsidRPr="003B53B1">
              <w:rPr>
                <w:lang w:val="ru-RU"/>
              </w:rPr>
              <w:t>7,2</w:t>
            </w:r>
          </w:p>
        </w:tc>
      </w:tr>
      <w:tr w:rsidR="002E2486" w:rsidRPr="003B53B1" w:rsidTr="00B76356">
        <w:tc>
          <w:tcPr>
            <w:tcW w:w="2518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</w:p>
        </w:tc>
      </w:tr>
      <w:tr w:rsidR="002E2486" w:rsidRPr="003B53B1" w:rsidTr="00B76356">
        <w:tc>
          <w:tcPr>
            <w:tcW w:w="2518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9,5</w:t>
            </w:r>
          </w:p>
        </w:tc>
      </w:tr>
      <w:tr w:rsidR="002E2486" w:rsidRPr="003B53B1" w:rsidTr="00B76356">
        <w:tc>
          <w:tcPr>
            <w:tcW w:w="2518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</w:p>
        </w:tc>
      </w:tr>
      <w:tr w:rsidR="002E2486" w:rsidRPr="003B53B1" w:rsidTr="00B76356">
        <w:tc>
          <w:tcPr>
            <w:tcW w:w="2518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  <w:r w:rsidRPr="003B53B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E2486" w:rsidRPr="003B53B1" w:rsidRDefault="002E2486" w:rsidP="00B76356">
            <w:pPr>
              <w:rPr>
                <w:lang w:val="ru-RU"/>
              </w:rPr>
            </w:pPr>
          </w:p>
        </w:tc>
      </w:tr>
    </w:tbl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u w:val="single"/>
          <w:lang w:val="ru-RU"/>
        </w:rPr>
        <w:t>15.01.15Невропатолог</w:t>
      </w:r>
      <w:r w:rsidRPr="003B53B1">
        <w:rPr>
          <w:lang w:val="ru-RU"/>
        </w:rPr>
        <w:t>: ЦА II. ДЭП II-Ш ст.,когнитивный дефицит.Вестибуло-атактический синдром Хроническая дистальная диабетическая полинейропатия н/к , сенсомоторная форма.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u w:val="single"/>
          <w:lang w:val="ru-RU"/>
        </w:rPr>
        <w:t>Окулист</w:t>
      </w:r>
      <w:r w:rsidRPr="003B53B1">
        <w:rPr>
          <w:lang w:val="ru-RU"/>
        </w:rPr>
        <w:t xml:space="preserve">: </w:t>
      </w:r>
      <w:r w:rsidRPr="003B53B1">
        <w:rPr>
          <w:lang w:val="en-US"/>
        </w:rPr>
        <w:t>VIS</w:t>
      </w:r>
      <w:r w:rsidRPr="003B53B1">
        <w:rPr>
          <w:lang w:val="ru-RU"/>
        </w:rPr>
        <w:t xml:space="preserve"> </w:t>
      </w:r>
      <w:r w:rsidRPr="003B53B1">
        <w:rPr>
          <w:lang w:val="en-US"/>
        </w:rPr>
        <w:t>OD</w:t>
      </w:r>
      <w:r w:rsidRPr="003B53B1">
        <w:rPr>
          <w:lang w:val="ru-RU"/>
        </w:rPr>
        <w:t xml:space="preserve">=0,01 н/к   </w:t>
      </w:r>
      <w:r w:rsidRPr="003B53B1">
        <w:rPr>
          <w:lang w:val="en-US"/>
        </w:rPr>
        <w:t>OS</w:t>
      </w:r>
      <w:r w:rsidRPr="003B53B1">
        <w:rPr>
          <w:lang w:val="ru-RU"/>
        </w:rPr>
        <w:t xml:space="preserve">= ,01 н/к   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lang w:val="ru-RU"/>
        </w:rPr>
        <w:t xml:space="preserve">Помутнения в хрусталиках ОД. Артифакия OS. Множественные микроаневризмы, экссудативные очаги. Артерии сужены, склерозированы.  Салюс I-II.  Аномалии венозных сосудов (извитость, колебания калибра). Д-з: Артифакия OS.. Незрелая катаракта ОД. Пролиферативная  диабетическая  ретинопатия ОИ. 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u w:val="single"/>
          <w:lang w:val="ru-RU"/>
        </w:rPr>
        <w:t>19.01.15ЭКГ</w:t>
      </w:r>
      <w:r w:rsidRPr="003B53B1">
        <w:rPr>
          <w:lang w:val="ru-RU"/>
        </w:rPr>
        <w:t xml:space="preserve">: ЧСС -75 уд/мин. Вольтаж снижен.  Ритм синусовый. Эл. ось отклонена влево. Позиция промежуточная. Гипертрофия левого желудочка. Диффузные изменения миокарда. 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u w:val="single"/>
          <w:lang w:val="ru-RU"/>
        </w:rPr>
        <w:t>15.01.15Кардиолог</w:t>
      </w:r>
      <w:r w:rsidRPr="003B53B1">
        <w:rPr>
          <w:lang w:val="ru-RU"/>
        </w:rPr>
        <w:t>: ИБС, диффузный кардиосклероз, СН II А ф.кл. II. Гипертоническая болезнь II стадии III степени. Гипертензивное сердце. Риск 4.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u w:val="single"/>
          <w:lang w:val="ru-RU"/>
        </w:rPr>
        <w:t>15.01.15Ангиохирург</w:t>
      </w:r>
      <w:r w:rsidRPr="003B53B1">
        <w:rPr>
          <w:lang w:val="ru-RU"/>
        </w:rPr>
        <w:t>: Диаб. ангиопатия артерий н/к.</w:t>
      </w:r>
    </w:p>
    <w:p w:rsidR="002E2486" w:rsidRPr="003B53B1" w:rsidRDefault="002E2486" w:rsidP="00FC5396">
      <w:pPr>
        <w:ind w:left="-567"/>
        <w:jc w:val="both"/>
        <w:rPr>
          <w:u w:val="single"/>
          <w:lang w:val="ru-RU"/>
        </w:rPr>
      </w:pPr>
      <w:r w:rsidRPr="003B53B1">
        <w:rPr>
          <w:u w:val="single"/>
          <w:lang w:val="ru-RU"/>
        </w:rPr>
        <w:t>15.01.15РВГ:</w:t>
      </w:r>
      <w:r w:rsidRPr="003B53B1">
        <w:rPr>
          <w:lang w:val="ru-RU"/>
        </w:rPr>
        <w:t xml:space="preserve"> Нарушение кровообращения I ст. с обеих сторон, тонус сосудов N. 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u w:val="single"/>
          <w:lang w:val="ru-RU"/>
        </w:rPr>
        <w:t>14.01.15УЗИ щит. железы</w:t>
      </w:r>
      <w:r w:rsidRPr="003B53B1">
        <w:rPr>
          <w:lang w:val="ru-RU"/>
        </w:rPr>
        <w:t>: Пр д. V = 5,6 см</w:t>
      </w:r>
      <w:r w:rsidRPr="003B53B1">
        <w:rPr>
          <w:vertAlign w:val="superscript"/>
          <w:lang w:val="ru-RU"/>
        </w:rPr>
        <w:t>3</w:t>
      </w:r>
      <w:r w:rsidRPr="003B53B1">
        <w:rPr>
          <w:lang w:val="ru-RU"/>
        </w:rPr>
        <w:t>; лев. д. V =17,4  см</w:t>
      </w:r>
      <w:r w:rsidRPr="003B53B1">
        <w:rPr>
          <w:vertAlign w:val="superscript"/>
          <w:lang w:val="ru-RU"/>
        </w:rPr>
        <w:t>3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lang w:val="ru-RU"/>
        </w:rPr>
        <w:t>Щит. железа увеличена, контуры неровные. Эхогенность паренхимы снижена. Эхоструктура крупнозернистая, справа однородная. В лев доле в с/3 изоэхогеннй узел с гидрофильным ободком 3,06*2,45. У перешейка контура пр доле гиперэхогенный узел 1,16 * 0,8 см. В перешейке слева такой же узел 1,65*1,3см В н/3 левой доле изоэхогенный с гидрофильным ободком 1,8*1,3, рядом с кальцинированной стенкой 1,0*0,8 см. Регионарные л/узлы  не визуализируются. Закл.: Незначительные диффузные изменения паренхимы. Узлы перешейка и левой доли.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r w:rsidRPr="003B53B1">
        <w:rPr>
          <w:u w:val="single"/>
          <w:lang w:val="ru-RU"/>
        </w:rPr>
        <w:t>Лечение:</w:t>
      </w:r>
      <w:r w:rsidRPr="003B53B1">
        <w:rPr>
          <w:lang w:val="ru-RU"/>
        </w:rPr>
        <w:t xml:space="preserve"> офлоксин, трифас, Фармасулин НNР, амарил, атенолол, предуктал MR, аспекард, карведилол, амлодипин, витаксон, нуклео ЦМФ, актовегин.</w:t>
      </w:r>
    </w:p>
    <w:p w:rsidR="002E2486" w:rsidRPr="003B53B1" w:rsidRDefault="002E248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B53B1">
        <w:rPr>
          <w:u w:val="single"/>
          <w:lang w:val="ru-RU"/>
        </w:rPr>
        <w:t>Состояние больного при выписке</w:t>
      </w:r>
      <w:r w:rsidRPr="003B53B1">
        <w:rPr>
          <w:lang w:val="ru-RU"/>
        </w:rPr>
        <w:t xml:space="preserve">: СД компенсирован, уменьшились боли в н/к. АД130/90  мм рт. ст. </w:t>
      </w:r>
    </w:p>
    <w:p w:rsidR="002E2486" w:rsidRPr="003B53B1" w:rsidRDefault="002E2486">
      <w:pPr>
        <w:jc w:val="both"/>
        <w:rPr>
          <w:u w:val="single"/>
          <w:lang w:val="ru-RU"/>
        </w:rPr>
      </w:pPr>
      <w:r w:rsidRPr="003B53B1">
        <w:rPr>
          <w:u w:val="single"/>
          <w:lang w:val="ru-RU"/>
        </w:rPr>
        <w:t xml:space="preserve">Рекомендовано </w:t>
      </w:r>
      <w:r w:rsidRPr="003B53B1">
        <w:rPr>
          <w:lang w:val="ru-RU"/>
        </w:rPr>
        <w:t>:</w:t>
      </w:r>
    </w:p>
    <w:p w:rsidR="002E2486" w:rsidRPr="003B53B1" w:rsidRDefault="002E2486">
      <w:pPr>
        <w:numPr>
          <w:ilvl w:val="0"/>
          <w:numId w:val="2"/>
        </w:numPr>
        <w:jc w:val="both"/>
        <w:rPr>
          <w:lang w:val="ru-RU"/>
        </w:rPr>
      </w:pPr>
      <w:r w:rsidRPr="003B53B1">
        <w:rPr>
          <w:lang w:val="ru-RU"/>
        </w:rPr>
        <w:t>«Д» наблюдение эндокринолога, уч. терапевта,кардиолога  по м\жит.</w:t>
      </w:r>
    </w:p>
    <w:p w:rsidR="002E2486" w:rsidRPr="003B53B1" w:rsidRDefault="002E2486">
      <w:pPr>
        <w:numPr>
          <w:ilvl w:val="0"/>
          <w:numId w:val="2"/>
        </w:numPr>
        <w:jc w:val="both"/>
        <w:rPr>
          <w:lang w:val="ru-RU"/>
        </w:rPr>
      </w:pPr>
      <w:r w:rsidRPr="003B53B1">
        <w:rPr>
          <w:lang w:val="ru-RU"/>
        </w:rPr>
        <w:t>Диета № 9,  ограничение животного белка в сут. рационе, гипохолестеринемическая диета.</w:t>
      </w:r>
    </w:p>
    <w:p w:rsidR="002E2486" w:rsidRPr="003B53B1" w:rsidRDefault="002E2486">
      <w:pPr>
        <w:numPr>
          <w:ilvl w:val="0"/>
          <w:numId w:val="2"/>
        </w:numPr>
        <w:jc w:val="both"/>
        <w:rPr>
          <w:lang w:val="ru-RU"/>
        </w:rPr>
      </w:pPr>
      <w:r w:rsidRPr="003B53B1">
        <w:rPr>
          <w:lang w:val="ru-RU"/>
        </w:rPr>
        <w:t>Инсулинотерапия:   Фармасулин НNР п/з-24 ед. п/уж - 6ед.</w:t>
      </w:r>
    </w:p>
    <w:p w:rsidR="002E2486" w:rsidRPr="003B53B1" w:rsidRDefault="002E2486">
      <w:pPr>
        <w:numPr>
          <w:ilvl w:val="0"/>
          <w:numId w:val="2"/>
        </w:numPr>
        <w:jc w:val="both"/>
        <w:rPr>
          <w:lang w:val="ru-RU"/>
        </w:rPr>
      </w:pPr>
      <w:r w:rsidRPr="003B53B1">
        <w:rPr>
          <w:lang w:val="ru-RU"/>
        </w:rPr>
        <w:t>Контроль глик. гемоглобина 1 раз в 6 мес., протеинурии  1р. в 3мес.</w:t>
      </w:r>
    </w:p>
    <w:p w:rsidR="002E2486" w:rsidRPr="003B53B1" w:rsidRDefault="002E2486">
      <w:pPr>
        <w:numPr>
          <w:ilvl w:val="0"/>
          <w:numId w:val="2"/>
        </w:numPr>
        <w:jc w:val="both"/>
        <w:rPr>
          <w:lang w:val="ru-RU"/>
        </w:rPr>
      </w:pPr>
      <w:r w:rsidRPr="003B53B1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2E2486" w:rsidRPr="003B53B1" w:rsidRDefault="002E2486">
      <w:pPr>
        <w:numPr>
          <w:ilvl w:val="0"/>
          <w:numId w:val="2"/>
        </w:numPr>
        <w:jc w:val="both"/>
        <w:rPr>
          <w:lang w:val="ru-RU"/>
        </w:rPr>
      </w:pPr>
      <w:r w:rsidRPr="003B53B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2E2486" w:rsidRPr="003B53B1" w:rsidRDefault="002E2486" w:rsidP="00836E0A">
      <w:pPr>
        <w:numPr>
          <w:ilvl w:val="0"/>
          <w:numId w:val="2"/>
        </w:numPr>
        <w:jc w:val="both"/>
        <w:rPr>
          <w:lang w:val="ru-RU"/>
        </w:rPr>
      </w:pPr>
      <w:r w:rsidRPr="003B53B1">
        <w:rPr>
          <w:lang w:val="ru-RU"/>
        </w:rPr>
        <w:t xml:space="preserve">Рек. кардиолога: лоспирин 75 мг *1р/д., карведилол 25мг утр.,  предуктал МR 1т. *2р/д.  1 мес., амлодипин 10 мг веч,трифас 10 мг утр Контроль АД, ЭКГ. </w:t>
      </w:r>
    </w:p>
    <w:p w:rsidR="002E2486" w:rsidRPr="003B53B1" w:rsidRDefault="002E2486">
      <w:pPr>
        <w:numPr>
          <w:ilvl w:val="0"/>
          <w:numId w:val="2"/>
        </w:numPr>
        <w:jc w:val="both"/>
        <w:rPr>
          <w:lang w:val="ru-RU"/>
        </w:rPr>
      </w:pPr>
      <w:r w:rsidRPr="003B53B1">
        <w:rPr>
          <w:lang w:val="ru-RU"/>
        </w:rPr>
        <w:t xml:space="preserve">Эналаприл 2,5 мг утром, Контр. АД. </w:t>
      </w:r>
    </w:p>
    <w:p w:rsidR="002E2486" w:rsidRPr="003B53B1" w:rsidRDefault="002E2486" w:rsidP="00503C44">
      <w:pPr>
        <w:numPr>
          <w:ilvl w:val="0"/>
          <w:numId w:val="2"/>
        </w:numPr>
        <w:jc w:val="both"/>
        <w:rPr>
          <w:lang w:val="ru-RU"/>
        </w:rPr>
      </w:pPr>
      <w:r w:rsidRPr="003B53B1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2E2486" w:rsidRPr="003B53B1" w:rsidRDefault="002E2486" w:rsidP="00E9696F">
      <w:pPr>
        <w:numPr>
          <w:ilvl w:val="0"/>
          <w:numId w:val="2"/>
        </w:numPr>
        <w:jc w:val="both"/>
        <w:rPr>
          <w:lang w:val="ru-RU"/>
        </w:rPr>
      </w:pPr>
      <w:r w:rsidRPr="003B53B1">
        <w:rPr>
          <w:lang w:val="ru-RU"/>
        </w:rPr>
        <w:t xml:space="preserve">Рек. невропатолога: альмер 5 мг -1 мес.,затем 10мг /сут ,мема ½ табл . нач. доза  увеличить до 2 табл /сут-длительно ,ницериум уно 30 мг .сут до 6 мес. </w:t>
      </w:r>
    </w:p>
    <w:p w:rsidR="002E2486" w:rsidRPr="003B53B1" w:rsidRDefault="002E2486">
      <w:pPr>
        <w:numPr>
          <w:ilvl w:val="0"/>
          <w:numId w:val="2"/>
        </w:numPr>
        <w:jc w:val="both"/>
        <w:rPr>
          <w:lang w:val="ru-RU"/>
        </w:rPr>
      </w:pPr>
      <w:r w:rsidRPr="003B53B1">
        <w:rPr>
          <w:lang w:val="ru-RU"/>
        </w:rPr>
        <w:t>УЗИ щит. железы 1р. в год. ТТГ 1 раз в 6 мес.ТАПБ узлов щит .железы в плановом порядке .Конс хирурга –эндокринолога с результатами ТАПБ.</w:t>
      </w:r>
    </w:p>
    <w:p w:rsidR="002E2486" w:rsidRPr="003B53B1" w:rsidRDefault="002E2486">
      <w:pPr>
        <w:numPr>
          <w:ilvl w:val="0"/>
          <w:numId w:val="2"/>
        </w:numPr>
        <w:jc w:val="both"/>
        <w:rPr>
          <w:lang w:val="ru-RU"/>
        </w:rPr>
      </w:pPr>
      <w:r w:rsidRPr="003B53B1">
        <w:rPr>
          <w:lang w:val="ru-RU"/>
        </w:rPr>
        <w:t xml:space="preserve">Рек. окулиста: слезавит 1т.*1р/д. </w:t>
      </w:r>
    </w:p>
    <w:p w:rsidR="002E2486" w:rsidRPr="003B53B1" w:rsidRDefault="002E2486" w:rsidP="003B53B1">
      <w:pPr>
        <w:numPr>
          <w:ilvl w:val="0"/>
          <w:numId w:val="2"/>
        </w:numPr>
        <w:jc w:val="both"/>
        <w:rPr>
          <w:lang w:val="ru-RU"/>
        </w:rPr>
      </w:pPr>
      <w:r w:rsidRPr="003B53B1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2E2486" w:rsidRPr="003B53B1" w:rsidRDefault="002E2486" w:rsidP="00A9598B">
      <w:pPr>
        <w:ind w:left="435"/>
        <w:jc w:val="both"/>
        <w:rPr>
          <w:lang w:val="ru-RU"/>
        </w:rPr>
      </w:pPr>
    </w:p>
    <w:p w:rsidR="002E2486" w:rsidRPr="003B53B1" w:rsidRDefault="002E2486">
      <w:pPr>
        <w:jc w:val="both"/>
        <w:rPr>
          <w:b/>
          <w:lang w:val="ru-RU"/>
        </w:rPr>
      </w:pPr>
    </w:p>
    <w:p w:rsidR="002E2486" w:rsidRPr="003B53B1" w:rsidRDefault="002E2486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3B53B1">
        <w:rPr>
          <w:sz w:val="24"/>
          <w:szCs w:val="24"/>
        </w:rPr>
        <w:t>Леч. врач  Соловьюк Е.А</w:t>
      </w:r>
    </w:p>
    <w:p w:rsidR="002E2486" w:rsidRPr="003B53B1" w:rsidRDefault="002E2486" w:rsidP="007241FA">
      <w:pPr>
        <w:jc w:val="both"/>
        <w:rPr>
          <w:lang w:val="ru-RU"/>
        </w:rPr>
      </w:pPr>
      <w:r w:rsidRPr="003B53B1">
        <w:rPr>
          <w:lang w:val="ru-RU"/>
        </w:rPr>
        <w:t xml:space="preserve">Зав. отд.  Фещук И.А. </w:t>
      </w:r>
    </w:p>
    <w:p w:rsidR="002E2486" w:rsidRPr="003B53B1" w:rsidRDefault="002E2486" w:rsidP="00631BD7">
      <w:pPr>
        <w:jc w:val="both"/>
        <w:rPr>
          <w:lang w:val="ru-RU"/>
        </w:rPr>
      </w:pPr>
      <w:r w:rsidRPr="003B53B1">
        <w:rPr>
          <w:lang w:val="ru-RU"/>
        </w:rPr>
        <w:t xml:space="preserve">Нач. мед. Костина Т.К. </w:t>
      </w:r>
    </w:p>
    <w:p w:rsidR="002E2486" w:rsidRPr="003B53B1" w:rsidRDefault="002E2486" w:rsidP="00992792">
      <w:pPr>
        <w:jc w:val="both"/>
        <w:rPr>
          <w:lang w:val="ru-RU"/>
        </w:rPr>
      </w:pPr>
    </w:p>
    <w:sectPr w:rsidR="002E2486" w:rsidRPr="003B53B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486" w:rsidRDefault="002E2486" w:rsidP="00080012">
      <w:r>
        <w:separator/>
      </w:r>
    </w:p>
  </w:endnote>
  <w:endnote w:type="continuationSeparator" w:id="1">
    <w:p w:rsidR="002E2486" w:rsidRDefault="002E24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486" w:rsidRDefault="002E2486" w:rsidP="00080012">
      <w:r>
        <w:separator/>
      </w:r>
    </w:p>
  </w:footnote>
  <w:footnote w:type="continuationSeparator" w:id="1">
    <w:p w:rsidR="002E2486" w:rsidRDefault="002E24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2E248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2E2486" w:rsidRPr="00244DF4" w:rsidRDefault="002E248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2E2486" w:rsidRPr="00244DF4" w:rsidRDefault="002E248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2E2486" w:rsidRPr="00244DF4" w:rsidRDefault="002E248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E248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2E2486" w:rsidRPr="00244DF4" w:rsidRDefault="002E2486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E2486" w:rsidRPr="00244DF4" w:rsidRDefault="002E248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E2486" w:rsidRPr="00244DF4" w:rsidRDefault="002E248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E248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2E2486" w:rsidRPr="00244DF4" w:rsidRDefault="002E248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E2486" w:rsidRPr="00244DF4" w:rsidRDefault="002E248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E2486" w:rsidRPr="00244DF4" w:rsidRDefault="002E248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E248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2E2486" w:rsidRPr="00080012" w:rsidRDefault="002E2486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2E2486" w:rsidRPr="00080012" w:rsidRDefault="002E2486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2E2486" w:rsidRPr="00080012" w:rsidRDefault="002E2486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E2486" w:rsidRDefault="002E248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CDC"/>
    <w:rsid w:val="00014609"/>
    <w:rsid w:val="00017901"/>
    <w:rsid w:val="00021776"/>
    <w:rsid w:val="0003177A"/>
    <w:rsid w:val="0003342B"/>
    <w:rsid w:val="00033A3A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3313"/>
    <w:rsid w:val="000C56A8"/>
    <w:rsid w:val="000C60ED"/>
    <w:rsid w:val="000D2119"/>
    <w:rsid w:val="000D552F"/>
    <w:rsid w:val="000D7250"/>
    <w:rsid w:val="00110FA9"/>
    <w:rsid w:val="00122448"/>
    <w:rsid w:val="001229C1"/>
    <w:rsid w:val="001232CF"/>
    <w:rsid w:val="00127FBF"/>
    <w:rsid w:val="001329EC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532E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258"/>
    <w:rsid w:val="002A19A6"/>
    <w:rsid w:val="002A20EE"/>
    <w:rsid w:val="002B3AC8"/>
    <w:rsid w:val="002C0E55"/>
    <w:rsid w:val="002E2486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53B1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386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D6904"/>
    <w:rsid w:val="005E37F2"/>
    <w:rsid w:val="005F2724"/>
    <w:rsid w:val="005F492A"/>
    <w:rsid w:val="00602CAC"/>
    <w:rsid w:val="006106A0"/>
    <w:rsid w:val="00631BD7"/>
    <w:rsid w:val="00634AB2"/>
    <w:rsid w:val="0064256F"/>
    <w:rsid w:val="006442F2"/>
    <w:rsid w:val="006452B0"/>
    <w:rsid w:val="00646B1E"/>
    <w:rsid w:val="00651D5E"/>
    <w:rsid w:val="00655FA0"/>
    <w:rsid w:val="00662232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60E3"/>
    <w:rsid w:val="006D0BE1"/>
    <w:rsid w:val="006E116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3C65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46F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75EB"/>
    <w:rsid w:val="008F3063"/>
    <w:rsid w:val="008F5325"/>
    <w:rsid w:val="00901B9B"/>
    <w:rsid w:val="00912B9C"/>
    <w:rsid w:val="00914E6C"/>
    <w:rsid w:val="00923621"/>
    <w:rsid w:val="00933D0F"/>
    <w:rsid w:val="009420A6"/>
    <w:rsid w:val="00946489"/>
    <w:rsid w:val="00950389"/>
    <w:rsid w:val="009514BD"/>
    <w:rsid w:val="009521D6"/>
    <w:rsid w:val="009559C4"/>
    <w:rsid w:val="00955A26"/>
    <w:rsid w:val="0096423D"/>
    <w:rsid w:val="00974573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2D0E"/>
    <w:rsid w:val="009F55A5"/>
    <w:rsid w:val="00A04965"/>
    <w:rsid w:val="00A05114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2526"/>
    <w:rsid w:val="00C86E5B"/>
    <w:rsid w:val="00C912CD"/>
    <w:rsid w:val="00CA1F73"/>
    <w:rsid w:val="00CA1FC8"/>
    <w:rsid w:val="00CA3DB8"/>
    <w:rsid w:val="00CA7E16"/>
    <w:rsid w:val="00CB08AD"/>
    <w:rsid w:val="00CB0938"/>
    <w:rsid w:val="00CB0CD1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1CAB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5CFA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51A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6F67"/>
    <w:rsid w:val="00F67360"/>
    <w:rsid w:val="00F7479F"/>
    <w:rsid w:val="00F77B00"/>
    <w:rsid w:val="00F77FF8"/>
    <w:rsid w:val="00F8270B"/>
    <w:rsid w:val="00F92E3A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7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</TotalTime>
  <Pages>2</Pages>
  <Words>863</Words>
  <Characters>4921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25</cp:revision>
  <cp:lastPrinted>2015-01-26T07:37:00Z</cp:lastPrinted>
  <dcterms:created xsi:type="dcterms:W3CDTF">2015-01-26T06:56:00Z</dcterms:created>
  <dcterms:modified xsi:type="dcterms:W3CDTF">2015-01-26T07:38:00Z</dcterms:modified>
</cp:coreProperties>
</file>