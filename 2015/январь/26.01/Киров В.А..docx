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3E" w:rsidRPr="00C715D4" w:rsidRDefault="00301B3E" w:rsidP="00FC5396">
      <w:pPr>
        <w:pStyle w:val="Heading4"/>
        <w:ind w:left="-567" w:right="-58"/>
        <w:rPr>
          <w:b w:val="0"/>
          <w:sz w:val="24"/>
          <w:szCs w:val="24"/>
        </w:rPr>
      </w:pPr>
      <w:r w:rsidRPr="00C715D4">
        <w:rPr>
          <w:b w:val="0"/>
          <w:sz w:val="24"/>
          <w:szCs w:val="24"/>
        </w:rPr>
        <w:t>Выписной эпикриз</w:t>
      </w:r>
    </w:p>
    <w:p w:rsidR="00301B3E" w:rsidRPr="00C715D4" w:rsidRDefault="00301B3E" w:rsidP="00FC5396">
      <w:pPr>
        <w:pStyle w:val="Heading4"/>
        <w:ind w:left="-567"/>
        <w:rPr>
          <w:b w:val="0"/>
          <w:sz w:val="24"/>
          <w:szCs w:val="24"/>
        </w:rPr>
      </w:pPr>
      <w:r w:rsidRPr="00C715D4">
        <w:rPr>
          <w:b w:val="0"/>
          <w:sz w:val="24"/>
          <w:szCs w:val="24"/>
        </w:rPr>
        <w:t>Из истории болезни №  40</w:t>
      </w:r>
    </w:p>
    <w:p w:rsidR="00301B3E" w:rsidRPr="00C715D4" w:rsidRDefault="00301B3E" w:rsidP="00FC5396">
      <w:pPr>
        <w:pStyle w:val="Heading5"/>
        <w:ind w:left="-567"/>
        <w:rPr>
          <w:sz w:val="24"/>
          <w:szCs w:val="24"/>
        </w:rPr>
      </w:pPr>
      <w:r w:rsidRPr="00C715D4">
        <w:rPr>
          <w:sz w:val="24"/>
          <w:szCs w:val="24"/>
        </w:rPr>
        <w:t>Ф.И.О: Киров Виктор Алексеевич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>Год рождения: 1965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>Место жительства: Донецкая область, с. Камышевастое, ул. Ул. Кирова 25 а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>Место работы: н/р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>Находился на лечении с   13.01.15 по   26.01.15 в  энд. отд.</w:t>
      </w:r>
    </w:p>
    <w:p w:rsidR="00301B3E" w:rsidRPr="00C715D4" w:rsidRDefault="00301B3E" w:rsidP="00850C31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>Диагноз:</w:t>
      </w:r>
      <w:r w:rsidRPr="00C715D4">
        <w:rPr>
          <w:lang w:val="ru-RU"/>
        </w:rPr>
        <w:t xml:space="preserve">  Сахарный диабет, тип 2, вторичноинсулинзависимый, средней тяжести, декомпенсация. Ангиопатия сосудов сетчатки ОИ. Хроническая дистальная диабетическая полинейропатия н/к IIст, сенсомоторная форма. Дисциркуляторная, дисметаболическая энцефалопатия I-II цереброастенический с-м. Хроническая диссомния. ХБП II ст. Диабетическая нефропатия III ст. ИБС, диффузный кардиосклероз, СН I. Гипертоническая болезнь II стадии III степени. Гипертензивное сердце. Риск 4.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 xml:space="preserve">Жалобы при поступлении </w:t>
      </w:r>
      <w:r w:rsidRPr="00C715D4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160/100 мм рт.ст., головные боли, головокружение, дискомфорт в прекардиалной област, общую слабость.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>Краткий анамнез</w:t>
      </w:r>
      <w:r w:rsidRPr="00C715D4">
        <w:rPr>
          <w:lang w:val="ru-RU"/>
        </w:rPr>
        <w:t>: СД выявлен в 2009г. Комы отрицает. С начала заболевания ССП (амарил, сиофор). С 11.2014 по м/ж переведен на инсулинотерапию в связи  декомпенсацией СД. В наст. время принимает:  Фармасулин Н п/з- 12ед., п/у-8-10ед., Фармасулин НNР п/з 20 ед, в 22.00-18-20 ед. Гликемия –12-18 ммоль/л. Боли в н/к в течение года. Повышение АД в течение 5 лет. Госпитализирован  в обл. энд. диспансер для коррекции инсулинотерапии,  лечения хр. осложнений СД.</w:t>
      </w:r>
    </w:p>
    <w:p w:rsidR="00301B3E" w:rsidRPr="00C715D4" w:rsidRDefault="00301B3E" w:rsidP="00FC5396">
      <w:pPr>
        <w:ind w:left="-567"/>
        <w:jc w:val="both"/>
        <w:rPr>
          <w:u w:val="single"/>
          <w:lang w:val="ru-RU"/>
        </w:rPr>
      </w:pPr>
      <w:r w:rsidRPr="00C715D4">
        <w:rPr>
          <w:u w:val="single"/>
          <w:lang w:val="ru-RU"/>
        </w:rPr>
        <w:t>Данные лабораторных исследований.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 xml:space="preserve">14.01.15 Общ. ан. крови Нв –161  г/л  эритр – 4,9 лейк –  6,2 СОЭ –5  мм/час   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 xml:space="preserve">э- 3%    п- 0%   с- 54%   л- 34 %   м- 9%  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 xml:space="preserve">14.01.15 Биохимия: СКФ –82,8 мл./мин., хол –5,5 тригл -1,56 ХСЛПВП -1,6 ХСЛПНП -3,18 Катер -2,4 мочевина – 3,8 креатинин –106,8   бил общ –15,9  бил пр –4,1  тим –0,65  АСТ –  0,,38 АЛТ – 0,21  ммоль/л; 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>13.01.15 Глик. гемоглобин – 11,4%.</w:t>
      </w:r>
    </w:p>
    <w:p w:rsidR="00301B3E" w:rsidRPr="00C715D4" w:rsidRDefault="00301B3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C715D4">
        <w:rPr>
          <w:b w:val="0"/>
          <w:sz w:val="24"/>
          <w:szCs w:val="24"/>
        </w:rPr>
        <w:t>14.01.15 Общ. ан. мочи уд вес 1036  лейк – 3-5  в п/зр белок – отр  ацетон –отр;  эпит. пл. -ед ; эпит. перех. -  в п/зр</w:t>
      </w:r>
    </w:p>
    <w:p w:rsidR="00301B3E" w:rsidRPr="00C715D4" w:rsidRDefault="00301B3E" w:rsidP="00FC5396">
      <w:pPr>
        <w:ind w:left="-567"/>
        <w:rPr>
          <w:lang w:val="ru-RU"/>
        </w:rPr>
      </w:pPr>
      <w:r w:rsidRPr="00C715D4">
        <w:rPr>
          <w:lang w:val="ru-RU"/>
        </w:rPr>
        <w:t>17.01.15 Анализ мочи по Нечипоренко лейк -250  эритр -  белок – отр</w:t>
      </w:r>
    </w:p>
    <w:p w:rsidR="00301B3E" w:rsidRPr="00C715D4" w:rsidRDefault="00301B3E" w:rsidP="00FC5396">
      <w:pPr>
        <w:ind w:left="-567"/>
        <w:rPr>
          <w:lang w:val="ru-RU"/>
        </w:rPr>
      </w:pPr>
      <w:r w:rsidRPr="00C715D4">
        <w:rPr>
          <w:lang w:val="ru-RU"/>
        </w:rPr>
        <w:t>15.01.15 Суточная глюкозурия –5,7  %;   Суточная протеинурия –  отр</w:t>
      </w:r>
    </w:p>
    <w:p w:rsidR="00301B3E" w:rsidRPr="00C715D4" w:rsidRDefault="00301B3E" w:rsidP="00FC5396">
      <w:pPr>
        <w:pStyle w:val="Heading5"/>
        <w:ind w:left="-567"/>
        <w:rPr>
          <w:sz w:val="24"/>
          <w:szCs w:val="24"/>
        </w:rPr>
      </w:pPr>
      <w:r w:rsidRPr="00C715D4">
        <w:rPr>
          <w:sz w:val="24"/>
          <w:szCs w:val="24"/>
        </w:rPr>
        <w:t>16.01.15 Микроальбуминурия –141,5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01B3E" w:rsidRPr="00C715D4" w:rsidTr="00B76356">
        <w:tc>
          <w:tcPr>
            <w:tcW w:w="2518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 xml:space="preserve">Гликемический </w:t>
            </w:r>
          </w:p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22.00</w:t>
            </w:r>
          </w:p>
        </w:tc>
      </w:tr>
      <w:tr w:rsidR="00301B3E" w:rsidRPr="00C715D4" w:rsidTr="00B76356">
        <w:tc>
          <w:tcPr>
            <w:tcW w:w="2518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18,2</w:t>
            </w:r>
          </w:p>
        </w:tc>
      </w:tr>
      <w:tr w:rsidR="00301B3E" w:rsidRPr="00C715D4" w:rsidTr="00B76356">
        <w:tc>
          <w:tcPr>
            <w:tcW w:w="2518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14.01 2.00-11,7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</w:tr>
      <w:tr w:rsidR="00301B3E" w:rsidRPr="00C715D4" w:rsidTr="00B76356">
        <w:tc>
          <w:tcPr>
            <w:tcW w:w="2518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</w:tr>
      <w:tr w:rsidR="00301B3E" w:rsidRPr="00C715D4" w:rsidTr="00B76356">
        <w:tc>
          <w:tcPr>
            <w:tcW w:w="2518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</w:tr>
      <w:tr w:rsidR="00301B3E" w:rsidRPr="00C715D4" w:rsidTr="00B76356">
        <w:tc>
          <w:tcPr>
            <w:tcW w:w="2518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</w:tr>
      <w:tr w:rsidR="00301B3E" w:rsidRPr="00C715D4" w:rsidTr="00B76356">
        <w:tc>
          <w:tcPr>
            <w:tcW w:w="2518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</w:tr>
      <w:tr w:rsidR="00301B3E" w:rsidRPr="00C715D4" w:rsidTr="00B76356">
        <w:tc>
          <w:tcPr>
            <w:tcW w:w="2518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  <w:r w:rsidRPr="00C715D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1B3E" w:rsidRPr="00C715D4" w:rsidRDefault="00301B3E" w:rsidP="00B76356">
            <w:pPr>
              <w:rPr>
                <w:lang w:val="ru-RU"/>
              </w:rPr>
            </w:pPr>
          </w:p>
        </w:tc>
      </w:tr>
    </w:tbl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>14.01.15Невропатолог</w:t>
      </w:r>
      <w:r w:rsidRPr="00C715D4">
        <w:rPr>
          <w:lang w:val="ru-RU"/>
        </w:rPr>
        <w:t>: Дисциркуляторная, дисметаболическая энцефалопатия I-II цереброастенический с-м. Хроническая диссомния. Хроническая дистальная диабетическая полинейропатия н/к IIст, сенсомоторная форма.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>14.01.15Окулист</w:t>
      </w:r>
      <w:r w:rsidRPr="00C715D4">
        <w:rPr>
          <w:lang w:val="ru-RU"/>
        </w:rPr>
        <w:t xml:space="preserve">: осмотр в палате 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 xml:space="preserve">Гл. дно: ДЗН бледно-розовые. Границы четкие.  Артерии сужены, склерозированы.  Салюс I. Вены умеренно полнокровны. Д-з: Ангиопатия сосудов сетчатки ОИ. 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>13.01.15ЭКГ</w:t>
      </w:r>
      <w:r w:rsidRPr="00C715D4">
        <w:rPr>
          <w:lang w:val="ru-RU"/>
        </w:rPr>
        <w:t>: ЧСС -100 уд/мин. Вольтаж сохранен.  Ритм синусовый, тахикардия. Эл. ось не отклонена. Позиция промежуточная. Гипертрофия мокарда ЛЖ с нарушением  коронарного кровообращения боковой стенки ЛЖ.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>13</w:t>
      </w:r>
      <w:r w:rsidRPr="00C715D4">
        <w:rPr>
          <w:lang w:val="ru-RU"/>
        </w:rPr>
        <w:t xml:space="preserve">.01.15 ФГ№:83443 без патологии. 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>14.01.15Кардиолог</w:t>
      </w:r>
      <w:r w:rsidRPr="00C715D4">
        <w:rPr>
          <w:lang w:val="ru-RU"/>
        </w:rPr>
        <w:t>: ИБС, диффузный кардиосклероз, СН I. Гипертоническая болезнь II стадии III степени. Гипертензивное сердце. Риск 4.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>14.01.15УЗИ щит. железы</w:t>
      </w:r>
      <w:r w:rsidRPr="00C715D4">
        <w:rPr>
          <w:lang w:val="ru-RU"/>
        </w:rPr>
        <w:t>: Пр д. V =7,6  см</w:t>
      </w:r>
      <w:r w:rsidRPr="00C715D4">
        <w:rPr>
          <w:vertAlign w:val="superscript"/>
          <w:lang w:val="ru-RU"/>
        </w:rPr>
        <w:t>3</w:t>
      </w:r>
      <w:r w:rsidRPr="00C715D4">
        <w:rPr>
          <w:lang w:val="ru-RU"/>
        </w:rPr>
        <w:t>; лев. д. V =6,0  см</w:t>
      </w:r>
      <w:r w:rsidRPr="00C715D4">
        <w:rPr>
          <w:vertAlign w:val="superscript"/>
          <w:lang w:val="ru-RU"/>
        </w:rPr>
        <w:t>3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lang w:val="ru-RU"/>
        </w:rPr>
        <w:t xml:space="preserve">Перешеек –0,36 см. </w:t>
      </w:r>
    </w:p>
    <w:p w:rsidR="00301B3E" w:rsidRPr="00C715D4" w:rsidRDefault="00301B3E" w:rsidP="00BF10F3">
      <w:pPr>
        <w:ind w:left="-567"/>
        <w:jc w:val="both"/>
        <w:rPr>
          <w:lang w:val="ru-RU"/>
        </w:rPr>
      </w:pPr>
      <w:r w:rsidRPr="00C715D4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r w:rsidRPr="00C715D4">
        <w:rPr>
          <w:u w:val="single"/>
          <w:lang w:val="ru-RU"/>
        </w:rPr>
        <w:t>Лечение:</w:t>
      </w:r>
      <w:r w:rsidRPr="00C715D4">
        <w:rPr>
          <w:lang w:val="ru-RU"/>
        </w:rPr>
        <w:t xml:space="preserve"> сиофор, Фармасулин Н, Фармасулин НNР, диалипон, актовегин,  витаксон, пирацетам, эналаприл, предуктал MR, аспекард, диаформин.</w:t>
      </w:r>
    </w:p>
    <w:p w:rsidR="00301B3E" w:rsidRPr="00C715D4" w:rsidRDefault="00301B3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715D4">
        <w:rPr>
          <w:u w:val="single"/>
          <w:lang w:val="ru-RU"/>
        </w:rPr>
        <w:t>Состояние больного при выписке</w:t>
      </w:r>
      <w:r w:rsidRPr="00C715D4">
        <w:rPr>
          <w:lang w:val="ru-RU"/>
        </w:rPr>
        <w:t xml:space="preserve">: СД компенсирован, уменьшились боли в н/к. АД 130/70 мм рт. ст. </w:t>
      </w:r>
    </w:p>
    <w:p w:rsidR="00301B3E" w:rsidRPr="00C715D4" w:rsidRDefault="00301B3E">
      <w:pPr>
        <w:jc w:val="both"/>
        <w:rPr>
          <w:u w:val="single"/>
          <w:lang w:val="ru-RU"/>
        </w:rPr>
      </w:pPr>
      <w:r w:rsidRPr="00C715D4">
        <w:rPr>
          <w:u w:val="single"/>
          <w:lang w:val="ru-RU"/>
        </w:rPr>
        <w:t xml:space="preserve">Рекомендовано </w:t>
      </w:r>
      <w:r w:rsidRPr="00C715D4">
        <w:rPr>
          <w:lang w:val="ru-RU"/>
        </w:rPr>
        <w:t>:</w:t>
      </w:r>
    </w:p>
    <w:p w:rsidR="00301B3E" w:rsidRPr="00C715D4" w:rsidRDefault="00301B3E">
      <w:pPr>
        <w:numPr>
          <w:ilvl w:val="0"/>
          <w:numId w:val="2"/>
        </w:numPr>
        <w:jc w:val="both"/>
        <w:rPr>
          <w:lang w:val="ru-RU"/>
        </w:rPr>
      </w:pPr>
      <w:r w:rsidRPr="00C715D4">
        <w:rPr>
          <w:lang w:val="ru-RU"/>
        </w:rPr>
        <w:t>«Д» наблюдение эндокринолога, уч. терапевта, кардиолога  по м\жит.</w:t>
      </w:r>
    </w:p>
    <w:p w:rsidR="00301B3E" w:rsidRPr="00C715D4" w:rsidRDefault="00301B3E">
      <w:pPr>
        <w:numPr>
          <w:ilvl w:val="0"/>
          <w:numId w:val="2"/>
        </w:numPr>
        <w:jc w:val="both"/>
        <w:rPr>
          <w:lang w:val="ru-RU"/>
        </w:rPr>
      </w:pPr>
      <w:r w:rsidRPr="00C715D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01B3E" w:rsidRPr="00C715D4" w:rsidRDefault="00301B3E" w:rsidP="009514BD">
      <w:pPr>
        <w:numPr>
          <w:ilvl w:val="0"/>
          <w:numId w:val="2"/>
        </w:numPr>
        <w:jc w:val="both"/>
        <w:rPr>
          <w:lang w:val="ru-RU"/>
        </w:rPr>
      </w:pPr>
      <w:r w:rsidRPr="00C715D4">
        <w:rPr>
          <w:lang w:val="ru-RU"/>
        </w:rPr>
        <w:t xml:space="preserve">Инсулинотерапия:   Фармасулин Н п/з- 16ед., п/уж - 10ед.,  Фармасулин НNР п/з-32 ,п/уж-24ед. диаформин (сиофор,  глюкофаж) 1000 - 1т. *2р/сут. </w:t>
      </w:r>
    </w:p>
    <w:p w:rsidR="00301B3E" w:rsidRPr="00C715D4" w:rsidRDefault="00301B3E">
      <w:pPr>
        <w:numPr>
          <w:ilvl w:val="0"/>
          <w:numId w:val="2"/>
        </w:numPr>
        <w:jc w:val="both"/>
        <w:rPr>
          <w:lang w:val="ru-RU"/>
        </w:rPr>
      </w:pPr>
      <w:r w:rsidRPr="00C715D4">
        <w:rPr>
          <w:lang w:val="ru-RU"/>
        </w:rPr>
        <w:t>Контроль гликозилированного гемоглобина 1 раз в 6 мес., микроальбуминурии 1р. в 6 мес.</w:t>
      </w:r>
    </w:p>
    <w:p w:rsidR="00301B3E" w:rsidRPr="00C715D4" w:rsidRDefault="00301B3E">
      <w:pPr>
        <w:numPr>
          <w:ilvl w:val="0"/>
          <w:numId w:val="2"/>
        </w:numPr>
        <w:jc w:val="both"/>
        <w:rPr>
          <w:lang w:val="ru-RU"/>
        </w:rPr>
      </w:pPr>
      <w:r w:rsidRPr="00C715D4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301B3E" w:rsidRPr="00C715D4" w:rsidRDefault="00301B3E">
      <w:pPr>
        <w:numPr>
          <w:ilvl w:val="0"/>
          <w:numId w:val="2"/>
        </w:numPr>
        <w:jc w:val="both"/>
        <w:rPr>
          <w:lang w:val="ru-RU"/>
        </w:rPr>
      </w:pPr>
      <w:r w:rsidRPr="00C715D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01B3E" w:rsidRPr="00C715D4" w:rsidRDefault="00301B3E" w:rsidP="00836E0A">
      <w:pPr>
        <w:numPr>
          <w:ilvl w:val="0"/>
          <w:numId w:val="2"/>
        </w:numPr>
        <w:jc w:val="both"/>
        <w:rPr>
          <w:lang w:val="ru-RU"/>
        </w:rPr>
      </w:pPr>
      <w:r w:rsidRPr="00C715D4">
        <w:rPr>
          <w:lang w:val="ru-RU"/>
        </w:rPr>
        <w:t xml:space="preserve">Рек. кардиолога:лоспирин 75 мг *1р/д.,  нолипрел форте 1т*утром, </w:t>
      </w:r>
    </w:p>
    <w:p w:rsidR="00301B3E" w:rsidRPr="00C715D4" w:rsidRDefault="00301B3E" w:rsidP="00F34416">
      <w:pPr>
        <w:ind w:left="435"/>
        <w:jc w:val="both"/>
        <w:rPr>
          <w:lang w:val="ru-RU"/>
        </w:rPr>
      </w:pPr>
      <w:r w:rsidRPr="00C715D4">
        <w:rPr>
          <w:lang w:val="ru-RU"/>
        </w:rPr>
        <w:t>предуктал МR 1т. *2р/д.  1 мес.. Контроль АД, ЭКГ.</w:t>
      </w:r>
    </w:p>
    <w:p w:rsidR="00301B3E" w:rsidRPr="00C715D4" w:rsidRDefault="00301B3E" w:rsidP="00503C44">
      <w:pPr>
        <w:numPr>
          <w:ilvl w:val="0"/>
          <w:numId w:val="2"/>
        </w:numPr>
        <w:jc w:val="both"/>
        <w:rPr>
          <w:lang w:val="ru-RU"/>
        </w:rPr>
      </w:pPr>
      <w:r w:rsidRPr="00C715D4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301B3E" w:rsidRPr="00C715D4" w:rsidRDefault="00301B3E" w:rsidP="00E9696F">
      <w:pPr>
        <w:numPr>
          <w:ilvl w:val="0"/>
          <w:numId w:val="2"/>
        </w:numPr>
        <w:jc w:val="both"/>
        <w:rPr>
          <w:lang w:val="ru-RU"/>
        </w:rPr>
      </w:pPr>
      <w:r w:rsidRPr="00C715D4">
        <w:rPr>
          <w:lang w:val="ru-RU"/>
        </w:rPr>
        <w:t xml:space="preserve">Рек. невропатолога:медитан 300 мг . постепенно увеличивать до 900 мг при болевом синдроме ,триттико 1/3 табл.постепенно увеличивать 1 раз в 5 дней до 1 табл /сут-3 мес. </w:t>
      </w:r>
    </w:p>
    <w:p w:rsidR="00301B3E" w:rsidRPr="00C715D4" w:rsidRDefault="00301B3E" w:rsidP="0006165F">
      <w:pPr>
        <w:jc w:val="both"/>
        <w:rPr>
          <w:lang w:val="ru-RU"/>
        </w:rPr>
      </w:pPr>
    </w:p>
    <w:p w:rsidR="00301B3E" w:rsidRPr="00C715D4" w:rsidRDefault="00301B3E">
      <w:pPr>
        <w:jc w:val="both"/>
        <w:rPr>
          <w:b/>
          <w:lang w:val="ru-RU"/>
        </w:rPr>
      </w:pPr>
    </w:p>
    <w:p w:rsidR="00301B3E" w:rsidRPr="00C715D4" w:rsidRDefault="00301B3E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C715D4">
        <w:rPr>
          <w:sz w:val="24"/>
          <w:szCs w:val="24"/>
        </w:rPr>
        <w:t xml:space="preserve">Леч. врач  Соловьюк Е.А. </w:t>
      </w:r>
    </w:p>
    <w:p w:rsidR="00301B3E" w:rsidRPr="00C715D4" w:rsidRDefault="00301B3E" w:rsidP="004468E8">
      <w:pPr>
        <w:jc w:val="both"/>
        <w:rPr>
          <w:lang w:val="ru-RU"/>
        </w:rPr>
      </w:pPr>
      <w:r w:rsidRPr="00C715D4">
        <w:rPr>
          <w:lang w:val="ru-RU"/>
        </w:rPr>
        <w:t>Зав. отд.  Фещук И.А.</w:t>
      </w:r>
    </w:p>
    <w:p w:rsidR="00301B3E" w:rsidRPr="00C715D4" w:rsidRDefault="00301B3E" w:rsidP="00BD4716">
      <w:pPr>
        <w:jc w:val="both"/>
        <w:rPr>
          <w:lang w:val="ru-RU"/>
        </w:rPr>
      </w:pPr>
      <w:r w:rsidRPr="00C715D4">
        <w:rPr>
          <w:lang w:val="ru-RU"/>
        </w:rPr>
        <w:t xml:space="preserve">Нач. мед. Костина Т.К. </w:t>
      </w:r>
    </w:p>
    <w:p w:rsidR="00301B3E" w:rsidRPr="00C715D4" w:rsidRDefault="00301B3E" w:rsidP="00992792">
      <w:pPr>
        <w:jc w:val="both"/>
        <w:rPr>
          <w:lang w:val="ru-RU"/>
        </w:rPr>
      </w:pPr>
    </w:p>
    <w:sectPr w:rsidR="00301B3E" w:rsidRPr="00C715D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B3E" w:rsidRDefault="00301B3E" w:rsidP="00080012">
      <w:r>
        <w:separator/>
      </w:r>
    </w:p>
  </w:endnote>
  <w:endnote w:type="continuationSeparator" w:id="1">
    <w:p w:rsidR="00301B3E" w:rsidRDefault="00301B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B3E" w:rsidRDefault="00301B3E" w:rsidP="00080012">
      <w:r>
        <w:separator/>
      </w:r>
    </w:p>
  </w:footnote>
  <w:footnote w:type="continuationSeparator" w:id="1">
    <w:p w:rsidR="00301B3E" w:rsidRDefault="00301B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301B3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01B3E" w:rsidRPr="00244DF4" w:rsidRDefault="00301B3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01B3E" w:rsidRPr="00244DF4" w:rsidRDefault="00301B3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01B3E" w:rsidRPr="00244DF4" w:rsidRDefault="00301B3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01B3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01B3E" w:rsidRPr="00244DF4" w:rsidRDefault="00301B3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01B3E" w:rsidRPr="00244DF4" w:rsidRDefault="00301B3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01B3E" w:rsidRPr="00244DF4" w:rsidRDefault="00301B3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01B3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01B3E" w:rsidRPr="00244DF4" w:rsidRDefault="00301B3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01B3E" w:rsidRPr="00244DF4" w:rsidRDefault="00301B3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01B3E" w:rsidRPr="00244DF4" w:rsidRDefault="00301B3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01B3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01B3E" w:rsidRPr="00080012" w:rsidRDefault="00301B3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01B3E" w:rsidRPr="00080012" w:rsidRDefault="00301B3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01B3E" w:rsidRPr="00080012" w:rsidRDefault="00301B3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01B3E" w:rsidRDefault="00301B3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165F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04F6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8EB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1B3E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013A"/>
    <w:rsid w:val="003A207C"/>
    <w:rsid w:val="003A52A7"/>
    <w:rsid w:val="003D541B"/>
    <w:rsid w:val="003E2857"/>
    <w:rsid w:val="003E3C1C"/>
    <w:rsid w:val="003E51AC"/>
    <w:rsid w:val="00401DFA"/>
    <w:rsid w:val="00402D3C"/>
    <w:rsid w:val="00427EAB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3564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580B"/>
    <w:rsid w:val="005A159B"/>
    <w:rsid w:val="005A623A"/>
    <w:rsid w:val="005D6604"/>
    <w:rsid w:val="005E46CB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232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3AF5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C31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2C0"/>
    <w:rsid w:val="00AF0197"/>
    <w:rsid w:val="00AF34FC"/>
    <w:rsid w:val="00B033E4"/>
    <w:rsid w:val="00B063AA"/>
    <w:rsid w:val="00B10582"/>
    <w:rsid w:val="00B16629"/>
    <w:rsid w:val="00B25968"/>
    <w:rsid w:val="00B3108B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294E"/>
    <w:rsid w:val="00BC6EA9"/>
    <w:rsid w:val="00BC75CD"/>
    <w:rsid w:val="00BD4716"/>
    <w:rsid w:val="00BD51C5"/>
    <w:rsid w:val="00BE0DA7"/>
    <w:rsid w:val="00BE6292"/>
    <w:rsid w:val="00BF10F3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5D4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33C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416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282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0323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23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1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702</Words>
  <Characters>4004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2015-01-26T08:38:00Z</cp:lastPrinted>
  <dcterms:created xsi:type="dcterms:W3CDTF">2015-01-26T08:06:00Z</dcterms:created>
  <dcterms:modified xsi:type="dcterms:W3CDTF">2015-01-26T08:40:00Z</dcterms:modified>
</cp:coreProperties>
</file>