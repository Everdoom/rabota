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7CD" w:rsidRPr="00333099" w:rsidRDefault="00E417CD" w:rsidP="00FC5396">
      <w:pPr>
        <w:pStyle w:val="Heading4"/>
        <w:ind w:left="-567" w:right="-58"/>
        <w:rPr>
          <w:b w:val="0"/>
          <w:sz w:val="24"/>
          <w:szCs w:val="24"/>
        </w:rPr>
      </w:pPr>
      <w:r w:rsidRPr="00333099">
        <w:rPr>
          <w:b w:val="0"/>
          <w:sz w:val="24"/>
          <w:szCs w:val="24"/>
        </w:rPr>
        <w:t>Выписной эпикриз</w:t>
      </w:r>
    </w:p>
    <w:p w:rsidR="00E417CD" w:rsidRPr="00333099" w:rsidRDefault="00E417CD" w:rsidP="00FC5396">
      <w:pPr>
        <w:pStyle w:val="Heading4"/>
        <w:ind w:left="-567"/>
        <w:rPr>
          <w:b w:val="0"/>
          <w:sz w:val="24"/>
          <w:szCs w:val="24"/>
        </w:rPr>
      </w:pPr>
      <w:r w:rsidRPr="00333099">
        <w:rPr>
          <w:b w:val="0"/>
          <w:sz w:val="24"/>
          <w:szCs w:val="24"/>
        </w:rPr>
        <w:t>Из истории болезни №  25</w:t>
      </w:r>
    </w:p>
    <w:p w:rsidR="00E417CD" w:rsidRPr="00333099" w:rsidRDefault="00E417CD" w:rsidP="00FC5396">
      <w:pPr>
        <w:pStyle w:val="Heading5"/>
        <w:ind w:left="-567"/>
        <w:rPr>
          <w:sz w:val="24"/>
          <w:szCs w:val="24"/>
        </w:rPr>
      </w:pPr>
      <w:r w:rsidRPr="00333099">
        <w:rPr>
          <w:sz w:val="24"/>
          <w:szCs w:val="24"/>
        </w:rPr>
        <w:t>Ф.И.О: Куцаева Лариса Петровна</w:t>
      </w:r>
    </w:p>
    <w:p w:rsidR="00E417CD" w:rsidRPr="00333099" w:rsidRDefault="00E417CD" w:rsidP="00FC5396">
      <w:pPr>
        <w:ind w:left="-567"/>
        <w:jc w:val="both"/>
        <w:rPr>
          <w:lang w:val="ru-RU"/>
        </w:rPr>
      </w:pPr>
      <w:r w:rsidRPr="00333099">
        <w:rPr>
          <w:lang w:val="ru-RU"/>
        </w:rPr>
        <w:t>Год рождения: 1968</w:t>
      </w:r>
    </w:p>
    <w:p w:rsidR="00E417CD" w:rsidRPr="00333099" w:rsidRDefault="00E417CD" w:rsidP="00FC5396">
      <w:pPr>
        <w:ind w:left="-567"/>
        <w:jc w:val="both"/>
        <w:rPr>
          <w:lang w:val="ru-RU"/>
        </w:rPr>
      </w:pPr>
      <w:r w:rsidRPr="00333099">
        <w:rPr>
          <w:lang w:val="ru-RU"/>
        </w:rPr>
        <w:t>Место жительства: Пологовский р-н, г. Пологи ул. Ульянова 6 -24</w:t>
      </w:r>
    </w:p>
    <w:p w:rsidR="00E417CD" w:rsidRPr="00333099" w:rsidRDefault="00E417CD" w:rsidP="00FC5396">
      <w:pPr>
        <w:ind w:left="-567"/>
        <w:jc w:val="both"/>
        <w:rPr>
          <w:lang w:val="ru-RU"/>
        </w:rPr>
      </w:pPr>
      <w:r w:rsidRPr="00333099">
        <w:rPr>
          <w:lang w:val="ru-RU"/>
        </w:rPr>
        <w:t>Место работы: КДУЗ № 5 «Лисичка» г. Пологи, воспитатель.</w:t>
      </w:r>
    </w:p>
    <w:p w:rsidR="00E417CD" w:rsidRPr="00333099" w:rsidRDefault="00E417CD" w:rsidP="00FC5396">
      <w:pPr>
        <w:ind w:left="-567"/>
        <w:jc w:val="both"/>
        <w:rPr>
          <w:lang w:val="ru-RU"/>
        </w:rPr>
      </w:pPr>
      <w:r w:rsidRPr="00333099">
        <w:rPr>
          <w:lang w:val="ru-RU"/>
        </w:rPr>
        <w:t>Находился на лечении с   12.01.15 по  22.01.15 в  энд. отд.</w:t>
      </w:r>
    </w:p>
    <w:p w:rsidR="00E417CD" w:rsidRPr="00333099" w:rsidRDefault="00E417CD" w:rsidP="00D73EC3">
      <w:pPr>
        <w:ind w:left="-567"/>
        <w:jc w:val="both"/>
        <w:rPr>
          <w:lang w:val="ru-RU"/>
        </w:rPr>
      </w:pPr>
      <w:r w:rsidRPr="00333099">
        <w:rPr>
          <w:u w:val="single"/>
          <w:lang w:val="ru-RU"/>
        </w:rPr>
        <w:t>Диагноз:</w:t>
      </w:r>
      <w:r w:rsidRPr="00333099">
        <w:rPr>
          <w:lang w:val="ru-RU"/>
        </w:rPr>
        <w:t xml:space="preserve">  Сахарный диабет, тип 1, средней тяжести, декомпенсация. ХБП I ст. Диабетическая нефропатия III ст. Хроническая дистальная диабетическая полинейропатия н/к IIст, сенсомоторная форма. Диаб. ангиопатия артерий н/к. ВСД .Узловая лейомиома матки. Цервицит. Вульвовагинит.</w:t>
      </w:r>
    </w:p>
    <w:p w:rsidR="00E417CD" w:rsidRPr="00333099" w:rsidRDefault="00E417CD" w:rsidP="00FC5396">
      <w:pPr>
        <w:ind w:left="-567"/>
        <w:jc w:val="both"/>
        <w:rPr>
          <w:lang w:val="ru-RU"/>
        </w:rPr>
      </w:pPr>
      <w:r w:rsidRPr="00333099">
        <w:rPr>
          <w:u w:val="single"/>
          <w:lang w:val="ru-RU"/>
        </w:rPr>
        <w:t xml:space="preserve">Жалобы при поступлении </w:t>
      </w:r>
      <w:r w:rsidRPr="00333099">
        <w:rPr>
          <w:lang w:val="ru-RU"/>
        </w:rPr>
        <w:t>на сухость во рту, жажду, полиурию, увеличение веса на 4 кг за год, ухудшение зрения,  боли  в н/к, судороги, онемение ног, повышение АД макс. до 110/80 мм рт.ст., головные боли, головокружение,.</w:t>
      </w:r>
    </w:p>
    <w:p w:rsidR="00E417CD" w:rsidRPr="00333099" w:rsidRDefault="00E417CD" w:rsidP="00FC5396">
      <w:pPr>
        <w:ind w:left="-567"/>
        <w:jc w:val="both"/>
        <w:rPr>
          <w:lang w:val="ru-RU"/>
        </w:rPr>
      </w:pPr>
      <w:r w:rsidRPr="00333099">
        <w:rPr>
          <w:u w:val="single"/>
          <w:lang w:val="ru-RU"/>
        </w:rPr>
        <w:t>Краткий анамнез</w:t>
      </w:r>
      <w:r w:rsidRPr="00333099">
        <w:rPr>
          <w:lang w:val="ru-RU"/>
        </w:rPr>
        <w:t xml:space="preserve">: СД выявлен в 2012г. Гипогликемические состояния редкие  связанные с физ нагрузкой. Комы отрицает. С начала заболевания инсулинотерапия.  </w:t>
      </w:r>
    </w:p>
    <w:p w:rsidR="00E417CD" w:rsidRPr="00333099" w:rsidRDefault="00E417CD" w:rsidP="00FC5396">
      <w:pPr>
        <w:ind w:left="-567"/>
        <w:jc w:val="both"/>
        <w:rPr>
          <w:lang w:val="ru-RU"/>
        </w:rPr>
      </w:pPr>
      <w:r w:rsidRPr="00333099">
        <w:rPr>
          <w:lang w:val="ru-RU"/>
        </w:rPr>
        <w:t>В наст. время принимает:  Фармасулин Н п/з- 8ед., п/о- 4ед., п/у- 4ед., Фармасулин НNР 22.00 – 10 ед. Гликемия –3-16 ммоль/л. НвАIс -11,1  % . Последнее стац. лечение  в 04.2014г. Боли в н/к в течение года.  Госпитализирован  в обл. энд. диспансер для коррекции инсулинотерапии,  лечения хр. осложнений СД.</w:t>
      </w:r>
    </w:p>
    <w:p w:rsidR="00E417CD" w:rsidRPr="00333099" w:rsidRDefault="00E417CD" w:rsidP="00FC5396">
      <w:pPr>
        <w:ind w:left="-567"/>
        <w:jc w:val="both"/>
        <w:rPr>
          <w:u w:val="single"/>
          <w:lang w:val="ru-RU"/>
        </w:rPr>
      </w:pPr>
      <w:r w:rsidRPr="00333099">
        <w:rPr>
          <w:u w:val="single"/>
          <w:lang w:val="ru-RU"/>
        </w:rPr>
        <w:t>Данные лабораторных исследований.</w:t>
      </w:r>
    </w:p>
    <w:p w:rsidR="00E417CD" w:rsidRPr="00333099" w:rsidRDefault="00E417CD" w:rsidP="00FC5396">
      <w:pPr>
        <w:ind w:left="-567"/>
        <w:jc w:val="both"/>
        <w:rPr>
          <w:lang w:val="ru-RU"/>
        </w:rPr>
      </w:pPr>
      <w:r w:rsidRPr="00333099">
        <w:rPr>
          <w:lang w:val="ru-RU"/>
        </w:rPr>
        <w:t xml:space="preserve">13.01.15 Общ. ан. крови Нв –153  г/л  эритр –4,6  лейк –4,5  СОЭ –4  мм/час   </w:t>
      </w:r>
    </w:p>
    <w:p w:rsidR="00E417CD" w:rsidRPr="00333099" w:rsidRDefault="00E417CD" w:rsidP="00FC5396">
      <w:pPr>
        <w:ind w:left="-567"/>
        <w:jc w:val="both"/>
        <w:rPr>
          <w:lang w:val="ru-RU"/>
        </w:rPr>
      </w:pPr>
      <w:r w:rsidRPr="00333099">
        <w:rPr>
          <w:lang w:val="ru-RU"/>
        </w:rPr>
        <w:t xml:space="preserve">э- 7%    п- 2%   с- 64%   л- 28 %   м-5 %  </w:t>
      </w:r>
    </w:p>
    <w:p w:rsidR="00E417CD" w:rsidRPr="00333099" w:rsidRDefault="00E417CD" w:rsidP="00FC5396">
      <w:pPr>
        <w:ind w:left="-567"/>
        <w:jc w:val="both"/>
        <w:rPr>
          <w:lang w:val="ru-RU"/>
        </w:rPr>
      </w:pPr>
      <w:r w:rsidRPr="00333099">
        <w:rPr>
          <w:lang w:val="ru-RU"/>
        </w:rPr>
        <w:t xml:space="preserve">13.01.15 Биохимия: СКФ –83,4 мл./мин., хол –6,1 тригл -1,8 ХСЛПВП -1,78 ХСЛПНП – 3,49Катер -2,4 мочевина –4,5  креатинин –84   бил общ – 10,2 бил пр –2,3  тим –2,45  АСТ –0,39   АЛТ –0,43   ммоль/л; </w:t>
      </w:r>
    </w:p>
    <w:p w:rsidR="00E417CD" w:rsidRPr="00333099" w:rsidRDefault="00E417CD" w:rsidP="00FC5396">
      <w:pPr>
        <w:ind w:left="-567"/>
        <w:jc w:val="both"/>
        <w:rPr>
          <w:lang w:val="ru-RU"/>
        </w:rPr>
      </w:pPr>
      <w:r w:rsidRPr="00333099">
        <w:rPr>
          <w:lang w:val="ru-RU"/>
        </w:rPr>
        <w:t>13.01.15 Глик. гемоглобин -11,9 %</w:t>
      </w:r>
    </w:p>
    <w:p w:rsidR="00E417CD" w:rsidRPr="00333099" w:rsidRDefault="00E417CD" w:rsidP="00FC5396">
      <w:pPr>
        <w:ind w:left="-567"/>
        <w:jc w:val="both"/>
        <w:rPr>
          <w:lang w:val="ru-RU"/>
        </w:rPr>
      </w:pPr>
      <w:r w:rsidRPr="00333099">
        <w:rPr>
          <w:lang w:val="ru-RU"/>
        </w:rPr>
        <w:t xml:space="preserve">13.01.15 Анализ крови на RW- отр </w:t>
      </w:r>
    </w:p>
    <w:p w:rsidR="00E417CD" w:rsidRPr="00333099" w:rsidRDefault="00E417CD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333099">
        <w:rPr>
          <w:b w:val="0"/>
          <w:sz w:val="24"/>
          <w:szCs w:val="24"/>
        </w:rPr>
        <w:t>13.01.15 Общ. ан. мочи уд вес м\м  лейк –  6-7 в п/зр белок – отр  ацетон –отр;  эпит. пл. -много ; эпит. перех. - ум в п/зр</w:t>
      </w:r>
    </w:p>
    <w:p w:rsidR="00E417CD" w:rsidRPr="00333099" w:rsidRDefault="00E417CD" w:rsidP="00FC5396">
      <w:pPr>
        <w:ind w:left="-567"/>
        <w:rPr>
          <w:lang w:val="ru-RU"/>
        </w:rPr>
      </w:pPr>
      <w:r w:rsidRPr="00333099">
        <w:rPr>
          <w:lang w:val="ru-RU"/>
        </w:rPr>
        <w:t>14.01.15 Анализ мочи по Нечипоренко лейк - 2500 эритр -  белок – отр</w:t>
      </w:r>
    </w:p>
    <w:p w:rsidR="00E417CD" w:rsidRPr="00333099" w:rsidRDefault="00E417CD" w:rsidP="00FC5396">
      <w:pPr>
        <w:ind w:left="-567"/>
        <w:rPr>
          <w:lang w:val="ru-RU"/>
        </w:rPr>
      </w:pPr>
      <w:r w:rsidRPr="00333099">
        <w:rPr>
          <w:lang w:val="ru-RU"/>
        </w:rPr>
        <w:t>14.01.15 Суточная глюкозурия –  6,0%;   Суточная протеинурия –  отр</w:t>
      </w:r>
    </w:p>
    <w:p w:rsidR="00E417CD" w:rsidRPr="00333099" w:rsidRDefault="00E417CD" w:rsidP="00FC5396">
      <w:pPr>
        <w:pStyle w:val="Heading5"/>
        <w:ind w:left="-567"/>
        <w:rPr>
          <w:sz w:val="24"/>
          <w:szCs w:val="24"/>
        </w:rPr>
      </w:pPr>
      <w:r w:rsidRPr="00333099">
        <w:rPr>
          <w:sz w:val="24"/>
          <w:szCs w:val="24"/>
        </w:rPr>
        <w:t>16.01.15 Микроальбуминурия –35,2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E417CD" w:rsidRPr="00333099" w:rsidTr="00B76356">
        <w:tc>
          <w:tcPr>
            <w:tcW w:w="2518" w:type="dxa"/>
          </w:tcPr>
          <w:p w:rsidR="00E417CD" w:rsidRPr="00333099" w:rsidRDefault="00E417CD" w:rsidP="00B76356">
            <w:pPr>
              <w:rPr>
                <w:lang w:val="ru-RU"/>
              </w:rPr>
            </w:pPr>
            <w:r w:rsidRPr="00333099">
              <w:rPr>
                <w:lang w:val="ru-RU"/>
              </w:rPr>
              <w:t xml:space="preserve">Гликемический </w:t>
            </w:r>
          </w:p>
          <w:p w:rsidR="00E417CD" w:rsidRPr="00333099" w:rsidRDefault="00E417CD" w:rsidP="00B76356">
            <w:pPr>
              <w:rPr>
                <w:lang w:val="ru-RU"/>
              </w:rPr>
            </w:pPr>
            <w:r w:rsidRPr="0033309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417CD" w:rsidRPr="00333099" w:rsidRDefault="00E417CD" w:rsidP="00B76356">
            <w:pPr>
              <w:rPr>
                <w:lang w:val="ru-RU"/>
              </w:rPr>
            </w:pPr>
            <w:r w:rsidRPr="0033309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417CD" w:rsidRPr="00333099" w:rsidRDefault="00E417CD" w:rsidP="00B76356">
            <w:pPr>
              <w:rPr>
                <w:lang w:val="ru-RU"/>
              </w:rPr>
            </w:pPr>
            <w:r w:rsidRPr="0033309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417CD" w:rsidRPr="00333099" w:rsidRDefault="00E417CD" w:rsidP="00B76356">
            <w:pPr>
              <w:rPr>
                <w:lang w:val="ru-RU"/>
              </w:rPr>
            </w:pPr>
            <w:r w:rsidRPr="0033309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417CD" w:rsidRPr="00333099" w:rsidRDefault="00E417CD" w:rsidP="00B76356">
            <w:pPr>
              <w:rPr>
                <w:lang w:val="ru-RU"/>
              </w:rPr>
            </w:pPr>
            <w:r w:rsidRPr="0033309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E417CD" w:rsidRPr="00333099" w:rsidRDefault="00E417CD" w:rsidP="00B76356">
            <w:pPr>
              <w:rPr>
                <w:lang w:val="ru-RU"/>
              </w:rPr>
            </w:pPr>
            <w:r w:rsidRPr="00333099">
              <w:rPr>
                <w:lang w:val="ru-RU"/>
              </w:rPr>
              <w:t>22.00</w:t>
            </w:r>
          </w:p>
        </w:tc>
      </w:tr>
      <w:tr w:rsidR="00E417CD" w:rsidRPr="00333099" w:rsidTr="00B76356">
        <w:tc>
          <w:tcPr>
            <w:tcW w:w="2518" w:type="dxa"/>
          </w:tcPr>
          <w:p w:rsidR="00E417CD" w:rsidRPr="00333099" w:rsidRDefault="00E417CD" w:rsidP="00B76356">
            <w:pPr>
              <w:rPr>
                <w:lang w:val="ru-RU"/>
              </w:rPr>
            </w:pPr>
            <w:r w:rsidRPr="00333099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E417CD" w:rsidRPr="00333099" w:rsidRDefault="00E417CD" w:rsidP="00B76356">
            <w:pPr>
              <w:rPr>
                <w:lang w:val="ru-RU"/>
              </w:rPr>
            </w:pPr>
            <w:r w:rsidRPr="00333099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E417CD" w:rsidRPr="00333099" w:rsidRDefault="00E417CD" w:rsidP="00B76356">
            <w:pPr>
              <w:rPr>
                <w:lang w:val="ru-RU"/>
              </w:rPr>
            </w:pPr>
            <w:r w:rsidRPr="00333099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E417CD" w:rsidRPr="00333099" w:rsidRDefault="00E417CD" w:rsidP="00B76356">
            <w:pPr>
              <w:rPr>
                <w:lang w:val="ru-RU"/>
              </w:rPr>
            </w:pPr>
            <w:r w:rsidRPr="0033309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E417CD" w:rsidRPr="00333099" w:rsidRDefault="00E417CD" w:rsidP="00B76356">
            <w:pPr>
              <w:rPr>
                <w:lang w:val="ru-RU"/>
              </w:rPr>
            </w:pPr>
            <w:r w:rsidRPr="0033309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E417CD" w:rsidRPr="00333099" w:rsidRDefault="00E417CD" w:rsidP="00B76356">
            <w:pPr>
              <w:rPr>
                <w:lang w:val="ru-RU"/>
              </w:rPr>
            </w:pPr>
          </w:p>
        </w:tc>
      </w:tr>
      <w:tr w:rsidR="00E417CD" w:rsidRPr="00333099" w:rsidTr="00B76356">
        <w:tc>
          <w:tcPr>
            <w:tcW w:w="2518" w:type="dxa"/>
          </w:tcPr>
          <w:p w:rsidR="00E417CD" w:rsidRPr="00333099" w:rsidRDefault="00E417CD" w:rsidP="00B76356">
            <w:pPr>
              <w:rPr>
                <w:lang w:val="ru-RU"/>
              </w:rPr>
            </w:pPr>
            <w:r w:rsidRPr="00333099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E417CD" w:rsidRPr="00333099" w:rsidRDefault="00E417CD" w:rsidP="00B76356">
            <w:pPr>
              <w:rPr>
                <w:lang w:val="ru-RU"/>
              </w:rPr>
            </w:pPr>
            <w:r w:rsidRPr="00333099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E417CD" w:rsidRPr="00333099" w:rsidRDefault="00E417CD" w:rsidP="00B76356">
            <w:pPr>
              <w:rPr>
                <w:lang w:val="ru-RU"/>
              </w:rPr>
            </w:pPr>
            <w:r w:rsidRPr="0033309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E417CD" w:rsidRPr="00333099" w:rsidRDefault="00E417CD" w:rsidP="00B76356">
            <w:pPr>
              <w:rPr>
                <w:lang w:val="ru-RU"/>
              </w:rPr>
            </w:pPr>
            <w:r w:rsidRPr="00333099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E417CD" w:rsidRPr="00333099" w:rsidRDefault="00E417CD" w:rsidP="00B76356">
            <w:pPr>
              <w:rPr>
                <w:lang w:val="ru-RU"/>
              </w:rPr>
            </w:pPr>
            <w:r w:rsidRPr="0033309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E417CD" w:rsidRPr="00333099" w:rsidRDefault="00E417CD" w:rsidP="00B76356">
            <w:pPr>
              <w:rPr>
                <w:lang w:val="ru-RU"/>
              </w:rPr>
            </w:pPr>
          </w:p>
        </w:tc>
      </w:tr>
      <w:tr w:rsidR="00E417CD" w:rsidRPr="00333099" w:rsidTr="00B76356">
        <w:tc>
          <w:tcPr>
            <w:tcW w:w="2518" w:type="dxa"/>
          </w:tcPr>
          <w:p w:rsidR="00E417CD" w:rsidRPr="00333099" w:rsidRDefault="00E417CD" w:rsidP="00B76356">
            <w:pPr>
              <w:rPr>
                <w:lang w:val="ru-RU"/>
              </w:rPr>
            </w:pPr>
            <w:r w:rsidRPr="00333099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E417CD" w:rsidRPr="00333099" w:rsidRDefault="00E417CD" w:rsidP="00B76356">
            <w:pPr>
              <w:rPr>
                <w:lang w:val="ru-RU"/>
              </w:rPr>
            </w:pPr>
            <w:r w:rsidRPr="00333099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E417CD" w:rsidRPr="00333099" w:rsidRDefault="00E417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17CD" w:rsidRPr="00333099" w:rsidRDefault="00E417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17CD" w:rsidRPr="00333099" w:rsidRDefault="00E417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17CD" w:rsidRPr="00333099" w:rsidRDefault="00E417CD" w:rsidP="00B76356">
            <w:pPr>
              <w:rPr>
                <w:lang w:val="ru-RU"/>
              </w:rPr>
            </w:pPr>
          </w:p>
        </w:tc>
      </w:tr>
      <w:tr w:rsidR="00E417CD" w:rsidRPr="00333099" w:rsidTr="00B76356">
        <w:tc>
          <w:tcPr>
            <w:tcW w:w="2518" w:type="dxa"/>
          </w:tcPr>
          <w:p w:rsidR="00E417CD" w:rsidRPr="00333099" w:rsidRDefault="00E417CD" w:rsidP="00B76356">
            <w:pPr>
              <w:rPr>
                <w:lang w:val="ru-RU"/>
              </w:rPr>
            </w:pPr>
            <w:r w:rsidRPr="00333099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E417CD" w:rsidRPr="00333099" w:rsidRDefault="00E417CD" w:rsidP="00B76356">
            <w:pPr>
              <w:rPr>
                <w:lang w:val="ru-RU"/>
              </w:rPr>
            </w:pPr>
            <w:r w:rsidRPr="00333099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E417CD" w:rsidRPr="00333099" w:rsidRDefault="00E417CD" w:rsidP="00B76356">
            <w:pPr>
              <w:rPr>
                <w:lang w:val="ru-RU"/>
              </w:rPr>
            </w:pPr>
            <w:r w:rsidRPr="00333099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E417CD" w:rsidRPr="00333099" w:rsidRDefault="00E417CD" w:rsidP="00B76356">
            <w:pPr>
              <w:rPr>
                <w:lang w:val="ru-RU"/>
              </w:rPr>
            </w:pPr>
            <w:r w:rsidRPr="0033309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E417CD" w:rsidRPr="00333099" w:rsidRDefault="00E417CD" w:rsidP="00B76356">
            <w:pPr>
              <w:rPr>
                <w:lang w:val="ru-RU"/>
              </w:rPr>
            </w:pPr>
            <w:r w:rsidRPr="0033309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E417CD" w:rsidRPr="00333099" w:rsidRDefault="00E417CD" w:rsidP="00B76356">
            <w:pPr>
              <w:rPr>
                <w:lang w:val="ru-RU"/>
              </w:rPr>
            </w:pPr>
            <w:r w:rsidRPr="00333099">
              <w:rPr>
                <w:lang w:val="ru-RU"/>
              </w:rPr>
              <w:t>8,4</w:t>
            </w:r>
          </w:p>
        </w:tc>
      </w:tr>
      <w:tr w:rsidR="00E417CD" w:rsidRPr="00333099" w:rsidTr="00B76356">
        <w:tc>
          <w:tcPr>
            <w:tcW w:w="2518" w:type="dxa"/>
          </w:tcPr>
          <w:p w:rsidR="00E417CD" w:rsidRPr="00333099" w:rsidRDefault="00E417CD" w:rsidP="00B76356">
            <w:pPr>
              <w:rPr>
                <w:lang w:val="ru-RU"/>
              </w:rPr>
            </w:pPr>
            <w:r w:rsidRPr="00333099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E417CD" w:rsidRPr="00333099" w:rsidRDefault="00E417CD" w:rsidP="00B76356">
            <w:pPr>
              <w:rPr>
                <w:lang w:val="ru-RU"/>
              </w:rPr>
            </w:pPr>
            <w:r w:rsidRPr="00333099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E417CD" w:rsidRPr="00333099" w:rsidRDefault="00E417CD" w:rsidP="00B76356">
            <w:pPr>
              <w:rPr>
                <w:lang w:val="ru-RU"/>
              </w:rPr>
            </w:pPr>
            <w:r w:rsidRPr="0033309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E417CD" w:rsidRPr="00333099" w:rsidRDefault="00E417CD" w:rsidP="00B76356">
            <w:pPr>
              <w:rPr>
                <w:lang w:val="ru-RU"/>
              </w:rPr>
            </w:pPr>
            <w:r w:rsidRPr="0033309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E417CD" w:rsidRPr="00333099" w:rsidRDefault="00E417CD" w:rsidP="00B76356">
            <w:pPr>
              <w:rPr>
                <w:lang w:val="ru-RU"/>
              </w:rPr>
            </w:pPr>
            <w:r w:rsidRPr="0033309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E417CD" w:rsidRPr="00333099" w:rsidRDefault="00E417CD" w:rsidP="00B76356">
            <w:pPr>
              <w:rPr>
                <w:lang w:val="ru-RU"/>
              </w:rPr>
            </w:pPr>
          </w:p>
        </w:tc>
      </w:tr>
      <w:tr w:rsidR="00E417CD" w:rsidRPr="00333099" w:rsidTr="00B76356">
        <w:tc>
          <w:tcPr>
            <w:tcW w:w="2518" w:type="dxa"/>
          </w:tcPr>
          <w:p w:rsidR="00E417CD" w:rsidRPr="00333099" w:rsidRDefault="00E417CD" w:rsidP="00B76356">
            <w:pPr>
              <w:rPr>
                <w:lang w:val="ru-RU"/>
              </w:rPr>
            </w:pPr>
            <w:r w:rsidRPr="00333099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E417CD" w:rsidRPr="00333099" w:rsidRDefault="00E417C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417CD" w:rsidRPr="00333099" w:rsidRDefault="00E417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17CD" w:rsidRPr="00333099" w:rsidRDefault="00E417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17CD" w:rsidRPr="00333099" w:rsidRDefault="00E417CD" w:rsidP="00B76356">
            <w:pPr>
              <w:rPr>
                <w:lang w:val="ru-RU"/>
              </w:rPr>
            </w:pPr>
            <w:r w:rsidRPr="0033309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E417CD" w:rsidRPr="00333099" w:rsidRDefault="00E417CD" w:rsidP="00B76356">
            <w:pPr>
              <w:rPr>
                <w:lang w:val="ru-RU"/>
              </w:rPr>
            </w:pPr>
          </w:p>
        </w:tc>
      </w:tr>
    </w:tbl>
    <w:p w:rsidR="00E417CD" w:rsidRPr="00333099" w:rsidRDefault="00E417CD" w:rsidP="00FC5396">
      <w:pPr>
        <w:ind w:left="-567"/>
        <w:jc w:val="both"/>
        <w:rPr>
          <w:lang w:val="ru-RU"/>
        </w:rPr>
      </w:pPr>
      <w:r w:rsidRPr="00333099">
        <w:rPr>
          <w:u w:val="single"/>
          <w:lang w:val="ru-RU"/>
        </w:rPr>
        <w:t>16.01.15Невропатолог</w:t>
      </w:r>
      <w:r w:rsidRPr="00333099">
        <w:rPr>
          <w:lang w:val="ru-RU"/>
        </w:rPr>
        <w:t>: Хроническая дистальная диабетическая полинейропатия н/к IIст, сенсомоторная форма.</w:t>
      </w:r>
    </w:p>
    <w:p w:rsidR="00E417CD" w:rsidRPr="00333099" w:rsidRDefault="00E417CD" w:rsidP="00FC5396">
      <w:pPr>
        <w:ind w:left="-567"/>
        <w:jc w:val="both"/>
        <w:rPr>
          <w:lang w:val="ru-RU"/>
        </w:rPr>
      </w:pPr>
      <w:r w:rsidRPr="00333099">
        <w:rPr>
          <w:u w:val="single"/>
          <w:lang w:val="ru-RU"/>
        </w:rPr>
        <w:t>12.01.15Окулист</w:t>
      </w:r>
      <w:r w:rsidRPr="00333099">
        <w:rPr>
          <w:lang w:val="ru-RU"/>
        </w:rPr>
        <w:t xml:space="preserve">: </w:t>
      </w:r>
      <w:r w:rsidRPr="00333099">
        <w:rPr>
          <w:lang w:val="en-US"/>
        </w:rPr>
        <w:t>VIS</w:t>
      </w:r>
      <w:r w:rsidRPr="00333099">
        <w:rPr>
          <w:lang w:val="ru-RU"/>
        </w:rPr>
        <w:t xml:space="preserve"> </w:t>
      </w:r>
      <w:r w:rsidRPr="00333099">
        <w:rPr>
          <w:lang w:val="en-US"/>
        </w:rPr>
        <w:t>OD</w:t>
      </w:r>
      <w:r w:rsidRPr="00333099">
        <w:rPr>
          <w:lang w:val="ru-RU"/>
        </w:rPr>
        <w:t xml:space="preserve">= 0,5  </w:t>
      </w:r>
      <w:r w:rsidRPr="00333099">
        <w:rPr>
          <w:lang w:val="en-US"/>
        </w:rPr>
        <w:t>OS</w:t>
      </w:r>
      <w:r w:rsidRPr="00333099">
        <w:rPr>
          <w:lang w:val="ru-RU"/>
        </w:rPr>
        <w:t xml:space="preserve">=  0,5 ; Д-з: Оптические среды и глазное дно без особенностей. </w:t>
      </w:r>
    </w:p>
    <w:p w:rsidR="00E417CD" w:rsidRPr="00333099" w:rsidRDefault="00E417CD" w:rsidP="00FC5396">
      <w:pPr>
        <w:ind w:left="-567"/>
        <w:jc w:val="both"/>
        <w:rPr>
          <w:lang w:val="ru-RU"/>
        </w:rPr>
      </w:pPr>
      <w:r w:rsidRPr="00333099">
        <w:rPr>
          <w:u w:val="single"/>
          <w:lang w:val="ru-RU"/>
        </w:rPr>
        <w:t>12.01.15ЭКГ</w:t>
      </w:r>
      <w:r w:rsidRPr="00333099">
        <w:rPr>
          <w:lang w:val="ru-RU"/>
        </w:rPr>
        <w:t>: ЧСС -80 уд/мин. Вольтаж сохранен.  Ритм синусовый. Эл. ось горизонтальная. Позиция промежуточная. Неполная блокада ПНПГ.</w:t>
      </w:r>
    </w:p>
    <w:p w:rsidR="00E417CD" w:rsidRPr="00333099" w:rsidRDefault="00E417CD" w:rsidP="00FC5396">
      <w:pPr>
        <w:ind w:left="-567"/>
        <w:jc w:val="both"/>
        <w:rPr>
          <w:lang w:val="ru-RU"/>
        </w:rPr>
      </w:pPr>
      <w:r w:rsidRPr="00333099">
        <w:rPr>
          <w:u w:val="single"/>
          <w:lang w:val="ru-RU"/>
        </w:rPr>
        <w:t>14.01.5Кардиолог</w:t>
      </w:r>
      <w:r w:rsidRPr="00333099">
        <w:rPr>
          <w:lang w:val="ru-RU"/>
        </w:rPr>
        <w:t>: ВСД</w:t>
      </w:r>
    </w:p>
    <w:p w:rsidR="00E417CD" w:rsidRPr="00333099" w:rsidRDefault="00E417CD" w:rsidP="00FC5396">
      <w:pPr>
        <w:ind w:left="-567"/>
        <w:jc w:val="both"/>
        <w:rPr>
          <w:lang w:val="ru-RU"/>
        </w:rPr>
      </w:pPr>
      <w:r w:rsidRPr="00333099">
        <w:rPr>
          <w:u w:val="single"/>
          <w:lang w:val="ru-RU"/>
        </w:rPr>
        <w:t>15.01.15Ангиохирург</w:t>
      </w:r>
      <w:r w:rsidRPr="00333099">
        <w:rPr>
          <w:lang w:val="ru-RU"/>
        </w:rPr>
        <w:t>: Диаб. ангиопатия артерий н/к.</w:t>
      </w:r>
    </w:p>
    <w:p w:rsidR="00E417CD" w:rsidRPr="00333099" w:rsidRDefault="00E417CD" w:rsidP="00FC5396">
      <w:pPr>
        <w:ind w:left="-567"/>
        <w:jc w:val="both"/>
        <w:rPr>
          <w:lang w:val="ru-RU"/>
        </w:rPr>
      </w:pPr>
      <w:r w:rsidRPr="00333099">
        <w:rPr>
          <w:u w:val="single"/>
          <w:lang w:val="ru-RU"/>
        </w:rPr>
        <w:t>15.01.15 Хирург</w:t>
      </w:r>
      <w:r w:rsidRPr="00333099">
        <w:rPr>
          <w:lang w:val="ru-RU"/>
        </w:rPr>
        <w:t xml:space="preserve">: Диаб. ангиопатия артерий н/к. ХИ IIст. </w:t>
      </w:r>
    </w:p>
    <w:p w:rsidR="00E417CD" w:rsidRPr="00333099" w:rsidRDefault="00E417CD" w:rsidP="00FC5396">
      <w:pPr>
        <w:ind w:left="-567"/>
        <w:jc w:val="both"/>
        <w:rPr>
          <w:lang w:val="ru-RU"/>
        </w:rPr>
      </w:pPr>
      <w:r w:rsidRPr="00333099">
        <w:rPr>
          <w:u w:val="single"/>
          <w:lang w:val="ru-RU"/>
        </w:rPr>
        <w:t>19.01.15Нефролог:</w:t>
      </w:r>
      <w:r w:rsidRPr="00333099">
        <w:rPr>
          <w:lang w:val="ru-RU"/>
        </w:rPr>
        <w:t xml:space="preserve"> ХБП I ст.: диаб. нефропатия. </w:t>
      </w:r>
    </w:p>
    <w:p w:rsidR="00E417CD" w:rsidRPr="00333099" w:rsidRDefault="00E417CD" w:rsidP="00FC5396">
      <w:pPr>
        <w:ind w:left="-567"/>
        <w:jc w:val="both"/>
        <w:rPr>
          <w:lang w:val="ru-RU"/>
        </w:rPr>
      </w:pPr>
      <w:r w:rsidRPr="00333099">
        <w:rPr>
          <w:u w:val="single"/>
          <w:lang w:val="ru-RU"/>
        </w:rPr>
        <w:t>17.01.1517.01.</w:t>
      </w:r>
      <w:r w:rsidRPr="00333099">
        <w:rPr>
          <w:lang w:val="ru-RU"/>
        </w:rPr>
        <w:t xml:space="preserve">15 На р- гр обеих стоп признаки субхондрального склероза, сужение суставных щелей в 1х плюснефаланговых суставах с формированием Hallus </w:t>
      </w:r>
      <w:r w:rsidRPr="00333099">
        <w:rPr>
          <w:lang w:val="en-US"/>
        </w:rPr>
        <w:t>Valgus</w:t>
      </w:r>
      <w:r w:rsidRPr="00333099">
        <w:rPr>
          <w:lang w:val="ru-RU"/>
        </w:rPr>
        <w:t>.</w:t>
      </w:r>
    </w:p>
    <w:p w:rsidR="00E417CD" w:rsidRPr="00333099" w:rsidRDefault="00E417CD" w:rsidP="00FC5396">
      <w:pPr>
        <w:ind w:left="-567"/>
        <w:jc w:val="both"/>
        <w:rPr>
          <w:lang w:val="ru-RU"/>
        </w:rPr>
      </w:pPr>
      <w:r w:rsidRPr="00333099">
        <w:rPr>
          <w:u w:val="single"/>
          <w:lang w:val="ru-RU"/>
        </w:rPr>
        <w:t>19.01.15Гинеколог</w:t>
      </w:r>
      <w:r w:rsidRPr="00333099">
        <w:rPr>
          <w:lang w:val="ru-RU"/>
        </w:rPr>
        <w:t>:  Узловая лейомиома матки. Цервицит. Вульвовагинит.</w:t>
      </w:r>
    </w:p>
    <w:p w:rsidR="00E417CD" w:rsidRPr="00333099" w:rsidRDefault="00E417CD" w:rsidP="00FC5396">
      <w:pPr>
        <w:ind w:left="-567"/>
        <w:jc w:val="both"/>
        <w:rPr>
          <w:u w:val="single"/>
          <w:lang w:val="ru-RU"/>
        </w:rPr>
      </w:pPr>
      <w:r w:rsidRPr="00333099">
        <w:rPr>
          <w:u w:val="single"/>
          <w:lang w:val="ru-RU"/>
        </w:rPr>
        <w:t>17.01.15РВГ:</w:t>
      </w:r>
      <w:r w:rsidRPr="00333099">
        <w:rPr>
          <w:lang w:val="ru-RU"/>
        </w:rPr>
        <w:t xml:space="preserve"> . Нарушение кровообращения Iст. с обеих сторон, тонус сосудов N. </w:t>
      </w:r>
    </w:p>
    <w:p w:rsidR="00E417CD" w:rsidRPr="00333099" w:rsidRDefault="00E417CD" w:rsidP="00FC5396">
      <w:pPr>
        <w:ind w:left="-567"/>
        <w:jc w:val="both"/>
        <w:rPr>
          <w:lang w:val="ru-RU"/>
        </w:rPr>
      </w:pPr>
      <w:r w:rsidRPr="00333099">
        <w:rPr>
          <w:u w:val="single"/>
          <w:lang w:val="ru-RU"/>
        </w:rPr>
        <w:t>17.01.15УЗИ</w:t>
      </w:r>
      <w:r w:rsidRPr="00333099">
        <w:rPr>
          <w:lang w:val="ru-RU"/>
        </w:rPr>
        <w:t>: Заключение: Эхопризнаки умеренных изменений диффузного типа в паренхиме печени; перегиба ж/пузыря в н/3 тела и в области шейки, застоя в ж/пузыре, мелкоочагового лейомиоматоза матки.</w:t>
      </w:r>
    </w:p>
    <w:p w:rsidR="00E417CD" w:rsidRPr="00333099" w:rsidRDefault="00E417CD" w:rsidP="00FC5396">
      <w:pPr>
        <w:ind w:left="-567"/>
        <w:jc w:val="both"/>
        <w:rPr>
          <w:lang w:val="ru-RU"/>
        </w:rPr>
      </w:pPr>
      <w:r w:rsidRPr="00333099">
        <w:rPr>
          <w:u w:val="single"/>
          <w:lang w:val="ru-RU"/>
        </w:rPr>
        <w:t>12.01.15УЗИ щит. железы</w:t>
      </w:r>
      <w:r w:rsidRPr="00333099">
        <w:rPr>
          <w:lang w:val="ru-RU"/>
        </w:rPr>
        <w:t>: Пр д. V =5,6  см</w:t>
      </w:r>
      <w:r w:rsidRPr="00333099">
        <w:rPr>
          <w:vertAlign w:val="superscript"/>
          <w:lang w:val="ru-RU"/>
        </w:rPr>
        <w:t>3</w:t>
      </w:r>
      <w:r w:rsidRPr="00333099">
        <w:rPr>
          <w:lang w:val="ru-RU"/>
        </w:rPr>
        <w:t>; лев. д. V = 4,9 см</w:t>
      </w:r>
      <w:r w:rsidRPr="00333099">
        <w:rPr>
          <w:vertAlign w:val="superscript"/>
          <w:lang w:val="ru-RU"/>
        </w:rPr>
        <w:t>3</w:t>
      </w:r>
    </w:p>
    <w:p w:rsidR="00E417CD" w:rsidRPr="00333099" w:rsidRDefault="00E417CD" w:rsidP="00FC5396">
      <w:pPr>
        <w:ind w:left="-567"/>
        <w:jc w:val="both"/>
        <w:rPr>
          <w:lang w:val="ru-RU"/>
        </w:rPr>
      </w:pPr>
      <w:r w:rsidRPr="00333099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крупнозернистая. Регионарные л/узлы  не визуализируются. Закл.: Эхопризнаков патологии щит. железы нет. </w:t>
      </w:r>
    </w:p>
    <w:p w:rsidR="00E417CD" w:rsidRPr="00333099" w:rsidRDefault="00E417CD" w:rsidP="00FC5396">
      <w:pPr>
        <w:ind w:left="-567"/>
        <w:jc w:val="both"/>
        <w:rPr>
          <w:lang w:val="ru-RU"/>
        </w:rPr>
      </w:pPr>
      <w:r w:rsidRPr="00333099">
        <w:rPr>
          <w:u w:val="single"/>
          <w:lang w:val="ru-RU"/>
        </w:rPr>
        <w:t>Лечение:</w:t>
      </w:r>
      <w:r w:rsidRPr="00333099">
        <w:rPr>
          <w:lang w:val="ru-RU"/>
        </w:rPr>
        <w:t xml:space="preserve"> Фармасулин Н, Фармасулин НNР,диалипон,актовегин,витаксон.</w:t>
      </w:r>
    </w:p>
    <w:p w:rsidR="00E417CD" w:rsidRPr="00333099" w:rsidRDefault="00E417CD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33099">
        <w:rPr>
          <w:u w:val="single"/>
          <w:lang w:val="ru-RU"/>
        </w:rPr>
        <w:t>Состояние больного при выписке</w:t>
      </w:r>
      <w:r w:rsidRPr="00333099">
        <w:rPr>
          <w:lang w:val="ru-RU"/>
        </w:rPr>
        <w:t xml:space="preserve">: СД компенсирован, уменьшились боли в н/к. АД 130/60 мм рт. ст. </w:t>
      </w:r>
    </w:p>
    <w:p w:rsidR="00E417CD" w:rsidRPr="00333099" w:rsidRDefault="00E417CD">
      <w:pPr>
        <w:jc w:val="both"/>
        <w:rPr>
          <w:u w:val="single"/>
          <w:lang w:val="ru-RU"/>
        </w:rPr>
      </w:pPr>
      <w:r w:rsidRPr="00333099">
        <w:rPr>
          <w:u w:val="single"/>
          <w:lang w:val="ru-RU"/>
        </w:rPr>
        <w:t xml:space="preserve">Рекомендовано </w:t>
      </w:r>
      <w:r w:rsidRPr="00333099">
        <w:rPr>
          <w:lang w:val="ru-RU"/>
        </w:rPr>
        <w:t>:</w:t>
      </w:r>
    </w:p>
    <w:p w:rsidR="00E417CD" w:rsidRPr="00333099" w:rsidRDefault="00E417CD">
      <w:pPr>
        <w:numPr>
          <w:ilvl w:val="0"/>
          <w:numId w:val="2"/>
        </w:numPr>
        <w:jc w:val="both"/>
        <w:rPr>
          <w:lang w:val="ru-RU"/>
        </w:rPr>
      </w:pPr>
      <w:r w:rsidRPr="00333099">
        <w:rPr>
          <w:lang w:val="ru-RU"/>
        </w:rPr>
        <w:t>«Д» наблюдение эндокринолога, уч. терапевта по м\жит.</w:t>
      </w:r>
    </w:p>
    <w:p w:rsidR="00E417CD" w:rsidRPr="00333099" w:rsidRDefault="00E417CD">
      <w:pPr>
        <w:numPr>
          <w:ilvl w:val="0"/>
          <w:numId w:val="2"/>
        </w:numPr>
        <w:jc w:val="both"/>
        <w:rPr>
          <w:lang w:val="ru-RU"/>
        </w:rPr>
      </w:pPr>
      <w:r w:rsidRPr="00333099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E417CD" w:rsidRPr="00333099" w:rsidRDefault="00E417CD">
      <w:pPr>
        <w:numPr>
          <w:ilvl w:val="0"/>
          <w:numId w:val="2"/>
        </w:numPr>
        <w:jc w:val="both"/>
        <w:rPr>
          <w:lang w:val="ru-RU"/>
        </w:rPr>
      </w:pPr>
      <w:r w:rsidRPr="00333099">
        <w:rPr>
          <w:lang w:val="ru-RU"/>
        </w:rPr>
        <w:t>Инсулинотерапия:   Фармасулин Н п/з- 14-16ед., п/о-8-10 ед., п/уж -8-10 ед.,  Фармасулин НNР 22.00 12-14  ед.</w:t>
      </w:r>
    </w:p>
    <w:p w:rsidR="00E417CD" w:rsidRPr="00333099" w:rsidRDefault="00E417CD">
      <w:pPr>
        <w:numPr>
          <w:ilvl w:val="0"/>
          <w:numId w:val="2"/>
        </w:numPr>
        <w:jc w:val="both"/>
        <w:rPr>
          <w:lang w:val="ru-RU"/>
        </w:rPr>
      </w:pPr>
      <w:r w:rsidRPr="00333099">
        <w:rPr>
          <w:lang w:val="ru-RU"/>
        </w:rPr>
        <w:t>Контроль глик. гемоглобина 1 раз в 6 мес., микроальбуминурии 1р. в 6 мес.</w:t>
      </w:r>
    </w:p>
    <w:p w:rsidR="00E417CD" w:rsidRPr="00333099" w:rsidRDefault="00E417CD">
      <w:pPr>
        <w:numPr>
          <w:ilvl w:val="0"/>
          <w:numId w:val="2"/>
        </w:numPr>
        <w:jc w:val="both"/>
        <w:rPr>
          <w:lang w:val="ru-RU"/>
        </w:rPr>
      </w:pPr>
      <w:r w:rsidRPr="00333099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E417CD" w:rsidRPr="00333099" w:rsidRDefault="00E417CD">
      <w:pPr>
        <w:numPr>
          <w:ilvl w:val="0"/>
          <w:numId w:val="2"/>
        </w:numPr>
        <w:jc w:val="both"/>
        <w:rPr>
          <w:lang w:val="ru-RU"/>
        </w:rPr>
      </w:pPr>
      <w:r w:rsidRPr="00333099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E417CD" w:rsidRPr="00333099" w:rsidRDefault="00E417CD" w:rsidP="00836E0A">
      <w:pPr>
        <w:numPr>
          <w:ilvl w:val="0"/>
          <w:numId w:val="2"/>
        </w:numPr>
        <w:jc w:val="both"/>
        <w:rPr>
          <w:lang w:val="ru-RU"/>
        </w:rPr>
      </w:pPr>
      <w:r w:rsidRPr="00333099">
        <w:rPr>
          <w:lang w:val="ru-RU"/>
        </w:rPr>
        <w:t xml:space="preserve">Рек. кардиолога:  Дообследование: ЭХО КС по м/ж.Кардонат по 1 табл. 3 р день </w:t>
      </w:r>
    </w:p>
    <w:p w:rsidR="00E417CD" w:rsidRPr="00333099" w:rsidRDefault="00E417CD">
      <w:pPr>
        <w:numPr>
          <w:ilvl w:val="0"/>
          <w:numId w:val="2"/>
        </w:numPr>
        <w:jc w:val="both"/>
        <w:rPr>
          <w:lang w:val="ru-RU"/>
        </w:rPr>
      </w:pPr>
      <w:r w:rsidRPr="00333099">
        <w:rPr>
          <w:lang w:val="ru-RU"/>
        </w:rPr>
        <w:t xml:space="preserve">Эналаприл 2,5 мг утром-курсами. Контр. АД. </w:t>
      </w:r>
    </w:p>
    <w:p w:rsidR="00E417CD" w:rsidRPr="00333099" w:rsidRDefault="00E417CD" w:rsidP="00503C44">
      <w:pPr>
        <w:numPr>
          <w:ilvl w:val="0"/>
          <w:numId w:val="2"/>
        </w:numPr>
        <w:jc w:val="both"/>
        <w:rPr>
          <w:lang w:val="ru-RU"/>
        </w:rPr>
      </w:pPr>
      <w:r w:rsidRPr="00333099">
        <w:rPr>
          <w:lang w:val="ru-RU"/>
        </w:rPr>
        <w:t>Диалипон  600 мг/сут. 2-3 мес., нейрорубин форте 1т./сут., (мильгамма 1т.*3р/д., витаксон 1т. *3р/д.) 1 мес., актовегин 200 мг *2р/д. 1 мес.</w:t>
      </w:r>
    </w:p>
    <w:p w:rsidR="00E417CD" w:rsidRPr="00333099" w:rsidRDefault="00E417CD" w:rsidP="00EB6FBD">
      <w:pPr>
        <w:numPr>
          <w:ilvl w:val="0"/>
          <w:numId w:val="2"/>
        </w:numPr>
        <w:jc w:val="both"/>
        <w:rPr>
          <w:lang w:val="ru-RU"/>
        </w:rPr>
      </w:pPr>
      <w:r w:rsidRPr="00333099">
        <w:rPr>
          <w:lang w:val="ru-RU"/>
        </w:rPr>
        <w:t>Рек. невропатолога: келтикан 1т.*3р/д. 1 мес ,бенфогамма 300 мг 1т/сут до 1-2 мес.</w:t>
      </w:r>
    </w:p>
    <w:p w:rsidR="00E417CD" w:rsidRPr="00333099" w:rsidRDefault="00E417CD" w:rsidP="00722244">
      <w:pPr>
        <w:numPr>
          <w:ilvl w:val="0"/>
          <w:numId w:val="2"/>
        </w:numPr>
        <w:jc w:val="both"/>
        <w:rPr>
          <w:lang w:val="ru-RU"/>
        </w:rPr>
      </w:pPr>
      <w:r w:rsidRPr="00333099">
        <w:rPr>
          <w:lang w:val="ru-RU"/>
        </w:rPr>
        <w:t xml:space="preserve">Рек. нефролога: наблюдение терапевта по м/ж, контроль ан. крови, мочи, показателей азотемии в динамике.. УЗИ контроль 1-2р. в год. </w:t>
      </w:r>
    </w:p>
    <w:p w:rsidR="00E417CD" w:rsidRPr="00333099" w:rsidRDefault="00E417CD" w:rsidP="00A9598B">
      <w:pPr>
        <w:numPr>
          <w:ilvl w:val="0"/>
          <w:numId w:val="2"/>
        </w:numPr>
        <w:jc w:val="both"/>
        <w:rPr>
          <w:lang w:val="ru-RU"/>
        </w:rPr>
      </w:pPr>
      <w:r w:rsidRPr="00333099">
        <w:rPr>
          <w:lang w:val="ru-RU"/>
        </w:rPr>
        <w:t xml:space="preserve">Б/л серия. АГВ  №   2346  99   с 12 .01.15 по 22 .01.15. К труду  23.01.15. </w:t>
      </w:r>
    </w:p>
    <w:p w:rsidR="00E417CD" w:rsidRPr="00333099" w:rsidRDefault="00E417CD" w:rsidP="00A9598B">
      <w:pPr>
        <w:ind w:left="435"/>
        <w:jc w:val="both"/>
        <w:rPr>
          <w:lang w:val="ru-RU"/>
        </w:rPr>
      </w:pPr>
    </w:p>
    <w:p w:rsidR="00E417CD" w:rsidRPr="00333099" w:rsidRDefault="00E417CD">
      <w:pPr>
        <w:jc w:val="both"/>
        <w:rPr>
          <w:b/>
          <w:lang w:val="ru-RU"/>
        </w:rPr>
      </w:pPr>
    </w:p>
    <w:p w:rsidR="00E417CD" w:rsidRPr="00333099" w:rsidRDefault="00E417CD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333099">
        <w:rPr>
          <w:sz w:val="24"/>
          <w:szCs w:val="24"/>
        </w:rPr>
        <w:t xml:space="preserve">Леч. врач  Соловьюк Е.А. </w:t>
      </w:r>
    </w:p>
    <w:p w:rsidR="00E417CD" w:rsidRPr="00333099" w:rsidRDefault="00E417CD" w:rsidP="004468E8">
      <w:pPr>
        <w:jc w:val="both"/>
        <w:rPr>
          <w:lang w:val="ru-RU"/>
        </w:rPr>
      </w:pPr>
      <w:r w:rsidRPr="00333099">
        <w:rPr>
          <w:lang w:val="ru-RU"/>
        </w:rPr>
        <w:t>Зав. отд.  Фещук И.А.</w:t>
      </w:r>
    </w:p>
    <w:p w:rsidR="00E417CD" w:rsidRPr="00333099" w:rsidRDefault="00E417CD" w:rsidP="005750F7">
      <w:pPr>
        <w:jc w:val="both"/>
        <w:rPr>
          <w:lang w:val="ru-RU"/>
        </w:rPr>
      </w:pPr>
      <w:r w:rsidRPr="00333099">
        <w:rPr>
          <w:lang w:val="ru-RU"/>
        </w:rPr>
        <w:t xml:space="preserve">Нач. мед. Костина Т.К. </w:t>
      </w:r>
    </w:p>
    <w:p w:rsidR="00E417CD" w:rsidRPr="00333099" w:rsidRDefault="00E417CD" w:rsidP="00992792">
      <w:pPr>
        <w:jc w:val="both"/>
        <w:rPr>
          <w:lang w:val="ru-RU"/>
        </w:rPr>
      </w:pPr>
    </w:p>
    <w:sectPr w:rsidR="00E417CD" w:rsidRPr="0033309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7CD" w:rsidRDefault="00E417CD" w:rsidP="00080012">
      <w:r>
        <w:separator/>
      </w:r>
    </w:p>
  </w:endnote>
  <w:endnote w:type="continuationSeparator" w:id="1">
    <w:p w:rsidR="00E417CD" w:rsidRDefault="00E417C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7CD" w:rsidRDefault="00E417CD" w:rsidP="00080012">
      <w:r>
        <w:separator/>
      </w:r>
    </w:p>
  </w:footnote>
  <w:footnote w:type="continuationSeparator" w:id="1">
    <w:p w:rsidR="00E417CD" w:rsidRDefault="00E417C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E417CD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E417CD" w:rsidRPr="00244DF4" w:rsidRDefault="00E417C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E417CD" w:rsidRPr="00244DF4" w:rsidRDefault="00E417C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E417CD" w:rsidRPr="00244DF4" w:rsidRDefault="00E417C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E417CD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E417CD" w:rsidRPr="00244DF4" w:rsidRDefault="00E417CD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417CD" w:rsidRPr="00244DF4" w:rsidRDefault="00E417C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417CD" w:rsidRPr="00244DF4" w:rsidRDefault="00E417C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E417CD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E417CD" w:rsidRPr="00244DF4" w:rsidRDefault="00E417C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417CD" w:rsidRPr="00244DF4" w:rsidRDefault="00E417C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417CD" w:rsidRPr="00244DF4" w:rsidRDefault="00E417CD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E417CD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E417CD" w:rsidRPr="00080012" w:rsidRDefault="00E417CD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E417CD" w:rsidRPr="00080012" w:rsidRDefault="00E417CD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E417CD" w:rsidRPr="00080012" w:rsidRDefault="00E417CD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E417CD" w:rsidRDefault="00E417CD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F6F36"/>
    <w:rsid w:val="00110FA9"/>
    <w:rsid w:val="00122448"/>
    <w:rsid w:val="00122860"/>
    <w:rsid w:val="001229C1"/>
    <w:rsid w:val="00127C6B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60DA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16604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099"/>
    <w:rsid w:val="0034254C"/>
    <w:rsid w:val="00345E19"/>
    <w:rsid w:val="003504F4"/>
    <w:rsid w:val="00357EBC"/>
    <w:rsid w:val="00360D88"/>
    <w:rsid w:val="00363AF6"/>
    <w:rsid w:val="00364723"/>
    <w:rsid w:val="003711E8"/>
    <w:rsid w:val="00373A62"/>
    <w:rsid w:val="00377594"/>
    <w:rsid w:val="00391045"/>
    <w:rsid w:val="00395033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50F7"/>
    <w:rsid w:val="00577CFF"/>
    <w:rsid w:val="00577E6E"/>
    <w:rsid w:val="00582425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4751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11A8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410A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1A4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0AFE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A7F"/>
    <w:rsid w:val="00C45DB5"/>
    <w:rsid w:val="00C62DD2"/>
    <w:rsid w:val="00C65645"/>
    <w:rsid w:val="00C701D1"/>
    <w:rsid w:val="00C74305"/>
    <w:rsid w:val="00C752EF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CF309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3EC3"/>
    <w:rsid w:val="00D97EAA"/>
    <w:rsid w:val="00DA26E1"/>
    <w:rsid w:val="00DA43F6"/>
    <w:rsid w:val="00DA4DCE"/>
    <w:rsid w:val="00DB03E4"/>
    <w:rsid w:val="00DC3662"/>
    <w:rsid w:val="00DC6756"/>
    <w:rsid w:val="00DE34DA"/>
    <w:rsid w:val="00DE3C24"/>
    <w:rsid w:val="00DE49F1"/>
    <w:rsid w:val="00DE6BA4"/>
    <w:rsid w:val="00DF5A7C"/>
    <w:rsid w:val="00DF7C30"/>
    <w:rsid w:val="00E01E7C"/>
    <w:rsid w:val="00E03632"/>
    <w:rsid w:val="00E106B1"/>
    <w:rsid w:val="00E10CDA"/>
    <w:rsid w:val="00E22A41"/>
    <w:rsid w:val="00E2458E"/>
    <w:rsid w:val="00E27DFC"/>
    <w:rsid w:val="00E33F8C"/>
    <w:rsid w:val="00E417CD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6FBD"/>
    <w:rsid w:val="00EB798A"/>
    <w:rsid w:val="00EB7A07"/>
    <w:rsid w:val="00EC69CE"/>
    <w:rsid w:val="00EC7664"/>
    <w:rsid w:val="00ED1C6E"/>
    <w:rsid w:val="00ED7996"/>
    <w:rsid w:val="00EE38B9"/>
    <w:rsid w:val="00EE48C4"/>
    <w:rsid w:val="00EF09D5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F5B83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B83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9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55</TotalTime>
  <Pages>2</Pages>
  <Words>705</Words>
  <Characters>4022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12</cp:revision>
  <cp:lastPrinted>2015-01-22T09:09:00Z</cp:lastPrinted>
  <dcterms:created xsi:type="dcterms:W3CDTF">2015-01-21T09:58:00Z</dcterms:created>
  <dcterms:modified xsi:type="dcterms:W3CDTF">2015-01-22T09:11:00Z</dcterms:modified>
</cp:coreProperties>
</file>