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0227" w:rsidRPr="00681FE8" w:rsidRDefault="00130227" w:rsidP="00FC5396">
      <w:pPr>
        <w:pStyle w:val="Heading4"/>
        <w:ind w:left="-567" w:right="-58"/>
        <w:rPr>
          <w:b w:val="0"/>
          <w:sz w:val="24"/>
          <w:szCs w:val="24"/>
        </w:rPr>
      </w:pPr>
      <w:r w:rsidRPr="00681FE8">
        <w:rPr>
          <w:b w:val="0"/>
          <w:sz w:val="24"/>
          <w:szCs w:val="24"/>
        </w:rPr>
        <w:t>Выписной эпикриз</w:t>
      </w:r>
    </w:p>
    <w:p w:rsidR="00130227" w:rsidRPr="00681FE8" w:rsidRDefault="00130227" w:rsidP="00FC5396">
      <w:pPr>
        <w:pStyle w:val="Heading4"/>
        <w:ind w:left="-567"/>
        <w:rPr>
          <w:b w:val="0"/>
          <w:sz w:val="24"/>
          <w:szCs w:val="24"/>
        </w:rPr>
      </w:pPr>
      <w:r w:rsidRPr="00681FE8">
        <w:rPr>
          <w:b w:val="0"/>
          <w:sz w:val="24"/>
          <w:szCs w:val="24"/>
        </w:rPr>
        <w:t>Из истории болезни №  44</w:t>
      </w:r>
    </w:p>
    <w:p w:rsidR="00130227" w:rsidRPr="00681FE8" w:rsidRDefault="00130227" w:rsidP="00FC5396">
      <w:pPr>
        <w:pStyle w:val="Heading5"/>
        <w:ind w:left="-567"/>
        <w:rPr>
          <w:sz w:val="24"/>
          <w:szCs w:val="24"/>
        </w:rPr>
      </w:pPr>
      <w:r w:rsidRPr="00681FE8">
        <w:rPr>
          <w:sz w:val="24"/>
          <w:szCs w:val="24"/>
        </w:rPr>
        <w:t xml:space="preserve">Ф.И.О: Величко Татьяна Ивановна </w:t>
      </w:r>
    </w:p>
    <w:p w:rsidR="00130227" w:rsidRPr="00681FE8" w:rsidRDefault="00130227" w:rsidP="00FC5396">
      <w:pPr>
        <w:ind w:left="-567"/>
        <w:jc w:val="both"/>
        <w:rPr>
          <w:lang w:val="ru-RU"/>
        </w:rPr>
      </w:pPr>
      <w:r w:rsidRPr="00681FE8">
        <w:rPr>
          <w:lang w:val="ru-RU"/>
        </w:rPr>
        <w:t>Год рождения: 1957</w:t>
      </w:r>
    </w:p>
    <w:p w:rsidR="00130227" w:rsidRPr="00681FE8" w:rsidRDefault="00130227" w:rsidP="00FC5396">
      <w:pPr>
        <w:ind w:left="-567"/>
        <w:jc w:val="both"/>
        <w:rPr>
          <w:lang w:val="ru-RU"/>
        </w:rPr>
      </w:pPr>
      <w:r w:rsidRPr="00681FE8">
        <w:rPr>
          <w:lang w:val="ru-RU"/>
        </w:rPr>
        <w:t>Место жительства: г. Запорожье, ул. Чаривная 105 а- 5</w:t>
      </w:r>
    </w:p>
    <w:p w:rsidR="00130227" w:rsidRPr="00681FE8" w:rsidRDefault="00130227" w:rsidP="00FC5396">
      <w:pPr>
        <w:ind w:left="-567"/>
        <w:jc w:val="both"/>
        <w:rPr>
          <w:lang w:val="ru-RU"/>
        </w:rPr>
      </w:pPr>
      <w:r w:rsidRPr="00681FE8">
        <w:rPr>
          <w:lang w:val="ru-RU"/>
        </w:rPr>
        <w:t>Место работы: АО «Мотор СИЧ», контролер ОТК</w:t>
      </w:r>
    </w:p>
    <w:p w:rsidR="00130227" w:rsidRPr="00681FE8" w:rsidRDefault="00130227" w:rsidP="00FC5396">
      <w:pPr>
        <w:ind w:left="-567"/>
        <w:jc w:val="both"/>
        <w:rPr>
          <w:lang w:val="ru-RU"/>
        </w:rPr>
      </w:pPr>
      <w:r w:rsidRPr="00681FE8">
        <w:rPr>
          <w:lang w:val="ru-RU"/>
        </w:rPr>
        <w:t>Находился на лечении с   14.01.15 по   30.01.15 в диаб.   отд.</w:t>
      </w:r>
    </w:p>
    <w:p w:rsidR="00130227" w:rsidRPr="00681FE8" w:rsidRDefault="00130227" w:rsidP="00A41D0A">
      <w:pPr>
        <w:ind w:left="-567"/>
        <w:jc w:val="both"/>
        <w:rPr>
          <w:lang w:val="ru-RU"/>
        </w:rPr>
      </w:pPr>
      <w:r w:rsidRPr="00681FE8">
        <w:rPr>
          <w:u w:val="single"/>
          <w:lang w:val="ru-RU"/>
        </w:rPr>
        <w:t>Диагноз:</w:t>
      </w:r>
      <w:r w:rsidRPr="00681FE8">
        <w:rPr>
          <w:lang w:val="ru-RU"/>
        </w:rPr>
        <w:t xml:space="preserve">  Сахарный диабет, тип 1, тяжелая форма, лабильное течение со склонностью к гипогликемическим состояниям, декомпенсация. Диаб. ангиопатия артерий н/к. ХБП IIст. Диабетическая нефропатия III ст. Непролиферативная  диабе</w:t>
      </w:r>
      <w:r>
        <w:rPr>
          <w:lang w:val="ru-RU"/>
        </w:rPr>
        <w:t>тическая ретинопатия ОИ. Началь</w:t>
      </w:r>
      <w:r w:rsidRPr="00681FE8">
        <w:rPr>
          <w:lang w:val="ru-RU"/>
        </w:rPr>
        <w:t>н</w:t>
      </w:r>
      <w:r>
        <w:rPr>
          <w:lang w:val="ru-RU"/>
        </w:rPr>
        <w:t>ы</w:t>
      </w:r>
      <w:r w:rsidRPr="00681FE8">
        <w:rPr>
          <w:lang w:val="ru-RU"/>
        </w:rPr>
        <w:t>е проявления дистальной диабетической полиенйропатии н/к. Метаболическая кардиомиопатия СН 0. Микроаденома гипофиза. Девиация брюшного отдела аорты. Хронический панкреатит в стадии обострения,  нерезко выраженного с нарушением функции поджелудочной железы. Хронический гастродуоденит с болевым диспепсическим с-м.</w:t>
      </w:r>
    </w:p>
    <w:p w:rsidR="00130227" w:rsidRPr="00681FE8" w:rsidRDefault="00130227" w:rsidP="00FC5396">
      <w:pPr>
        <w:ind w:left="-567"/>
        <w:jc w:val="both"/>
        <w:rPr>
          <w:lang w:val="ru-RU"/>
        </w:rPr>
      </w:pPr>
      <w:r w:rsidRPr="00681FE8">
        <w:rPr>
          <w:u w:val="single"/>
          <w:lang w:val="ru-RU"/>
        </w:rPr>
        <w:t xml:space="preserve">Жалобы при поступлении </w:t>
      </w:r>
      <w:r w:rsidRPr="00681FE8">
        <w:rPr>
          <w:lang w:val="ru-RU"/>
        </w:rPr>
        <w:t>на сухость во рту, жажду, полиурию, снижение веса на 2-3 кг за год, ухудшение зрения, повышение АД макс. до 130/80 мм рт.ст., отеки н/к, чувство дискомфота по ходу кишечника, неустойчивая гликемия.</w:t>
      </w:r>
    </w:p>
    <w:p w:rsidR="00130227" w:rsidRPr="00681FE8" w:rsidRDefault="00130227" w:rsidP="00FC5396">
      <w:pPr>
        <w:ind w:left="-567"/>
        <w:jc w:val="both"/>
        <w:rPr>
          <w:lang w:val="ru-RU"/>
        </w:rPr>
      </w:pPr>
      <w:r w:rsidRPr="00681FE8">
        <w:rPr>
          <w:u w:val="single"/>
          <w:lang w:val="ru-RU"/>
        </w:rPr>
        <w:t>Краткий анамнез</w:t>
      </w:r>
      <w:r w:rsidRPr="00681FE8">
        <w:rPr>
          <w:lang w:val="ru-RU"/>
        </w:rPr>
        <w:t>: СД выявлен в 2007г.. Комы: гипогликемическая в 10.2014 (мед.документация не предоставлена ). С начала заболевания инсулинотерапия.  В наст. время принимает:  Хумодар Б100Р п/з- 16ед., п/у- 6ед. Гликемия –3,0-17,0 ммоль/л. Последнее стац. лечение  в 2009г. Судороги  в н/к в течение 4 лет.  Госпитализирована  в обл. энд. диспансер для коррекции инсулинотерапии,  лечения хр. осложнений СД.</w:t>
      </w:r>
    </w:p>
    <w:p w:rsidR="00130227" w:rsidRPr="00681FE8" w:rsidRDefault="00130227" w:rsidP="00FC5396">
      <w:pPr>
        <w:ind w:left="-567"/>
        <w:jc w:val="both"/>
        <w:rPr>
          <w:u w:val="single"/>
          <w:lang w:val="ru-RU"/>
        </w:rPr>
      </w:pPr>
      <w:r w:rsidRPr="00681FE8">
        <w:rPr>
          <w:u w:val="single"/>
          <w:lang w:val="ru-RU"/>
        </w:rPr>
        <w:t>Данные лабораторных исследований.</w:t>
      </w:r>
    </w:p>
    <w:p w:rsidR="00130227" w:rsidRPr="00681FE8" w:rsidRDefault="00130227" w:rsidP="00FC5396">
      <w:pPr>
        <w:ind w:left="-567"/>
        <w:jc w:val="both"/>
        <w:rPr>
          <w:lang w:val="ru-RU"/>
        </w:rPr>
      </w:pPr>
      <w:r w:rsidRPr="00681FE8">
        <w:rPr>
          <w:lang w:val="ru-RU"/>
        </w:rPr>
        <w:t xml:space="preserve">15.01.15 Общ. ан. крови Нв –145  г/л  эритр – 4,5 лейк –4,2  СОЭ –15  мм/час   </w:t>
      </w:r>
    </w:p>
    <w:p w:rsidR="00130227" w:rsidRPr="00681FE8" w:rsidRDefault="00130227" w:rsidP="00FC5396">
      <w:pPr>
        <w:ind w:left="-567"/>
        <w:jc w:val="both"/>
        <w:rPr>
          <w:lang w:val="ru-RU"/>
        </w:rPr>
      </w:pPr>
      <w:r w:rsidRPr="00681FE8">
        <w:rPr>
          <w:lang w:val="ru-RU"/>
        </w:rPr>
        <w:t xml:space="preserve">э- 0%    п- 0%   с-75 %   л-19 %   м- 6%  </w:t>
      </w:r>
    </w:p>
    <w:p w:rsidR="00130227" w:rsidRPr="00681FE8" w:rsidRDefault="00130227" w:rsidP="00FC5396">
      <w:pPr>
        <w:ind w:left="-567"/>
        <w:jc w:val="both"/>
        <w:rPr>
          <w:lang w:val="ru-RU"/>
        </w:rPr>
      </w:pPr>
      <w:r w:rsidRPr="00681FE8">
        <w:rPr>
          <w:lang w:val="ru-RU"/>
        </w:rPr>
        <w:t xml:space="preserve">15.01.15 Биохимия: СКФ –61 мл./мин., хол –7,38 тригл -1,16 ХСЛПВП -2,76 ХСЛПНП -4,1 Катер -1,7 мочевина –8,0  креатинин –77   бил общ – 12,2 бил пр – 3,0 тим –1,2  АСТ – 0,37  АЛТ –0,14   ммоль/л; </w:t>
      </w:r>
    </w:p>
    <w:p w:rsidR="00130227" w:rsidRPr="00681FE8" w:rsidRDefault="00130227" w:rsidP="00FC5396">
      <w:pPr>
        <w:ind w:left="-567"/>
        <w:jc w:val="both"/>
        <w:rPr>
          <w:lang w:val="ru-RU"/>
        </w:rPr>
      </w:pPr>
      <w:r w:rsidRPr="00681FE8">
        <w:rPr>
          <w:lang w:val="ru-RU"/>
        </w:rPr>
        <w:t xml:space="preserve">15.01.15 Анализ крови на RW- отр </w:t>
      </w:r>
    </w:p>
    <w:p w:rsidR="00130227" w:rsidRPr="00681FE8" w:rsidRDefault="00130227" w:rsidP="00FC5396">
      <w:pPr>
        <w:ind w:left="-567"/>
        <w:jc w:val="both"/>
        <w:rPr>
          <w:lang w:val="ru-RU"/>
        </w:rPr>
      </w:pPr>
      <w:r w:rsidRPr="00681FE8">
        <w:rPr>
          <w:lang w:val="ru-RU"/>
        </w:rPr>
        <w:t xml:space="preserve">16.01.15.ТТГ –0,4   (0,3-4,0) Мме/л Т4 св. -  15,4  (10-25 ) </w:t>
      </w:r>
    </w:p>
    <w:p w:rsidR="00130227" w:rsidRPr="00681FE8" w:rsidRDefault="00130227" w:rsidP="00FC5396">
      <w:pPr>
        <w:pStyle w:val="Heading3"/>
        <w:ind w:left="-567"/>
        <w:jc w:val="both"/>
        <w:rPr>
          <w:b w:val="0"/>
          <w:sz w:val="24"/>
          <w:szCs w:val="24"/>
        </w:rPr>
      </w:pPr>
      <w:r w:rsidRPr="00681FE8">
        <w:rPr>
          <w:b w:val="0"/>
          <w:sz w:val="24"/>
          <w:szCs w:val="24"/>
        </w:rPr>
        <w:t>15.01.15 Общ. ан. мочи уд вес 1017  лейк – 2-3  в п/зр белок – отр  ацетон –1+;  эпит. пл. -ед ; эпит. перех.   в п/зр</w:t>
      </w:r>
    </w:p>
    <w:p w:rsidR="00130227" w:rsidRPr="00681FE8" w:rsidRDefault="00130227" w:rsidP="00FC5396">
      <w:pPr>
        <w:ind w:left="-567"/>
        <w:rPr>
          <w:lang w:val="ru-RU"/>
        </w:rPr>
      </w:pPr>
      <w:r w:rsidRPr="00681FE8">
        <w:rPr>
          <w:lang w:val="ru-RU"/>
        </w:rPr>
        <w:t>17.01.15 Анализ мочи по Нечипоренко лейк -750  эритр -  белок – отр</w:t>
      </w:r>
    </w:p>
    <w:p w:rsidR="00130227" w:rsidRPr="00681FE8" w:rsidRDefault="00130227" w:rsidP="00FC5396">
      <w:pPr>
        <w:ind w:left="-567"/>
        <w:rPr>
          <w:lang w:val="ru-RU"/>
        </w:rPr>
      </w:pPr>
      <w:r w:rsidRPr="00681FE8">
        <w:rPr>
          <w:lang w:val="ru-RU"/>
        </w:rPr>
        <w:t>16.01.15 Суточная глюкозурия – 1,1 %;   Суточная протеинурия –  отр</w:t>
      </w:r>
    </w:p>
    <w:p w:rsidR="00130227" w:rsidRPr="00681FE8" w:rsidRDefault="00130227" w:rsidP="00FC5396">
      <w:pPr>
        <w:pStyle w:val="Heading5"/>
        <w:ind w:left="-567"/>
        <w:rPr>
          <w:sz w:val="24"/>
          <w:szCs w:val="24"/>
        </w:rPr>
      </w:pPr>
      <w:r w:rsidRPr="00681FE8">
        <w:rPr>
          <w:sz w:val="24"/>
          <w:szCs w:val="24"/>
        </w:rPr>
        <w:t>16.01.15 Микроальбуминурия –80,0 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518"/>
        <w:gridCol w:w="992"/>
        <w:gridCol w:w="993"/>
        <w:gridCol w:w="992"/>
        <w:gridCol w:w="992"/>
        <w:gridCol w:w="992"/>
      </w:tblGrid>
      <w:tr w:rsidR="00130227" w:rsidRPr="00681FE8" w:rsidTr="00B76356">
        <w:tc>
          <w:tcPr>
            <w:tcW w:w="2518" w:type="dxa"/>
          </w:tcPr>
          <w:p w:rsidR="00130227" w:rsidRPr="00681FE8" w:rsidRDefault="00130227" w:rsidP="00B76356">
            <w:pPr>
              <w:rPr>
                <w:lang w:val="ru-RU"/>
              </w:rPr>
            </w:pPr>
            <w:r w:rsidRPr="00681FE8">
              <w:rPr>
                <w:lang w:val="ru-RU"/>
              </w:rPr>
              <w:t xml:space="preserve">Гликемический </w:t>
            </w:r>
          </w:p>
          <w:p w:rsidR="00130227" w:rsidRPr="00681FE8" w:rsidRDefault="00130227" w:rsidP="00B76356">
            <w:pPr>
              <w:rPr>
                <w:lang w:val="ru-RU"/>
              </w:rPr>
            </w:pPr>
            <w:r w:rsidRPr="00681FE8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130227" w:rsidRPr="00681FE8" w:rsidRDefault="00130227" w:rsidP="00B76356">
            <w:pPr>
              <w:rPr>
                <w:lang w:val="ru-RU"/>
              </w:rPr>
            </w:pPr>
            <w:r w:rsidRPr="00681FE8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130227" w:rsidRPr="00681FE8" w:rsidRDefault="00130227" w:rsidP="00B76356">
            <w:pPr>
              <w:rPr>
                <w:lang w:val="ru-RU"/>
              </w:rPr>
            </w:pPr>
            <w:r w:rsidRPr="00681FE8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130227" w:rsidRPr="00681FE8" w:rsidRDefault="00130227" w:rsidP="00B76356">
            <w:pPr>
              <w:rPr>
                <w:lang w:val="ru-RU"/>
              </w:rPr>
            </w:pPr>
            <w:r w:rsidRPr="00681FE8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130227" w:rsidRPr="00681FE8" w:rsidRDefault="00130227" w:rsidP="00B76356">
            <w:pPr>
              <w:rPr>
                <w:lang w:val="ru-RU"/>
              </w:rPr>
            </w:pPr>
            <w:r w:rsidRPr="00681FE8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130227" w:rsidRPr="00681FE8" w:rsidRDefault="00130227" w:rsidP="00B76356">
            <w:pPr>
              <w:rPr>
                <w:lang w:val="ru-RU"/>
              </w:rPr>
            </w:pPr>
            <w:r w:rsidRPr="00681FE8">
              <w:rPr>
                <w:lang w:val="ru-RU"/>
              </w:rPr>
              <w:t>22.00</w:t>
            </w:r>
          </w:p>
        </w:tc>
      </w:tr>
      <w:tr w:rsidR="00130227" w:rsidRPr="00681FE8" w:rsidTr="00B76356">
        <w:tc>
          <w:tcPr>
            <w:tcW w:w="2518" w:type="dxa"/>
          </w:tcPr>
          <w:p w:rsidR="00130227" w:rsidRPr="00681FE8" w:rsidRDefault="00130227" w:rsidP="00B76356">
            <w:pPr>
              <w:rPr>
                <w:lang w:val="ru-RU"/>
              </w:rPr>
            </w:pPr>
            <w:r w:rsidRPr="00681FE8">
              <w:rPr>
                <w:lang w:val="ru-RU"/>
              </w:rPr>
              <w:t>15.01</w:t>
            </w:r>
          </w:p>
        </w:tc>
        <w:tc>
          <w:tcPr>
            <w:tcW w:w="992" w:type="dxa"/>
          </w:tcPr>
          <w:p w:rsidR="00130227" w:rsidRPr="00681FE8" w:rsidRDefault="00130227" w:rsidP="00B76356">
            <w:pPr>
              <w:rPr>
                <w:lang w:val="ru-RU"/>
              </w:rPr>
            </w:pPr>
            <w:r w:rsidRPr="00681FE8">
              <w:rPr>
                <w:lang w:val="ru-RU"/>
              </w:rPr>
              <w:t>4,0</w:t>
            </w:r>
          </w:p>
        </w:tc>
        <w:tc>
          <w:tcPr>
            <w:tcW w:w="993" w:type="dxa"/>
          </w:tcPr>
          <w:p w:rsidR="00130227" w:rsidRPr="00681FE8" w:rsidRDefault="00130227" w:rsidP="00B76356">
            <w:pPr>
              <w:rPr>
                <w:lang w:val="ru-RU"/>
              </w:rPr>
            </w:pPr>
            <w:r w:rsidRPr="00681FE8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130227" w:rsidRPr="00681FE8" w:rsidRDefault="00130227" w:rsidP="00B76356">
            <w:pPr>
              <w:rPr>
                <w:lang w:val="ru-RU"/>
              </w:rPr>
            </w:pPr>
            <w:r w:rsidRPr="00681FE8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130227" w:rsidRPr="00681FE8" w:rsidRDefault="00130227" w:rsidP="00B76356">
            <w:pPr>
              <w:rPr>
                <w:lang w:val="ru-RU"/>
              </w:rPr>
            </w:pPr>
            <w:r w:rsidRPr="00681FE8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130227" w:rsidRPr="00681FE8" w:rsidRDefault="00130227" w:rsidP="00B76356">
            <w:pPr>
              <w:rPr>
                <w:lang w:val="ru-RU"/>
              </w:rPr>
            </w:pPr>
          </w:p>
        </w:tc>
      </w:tr>
      <w:tr w:rsidR="00130227" w:rsidRPr="00681FE8" w:rsidTr="00B76356">
        <w:tc>
          <w:tcPr>
            <w:tcW w:w="2518" w:type="dxa"/>
          </w:tcPr>
          <w:p w:rsidR="00130227" w:rsidRPr="00681FE8" w:rsidRDefault="00130227" w:rsidP="00B76356">
            <w:pPr>
              <w:rPr>
                <w:lang w:val="ru-RU"/>
              </w:rPr>
            </w:pPr>
            <w:r w:rsidRPr="00681FE8">
              <w:rPr>
                <w:lang w:val="ru-RU"/>
              </w:rPr>
              <w:t>17.01</w:t>
            </w:r>
          </w:p>
        </w:tc>
        <w:tc>
          <w:tcPr>
            <w:tcW w:w="992" w:type="dxa"/>
          </w:tcPr>
          <w:p w:rsidR="00130227" w:rsidRPr="00681FE8" w:rsidRDefault="00130227" w:rsidP="00B76356">
            <w:pPr>
              <w:rPr>
                <w:lang w:val="ru-RU"/>
              </w:rPr>
            </w:pPr>
            <w:r w:rsidRPr="00681FE8">
              <w:rPr>
                <w:lang w:val="ru-RU"/>
              </w:rPr>
              <w:t>5,5</w:t>
            </w:r>
          </w:p>
        </w:tc>
        <w:tc>
          <w:tcPr>
            <w:tcW w:w="993" w:type="dxa"/>
          </w:tcPr>
          <w:p w:rsidR="00130227" w:rsidRPr="00681FE8" w:rsidRDefault="00130227" w:rsidP="00B76356">
            <w:pPr>
              <w:rPr>
                <w:lang w:val="ru-RU"/>
              </w:rPr>
            </w:pPr>
            <w:r w:rsidRPr="00681FE8">
              <w:rPr>
                <w:lang w:val="ru-RU"/>
              </w:rPr>
              <w:t>15,8</w:t>
            </w:r>
          </w:p>
        </w:tc>
        <w:tc>
          <w:tcPr>
            <w:tcW w:w="992" w:type="dxa"/>
          </w:tcPr>
          <w:p w:rsidR="00130227" w:rsidRPr="00681FE8" w:rsidRDefault="00130227" w:rsidP="00B76356">
            <w:pPr>
              <w:rPr>
                <w:lang w:val="ru-RU"/>
              </w:rPr>
            </w:pPr>
            <w:r w:rsidRPr="00681FE8">
              <w:rPr>
                <w:lang w:val="ru-RU"/>
              </w:rPr>
              <w:t>12,2</w:t>
            </w:r>
          </w:p>
        </w:tc>
        <w:tc>
          <w:tcPr>
            <w:tcW w:w="992" w:type="dxa"/>
          </w:tcPr>
          <w:p w:rsidR="00130227" w:rsidRPr="00681FE8" w:rsidRDefault="00130227" w:rsidP="00B76356">
            <w:pPr>
              <w:rPr>
                <w:lang w:val="ru-RU"/>
              </w:rPr>
            </w:pPr>
            <w:r w:rsidRPr="00681FE8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130227" w:rsidRPr="00681FE8" w:rsidRDefault="00130227" w:rsidP="00B76356">
            <w:pPr>
              <w:rPr>
                <w:lang w:val="ru-RU"/>
              </w:rPr>
            </w:pPr>
          </w:p>
        </w:tc>
      </w:tr>
      <w:tr w:rsidR="00130227" w:rsidRPr="00681FE8" w:rsidTr="00B76356">
        <w:tc>
          <w:tcPr>
            <w:tcW w:w="2518" w:type="dxa"/>
          </w:tcPr>
          <w:p w:rsidR="00130227" w:rsidRPr="00681FE8" w:rsidRDefault="00130227" w:rsidP="00B76356">
            <w:pPr>
              <w:rPr>
                <w:lang w:val="ru-RU"/>
              </w:rPr>
            </w:pPr>
            <w:r w:rsidRPr="00681FE8">
              <w:rPr>
                <w:lang w:val="ru-RU"/>
              </w:rPr>
              <w:t>21.01</w:t>
            </w:r>
          </w:p>
        </w:tc>
        <w:tc>
          <w:tcPr>
            <w:tcW w:w="992" w:type="dxa"/>
          </w:tcPr>
          <w:p w:rsidR="00130227" w:rsidRPr="00681FE8" w:rsidRDefault="00130227" w:rsidP="00B76356">
            <w:pPr>
              <w:rPr>
                <w:lang w:val="ru-RU"/>
              </w:rPr>
            </w:pPr>
            <w:r w:rsidRPr="00681FE8">
              <w:rPr>
                <w:lang w:val="ru-RU"/>
              </w:rPr>
              <w:t>2,9</w:t>
            </w:r>
          </w:p>
        </w:tc>
        <w:tc>
          <w:tcPr>
            <w:tcW w:w="993" w:type="dxa"/>
          </w:tcPr>
          <w:p w:rsidR="00130227" w:rsidRPr="00681FE8" w:rsidRDefault="00130227" w:rsidP="00B76356">
            <w:pPr>
              <w:rPr>
                <w:lang w:val="ru-RU"/>
              </w:rPr>
            </w:pPr>
            <w:r w:rsidRPr="00681FE8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130227" w:rsidRPr="00681FE8" w:rsidRDefault="00130227" w:rsidP="00B76356">
            <w:pPr>
              <w:rPr>
                <w:lang w:val="ru-RU"/>
              </w:rPr>
            </w:pPr>
            <w:r w:rsidRPr="00681FE8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130227" w:rsidRPr="00681FE8" w:rsidRDefault="00130227" w:rsidP="00B76356">
            <w:pPr>
              <w:rPr>
                <w:lang w:val="ru-RU"/>
              </w:rPr>
            </w:pPr>
            <w:r w:rsidRPr="00681FE8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130227" w:rsidRPr="00681FE8" w:rsidRDefault="00130227" w:rsidP="00B76356">
            <w:pPr>
              <w:rPr>
                <w:lang w:val="ru-RU"/>
              </w:rPr>
            </w:pPr>
          </w:p>
        </w:tc>
      </w:tr>
      <w:tr w:rsidR="00130227" w:rsidRPr="00681FE8" w:rsidTr="00B76356">
        <w:tc>
          <w:tcPr>
            <w:tcW w:w="2518" w:type="dxa"/>
          </w:tcPr>
          <w:p w:rsidR="00130227" w:rsidRPr="00681FE8" w:rsidRDefault="00130227" w:rsidP="00B76356">
            <w:pPr>
              <w:rPr>
                <w:lang w:val="ru-RU"/>
              </w:rPr>
            </w:pPr>
            <w:r w:rsidRPr="00681FE8">
              <w:rPr>
                <w:lang w:val="ru-RU"/>
              </w:rPr>
              <w:t>22.01</w:t>
            </w:r>
          </w:p>
        </w:tc>
        <w:tc>
          <w:tcPr>
            <w:tcW w:w="992" w:type="dxa"/>
          </w:tcPr>
          <w:p w:rsidR="00130227" w:rsidRPr="00681FE8" w:rsidRDefault="00130227" w:rsidP="00B76356">
            <w:pPr>
              <w:rPr>
                <w:lang w:val="ru-RU"/>
              </w:rPr>
            </w:pPr>
            <w:r w:rsidRPr="00681FE8">
              <w:rPr>
                <w:lang w:val="ru-RU"/>
              </w:rPr>
              <w:t>4,7</w:t>
            </w:r>
          </w:p>
        </w:tc>
        <w:tc>
          <w:tcPr>
            <w:tcW w:w="993" w:type="dxa"/>
          </w:tcPr>
          <w:p w:rsidR="00130227" w:rsidRPr="00681FE8" w:rsidRDefault="00130227" w:rsidP="00B76356">
            <w:pPr>
              <w:rPr>
                <w:lang w:val="ru-RU"/>
              </w:rPr>
            </w:pPr>
            <w:r w:rsidRPr="00681FE8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130227" w:rsidRPr="00681FE8" w:rsidRDefault="00130227" w:rsidP="00B76356">
            <w:pPr>
              <w:rPr>
                <w:lang w:val="ru-RU"/>
              </w:rPr>
            </w:pPr>
            <w:r w:rsidRPr="00681FE8">
              <w:rPr>
                <w:lang w:val="ru-RU"/>
              </w:rPr>
              <w:t>15,8</w:t>
            </w:r>
          </w:p>
        </w:tc>
        <w:tc>
          <w:tcPr>
            <w:tcW w:w="992" w:type="dxa"/>
          </w:tcPr>
          <w:p w:rsidR="00130227" w:rsidRPr="00681FE8" w:rsidRDefault="00130227" w:rsidP="00B76356">
            <w:pPr>
              <w:rPr>
                <w:lang w:val="ru-RU"/>
              </w:rPr>
            </w:pPr>
            <w:r w:rsidRPr="00681FE8">
              <w:rPr>
                <w:lang w:val="ru-RU"/>
              </w:rPr>
              <w:t>11,6</w:t>
            </w:r>
          </w:p>
        </w:tc>
        <w:tc>
          <w:tcPr>
            <w:tcW w:w="992" w:type="dxa"/>
          </w:tcPr>
          <w:p w:rsidR="00130227" w:rsidRPr="00681FE8" w:rsidRDefault="00130227" w:rsidP="00B76356">
            <w:pPr>
              <w:rPr>
                <w:lang w:val="ru-RU"/>
              </w:rPr>
            </w:pPr>
          </w:p>
        </w:tc>
      </w:tr>
      <w:tr w:rsidR="00130227" w:rsidRPr="00681FE8" w:rsidTr="00B76356">
        <w:tc>
          <w:tcPr>
            <w:tcW w:w="2518" w:type="dxa"/>
          </w:tcPr>
          <w:p w:rsidR="00130227" w:rsidRPr="00681FE8" w:rsidRDefault="00130227" w:rsidP="00B76356">
            <w:pPr>
              <w:rPr>
                <w:lang w:val="ru-RU"/>
              </w:rPr>
            </w:pPr>
            <w:r w:rsidRPr="00681FE8">
              <w:rPr>
                <w:lang w:val="ru-RU"/>
              </w:rPr>
              <w:t>23.01</w:t>
            </w:r>
          </w:p>
        </w:tc>
        <w:tc>
          <w:tcPr>
            <w:tcW w:w="992" w:type="dxa"/>
          </w:tcPr>
          <w:p w:rsidR="00130227" w:rsidRPr="00681FE8" w:rsidRDefault="00130227" w:rsidP="00B76356">
            <w:pPr>
              <w:rPr>
                <w:lang w:val="ru-RU"/>
              </w:rPr>
            </w:pPr>
            <w:r w:rsidRPr="00681FE8">
              <w:rPr>
                <w:lang w:val="ru-RU"/>
              </w:rPr>
              <w:t>3,8</w:t>
            </w:r>
          </w:p>
        </w:tc>
        <w:tc>
          <w:tcPr>
            <w:tcW w:w="993" w:type="dxa"/>
          </w:tcPr>
          <w:p w:rsidR="00130227" w:rsidRPr="00681FE8" w:rsidRDefault="0013022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30227" w:rsidRPr="00681FE8" w:rsidRDefault="00130227" w:rsidP="00B76356">
            <w:pPr>
              <w:rPr>
                <w:lang w:val="ru-RU"/>
              </w:rPr>
            </w:pPr>
            <w:r w:rsidRPr="00681FE8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130227" w:rsidRPr="00681FE8" w:rsidRDefault="00130227" w:rsidP="00B76356">
            <w:pPr>
              <w:rPr>
                <w:lang w:val="ru-RU"/>
              </w:rPr>
            </w:pPr>
            <w:r w:rsidRPr="00681FE8">
              <w:rPr>
                <w:lang w:val="ru-RU"/>
              </w:rPr>
              <w:t>12,9</w:t>
            </w:r>
          </w:p>
        </w:tc>
        <w:tc>
          <w:tcPr>
            <w:tcW w:w="992" w:type="dxa"/>
          </w:tcPr>
          <w:p w:rsidR="00130227" w:rsidRPr="00681FE8" w:rsidRDefault="00130227" w:rsidP="00B76356">
            <w:pPr>
              <w:rPr>
                <w:lang w:val="ru-RU"/>
              </w:rPr>
            </w:pPr>
          </w:p>
        </w:tc>
      </w:tr>
      <w:tr w:rsidR="00130227" w:rsidRPr="00681FE8" w:rsidTr="00B76356">
        <w:tc>
          <w:tcPr>
            <w:tcW w:w="2518" w:type="dxa"/>
          </w:tcPr>
          <w:p w:rsidR="00130227" w:rsidRPr="00681FE8" w:rsidRDefault="00130227" w:rsidP="00B76356">
            <w:pPr>
              <w:rPr>
                <w:lang w:val="ru-RU"/>
              </w:rPr>
            </w:pPr>
            <w:r w:rsidRPr="00681FE8">
              <w:rPr>
                <w:lang w:val="ru-RU"/>
              </w:rPr>
              <w:t>24.01</w:t>
            </w:r>
          </w:p>
        </w:tc>
        <w:tc>
          <w:tcPr>
            <w:tcW w:w="992" w:type="dxa"/>
          </w:tcPr>
          <w:p w:rsidR="00130227" w:rsidRPr="00681FE8" w:rsidRDefault="00130227" w:rsidP="00B76356">
            <w:pPr>
              <w:rPr>
                <w:lang w:val="ru-RU"/>
              </w:rPr>
            </w:pPr>
            <w:r w:rsidRPr="00681FE8">
              <w:rPr>
                <w:lang w:val="ru-RU"/>
              </w:rPr>
              <w:t>6,8</w:t>
            </w:r>
          </w:p>
        </w:tc>
        <w:tc>
          <w:tcPr>
            <w:tcW w:w="993" w:type="dxa"/>
          </w:tcPr>
          <w:p w:rsidR="00130227" w:rsidRPr="00681FE8" w:rsidRDefault="00130227" w:rsidP="00B76356">
            <w:pPr>
              <w:rPr>
                <w:lang w:val="ru-RU"/>
              </w:rPr>
            </w:pPr>
            <w:r w:rsidRPr="00681FE8">
              <w:rPr>
                <w:lang w:val="ru-RU"/>
              </w:rPr>
              <w:t>14,4</w:t>
            </w:r>
          </w:p>
        </w:tc>
        <w:tc>
          <w:tcPr>
            <w:tcW w:w="992" w:type="dxa"/>
          </w:tcPr>
          <w:p w:rsidR="00130227" w:rsidRPr="00681FE8" w:rsidRDefault="00130227" w:rsidP="00B76356">
            <w:pPr>
              <w:rPr>
                <w:lang w:val="ru-RU"/>
              </w:rPr>
            </w:pPr>
            <w:r w:rsidRPr="00681FE8">
              <w:rPr>
                <w:lang w:val="ru-RU"/>
              </w:rPr>
              <w:t>13,4</w:t>
            </w:r>
          </w:p>
        </w:tc>
        <w:tc>
          <w:tcPr>
            <w:tcW w:w="992" w:type="dxa"/>
          </w:tcPr>
          <w:p w:rsidR="00130227" w:rsidRPr="00681FE8" w:rsidRDefault="00130227" w:rsidP="00B76356">
            <w:pPr>
              <w:rPr>
                <w:lang w:val="ru-RU"/>
              </w:rPr>
            </w:pPr>
            <w:r w:rsidRPr="00681FE8">
              <w:rPr>
                <w:lang w:val="ru-RU"/>
              </w:rPr>
              <w:t>12,0</w:t>
            </w:r>
          </w:p>
        </w:tc>
        <w:tc>
          <w:tcPr>
            <w:tcW w:w="992" w:type="dxa"/>
          </w:tcPr>
          <w:p w:rsidR="00130227" w:rsidRPr="00681FE8" w:rsidRDefault="00130227" w:rsidP="00B76356">
            <w:pPr>
              <w:rPr>
                <w:lang w:val="ru-RU"/>
              </w:rPr>
            </w:pPr>
          </w:p>
        </w:tc>
      </w:tr>
      <w:tr w:rsidR="00130227" w:rsidRPr="00681FE8" w:rsidTr="00B76356">
        <w:tc>
          <w:tcPr>
            <w:tcW w:w="2518" w:type="dxa"/>
          </w:tcPr>
          <w:p w:rsidR="00130227" w:rsidRPr="00681FE8" w:rsidRDefault="00130227" w:rsidP="00B76356">
            <w:pPr>
              <w:rPr>
                <w:lang w:val="ru-RU"/>
              </w:rPr>
            </w:pPr>
            <w:r w:rsidRPr="00681FE8">
              <w:rPr>
                <w:lang w:val="ru-RU"/>
              </w:rPr>
              <w:t>26.01</w:t>
            </w:r>
          </w:p>
        </w:tc>
        <w:tc>
          <w:tcPr>
            <w:tcW w:w="992" w:type="dxa"/>
          </w:tcPr>
          <w:p w:rsidR="00130227" w:rsidRPr="00681FE8" w:rsidRDefault="00130227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130227" w:rsidRPr="00681FE8" w:rsidRDefault="00130227" w:rsidP="00B76356">
            <w:pPr>
              <w:rPr>
                <w:lang w:val="ru-RU"/>
              </w:rPr>
            </w:pPr>
            <w:r w:rsidRPr="00681FE8">
              <w:rPr>
                <w:lang w:val="ru-RU"/>
              </w:rPr>
              <w:t>10,9</w:t>
            </w:r>
          </w:p>
        </w:tc>
        <w:tc>
          <w:tcPr>
            <w:tcW w:w="992" w:type="dxa"/>
          </w:tcPr>
          <w:p w:rsidR="00130227" w:rsidRPr="00681FE8" w:rsidRDefault="00130227" w:rsidP="00B76356">
            <w:pPr>
              <w:rPr>
                <w:lang w:val="ru-RU"/>
              </w:rPr>
            </w:pPr>
            <w:r w:rsidRPr="00681FE8">
              <w:rPr>
                <w:lang w:val="ru-RU"/>
              </w:rPr>
              <w:t>2,5</w:t>
            </w:r>
          </w:p>
        </w:tc>
        <w:tc>
          <w:tcPr>
            <w:tcW w:w="992" w:type="dxa"/>
          </w:tcPr>
          <w:p w:rsidR="00130227" w:rsidRPr="00681FE8" w:rsidRDefault="00130227" w:rsidP="00B76356">
            <w:pPr>
              <w:rPr>
                <w:lang w:val="ru-RU"/>
              </w:rPr>
            </w:pPr>
            <w:r w:rsidRPr="00681FE8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130227" w:rsidRPr="00681FE8" w:rsidRDefault="00130227" w:rsidP="00B76356">
            <w:pPr>
              <w:rPr>
                <w:lang w:val="ru-RU"/>
              </w:rPr>
            </w:pPr>
          </w:p>
        </w:tc>
      </w:tr>
      <w:tr w:rsidR="00130227" w:rsidRPr="00681FE8" w:rsidTr="00B76356">
        <w:tc>
          <w:tcPr>
            <w:tcW w:w="2518" w:type="dxa"/>
          </w:tcPr>
          <w:p w:rsidR="00130227" w:rsidRPr="00681FE8" w:rsidRDefault="00130227" w:rsidP="00B76356">
            <w:pPr>
              <w:rPr>
                <w:lang w:val="ru-RU"/>
              </w:rPr>
            </w:pPr>
            <w:r w:rsidRPr="00681FE8">
              <w:rPr>
                <w:lang w:val="ru-RU"/>
              </w:rPr>
              <w:t>27.01</w:t>
            </w:r>
          </w:p>
        </w:tc>
        <w:tc>
          <w:tcPr>
            <w:tcW w:w="992" w:type="dxa"/>
          </w:tcPr>
          <w:p w:rsidR="00130227" w:rsidRPr="00681FE8" w:rsidRDefault="00130227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130227" w:rsidRPr="00681FE8" w:rsidRDefault="00130227" w:rsidP="00B76356">
            <w:pPr>
              <w:rPr>
                <w:lang w:val="ru-RU"/>
              </w:rPr>
            </w:pPr>
            <w:r w:rsidRPr="00681FE8">
              <w:rPr>
                <w:lang w:val="ru-RU"/>
              </w:rPr>
              <w:t>11,6</w:t>
            </w:r>
          </w:p>
        </w:tc>
        <w:tc>
          <w:tcPr>
            <w:tcW w:w="992" w:type="dxa"/>
          </w:tcPr>
          <w:p w:rsidR="00130227" w:rsidRPr="00681FE8" w:rsidRDefault="00130227" w:rsidP="00B76356">
            <w:pPr>
              <w:rPr>
                <w:lang w:val="ru-RU"/>
              </w:rPr>
            </w:pPr>
            <w:r w:rsidRPr="00681FE8">
              <w:rPr>
                <w:lang w:val="ru-RU"/>
              </w:rPr>
              <w:t>2,8</w:t>
            </w:r>
          </w:p>
        </w:tc>
        <w:tc>
          <w:tcPr>
            <w:tcW w:w="992" w:type="dxa"/>
          </w:tcPr>
          <w:p w:rsidR="00130227" w:rsidRPr="00681FE8" w:rsidRDefault="0013022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30227" w:rsidRPr="00681FE8" w:rsidRDefault="00130227" w:rsidP="00B76356">
            <w:pPr>
              <w:rPr>
                <w:lang w:val="ru-RU"/>
              </w:rPr>
            </w:pPr>
          </w:p>
        </w:tc>
      </w:tr>
      <w:tr w:rsidR="00130227" w:rsidRPr="00681FE8" w:rsidTr="00B76356">
        <w:tc>
          <w:tcPr>
            <w:tcW w:w="2518" w:type="dxa"/>
          </w:tcPr>
          <w:p w:rsidR="00130227" w:rsidRPr="00681FE8" w:rsidRDefault="00130227" w:rsidP="00B76356">
            <w:pPr>
              <w:rPr>
                <w:lang w:val="ru-RU"/>
              </w:rPr>
            </w:pPr>
            <w:r w:rsidRPr="00681FE8">
              <w:rPr>
                <w:lang w:val="ru-RU"/>
              </w:rPr>
              <w:t>28.01</w:t>
            </w:r>
          </w:p>
        </w:tc>
        <w:tc>
          <w:tcPr>
            <w:tcW w:w="992" w:type="dxa"/>
          </w:tcPr>
          <w:p w:rsidR="00130227" w:rsidRPr="00681FE8" w:rsidRDefault="00130227" w:rsidP="00B76356">
            <w:pPr>
              <w:rPr>
                <w:lang w:val="ru-RU"/>
              </w:rPr>
            </w:pPr>
            <w:r w:rsidRPr="00681FE8">
              <w:rPr>
                <w:lang w:val="ru-RU"/>
              </w:rPr>
              <w:t>15,2</w:t>
            </w:r>
          </w:p>
        </w:tc>
        <w:tc>
          <w:tcPr>
            <w:tcW w:w="993" w:type="dxa"/>
          </w:tcPr>
          <w:p w:rsidR="00130227" w:rsidRPr="00681FE8" w:rsidRDefault="00130227" w:rsidP="00B76356">
            <w:pPr>
              <w:rPr>
                <w:lang w:val="ru-RU"/>
              </w:rPr>
            </w:pPr>
            <w:r w:rsidRPr="00681FE8">
              <w:rPr>
                <w:lang w:val="ru-RU"/>
              </w:rPr>
              <w:t>14,0</w:t>
            </w:r>
          </w:p>
        </w:tc>
        <w:tc>
          <w:tcPr>
            <w:tcW w:w="992" w:type="dxa"/>
          </w:tcPr>
          <w:p w:rsidR="00130227" w:rsidRPr="00681FE8" w:rsidRDefault="00130227" w:rsidP="00B76356">
            <w:pPr>
              <w:rPr>
                <w:lang w:val="ru-RU"/>
              </w:rPr>
            </w:pPr>
            <w:r w:rsidRPr="00681FE8">
              <w:rPr>
                <w:lang w:val="ru-RU"/>
              </w:rPr>
              <w:t>12,5</w:t>
            </w:r>
          </w:p>
        </w:tc>
        <w:tc>
          <w:tcPr>
            <w:tcW w:w="992" w:type="dxa"/>
          </w:tcPr>
          <w:p w:rsidR="00130227" w:rsidRPr="00681FE8" w:rsidRDefault="00130227" w:rsidP="00B76356">
            <w:pPr>
              <w:rPr>
                <w:lang w:val="ru-RU"/>
              </w:rPr>
            </w:pPr>
            <w:r w:rsidRPr="00681FE8">
              <w:rPr>
                <w:lang w:val="ru-RU"/>
              </w:rPr>
              <w:t>16,9</w:t>
            </w:r>
          </w:p>
        </w:tc>
        <w:tc>
          <w:tcPr>
            <w:tcW w:w="992" w:type="dxa"/>
          </w:tcPr>
          <w:p w:rsidR="00130227" w:rsidRPr="00681FE8" w:rsidRDefault="00130227" w:rsidP="00B76356">
            <w:pPr>
              <w:rPr>
                <w:lang w:val="ru-RU"/>
              </w:rPr>
            </w:pPr>
            <w:r w:rsidRPr="00681FE8">
              <w:rPr>
                <w:lang w:val="ru-RU"/>
              </w:rPr>
              <w:t>12,6</w:t>
            </w:r>
          </w:p>
        </w:tc>
      </w:tr>
      <w:tr w:rsidR="00130227" w:rsidRPr="00681FE8" w:rsidTr="00B76356">
        <w:tc>
          <w:tcPr>
            <w:tcW w:w="2518" w:type="dxa"/>
          </w:tcPr>
          <w:p w:rsidR="00130227" w:rsidRPr="00681FE8" w:rsidRDefault="00130227" w:rsidP="00B76356">
            <w:pPr>
              <w:rPr>
                <w:lang w:val="ru-RU"/>
              </w:rPr>
            </w:pPr>
            <w:r w:rsidRPr="00681FE8">
              <w:rPr>
                <w:lang w:val="ru-RU"/>
              </w:rPr>
              <w:t>29.01 2-00 9,9</w:t>
            </w:r>
          </w:p>
        </w:tc>
        <w:tc>
          <w:tcPr>
            <w:tcW w:w="992" w:type="dxa"/>
          </w:tcPr>
          <w:p w:rsidR="00130227" w:rsidRPr="00681FE8" w:rsidRDefault="00130227" w:rsidP="00B76356">
            <w:pPr>
              <w:rPr>
                <w:lang w:val="ru-RU"/>
              </w:rPr>
            </w:pPr>
            <w:r w:rsidRPr="00681FE8">
              <w:rPr>
                <w:lang w:val="ru-RU"/>
              </w:rPr>
              <w:t>9,8</w:t>
            </w:r>
          </w:p>
        </w:tc>
        <w:tc>
          <w:tcPr>
            <w:tcW w:w="993" w:type="dxa"/>
          </w:tcPr>
          <w:p w:rsidR="00130227" w:rsidRPr="00681FE8" w:rsidRDefault="00130227" w:rsidP="00B76356">
            <w:pPr>
              <w:rPr>
                <w:lang w:val="ru-RU"/>
              </w:rPr>
            </w:pPr>
            <w:r w:rsidRPr="00681FE8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130227" w:rsidRPr="00681FE8" w:rsidRDefault="00130227" w:rsidP="00B76356">
            <w:pPr>
              <w:rPr>
                <w:lang w:val="ru-RU"/>
              </w:rPr>
            </w:pPr>
            <w:r w:rsidRPr="00681FE8">
              <w:rPr>
                <w:lang w:val="ru-RU"/>
              </w:rPr>
              <w:t>4,5</w:t>
            </w:r>
          </w:p>
        </w:tc>
        <w:tc>
          <w:tcPr>
            <w:tcW w:w="992" w:type="dxa"/>
          </w:tcPr>
          <w:p w:rsidR="00130227" w:rsidRPr="00681FE8" w:rsidRDefault="00130227" w:rsidP="00B76356">
            <w:pPr>
              <w:rPr>
                <w:lang w:val="ru-RU"/>
              </w:rPr>
            </w:pPr>
            <w:r w:rsidRPr="00681FE8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130227" w:rsidRPr="00681FE8" w:rsidRDefault="00130227" w:rsidP="00B76356">
            <w:pPr>
              <w:rPr>
                <w:lang w:val="ru-RU"/>
              </w:rPr>
            </w:pPr>
          </w:p>
        </w:tc>
      </w:tr>
      <w:tr w:rsidR="00130227" w:rsidRPr="00681FE8" w:rsidTr="00B76356">
        <w:tc>
          <w:tcPr>
            <w:tcW w:w="2518" w:type="dxa"/>
          </w:tcPr>
          <w:p w:rsidR="00130227" w:rsidRPr="00681FE8" w:rsidRDefault="00130227" w:rsidP="00B76356">
            <w:pPr>
              <w:rPr>
                <w:lang w:val="ru-RU"/>
              </w:rPr>
            </w:pPr>
            <w:r w:rsidRPr="00681FE8">
              <w:rPr>
                <w:lang w:val="ru-RU"/>
              </w:rPr>
              <w:t xml:space="preserve">30.01 </w:t>
            </w:r>
          </w:p>
        </w:tc>
        <w:tc>
          <w:tcPr>
            <w:tcW w:w="992" w:type="dxa"/>
          </w:tcPr>
          <w:p w:rsidR="00130227" w:rsidRPr="00681FE8" w:rsidRDefault="00130227" w:rsidP="00B76356">
            <w:pPr>
              <w:rPr>
                <w:lang w:val="ru-RU"/>
              </w:rPr>
            </w:pPr>
            <w:r w:rsidRPr="00681FE8">
              <w:rPr>
                <w:lang w:val="ru-RU"/>
              </w:rPr>
              <w:t>5,7</w:t>
            </w:r>
          </w:p>
        </w:tc>
        <w:tc>
          <w:tcPr>
            <w:tcW w:w="993" w:type="dxa"/>
          </w:tcPr>
          <w:p w:rsidR="00130227" w:rsidRPr="00681FE8" w:rsidRDefault="0013022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30227" w:rsidRPr="00681FE8" w:rsidRDefault="0013022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30227" w:rsidRPr="00681FE8" w:rsidRDefault="0013022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30227" w:rsidRPr="00681FE8" w:rsidRDefault="00130227" w:rsidP="00B76356">
            <w:pPr>
              <w:rPr>
                <w:lang w:val="ru-RU"/>
              </w:rPr>
            </w:pPr>
          </w:p>
        </w:tc>
      </w:tr>
    </w:tbl>
    <w:p w:rsidR="00130227" w:rsidRPr="00681FE8" w:rsidRDefault="00130227" w:rsidP="00FC5396">
      <w:pPr>
        <w:ind w:left="-567"/>
        <w:jc w:val="both"/>
        <w:rPr>
          <w:lang w:val="ru-RU"/>
        </w:rPr>
      </w:pPr>
      <w:r w:rsidRPr="00681FE8">
        <w:rPr>
          <w:u w:val="single"/>
          <w:lang w:val="ru-RU"/>
        </w:rPr>
        <w:t>21.01.15Невропатолог</w:t>
      </w:r>
      <w:r>
        <w:rPr>
          <w:lang w:val="ru-RU"/>
        </w:rPr>
        <w:t>: Аденома гипофиза. Началь</w:t>
      </w:r>
      <w:r w:rsidRPr="00681FE8">
        <w:rPr>
          <w:lang w:val="ru-RU"/>
        </w:rPr>
        <w:t>н</w:t>
      </w:r>
      <w:r>
        <w:rPr>
          <w:lang w:val="ru-RU"/>
        </w:rPr>
        <w:t>ы</w:t>
      </w:r>
      <w:r w:rsidRPr="00681FE8">
        <w:rPr>
          <w:lang w:val="ru-RU"/>
        </w:rPr>
        <w:t>е проявления дистальной диабетической полиенйропатии н/к.</w:t>
      </w:r>
    </w:p>
    <w:p w:rsidR="00130227" w:rsidRPr="00681FE8" w:rsidRDefault="00130227" w:rsidP="00FC5396">
      <w:pPr>
        <w:ind w:left="-567"/>
        <w:jc w:val="both"/>
        <w:rPr>
          <w:lang w:val="ru-RU"/>
        </w:rPr>
      </w:pPr>
      <w:r w:rsidRPr="00681FE8">
        <w:rPr>
          <w:u w:val="single"/>
          <w:lang w:val="ru-RU"/>
        </w:rPr>
        <w:t>14.01.15Окулист</w:t>
      </w:r>
      <w:r w:rsidRPr="00681FE8">
        <w:rPr>
          <w:lang w:val="ru-RU"/>
        </w:rPr>
        <w:t xml:space="preserve">: </w:t>
      </w:r>
      <w:smartTag w:uri="urn:schemas-microsoft-com:office:smarttags" w:element="place">
        <w:r w:rsidRPr="00681FE8">
          <w:rPr>
            <w:lang w:val="en-US"/>
          </w:rPr>
          <w:t>VIS</w:t>
        </w:r>
      </w:smartTag>
      <w:r w:rsidRPr="00681FE8">
        <w:rPr>
          <w:lang w:val="ru-RU"/>
        </w:rPr>
        <w:t xml:space="preserve"> </w:t>
      </w:r>
      <w:r w:rsidRPr="00681FE8">
        <w:rPr>
          <w:lang w:val="en-US"/>
        </w:rPr>
        <w:t>OD</w:t>
      </w:r>
      <w:r w:rsidRPr="00681FE8">
        <w:rPr>
          <w:lang w:val="ru-RU"/>
        </w:rPr>
        <w:t xml:space="preserve">= 1,0  </w:t>
      </w:r>
      <w:r w:rsidRPr="00681FE8">
        <w:rPr>
          <w:lang w:val="en-US"/>
        </w:rPr>
        <w:t>OS</w:t>
      </w:r>
      <w:r w:rsidRPr="00681FE8">
        <w:rPr>
          <w:lang w:val="ru-RU"/>
        </w:rPr>
        <w:t xml:space="preserve">=  1,0  ; </w:t>
      </w:r>
    </w:p>
    <w:p w:rsidR="00130227" w:rsidRPr="00681FE8" w:rsidRDefault="00130227" w:rsidP="00FC5396">
      <w:pPr>
        <w:ind w:left="-567"/>
        <w:jc w:val="both"/>
        <w:rPr>
          <w:lang w:val="ru-RU"/>
        </w:rPr>
      </w:pPr>
      <w:r w:rsidRPr="00681FE8">
        <w:rPr>
          <w:lang w:val="ru-RU"/>
        </w:rPr>
        <w:t xml:space="preserve">Артерии сужены, склерозированы.  Салюс I. Аномалии венозных сосудов (извитость, колебания калибра).   Д-з: Непролиферативная  диабетическая  ретинопатия ОИ. </w:t>
      </w:r>
    </w:p>
    <w:p w:rsidR="00130227" w:rsidRPr="00681FE8" w:rsidRDefault="00130227" w:rsidP="00FC5396">
      <w:pPr>
        <w:ind w:left="-567"/>
        <w:jc w:val="both"/>
        <w:rPr>
          <w:lang w:val="ru-RU"/>
        </w:rPr>
      </w:pPr>
      <w:r w:rsidRPr="00681FE8">
        <w:rPr>
          <w:u w:val="single"/>
          <w:lang w:val="ru-RU"/>
        </w:rPr>
        <w:t>14.01.15ЭКГ</w:t>
      </w:r>
      <w:r w:rsidRPr="00681FE8">
        <w:rPr>
          <w:lang w:val="ru-RU"/>
        </w:rPr>
        <w:t>: ЧСС – 67 уд/мин. Вольтаж сохранен.  Ритм синусовый. Эл. ось не отклонена. Позиция промежуточная. С-м ранней реполяризации желудочков.</w:t>
      </w:r>
    </w:p>
    <w:p w:rsidR="00130227" w:rsidRPr="00681FE8" w:rsidRDefault="00130227" w:rsidP="00FC5396">
      <w:pPr>
        <w:ind w:left="-567"/>
        <w:jc w:val="both"/>
        <w:rPr>
          <w:lang w:val="ru-RU"/>
        </w:rPr>
      </w:pPr>
      <w:r w:rsidRPr="00681FE8">
        <w:rPr>
          <w:u w:val="single"/>
          <w:lang w:val="ru-RU"/>
        </w:rPr>
        <w:t>17.01.15Кардиолог</w:t>
      </w:r>
      <w:r w:rsidRPr="00681FE8">
        <w:rPr>
          <w:lang w:val="ru-RU"/>
        </w:rPr>
        <w:t>: Метаболическая кардиомиопатия С-м ВСД</w:t>
      </w:r>
    </w:p>
    <w:p w:rsidR="00130227" w:rsidRPr="00681FE8" w:rsidRDefault="00130227" w:rsidP="00FC5396">
      <w:pPr>
        <w:ind w:left="-567"/>
        <w:jc w:val="both"/>
        <w:rPr>
          <w:lang w:val="ru-RU"/>
        </w:rPr>
      </w:pPr>
      <w:r w:rsidRPr="00681FE8">
        <w:rPr>
          <w:u w:val="single"/>
          <w:lang w:val="ru-RU"/>
        </w:rPr>
        <w:t>22.01.15 Нейрохирург</w:t>
      </w:r>
      <w:r w:rsidRPr="00681FE8">
        <w:rPr>
          <w:lang w:val="ru-RU"/>
        </w:rPr>
        <w:t>: микроаденома гипофиза.</w:t>
      </w:r>
    </w:p>
    <w:p w:rsidR="00130227" w:rsidRPr="00681FE8" w:rsidRDefault="00130227" w:rsidP="00FC5396">
      <w:pPr>
        <w:ind w:left="-567"/>
        <w:jc w:val="both"/>
        <w:rPr>
          <w:lang w:val="ru-RU"/>
        </w:rPr>
      </w:pPr>
      <w:r w:rsidRPr="00681FE8">
        <w:rPr>
          <w:u w:val="single"/>
          <w:lang w:val="ru-RU"/>
        </w:rPr>
        <w:t>15.01.15Ангиохирург</w:t>
      </w:r>
      <w:r w:rsidRPr="00681FE8">
        <w:rPr>
          <w:lang w:val="ru-RU"/>
        </w:rPr>
        <w:t>: Диаб. ангиопатия артерий н/к. Девиация брюшного отдела аорты.</w:t>
      </w:r>
    </w:p>
    <w:p w:rsidR="00130227" w:rsidRPr="00681FE8" w:rsidRDefault="00130227" w:rsidP="00FC5396">
      <w:pPr>
        <w:ind w:left="-567"/>
        <w:jc w:val="both"/>
        <w:rPr>
          <w:lang w:val="ru-RU"/>
        </w:rPr>
      </w:pPr>
      <w:r w:rsidRPr="00681FE8">
        <w:rPr>
          <w:u w:val="single"/>
          <w:lang w:val="ru-RU"/>
        </w:rPr>
        <w:t>19.01.15 Р-скопия ЖКТ</w:t>
      </w:r>
      <w:r w:rsidRPr="00681FE8">
        <w:rPr>
          <w:lang w:val="ru-RU"/>
        </w:rPr>
        <w:t>: Хронический гастрит, гастроптоз IIст. Хронический панкреатит.</w:t>
      </w:r>
    </w:p>
    <w:p w:rsidR="00130227" w:rsidRPr="00681FE8" w:rsidRDefault="00130227" w:rsidP="00096E13">
      <w:pPr>
        <w:ind w:left="-567"/>
        <w:jc w:val="both"/>
        <w:rPr>
          <w:lang w:val="ru-RU"/>
        </w:rPr>
      </w:pPr>
      <w:r w:rsidRPr="00681FE8">
        <w:rPr>
          <w:u w:val="single"/>
          <w:lang w:val="ru-RU"/>
        </w:rPr>
        <w:t>23.01.15Гастроэнтеролог</w:t>
      </w:r>
      <w:r w:rsidRPr="00681FE8">
        <w:rPr>
          <w:lang w:val="ru-RU"/>
        </w:rPr>
        <w:t>: Хронический панкреатит в стадии обострения,  нерезко выраженного с нарушением функции поджелудочной железы. Хронический гастродуоденит с болевым диспепсическим с-м.</w:t>
      </w:r>
    </w:p>
    <w:p w:rsidR="00130227" w:rsidRPr="00681FE8" w:rsidRDefault="00130227" w:rsidP="00FC5396">
      <w:pPr>
        <w:ind w:left="-567"/>
        <w:jc w:val="both"/>
        <w:rPr>
          <w:lang w:val="ru-RU"/>
        </w:rPr>
      </w:pPr>
      <w:r w:rsidRPr="00681FE8">
        <w:rPr>
          <w:u w:val="single"/>
          <w:lang w:val="ru-RU"/>
        </w:rPr>
        <w:t xml:space="preserve">19.01.15 МРТ  гипофиза: </w:t>
      </w:r>
      <w:r w:rsidRPr="00681FE8">
        <w:rPr>
          <w:lang w:val="ru-RU"/>
        </w:rPr>
        <w:t>МРТ признаки аденомы правых отделов аденогипофиза, без признаков патологического контраститрования.</w:t>
      </w:r>
    </w:p>
    <w:p w:rsidR="00130227" w:rsidRPr="00681FE8" w:rsidRDefault="00130227" w:rsidP="00FC5396">
      <w:pPr>
        <w:ind w:left="-567"/>
        <w:jc w:val="both"/>
        <w:rPr>
          <w:lang w:val="ru-RU"/>
        </w:rPr>
      </w:pPr>
      <w:r w:rsidRPr="00681FE8">
        <w:rPr>
          <w:u w:val="single"/>
          <w:lang w:val="ru-RU"/>
        </w:rPr>
        <w:t>16.01.15Дупл. сканирование брахицефальных артерий</w:t>
      </w:r>
      <w:r w:rsidRPr="00681FE8">
        <w:rPr>
          <w:lang w:val="ru-RU"/>
        </w:rPr>
        <w:t>: Заключение: На руках.</w:t>
      </w:r>
    </w:p>
    <w:p w:rsidR="00130227" w:rsidRPr="00681FE8" w:rsidRDefault="00130227" w:rsidP="00FC5396">
      <w:pPr>
        <w:ind w:left="-567"/>
        <w:jc w:val="both"/>
        <w:rPr>
          <w:lang w:val="ru-RU"/>
        </w:rPr>
      </w:pPr>
      <w:r w:rsidRPr="00681FE8">
        <w:rPr>
          <w:u w:val="single"/>
          <w:lang w:val="ru-RU"/>
        </w:rPr>
        <w:t>21.01.15УЗИ ОБП</w:t>
      </w:r>
      <w:r w:rsidRPr="00681FE8">
        <w:rPr>
          <w:lang w:val="ru-RU"/>
        </w:rPr>
        <w:t xml:space="preserve">: Заключение: Эхопризнаки холецистита, косвенные признаки гастродуоденита. Не исключено наличие аневрихзмы  брюшной аорты.. </w:t>
      </w:r>
    </w:p>
    <w:p w:rsidR="00130227" w:rsidRPr="00681FE8" w:rsidRDefault="00130227" w:rsidP="00FC5396">
      <w:pPr>
        <w:ind w:left="-567"/>
        <w:jc w:val="both"/>
        <w:rPr>
          <w:lang w:val="ru-RU"/>
        </w:rPr>
      </w:pPr>
      <w:r w:rsidRPr="00681FE8">
        <w:rPr>
          <w:u w:val="single"/>
          <w:lang w:val="ru-RU"/>
        </w:rPr>
        <w:t>14.01.15УЗИ щит. железы</w:t>
      </w:r>
      <w:r w:rsidRPr="00681FE8">
        <w:rPr>
          <w:lang w:val="ru-RU"/>
        </w:rPr>
        <w:t>: Пр д. V =11,5  см</w:t>
      </w:r>
      <w:r w:rsidRPr="00681FE8">
        <w:rPr>
          <w:vertAlign w:val="superscript"/>
          <w:lang w:val="ru-RU"/>
        </w:rPr>
        <w:t>3</w:t>
      </w:r>
      <w:r w:rsidRPr="00681FE8">
        <w:rPr>
          <w:lang w:val="ru-RU"/>
        </w:rPr>
        <w:t>; лев. д. V =8,8  см</w:t>
      </w:r>
      <w:r w:rsidRPr="00681FE8">
        <w:rPr>
          <w:vertAlign w:val="superscript"/>
          <w:lang w:val="ru-RU"/>
        </w:rPr>
        <w:t>3</w:t>
      </w:r>
    </w:p>
    <w:p w:rsidR="00130227" w:rsidRPr="00681FE8" w:rsidRDefault="00130227" w:rsidP="00FC5396">
      <w:pPr>
        <w:ind w:left="-567"/>
        <w:jc w:val="both"/>
        <w:rPr>
          <w:lang w:val="ru-RU"/>
        </w:rPr>
      </w:pPr>
      <w:r w:rsidRPr="00681FE8">
        <w:rPr>
          <w:lang w:val="ru-RU"/>
        </w:rPr>
        <w:t xml:space="preserve">Щит. железа увеличена, контуры ровные. Эхогенность паренхимы обычная. Эхоструктура мелкозернистая,  мелкий фиброз. Регионарные л/узлы  не визуализируются. Закл.: Увеличение щит. железы. Незначительные диффузные изменения паренхимы. </w:t>
      </w:r>
    </w:p>
    <w:p w:rsidR="00130227" w:rsidRPr="00681FE8" w:rsidRDefault="00130227" w:rsidP="00FC5396">
      <w:pPr>
        <w:ind w:left="-567"/>
        <w:jc w:val="both"/>
        <w:rPr>
          <w:lang w:val="ru-RU"/>
        </w:rPr>
      </w:pPr>
      <w:r w:rsidRPr="00681FE8">
        <w:rPr>
          <w:u w:val="single"/>
          <w:lang w:val="ru-RU"/>
        </w:rPr>
        <w:t>Лечение:</w:t>
      </w:r>
      <w:r w:rsidRPr="00681FE8">
        <w:rPr>
          <w:lang w:val="ru-RU"/>
        </w:rPr>
        <w:t xml:space="preserve"> Генсулин R, Генсулин Н, Хумодар Б100Р, 40%глюкоза, мебсин-ретрд, пангрол, эспумизан.</w:t>
      </w:r>
    </w:p>
    <w:p w:rsidR="00130227" w:rsidRDefault="00130227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681FE8">
        <w:rPr>
          <w:u w:val="single"/>
          <w:lang w:val="ru-RU"/>
        </w:rPr>
        <w:t>Состояние больного при выписке</w:t>
      </w:r>
      <w:r w:rsidRPr="00681FE8">
        <w:rPr>
          <w:lang w:val="ru-RU"/>
        </w:rPr>
        <w:t xml:space="preserve">: Согласно клинического протокола и на основании приказа УЗО от 14.06.12 №355, приказа ЛПУ от 23.06.11 №228-з комиссионно больная переведена на Генсулин R, Генсулин Н.  СД компенсирован, уменьшились гипогликемические состояния . АД 115/70  мм рт. ст. </w:t>
      </w:r>
    </w:p>
    <w:p w:rsidR="00130227" w:rsidRPr="00307550" w:rsidRDefault="00130227" w:rsidP="00C40346">
      <w:pPr>
        <w:ind w:left="-567"/>
        <w:jc w:val="both"/>
        <w:rPr>
          <w:lang w:val="ru-RU"/>
        </w:rPr>
      </w:pPr>
      <w:r w:rsidRPr="00307550">
        <w:rPr>
          <w:lang w:val="ru-RU"/>
        </w:rPr>
        <w:t xml:space="preserve">Учитывая лабильное течение сахарного диабета, частые гипогликемические состояния, </w:t>
      </w:r>
      <w:r>
        <w:rPr>
          <w:lang w:val="ru-RU"/>
        </w:rPr>
        <w:t xml:space="preserve">в условиях стационара развившиеся тяжелое гипогликемическое состояние ( гликемия 1,8 ммоль/л0 ,которое купировали введением глюкозы  , </w:t>
      </w:r>
      <w:r w:rsidRPr="00307550">
        <w:rPr>
          <w:lang w:val="ru-RU"/>
        </w:rPr>
        <w:t>пациент</w:t>
      </w:r>
      <w:r>
        <w:rPr>
          <w:lang w:val="ru-RU"/>
        </w:rPr>
        <w:t xml:space="preserve">ке </w:t>
      </w:r>
      <w:r w:rsidRPr="00307550">
        <w:rPr>
          <w:lang w:val="ru-RU"/>
        </w:rPr>
        <w:t>изменена степень тяжести диабета со «средней» на «тяжелую форму, лабильное течение со склонностью к гипогликемическим состояниям». В условиях стационара пациент</w:t>
      </w:r>
      <w:r>
        <w:rPr>
          <w:lang w:val="ru-RU"/>
        </w:rPr>
        <w:t>ка</w:t>
      </w:r>
      <w:r w:rsidRPr="00307550">
        <w:rPr>
          <w:lang w:val="ru-RU"/>
        </w:rPr>
        <w:t xml:space="preserve"> переведен</w:t>
      </w:r>
      <w:r>
        <w:rPr>
          <w:lang w:val="ru-RU"/>
        </w:rPr>
        <w:t>а</w:t>
      </w:r>
      <w:r w:rsidRPr="00307550">
        <w:rPr>
          <w:lang w:val="ru-RU"/>
        </w:rPr>
        <w:t xml:space="preserve"> на интенсивную схему инсулинотерапии в режиме многократных инъекций, на фоне данной схемы гипогликемические состояния уменьшились. </w:t>
      </w:r>
    </w:p>
    <w:p w:rsidR="00130227" w:rsidRPr="00681FE8" w:rsidRDefault="00130227" w:rsidP="00FC5396">
      <w:pPr>
        <w:ind w:left="-567"/>
        <w:jc w:val="both"/>
        <w:rPr>
          <w:lang w:val="ru-RU"/>
        </w:rPr>
      </w:pPr>
    </w:p>
    <w:p w:rsidR="00130227" w:rsidRPr="00681FE8" w:rsidRDefault="00130227">
      <w:pPr>
        <w:jc w:val="both"/>
        <w:rPr>
          <w:u w:val="single"/>
          <w:lang w:val="ru-RU"/>
        </w:rPr>
      </w:pPr>
      <w:r w:rsidRPr="00681FE8">
        <w:rPr>
          <w:u w:val="single"/>
          <w:lang w:val="ru-RU"/>
        </w:rPr>
        <w:t>Рекомендовано</w:t>
      </w:r>
      <w:r w:rsidRPr="00681FE8">
        <w:rPr>
          <w:lang w:val="ru-RU"/>
        </w:rPr>
        <w:t>:</w:t>
      </w:r>
    </w:p>
    <w:p w:rsidR="00130227" w:rsidRPr="00681FE8" w:rsidRDefault="00130227">
      <w:pPr>
        <w:numPr>
          <w:ilvl w:val="0"/>
          <w:numId w:val="2"/>
        </w:numPr>
        <w:jc w:val="both"/>
        <w:rPr>
          <w:lang w:val="ru-RU"/>
        </w:rPr>
      </w:pPr>
      <w:r w:rsidRPr="00681FE8">
        <w:rPr>
          <w:lang w:val="ru-RU"/>
        </w:rPr>
        <w:t>«Д» наблюдение эндокринолога, уч. терапевта , кардиолога ,ангиохирурга, нейрохирурга по м\жит.</w:t>
      </w:r>
    </w:p>
    <w:p w:rsidR="00130227" w:rsidRPr="00681FE8" w:rsidRDefault="00130227">
      <w:pPr>
        <w:numPr>
          <w:ilvl w:val="0"/>
          <w:numId w:val="2"/>
        </w:numPr>
        <w:jc w:val="both"/>
        <w:rPr>
          <w:lang w:val="ru-RU"/>
        </w:rPr>
      </w:pPr>
      <w:r w:rsidRPr="00681FE8">
        <w:rPr>
          <w:lang w:val="ru-RU"/>
        </w:rPr>
        <w:t>Диета № 9, умеренное ограничение животного белка в сут. рационе, гипохолестеринемическая диета.</w:t>
      </w:r>
    </w:p>
    <w:p w:rsidR="00130227" w:rsidRPr="00681FE8" w:rsidRDefault="00130227">
      <w:pPr>
        <w:numPr>
          <w:ilvl w:val="0"/>
          <w:numId w:val="2"/>
        </w:numPr>
        <w:jc w:val="both"/>
        <w:rPr>
          <w:lang w:val="ru-RU"/>
        </w:rPr>
      </w:pPr>
      <w:r w:rsidRPr="00681FE8">
        <w:rPr>
          <w:lang w:val="ru-RU"/>
        </w:rPr>
        <w:t>Инсулинотерапия: Генсулин R  п/з-12-14 ед., п/о- 12-14 ед., п/уж ( при необходимости ) -2-4 ед.,  19-00  Генсулин Н  8-10 ед ед.</w:t>
      </w:r>
    </w:p>
    <w:p w:rsidR="00130227" w:rsidRPr="00681FE8" w:rsidRDefault="00130227">
      <w:pPr>
        <w:numPr>
          <w:ilvl w:val="0"/>
          <w:numId w:val="2"/>
        </w:numPr>
        <w:jc w:val="both"/>
        <w:rPr>
          <w:lang w:val="ru-RU"/>
        </w:rPr>
      </w:pPr>
      <w:r w:rsidRPr="00681FE8">
        <w:rPr>
          <w:lang w:val="ru-RU"/>
        </w:rPr>
        <w:t>Контроль глик. гемоглобина 1 раз в 6 мес., микроальбуминурии 1р. в 6 мес.</w:t>
      </w:r>
    </w:p>
    <w:p w:rsidR="00130227" w:rsidRPr="00681FE8" w:rsidRDefault="00130227">
      <w:pPr>
        <w:numPr>
          <w:ilvl w:val="0"/>
          <w:numId w:val="2"/>
        </w:numPr>
        <w:jc w:val="both"/>
        <w:rPr>
          <w:lang w:val="ru-RU"/>
        </w:rPr>
      </w:pPr>
      <w:r w:rsidRPr="00681FE8">
        <w:rPr>
          <w:lang w:val="ru-RU"/>
        </w:rPr>
        <w:t xml:space="preserve">Гиполипидемическая терапия (аторвастатин 10 мг) с контролем липидограммы. </w:t>
      </w:r>
    </w:p>
    <w:p w:rsidR="00130227" w:rsidRPr="00681FE8" w:rsidRDefault="00130227">
      <w:pPr>
        <w:numPr>
          <w:ilvl w:val="0"/>
          <w:numId w:val="2"/>
        </w:numPr>
        <w:jc w:val="both"/>
        <w:rPr>
          <w:lang w:val="ru-RU"/>
        </w:rPr>
      </w:pPr>
      <w:r w:rsidRPr="00681FE8">
        <w:rPr>
          <w:lang w:val="ru-RU"/>
        </w:rPr>
        <w:t xml:space="preserve">Круглогодично сосудистая терапия: вазонит или агапурин-ретард  1т.*2 р. 1 мес. – курсами.  </w:t>
      </w:r>
    </w:p>
    <w:p w:rsidR="00130227" w:rsidRPr="00681FE8" w:rsidRDefault="00130227" w:rsidP="00836E0A">
      <w:pPr>
        <w:numPr>
          <w:ilvl w:val="0"/>
          <w:numId w:val="2"/>
        </w:numPr>
        <w:jc w:val="both"/>
        <w:rPr>
          <w:lang w:val="ru-RU"/>
        </w:rPr>
      </w:pPr>
      <w:r w:rsidRPr="00681FE8">
        <w:rPr>
          <w:lang w:val="ru-RU"/>
        </w:rPr>
        <w:t xml:space="preserve">Рек. кардиолога: кардонат 1т. *3р/д.. Контроль АД, ЭКГ. Дообследование: ЭХО КС по м/ж. </w:t>
      </w:r>
    </w:p>
    <w:p w:rsidR="00130227" w:rsidRPr="00681FE8" w:rsidRDefault="00130227" w:rsidP="00503C44">
      <w:pPr>
        <w:numPr>
          <w:ilvl w:val="0"/>
          <w:numId w:val="2"/>
        </w:numPr>
        <w:jc w:val="both"/>
        <w:rPr>
          <w:lang w:val="ru-RU"/>
        </w:rPr>
      </w:pPr>
      <w:r w:rsidRPr="00681FE8">
        <w:rPr>
          <w:lang w:val="ru-RU"/>
        </w:rPr>
        <w:t>Берлитион 600 мг/сут. 2-3 мес., нейрорубин форте 1т./сут</w:t>
      </w:r>
    </w:p>
    <w:p w:rsidR="00130227" w:rsidRPr="00681FE8" w:rsidRDefault="00130227" w:rsidP="00B96092">
      <w:pPr>
        <w:numPr>
          <w:ilvl w:val="0"/>
          <w:numId w:val="2"/>
        </w:numPr>
        <w:jc w:val="both"/>
        <w:rPr>
          <w:lang w:val="ru-RU"/>
        </w:rPr>
      </w:pPr>
      <w:r w:rsidRPr="00681FE8">
        <w:rPr>
          <w:lang w:val="ru-RU"/>
        </w:rPr>
        <w:t xml:space="preserve">Рек. окулиста: слезавит 1т.*1р/д. </w:t>
      </w:r>
    </w:p>
    <w:p w:rsidR="00130227" w:rsidRPr="00681FE8" w:rsidRDefault="00130227" w:rsidP="00B96092">
      <w:pPr>
        <w:numPr>
          <w:ilvl w:val="0"/>
          <w:numId w:val="2"/>
        </w:numPr>
        <w:jc w:val="both"/>
        <w:rPr>
          <w:lang w:val="ru-RU"/>
        </w:rPr>
      </w:pPr>
      <w:r w:rsidRPr="00681FE8">
        <w:rPr>
          <w:lang w:val="ru-RU"/>
        </w:rPr>
        <w:t xml:space="preserve">Рек. гастроэнтеролога: стол №5, режим питания, мебсин-ретрд 1к 3р/д за 20 мин до еды (2 нед) эспумизан 2к 3р/д 2 нед, пангрол 10 тыс 1т 3р/д во время еды 2 нед, </w:t>
      </w:r>
    </w:p>
    <w:p w:rsidR="00130227" w:rsidRPr="00681FE8" w:rsidRDefault="00130227" w:rsidP="00B96092">
      <w:pPr>
        <w:numPr>
          <w:ilvl w:val="0"/>
          <w:numId w:val="2"/>
        </w:numPr>
        <w:jc w:val="both"/>
        <w:rPr>
          <w:lang w:val="ru-RU"/>
        </w:rPr>
      </w:pPr>
      <w:r w:rsidRPr="00681FE8">
        <w:rPr>
          <w:lang w:val="ru-RU"/>
        </w:rPr>
        <w:t>Рек. ангиохирурга : рек-но УЗИ брюшного отдела аорты 1 р в 6 мес.Повт осмотр.</w:t>
      </w:r>
    </w:p>
    <w:p w:rsidR="00130227" w:rsidRPr="00681FE8" w:rsidRDefault="00130227" w:rsidP="00B96092">
      <w:pPr>
        <w:numPr>
          <w:ilvl w:val="0"/>
          <w:numId w:val="2"/>
        </w:numPr>
        <w:jc w:val="both"/>
        <w:rPr>
          <w:lang w:val="ru-RU"/>
        </w:rPr>
      </w:pPr>
      <w:r w:rsidRPr="00681FE8">
        <w:rPr>
          <w:lang w:val="ru-RU"/>
        </w:rPr>
        <w:t>Рек.нейрохирурга :оперативное нейрохирургическое лечение не показано .</w:t>
      </w:r>
    </w:p>
    <w:p w:rsidR="00130227" w:rsidRPr="00681FE8" w:rsidRDefault="00130227" w:rsidP="00B96092">
      <w:pPr>
        <w:numPr>
          <w:ilvl w:val="0"/>
          <w:numId w:val="2"/>
        </w:numPr>
        <w:jc w:val="both"/>
        <w:rPr>
          <w:lang w:val="ru-RU"/>
        </w:rPr>
      </w:pPr>
      <w:r w:rsidRPr="00681FE8">
        <w:rPr>
          <w:lang w:val="ru-RU"/>
        </w:rPr>
        <w:t>Дообследование : СТГ, пролактин ,АКТГ, кортизол ., с посл.конс. эндокринолога по м/ж.</w:t>
      </w:r>
    </w:p>
    <w:p w:rsidR="00130227" w:rsidRPr="00681FE8" w:rsidRDefault="00130227" w:rsidP="00A9598B">
      <w:pPr>
        <w:numPr>
          <w:ilvl w:val="0"/>
          <w:numId w:val="2"/>
        </w:numPr>
        <w:jc w:val="both"/>
        <w:rPr>
          <w:lang w:val="ru-RU"/>
        </w:rPr>
      </w:pPr>
      <w:r w:rsidRPr="00681FE8">
        <w:rPr>
          <w:lang w:val="ru-RU"/>
        </w:rPr>
        <w:t xml:space="preserve">Б/л серия. АГВ  №   234706     с 14.01.15 по  30.01.15. К труду 31 .01.15. </w:t>
      </w:r>
    </w:p>
    <w:p w:rsidR="00130227" w:rsidRPr="00681FE8" w:rsidRDefault="00130227" w:rsidP="00A9598B">
      <w:pPr>
        <w:ind w:left="435"/>
        <w:jc w:val="both"/>
        <w:rPr>
          <w:lang w:val="ru-RU"/>
        </w:rPr>
      </w:pPr>
    </w:p>
    <w:p w:rsidR="00130227" w:rsidRPr="00681FE8" w:rsidRDefault="00130227">
      <w:pPr>
        <w:jc w:val="both"/>
        <w:rPr>
          <w:b/>
          <w:lang w:val="ru-RU"/>
        </w:rPr>
      </w:pPr>
    </w:p>
    <w:p w:rsidR="00130227" w:rsidRPr="00681FE8" w:rsidRDefault="00130227" w:rsidP="004468E8">
      <w:pPr>
        <w:pStyle w:val="Heading5"/>
        <w:rPr>
          <w:sz w:val="24"/>
          <w:szCs w:val="24"/>
        </w:rPr>
      </w:pPr>
      <w:bookmarkStart w:id="1" w:name="оо"/>
      <w:bookmarkEnd w:id="1"/>
      <w:r w:rsidRPr="00681FE8">
        <w:rPr>
          <w:sz w:val="24"/>
          <w:szCs w:val="24"/>
        </w:rPr>
        <w:t xml:space="preserve">Леч. врач  Гура Э. Ю. </w:t>
      </w:r>
    </w:p>
    <w:p w:rsidR="00130227" w:rsidRPr="00681FE8" w:rsidRDefault="00130227" w:rsidP="005604BC">
      <w:pPr>
        <w:jc w:val="both"/>
        <w:rPr>
          <w:lang w:val="ru-RU"/>
        </w:rPr>
      </w:pPr>
      <w:r w:rsidRPr="00681FE8">
        <w:rPr>
          <w:lang w:val="ru-RU"/>
        </w:rPr>
        <w:t xml:space="preserve">и/о Зав. отд.  </w:t>
      </w:r>
      <w:r w:rsidRPr="00681FE8">
        <w:t xml:space="preserve">Ермоленко В.А  </w:t>
      </w:r>
    </w:p>
    <w:p w:rsidR="00130227" w:rsidRPr="00681FE8" w:rsidRDefault="00130227" w:rsidP="00451797">
      <w:pPr>
        <w:jc w:val="both"/>
        <w:rPr>
          <w:lang w:val="ru-RU"/>
        </w:rPr>
      </w:pPr>
      <w:r w:rsidRPr="00681FE8">
        <w:rPr>
          <w:lang w:val="ru-RU"/>
        </w:rPr>
        <w:t xml:space="preserve">Нач. мед. Костина Т.К. </w:t>
      </w:r>
    </w:p>
    <w:p w:rsidR="00130227" w:rsidRPr="00681FE8" w:rsidRDefault="00130227" w:rsidP="00992792">
      <w:pPr>
        <w:jc w:val="both"/>
        <w:rPr>
          <w:lang w:val="ru-RU"/>
        </w:rPr>
      </w:pPr>
    </w:p>
    <w:sectPr w:rsidR="00130227" w:rsidRPr="00681FE8" w:rsidSect="00A42D89">
      <w:headerReference w:type="first" r:id="rId7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30227" w:rsidRDefault="00130227" w:rsidP="00080012">
      <w:r>
        <w:separator/>
      </w:r>
    </w:p>
  </w:endnote>
  <w:endnote w:type="continuationSeparator" w:id="1">
    <w:p w:rsidR="00130227" w:rsidRDefault="00130227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30227" w:rsidRDefault="00130227" w:rsidP="00080012">
      <w:r>
        <w:separator/>
      </w:r>
    </w:p>
  </w:footnote>
  <w:footnote w:type="continuationSeparator" w:id="1">
    <w:p w:rsidR="00130227" w:rsidRDefault="00130227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0A0"/>
    </w:tblPr>
    <w:tblGrid>
      <w:gridCol w:w="6379"/>
      <w:gridCol w:w="236"/>
      <w:gridCol w:w="2883"/>
    </w:tblGrid>
    <w:tr w:rsidR="00130227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130227" w:rsidRPr="00244DF4" w:rsidRDefault="00130227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130227" w:rsidRPr="00244DF4" w:rsidRDefault="00130227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top w:val="single" w:sz="4" w:space="0" w:color="auto"/>
            <w:left w:val="single" w:sz="4" w:space="0" w:color="auto"/>
          </w:tcBorders>
        </w:tcPr>
        <w:p w:rsidR="00130227" w:rsidRPr="00244DF4" w:rsidRDefault="00130227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130227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130227" w:rsidRPr="00244DF4" w:rsidRDefault="00130227" w:rsidP="00B44569">
          <w:pPr>
            <w:pStyle w:val="Heading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130227" w:rsidRPr="00244DF4" w:rsidRDefault="00130227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130227" w:rsidRPr="00244DF4" w:rsidRDefault="00130227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130227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130227" w:rsidRPr="00244DF4" w:rsidRDefault="00130227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130227" w:rsidRPr="00244DF4" w:rsidRDefault="00130227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130227" w:rsidRPr="00244DF4" w:rsidRDefault="00130227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130227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130227" w:rsidRPr="00080012" w:rsidRDefault="00130227" w:rsidP="00B44569">
          <w:pPr>
            <w:pStyle w:val="Header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130227" w:rsidRPr="00080012" w:rsidRDefault="00130227" w:rsidP="00B44569">
          <w:pPr>
            <w:pStyle w:val="Header"/>
          </w:pPr>
        </w:p>
      </w:tc>
      <w:tc>
        <w:tcPr>
          <w:tcW w:w="2883" w:type="dxa"/>
          <w:tcBorders>
            <w:left w:val="single" w:sz="4" w:space="0" w:color="auto"/>
            <w:bottom w:val="single" w:sz="4" w:space="0" w:color="auto"/>
          </w:tcBorders>
        </w:tcPr>
        <w:p w:rsidR="00130227" w:rsidRPr="00080012" w:rsidRDefault="00130227" w:rsidP="00B44569">
          <w:pPr>
            <w:pStyle w:val="Header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130227" w:rsidRDefault="00130227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5D07"/>
    <w:rsid w:val="00036272"/>
    <w:rsid w:val="00054D9D"/>
    <w:rsid w:val="00062453"/>
    <w:rsid w:val="0006469E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96E13"/>
    <w:rsid w:val="000A152F"/>
    <w:rsid w:val="000A1BED"/>
    <w:rsid w:val="000A2485"/>
    <w:rsid w:val="000A6FAA"/>
    <w:rsid w:val="000B0A00"/>
    <w:rsid w:val="000B1290"/>
    <w:rsid w:val="000B278F"/>
    <w:rsid w:val="000C56A8"/>
    <w:rsid w:val="000C60ED"/>
    <w:rsid w:val="000D2119"/>
    <w:rsid w:val="000D7250"/>
    <w:rsid w:val="00107EDD"/>
    <w:rsid w:val="00110FA9"/>
    <w:rsid w:val="00122448"/>
    <w:rsid w:val="001229C1"/>
    <w:rsid w:val="00127FBF"/>
    <w:rsid w:val="00130227"/>
    <w:rsid w:val="0013473C"/>
    <w:rsid w:val="0013664D"/>
    <w:rsid w:val="00140D09"/>
    <w:rsid w:val="00150B5F"/>
    <w:rsid w:val="0015197A"/>
    <w:rsid w:val="00155517"/>
    <w:rsid w:val="00162C13"/>
    <w:rsid w:val="001646AD"/>
    <w:rsid w:val="00174CA5"/>
    <w:rsid w:val="00176597"/>
    <w:rsid w:val="00184BC5"/>
    <w:rsid w:val="0018691A"/>
    <w:rsid w:val="001917BC"/>
    <w:rsid w:val="001922F7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2CFE"/>
    <w:rsid w:val="00223CBC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30558A"/>
    <w:rsid w:val="00306D8F"/>
    <w:rsid w:val="00307550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806AF"/>
    <w:rsid w:val="00391045"/>
    <w:rsid w:val="003A207C"/>
    <w:rsid w:val="003A52A7"/>
    <w:rsid w:val="003D541B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1797"/>
    <w:rsid w:val="004529B5"/>
    <w:rsid w:val="0045564C"/>
    <w:rsid w:val="00457EC6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04BC"/>
    <w:rsid w:val="00567B11"/>
    <w:rsid w:val="00574CED"/>
    <w:rsid w:val="00577CFF"/>
    <w:rsid w:val="00577E6E"/>
    <w:rsid w:val="005867EC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46B1E"/>
    <w:rsid w:val="00655FA0"/>
    <w:rsid w:val="00664AD8"/>
    <w:rsid w:val="0066753A"/>
    <w:rsid w:val="006725F0"/>
    <w:rsid w:val="0067684F"/>
    <w:rsid w:val="00677458"/>
    <w:rsid w:val="00681FE8"/>
    <w:rsid w:val="006839E3"/>
    <w:rsid w:val="006961E9"/>
    <w:rsid w:val="006965C5"/>
    <w:rsid w:val="006A5CDF"/>
    <w:rsid w:val="006B4D99"/>
    <w:rsid w:val="006C2B35"/>
    <w:rsid w:val="006C2DE8"/>
    <w:rsid w:val="006D0426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76222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227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26E5B"/>
    <w:rsid w:val="00933D0F"/>
    <w:rsid w:val="009420A6"/>
    <w:rsid w:val="00946489"/>
    <w:rsid w:val="009514BD"/>
    <w:rsid w:val="009521D6"/>
    <w:rsid w:val="009559C4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1D0A"/>
    <w:rsid w:val="00A42D89"/>
    <w:rsid w:val="00A6265A"/>
    <w:rsid w:val="00A6273A"/>
    <w:rsid w:val="00A64274"/>
    <w:rsid w:val="00A73EC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0582"/>
    <w:rsid w:val="00B16629"/>
    <w:rsid w:val="00B25968"/>
    <w:rsid w:val="00B32409"/>
    <w:rsid w:val="00B44569"/>
    <w:rsid w:val="00B65ED2"/>
    <w:rsid w:val="00B71E17"/>
    <w:rsid w:val="00B726AB"/>
    <w:rsid w:val="00B72843"/>
    <w:rsid w:val="00B76356"/>
    <w:rsid w:val="00B81260"/>
    <w:rsid w:val="00B9380F"/>
    <w:rsid w:val="00B96092"/>
    <w:rsid w:val="00BA69B3"/>
    <w:rsid w:val="00BB1B06"/>
    <w:rsid w:val="00BB60ED"/>
    <w:rsid w:val="00BC0BFD"/>
    <w:rsid w:val="00BC1669"/>
    <w:rsid w:val="00BC1789"/>
    <w:rsid w:val="00BC6EA9"/>
    <w:rsid w:val="00BC75CD"/>
    <w:rsid w:val="00BD51C5"/>
    <w:rsid w:val="00BE0DA7"/>
    <w:rsid w:val="00BE5877"/>
    <w:rsid w:val="00BE6292"/>
    <w:rsid w:val="00BF2D2F"/>
    <w:rsid w:val="00BF2D77"/>
    <w:rsid w:val="00BF2F29"/>
    <w:rsid w:val="00BF5C2F"/>
    <w:rsid w:val="00BF6582"/>
    <w:rsid w:val="00BF7649"/>
    <w:rsid w:val="00C03751"/>
    <w:rsid w:val="00C05D2D"/>
    <w:rsid w:val="00C1614A"/>
    <w:rsid w:val="00C23494"/>
    <w:rsid w:val="00C33DBC"/>
    <w:rsid w:val="00C365E6"/>
    <w:rsid w:val="00C401A7"/>
    <w:rsid w:val="00C40346"/>
    <w:rsid w:val="00C42780"/>
    <w:rsid w:val="00C4517F"/>
    <w:rsid w:val="00C45DB5"/>
    <w:rsid w:val="00C65645"/>
    <w:rsid w:val="00C701D1"/>
    <w:rsid w:val="00C74305"/>
    <w:rsid w:val="00C756D5"/>
    <w:rsid w:val="00C81BC9"/>
    <w:rsid w:val="00C86E5B"/>
    <w:rsid w:val="00C912CD"/>
    <w:rsid w:val="00C95694"/>
    <w:rsid w:val="00CA1F73"/>
    <w:rsid w:val="00CA1FC8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3DF9"/>
    <w:rsid w:val="00D257A8"/>
    <w:rsid w:val="00D26C6C"/>
    <w:rsid w:val="00D275B6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3A42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B798A"/>
    <w:rsid w:val="00EC4D4C"/>
    <w:rsid w:val="00EC69CE"/>
    <w:rsid w:val="00EC7664"/>
    <w:rsid w:val="00ED0E07"/>
    <w:rsid w:val="00ED1C6E"/>
    <w:rsid w:val="00ED7996"/>
    <w:rsid w:val="00EE38B9"/>
    <w:rsid w:val="00EE48C4"/>
    <w:rsid w:val="00EF1913"/>
    <w:rsid w:val="00EF2A86"/>
    <w:rsid w:val="00EF67E8"/>
    <w:rsid w:val="00F03220"/>
    <w:rsid w:val="00F054D9"/>
    <w:rsid w:val="00F24806"/>
    <w:rsid w:val="00F26341"/>
    <w:rsid w:val="00F32CDC"/>
    <w:rsid w:val="00F443D4"/>
    <w:rsid w:val="00F526F3"/>
    <w:rsid w:val="00F52974"/>
    <w:rsid w:val="00F64AB9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2A5E"/>
    <w:rPr>
      <w:sz w:val="24"/>
      <w:szCs w:val="24"/>
      <w:lang w:val="uk-UA" w:eastAsia="ru-RU"/>
    </w:rPr>
  </w:style>
  <w:style w:type="paragraph" w:styleId="Heading3">
    <w:name w:val="heading 3"/>
    <w:basedOn w:val="Normal"/>
    <w:next w:val="Normal"/>
    <w:link w:val="Heading3Char"/>
    <w:uiPriority w:val="99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Heading4">
    <w:name w:val="heading 4"/>
    <w:basedOn w:val="Normal"/>
    <w:next w:val="Normal"/>
    <w:link w:val="Heading4Char"/>
    <w:uiPriority w:val="99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Heading5">
    <w:name w:val="heading 5"/>
    <w:basedOn w:val="Normal"/>
    <w:next w:val="Normal"/>
    <w:link w:val="Heading5Char"/>
    <w:uiPriority w:val="99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9"/>
    <w:semiHidden/>
    <w:locked/>
    <w:rPr>
      <w:rFonts w:ascii="Cambria" w:hAnsi="Cambria" w:cs="Times New Roman"/>
      <w:b/>
      <w:bCs/>
      <w:sz w:val="26"/>
      <w:szCs w:val="26"/>
      <w:lang w:val="uk-UA" w:eastAsia="ru-RU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Pr>
      <w:rFonts w:ascii="Calibri" w:hAnsi="Calibri" w:cs="Times New Roman"/>
      <w:b/>
      <w:bCs/>
      <w:sz w:val="28"/>
      <w:szCs w:val="28"/>
      <w:lang w:val="uk-UA" w:eastAsia="ru-RU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C05D2D"/>
    <w:rPr>
      <w:rFonts w:eastAsia="Arial Unicode MS" w:cs="Times New Roman"/>
      <w:sz w:val="28"/>
    </w:rPr>
  </w:style>
  <w:style w:type="table" w:styleId="TableGrid">
    <w:name w:val="Table Grid"/>
    <w:basedOn w:val="TableNormal"/>
    <w:uiPriority w:val="99"/>
    <w:rsid w:val="00080012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080012"/>
    <w:rPr>
      <w:rFonts w:cs="Times New Roman"/>
      <w:sz w:val="24"/>
      <w:szCs w:val="24"/>
      <w:lang w:val="uk-UA"/>
    </w:rPr>
  </w:style>
  <w:style w:type="paragraph" w:styleId="Footer">
    <w:name w:val="footer"/>
    <w:basedOn w:val="Normal"/>
    <w:link w:val="FooterChar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080012"/>
    <w:rPr>
      <w:rFonts w:cs="Times New Roman"/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04126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126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126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126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126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126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126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126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126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126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126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126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126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126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5</TotalTime>
  <Pages>2</Pages>
  <Words>940</Words>
  <Characters>5359</Characters>
  <Application>Microsoft Office Outlook</Application>
  <DocSecurity>0</DocSecurity>
  <Lines>0</Lines>
  <Paragraphs>0</Paragraphs>
  <ScaleCrop>false</ScaleCrop>
  <Company>ZOED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Admin</cp:lastModifiedBy>
  <cp:revision>4</cp:revision>
  <cp:lastPrinted>2012-08-17T08:39:00Z</cp:lastPrinted>
  <dcterms:created xsi:type="dcterms:W3CDTF">2015-01-30T10:56:00Z</dcterms:created>
  <dcterms:modified xsi:type="dcterms:W3CDTF">2015-01-30T10:58:00Z</dcterms:modified>
</cp:coreProperties>
</file>