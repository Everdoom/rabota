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AD" w:rsidRPr="00250EAD" w:rsidRDefault="009673AD" w:rsidP="00FC5396">
      <w:pPr>
        <w:pStyle w:val="Heading4"/>
        <w:ind w:left="-567" w:right="-58"/>
        <w:rPr>
          <w:b w:val="0"/>
          <w:sz w:val="24"/>
          <w:szCs w:val="24"/>
        </w:rPr>
      </w:pPr>
      <w:r w:rsidRPr="00250EAD">
        <w:rPr>
          <w:b w:val="0"/>
          <w:sz w:val="24"/>
          <w:szCs w:val="24"/>
        </w:rPr>
        <w:t>Выписной эпикриз</w:t>
      </w:r>
    </w:p>
    <w:p w:rsidR="009673AD" w:rsidRPr="00250EAD" w:rsidRDefault="009673AD" w:rsidP="00FC5396">
      <w:pPr>
        <w:pStyle w:val="Heading4"/>
        <w:ind w:left="-567"/>
        <w:rPr>
          <w:b w:val="0"/>
          <w:sz w:val="24"/>
          <w:szCs w:val="24"/>
        </w:rPr>
      </w:pPr>
      <w:r w:rsidRPr="00250EAD">
        <w:rPr>
          <w:b w:val="0"/>
          <w:sz w:val="24"/>
          <w:szCs w:val="24"/>
        </w:rPr>
        <w:t>Из истории болезни №  1342</w:t>
      </w:r>
    </w:p>
    <w:p w:rsidR="009673AD" w:rsidRPr="00250EAD" w:rsidRDefault="009673AD" w:rsidP="00FC5396">
      <w:pPr>
        <w:pStyle w:val="Heading5"/>
        <w:ind w:left="-567"/>
        <w:rPr>
          <w:sz w:val="24"/>
          <w:szCs w:val="24"/>
        </w:rPr>
      </w:pPr>
      <w:r w:rsidRPr="00250EAD">
        <w:rPr>
          <w:sz w:val="24"/>
          <w:szCs w:val="24"/>
        </w:rPr>
        <w:t>Ф.И.О: Лабенский Алексей Васильевич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>Год рождения: 1976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>Место жительства: Запорожский р-н, пгт Балабино ул. Вапнянная 1а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>Место работы: АО «Мотор Сич» токарь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>Находился на лечении с   02.11.15 по   13.11.15 в  энд. отд.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Диагноз:</w:t>
      </w:r>
      <w:r w:rsidRPr="00250EAD">
        <w:rPr>
          <w:lang w:val="ru-RU"/>
        </w:rPr>
        <w:t xml:space="preserve">  Сахарный диабет, тип 1,средней тяжести, впервые выявленный. Ангиопатия сосудов сетчатки ОИ. Дисметаболическая энцефалопатия 1 цереброастенический синдром .Метаболическая кардиомиопатия СН0.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 xml:space="preserve">Жалобы при поступлении </w:t>
      </w:r>
      <w:r w:rsidRPr="00250EAD">
        <w:rPr>
          <w:lang w:val="ru-RU"/>
        </w:rPr>
        <w:t>на сухость во рту, жажду, полиурию, ухудшение зрения,  боли  в н/к, повышение АД макс. до 150/90 мм рт.ст., головные боли, головокружение.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Краткий анамнез</w:t>
      </w:r>
      <w:r w:rsidRPr="00250EAD">
        <w:rPr>
          <w:lang w:val="ru-RU"/>
        </w:rPr>
        <w:t>: Диабетические жалобы с 09.2015 . В 2012 прооперирован по поводу панкреонекроза. 24.09.15 обратился к участковому терапевту . гликемия первично – 18,4 ммоль/л. С начала заболевания назначен Диабетон MR  60 мг\сут. В наст. время принимает: диабетон120 мг утром.  Гликемия –12-15 ммоль/л. 01.10.15 С-пептид – 0,59 ( 0,9-7,1) инсулин &lt; 2,0 ( 6,0-29,1).02.11.15 в условиях энд. диспансера гликемия -15,4 ммоль/л,ацетон мочи отр. Госпитализирован  в обл. энд. диспансер для коррекции ССТ.</w:t>
      </w:r>
    </w:p>
    <w:p w:rsidR="009673AD" w:rsidRPr="00250EAD" w:rsidRDefault="009673AD" w:rsidP="00FC5396">
      <w:pPr>
        <w:ind w:left="-567"/>
        <w:jc w:val="both"/>
        <w:rPr>
          <w:u w:val="single"/>
          <w:lang w:val="ru-RU"/>
        </w:rPr>
      </w:pPr>
      <w:r w:rsidRPr="00250EAD">
        <w:rPr>
          <w:lang w:val="ru-RU"/>
        </w:rPr>
        <w:t xml:space="preserve"> </w:t>
      </w:r>
      <w:r w:rsidRPr="00250EAD">
        <w:rPr>
          <w:u w:val="single"/>
          <w:lang w:val="ru-RU"/>
        </w:rPr>
        <w:t>Данные лабораторных исследований.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 xml:space="preserve">03.11.15 Общ. ан. крови Нв –175,1  г/л  эритр –5,3  лейк –10,0 СОЭ – 14 мм/час   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 xml:space="preserve">э- 0%    п- 1%   с- 70%   л-  22%   м- 7%  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>05.11.15 лейк – 9,3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 xml:space="preserve">03.11.15 Биохимия: СКФ –86 мл./мин., хол –6,0 тригл -1,98 ХСЛПВП -1,35 ХСЛПНП -3,75 Катер -3,4 мочевина –2,5  креатинин –99,6   бил общ –10,5  бил пр –2,6  тим –0,86  АСТ –0,44   АЛТ –1,0   ммоль/л; 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>09.11.15бил общ –10,8  бил пр – 2,7 тим – 0,90 АСТ –   0,29АЛТ –0,16   ммоль/л;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 xml:space="preserve">03.11.15 Анализ крови на RW- отр 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lang w:val="ru-RU"/>
        </w:rPr>
        <w:t>05.11.15 НВsАg – не выявлен, Анти  НСV  - не выявлен</w:t>
      </w:r>
    </w:p>
    <w:p w:rsidR="009673AD" w:rsidRPr="00250EAD" w:rsidRDefault="009673A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50EAD">
        <w:rPr>
          <w:b w:val="0"/>
          <w:sz w:val="24"/>
          <w:szCs w:val="24"/>
        </w:rPr>
        <w:t>05.11.15 Общ. ан. мочи уд вес 1010  лейк –0-1   в п/зр белок – отр  ацетон –отр;  эпит. пл. - ед; эпит. перех. -  в п/з</w:t>
      </w:r>
    </w:p>
    <w:p w:rsidR="009673AD" w:rsidRPr="00250EAD" w:rsidRDefault="009673AD" w:rsidP="001C79C6">
      <w:pPr>
        <w:ind w:left="-567"/>
        <w:rPr>
          <w:lang w:val="ru-RU"/>
        </w:rPr>
      </w:pPr>
      <w:r w:rsidRPr="00250EAD">
        <w:rPr>
          <w:lang w:val="ru-RU"/>
        </w:rPr>
        <w:t>13.11.15 Суточная глюкозурия – 0,38 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673AD" w:rsidRPr="00250EAD" w:rsidTr="00B76356">
        <w:tc>
          <w:tcPr>
            <w:tcW w:w="2518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 xml:space="preserve">Гликемический </w:t>
            </w:r>
          </w:p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22.00</w:t>
            </w:r>
          </w:p>
        </w:tc>
      </w:tr>
      <w:tr w:rsidR="009673AD" w:rsidRPr="00250EAD" w:rsidTr="00B76356">
        <w:tc>
          <w:tcPr>
            <w:tcW w:w="2518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73AD" w:rsidRPr="00250EAD" w:rsidRDefault="009673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16,2</w:t>
            </w:r>
          </w:p>
        </w:tc>
      </w:tr>
      <w:tr w:rsidR="009673AD" w:rsidRPr="00250EAD" w:rsidTr="00B76356">
        <w:tc>
          <w:tcPr>
            <w:tcW w:w="2518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04.11 2.00-17,7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</w:p>
        </w:tc>
      </w:tr>
      <w:tr w:rsidR="009673AD" w:rsidRPr="00250EAD" w:rsidTr="00B76356">
        <w:tc>
          <w:tcPr>
            <w:tcW w:w="2518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</w:p>
        </w:tc>
      </w:tr>
      <w:tr w:rsidR="009673AD" w:rsidRPr="00250EAD" w:rsidTr="00B76356">
        <w:tc>
          <w:tcPr>
            <w:tcW w:w="2518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</w:p>
        </w:tc>
      </w:tr>
      <w:tr w:rsidR="009673AD" w:rsidRPr="00250EAD" w:rsidTr="00B76356">
        <w:tc>
          <w:tcPr>
            <w:tcW w:w="2518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</w:p>
        </w:tc>
      </w:tr>
      <w:tr w:rsidR="009673AD" w:rsidRPr="00250EAD" w:rsidTr="00B76356">
        <w:tc>
          <w:tcPr>
            <w:tcW w:w="2518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  <w:r w:rsidRPr="00250EA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673AD" w:rsidRPr="00250EAD" w:rsidRDefault="009673AD" w:rsidP="00B76356">
            <w:pPr>
              <w:rPr>
                <w:lang w:val="ru-RU"/>
              </w:rPr>
            </w:pPr>
          </w:p>
        </w:tc>
      </w:tr>
    </w:tbl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02.11.15Невропатолог</w:t>
      </w:r>
      <w:r w:rsidRPr="00250EAD">
        <w:rPr>
          <w:lang w:val="ru-RU"/>
        </w:rPr>
        <w:t>: Дисметаболическая энцефалопатия 1 цереброастенический с-м.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11.11.15Окулист</w:t>
      </w:r>
      <w:r w:rsidRPr="00250EAD">
        <w:rPr>
          <w:lang w:val="ru-RU"/>
        </w:rPr>
        <w:t xml:space="preserve">: Гл. дно: ДЗН бледно-розовые. Границы четкие.  Артерии сужены, склерозированы.  Салюс I. Выраженные изменения сосудов. Макулярная область  без особенностей. Д-з: Ангиопатия сосудов сетчатки ОИ. 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02.11.15ЭКГ</w:t>
      </w:r>
      <w:r w:rsidRPr="00250EAD">
        <w:rPr>
          <w:lang w:val="ru-RU"/>
        </w:rPr>
        <w:t xml:space="preserve">: ЧСС - 100уд/мин. Вольтаж сохранен.  Ритм синусовый, тахикардия. Эл. ось не отклонена. 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12.11.15Кардиолог</w:t>
      </w:r>
      <w:r w:rsidRPr="00250EAD">
        <w:rPr>
          <w:lang w:val="ru-RU"/>
        </w:rPr>
        <w:t>:  Метаболическая кардиомиопатия СН0.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04.11.15Ангиохирург</w:t>
      </w:r>
      <w:r w:rsidRPr="00250EAD">
        <w:rPr>
          <w:lang w:val="ru-RU"/>
        </w:rPr>
        <w:t>: на момент осмотра данных за окклюзию артерий нижних конечностей нет.</w:t>
      </w:r>
    </w:p>
    <w:p w:rsidR="009673AD" w:rsidRPr="00250EAD" w:rsidRDefault="009673AD" w:rsidP="00FC5396">
      <w:pPr>
        <w:ind w:left="-567"/>
        <w:jc w:val="both"/>
        <w:rPr>
          <w:u w:val="single"/>
          <w:lang w:val="ru-RU"/>
        </w:rPr>
      </w:pPr>
      <w:r w:rsidRPr="00250EAD">
        <w:rPr>
          <w:u w:val="single"/>
          <w:lang w:val="ru-RU"/>
        </w:rPr>
        <w:t>10.11.15РВГ:</w:t>
      </w:r>
      <w:r w:rsidRPr="00250EAD">
        <w:rPr>
          <w:lang w:val="ru-RU"/>
        </w:rPr>
        <w:t xml:space="preserve"> Нарушение кровообращения I ст. с обеих сторон, тонус сосудов N. 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06.11.15УЗИ</w:t>
      </w:r>
      <w:r w:rsidRPr="00250EAD">
        <w:rPr>
          <w:lang w:val="ru-RU"/>
        </w:rPr>
        <w:t xml:space="preserve">: Заключение: Эхопризнаки изменений диффузного типа в паренхиме печени (хронический гепатит?) состояние после спленэктомии. 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02.11.15 ФГ ОГК:№ 90875</w:t>
      </w:r>
      <w:r w:rsidRPr="00250EAD">
        <w:rPr>
          <w:lang w:val="ru-RU"/>
        </w:rPr>
        <w:t xml:space="preserve"> Без патологии.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r w:rsidRPr="00250EAD">
        <w:rPr>
          <w:u w:val="single"/>
          <w:lang w:val="ru-RU"/>
        </w:rPr>
        <w:t>Лечение:</w:t>
      </w:r>
      <w:r w:rsidRPr="00250EAD">
        <w:rPr>
          <w:lang w:val="ru-RU"/>
        </w:rPr>
        <w:t xml:space="preserve"> тризипин,тиотриазолин, Хумодар Р100Р, Хумодар Б100,стеатель.</w:t>
      </w:r>
    </w:p>
    <w:p w:rsidR="009673AD" w:rsidRPr="00250EAD" w:rsidRDefault="009673A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0EAD">
        <w:rPr>
          <w:u w:val="single"/>
          <w:lang w:val="ru-RU"/>
        </w:rPr>
        <w:t>Состояние больного при выписке</w:t>
      </w:r>
      <w:r w:rsidRPr="00250EAD">
        <w:rPr>
          <w:lang w:val="ru-RU"/>
        </w:rPr>
        <w:t xml:space="preserve">: СД компенсирован, АД 130/70 мм рт. ст. </w:t>
      </w:r>
    </w:p>
    <w:p w:rsidR="009673AD" w:rsidRPr="00250EAD" w:rsidRDefault="009673AD">
      <w:pPr>
        <w:jc w:val="both"/>
        <w:rPr>
          <w:u w:val="single"/>
          <w:lang w:val="ru-RU"/>
        </w:rPr>
      </w:pPr>
      <w:r w:rsidRPr="00250EAD">
        <w:rPr>
          <w:u w:val="single"/>
          <w:lang w:val="ru-RU"/>
        </w:rPr>
        <w:t>Рекомендовано</w:t>
      </w:r>
      <w:r w:rsidRPr="00250EAD">
        <w:rPr>
          <w:lang w:val="ru-RU"/>
        </w:rPr>
        <w:t>:</w:t>
      </w:r>
    </w:p>
    <w:p w:rsidR="009673AD" w:rsidRPr="00250EAD" w:rsidRDefault="009673AD">
      <w:pPr>
        <w:numPr>
          <w:ilvl w:val="0"/>
          <w:numId w:val="2"/>
        </w:numPr>
        <w:jc w:val="both"/>
        <w:rPr>
          <w:lang w:val="ru-RU"/>
        </w:rPr>
      </w:pPr>
      <w:r w:rsidRPr="00250EAD">
        <w:rPr>
          <w:lang w:val="ru-RU"/>
        </w:rPr>
        <w:t>«Д» наблюдение эндокринолога, уч. терапевта по м\жит.</w:t>
      </w:r>
    </w:p>
    <w:p w:rsidR="009673AD" w:rsidRPr="00250EAD" w:rsidRDefault="009673AD">
      <w:pPr>
        <w:numPr>
          <w:ilvl w:val="0"/>
          <w:numId w:val="2"/>
        </w:numPr>
        <w:jc w:val="both"/>
        <w:rPr>
          <w:lang w:val="ru-RU"/>
        </w:rPr>
      </w:pPr>
      <w:r w:rsidRPr="00250EA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673AD" w:rsidRPr="00250EAD" w:rsidRDefault="009673AD">
      <w:pPr>
        <w:numPr>
          <w:ilvl w:val="0"/>
          <w:numId w:val="2"/>
        </w:numPr>
        <w:jc w:val="both"/>
        <w:rPr>
          <w:lang w:val="ru-RU"/>
        </w:rPr>
      </w:pPr>
      <w:r w:rsidRPr="00250EAD">
        <w:rPr>
          <w:lang w:val="ru-RU"/>
        </w:rPr>
        <w:t>Инсулинотерапия: Хумодар Р100Р  п/з- 6ед., п/о-10 ед., п/уж - 12ед.,  22.00 Хумодар Б100Р  -14 ед.</w:t>
      </w:r>
    </w:p>
    <w:p w:rsidR="009673AD" w:rsidRPr="00250EAD" w:rsidRDefault="009673AD">
      <w:pPr>
        <w:numPr>
          <w:ilvl w:val="0"/>
          <w:numId w:val="2"/>
        </w:numPr>
        <w:jc w:val="both"/>
        <w:rPr>
          <w:lang w:val="ru-RU"/>
        </w:rPr>
      </w:pPr>
      <w:r w:rsidRPr="00250EAD">
        <w:rPr>
          <w:lang w:val="ru-RU"/>
        </w:rPr>
        <w:t>Контроль глик. гемоглобина 1 раз в 6 мес., микроальбуминурии 1р. в 6 мес.</w:t>
      </w:r>
    </w:p>
    <w:p w:rsidR="009673AD" w:rsidRPr="00250EAD" w:rsidRDefault="009673AD">
      <w:pPr>
        <w:numPr>
          <w:ilvl w:val="0"/>
          <w:numId w:val="2"/>
        </w:numPr>
        <w:jc w:val="both"/>
        <w:rPr>
          <w:lang w:val="ru-RU"/>
        </w:rPr>
      </w:pPr>
      <w:r w:rsidRPr="00250EAD">
        <w:rPr>
          <w:lang w:val="ru-RU"/>
        </w:rPr>
        <w:t xml:space="preserve">Гиполипидемическая терапия (аторвастатин 10 мг) с контролем липидограммы..  </w:t>
      </w:r>
    </w:p>
    <w:p w:rsidR="009673AD" w:rsidRPr="00250EAD" w:rsidRDefault="009673AD" w:rsidP="00836E0A">
      <w:pPr>
        <w:numPr>
          <w:ilvl w:val="0"/>
          <w:numId w:val="2"/>
        </w:numPr>
        <w:jc w:val="both"/>
        <w:rPr>
          <w:lang w:val="ru-RU"/>
        </w:rPr>
      </w:pPr>
      <w:r w:rsidRPr="00250EAD">
        <w:rPr>
          <w:lang w:val="ru-RU"/>
        </w:rPr>
        <w:t>Рек. кардиолога:  Дообследование: ЭХО КС по м/ж. ,5 стандартных проб,тризипин 500 мг 2 р/день утр и в обед-3 недели,тиотриазолин 200мг 3 р/день -1 мес.</w:t>
      </w:r>
      <w:r>
        <w:rPr>
          <w:lang w:val="ru-RU"/>
        </w:rPr>
        <w:t>Повторный осмотр кардиолога с результатами дообследований .</w:t>
      </w:r>
    </w:p>
    <w:p w:rsidR="009673AD" w:rsidRDefault="009673AD" w:rsidP="00E9696F">
      <w:pPr>
        <w:numPr>
          <w:ilvl w:val="0"/>
          <w:numId w:val="2"/>
        </w:numPr>
        <w:jc w:val="both"/>
        <w:rPr>
          <w:lang w:val="ru-RU"/>
        </w:rPr>
      </w:pPr>
      <w:r w:rsidRPr="00250EAD">
        <w:rPr>
          <w:lang w:val="ru-RU"/>
        </w:rPr>
        <w:t>Рек. невропатолога: преп. а-липоевой к-ты 600 мг в/в кап., витамины гр В</w:t>
      </w:r>
    </w:p>
    <w:p w:rsidR="009673AD" w:rsidRPr="00250EAD" w:rsidRDefault="009673AD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по 2 табл.3 р/день -1 мес.Контроль печеночных проб ,АСТ,АЛТ в динамике ,при показаниях консультация гастроэнтеролога.</w:t>
      </w:r>
    </w:p>
    <w:p w:rsidR="009673AD" w:rsidRPr="00250EAD" w:rsidRDefault="009673AD" w:rsidP="00A9598B">
      <w:pPr>
        <w:numPr>
          <w:ilvl w:val="0"/>
          <w:numId w:val="2"/>
        </w:numPr>
        <w:jc w:val="both"/>
        <w:rPr>
          <w:lang w:val="ru-RU"/>
        </w:rPr>
      </w:pPr>
      <w:r w:rsidRPr="00250EAD">
        <w:rPr>
          <w:lang w:val="ru-RU"/>
        </w:rPr>
        <w:t xml:space="preserve">Б/л серия. АГВ  №   235059     с 02.11.15 по 13.11.15. К труду 14 .11.15. </w:t>
      </w:r>
    </w:p>
    <w:p w:rsidR="009673AD" w:rsidRPr="00250EAD" w:rsidRDefault="009673AD" w:rsidP="00A9598B">
      <w:pPr>
        <w:ind w:left="435"/>
        <w:jc w:val="both"/>
        <w:rPr>
          <w:lang w:val="ru-RU"/>
        </w:rPr>
      </w:pPr>
    </w:p>
    <w:p w:rsidR="009673AD" w:rsidRPr="00250EAD" w:rsidRDefault="009673AD">
      <w:pPr>
        <w:jc w:val="both"/>
        <w:rPr>
          <w:b/>
          <w:lang w:val="ru-RU"/>
        </w:rPr>
      </w:pPr>
    </w:p>
    <w:p w:rsidR="009673AD" w:rsidRPr="00250EAD" w:rsidRDefault="009673AD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250EAD">
        <w:rPr>
          <w:sz w:val="24"/>
          <w:szCs w:val="24"/>
        </w:rPr>
        <w:t xml:space="preserve">Леч. врач  Соловьюк Е.А. </w:t>
      </w:r>
    </w:p>
    <w:p w:rsidR="009673AD" w:rsidRPr="00250EAD" w:rsidRDefault="009673AD" w:rsidP="004468E8">
      <w:pPr>
        <w:jc w:val="both"/>
        <w:rPr>
          <w:lang w:val="ru-RU"/>
        </w:rPr>
      </w:pPr>
      <w:r w:rsidRPr="00250EAD">
        <w:rPr>
          <w:lang w:val="ru-RU"/>
        </w:rPr>
        <w:t>Зав. отд.  Фещук И.А.</w:t>
      </w:r>
    </w:p>
    <w:p w:rsidR="009673AD" w:rsidRPr="00250EAD" w:rsidRDefault="009673AD" w:rsidP="00DD028B">
      <w:pPr>
        <w:jc w:val="both"/>
        <w:rPr>
          <w:lang w:val="ru-RU"/>
        </w:rPr>
      </w:pPr>
      <w:r w:rsidRPr="00250EAD">
        <w:rPr>
          <w:lang w:val="ru-RU"/>
        </w:rPr>
        <w:t>Нач. мед. Костина Т.К.</w:t>
      </w:r>
    </w:p>
    <w:p w:rsidR="009673AD" w:rsidRPr="00250EAD" w:rsidRDefault="009673AD" w:rsidP="00914E6C">
      <w:pPr>
        <w:jc w:val="both"/>
        <w:rPr>
          <w:lang w:val="ru-RU"/>
        </w:rPr>
      </w:pPr>
    </w:p>
    <w:p w:rsidR="009673AD" w:rsidRPr="00250EAD" w:rsidRDefault="009673AD" w:rsidP="00992792">
      <w:pPr>
        <w:jc w:val="both"/>
        <w:rPr>
          <w:lang w:val="ru-RU"/>
        </w:rPr>
      </w:pPr>
    </w:p>
    <w:sectPr w:rsidR="009673AD" w:rsidRPr="00250EA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3AD" w:rsidRDefault="009673AD" w:rsidP="00080012">
      <w:r>
        <w:separator/>
      </w:r>
    </w:p>
  </w:endnote>
  <w:endnote w:type="continuationSeparator" w:id="1">
    <w:p w:rsidR="009673AD" w:rsidRDefault="009673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3AD" w:rsidRDefault="009673AD" w:rsidP="00080012">
      <w:r>
        <w:separator/>
      </w:r>
    </w:p>
  </w:footnote>
  <w:footnote w:type="continuationSeparator" w:id="1">
    <w:p w:rsidR="009673AD" w:rsidRDefault="009673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673A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673AD" w:rsidRPr="00244DF4" w:rsidRDefault="009673A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673AD" w:rsidRPr="00244DF4" w:rsidRDefault="009673A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673AD" w:rsidRPr="00244DF4" w:rsidRDefault="009673A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673A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673AD" w:rsidRPr="00244DF4" w:rsidRDefault="009673A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673AD" w:rsidRPr="00244DF4" w:rsidRDefault="009673A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673AD" w:rsidRPr="00244DF4" w:rsidRDefault="009673A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673A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673AD" w:rsidRPr="00244DF4" w:rsidRDefault="009673A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673AD" w:rsidRPr="00244DF4" w:rsidRDefault="009673A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673AD" w:rsidRPr="00244DF4" w:rsidRDefault="009673A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673A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673AD" w:rsidRPr="00080012" w:rsidRDefault="009673A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673AD" w:rsidRPr="00080012" w:rsidRDefault="009673A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673AD" w:rsidRPr="00080012" w:rsidRDefault="009673A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673AD" w:rsidRDefault="009673A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58E6"/>
    <w:rsid w:val="00110FA9"/>
    <w:rsid w:val="00122448"/>
    <w:rsid w:val="001229C1"/>
    <w:rsid w:val="00123934"/>
    <w:rsid w:val="00127C23"/>
    <w:rsid w:val="00127FBF"/>
    <w:rsid w:val="0013473C"/>
    <w:rsid w:val="00136384"/>
    <w:rsid w:val="0013664D"/>
    <w:rsid w:val="00150B5F"/>
    <w:rsid w:val="0015197A"/>
    <w:rsid w:val="00155517"/>
    <w:rsid w:val="00162C13"/>
    <w:rsid w:val="001646AD"/>
    <w:rsid w:val="00174CA5"/>
    <w:rsid w:val="00176597"/>
    <w:rsid w:val="0018200F"/>
    <w:rsid w:val="00184BC5"/>
    <w:rsid w:val="001917BC"/>
    <w:rsid w:val="001922F7"/>
    <w:rsid w:val="00195481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9C6"/>
    <w:rsid w:val="001D24AD"/>
    <w:rsid w:val="001D455D"/>
    <w:rsid w:val="001E001E"/>
    <w:rsid w:val="001E010C"/>
    <w:rsid w:val="001F1811"/>
    <w:rsid w:val="001F2C35"/>
    <w:rsid w:val="001F6314"/>
    <w:rsid w:val="002024E9"/>
    <w:rsid w:val="002059C4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EAD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DF5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89A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4CBE"/>
    <w:rsid w:val="004A6B09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45C3"/>
    <w:rsid w:val="006452B0"/>
    <w:rsid w:val="0064570E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05B5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601D5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1F50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768F"/>
    <w:rsid w:val="0096423D"/>
    <w:rsid w:val="009673A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3ACF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AF4E08"/>
    <w:rsid w:val="00B009D7"/>
    <w:rsid w:val="00B033E4"/>
    <w:rsid w:val="00B03DB0"/>
    <w:rsid w:val="00B03E3B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16A9"/>
    <w:rsid w:val="00C53AE3"/>
    <w:rsid w:val="00C571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159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21B"/>
    <w:rsid w:val="00D97EAA"/>
    <w:rsid w:val="00DA26E1"/>
    <w:rsid w:val="00DA43F6"/>
    <w:rsid w:val="00DA4DCE"/>
    <w:rsid w:val="00DB03E4"/>
    <w:rsid w:val="00DB6AC5"/>
    <w:rsid w:val="00DC018E"/>
    <w:rsid w:val="00DC3662"/>
    <w:rsid w:val="00DC41BE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54B7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DCF"/>
    <w:rsid w:val="00FA5F6D"/>
    <w:rsid w:val="00FA6AFC"/>
    <w:rsid w:val="00FA79F4"/>
    <w:rsid w:val="00FB1093"/>
    <w:rsid w:val="00FB1C26"/>
    <w:rsid w:val="00FB1DE0"/>
    <w:rsid w:val="00FC35C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02C6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C6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2</Pages>
  <Words>593</Words>
  <Characters>3384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2012-08-17T08:39:00Z</cp:lastPrinted>
  <dcterms:created xsi:type="dcterms:W3CDTF">2015-11-12T07:47:00Z</dcterms:created>
  <dcterms:modified xsi:type="dcterms:W3CDTF">2015-11-13T09:44:00Z</dcterms:modified>
</cp:coreProperties>
</file>