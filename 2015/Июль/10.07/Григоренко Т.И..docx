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190" w:rsidRPr="004763F2" w:rsidRDefault="00204190" w:rsidP="00FC5396">
      <w:pPr>
        <w:pStyle w:val="Heading4"/>
        <w:ind w:left="-567" w:right="-58"/>
        <w:rPr>
          <w:b w:val="0"/>
          <w:sz w:val="24"/>
          <w:szCs w:val="24"/>
        </w:rPr>
      </w:pPr>
      <w:r w:rsidRPr="004763F2">
        <w:rPr>
          <w:b w:val="0"/>
          <w:sz w:val="24"/>
          <w:szCs w:val="24"/>
        </w:rPr>
        <w:t>Выписной эпикриз</w:t>
      </w:r>
    </w:p>
    <w:p w:rsidR="00204190" w:rsidRPr="004763F2" w:rsidRDefault="00204190" w:rsidP="00FC5396">
      <w:pPr>
        <w:pStyle w:val="Heading4"/>
        <w:ind w:left="-567"/>
        <w:rPr>
          <w:b w:val="0"/>
          <w:sz w:val="24"/>
          <w:szCs w:val="24"/>
        </w:rPr>
      </w:pPr>
      <w:r w:rsidRPr="004763F2">
        <w:rPr>
          <w:b w:val="0"/>
          <w:sz w:val="24"/>
          <w:szCs w:val="24"/>
        </w:rPr>
        <w:t>Из истории болезни №  792</w:t>
      </w:r>
    </w:p>
    <w:p w:rsidR="00204190" w:rsidRPr="004763F2" w:rsidRDefault="00204190" w:rsidP="00FC5396">
      <w:pPr>
        <w:pStyle w:val="Heading5"/>
        <w:ind w:left="-567"/>
        <w:rPr>
          <w:sz w:val="24"/>
          <w:szCs w:val="24"/>
        </w:rPr>
      </w:pPr>
      <w:r w:rsidRPr="004763F2">
        <w:rPr>
          <w:sz w:val="24"/>
          <w:szCs w:val="24"/>
        </w:rPr>
        <w:t>Ф.И.О: Григоренко Тамара Ивановна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r w:rsidRPr="004763F2">
        <w:rPr>
          <w:lang w:val="ru-RU"/>
        </w:rPr>
        <w:t>Год рождения: 1952</w:t>
      </w:r>
    </w:p>
    <w:p w:rsidR="00204190" w:rsidRPr="004763F2" w:rsidRDefault="00204190" w:rsidP="00755A35">
      <w:pPr>
        <w:ind w:left="-567"/>
        <w:jc w:val="both"/>
        <w:rPr>
          <w:lang w:val="ru-RU"/>
        </w:rPr>
      </w:pPr>
      <w:r w:rsidRPr="004763F2">
        <w:rPr>
          <w:lang w:val="ru-RU"/>
        </w:rPr>
        <w:t>Место жительства: г. Запорожье, ул Вахтина 49</w:t>
      </w:r>
    </w:p>
    <w:p w:rsidR="00204190" w:rsidRPr="004763F2" w:rsidRDefault="00204190" w:rsidP="00755A35">
      <w:pPr>
        <w:ind w:left="-567"/>
        <w:jc w:val="both"/>
        <w:rPr>
          <w:lang w:val="ru-RU"/>
        </w:rPr>
      </w:pPr>
      <w:r w:rsidRPr="004763F2">
        <w:rPr>
          <w:lang w:val="ru-RU"/>
        </w:rPr>
        <w:t>Место работы: пенсионер, инв 1 гр.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r w:rsidRPr="004763F2">
        <w:rPr>
          <w:lang w:val="ru-RU"/>
        </w:rPr>
        <w:t>Находился на лечении с   25.06.15 по   14.07.15 в диаб.   отд.</w:t>
      </w:r>
    </w:p>
    <w:p w:rsidR="00204190" w:rsidRPr="004763F2" w:rsidRDefault="00204190" w:rsidP="00E37076">
      <w:pPr>
        <w:ind w:left="-567"/>
        <w:jc w:val="both"/>
        <w:rPr>
          <w:lang w:val="ru-RU"/>
        </w:rPr>
      </w:pPr>
      <w:r w:rsidRPr="004763F2">
        <w:rPr>
          <w:u w:val="single"/>
          <w:lang w:val="ru-RU"/>
        </w:rPr>
        <w:t>Диагноз:</w:t>
      </w:r>
      <w:r w:rsidRPr="004763F2">
        <w:rPr>
          <w:lang w:val="ru-RU"/>
        </w:rPr>
        <w:t xml:space="preserve">  Сахарный диабет, тип 2, вторичноинсулинзависимый, тяжелая форма, декомпенсация. Диаб. ангиопатия артерий н/к. С-м диабетической стопы, смешанная форма. ( Ш ст по Вагнеру).  Инфицированная рана 1 пальца правой стопы. Пролиферативная диабетическая ретинопатия ОИ. Фиброз стекловидного тела ОД.  Тракционная отслойка сетчатки ОД. Терминальная оперированная глаукома ОД. Артифакия OS. Авитрия OS. Открытоугольная глаукома  Ш в OS. ХБП II ст. Диабетическая нефропатия III ст. Дисциркуляторная энцефалопатия II, сочетанного генеза, вестибуло-атактический с-м.  Диабетическая хроническая дистальная полинейропатия н/к, сенсомоторная форма. ангиотрофический с-м. ИБС, стенокардия напряжения,  II ф.кл. п/инфарктный кардиосклероз (2012). Аортальный стеноз. СН II А ф.кл. II. Гипертоническая болезнь III стадии II степени. Риск 4. Ожирение II ст. (ИМТ 37кг/м</w:t>
      </w:r>
      <w:r w:rsidRPr="004763F2">
        <w:rPr>
          <w:vertAlign w:val="superscript"/>
          <w:lang w:val="ru-RU"/>
        </w:rPr>
        <w:t>2</w:t>
      </w:r>
      <w:r w:rsidRPr="004763F2">
        <w:rPr>
          <w:lang w:val="ru-RU"/>
        </w:rPr>
        <w:t>) алим.-конституционального генеза, стабильное течение.   Смешанный зоб 1 ст. Узлы обеих долей. Эутиреоидное состояние.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r w:rsidRPr="004763F2">
        <w:rPr>
          <w:u w:val="single"/>
          <w:lang w:val="ru-RU"/>
        </w:rPr>
        <w:t xml:space="preserve">Жалобы при поступлении </w:t>
      </w:r>
      <w:r w:rsidRPr="004763F2">
        <w:rPr>
          <w:lang w:val="ru-RU"/>
        </w:rPr>
        <w:t>на сухость во рту, жажду, полиурию, увеличение веса на 7 кг за год, ухудшение зрения,  боли  в н/к, судороги, онемение ног, повышение АД макс. до 150/90 мм рт.ст., головные боли, головокружение.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r w:rsidRPr="004763F2">
        <w:rPr>
          <w:u w:val="single"/>
          <w:lang w:val="ru-RU"/>
        </w:rPr>
        <w:t>Краткий анамнез</w:t>
      </w:r>
      <w:r w:rsidRPr="004763F2">
        <w:rPr>
          <w:lang w:val="ru-RU"/>
        </w:rPr>
        <w:t>: СД выявлен в 1992г. Комы отрицает. С начала заболевания ССП (манинил). С 2004 переведен на инсулинотерапии. С  2007 в связи с неэффективностью переведена на Актрапид НМ, Протафан НМ. В наст. время принимает:  Актрапид НМ п/з- 22ед., п/у- 22ед., Протафан НМ п/з – 54 ед, п/у 54 ед.  Гликемия –10-12 ммоль/л. НвАIс – 10,3 % от  . Последнее стац. лечение  в 01.2015г. 2 недели назад повредила палец на стопе, после чего отметила повышение гликемии. Осмотрена хирургом. Госпитализирована  в обл. энд. диспансер для коррекции инсулинотерапии,  лечения хр. осложнений СД.</w:t>
      </w:r>
    </w:p>
    <w:p w:rsidR="00204190" w:rsidRPr="004763F2" w:rsidRDefault="00204190" w:rsidP="00FC5396">
      <w:pPr>
        <w:ind w:left="-567"/>
        <w:jc w:val="both"/>
        <w:rPr>
          <w:u w:val="single"/>
          <w:lang w:val="ru-RU"/>
        </w:rPr>
      </w:pPr>
      <w:r w:rsidRPr="004763F2">
        <w:rPr>
          <w:u w:val="single"/>
          <w:lang w:val="ru-RU"/>
        </w:rPr>
        <w:t>Данные лабораторных исследований.</w:t>
      </w:r>
    </w:p>
    <w:p w:rsidR="00204190" w:rsidRPr="004763F2" w:rsidRDefault="00204190" w:rsidP="00AB6E7A">
      <w:pPr>
        <w:ind w:left="-567"/>
        <w:jc w:val="both"/>
        <w:rPr>
          <w:lang w:val="ru-RU"/>
        </w:rPr>
      </w:pPr>
      <w:r w:rsidRPr="004763F2">
        <w:rPr>
          <w:lang w:val="ru-RU"/>
        </w:rPr>
        <w:t xml:space="preserve">26.06.15 Общ. ан. крови Нв –139  г/л  эритр – 4,4 лейк – 5,5 СОЭ –9  мм/час   </w:t>
      </w:r>
    </w:p>
    <w:p w:rsidR="00204190" w:rsidRPr="004763F2" w:rsidRDefault="00204190" w:rsidP="00AB6E7A">
      <w:pPr>
        <w:ind w:left="-567"/>
        <w:jc w:val="both"/>
        <w:rPr>
          <w:lang w:val="ru-RU"/>
        </w:rPr>
      </w:pPr>
      <w:r w:rsidRPr="004763F2">
        <w:rPr>
          <w:lang w:val="ru-RU"/>
        </w:rPr>
        <w:t xml:space="preserve">э-1 %    п-1 %   с- 63%   л-  33%   м- 2%  </w:t>
      </w:r>
    </w:p>
    <w:p w:rsidR="00204190" w:rsidRPr="004763F2" w:rsidRDefault="00204190" w:rsidP="00AB6E7A">
      <w:pPr>
        <w:ind w:left="-567"/>
        <w:jc w:val="both"/>
        <w:rPr>
          <w:lang w:val="ru-RU"/>
        </w:rPr>
      </w:pPr>
      <w:r w:rsidRPr="004763F2">
        <w:rPr>
          <w:lang w:val="ru-RU"/>
        </w:rPr>
        <w:t xml:space="preserve">12.06.15 Общ. ан. крови Нв –153  г/л  эритр – 4,5 лейк – 11,5 СОЭ –6  мм/час   </w:t>
      </w:r>
    </w:p>
    <w:p w:rsidR="00204190" w:rsidRPr="004763F2" w:rsidRDefault="00204190" w:rsidP="00AB6E7A">
      <w:pPr>
        <w:ind w:left="-567"/>
        <w:jc w:val="both"/>
        <w:rPr>
          <w:lang w:val="ru-RU"/>
        </w:rPr>
      </w:pPr>
      <w:r w:rsidRPr="004763F2">
        <w:rPr>
          <w:lang w:val="ru-RU"/>
        </w:rPr>
        <w:t xml:space="preserve">э-1 %    п-2%   с- 78%   л-  17%   м- 2%  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r w:rsidRPr="004763F2">
        <w:rPr>
          <w:lang w:val="ru-RU"/>
        </w:rPr>
        <w:t xml:space="preserve">26.06.15 Биохимия: СКФ –80,31 мл./мин., хол –5,7 тригл – 2,15ХСЛПВП – 1,18ХСЛПНП -3,5 Катер -3,8 мочевина –4,4  креатинин –97,9  бил общ –12,0  бил пр –  3,0тим – 1,2 АСТ – 0,29  АЛТ –0,58   ммоль/л; 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r w:rsidRPr="004763F2">
        <w:rPr>
          <w:lang w:val="ru-RU"/>
        </w:rPr>
        <w:t>12.07.15Амилаза -56,6 Ед/д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r w:rsidRPr="004763F2">
        <w:rPr>
          <w:lang w:val="ru-RU"/>
        </w:rPr>
        <w:t xml:space="preserve">26.06.15 Анализ крови на RW- отр 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r w:rsidRPr="004763F2">
        <w:rPr>
          <w:lang w:val="ru-RU"/>
        </w:rPr>
        <w:t>26.06.15 Св.Т4 -     15,9(10-25) ммоль/л; ТТГ –0,4   (0,3-4,0) Мме/л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r w:rsidRPr="004763F2">
        <w:rPr>
          <w:lang w:val="ru-RU"/>
        </w:rPr>
        <w:t>26.06.15 К –  4,06 ; Nа –138   ммоль/л</w:t>
      </w:r>
    </w:p>
    <w:p w:rsidR="00204190" w:rsidRPr="004763F2" w:rsidRDefault="00204190" w:rsidP="00AB6E7A">
      <w:pPr>
        <w:pStyle w:val="Heading3"/>
        <w:ind w:left="-567"/>
        <w:jc w:val="both"/>
        <w:rPr>
          <w:b w:val="0"/>
          <w:sz w:val="24"/>
          <w:szCs w:val="24"/>
        </w:rPr>
      </w:pPr>
      <w:r w:rsidRPr="004763F2">
        <w:rPr>
          <w:b w:val="0"/>
          <w:sz w:val="24"/>
          <w:szCs w:val="24"/>
        </w:rPr>
        <w:t>26.06.15 Общ. ан. мочи уд вес 1014  лейк –1-2   в п/зр белок – отр  ацетон –отр;  эпит. пл. - ум; эпит. перех. -  в п/зр</w:t>
      </w:r>
    </w:p>
    <w:p w:rsidR="00204190" w:rsidRPr="004763F2" w:rsidRDefault="00204190" w:rsidP="00AB6E7A">
      <w:pPr>
        <w:pStyle w:val="Heading3"/>
        <w:ind w:left="-567"/>
        <w:jc w:val="both"/>
        <w:rPr>
          <w:b w:val="0"/>
          <w:sz w:val="24"/>
          <w:szCs w:val="24"/>
        </w:rPr>
      </w:pPr>
      <w:r w:rsidRPr="004763F2">
        <w:rPr>
          <w:b w:val="0"/>
          <w:sz w:val="24"/>
          <w:szCs w:val="24"/>
        </w:rPr>
        <w:t>02.07.15 Общ. ан. мочи уд вес 1012  лейк –1-2   в п/зр белок – отр  ацетон –отр;  эпит. пл. – 1-3; эпит. перех. -  в п/зр</w:t>
      </w:r>
    </w:p>
    <w:p w:rsidR="00204190" w:rsidRPr="004763F2" w:rsidRDefault="00204190" w:rsidP="00FC5396">
      <w:pPr>
        <w:ind w:left="-567"/>
        <w:rPr>
          <w:lang w:val="ru-RU"/>
        </w:rPr>
      </w:pPr>
      <w:r w:rsidRPr="004763F2">
        <w:rPr>
          <w:lang w:val="ru-RU"/>
        </w:rPr>
        <w:t>30.07.15 Суточная глюкозурия –  2,5%;   Суточная протеинурия –  отр</w:t>
      </w:r>
    </w:p>
    <w:p w:rsidR="00204190" w:rsidRPr="004763F2" w:rsidRDefault="00204190" w:rsidP="00FC5396">
      <w:pPr>
        <w:pStyle w:val="Heading5"/>
        <w:ind w:left="-567"/>
        <w:rPr>
          <w:sz w:val="24"/>
          <w:szCs w:val="24"/>
        </w:rPr>
      </w:pPr>
      <w:r w:rsidRPr="004763F2">
        <w:rPr>
          <w:sz w:val="24"/>
          <w:szCs w:val="24"/>
        </w:rPr>
        <w:t>03.07.15 Микроальбуминурия –177,5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204190" w:rsidRPr="004763F2" w:rsidTr="00B76356">
        <w:tc>
          <w:tcPr>
            <w:tcW w:w="2518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 xml:space="preserve">Гликемический </w:t>
            </w:r>
          </w:p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20.00</w:t>
            </w:r>
          </w:p>
        </w:tc>
      </w:tr>
      <w:tr w:rsidR="00204190" w:rsidRPr="004763F2" w:rsidTr="00B76356">
        <w:tc>
          <w:tcPr>
            <w:tcW w:w="2518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18,0</w:t>
            </w:r>
          </w:p>
        </w:tc>
      </w:tr>
      <w:tr w:rsidR="00204190" w:rsidRPr="004763F2" w:rsidTr="00B76356">
        <w:tc>
          <w:tcPr>
            <w:tcW w:w="2518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16,9</w:t>
            </w:r>
          </w:p>
        </w:tc>
      </w:tr>
      <w:tr w:rsidR="00204190" w:rsidRPr="004763F2" w:rsidTr="00B76356">
        <w:tc>
          <w:tcPr>
            <w:tcW w:w="2518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13,4</w:t>
            </w:r>
          </w:p>
        </w:tc>
      </w:tr>
      <w:tr w:rsidR="00204190" w:rsidRPr="004763F2" w:rsidTr="00B76356">
        <w:tc>
          <w:tcPr>
            <w:tcW w:w="2518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16,1</w:t>
            </w:r>
          </w:p>
        </w:tc>
      </w:tr>
      <w:tr w:rsidR="00204190" w:rsidRPr="004763F2" w:rsidTr="00B76356">
        <w:tc>
          <w:tcPr>
            <w:tcW w:w="2518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11,8</w:t>
            </w:r>
          </w:p>
        </w:tc>
      </w:tr>
      <w:tr w:rsidR="00204190" w:rsidRPr="004763F2" w:rsidTr="00B76356">
        <w:tc>
          <w:tcPr>
            <w:tcW w:w="2518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13,2</w:t>
            </w:r>
          </w:p>
        </w:tc>
      </w:tr>
      <w:tr w:rsidR="00204190" w:rsidRPr="004763F2" w:rsidTr="00B76356">
        <w:tc>
          <w:tcPr>
            <w:tcW w:w="2518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11,1</w:t>
            </w:r>
          </w:p>
        </w:tc>
      </w:tr>
      <w:tr w:rsidR="00204190" w:rsidRPr="004763F2" w:rsidTr="00B76356">
        <w:tc>
          <w:tcPr>
            <w:tcW w:w="2518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10,8</w:t>
            </w:r>
          </w:p>
        </w:tc>
      </w:tr>
      <w:tr w:rsidR="00204190" w:rsidRPr="004763F2" w:rsidTr="00B76356">
        <w:tc>
          <w:tcPr>
            <w:tcW w:w="2518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6,3</w:t>
            </w:r>
          </w:p>
        </w:tc>
      </w:tr>
      <w:tr w:rsidR="00204190" w:rsidRPr="004763F2" w:rsidTr="00B76356">
        <w:tc>
          <w:tcPr>
            <w:tcW w:w="2518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4,7</w:t>
            </w:r>
          </w:p>
        </w:tc>
      </w:tr>
      <w:tr w:rsidR="00204190" w:rsidRPr="004763F2" w:rsidTr="00B76356">
        <w:tc>
          <w:tcPr>
            <w:tcW w:w="2518" w:type="dxa"/>
          </w:tcPr>
          <w:p w:rsidR="00204190" w:rsidRPr="004763F2" w:rsidRDefault="00204190" w:rsidP="00AB6E7A">
            <w:pPr>
              <w:rPr>
                <w:lang w:val="ru-RU"/>
              </w:rPr>
            </w:pPr>
            <w:r w:rsidRPr="004763F2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5,5</w:t>
            </w:r>
          </w:p>
        </w:tc>
      </w:tr>
      <w:tr w:rsidR="00204190" w:rsidRPr="004763F2" w:rsidTr="00B76356">
        <w:tc>
          <w:tcPr>
            <w:tcW w:w="2518" w:type="dxa"/>
          </w:tcPr>
          <w:p w:rsidR="00204190" w:rsidRPr="004763F2" w:rsidRDefault="00204190" w:rsidP="00AB6E7A">
            <w:pPr>
              <w:rPr>
                <w:lang w:val="ru-RU"/>
              </w:rPr>
            </w:pPr>
            <w:r w:rsidRPr="004763F2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  <w:r w:rsidRPr="004763F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04190" w:rsidRPr="004763F2" w:rsidRDefault="002041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4190" w:rsidRPr="004763F2" w:rsidRDefault="00204190" w:rsidP="00B76356">
            <w:pPr>
              <w:rPr>
                <w:lang w:val="ru-RU"/>
              </w:rPr>
            </w:pPr>
          </w:p>
        </w:tc>
      </w:tr>
    </w:tbl>
    <w:p w:rsidR="00204190" w:rsidRPr="004763F2" w:rsidRDefault="00204190" w:rsidP="00751E64">
      <w:pPr>
        <w:ind w:left="-567"/>
        <w:jc w:val="both"/>
        <w:rPr>
          <w:lang w:val="ru-RU"/>
        </w:rPr>
      </w:pPr>
      <w:r w:rsidRPr="004763F2">
        <w:rPr>
          <w:u w:val="single"/>
          <w:lang w:val="ru-RU"/>
        </w:rPr>
        <w:t>26.06.15Невропатолог</w:t>
      </w:r>
      <w:r w:rsidRPr="004763F2">
        <w:rPr>
          <w:lang w:val="ru-RU"/>
        </w:rPr>
        <w:t>: Дисциркуляторная энцефалопатия I-II сочетанного генеза вестибулоатактический с-м. Диабетическая хроническая дистальная симметричная полинейропатия н/к, сенсомоторная форма, ангиотрофический с-м</w:t>
      </w:r>
    </w:p>
    <w:p w:rsidR="00204190" w:rsidRPr="00835579" w:rsidRDefault="00204190" w:rsidP="00D67D10">
      <w:pPr>
        <w:ind w:left="-567"/>
        <w:jc w:val="both"/>
        <w:rPr>
          <w:lang w:val="ru-RU"/>
        </w:rPr>
      </w:pPr>
      <w:r w:rsidRPr="004763F2">
        <w:rPr>
          <w:u w:val="single"/>
          <w:lang w:val="ru-RU"/>
        </w:rPr>
        <w:t>22.01.15Окулист</w:t>
      </w:r>
      <w:r w:rsidRPr="00835579">
        <w:rPr>
          <w:lang w:val="ru-RU"/>
        </w:rPr>
        <w:t xml:space="preserve">: </w:t>
      </w:r>
      <w:r w:rsidRPr="004763F2">
        <w:rPr>
          <w:lang w:val="en-US"/>
        </w:rPr>
        <w:t>VIS</w:t>
      </w:r>
      <w:r w:rsidRPr="00835579">
        <w:rPr>
          <w:lang w:val="ru-RU"/>
        </w:rPr>
        <w:t xml:space="preserve"> </w:t>
      </w:r>
      <w:r w:rsidRPr="004763F2">
        <w:rPr>
          <w:lang w:val="en-US"/>
        </w:rPr>
        <w:t>OD</w:t>
      </w:r>
      <w:r w:rsidRPr="00835579">
        <w:rPr>
          <w:lang w:val="ru-RU"/>
        </w:rPr>
        <w:t>=</w:t>
      </w:r>
      <w:r w:rsidRPr="004763F2">
        <w:rPr>
          <w:lang w:val="ru-RU"/>
        </w:rPr>
        <w:t xml:space="preserve">  ноль</w:t>
      </w:r>
      <w:r w:rsidRPr="00835579">
        <w:rPr>
          <w:lang w:val="ru-RU"/>
        </w:rPr>
        <w:t xml:space="preserve">   </w:t>
      </w:r>
      <w:r w:rsidRPr="004763F2">
        <w:rPr>
          <w:lang w:val="en-US"/>
        </w:rPr>
        <w:t>OS</w:t>
      </w:r>
      <w:r w:rsidRPr="00835579">
        <w:rPr>
          <w:lang w:val="ru-RU"/>
        </w:rPr>
        <w:t xml:space="preserve">=  </w:t>
      </w:r>
      <w:r w:rsidRPr="004763F2">
        <w:rPr>
          <w:lang w:val="ru-RU"/>
        </w:rPr>
        <w:t xml:space="preserve">0,03 н/к </w:t>
      </w:r>
      <w:r w:rsidRPr="00835579">
        <w:rPr>
          <w:lang w:val="ru-RU"/>
        </w:rPr>
        <w:t xml:space="preserve">  </w:t>
      </w:r>
    </w:p>
    <w:p w:rsidR="00204190" w:rsidRPr="004763F2" w:rsidRDefault="00204190" w:rsidP="00D67D10">
      <w:pPr>
        <w:ind w:left="-567"/>
        <w:jc w:val="both"/>
        <w:rPr>
          <w:lang w:val="ru-RU"/>
        </w:rPr>
      </w:pPr>
      <w:r w:rsidRPr="004763F2">
        <w:rPr>
          <w:lang w:val="ru-RU"/>
        </w:rPr>
        <w:t>Помутнения и отек роговицы ОД. Артифакия OS. Авитрия OS. глазное дно под флером. Д-з: Пролиферативная  диабетическая ретинопатия ОИ. Фиброз стекловидного тела ОД. Тракционная отслойка сетчатки ОД. Терминальная оперированная глаукома ОД. Артифакия OS. Авитрия ОS. Открытоугольная Ш в  глаукома ОS.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r w:rsidRPr="004763F2">
        <w:rPr>
          <w:u w:val="single"/>
          <w:lang w:val="ru-RU"/>
        </w:rPr>
        <w:t>25.06.15ЭКГ</w:t>
      </w:r>
      <w:r w:rsidRPr="004763F2">
        <w:rPr>
          <w:lang w:val="ru-RU"/>
        </w:rPr>
        <w:t xml:space="preserve">: ЧСС -92 уд/мин. Вольтаж снижен.  Ритм синусовый, тахикардия. Эл. ось отклонена влево. Рубец по задней стенке. Гипертрофия левого желудочка. 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r w:rsidRPr="004763F2">
        <w:rPr>
          <w:u w:val="single"/>
          <w:lang w:val="ru-RU"/>
        </w:rPr>
        <w:t>26.06.15Кардиолог</w:t>
      </w:r>
      <w:r w:rsidRPr="004763F2">
        <w:rPr>
          <w:lang w:val="ru-RU"/>
        </w:rPr>
        <w:t>: ИБС, стенокардия напряжения, II ф.кл. П/инфарктный кардиосклероз, аортальный стеноз СН II А ф.кл. II. Гипертоническая болезнь III стадии III степени. Гипертензивное сердце. Риск 4.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r w:rsidRPr="004763F2">
        <w:rPr>
          <w:u w:val="single"/>
          <w:lang w:val="ru-RU"/>
        </w:rPr>
        <w:t>25.06.15 хирург</w:t>
      </w:r>
      <w:r w:rsidRPr="004763F2">
        <w:rPr>
          <w:lang w:val="ru-RU"/>
        </w:rPr>
        <w:t>: С-м диабетической стопы, смешанная форма. ( Ш ст по Вагнеру).  Инфицированная рана 1 пальца правой стопы.</w:t>
      </w:r>
    </w:p>
    <w:p w:rsidR="00204190" w:rsidRPr="004763F2" w:rsidRDefault="00204190" w:rsidP="00D67D10">
      <w:pPr>
        <w:ind w:left="-567"/>
        <w:jc w:val="both"/>
        <w:rPr>
          <w:lang w:val="ru-RU"/>
        </w:rPr>
      </w:pPr>
      <w:r w:rsidRPr="004763F2">
        <w:rPr>
          <w:u w:val="single"/>
          <w:lang w:val="ru-RU"/>
        </w:rPr>
        <w:t>22.01.15УЗИ щит. железы</w:t>
      </w:r>
      <w:r w:rsidRPr="004763F2">
        <w:rPr>
          <w:lang w:val="ru-RU"/>
        </w:rPr>
        <w:t>: Пр д. V =9,9 см</w:t>
      </w:r>
      <w:r w:rsidRPr="004763F2">
        <w:rPr>
          <w:vertAlign w:val="superscript"/>
          <w:lang w:val="ru-RU"/>
        </w:rPr>
        <w:t>3</w:t>
      </w:r>
      <w:r w:rsidRPr="004763F2">
        <w:rPr>
          <w:lang w:val="ru-RU"/>
        </w:rPr>
        <w:t>; лев. д. V = 10,9 см</w:t>
      </w:r>
      <w:r w:rsidRPr="004763F2">
        <w:rPr>
          <w:vertAlign w:val="superscript"/>
          <w:lang w:val="ru-RU"/>
        </w:rPr>
        <w:t>3</w:t>
      </w:r>
    </w:p>
    <w:p w:rsidR="00204190" w:rsidRPr="004763F2" w:rsidRDefault="00204190" w:rsidP="00D67D10">
      <w:pPr>
        <w:ind w:left="-567"/>
        <w:jc w:val="both"/>
        <w:rPr>
          <w:lang w:val="ru-RU"/>
        </w:rPr>
      </w:pPr>
      <w:r w:rsidRPr="004763F2">
        <w:rPr>
          <w:lang w:val="ru-RU"/>
        </w:rPr>
        <w:t>Щит. железа увеличена, контуры неровные. Эхогенность паренхимы снижена. Эхоструктура крупнозернистая, не однородная. В пр. доле  в в/3 изоэхогенный узел с гидрофильным ободком  1,26 *1,06 см. В левой доел в с/3 такой же узел 1,36*1,0 В перешейке такой же узел 1,41*1,0см Закл.: Увеличение щит. железы. Диффузные изменения паренхимы. Узлы обеих долей и перешейка.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r w:rsidRPr="004763F2">
        <w:rPr>
          <w:u w:val="single"/>
          <w:lang w:val="ru-RU"/>
        </w:rPr>
        <w:t>Лечение:</w:t>
      </w:r>
      <w:r w:rsidRPr="004763F2">
        <w:rPr>
          <w:lang w:val="ru-RU"/>
        </w:rPr>
        <w:t xml:space="preserve"> медитан, глюкофаж XR, форксига, Актрапид НМ, Протафан НМ,  лозап +, эналаприл, кардикет,  келтикан,  диалипон, витаксон, фенигидин, энап Н, келтикан, диклофенак, колдрекс</w:t>
      </w:r>
    </w:p>
    <w:p w:rsidR="00204190" w:rsidRPr="004763F2" w:rsidRDefault="0020419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63F2">
        <w:rPr>
          <w:u w:val="single"/>
          <w:lang w:val="ru-RU"/>
        </w:rPr>
        <w:t>Состояние больного при выписке</w:t>
      </w:r>
      <w:r w:rsidRPr="004763F2">
        <w:rPr>
          <w:lang w:val="ru-RU"/>
        </w:rPr>
        <w:t>: СД субкомпенсирован в связи с постоянным и погрешностями в дите, уменьшились боли в н/к. Рана зажила АД 130/80 мм рт. ст. Сохраняются субфибрильная температура</w:t>
      </w:r>
    </w:p>
    <w:p w:rsidR="00204190" w:rsidRPr="004763F2" w:rsidRDefault="00204190">
      <w:pPr>
        <w:jc w:val="both"/>
        <w:rPr>
          <w:u w:val="single"/>
          <w:lang w:val="ru-RU"/>
        </w:rPr>
      </w:pPr>
      <w:r w:rsidRPr="004763F2">
        <w:rPr>
          <w:u w:val="single"/>
          <w:lang w:val="ru-RU"/>
        </w:rPr>
        <w:t>Рекомендовано</w:t>
      </w:r>
      <w:r w:rsidRPr="004763F2">
        <w:rPr>
          <w:lang w:val="ru-RU"/>
        </w:rPr>
        <w:t>:</w:t>
      </w:r>
    </w:p>
    <w:p w:rsidR="00204190" w:rsidRPr="004763F2" w:rsidRDefault="00204190">
      <w:pPr>
        <w:numPr>
          <w:ilvl w:val="0"/>
          <w:numId w:val="2"/>
        </w:numPr>
        <w:jc w:val="both"/>
        <w:rPr>
          <w:lang w:val="ru-RU"/>
        </w:rPr>
      </w:pPr>
      <w:r w:rsidRPr="004763F2">
        <w:rPr>
          <w:lang w:val="ru-RU"/>
        </w:rPr>
        <w:t>«Д» наблюдение эндокринолога, уч. терапевта, кардиолога по м\жит.</w:t>
      </w:r>
    </w:p>
    <w:p w:rsidR="00204190" w:rsidRPr="004763F2" w:rsidRDefault="00204190">
      <w:pPr>
        <w:numPr>
          <w:ilvl w:val="0"/>
          <w:numId w:val="2"/>
        </w:numPr>
        <w:jc w:val="both"/>
        <w:rPr>
          <w:lang w:val="ru-RU"/>
        </w:rPr>
      </w:pPr>
      <w:r w:rsidRPr="004763F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204190" w:rsidRPr="004763F2" w:rsidRDefault="00204190">
      <w:pPr>
        <w:numPr>
          <w:ilvl w:val="0"/>
          <w:numId w:val="2"/>
        </w:numPr>
        <w:jc w:val="both"/>
        <w:rPr>
          <w:lang w:val="ru-RU"/>
        </w:rPr>
      </w:pPr>
      <w:r w:rsidRPr="004763F2">
        <w:rPr>
          <w:lang w:val="ru-RU"/>
        </w:rPr>
        <w:t xml:space="preserve">Инсулинотерапия:  </w:t>
      </w:r>
      <w:r w:rsidRPr="004763F2">
        <w:rPr>
          <w:lang w:val="ru-RU"/>
        </w:rPr>
        <w:tab/>
        <w:t xml:space="preserve"> Актрапид НМ п/з- 22ед., п/уж -20-22 ед., </w:t>
      </w:r>
    </w:p>
    <w:p w:rsidR="00204190" w:rsidRPr="00C07F11" w:rsidRDefault="00204190" w:rsidP="00B9142A">
      <w:pPr>
        <w:ind w:left="2559" w:firstLine="273"/>
        <w:jc w:val="both"/>
        <w:rPr>
          <w:lang w:val="ru-RU"/>
        </w:rPr>
      </w:pPr>
      <w:r w:rsidRPr="004763F2">
        <w:rPr>
          <w:lang w:val="ru-RU"/>
        </w:rPr>
        <w:t xml:space="preserve"> Протафан НМ п/з – 60 ед, п/у -50 ед.</w:t>
      </w:r>
    </w:p>
    <w:p w:rsidR="00204190" w:rsidRPr="004763F2" w:rsidRDefault="00204190" w:rsidP="009514BD">
      <w:pPr>
        <w:ind w:left="435"/>
        <w:jc w:val="both"/>
        <w:rPr>
          <w:lang w:val="ru-RU"/>
        </w:rPr>
      </w:pPr>
      <w:r w:rsidRPr="004763F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204190" w:rsidRDefault="0020419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Глюкофаж </w:t>
      </w:r>
      <w:r>
        <w:rPr>
          <w:lang w:val="en-US"/>
        </w:rPr>
        <w:t>XR</w:t>
      </w:r>
      <w:r>
        <w:rPr>
          <w:lang w:val="ru-RU"/>
        </w:rPr>
        <w:t xml:space="preserve"> по 500мг 2 раза в сутки, форксига 10 мг в сутки.</w:t>
      </w:r>
    </w:p>
    <w:p w:rsidR="00204190" w:rsidRPr="004763F2" w:rsidRDefault="00204190">
      <w:pPr>
        <w:numPr>
          <w:ilvl w:val="0"/>
          <w:numId w:val="2"/>
        </w:numPr>
        <w:jc w:val="both"/>
        <w:rPr>
          <w:lang w:val="ru-RU"/>
        </w:rPr>
      </w:pPr>
      <w:r w:rsidRPr="004763F2">
        <w:rPr>
          <w:lang w:val="ru-RU"/>
        </w:rPr>
        <w:t>Контроль глик. гемоглобина 1 раз в 6 мес., микроальбуминурии 1р. в 6 мес.</w:t>
      </w:r>
    </w:p>
    <w:p w:rsidR="00204190" w:rsidRPr="004763F2" w:rsidRDefault="00204190">
      <w:pPr>
        <w:numPr>
          <w:ilvl w:val="0"/>
          <w:numId w:val="2"/>
        </w:numPr>
        <w:jc w:val="both"/>
        <w:rPr>
          <w:lang w:val="ru-RU"/>
        </w:rPr>
      </w:pPr>
      <w:r w:rsidRPr="004763F2">
        <w:rPr>
          <w:lang w:val="ru-RU"/>
        </w:rPr>
        <w:t xml:space="preserve">Гиполипидемическая терапия (розарт 10 мг) с контролем липидограммы. </w:t>
      </w:r>
    </w:p>
    <w:p w:rsidR="00204190" w:rsidRPr="004763F2" w:rsidRDefault="00204190">
      <w:pPr>
        <w:numPr>
          <w:ilvl w:val="0"/>
          <w:numId w:val="2"/>
        </w:numPr>
        <w:jc w:val="both"/>
        <w:rPr>
          <w:lang w:val="ru-RU"/>
        </w:rPr>
      </w:pPr>
      <w:r w:rsidRPr="004763F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04190" w:rsidRPr="004763F2" w:rsidRDefault="00204190" w:rsidP="00836E0A">
      <w:pPr>
        <w:numPr>
          <w:ilvl w:val="0"/>
          <w:numId w:val="2"/>
        </w:numPr>
        <w:jc w:val="both"/>
        <w:rPr>
          <w:lang w:val="ru-RU"/>
        </w:rPr>
      </w:pPr>
      <w:r w:rsidRPr="004763F2">
        <w:rPr>
          <w:lang w:val="ru-RU"/>
        </w:rPr>
        <w:t xml:space="preserve">Рек. кардиолога: бисопролол 5 мг сут, кардиомагнил 75 мг 1р сут, предуктал MR 1т 2р/сут, эналаприл 10 мг 2р\сут. Контроль АД, ЭКГ. </w:t>
      </w:r>
    </w:p>
    <w:p w:rsidR="00204190" w:rsidRPr="004763F2" w:rsidRDefault="00204190">
      <w:pPr>
        <w:numPr>
          <w:ilvl w:val="0"/>
          <w:numId w:val="2"/>
        </w:numPr>
        <w:jc w:val="both"/>
        <w:rPr>
          <w:lang w:val="ru-RU"/>
        </w:rPr>
      </w:pPr>
      <w:r w:rsidRPr="004763F2">
        <w:rPr>
          <w:lang w:val="ru-RU"/>
        </w:rPr>
        <w:t xml:space="preserve">Эналаприл 5 мг утром, кардиомагнил  1 т. вечер. Контр. АД. </w:t>
      </w:r>
    </w:p>
    <w:p w:rsidR="00204190" w:rsidRPr="004763F2" w:rsidRDefault="00204190" w:rsidP="00503C44">
      <w:pPr>
        <w:numPr>
          <w:ilvl w:val="0"/>
          <w:numId w:val="2"/>
        </w:numPr>
        <w:jc w:val="both"/>
        <w:rPr>
          <w:lang w:val="ru-RU"/>
        </w:rPr>
      </w:pPr>
      <w:r w:rsidRPr="004763F2">
        <w:rPr>
          <w:lang w:val="ru-RU"/>
        </w:rPr>
        <w:t>Диалипон 600 мг/сут. 2-3 мес, витаксон 1т. *3р/д. 1 мес., актовегин 200 мг *2р/д. 1 мес.</w:t>
      </w:r>
    </w:p>
    <w:p w:rsidR="00204190" w:rsidRPr="004763F2" w:rsidRDefault="00204190" w:rsidP="00E9696F">
      <w:pPr>
        <w:numPr>
          <w:ilvl w:val="0"/>
          <w:numId w:val="2"/>
        </w:numPr>
        <w:jc w:val="both"/>
        <w:rPr>
          <w:lang w:val="ru-RU"/>
        </w:rPr>
      </w:pPr>
      <w:r w:rsidRPr="004763F2">
        <w:rPr>
          <w:lang w:val="ru-RU"/>
        </w:rPr>
        <w:t xml:space="preserve">Рек. невропатолога: альгерика 75 мг  2р/сут </w:t>
      </w:r>
    </w:p>
    <w:p w:rsidR="00204190" w:rsidRPr="004763F2" w:rsidRDefault="00204190">
      <w:pPr>
        <w:numPr>
          <w:ilvl w:val="0"/>
          <w:numId w:val="2"/>
        </w:numPr>
        <w:jc w:val="both"/>
        <w:rPr>
          <w:lang w:val="ru-RU"/>
        </w:rPr>
      </w:pPr>
      <w:r w:rsidRPr="004763F2">
        <w:rPr>
          <w:lang w:val="ru-RU"/>
        </w:rPr>
        <w:t xml:space="preserve">УЗИ щит. железы через 6 мес, ТТГ через год. </w:t>
      </w:r>
    </w:p>
    <w:p w:rsidR="00204190" w:rsidRPr="004763F2" w:rsidRDefault="00204190" w:rsidP="00D67D10">
      <w:pPr>
        <w:numPr>
          <w:ilvl w:val="0"/>
          <w:numId w:val="2"/>
        </w:numPr>
        <w:jc w:val="both"/>
        <w:rPr>
          <w:lang w:val="ru-RU"/>
        </w:rPr>
      </w:pPr>
      <w:r w:rsidRPr="004763F2">
        <w:rPr>
          <w:lang w:val="ru-RU"/>
        </w:rPr>
        <w:t xml:space="preserve">Рек. окулиста: арутимоол 2к 2р\д в ОИ, траватан 1к 1р\д в ОИ. </w:t>
      </w:r>
    </w:p>
    <w:p w:rsidR="00204190" w:rsidRPr="004763F2" w:rsidRDefault="00204190" w:rsidP="00A9598B">
      <w:pPr>
        <w:ind w:left="435"/>
        <w:jc w:val="both"/>
        <w:rPr>
          <w:lang w:val="ru-RU"/>
        </w:rPr>
      </w:pPr>
    </w:p>
    <w:p w:rsidR="00204190" w:rsidRPr="004763F2" w:rsidRDefault="00204190">
      <w:pPr>
        <w:jc w:val="both"/>
        <w:rPr>
          <w:b/>
          <w:lang w:val="ru-RU"/>
        </w:rPr>
      </w:pPr>
    </w:p>
    <w:p w:rsidR="00204190" w:rsidRPr="004763F2" w:rsidRDefault="00204190" w:rsidP="00C05D2D">
      <w:pPr>
        <w:pStyle w:val="Heading5"/>
        <w:rPr>
          <w:sz w:val="24"/>
          <w:szCs w:val="24"/>
        </w:rPr>
      </w:pPr>
      <w:bookmarkStart w:id="1" w:name="оо"/>
      <w:bookmarkEnd w:id="1"/>
      <w:r w:rsidRPr="004763F2">
        <w:rPr>
          <w:sz w:val="24"/>
          <w:szCs w:val="24"/>
        </w:rPr>
        <w:t>Леч. врач  к.мед.н.Соловьюк А.О.</w:t>
      </w:r>
    </w:p>
    <w:p w:rsidR="00204190" w:rsidRPr="004763F2" w:rsidRDefault="00204190" w:rsidP="00EB798A">
      <w:pPr>
        <w:jc w:val="both"/>
        <w:rPr>
          <w:lang w:val="ru-RU"/>
        </w:rPr>
      </w:pPr>
      <w:r w:rsidRPr="004763F2">
        <w:rPr>
          <w:lang w:val="ru-RU"/>
        </w:rPr>
        <w:t>Зав. отд.  Еременко Н.В.</w:t>
      </w:r>
    </w:p>
    <w:p w:rsidR="00204190" w:rsidRPr="004763F2" w:rsidRDefault="00204190" w:rsidP="00EB798A">
      <w:pPr>
        <w:jc w:val="both"/>
        <w:rPr>
          <w:lang w:val="ru-RU"/>
        </w:rPr>
      </w:pPr>
      <w:r w:rsidRPr="004763F2">
        <w:rPr>
          <w:lang w:val="ru-RU"/>
        </w:rPr>
        <w:t>Нач. мед. Костина Т.К.</w:t>
      </w:r>
    </w:p>
    <w:sectPr w:rsidR="00204190" w:rsidRPr="004763F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190" w:rsidRDefault="00204190" w:rsidP="00080012">
      <w:r>
        <w:separator/>
      </w:r>
    </w:p>
  </w:endnote>
  <w:endnote w:type="continuationSeparator" w:id="1">
    <w:p w:rsidR="00204190" w:rsidRDefault="002041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190" w:rsidRDefault="00204190" w:rsidP="00080012">
      <w:r>
        <w:separator/>
      </w:r>
    </w:p>
  </w:footnote>
  <w:footnote w:type="continuationSeparator" w:id="1">
    <w:p w:rsidR="00204190" w:rsidRDefault="002041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20419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204190" w:rsidRPr="00244DF4" w:rsidRDefault="0020419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204190" w:rsidRPr="00244DF4" w:rsidRDefault="0020419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204190" w:rsidRPr="00244DF4" w:rsidRDefault="0020419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0419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204190" w:rsidRPr="00244DF4" w:rsidRDefault="00204190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04190" w:rsidRPr="00244DF4" w:rsidRDefault="0020419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04190" w:rsidRPr="00244DF4" w:rsidRDefault="0020419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0419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204190" w:rsidRPr="00244DF4" w:rsidRDefault="0020419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04190" w:rsidRPr="00244DF4" w:rsidRDefault="0020419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04190" w:rsidRPr="00244DF4" w:rsidRDefault="0020419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0419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204190" w:rsidRPr="00080012" w:rsidRDefault="00204190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204190" w:rsidRPr="00080012" w:rsidRDefault="00204190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204190" w:rsidRPr="00080012" w:rsidRDefault="00204190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04190" w:rsidRDefault="0020419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F3E5A"/>
    <w:multiLevelType w:val="hybridMultilevel"/>
    <w:tmpl w:val="664A7EC0"/>
    <w:lvl w:ilvl="0" w:tplc="0419000F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  <w:rPr>
        <w:rFonts w:cs="Times New Roman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CB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4353"/>
    <w:rsid w:val="000C56A8"/>
    <w:rsid w:val="000C60ED"/>
    <w:rsid w:val="000D14AF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190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41D9"/>
    <w:rsid w:val="0045564C"/>
    <w:rsid w:val="00471B75"/>
    <w:rsid w:val="004763F2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476D"/>
    <w:rsid w:val="005D5528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3B70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1E64"/>
    <w:rsid w:val="007520C0"/>
    <w:rsid w:val="00755A35"/>
    <w:rsid w:val="00771E23"/>
    <w:rsid w:val="00772561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579"/>
    <w:rsid w:val="00836E0A"/>
    <w:rsid w:val="0084233A"/>
    <w:rsid w:val="00853865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B6E7A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142A"/>
    <w:rsid w:val="00B9380F"/>
    <w:rsid w:val="00B96092"/>
    <w:rsid w:val="00BA69B3"/>
    <w:rsid w:val="00BB1B06"/>
    <w:rsid w:val="00BB20F7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07F11"/>
    <w:rsid w:val="00C1614A"/>
    <w:rsid w:val="00C23494"/>
    <w:rsid w:val="00C33DBC"/>
    <w:rsid w:val="00C365E6"/>
    <w:rsid w:val="00C401A7"/>
    <w:rsid w:val="00C42780"/>
    <w:rsid w:val="00C45DB5"/>
    <w:rsid w:val="00C46D94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D10"/>
    <w:rsid w:val="00D71C56"/>
    <w:rsid w:val="00D85F7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7076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1DC0"/>
    <w:rsid w:val="00F64AB9"/>
    <w:rsid w:val="00F67360"/>
    <w:rsid w:val="00F7334A"/>
    <w:rsid w:val="00F744BF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B4605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05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71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2</Pages>
  <Words>952</Words>
  <Characters>5429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2015-07-14T07:52:00Z</cp:lastPrinted>
  <dcterms:created xsi:type="dcterms:W3CDTF">2015-07-10T12:36:00Z</dcterms:created>
  <dcterms:modified xsi:type="dcterms:W3CDTF">2015-07-14T07:53:00Z</dcterms:modified>
</cp:coreProperties>
</file>