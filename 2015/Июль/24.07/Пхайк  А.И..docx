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10" w:rsidRPr="002C2088" w:rsidRDefault="00756510" w:rsidP="00FC5396">
      <w:pPr>
        <w:pStyle w:val="Heading4"/>
        <w:ind w:left="-567" w:right="-58"/>
        <w:rPr>
          <w:b w:val="0"/>
          <w:sz w:val="24"/>
          <w:szCs w:val="24"/>
        </w:rPr>
      </w:pPr>
      <w:r w:rsidRPr="002C2088">
        <w:rPr>
          <w:b w:val="0"/>
          <w:sz w:val="24"/>
          <w:szCs w:val="24"/>
        </w:rPr>
        <w:t>Выписной эпикриз</w:t>
      </w:r>
    </w:p>
    <w:p w:rsidR="00756510" w:rsidRPr="002C2088" w:rsidRDefault="00756510" w:rsidP="00FC5396">
      <w:pPr>
        <w:pStyle w:val="Heading4"/>
        <w:ind w:left="-567"/>
        <w:rPr>
          <w:b w:val="0"/>
          <w:sz w:val="24"/>
          <w:szCs w:val="24"/>
        </w:rPr>
      </w:pPr>
      <w:r w:rsidRPr="002C2088">
        <w:rPr>
          <w:b w:val="0"/>
          <w:sz w:val="24"/>
          <w:szCs w:val="24"/>
        </w:rPr>
        <w:t>Из истории болезни №  870</w:t>
      </w:r>
    </w:p>
    <w:p w:rsidR="00756510" w:rsidRPr="002C2088" w:rsidRDefault="00756510" w:rsidP="00FC5396">
      <w:pPr>
        <w:pStyle w:val="Heading5"/>
        <w:ind w:left="-567"/>
        <w:rPr>
          <w:sz w:val="24"/>
          <w:szCs w:val="24"/>
        </w:rPr>
      </w:pPr>
      <w:r w:rsidRPr="002C2088">
        <w:rPr>
          <w:sz w:val="24"/>
          <w:szCs w:val="24"/>
        </w:rPr>
        <w:t>Ф.И.О: Пхайк Анатолий Иванович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lang w:val="ru-RU"/>
        </w:rPr>
        <w:t>Год рождения: 1962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lang w:val="ru-RU"/>
        </w:rPr>
        <w:t>Место жительства: Михайловский р-н, с. Высокое ул. 40 лет Победы 108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lang w:val="ru-RU"/>
        </w:rPr>
        <w:t xml:space="preserve">Место работы: н/р,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lang w:val="ru-RU"/>
        </w:rPr>
        <w:t>Находился на лечении с  16 .07.15 по  27.07.15 в диаб.  отд.</w:t>
      </w:r>
    </w:p>
    <w:p w:rsidR="00756510" w:rsidRPr="002C2088" w:rsidRDefault="00756510" w:rsidP="00EC6A4E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Диагноз:</w:t>
      </w:r>
      <w:r w:rsidRPr="002C2088">
        <w:rPr>
          <w:lang w:val="ru-RU"/>
        </w:rPr>
        <w:t xml:space="preserve">  Сахарный диабет, тип 2, вторичноинсулинзависимый, средней тяжести декомпенсация. ХБП I ст. Диабетическая нефропатия </w:t>
      </w:r>
      <w:r w:rsidRPr="00DA3D52">
        <w:rPr>
          <w:lang w:val="ru-RU"/>
        </w:rPr>
        <w:t>Шст.</w:t>
      </w:r>
      <w:r w:rsidRPr="002C2088">
        <w:rPr>
          <w:lang w:val="ru-RU"/>
        </w:rPr>
        <w:t xml:space="preserve">  Солевой диатез. Диаб. ангиопатия артерий н/к.  Диабетическая дистальная симметричная полинейропатия н/к, сенсомоторная форма. Дисциркуляторная энцефалопатия I, цереброастенический с-м.  Дегенеративно-дистрофическое поражение позвоночника на поясничном у</w:t>
      </w:r>
      <w:r w:rsidRPr="00DA3D52">
        <w:rPr>
          <w:lang w:val="ru-RU"/>
        </w:rPr>
        <w:t>р</w:t>
      </w:r>
      <w:r w:rsidRPr="002C2088">
        <w:rPr>
          <w:lang w:val="ru-RU"/>
        </w:rPr>
        <w:t>овне, протрузия дисков  Д11-Д12, Д12-</w:t>
      </w:r>
      <w:r w:rsidRPr="002C2088">
        <w:rPr>
          <w:lang w:val="en-US"/>
        </w:rPr>
        <w:t>L</w:t>
      </w:r>
      <w:r w:rsidRPr="002C2088">
        <w:rPr>
          <w:lang w:val="ru-RU"/>
        </w:rPr>
        <w:t xml:space="preserve">1, </w:t>
      </w:r>
      <w:r w:rsidRPr="002C2088">
        <w:rPr>
          <w:lang w:val="en-US"/>
        </w:rPr>
        <w:t>L</w:t>
      </w:r>
      <w:r w:rsidRPr="002C2088">
        <w:rPr>
          <w:lang w:val="ru-RU"/>
        </w:rPr>
        <w:t>5-S1, болевой с-м. Ангиопатия сосудов сетчатки ОИ.  Артифакия ОИ. Ожирение II ст. (ИМТ 35 кг/м</w:t>
      </w:r>
      <w:r w:rsidRPr="002C2088">
        <w:rPr>
          <w:vertAlign w:val="superscript"/>
          <w:lang w:val="ru-RU"/>
        </w:rPr>
        <w:t>2</w:t>
      </w:r>
      <w:r w:rsidRPr="002C2088">
        <w:rPr>
          <w:lang w:val="ru-RU"/>
        </w:rPr>
        <w:t xml:space="preserve">) алим.-конституционального генеза, стабильное течение.  Гипертоническая болезнь II стадии III степени. Гипертензивное сердце. Персистирующая форма  фибрилляций предсердий. СН1.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 xml:space="preserve">Жалобы при поступлении </w:t>
      </w:r>
      <w:r w:rsidRPr="002C2088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160 мм рт.ст., головные боли, головокружение.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Краткий анамнез</w:t>
      </w:r>
      <w:r w:rsidRPr="002C2088">
        <w:rPr>
          <w:lang w:val="ru-RU"/>
        </w:rPr>
        <w:t>: СД выявлен в 2003г. Комы отрицает. С начала заболевания ССП. В наст. время принимает:  диапирид 2-3 мг утром, диаформин 1000 1т утром. Гликемия –10,0 ммоль/л. НвАIс – 10 % от  12.2014. Повышение АД в течение 15 лет. Из гипотензивных принимает бисопролол.  Госпитализирован  в обл. энд. диспансер для коррекции ССТ, лечения хр. осложнений СД.</w:t>
      </w:r>
    </w:p>
    <w:p w:rsidR="00756510" w:rsidRPr="002C2088" w:rsidRDefault="00756510" w:rsidP="00FC5396">
      <w:pPr>
        <w:ind w:left="-567"/>
        <w:jc w:val="both"/>
        <w:rPr>
          <w:u w:val="single"/>
          <w:lang w:val="ru-RU"/>
        </w:rPr>
      </w:pPr>
      <w:r w:rsidRPr="002C2088">
        <w:rPr>
          <w:u w:val="single"/>
          <w:lang w:val="ru-RU"/>
        </w:rPr>
        <w:t>Данные лабораторных исследований.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lang w:val="ru-RU"/>
        </w:rPr>
        <w:t xml:space="preserve">17.07.15 Общ. ан. крови Нв –134  г/л  эритр – 4,2 лейк – 4,8 СОЭ – 19 мм/час  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lang w:val="ru-RU"/>
        </w:rPr>
        <w:t xml:space="preserve">э- 1%    п- 0%   с- 51%   л- 42 %   м- 6% 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lang w:val="ru-RU"/>
        </w:rPr>
        <w:t xml:space="preserve">17.07.15 Биохимия: СКФ –125 мл./мин., хол –5,5 тригл -3,24 ХСЛПВП -0,79 ХСЛПНП – 3,23Катер -6,0 мочевина –4,3 креатинин – 88  бил общ – 12,5бил пр – 3,2 тим – 0,82 АСТ – 0,19  АЛТ –  0,64 ммоль/л;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lang w:val="ru-RU"/>
        </w:rPr>
        <w:t>17.07.15 ТТГ – 0,6  (0,3-4,0) Мме/л</w:t>
      </w:r>
    </w:p>
    <w:p w:rsidR="00756510" w:rsidRPr="002C2088" w:rsidRDefault="00756510" w:rsidP="00322A03">
      <w:pPr>
        <w:pStyle w:val="Heading3"/>
        <w:ind w:left="-567"/>
        <w:jc w:val="both"/>
        <w:rPr>
          <w:b w:val="0"/>
          <w:sz w:val="24"/>
          <w:szCs w:val="24"/>
        </w:rPr>
      </w:pPr>
      <w:r w:rsidRPr="002C2088">
        <w:rPr>
          <w:b w:val="0"/>
          <w:sz w:val="24"/>
          <w:szCs w:val="24"/>
        </w:rPr>
        <w:t>21.07.15 Общ. ан. мочи уд вес 1010  лейк –1-2 в п/зр белок – отр  ацетон –отр;  эпит. пл. - ; эпит. перех. -  в п/зр</w:t>
      </w:r>
    </w:p>
    <w:p w:rsidR="00756510" w:rsidRPr="002C2088" w:rsidRDefault="00756510" w:rsidP="00322A03">
      <w:pPr>
        <w:ind w:left="-567"/>
        <w:rPr>
          <w:lang w:val="ru-RU"/>
        </w:rPr>
      </w:pPr>
      <w:r w:rsidRPr="002C2088">
        <w:rPr>
          <w:lang w:val="ru-RU"/>
        </w:rPr>
        <w:t xml:space="preserve">17.07.15 кал на я/г- отр </w:t>
      </w:r>
    </w:p>
    <w:p w:rsidR="00756510" w:rsidRPr="002C2088" w:rsidRDefault="00756510" w:rsidP="00322A03">
      <w:pPr>
        <w:ind w:left="-567"/>
        <w:rPr>
          <w:lang w:val="ru-RU"/>
        </w:rPr>
      </w:pPr>
      <w:r w:rsidRPr="002C2088">
        <w:rPr>
          <w:lang w:val="ru-RU"/>
        </w:rPr>
        <w:t xml:space="preserve">21.07.15 Анализ мочи по Нечипоренко лейк - </w:t>
      </w:r>
      <w:r w:rsidRPr="002C2088">
        <w:t xml:space="preserve">6000  </w:t>
      </w:r>
      <w:r w:rsidRPr="002C2088">
        <w:rPr>
          <w:lang w:val="ru-RU"/>
        </w:rPr>
        <w:t xml:space="preserve"> эритр -  белок – отр</w:t>
      </w:r>
    </w:p>
    <w:p w:rsidR="00756510" w:rsidRPr="00DA3D52" w:rsidRDefault="00756510" w:rsidP="00DA3D52">
      <w:pPr>
        <w:ind w:left="-567"/>
        <w:rPr>
          <w:lang w:val="en-US"/>
        </w:rPr>
      </w:pPr>
      <w:r w:rsidRPr="002C2088">
        <w:t>20.07.15 Суточная глюкозурия – 1,2 %;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56510" w:rsidRPr="002C2088" w:rsidTr="00B76356">
        <w:tc>
          <w:tcPr>
            <w:tcW w:w="2518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 xml:space="preserve">Гликемический </w:t>
            </w:r>
          </w:p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20.00</w:t>
            </w:r>
          </w:p>
        </w:tc>
      </w:tr>
      <w:tr w:rsidR="00756510" w:rsidRPr="002C2088" w:rsidTr="00B76356">
        <w:tc>
          <w:tcPr>
            <w:tcW w:w="2518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6510" w:rsidRPr="002C2088" w:rsidRDefault="007565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</w:p>
        </w:tc>
      </w:tr>
      <w:tr w:rsidR="00756510" w:rsidRPr="002C2088" w:rsidTr="00B76356">
        <w:tc>
          <w:tcPr>
            <w:tcW w:w="2518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10,3</w:t>
            </w:r>
          </w:p>
        </w:tc>
      </w:tr>
      <w:tr w:rsidR="00756510" w:rsidRPr="002C2088" w:rsidTr="00B76356">
        <w:tc>
          <w:tcPr>
            <w:tcW w:w="2518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7,7</w:t>
            </w:r>
          </w:p>
        </w:tc>
      </w:tr>
      <w:tr w:rsidR="00756510" w:rsidRPr="002C2088" w:rsidTr="00B76356">
        <w:tc>
          <w:tcPr>
            <w:tcW w:w="2518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56510" w:rsidRPr="002C2088" w:rsidRDefault="007565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</w:p>
        </w:tc>
      </w:tr>
      <w:tr w:rsidR="00756510" w:rsidRPr="002C2088" w:rsidTr="00B76356">
        <w:tc>
          <w:tcPr>
            <w:tcW w:w="2518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56510" w:rsidRPr="002C2088" w:rsidRDefault="00756510" w:rsidP="00B76356">
            <w:pPr>
              <w:rPr>
                <w:lang w:val="ru-RU"/>
              </w:rPr>
            </w:pPr>
            <w:r w:rsidRPr="002C2088">
              <w:rPr>
                <w:lang w:val="ru-RU"/>
              </w:rPr>
              <w:t>7,1</w:t>
            </w:r>
          </w:p>
        </w:tc>
      </w:tr>
      <w:tr w:rsidR="00756510" w:rsidRPr="002C2088" w:rsidTr="00B76356">
        <w:tc>
          <w:tcPr>
            <w:tcW w:w="2518" w:type="dxa"/>
          </w:tcPr>
          <w:p w:rsidR="00756510" w:rsidRPr="00DA3D52" w:rsidRDefault="00756510" w:rsidP="00EC6A4E">
            <w:pPr>
              <w:rPr>
                <w:lang w:val="ru-RU"/>
              </w:rPr>
            </w:pPr>
            <w:r w:rsidRPr="00DA3D52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756510" w:rsidRPr="00DA3D52" w:rsidRDefault="00756510" w:rsidP="00B76356">
            <w:pPr>
              <w:rPr>
                <w:lang w:val="en-US"/>
              </w:rPr>
            </w:pPr>
            <w:r>
              <w:rPr>
                <w:lang w:val="en-US"/>
              </w:rPr>
              <w:t>8.3</w:t>
            </w:r>
          </w:p>
        </w:tc>
        <w:tc>
          <w:tcPr>
            <w:tcW w:w="993" w:type="dxa"/>
          </w:tcPr>
          <w:p w:rsidR="00756510" w:rsidRPr="00DA3D52" w:rsidRDefault="00756510" w:rsidP="00B76356">
            <w:pPr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  <w:tc>
          <w:tcPr>
            <w:tcW w:w="992" w:type="dxa"/>
          </w:tcPr>
          <w:p w:rsidR="00756510" w:rsidRPr="00DA3D52" w:rsidRDefault="00756510" w:rsidP="00B76356">
            <w:pPr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</w:tc>
        <w:tc>
          <w:tcPr>
            <w:tcW w:w="992" w:type="dxa"/>
          </w:tcPr>
          <w:p w:rsidR="00756510" w:rsidRPr="00DA3D52" w:rsidRDefault="00756510" w:rsidP="00B76356">
            <w:pPr>
              <w:rPr>
                <w:lang w:val="en-US"/>
              </w:rPr>
            </w:pPr>
            <w:r>
              <w:rPr>
                <w:lang w:val="en-US"/>
              </w:rPr>
              <w:t>5.9</w:t>
            </w:r>
          </w:p>
        </w:tc>
      </w:tr>
      <w:tr w:rsidR="00756510" w:rsidRPr="002C2088" w:rsidTr="00DA3D52">
        <w:trPr>
          <w:trHeight w:val="323"/>
        </w:trPr>
        <w:tc>
          <w:tcPr>
            <w:tcW w:w="2518" w:type="dxa"/>
          </w:tcPr>
          <w:p w:rsidR="00756510" w:rsidRPr="00DA3D52" w:rsidRDefault="00756510" w:rsidP="00B76356">
            <w:pPr>
              <w:rPr>
                <w:lang w:val="ru-RU"/>
              </w:rPr>
            </w:pPr>
            <w:r w:rsidRPr="00DA3D52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756510" w:rsidRPr="00DA3D52" w:rsidRDefault="00756510" w:rsidP="00B76356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993" w:type="dxa"/>
          </w:tcPr>
          <w:p w:rsidR="00756510" w:rsidRPr="002C2088" w:rsidRDefault="007565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6510" w:rsidRPr="00DA3D52" w:rsidRDefault="00756510" w:rsidP="00B76356">
            <w:pPr>
              <w:rPr>
                <w:lang w:val="en-US"/>
              </w:rPr>
            </w:pPr>
            <w:r>
              <w:rPr>
                <w:lang w:val="en-US"/>
              </w:rPr>
              <w:t>7.3</w:t>
            </w:r>
          </w:p>
        </w:tc>
        <w:tc>
          <w:tcPr>
            <w:tcW w:w="992" w:type="dxa"/>
          </w:tcPr>
          <w:p w:rsidR="00756510" w:rsidRPr="00DA3D52" w:rsidRDefault="00756510" w:rsidP="00B76356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</w:tr>
    </w:tbl>
    <w:p w:rsidR="00756510" w:rsidRPr="002C2088" w:rsidRDefault="00756510" w:rsidP="00683104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16.07.15Невропатолог</w:t>
      </w:r>
      <w:r w:rsidRPr="002C2088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I, цереброастенический с-м.  Дегенеративно-дистрофическое поражение позвоночника на поясничном у</w:t>
      </w:r>
      <w:r w:rsidRPr="00DA3D52">
        <w:rPr>
          <w:lang w:val="ru-RU"/>
        </w:rPr>
        <w:t>р</w:t>
      </w:r>
      <w:r w:rsidRPr="002C2088">
        <w:rPr>
          <w:lang w:val="ru-RU"/>
        </w:rPr>
        <w:t>овне, протрузия дисков  Д11-Д12, Д12-</w:t>
      </w:r>
      <w:r w:rsidRPr="002C2088">
        <w:rPr>
          <w:lang w:val="en-US"/>
        </w:rPr>
        <w:t>L</w:t>
      </w:r>
      <w:r w:rsidRPr="002C2088">
        <w:rPr>
          <w:lang w:val="ru-RU"/>
        </w:rPr>
        <w:t xml:space="preserve">1, </w:t>
      </w:r>
      <w:r w:rsidRPr="002C2088">
        <w:rPr>
          <w:lang w:val="en-US"/>
        </w:rPr>
        <w:t>L</w:t>
      </w:r>
      <w:r w:rsidRPr="002C2088">
        <w:rPr>
          <w:lang w:val="ru-RU"/>
        </w:rPr>
        <w:t>5-S1, болевой с-м</w:t>
      </w:r>
    </w:p>
    <w:p w:rsidR="00756510" w:rsidRPr="00DA3D52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16.07.15Окулист</w:t>
      </w:r>
      <w:r w:rsidRPr="00DA3D52">
        <w:rPr>
          <w:lang w:val="ru-RU"/>
        </w:rPr>
        <w:t xml:space="preserve">: </w:t>
      </w:r>
      <w:smartTag w:uri="urn:schemas-microsoft-com:office:smarttags" w:element="place">
        <w:r w:rsidRPr="002C2088">
          <w:rPr>
            <w:lang w:val="en-US"/>
          </w:rPr>
          <w:t>VIS</w:t>
        </w:r>
      </w:smartTag>
      <w:r w:rsidRPr="00DA3D52">
        <w:rPr>
          <w:lang w:val="ru-RU"/>
        </w:rPr>
        <w:t xml:space="preserve"> </w:t>
      </w:r>
      <w:r w:rsidRPr="002C2088">
        <w:rPr>
          <w:lang w:val="en-US"/>
        </w:rPr>
        <w:t>OD</w:t>
      </w:r>
      <w:r w:rsidRPr="00DA3D52">
        <w:rPr>
          <w:lang w:val="ru-RU"/>
        </w:rPr>
        <w:t xml:space="preserve">= </w:t>
      </w:r>
      <w:r w:rsidRPr="002C2088">
        <w:rPr>
          <w:lang w:val="ru-RU"/>
        </w:rPr>
        <w:t>0,2</w:t>
      </w:r>
      <w:r w:rsidRPr="00DA3D52">
        <w:rPr>
          <w:lang w:val="ru-RU"/>
        </w:rPr>
        <w:t xml:space="preserve">  </w:t>
      </w:r>
      <w:r w:rsidRPr="002C2088">
        <w:rPr>
          <w:lang w:val="en-US"/>
        </w:rPr>
        <w:t>OS</w:t>
      </w:r>
      <w:r w:rsidRPr="00DA3D52">
        <w:rPr>
          <w:lang w:val="ru-RU"/>
        </w:rPr>
        <w:t xml:space="preserve">=  </w:t>
      </w:r>
      <w:r w:rsidRPr="002C2088">
        <w:rPr>
          <w:lang w:val="ru-RU"/>
        </w:rPr>
        <w:t>0,2</w:t>
      </w:r>
      <w:r w:rsidRPr="00DA3D52">
        <w:rPr>
          <w:lang w:val="ru-RU"/>
        </w:rPr>
        <w:t xml:space="preserve"> 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lang w:val="ru-RU"/>
        </w:rPr>
        <w:t xml:space="preserve">Артифакия  ОИ. Артерии сужены, склеротически изменения.  Салюс I. Аномалии венозных сосудов.  Вены полнокровны, расширены. Д-з: Ангиопатия сосудов сетчатки ОИ.  Артифакия ОИ.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16.07.15ЭКГ</w:t>
      </w:r>
      <w:r w:rsidRPr="002C2088">
        <w:rPr>
          <w:lang w:val="ru-RU"/>
        </w:rPr>
        <w:t xml:space="preserve">: ЧСС -63 уд/мин. Вольтаж снижен.  Ритм синусовый. Эл. ось не отклонена.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20.70.15Кардиолог</w:t>
      </w:r>
      <w:r w:rsidRPr="002C2088">
        <w:rPr>
          <w:lang w:val="ru-RU"/>
        </w:rPr>
        <w:t xml:space="preserve">: Гипертоническая болезнь II стадии III степени. Гипертензивное сердце. Персистирующая форма  фибрилляций предсердий.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20.07.15Ангиохирург</w:t>
      </w:r>
      <w:r w:rsidRPr="002C2088">
        <w:rPr>
          <w:lang w:val="ru-RU"/>
        </w:rPr>
        <w:t>: Диаб. ангиопатия артерий н/к.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22.07.15Нефролог:</w:t>
      </w:r>
      <w:r w:rsidRPr="002C2088">
        <w:rPr>
          <w:lang w:val="ru-RU"/>
        </w:rPr>
        <w:t xml:space="preserve"> ХБП I ст.: диаб. нефропатия. Солевой диатез. </w:t>
      </w:r>
    </w:p>
    <w:p w:rsidR="00756510" w:rsidRPr="002C2088" w:rsidRDefault="00756510" w:rsidP="00FC5396">
      <w:pPr>
        <w:ind w:left="-567"/>
        <w:jc w:val="both"/>
        <w:rPr>
          <w:u w:val="single"/>
          <w:lang w:val="ru-RU"/>
        </w:rPr>
      </w:pPr>
      <w:r w:rsidRPr="002C2088">
        <w:rPr>
          <w:u w:val="single"/>
          <w:lang w:val="ru-RU"/>
        </w:rPr>
        <w:t>17.07.15РВГ:</w:t>
      </w:r>
      <w:r w:rsidRPr="002C2088">
        <w:rPr>
          <w:lang w:val="ru-RU"/>
        </w:rPr>
        <w:t xml:space="preserve"> Нарушение кровообращения II ст. с обеих сторон, тонус сосудов N. 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17.07.15Допплерография:</w:t>
      </w:r>
      <w:r w:rsidRPr="002C2088">
        <w:rPr>
          <w:lang w:val="ru-RU"/>
        </w:rPr>
        <w:t xml:space="preserve"> ЛПИ справа –1,2 , ЛПИ слева – 1,2. Кровоток по а. tibialis роst  не нарушен с обеих сторон.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23.07.15Дупл. сканирование артерий н/к</w:t>
      </w:r>
      <w:r w:rsidRPr="002C2088">
        <w:rPr>
          <w:lang w:val="ru-RU"/>
        </w:rPr>
        <w:t xml:space="preserve">: Заключение: Диаб. ангиопатия артерий н/к. </w:t>
      </w:r>
    </w:p>
    <w:p w:rsidR="00756510" w:rsidRPr="002C2088" w:rsidRDefault="00756510" w:rsidP="00322A03">
      <w:pPr>
        <w:ind w:left="-567"/>
        <w:jc w:val="both"/>
        <w:rPr>
          <w:u w:val="single"/>
          <w:lang w:val="ru-RU"/>
        </w:rPr>
      </w:pPr>
      <w:r w:rsidRPr="002C2088">
        <w:rPr>
          <w:u w:val="single"/>
          <w:lang w:val="ru-RU"/>
        </w:rPr>
        <w:t>22.07.15 УЗИ</w:t>
      </w:r>
      <w:r w:rsidRPr="002C2088">
        <w:rPr>
          <w:lang w:val="ru-RU"/>
        </w:rPr>
        <w:t>: Заключение: Эхопризнаки умеренных изменений диффузного типа в паренхиме печени по типу жировой дистрофии; желчный пузырь удален, функционального раздражения кишечника, нельзя исключить удвоение синуса левой почки.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r w:rsidRPr="002C2088">
        <w:rPr>
          <w:u w:val="single"/>
          <w:lang w:val="ru-RU"/>
        </w:rPr>
        <w:t>Лечение:</w:t>
      </w:r>
      <w:r w:rsidRPr="002C2088">
        <w:rPr>
          <w:lang w:val="ru-RU"/>
        </w:rPr>
        <w:t xml:space="preserve">  кардиомагнил, бисопролол, лизиноприл, берлитион, медитан, диаформин, этсет, ноотропил, нейрорубин, Инсуман Базал, тивортин, Инсуман Комб.</w:t>
      </w:r>
    </w:p>
    <w:p w:rsidR="00756510" w:rsidRPr="002C2088" w:rsidRDefault="0075651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C2088">
        <w:rPr>
          <w:u w:val="single"/>
          <w:lang w:val="ru-RU"/>
        </w:rPr>
        <w:t>Состояние больного при выписке</w:t>
      </w:r>
      <w:r w:rsidRPr="002C2088">
        <w:rPr>
          <w:lang w:val="ru-RU"/>
        </w:rPr>
        <w:t xml:space="preserve">: СД компенсирован, уменьшились боли в н/к. АД 120/80 мм рт. ст. </w:t>
      </w:r>
    </w:p>
    <w:p w:rsidR="00756510" w:rsidRPr="002C2088" w:rsidRDefault="00756510">
      <w:pPr>
        <w:jc w:val="both"/>
        <w:rPr>
          <w:u w:val="single"/>
          <w:lang w:val="ru-RU"/>
        </w:rPr>
      </w:pPr>
      <w:r w:rsidRPr="002C2088">
        <w:rPr>
          <w:u w:val="single"/>
          <w:lang w:val="ru-RU"/>
        </w:rPr>
        <w:t>Рекомендовано</w:t>
      </w:r>
      <w:r w:rsidRPr="002C2088">
        <w:rPr>
          <w:lang w:val="ru-RU"/>
        </w:rPr>
        <w:t>:</w:t>
      </w:r>
    </w:p>
    <w:p w:rsidR="00756510" w:rsidRPr="002C2088" w:rsidRDefault="00756510">
      <w:pPr>
        <w:numPr>
          <w:ilvl w:val="0"/>
          <w:numId w:val="2"/>
        </w:numPr>
        <w:jc w:val="both"/>
        <w:rPr>
          <w:lang w:val="ru-RU"/>
        </w:rPr>
      </w:pPr>
      <w:r w:rsidRPr="002C2088">
        <w:rPr>
          <w:lang w:val="ru-RU"/>
        </w:rPr>
        <w:t>«Д» наблюдение эндокринолога, уч. терапевта по м\жит.</w:t>
      </w:r>
    </w:p>
    <w:p w:rsidR="00756510" w:rsidRPr="002C2088" w:rsidRDefault="00756510">
      <w:pPr>
        <w:numPr>
          <w:ilvl w:val="0"/>
          <w:numId w:val="2"/>
        </w:numPr>
        <w:jc w:val="both"/>
        <w:rPr>
          <w:lang w:val="ru-RU"/>
        </w:rPr>
      </w:pPr>
      <w:r w:rsidRPr="002C208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56510" w:rsidRPr="002C2088" w:rsidRDefault="00756510" w:rsidP="00EC6A4E">
      <w:pPr>
        <w:numPr>
          <w:ilvl w:val="0"/>
          <w:numId w:val="2"/>
        </w:numPr>
        <w:jc w:val="both"/>
        <w:rPr>
          <w:lang w:val="ru-RU"/>
        </w:rPr>
      </w:pPr>
      <w:r w:rsidRPr="002C2088">
        <w:rPr>
          <w:lang w:val="ru-RU"/>
        </w:rPr>
        <w:t xml:space="preserve">Инсулинотерапия:   Инсуман Комб п/з- </w:t>
      </w:r>
      <w:r w:rsidRPr="003E132A">
        <w:rPr>
          <w:lang w:val="ru-RU"/>
        </w:rPr>
        <w:t xml:space="preserve">16-18 </w:t>
      </w:r>
      <w:r w:rsidRPr="002C2088">
        <w:rPr>
          <w:lang w:val="ru-RU"/>
        </w:rPr>
        <w:t xml:space="preserve">ед., </w:t>
      </w:r>
    </w:p>
    <w:p w:rsidR="00756510" w:rsidRPr="002C2088" w:rsidRDefault="00756510" w:rsidP="00EC6A4E">
      <w:pPr>
        <w:ind w:left="435"/>
        <w:jc w:val="both"/>
        <w:rPr>
          <w:lang w:val="ru-RU"/>
        </w:rPr>
      </w:pPr>
      <w:r w:rsidRPr="002C2088">
        <w:rPr>
          <w:lang w:val="ru-RU"/>
        </w:rPr>
        <w:t xml:space="preserve">диаформин (сиофор,  глюкофаж) 850 - 1т. *2р/сут. </w:t>
      </w:r>
    </w:p>
    <w:p w:rsidR="00756510" w:rsidRPr="002C2088" w:rsidRDefault="00756510">
      <w:pPr>
        <w:numPr>
          <w:ilvl w:val="0"/>
          <w:numId w:val="2"/>
        </w:numPr>
        <w:jc w:val="both"/>
        <w:rPr>
          <w:lang w:val="ru-RU"/>
        </w:rPr>
      </w:pPr>
      <w:r w:rsidRPr="002C2088">
        <w:rPr>
          <w:lang w:val="ru-RU"/>
        </w:rPr>
        <w:t>Контроль глик. гемоглобина 1 раз в 6 мес., микроальбуминурии 1р. в 6 мес.</w:t>
      </w:r>
    </w:p>
    <w:p w:rsidR="00756510" w:rsidRPr="002C2088" w:rsidRDefault="00756510">
      <w:pPr>
        <w:numPr>
          <w:ilvl w:val="0"/>
          <w:numId w:val="2"/>
        </w:numPr>
        <w:jc w:val="both"/>
        <w:rPr>
          <w:lang w:val="ru-RU"/>
        </w:rPr>
      </w:pPr>
      <w:r w:rsidRPr="002C208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756510" w:rsidRPr="002C2088" w:rsidRDefault="00756510" w:rsidP="00836E0A">
      <w:pPr>
        <w:numPr>
          <w:ilvl w:val="0"/>
          <w:numId w:val="2"/>
        </w:numPr>
        <w:jc w:val="both"/>
        <w:rPr>
          <w:lang w:val="ru-RU"/>
        </w:rPr>
      </w:pPr>
      <w:r w:rsidRPr="002C2088">
        <w:rPr>
          <w:lang w:val="ru-RU"/>
        </w:rPr>
        <w:t>Рек. кардиолога:  аспирин кардио 100 мг 1р\д, небивалол 5-10 мг 1р\д. Контроль АД, ЭКГ. Суточный мониторинг ЭКГ.</w:t>
      </w:r>
    </w:p>
    <w:p w:rsidR="00756510" w:rsidRPr="002C2088" w:rsidRDefault="00756510">
      <w:pPr>
        <w:numPr>
          <w:ilvl w:val="0"/>
          <w:numId w:val="2"/>
        </w:numPr>
        <w:jc w:val="both"/>
        <w:rPr>
          <w:lang w:val="ru-RU"/>
        </w:rPr>
      </w:pPr>
      <w:r w:rsidRPr="002C2088">
        <w:rPr>
          <w:lang w:val="ru-RU"/>
        </w:rPr>
        <w:t xml:space="preserve">Лизиноприл 5 мг утром, бисопролол 2,5 мг утром, кардиомагнил  1 т. вечер. Контр. АД. </w:t>
      </w:r>
    </w:p>
    <w:p w:rsidR="00756510" w:rsidRPr="002C2088" w:rsidRDefault="00756510" w:rsidP="00E9696F">
      <w:pPr>
        <w:numPr>
          <w:ilvl w:val="0"/>
          <w:numId w:val="2"/>
        </w:numPr>
        <w:jc w:val="both"/>
        <w:rPr>
          <w:lang w:val="ru-RU"/>
        </w:rPr>
      </w:pPr>
      <w:r w:rsidRPr="002C2088">
        <w:rPr>
          <w:lang w:val="ru-RU"/>
        </w:rPr>
        <w:t>Берлитион 600 мг/сут. 2-3 мес., нейрорубин форте 1т./сут.</w:t>
      </w:r>
      <w:r>
        <w:rPr>
          <w:lang w:val="ru-RU"/>
        </w:rPr>
        <w:t>, медитан 300 мг 1т утром, 2 т обед, 2 т вечер.</w:t>
      </w:r>
    </w:p>
    <w:p w:rsidR="00756510" w:rsidRPr="002C2088" w:rsidRDefault="00756510" w:rsidP="00722244">
      <w:pPr>
        <w:numPr>
          <w:ilvl w:val="0"/>
          <w:numId w:val="2"/>
        </w:numPr>
        <w:jc w:val="both"/>
        <w:rPr>
          <w:lang w:val="ru-RU"/>
        </w:rPr>
      </w:pPr>
      <w:r w:rsidRPr="002C2088">
        <w:rPr>
          <w:lang w:val="ru-RU"/>
        </w:rPr>
        <w:t xml:space="preserve">Рек. нефролога: контроль ан. крови, мочи, показателей азотемии 1р. в 3 мес. Канефрон 2т. *3р/д до 1 мес 3-4 курса в год.. </w:t>
      </w:r>
    </w:p>
    <w:p w:rsidR="00756510" w:rsidRPr="002C2088" w:rsidRDefault="00756510" w:rsidP="00A9598B">
      <w:pPr>
        <w:ind w:left="435"/>
        <w:jc w:val="both"/>
        <w:rPr>
          <w:lang w:val="ru-RU"/>
        </w:rPr>
      </w:pPr>
    </w:p>
    <w:p w:rsidR="00756510" w:rsidRPr="002C2088" w:rsidRDefault="00756510">
      <w:pPr>
        <w:jc w:val="both"/>
        <w:rPr>
          <w:b/>
          <w:lang w:val="ru-RU"/>
        </w:rPr>
      </w:pPr>
    </w:p>
    <w:p w:rsidR="00756510" w:rsidRPr="002C2088" w:rsidRDefault="00756510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2C2088">
        <w:rPr>
          <w:sz w:val="24"/>
          <w:szCs w:val="24"/>
        </w:rPr>
        <w:t xml:space="preserve">Леч. врач  Ермоленко В.А  </w:t>
      </w:r>
    </w:p>
    <w:p w:rsidR="00756510" w:rsidRPr="002C2088" w:rsidRDefault="00756510" w:rsidP="0045073F">
      <w:pPr>
        <w:jc w:val="both"/>
        <w:rPr>
          <w:lang w:val="ru-RU"/>
        </w:rPr>
      </w:pPr>
      <w:r w:rsidRPr="002C2088">
        <w:rPr>
          <w:lang w:val="ru-RU"/>
        </w:rPr>
        <w:t>Зав. отд.  Еременко Н.В.</w:t>
      </w:r>
    </w:p>
    <w:p w:rsidR="00756510" w:rsidRPr="002C2088" w:rsidRDefault="00756510" w:rsidP="00231D42">
      <w:pPr>
        <w:jc w:val="both"/>
        <w:rPr>
          <w:lang w:val="ru-RU"/>
        </w:rPr>
      </w:pPr>
      <w:r w:rsidRPr="002C2088">
        <w:rPr>
          <w:lang w:val="ru-RU"/>
        </w:rPr>
        <w:t xml:space="preserve">Нач. мед. Костина Т.К. </w:t>
      </w:r>
    </w:p>
    <w:p w:rsidR="00756510" w:rsidRPr="002C2088" w:rsidRDefault="00756510" w:rsidP="00992792">
      <w:pPr>
        <w:jc w:val="both"/>
        <w:rPr>
          <w:lang w:val="ru-RU"/>
        </w:rPr>
      </w:pPr>
    </w:p>
    <w:sectPr w:rsidR="00756510" w:rsidRPr="002C208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510" w:rsidRDefault="00756510" w:rsidP="00080012">
      <w:r>
        <w:separator/>
      </w:r>
    </w:p>
  </w:endnote>
  <w:endnote w:type="continuationSeparator" w:id="1">
    <w:p w:rsidR="00756510" w:rsidRDefault="007565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510" w:rsidRDefault="00756510" w:rsidP="00080012">
      <w:r>
        <w:separator/>
      </w:r>
    </w:p>
  </w:footnote>
  <w:footnote w:type="continuationSeparator" w:id="1">
    <w:p w:rsidR="00756510" w:rsidRDefault="007565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75651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56510" w:rsidRPr="00244DF4" w:rsidRDefault="0075651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56510" w:rsidRPr="00244DF4" w:rsidRDefault="0075651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56510" w:rsidRPr="00244DF4" w:rsidRDefault="0075651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5651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56510" w:rsidRPr="00244DF4" w:rsidRDefault="00756510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56510" w:rsidRPr="00244DF4" w:rsidRDefault="0075651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56510" w:rsidRPr="00244DF4" w:rsidRDefault="0075651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5651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56510" w:rsidRPr="00244DF4" w:rsidRDefault="0075651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56510" w:rsidRPr="00244DF4" w:rsidRDefault="0075651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56510" w:rsidRPr="00244DF4" w:rsidRDefault="0075651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5651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56510" w:rsidRPr="00080012" w:rsidRDefault="00756510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56510" w:rsidRPr="00080012" w:rsidRDefault="00756510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56510" w:rsidRPr="00080012" w:rsidRDefault="00756510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56510" w:rsidRDefault="0075651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3F4D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435E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1D4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C2088"/>
    <w:rsid w:val="002E3A95"/>
    <w:rsid w:val="002F252F"/>
    <w:rsid w:val="002F6A20"/>
    <w:rsid w:val="00306D8F"/>
    <w:rsid w:val="00312A6B"/>
    <w:rsid w:val="003130B7"/>
    <w:rsid w:val="0032006B"/>
    <w:rsid w:val="0032248E"/>
    <w:rsid w:val="00322A03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1E6B"/>
    <w:rsid w:val="003D541B"/>
    <w:rsid w:val="003E132A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7455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104"/>
    <w:rsid w:val="006839E3"/>
    <w:rsid w:val="006961E9"/>
    <w:rsid w:val="006965C5"/>
    <w:rsid w:val="006A5CDF"/>
    <w:rsid w:val="006B4D99"/>
    <w:rsid w:val="006C2DE8"/>
    <w:rsid w:val="006D2F2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6510"/>
    <w:rsid w:val="00771E23"/>
    <w:rsid w:val="0077278E"/>
    <w:rsid w:val="007804DB"/>
    <w:rsid w:val="00784AD1"/>
    <w:rsid w:val="0078638D"/>
    <w:rsid w:val="007A0E5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49C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21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87792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D52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6A4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41A6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A6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7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</TotalTime>
  <Pages>2</Pages>
  <Words>725</Words>
  <Characters>4133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2012-08-17T08:39:00Z</cp:lastPrinted>
  <dcterms:created xsi:type="dcterms:W3CDTF">2015-07-24T09:57:00Z</dcterms:created>
  <dcterms:modified xsi:type="dcterms:W3CDTF">2015-07-27T08:49:00Z</dcterms:modified>
</cp:coreProperties>
</file>