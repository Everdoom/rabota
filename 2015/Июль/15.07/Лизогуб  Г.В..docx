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2F" w:rsidRPr="00810796" w:rsidRDefault="0004572F" w:rsidP="00FC5396">
      <w:pPr>
        <w:pStyle w:val="Heading4"/>
        <w:ind w:left="-567" w:right="-58"/>
        <w:rPr>
          <w:b w:val="0"/>
          <w:sz w:val="24"/>
          <w:szCs w:val="24"/>
        </w:rPr>
      </w:pPr>
      <w:r w:rsidRPr="00810796">
        <w:rPr>
          <w:b w:val="0"/>
          <w:sz w:val="24"/>
          <w:szCs w:val="24"/>
        </w:rPr>
        <w:t>Выписной эпикриз</w:t>
      </w:r>
    </w:p>
    <w:p w:rsidR="0004572F" w:rsidRPr="00810796" w:rsidRDefault="0004572F" w:rsidP="00FC5396">
      <w:pPr>
        <w:pStyle w:val="Heading4"/>
        <w:ind w:left="-567"/>
        <w:rPr>
          <w:b w:val="0"/>
          <w:sz w:val="24"/>
          <w:szCs w:val="24"/>
        </w:rPr>
      </w:pPr>
      <w:r w:rsidRPr="00810796">
        <w:rPr>
          <w:b w:val="0"/>
          <w:sz w:val="24"/>
          <w:szCs w:val="24"/>
        </w:rPr>
        <w:t>Из истории болезни №  840</w:t>
      </w:r>
    </w:p>
    <w:p w:rsidR="0004572F" w:rsidRPr="00AB28EA" w:rsidRDefault="0004572F" w:rsidP="00FC5396">
      <w:pPr>
        <w:pStyle w:val="Heading5"/>
        <w:ind w:left="-567"/>
        <w:rPr>
          <w:sz w:val="24"/>
          <w:szCs w:val="24"/>
        </w:rPr>
      </w:pPr>
      <w:r w:rsidRPr="00810796">
        <w:rPr>
          <w:sz w:val="24"/>
          <w:szCs w:val="24"/>
        </w:rPr>
        <w:t>Ф.</w:t>
      </w:r>
      <w:r>
        <w:rPr>
          <w:sz w:val="24"/>
          <w:szCs w:val="24"/>
        </w:rPr>
        <w:t>И.О: Лизогуб Геннадий Викторович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>Год рождения: 1968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>Место жительства: г. Запорожье у</w:t>
      </w:r>
      <w:r>
        <w:rPr>
          <w:lang w:val="ru-RU"/>
        </w:rPr>
        <w:t>л.</w:t>
      </w:r>
      <w:r w:rsidRPr="00810796">
        <w:rPr>
          <w:lang w:val="ru-RU"/>
        </w:rPr>
        <w:t xml:space="preserve"> Запорожского казачества. 3а - 130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>Место работы: в/ч 3029 мобилизированый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>Находился на лечении с   07.07.15 по   16.07.15 в диаб.   отд.</w:t>
      </w:r>
      <w:r>
        <w:rPr>
          <w:lang w:val="ru-RU"/>
        </w:rPr>
        <w:t xml:space="preserve"> (07.07.15- 08.07.15 ОИТ)</w:t>
      </w:r>
    </w:p>
    <w:p w:rsidR="0004572F" w:rsidRPr="00810796" w:rsidRDefault="0004572F" w:rsidP="00B61D05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Диагноз:</w:t>
      </w:r>
      <w:r w:rsidRPr="00810796">
        <w:rPr>
          <w:lang w:val="ru-RU"/>
        </w:rPr>
        <w:t xml:space="preserve">  Сахарный диабет, тип 2, средней тяжести, декомпенсация. Диабетическая дистальная симметричная полинейропатия н/к, сенсомоторная форма, болевой с-м. Диаб. ангиопатия артерий н/к. Ангиопатия сосудов сетчатки ОИ. Метаболическая кардиомиопатия СН 0. Острый ларингит, острый фарингит. Хронический панкреатит вне обострения с нарушением внутрисекреторной и внешнесекреторной функции поджелудочной железы. Фиброзная форма.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 xml:space="preserve">Жалобы при поступлении </w:t>
      </w:r>
      <w:r w:rsidRPr="00810796">
        <w:rPr>
          <w:lang w:val="ru-RU"/>
        </w:rPr>
        <w:t>на сухость во рту, жажду, полиурию, снижение веса на 14 кг за год, ухудшение зрения,  боли  в н/к, судороги, онемение ног.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Краткий анамнез</w:t>
      </w:r>
      <w:r w:rsidRPr="00810796">
        <w:rPr>
          <w:lang w:val="ru-RU"/>
        </w:rPr>
        <w:t>: СД выявлен в 2013г. Комы отрицает. С начала заболевания ССП.  В наст. время принимает:  Диапирид п/з- 4 утром. Госпитализирован  в обл. энд. диспансер для коррекции ССТ, лечения хр. осложнений СД.</w:t>
      </w:r>
    </w:p>
    <w:p w:rsidR="0004572F" w:rsidRPr="00810796" w:rsidRDefault="0004572F" w:rsidP="00FC5396">
      <w:pPr>
        <w:ind w:left="-567"/>
        <w:jc w:val="both"/>
        <w:rPr>
          <w:u w:val="single"/>
          <w:lang w:val="ru-RU"/>
        </w:rPr>
      </w:pPr>
      <w:r w:rsidRPr="00810796">
        <w:rPr>
          <w:u w:val="single"/>
          <w:lang w:val="ru-RU"/>
        </w:rPr>
        <w:t>Данные лабораторных исследований.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 xml:space="preserve">08.07.15 Общ. ан. крови Нв –135  г/л  эритр –4,1  лейк – 5,5 СОЭ – 3 мм/час  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 xml:space="preserve">э- 1%    п- 1%   с- 65%   л- 30%   м- 3% 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 xml:space="preserve">08.07.15 Биохимия: хол –3,1 тригл -1,19 ХСЛПВП -0,65 ХСЛПНП -1,91 Катер -3,76 мочевина –4,1  креатинин –104,5   бил общ – 19,2 бил пр 4,3–  тим –11,3  АСТ – 0,77  АЛТ –  2,29 ммоль/л; </w:t>
      </w:r>
    </w:p>
    <w:p w:rsidR="0004572F" w:rsidRPr="00810796" w:rsidRDefault="0004572F" w:rsidP="005802FA">
      <w:pPr>
        <w:ind w:left="-567"/>
        <w:jc w:val="both"/>
        <w:rPr>
          <w:lang w:val="ru-RU"/>
        </w:rPr>
      </w:pPr>
      <w:r w:rsidRPr="00810796">
        <w:rPr>
          <w:lang w:val="ru-RU"/>
        </w:rPr>
        <w:t xml:space="preserve">16.07.15 Биохимия: общ – 21,6 бил пр – 4,2 тим –16,6  АСТ –1,17   АЛТ –2,97   ммоль/л;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>09.07.15 мочевина-3,9 , креатинин -82 СКФ – 100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>08.07.15 Амилаза – 27,7 (0-90) ед\л</w:t>
      </w:r>
    </w:p>
    <w:p w:rsidR="0004572F" w:rsidRPr="00810796" w:rsidRDefault="0004572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10796">
        <w:rPr>
          <w:b w:val="0"/>
          <w:sz w:val="24"/>
          <w:szCs w:val="24"/>
        </w:rPr>
        <w:t>08.07.15 Общ. ан. мочи уд вес 1030  лейк –1-3   в п/зр белок – отр  ацетон –отр;  эпит. пл. -у ; эпит. перех. - ед в п/зр</w:t>
      </w:r>
    </w:p>
    <w:p w:rsidR="0004572F" w:rsidRPr="00810796" w:rsidRDefault="0004572F" w:rsidP="00FC5396">
      <w:pPr>
        <w:ind w:left="-567"/>
        <w:rPr>
          <w:lang w:val="ru-RU"/>
        </w:rPr>
      </w:pPr>
      <w:r w:rsidRPr="00810796">
        <w:rPr>
          <w:lang w:val="ru-RU"/>
        </w:rPr>
        <w:t>10.07.15 Суточная глюкозурия –  2,7%;   Суточная протеинурия –  отр</w:t>
      </w:r>
    </w:p>
    <w:p w:rsidR="0004572F" w:rsidRPr="00810796" w:rsidRDefault="0004572F" w:rsidP="00FC5396">
      <w:pPr>
        <w:pStyle w:val="Heading5"/>
        <w:ind w:left="-567"/>
        <w:rPr>
          <w:sz w:val="24"/>
          <w:szCs w:val="24"/>
        </w:rPr>
      </w:pPr>
      <w:r w:rsidRPr="00810796">
        <w:rPr>
          <w:sz w:val="24"/>
          <w:szCs w:val="24"/>
        </w:rPr>
        <w:t>10.07.15 Микроальбуминурия –23,8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4572F" w:rsidRPr="00810796" w:rsidTr="00B76356">
        <w:tc>
          <w:tcPr>
            <w:tcW w:w="2518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 xml:space="preserve">Гликемический </w:t>
            </w:r>
          </w:p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20.00</w:t>
            </w:r>
          </w:p>
        </w:tc>
      </w:tr>
      <w:tr w:rsidR="0004572F" w:rsidRPr="00810796" w:rsidTr="00B76356">
        <w:tc>
          <w:tcPr>
            <w:tcW w:w="2518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572F" w:rsidRPr="00810796" w:rsidRDefault="00045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7,4</w:t>
            </w:r>
          </w:p>
        </w:tc>
      </w:tr>
      <w:tr w:rsidR="0004572F" w:rsidRPr="00810796" w:rsidTr="00B76356">
        <w:tc>
          <w:tcPr>
            <w:tcW w:w="2518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9,0</w:t>
            </w:r>
          </w:p>
        </w:tc>
      </w:tr>
      <w:tr w:rsidR="0004572F" w:rsidRPr="00810796" w:rsidTr="00B76356">
        <w:tc>
          <w:tcPr>
            <w:tcW w:w="2518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4572F" w:rsidRPr="00810796" w:rsidRDefault="00045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6,8</w:t>
            </w:r>
          </w:p>
        </w:tc>
      </w:tr>
      <w:tr w:rsidR="0004572F" w:rsidRPr="00810796" w:rsidTr="00B76356">
        <w:tc>
          <w:tcPr>
            <w:tcW w:w="2518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8,8</w:t>
            </w:r>
          </w:p>
        </w:tc>
      </w:tr>
      <w:tr w:rsidR="0004572F" w:rsidRPr="00810796" w:rsidTr="00B76356">
        <w:tc>
          <w:tcPr>
            <w:tcW w:w="2518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</w:p>
        </w:tc>
      </w:tr>
      <w:tr w:rsidR="0004572F" w:rsidRPr="00810796" w:rsidTr="00B76356">
        <w:tc>
          <w:tcPr>
            <w:tcW w:w="2518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 w:rsidRPr="0081079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04572F" w:rsidRPr="00810796" w:rsidRDefault="0004572F" w:rsidP="005802FA">
            <w:pPr>
              <w:rPr>
                <w:lang w:val="ru-RU"/>
              </w:rPr>
            </w:pPr>
            <w:r w:rsidRPr="0081079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4572F" w:rsidRPr="00810796" w:rsidRDefault="0004572F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72F" w:rsidRPr="00810796" w:rsidRDefault="0004572F" w:rsidP="00B76356">
            <w:pPr>
              <w:rPr>
                <w:lang w:val="ru-RU"/>
              </w:rPr>
            </w:pPr>
          </w:p>
        </w:tc>
      </w:tr>
    </w:tbl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08.07.15Невропатолог</w:t>
      </w:r>
      <w:r w:rsidRPr="00810796">
        <w:rPr>
          <w:lang w:val="ru-RU"/>
        </w:rPr>
        <w:t xml:space="preserve">: Диабетическая дистальная симметричная полинейропатия н/к, сенсомоторная форма. </w:t>
      </w:r>
    </w:p>
    <w:p w:rsidR="0004572F" w:rsidRPr="00AB28EA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14.07.15Окулист</w:t>
      </w:r>
      <w:r w:rsidRPr="00AB28EA">
        <w:rPr>
          <w:lang w:val="ru-RU"/>
        </w:rPr>
        <w:t xml:space="preserve">: </w:t>
      </w:r>
      <w:smartTag w:uri="urn:schemas-microsoft-com:office:smarttags" w:element="place">
        <w:r w:rsidRPr="00810796">
          <w:rPr>
            <w:lang w:val="en-US"/>
          </w:rPr>
          <w:t>VIS</w:t>
        </w:r>
      </w:smartTag>
      <w:r w:rsidRPr="00AB28EA">
        <w:rPr>
          <w:lang w:val="ru-RU"/>
        </w:rPr>
        <w:t xml:space="preserve"> </w:t>
      </w:r>
      <w:r w:rsidRPr="00810796">
        <w:rPr>
          <w:lang w:val="en-US"/>
        </w:rPr>
        <w:t>OD</w:t>
      </w:r>
      <w:r w:rsidRPr="00AB28EA">
        <w:rPr>
          <w:lang w:val="ru-RU"/>
        </w:rPr>
        <w:t xml:space="preserve">=  </w:t>
      </w:r>
      <w:r w:rsidRPr="00810796">
        <w:rPr>
          <w:lang w:val="ru-RU"/>
        </w:rPr>
        <w:t>0,3</w:t>
      </w:r>
      <w:r w:rsidRPr="00AB28EA">
        <w:rPr>
          <w:lang w:val="ru-RU"/>
        </w:rPr>
        <w:t xml:space="preserve"> </w:t>
      </w:r>
      <w:r w:rsidRPr="00810796">
        <w:rPr>
          <w:lang w:val="en-US"/>
        </w:rPr>
        <w:t>OS</w:t>
      </w:r>
      <w:r w:rsidRPr="00AB28EA">
        <w:rPr>
          <w:lang w:val="ru-RU"/>
        </w:rPr>
        <w:t xml:space="preserve">=  </w:t>
      </w:r>
      <w:r w:rsidRPr="00810796">
        <w:rPr>
          <w:lang w:val="ru-RU"/>
        </w:rPr>
        <w:t>0,3</w:t>
      </w:r>
      <w:r w:rsidRPr="00AB28EA">
        <w:rPr>
          <w:lang w:val="ru-RU"/>
        </w:rPr>
        <w:t xml:space="preserve"> 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08.07.15 ЛОР</w:t>
      </w:r>
      <w:r w:rsidRPr="00810796">
        <w:rPr>
          <w:lang w:val="ru-RU"/>
        </w:rPr>
        <w:t>: Острый ларингит, острый фарингит.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08.07.15ЭКГ</w:t>
      </w:r>
      <w:r w:rsidRPr="00810796">
        <w:rPr>
          <w:lang w:val="ru-RU"/>
        </w:rPr>
        <w:t xml:space="preserve">: ЧСС - 70уд/мин. Вольтаж сохранен.  Ритм синусовый. Эл. ось не отклонена. Гипертрофия левого желудочка.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08.07.15Кардиолог</w:t>
      </w:r>
      <w:r w:rsidRPr="00810796">
        <w:rPr>
          <w:lang w:val="ru-RU"/>
        </w:rPr>
        <w:t>: Метаболическая кардиомиопатия СН 0.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03.07.15Ангиохирург</w:t>
      </w:r>
      <w:r w:rsidRPr="00810796">
        <w:rPr>
          <w:lang w:val="ru-RU"/>
        </w:rPr>
        <w:t>: Диаб. ангиопатия артерий н/к.</w:t>
      </w:r>
    </w:p>
    <w:p w:rsidR="0004572F" w:rsidRPr="00810796" w:rsidRDefault="0004572F" w:rsidP="00D925DC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16.07.15 гастроэнтеролог :</w:t>
      </w:r>
      <w:r w:rsidRPr="00810796">
        <w:rPr>
          <w:lang w:val="ru-RU"/>
        </w:rPr>
        <w:t xml:space="preserve"> Хронический панкреатит вне обострения с нарушением внутрисекреторной и внешнесекреторной функции поджелудочной железы. Фиброзная форма. Хронический гепатит? </w:t>
      </w:r>
      <w:r w:rsidRPr="00AB28EA">
        <w:rPr>
          <w:lang w:val="ru-RU"/>
        </w:rPr>
        <w:t>Х</w:t>
      </w:r>
      <w:r w:rsidRPr="00810796">
        <w:rPr>
          <w:lang w:val="ru-RU"/>
        </w:rPr>
        <w:t>ронический гепатоз?</w:t>
      </w:r>
    </w:p>
    <w:p w:rsidR="0004572F" w:rsidRPr="00810796" w:rsidRDefault="0004572F" w:rsidP="00FC5396">
      <w:pPr>
        <w:ind w:left="-567"/>
        <w:jc w:val="both"/>
        <w:rPr>
          <w:u w:val="single"/>
          <w:lang w:val="ru-RU"/>
        </w:rPr>
      </w:pPr>
      <w:r w:rsidRPr="00810796">
        <w:rPr>
          <w:u w:val="single"/>
          <w:lang w:val="ru-RU"/>
        </w:rPr>
        <w:t>09.07.15РВГ:</w:t>
      </w:r>
      <w:r w:rsidRPr="00810796">
        <w:rPr>
          <w:lang w:val="ru-RU"/>
        </w:rPr>
        <w:t xml:space="preserve"> Нарушение кровообращения справа -II ст. слева – 1 ст., тонус сосудов N.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09.07.15Допплерография:</w:t>
      </w:r>
      <w:r w:rsidRPr="00810796">
        <w:rPr>
          <w:lang w:val="ru-RU"/>
        </w:rPr>
        <w:t xml:space="preserve"> ЛПИ справа –1,1 , ЛПИ слева –1,1 . Кровоток по а. tibialis роst  не нарушен с обеих сторон.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15.07.15УЗИ</w:t>
      </w:r>
      <w:r w:rsidRPr="00810796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ст.; перегиба ж/пузыря в области шейки, застоя в ж/пузыре, фиброзирования подж. железы;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06.11.14 ФГ ОГК № 55214</w:t>
      </w:r>
      <w:r w:rsidRPr="00810796">
        <w:rPr>
          <w:lang w:val="ru-RU"/>
        </w:rPr>
        <w:t xml:space="preserve"> : без патологии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09.07.15УЗИ щит. железы</w:t>
      </w:r>
      <w:r w:rsidRPr="00810796">
        <w:rPr>
          <w:lang w:val="ru-RU"/>
        </w:rPr>
        <w:t>: Пр д. V = 7,7 см</w:t>
      </w:r>
      <w:r w:rsidRPr="00810796">
        <w:rPr>
          <w:vertAlign w:val="superscript"/>
          <w:lang w:val="ru-RU"/>
        </w:rPr>
        <w:t>3</w:t>
      </w:r>
      <w:r w:rsidRPr="00810796">
        <w:rPr>
          <w:lang w:val="ru-RU"/>
        </w:rPr>
        <w:t>; лев. д. V =6,9  см</w:t>
      </w:r>
      <w:r w:rsidRPr="00810796">
        <w:rPr>
          <w:vertAlign w:val="superscript"/>
          <w:lang w:val="ru-RU"/>
        </w:rPr>
        <w:t>3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lang w:val="ru-RU"/>
        </w:rPr>
        <w:t xml:space="preserve">Щит. железа не увеличена, контуры ровные. Эхогенность  и эхоструктура обычные.. Регионарные л/узлы  не визуализируются. Закл.: Эхопризнаков патологии щит. железы нет. 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r w:rsidRPr="00810796">
        <w:rPr>
          <w:u w:val="single"/>
          <w:lang w:val="ru-RU"/>
        </w:rPr>
        <w:t>Лечение:</w:t>
      </w:r>
      <w:r w:rsidRPr="00810796">
        <w:rPr>
          <w:lang w:val="ru-RU"/>
        </w:rPr>
        <w:t xml:space="preserve"> диапирид, ибупрофен, папаверин</w:t>
      </w:r>
    </w:p>
    <w:p w:rsidR="0004572F" w:rsidRPr="00810796" w:rsidRDefault="0004572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0796">
        <w:rPr>
          <w:u w:val="single"/>
          <w:lang w:val="ru-RU"/>
        </w:rPr>
        <w:t>Состояние больного при выписке</w:t>
      </w:r>
      <w:r w:rsidRPr="00810796">
        <w:rPr>
          <w:lang w:val="ru-RU"/>
        </w:rPr>
        <w:t xml:space="preserve">: СД субкомпенсирован, отмечается постпрандиальная гипергликемия, снижение массы тела , сухость, жажда, в связи с чем больному показан перевод на инсулинотерапию от которого он категорически отказался.  Уменьшились боли в н/к. АД 100/60 мм рт. ст. </w:t>
      </w:r>
    </w:p>
    <w:p w:rsidR="0004572F" w:rsidRPr="00810796" w:rsidRDefault="0004572F">
      <w:pPr>
        <w:jc w:val="both"/>
        <w:rPr>
          <w:u w:val="single"/>
          <w:lang w:val="ru-RU"/>
        </w:rPr>
      </w:pPr>
      <w:r w:rsidRPr="00810796">
        <w:rPr>
          <w:u w:val="single"/>
          <w:lang w:val="ru-RU"/>
        </w:rPr>
        <w:t>Рекомендовано</w:t>
      </w:r>
      <w:r w:rsidRPr="00810796">
        <w:rPr>
          <w:lang w:val="ru-RU"/>
        </w:rPr>
        <w:t>:</w:t>
      </w:r>
    </w:p>
    <w:p w:rsidR="0004572F" w:rsidRPr="00810796" w:rsidRDefault="0004572F">
      <w:pPr>
        <w:numPr>
          <w:ilvl w:val="0"/>
          <w:numId w:val="2"/>
        </w:numPr>
        <w:jc w:val="both"/>
        <w:rPr>
          <w:lang w:val="ru-RU"/>
        </w:rPr>
      </w:pPr>
      <w:r w:rsidRPr="00810796">
        <w:rPr>
          <w:lang w:val="ru-RU"/>
        </w:rPr>
        <w:t>«Д» наблюдение эндокринолога, уч. терапевта, гепатолога по м\жит.</w:t>
      </w:r>
    </w:p>
    <w:p w:rsidR="0004572F" w:rsidRPr="00810796" w:rsidRDefault="0004572F">
      <w:pPr>
        <w:numPr>
          <w:ilvl w:val="0"/>
          <w:numId w:val="2"/>
        </w:numPr>
        <w:jc w:val="both"/>
        <w:rPr>
          <w:lang w:val="ru-RU"/>
        </w:rPr>
      </w:pPr>
      <w:r w:rsidRPr="0081079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4572F" w:rsidRPr="00810796" w:rsidRDefault="0004572F" w:rsidP="007E6EDD">
      <w:pPr>
        <w:numPr>
          <w:ilvl w:val="0"/>
          <w:numId w:val="2"/>
        </w:numPr>
        <w:jc w:val="both"/>
        <w:rPr>
          <w:lang w:val="ru-RU"/>
        </w:rPr>
      </w:pPr>
      <w:r w:rsidRPr="00810796">
        <w:rPr>
          <w:lang w:val="ru-RU"/>
        </w:rPr>
        <w:t>ССТ: диапирид (амарил,  олтар ) 4 мг 1т. *1р/сут. п/з.</w:t>
      </w:r>
    </w:p>
    <w:p w:rsidR="0004572F" w:rsidRPr="00810796" w:rsidRDefault="0004572F" w:rsidP="00D925DC">
      <w:pPr>
        <w:ind w:left="435"/>
        <w:jc w:val="both"/>
        <w:rPr>
          <w:lang w:val="ru-RU"/>
        </w:rPr>
      </w:pPr>
      <w:r w:rsidRPr="00810796">
        <w:rPr>
          <w:lang w:val="ru-RU"/>
        </w:rPr>
        <w:t>Регулярный самоконтроль. При склонность к гипергликемии, повторная конс в эндокриндиспансере для решении вопроса о дальнейшей  сахароснижающей терапии.</w:t>
      </w:r>
    </w:p>
    <w:p w:rsidR="0004572F" w:rsidRPr="00810796" w:rsidRDefault="0004572F">
      <w:pPr>
        <w:numPr>
          <w:ilvl w:val="0"/>
          <w:numId w:val="2"/>
        </w:numPr>
        <w:jc w:val="both"/>
        <w:rPr>
          <w:lang w:val="ru-RU"/>
        </w:rPr>
      </w:pPr>
      <w:r w:rsidRPr="00810796">
        <w:rPr>
          <w:lang w:val="ru-RU"/>
        </w:rPr>
        <w:t>Контроль глик. гемоглобина 1 раз в 6 мес., микроальбуминурии 1р. в 6 мес.</w:t>
      </w:r>
    </w:p>
    <w:p w:rsidR="0004572F" w:rsidRPr="00810796" w:rsidRDefault="0004572F" w:rsidP="00836E0A">
      <w:pPr>
        <w:numPr>
          <w:ilvl w:val="0"/>
          <w:numId w:val="2"/>
        </w:numPr>
        <w:jc w:val="both"/>
        <w:rPr>
          <w:lang w:val="ru-RU"/>
        </w:rPr>
      </w:pPr>
      <w:r w:rsidRPr="00810796">
        <w:rPr>
          <w:lang w:val="ru-RU"/>
        </w:rPr>
        <w:t xml:space="preserve">Рек. кардиолога: кардонат 1т. *3р/д.Контроль АД, ЭКГ. Дообследование: ЭХО КС по м/ж. </w:t>
      </w:r>
    </w:p>
    <w:p w:rsidR="0004572F" w:rsidRPr="00810796" w:rsidRDefault="0004572F" w:rsidP="00E9696F">
      <w:pPr>
        <w:numPr>
          <w:ilvl w:val="0"/>
          <w:numId w:val="2"/>
        </w:numPr>
        <w:jc w:val="both"/>
        <w:rPr>
          <w:lang w:val="ru-RU"/>
        </w:rPr>
      </w:pPr>
      <w:r w:rsidRPr="00810796">
        <w:rPr>
          <w:lang w:val="ru-RU"/>
        </w:rPr>
        <w:t>Рек. невропатолога: преп. а-липоевой к-ты 600 мг в/в кап., витамины гр В, актовегин 10,0 в/в № 10, медитан 300 1т 2р\д.</w:t>
      </w:r>
    </w:p>
    <w:p w:rsidR="0004572F" w:rsidRPr="00810796" w:rsidRDefault="0004572F" w:rsidP="00E9696F">
      <w:pPr>
        <w:numPr>
          <w:ilvl w:val="0"/>
          <w:numId w:val="2"/>
        </w:numPr>
        <w:jc w:val="both"/>
        <w:rPr>
          <w:lang w:val="ru-RU"/>
        </w:rPr>
      </w:pPr>
      <w:r w:rsidRPr="00810796">
        <w:rPr>
          <w:lang w:val="ru-RU"/>
        </w:rPr>
        <w:t>Рек гастроэнтеролога: маркеры вирусного гепатита В и С.  Протеинограммы. Повторный осмотр после дообследования.  Урсохол 2к 2р на ночь.</w:t>
      </w:r>
    </w:p>
    <w:p w:rsidR="0004572F" w:rsidRPr="00810796" w:rsidRDefault="0004572F" w:rsidP="00A9598B">
      <w:pPr>
        <w:numPr>
          <w:ilvl w:val="0"/>
          <w:numId w:val="2"/>
        </w:numPr>
        <w:jc w:val="both"/>
        <w:rPr>
          <w:lang w:val="ru-RU"/>
        </w:rPr>
      </w:pPr>
      <w:r w:rsidRPr="00810796">
        <w:rPr>
          <w:lang w:val="ru-RU"/>
        </w:rPr>
        <w:t xml:space="preserve">Справка  №  </w:t>
      </w:r>
      <w:r>
        <w:rPr>
          <w:lang w:val="ru-RU"/>
        </w:rPr>
        <w:t>67</w:t>
      </w:r>
      <w:r w:rsidRPr="00810796">
        <w:rPr>
          <w:lang w:val="ru-RU"/>
        </w:rPr>
        <w:t xml:space="preserve">  с  07.07.15 по 16.07.15. </w:t>
      </w:r>
    </w:p>
    <w:p w:rsidR="0004572F" w:rsidRPr="00810796" w:rsidRDefault="0004572F" w:rsidP="00A9598B">
      <w:pPr>
        <w:ind w:left="435"/>
        <w:jc w:val="both"/>
        <w:rPr>
          <w:lang w:val="ru-RU"/>
        </w:rPr>
      </w:pPr>
    </w:p>
    <w:p w:rsidR="0004572F" w:rsidRPr="00810796" w:rsidRDefault="0004572F">
      <w:pPr>
        <w:jc w:val="both"/>
        <w:rPr>
          <w:b/>
          <w:lang w:val="ru-RU"/>
        </w:rPr>
      </w:pPr>
    </w:p>
    <w:p w:rsidR="0004572F" w:rsidRPr="00810796" w:rsidRDefault="0004572F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810796">
        <w:rPr>
          <w:sz w:val="24"/>
          <w:szCs w:val="24"/>
        </w:rPr>
        <w:t xml:space="preserve">Леч. врач  Ермоленко В.А  </w:t>
      </w:r>
    </w:p>
    <w:p w:rsidR="0004572F" w:rsidRPr="00810796" w:rsidRDefault="0004572F" w:rsidP="0045073F">
      <w:pPr>
        <w:jc w:val="both"/>
        <w:rPr>
          <w:lang w:val="ru-RU"/>
        </w:rPr>
      </w:pPr>
      <w:r w:rsidRPr="00810796">
        <w:rPr>
          <w:lang w:val="ru-RU"/>
        </w:rPr>
        <w:t>Зав. отд.  Еременко Н.В.</w:t>
      </w:r>
    </w:p>
    <w:p w:rsidR="0004572F" w:rsidRPr="00810796" w:rsidRDefault="0004572F" w:rsidP="00DD028B">
      <w:pPr>
        <w:jc w:val="both"/>
        <w:rPr>
          <w:lang w:val="ru-RU"/>
        </w:rPr>
      </w:pPr>
      <w:r w:rsidRPr="00810796">
        <w:rPr>
          <w:lang w:val="ru-RU"/>
        </w:rPr>
        <w:t>Нач. мед. Костина Т.К.</w:t>
      </w:r>
    </w:p>
    <w:p w:rsidR="0004572F" w:rsidRPr="00810796" w:rsidRDefault="0004572F" w:rsidP="00992792">
      <w:pPr>
        <w:jc w:val="both"/>
        <w:rPr>
          <w:lang w:val="ru-RU"/>
        </w:rPr>
      </w:pPr>
    </w:p>
    <w:sectPr w:rsidR="0004572F" w:rsidRPr="0081079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72F" w:rsidRDefault="0004572F" w:rsidP="00080012">
      <w:r>
        <w:separator/>
      </w:r>
    </w:p>
  </w:endnote>
  <w:endnote w:type="continuationSeparator" w:id="1">
    <w:p w:rsidR="0004572F" w:rsidRDefault="000457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72F" w:rsidRDefault="0004572F" w:rsidP="00080012">
      <w:r>
        <w:separator/>
      </w:r>
    </w:p>
  </w:footnote>
  <w:footnote w:type="continuationSeparator" w:id="1">
    <w:p w:rsidR="0004572F" w:rsidRDefault="000457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4572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4572F" w:rsidRPr="00244DF4" w:rsidRDefault="000457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4572F" w:rsidRPr="00244DF4" w:rsidRDefault="000457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4572F" w:rsidRPr="00244DF4" w:rsidRDefault="0004572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4572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4572F" w:rsidRPr="00244DF4" w:rsidRDefault="0004572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4572F" w:rsidRPr="00244DF4" w:rsidRDefault="000457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4572F" w:rsidRPr="00244DF4" w:rsidRDefault="0004572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4572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4572F" w:rsidRPr="00244DF4" w:rsidRDefault="0004572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4572F" w:rsidRPr="00244DF4" w:rsidRDefault="0004572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4572F" w:rsidRPr="00244DF4" w:rsidRDefault="0004572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4572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4572F" w:rsidRPr="00080012" w:rsidRDefault="0004572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4572F" w:rsidRPr="00080012" w:rsidRDefault="0004572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4572F" w:rsidRPr="00080012" w:rsidRDefault="0004572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4572F" w:rsidRDefault="0004572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72F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1D1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916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354E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359A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2FA"/>
    <w:rsid w:val="005867EC"/>
    <w:rsid w:val="0059600B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4E8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2C9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79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03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98A"/>
    <w:rsid w:val="00AB156F"/>
    <w:rsid w:val="00AB28EA"/>
    <w:rsid w:val="00AB637D"/>
    <w:rsid w:val="00AB757E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1D05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28F8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5D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8A3"/>
    <w:rsid w:val="00FA4424"/>
    <w:rsid w:val="00FA559B"/>
    <w:rsid w:val="00FA5F6D"/>
    <w:rsid w:val="00FA6AFC"/>
    <w:rsid w:val="00FA70AE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77A8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8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15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2</Pages>
  <Words>699</Words>
  <Characters>3987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2015-07-16T10:26:00Z</cp:lastPrinted>
  <dcterms:created xsi:type="dcterms:W3CDTF">2015-07-15T08:26:00Z</dcterms:created>
  <dcterms:modified xsi:type="dcterms:W3CDTF">2015-07-29T08:41:00Z</dcterms:modified>
</cp:coreProperties>
</file>