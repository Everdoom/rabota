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5" w:rsidRPr="00A52027" w:rsidRDefault="008B7A85" w:rsidP="00FC5396">
      <w:pPr>
        <w:pStyle w:val="Heading4"/>
        <w:ind w:left="-567" w:right="-58"/>
        <w:rPr>
          <w:b w:val="0"/>
          <w:sz w:val="24"/>
          <w:szCs w:val="24"/>
        </w:rPr>
      </w:pPr>
      <w:r w:rsidRPr="00A52027">
        <w:rPr>
          <w:b w:val="0"/>
          <w:sz w:val="24"/>
          <w:szCs w:val="24"/>
        </w:rPr>
        <w:t>Выписной эпикриз</w:t>
      </w:r>
    </w:p>
    <w:p w:rsidR="008B7A85" w:rsidRPr="00A52027" w:rsidRDefault="008B7A85" w:rsidP="00FC5396">
      <w:pPr>
        <w:pStyle w:val="Heading4"/>
        <w:ind w:left="-567"/>
        <w:rPr>
          <w:b w:val="0"/>
          <w:sz w:val="24"/>
          <w:szCs w:val="24"/>
        </w:rPr>
      </w:pPr>
      <w:r w:rsidRPr="00A52027">
        <w:rPr>
          <w:b w:val="0"/>
          <w:sz w:val="24"/>
          <w:szCs w:val="24"/>
        </w:rPr>
        <w:t>Из истории болезни №  623</w:t>
      </w:r>
    </w:p>
    <w:p w:rsidR="008B7A85" w:rsidRPr="00A52027" w:rsidRDefault="008B7A85" w:rsidP="00FC5396">
      <w:pPr>
        <w:pStyle w:val="Heading5"/>
        <w:ind w:left="-567"/>
        <w:rPr>
          <w:sz w:val="24"/>
          <w:szCs w:val="24"/>
        </w:rPr>
      </w:pPr>
      <w:r w:rsidRPr="00A52027">
        <w:rPr>
          <w:sz w:val="24"/>
          <w:szCs w:val="24"/>
        </w:rPr>
        <w:t>Ф.И.О: Саенко Анатолий Дмитриевич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lang w:val="ru-RU"/>
        </w:rPr>
        <w:t>Год рождения: 1963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lang w:val="ru-RU"/>
        </w:rPr>
        <w:t>Место жительства: Васильевский р-н, с. Балки, ул. Мая 76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lang w:val="ru-RU"/>
        </w:rPr>
        <w:t>Место работы: н/р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lang w:val="ru-RU"/>
        </w:rPr>
        <w:t>Находился на лечении с   15.05.15 по   16.05.15 в диаб.   отд.</w:t>
      </w:r>
    </w:p>
    <w:p w:rsidR="008B7A85" w:rsidRPr="00A52027" w:rsidRDefault="008B7A85" w:rsidP="00A540D9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>Диагноз:</w:t>
      </w:r>
      <w:r w:rsidRPr="00A52027">
        <w:rPr>
          <w:lang w:val="ru-RU"/>
        </w:rPr>
        <w:t xml:space="preserve">  Сахарный диабет, тип 2, средней тяжести, декомпенсация. Диабетическая дистальная симметричная полинейропатия н/к, сенсомоторная форма.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 xml:space="preserve">Жалобы при поступлении </w:t>
      </w:r>
      <w:r w:rsidRPr="00A52027">
        <w:rPr>
          <w:lang w:val="ru-RU"/>
        </w:rPr>
        <w:t>на сухость во рту, жажду, полиурию, снижение веса на 5 кг за год, ухудшение зрения,  боли  в н/к, судороги, онемение ног, повышение АД макс. до 190 мм рт.ст., головные боли.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>Краткий анамнез</w:t>
      </w:r>
      <w:r w:rsidRPr="00A52027">
        <w:rPr>
          <w:lang w:val="ru-RU"/>
        </w:rPr>
        <w:t>: СД выявлен в 2000г. Комы отрицает. С начала заболевания ССП (сиофор, диапирид). Последние 2 нед. принимает Сиофор 500 мг утром + сиофор 500 ½ т веч.   Гликемия 15,3 ммоль\л. Госпитализирован  в обл. энд. диспансер для коррекции ССТ, лечения хр. осложнений СД.</w:t>
      </w:r>
    </w:p>
    <w:p w:rsidR="008B7A85" w:rsidRPr="00A52027" w:rsidRDefault="008B7A85" w:rsidP="00FC5396">
      <w:pPr>
        <w:ind w:left="-567"/>
        <w:jc w:val="both"/>
        <w:rPr>
          <w:u w:val="single"/>
          <w:lang w:val="ru-RU"/>
        </w:rPr>
      </w:pPr>
      <w:r w:rsidRPr="00A52027">
        <w:rPr>
          <w:u w:val="single"/>
          <w:lang w:val="ru-RU"/>
        </w:rPr>
        <w:t>Данные лабораторных исследований.</w:t>
      </w:r>
    </w:p>
    <w:p w:rsidR="008B7A85" w:rsidRPr="00A52027" w:rsidRDefault="008B7A85" w:rsidP="00FC5396">
      <w:pPr>
        <w:pStyle w:val="Heading5"/>
        <w:ind w:left="-567"/>
        <w:rPr>
          <w:sz w:val="24"/>
          <w:szCs w:val="24"/>
        </w:rPr>
      </w:pPr>
      <w:r w:rsidRPr="00A52027">
        <w:rPr>
          <w:sz w:val="24"/>
          <w:szCs w:val="24"/>
        </w:rPr>
        <w:t xml:space="preserve">15.05.15 </w:t>
      </w:r>
      <w:r w:rsidRPr="00A52027">
        <w:rPr>
          <w:sz w:val="20"/>
        </w:rPr>
        <w:t>13.55</w:t>
      </w:r>
      <w:r>
        <w:rPr>
          <w:sz w:val="20"/>
          <w:lang w:val="en-US"/>
        </w:rPr>
        <w:t xml:space="preserve"> </w:t>
      </w:r>
      <w:r w:rsidRPr="00A52027">
        <w:rPr>
          <w:sz w:val="24"/>
          <w:szCs w:val="24"/>
        </w:rPr>
        <w:t>ацетон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</w:tblGrid>
      <w:tr w:rsidR="008B7A85" w:rsidRPr="00A52027" w:rsidTr="00B76356">
        <w:tc>
          <w:tcPr>
            <w:tcW w:w="2518" w:type="dxa"/>
          </w:tcPr>
          <w:p w:rsidR="008B7A85" w:rsidRPr="00A52027" w:rsidRDefault="008B7A85" w:rsidP="00B76356">
            <w:pPr>
              <w:rPr>
                <w:lang w:val="ru-RU"/>
              </w:rPr>
            </w:pPr>
            <w:r w:rsidRPr="00A52027">
              <w:rPr>
                <w:lang w:val="ru-RU"/>
              </w:rPr>
              <w:t xml:space="preserve">Гликемический </w:t>
            </w:r>
          </w:p>
          <w:p w:rsidR="008B7A85" w:rsidRPr="00A52027" w:rsidRDefault="008B7A85" w:rsidP="00B76356">
            <w:pPr>
              <w:rPr>
                <w:lang w:val="ru-RU"/>
              </w:rPr>
            </w:pPr>
            <w:r w:rsidRPr="00A520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B7A85" w:rsidRPr="00A52027" w:rsidRDefault="008B7A85" w:rsidP="00B76356">
            <w:pPr>
              <w:rPr>
                <w:lang w:val="ru-RU"/>
              </w:rPr>
            </w:pPr>
            <w:r w:rsidRPr="00A52027">
              <w:rPr>
                <w:lang w:val="ru-RU"/>
              </w:rPr>
              <w:t>8.00</w:t>
            </w:r>
          </w:p>
        </w:tc>
      </w:tr>
      <w:tr w:rsidR="008B7A85" w:rsidRPr="00A52027" w:rsidTr="00B76356">
        <w:tc>
          <w:tcPr>
            <w:tcW w:w="2518" w:type="dxa"/>
          </w:tcPr>
          <w:p w:rsidR="008B7A85" w:rsidRPr="00A52027" w:rsidRDefault="008B7A85" w:rsidP="00B76356">
            <w:pPr>
              <w:rPr>
                <w:lang w:val="ru-RU"/>
              </w:rPr>
            </w:pPr>
            <w:r w:rsidRPr="00A52027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8B7A85" w:rsidRPr="00A52027" w:rsidRDefault="008B7A85" w:rsidP="00B76356">
            <w:pPr>
              <w:rPr>
                <w:lang w:val="ru-RU"/>
              </w:rPr>
            </w:pPr>
            <w:r w:rsidRPr="00A52027">
              <w:rPr>
                <w:lang w:val="ru-RU"/>
              </w:rPr>
              <w:t>17,2</w:t>
            </w:r>
          </w:p>
        </w:tc>
      </w:tr>
    </w:tbl>
    <w:p w:rsidR="008B7A85" w:rsidRPr="00A52027" w:rsidRDefault="008B7A85" w:rsidP="000F70AF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>15.05.15Невропатолог</w:t>
      </w:r>
      <w:r w:rsidRPr="00A52027">
        <w:rPr>
          <w:lang w:val="ru-RU"/>
        </w:rPr>
        <w:t>: Диабетическая дистальная симметричная полинейропатия н/к, сенсомоторная форма.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>15.05.15ЭКГ</w:t>
      </w:r>
      <w:r w:rsidRPr="00A52027">
        <w:rPr>
          <w:lang w:val="ru-RU"/>
        </w:rPr>
        <w:t xml:space="preserve">: ЧСС -85 уд/мин. Вольтаж сохранен.  Ритм синусовый. Эл. ось не отклонена. Диффузные изменения миокарда. 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>15.05.15УЗИ щит. железы</w:t>
      </w:r>
      <w:r w:rsidRPr="00A52027">
        <w:rPr>
          <w:lang w:val="ru-RU"/>
        </w:rPr>
        <w:t>: Пр д. V =  7,4см</w:t>
      </w:r>
      <w:r w:rsidRPr="00A52027">
        <w:rPr>
          <w:vertAlign w:val="superscript"/>
          <w:lang w:val="ru-RU"/>
        </w:rPr>
        <w:t>3</w:t>
      </w:r>
      <w:r w:rsidRPr="00A52027">
        <w:rPr>
          <w:lang w:val="ru-RU"/>
        </w:rPr>
        <w:t>; лев. д. V =6,9  см</w:t>
      </w:r>
      <w:r w:rsidRPr="00A52027">
        <w:rPr>
          <w:vertAlign w:val="superscript"/>
          <w:lang w:val="ru-RU"/>
        </w:rPr>
        <w:t>3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крупнозернистая. Регионарные л/узлы  не визуализируются. Закл.: Эхопризнаков патологии щит. железы нет. 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r w:rsidRPr="00A52027">
        <w:rPr>
          <w:u w:val="single"/>
          <w:lang w:val="ru-RU"/>
        </w:rPr>
        <w:t>Лечение:</w:t>
      </w:r>
      <w:r w:rsidRPr="00A52027">
        <w:rPr>
          <w:lang w:val="ru-RU"/>
        </w:rPr>
        <w:t xml:space="preserve"> Эналаприл.  </w:t>
      </w:r>
    </w:p>
    <w:p w:rsidR="008B7A85" w:rsidRPr="00A52027" w:rsidRDefault="008B7A8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2027">
        <w:rPr>
          <w:u w:val="single"/>
          <w:lang w:val="ru-RU"/>
        </w:rPr>
        <w:t>Состояние больного при выписке</w:t>
      </w:r>
      <w:r w:rsidRPr="00A52027">
        <w:rPr>
          <w:lang w:val="ru-RU"/>
        </w:rPr>
        <w:t>: СД декомпенсирован</w:t>
      </w:r>
      <w:r>
        <w:rPr>
          <w:lang w:val="ru-RU"/>
        </w:rPr>
        <w:t>. Б</w:t>
      </w:r>
      <w:r w:rsidRPr="00A52027">
        <w:rPr>
          <w:lang w:val="ru-RU"/>
        </w:rPr>
        <w:t xml:space="preserve">ольной 16.05.15 в 8.30 самостоятельной покинул стационар, не поставив в известность дежурный медперсонал, выписан из отделения.   АД 145/80 мм рт. ст. </w:t>
      </w:r>
    </w:p>
    <w:p w:rsidR="008B7A85" w:rsidRPr="00A52027" w:rsidRDefault="008B7A85">
      <w:pPr>
        <w:jc w:val="both"/>
        <w:rPr>
          <w:u w:val="single"/>
          <w:lang w:val="ru-RU"/>
        </w:rPr>
      </w:pPr>
      <w:r w:rsidRPr="00A52027">
        <w:rPr>
          <w:u w:val="single"/>
          <w:lang w:val="ru-RU"/>
        </w:rPr>
        <w:t>Рекомендовано</w:t>
      </w:r>
      <w:r w:rsidRPr="00A52027">
        <w:rPr>
          <w:lang w:val="ru-RU"/>
        </w:rPr>
        <w:t>:</w:t>
      </w:r>
    </w:p>
    <w:p w:rsidR="008B7A85" w:rsidRPr="00A52027" w:rsidRDefault="008B7A85">
      <w:pPr>
        <w:numPr>
          <w:ilvl w:val="0"/>
          <w:numId w:val="2"/>
        </w:numPr>
        <w:jc w:val="both"/>
        <w:rPr>
          <w:lang w:val="ru-RU"/>
        </w:rPr>
      </w:pPr>
      <w:r w:rsidRPr="00A52027">
        <w:rPr>
          <w:lang w:val="ru-RU"/>
        </w:rPr>
        <w:t>«Д» наблюдение эндокринолога, уч. терапевта, окулиста по м\жит.</w:t>
      </w:r>
    </w:p>
    <w:p w:rsidR="008B7A85" w:rsidRPr="00A52027" w:rsidRDefault="008B7A85">
      <w:pPr>
        <w:numPr>
          <w:ilvl w:val="0"/>
          <w:numId w:val="2"/>
        </w:numPr>
        <w:jc w:val="both"/>
        <w:rPr>
          <w:lang w:val="ru-RU"/>
        </w:rPr>
      </w:pPr>
      <w:r w:rsidRPr="00A5202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B7A85" w:rsidRPr="00A52027" w:rsidRDefault="008B7A85">
      <w:pPr>
        <w:numPr>
          <w:ilvl w:val="0"/>
          <w:numId w:val="2"/>
        </w:numPr>
        <w:jc w:val="both"/>
        <w:rPr>
          <w:lang w:val="ru-RU"/>
        </w:rPr>
      </w:pPr>
      <w:r w:rsidRPr="00A52027">
        <w:rPr>
          <w:lang w:val="ru-RU"/>
        </w:rPr>
        <w:t>Госпитализация в Эндокриндиспансер для подбора сахароснижающей терапии (перевода на инсулинотерапию) лечение осложнений сахарного диабета.</w:t>
      </w:r>
    </w:p>
    <w:p w:rsidR="008B7A85" w:rsidRPr="00A52027" w:rsidRDefault="008B7A85">
      <w:pPr>
        <w:numPr>
          <w:ilvl w:val="0"/>
          <w:numId w:val="2"/>
        </w:numPr>
        <w:jc w:val="both"/>
        <w:rPr>
          <w:lang w:val="ru-RU"/>
        </w:rPr>
      </w:pPr>
      <w:r w:rsidRPr="00A52027">
        <w:rPr>
          <w:lang w:val="ru-RU"/>
        </w:rPr>
        <w:t>Контроль глик. гемоглобина 1 раз в 6 мес., микроальбуминурии 1р. в 6 мес.</w:t>
      </w:r>
    </w:p>
    <w:p w:rsidR="008B7A85" w:rsidRPr="00A52027" w:rsidRDefault="008B7A85">
      <w:pPr>
        <w:numPr>
          <w:ilvl w:val="0"/>
          <w:numId w:val="2"/>
        </w:numPr>
        <w:jc w:val="both"/>
        <w:rPr>
          <w:lang w:val="ru-RU"/>
        </w:rPr>
      </w:pPr>
      <w:r w:rsidRPr="00A52027">
        <w:rPr>
          <w:lang w:val="ru-RU"/>
        </w:rPr>
        <w:t xml:space="preserve">Эналаприл 5-10 мг 2р/д. Контр. АД. </w:t>
      </w:r>
    </w:p>
    <w:p w:rsidR="008B7A85" w:rsidRPr="00A52027" w:rsidRDefault="008B7A85" w:rsidP="00E9696F">
      <w:pPr>
        <w:numPr>
          <w:ilvl w:val="0"/>
          <w:numId w:val="2"/>
        </w:numPr>
        <w:jc w:val="both"/>
        <w:rPr>
          <w:lang w:val="ru-RU"/>
        </w:rPr>
      </w:pPr>
      <w:r w:rsidRPr="00A52027">
        <w:rPr>
          <w:lang w:val="ru-RU"/>
        </w:rPr>
        <w:t>Рек. невропатолога: преп. а-липоевой к-ты 600 мг в/в кап., витамины гр В, нуклео ЦМФ 2,0 в/м 1р в 3 дня № 3 затем 1т. *2р/д 20 дней</w:t>
      </w:r>
    </w:p>
    <w:p w:rsidR="008B7A85" w:rsidRPr="00A52027" w:rsidRDefault="008B7A85" w:rsidP="00A9598B">
      <w:pPr>
        <w:ind w:left="435"/>
        <w:jc w:val="both"/>
        <w:rPr>
          <w:lang w:val="ru-RU"/>
        </w:rPr>
      </w:pPr>
    </w:p>
    <w:p w:rsidR="008B7A85" w:rsidRPr="00A52027" w:rsidRDefault="008B7A85">
      <w:pPr>
        <w:jc w:val="both"/>
        <w:rPr>
          <w:b/>
          <w:lang w:val="ru-RU"/>
        </w:rPr>
      </w:pPr>
    </w:p>
    <w:p w:rsidR="008B7A85" w:rsidRPr="00A52027" w:rsidRDefault="008B7A85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A52027">
        <w:rPr>
          <w:sz w:val="24"/>
          <w:szCs w:val="24"/>
        </w:rPr>
        <w:t xml:space="preserve">Леч. врач  Ермоленко В.А  </w:t>
      </w:r>
    </w:p>
    <w:p w:rsidR="008B7A85" w:rsidRPr="00A52027" w:rsidRDefault="008B7A85" w:rsidP="00E71563">
      <w:pPr>
        <w:jc w:val="both"/>
        <w:rPr>
          <w:lang w:val="ru-RU"/>
        </w:rPr>
      </w:pPr>
      <w:r w:rsidRPr="00A52027">
        <w:rPr>
          <w:lang w:val="ru-RU"/>
        </w:rPr>
        <w:t>Зав. отд.  Еременко Н.В.</w:t>
      </w:r>
    </w:p>
    <w:p w:rsidR="008B7A85" w:rsidRPr="00A52027" w:rsidRDefault="008B7A85" w:rsidP="00992792">
      <w:pPr>
        <w:jc w:val="both"/>
        <w:rPr>
          <w:lang w:val="ru-RU"/>
        </w:rPr>
      </w:pPr>
      <w:r w:rsidRPr="00A52027">
        <w:rPr>
          <w:lang w:val="ru-RU"/>
        </w:rPr>
        <w:t>Гл. врач Черникова В.В.</w:t>
      </w:r>
    </w:p>
    <w:sectPr w:rsidR="008B7A85" w:rsidRPr="00A5202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A85" w:rsidRDefault="008B7A85" w:rsidP="00080012">
      <w:r>
        <w:separator/>
      </w:r>
    </w:p>
  </w:endnote>
  <w:endnote w:type="continuationSeparator" w:id="1">
    <w:p w:rsidR="008B7A85" w:rsidRDefault="008B7A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A85" w:rsidRDefault="008B7A85" w:rsidP="00080012">
      <w:r>
        <w:separator/>
      </w:r>
    </w:p>
  </w:footnote>
  <w:footnote w:type="continuationSeparator" w:id="1">
    <w:p w:rsidR="008B7A85" w:rsidRDefault="008B7A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8B7A8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B7A85" w:rsidRPr="00244DF4" w:rsidRDefault="008B7A8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B7A85" w:rsidRPr="00244DF4" w:rsidRDefault="008B7A8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B7A85" w:rsidRPr="00244DF4" w:rsidRDefault="008B7A8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B7A8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B7A85" w:rsidRPr="00244DF4" w:rsidRDefault="008B7A8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B7A85" w:rsidRPr="00244DF4" w:rsidRDefault="008B7A8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B7A85" w:rsidRPr="00244DF4" w:rsidRDefault="008B7A8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B7A8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B7A85" w:rsidRPr="00244DF4" w:rsidRDefault="008B7A8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B7A85" w:rsidRPr="00244DF4" w:rsidRDefault="008B7A8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B7A85" w:rsidRPr="00244DF4" w:rsidRDefault="008B7A8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B7A8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B7A85" w:rsidRPr="00080012" w:rsidRDefault="008B7A8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B7A85" w:rsidRPr="00080012" w:rsidRDefault="008B7A8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B7A85" w:rsidRPr="00080012" w:rsidRDefault="008B7A8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B7A85" w:rsidRDefault="008B7A8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E40F0"/>
    <w:rsid w:val="000F70A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270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06211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6494"/>
    <w:rsid w:val="006C2DE8"/>
    <w:rsid w:val="006D676A"/>
    <w:rsid w:val="006F5619"/>
    <w:rsid w:val="0070145A"/>
    <w:rsid w:val="00702211"/>
    <w:rsid w:val="007029F2"/>
    <w:rsid w:val="00706AA6"/>
    <w:rsid w:val="0071390A"/>
    <w:rsid w:val="00713981"/>
    <w:rsid w:val="007168F0"/>
    <w:rsid w:val="00717078"/>
    <w:rsid w:val="00722244"/>
    <w:rsid w:val="007241FA"/>
    <w:rsid w:val="00725FF6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A8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23DC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2027"/>
    <w:rsid w:val="00A540D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277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864E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DC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641E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E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341</Words>
  <Characters>1949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2015-05-18T07:32:00Z</dcterms:created>
  <dcterms:modified xsi:type="dcterms:W3CDTF">2015-05-18T09:48:00Z</dcterms:modified>
</cp:coreProperties>
</file>