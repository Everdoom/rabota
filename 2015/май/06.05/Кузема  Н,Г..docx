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258" w:rsidRPr="00620E68" w:rsidRDefault="00EC7258" w:rsidP="00FC5396">
      <w:pPr>
        <w:pStyle w:val="Heading4"/>
        <w:ind w:left="-567" w:right="-58"/>
        <w:rPr>
          <w:b w:val="0"/>
          <w:sz w:val="24"/>
          <w:szCs w:val="24"/>
        </w:rPr>
      </w:pPr>
      <w:r w:rsidRPr="00620E68">
        <w:rPr>
          <w:b w:val="0"/>
          <w:sz w:val="24"/>
          <w:szCs w:val="24"/>
        </w:rPr>
        <w:t>Выписной эпикриз</w:t>
      </w:r>
    </w:p>
    <w:p w:rsidR="00EC7258" w:rsidRPr="00620E68" w:rsidRDefault="00EC7258" w:rsidP="00FC5396">
      <w:pPr>
        <w:pStyle w:val="Heading4"/>
        <w:ind w:left="-567"/>
        <w:rPr>
          <w:b w:val="0"/>
          <w:sz w:val="24"/>
          <w:szCs w:val="24"/>
        </w:rPr>
      </w:pPr>
      <w:r w:rsidRPr="00620E68">
        <w:rPr>
          <w:b w:val="0"/>
          <w:sz w:val="24"/>
          <w:szCs w:val="24"/>
        </w:rPr>
        <w:t>Из истории болезни №  568</w:t>
      </w:r>
    </w:p>
    <w:p w:rsidR="00EC7258" w:rsidRPr="00620E68" w:rsidRDefault="00EC7258" w:rsidP="00FC5396">
      <w:pPr>
        <w:pStyle w:val="Heading5"/>
        <w:ind w:left="-567"/>
        <w:rPr>
          <w:sz w:val="24"/>
          <w:szCs w:val="24"/>
        </w:rPr>
      </w:pPr>
      <w:r w:rsidRPr="00620E68">
        <w:rPr>
          <w:sz w:val="24"/>
          <w:szCs w:val="24"/>
        </w:rPr>
        <w:t>Ф.И.О: Кузема Наталья Григорьевна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lang w:val="ru-RU"/>
        </w:rPr>
        <w:t>Год рождения: 1959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lang w:val="ru-RU"/>
        </w:rPr>
        <w:t>Место жительства: г. Энергодар ул. Центральная 4-50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lang w:val="ru-RU"/>
        </w:rPr>
        <w:t>Место работы: н/р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lang w:val="ru-RU"/>
        </w:rPr>
        <w:t>Находился на лечении с   28.04.15 по   08.05.15 в диаб.   отд.</w:t>
      </w:r>
    </w:p>
    <w:p w:rsidR="00EC7258" w:rsidRPr="00620E68" w:rsidRDefault="00EC7258" w:rsidP="005E7199">
      <w:pPr>
        <w:ind w:left="-567"/>
        <w:jc w:val="both"/>
        <w:rPr>
          <w:lang w:val="ru-RU"/>
        </w:rPr>
      </w:pPr>
      <w:r w:rsidRPr="00620E68">
        <w:rPr>
          <w:u w:val="single"/>
          <w:lang w:val="ru-RU"/>
        </w:rPr>
        <w:t>Диагноз:</w:t>
      </w:r>
      <w:r w:rsidRPr="00620E68">
        <w:rPr>
          <w:lang w:val="ru-RU"/>
        </w:rPr>
        <w:t xml:space="preserve">  Сахарный диабет, тип 2, средней тяжести,  декомпенсация. Диаб. ангиопатия артерий н/к. Дистальная диабетическая  симметричная полинейропатия н/к, сенсорная форма. ХБП II ст. Диабетическая нефропатия III ст. Гипертоническая болезнь II стадии III степени. Гипертензивное сердце. Риск 4. Ангиопатия сосудов сетчатки ОИ. Дисциркуляторная энцефалопатия I, сочетанного генез</w:t>
      </w:r>
      <w:r>
        <w:rPr>
          <w:lang w:val="ru-RU"/>
        </w:rPr>
        <w:t xml:space="preserve">а, вестибуло-атактический с-м. Признаки неравномерной внутричерепной гипертензии. </w:t>
      </w:r>
      <w:r w:rsidRPr="00620E68">
        <w:rPr>
          <w:lang w:val="ru-RU"/>
        </w:rPr>
        <w:t>Ожирение I ст. (ИМТ 34 кг/м</w:t>
      </w:r>
      <w:r w:rsidRPr="00620E68">
        <w:rPr>
          <w:vertAlign w:val="superscript"/>
          <w:lang w:val="ru-RU"/>
        </w:rPr>
        <w:t>2</w:t>
      </w:r>
      <w:r w:rsidRPr="00620E68">
        <w:rPr>
          <w:lang w:val="ru-RU"/>
        </w:rPr>
        <w:t xml:space="preserve">) алим.-конституционального генеза, стабильное течение.  </w:t>
      </w:r>
      <w:r>
        <w:rPr>
          <w:lang w:val="ru-RU"/>
        </w:rPr>
        <w:t>Узловой зоб 1, узел правой доли, эутиреоз.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u w:val="single"/>
          <w:lang w:val="ru-RU"/>
        </w:rPr>
        <w:t xml:space="preserve">Жалобы при поступлении </w:t>
      </w:r>
      <w:r w:rsidRPr="00620E68">
        <w:rPr>
          <w:lang w:val="ru-RU"/>
        </w:rPr>
        <w:t xml:space="preserve">на сухость во рту, жажду, полиурию, ухудшение зрения,  боли  в н/к, судороги, онемение ног, повышение АД макс. до 170/100 мм рт.ст., головные боли, боли в коленных суставах, боли в области сердца, шум в ушах. 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u w:val="single"/>
          <w:lang w:val="ru-RU"/>
        </w:rPr>
        <w:t>Краткий анамнез</w:t>
      </w:r>
      <w:r w:rsidRPr="00620E68">
        <w:rPr>
          <w:lang w:val="ru-RU"/>
        </w:rPr>
        <w:t>: СД выявлен в 2011г. Комы отрицает. С начала заболевания ССП (диаформин). В наст. время принимает:  Диабетон MR 60 мг утр. диаформин 1000 2р/д (данную терапию принимает последние 2 недели). Гликемия –9,2-10,6 ммоль/л. НвАIс 9,0-  % от 27.03.15. Боли в н/к с начала заболевания. Повышение АД в течение 5 лет. Из гипотензивных принимает  хипотел 80 мг утром, амлодипин 10 мг веч. Госпитализирована  в обл. энд. диспансер для коррекции ССТ, лечения хр. осложнений СД.</w:t>
      </w:r>
    </w:p>
    <w:p w:rsidR="00EC7258" w:rsidRPr="00620E68" w:rsidRDefault="00EC7258" w:rsidP="00FC5396">
      <w:pPr>
        <w:ind w:left="-567"/>
        <w:jc w:val="both"/>
        <w:rPr>
          <w:u w:val="single"/>
          <w:lang w:val="ru-RU"/>
        </w:rPr>
      </w:pPr>
      <w:r w:rsidRPr="00620E68">
        <w:rPr>
          <w:u w:val="single"/>
          <w:lang w:val="ru-RU"/>
        </w:rPr>
        <w:t>Данные лабораторных исследований.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lang w:val="ru-RU"/>
        </w:rPr>
        <w:t xml:space="preserve">29.04.15 Общ. ан. крови Нв – 131 г/л  эритр – 4,4лейк –4,0  СОЭ –8  мм/час   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lang w:val="ru-RU"/>
        </w:rPr>
        <w:t xml:space="preserve">э- 4%    п- 5%   с- 55%   л- 24 %   м- 12%  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lang w:val="ru-RU"/>
        </w:rPr>
        <w:t xml:space="preserve">29.04.15 Биохимия: СКФ –78 мл./мин., хол –3,22 тригл -1,66 ХСЛПВП – 1,03ХСЛПНП -4,43Катер -2,1 мочевина –4,4  креатинин – 92  бил общ –11,7  бил пр –2,6  тим –1,1  АСТ –  0,64 АЛТ – 1,20  ммоль/л; 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lang w:val="ru-RU"/>
        </w:rPr>
        <w:t>05.05.15 АСТ – 0,59 АЛТ – 0,68</w:t>
      </w:r>
    </w:p>
    <w:p w:rsidR="00EC7258" w:rsidRPr="00620E68" w:rsidRDefault="00EC725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620E68">
        <w:rPr>
          <w:b w:val="0"/>
          <w:sz w:val="24"/>
          <w:szCs w:val="24"/>
        </w:rPr>
        <w:t>29.04.15 Общ. ан. мочи уд вес 1008  лейк – 1-2  в п/зр белок – отр  ацетон –отр;  эпит. пл. -ед в п/зр</w:t>
      </w:r>
    </w:p>
    <w:p w:rsidR="00EC7258" w:rsidRPr="00620E68" w:rsidRDefault="00EC7258" w:rsidP="00FC5396">
      <w:pPr>
        <w:ind w:left="-567"/>
        <w:rPr>
          <w:lang w:val="ru-RU"/>
        </w:rPr>
      </w:pPr>
      <w:r w:rsidRPr="00620E68">
        <w:rPr>
          <w:lang w:val="ru-RU"/>
        </w:rPr>
        <w:t>05.05.15 Анализ мочи по Нечипоренко лейк -  500эритр -  белок – отр</w:t>
      </w:r>
    </w:p>
    <w:p w:rsidR="00EC7258" w:rsidRPr="00620E68" w:rsidRDefault="00EC7258" w:rsidP="00FC5396">
      <w:pPr>
        <w:ind w:left="-567"/>
        <w:rPr>
          <w:lang w:val="ru-RU"/>
        </w:rPr>
      </w:pPr>
      <w:r w:rsidRPr="00620E68">
        <w:rPr>
          <w:lang w:val="ru-RU"/>
        </w:rPr>
        <w:t>30.04.15 Суточная глюкозурия –  отр;   Суточная протеинурия –  отр</w:t>
      </w:r>
    </w:p>
    <w:p w:rsidR="00EC7258" w:rsidRPr="00620E68" w:rsidRDefault="00EC7258" w:rsidP="00FC5396">
      <w:pPr>
        <w:pStyle w:val="Heading5"/>
        <w:ind w:left="-567"/>
        <w:rPr>
          <w:sz w:val="24"/>
          <w:szCs w:val="24"/>
        </w:rPr>
      </w:pPr>
      <w:r w:rsidRPr="00620E68">
        <w:rPr>
          <w:sz w:val="24"/>
          <w:szCs w:val="24"/>
        </w:rPr>
        <w:t>30.04.15 Микроальбуминурия –175,1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C7258" w:rsidRPr="00620E68" w:rsidTr="00B76356">
        <w:tc>
          <w:tcPr>
            <w:tcW w:w="2518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 xml:space="preserve">Гликемический </w:t>
            </w:r>
          </w:p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20.00</w:t>
            </w:r>
          </w:p>
        </w:tc>
      </w:tr>
      <w:tr w:rsidR="00EC7258" w:rsidRPr="00620E68" w:rsidTr="00B76356">
        <w:tc>
          <w:tcPr>
            <w:tcW w:w="2518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7,3</w:t>
            </w:r>
          </w:p>
        </w:tc>
      </w:tr>
      <w:tr w:rsidR="00EC7258" w:rsidRPr="00620E68" w:rsidTr="00B76356">
        <w:tc>
          <w:tcPr>
            <w:tcW w:w="2518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C7258" w:rsidRPr="00620E68" w:rsidRDefault="00EC7258" w:rsidP="00B76356">
            <w:pPr>
              <w:rPr>
                <w:lang w:val="ru-RU"/>
              </w:rPr>
            </w:pPr>
            <w:r w:rsidRPr="00620E68">
              <w:rPr>
                <w:lang w:val="ru-RU"/>
              </w:rPr>
              <w:t>6,2</w:t>
            </w:r>
          </w:p>
        </w:tc>
      </w:tr>
    </w:tbl>
    <w:p w:rsidR="00EC7258" w:rsidRPr="00620E68" w:rsidRDefault="00EC7258" w:rsidP="006702EA">
      <w:pPr>
        <w:ind w:left="-567"/>
        <w:jc w:val="both"/>
        <w:rPr>
          <w:lang w:val="ru-RU"/>
        </w:rPr>
      </w:pPr>
      <w:r w:rsidRPr="00620E68">
        <w:rPr>
          <w:u w:val="single"/>
          <w:lang w:val="ru-RU"/>
        </w:rPr>
        <w:t>28.04.15Невропатолог</w:t>
      </w:r>
      <w:r w:rsidRPr="00620E68">
        <w:rPr>
          <w:lang w:val="ru-RU"/>
        </w:rPr>
        <w:t xml:space="preserve">: Дистальная диабетическая  симметричная полинейропатия н/к, сенсорная форма. Дисциркуляторная энцефалопатия I, сочетанного генеза, вестибуло-атактический с-м.  </w:t>
      </w:r>
      <w:r>
        <w:rPr>
          <w:lang w:val="ru-RU"/>
        </w:rPr>
        <w:t>Признаки неравномерной внутричерепной гипертензии..</w:t>
      </w:r>
    </w:p>
    <w:p w:rsidR="00EC7258" w:rsidRPr="00B2641E" w:rsidRDefault="00EC7258" w:rsidP="00FC5396">
      <w:pPr>
        <w:ind w:left="-567"/>
        <w:jc w:val="both"/>
        <w:rPr>
          <w:lang w:val="en-GB"/>
        </w:rPr>
      </w:pPr>
      <w:r w:rsidRPr="00B2641E">
        <w:rPr>
          <w:u w:val="single"/>
          <w:lang w:val="en-GB"/>
        </w:rPr>
        <w:t>29.04.15</w:t>
      </w:r>
      <w:r w:rsidRPr="00620E68">
        <w:rPr>
          <w:u w:val="single"/>
          <w:lang w:val="ru-RU"/>
        </w:rPr>
        <w:t>Окулист</w:t>
      </w:r>
      <w:r w:rsidRPr="00620E68">
        <w:rPr>
          <w:lang w:val="en-US"/>
        </w:rPr>
        <w:t xml:space="preserve">: </w:t>
      </w:r>
      <w:smartTag w:uri="urn:schemas-microsoft-com:office:smarttags" w:element="place">
        <w:r w:rsidRPr="00620E68">
          <w:rPr>
            <w:lang w:val="en-US"/>
          </w:rPr>
          <w:t>VIS</w:t>
        </w:r>
      </w:smartTag>
      <w:r w:rsidRPr="00620E68">
        <w:rPr>
          <w:lang w:val="en-US"/>
        </w:rPr>
        <w:t xml:space="preserve"> OD= </w:t>
      </w:r>
      <w:r w:rsidRPr="00B2641E">
        <w:rPr>
          <w:lang w:val="en-GB"/>
        </w:rPr>
        <w:t>0,8</w:t>
      </w:r>
      <w:r w:rsidRPr="00620E68">
        <w:rPr>
          <w:lang w:val="en-US"/>
        </w:rPr>
        <w:t xml:space="preserve">  OS=  </w:t>
      </w:r>
      <w:r w:rsidRPr="00B2641E">
        <w:rPr>
          <w:lang w:val="en-GB"/>
        </w:rPr>
        <w:t>0,6</w:t>
      </w:r>
      <w:r w:rsidRPr="00620E68">
        <w:rPr>
          <w:lang w:val="en-US"/>
        </w:rPr>
        <w:t xml:space="preserve">  ; </w:t>
      </w:r>
      <w:r w:rsidRPr="00620E68">
        <w:rPr>
          <w:lang w:val="ru-RU"/>
        </w:rPr>
        <w:t>ВГД</w:t>
      </w:r>
      <w:r w:rsidRPr="00620E68">
        <w:rPr>
          <w:lang w:val="en-US"/>
        </w:rPr>
        <w:t xml:space="preserve"> OD=  </w:t>
      </w:r>
      <w:r w:rsidRPr="00B2641E">
        <w:rPr>
          <w:lang w:val="en-GB"/>
        </w:rPr>
        <w:t>22</w:t>
      </w:r>
      <w:r w:rsidRPr="00620E68">
        <w:rPr>
          <w:lang w:val="en-US"/>
        </w:rPr>
        <w:t xml:space="preserve"> OS=</w:t>
      </w:r>
      <w:r w:rsidRPr="00B2641E">
        <w:rPr>
          <w:lang w:val="en-GB"/>
        </w:rPr>
        <w:t>21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lang w:val="ru-RU"/>
        </w:rPr>
        <w:t xml:space="preserve">Гл. дно: ДЗН бледно-розовые. Границы четкие. Артерии сужены, ангиосклероз .  Салюс I. Д-з: Ангиопатия сосудов сетчатки ОИ. 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u w:val="single"/>
          <w:lang w:val="ru-RU"/>
        </w:rPr>
        <w:t>28.04.15.ЭКГ</w:t>
      </w:r>
      <w:r w:rsidRPr="00620E68">
        <w:rPr>
          <w:lang w:val="ru-RU"/>
        </w:rPr>
        <w:t>: ЧСС -1</w:t>
      </w:r>
      <w:r>
        <w:rPr>
          <w:lang w:val="ru-RU"/>
        </w:rPr>
        <w:t>15</w:t>
      </w:r>
      <w:r w:rsidRPr="00620E68">
        <w:rPr>
          <w:lang w:val="ru-RU"/>
        </w:rPr>
        <w:t xml:space="preserve"> уд/мин. Вольтаж сохранен.  Ритм синусовый. Эл. ось не отклонена. Диффузные изменения миокарда. 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u w:val="single"/>
          <w:lang w:val="ru-RU"/>
        </w:rPr>
        <w:t>2015 кардиолог</w:t>
      </w:r>
      <w:r w:rsidRPr="00620E68">
        <w:rPr>
          <w:lang w:val="ru-RU"/>
        </w:rPr>
        <w:t>: Гипертоническая болезнь II стадии III степени. Гипертензивное сердце. Риск 4.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u w:val="single"/>
          <w:lang w:val="ru-RU"/>
        </w:rPr>
        <w:t>29.04.15Ангиохирург</w:t>
      </w:r>
      <w:r w:rsidRPr="00620E68">
        <w:rPr>
          <w:lang w:val="ru-RU"/>
        </w:rPr>
        <w:t>: Диаб. ангиопатия артерий н/к.</w:t>
      </w:r>
    </w:p>
    <w:p w:rsidR="00EC7258" w:rsidRPr="00620E68" w:rsidRDefault="00EC7258" w:rsidP="00FC5396">
      <w:pPr>
        <w:ind w:left="-567"/>
        <w:jc w:val="both"/>
        <w:rPr>
          <w:u w:val="single"/>
          <w:lang w:val="ru-RU"/>
        </w:rPr>
      </w:pPr>
      <w:r w:rsidRPr="00620E68">
        <w:rPr>
          <w:u w:val="single"/>
          <w:lang w:val="ru-RU"/>
        </w:rPr>
        <w:t>29.04.15РВГ:</w:t>
      </w:r>
      <w:r w:rsidRPr="00620E68">
        <w:rPr>
          <w:lang w:val="ru-RU"/>
        </w:rPr>
        <w:t xml:space="preserve"> Нарушение кровообращения II ст. с обеих сторон, тонус сосудов N. 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3C1244">
        <w:rPr>
          <w:u w:val="single"/>
          <w:lang w:val="ru-RU"/>
        </w:rPr>
        <w:t>07.05.15УЗИ щит. железы</w:t>
      </w:r>
      <w:r w:rsidRPr="003C1244">
        <w:rPr>
          <w:lang w:val="ru-RU"/>
        </w:rPr>
        <w:t>: Пр д. V =6,0  см</w:t>
      </w:r>
      <w:r w:rsidRPr="003C1244">
        <w:rPr>
          <w:vertAlign w:val="superscript"/>
          <w:lang w:val="ru-RU"/>
        </w:rPr>
        <w:t>3</w:t>
      </w:r>
      <w:r w:rsidRPr="003C1244">
        <w:rPr>
          <w:lang w:val="ru-RU"/>
        </w:rPr>
        <w:t>; лев. д. V =4,4  см</w:t>
      </w:r>
      <w:r w:rsidRPr="003C1244">
        <w:rPr>
          <w:vertAlign w:val="superscript"/>
          <w:lang w:val="ru-RU"/>
        </w:rPr>
        <w:t>3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lang w:val="ru-RU"/>
        </w:rPr>
        <w:t xml:space="preserve">Щит. железа не увеличена, контуры </w:t>
      </w:r>
      <w:r>
        <w:rPr>
          <w:lang w:val="ru-RU"/>
        </w:rPr>
        <w:t>не</w:t>
      </w:r>
      <w:r w:rsidRPr="00620E68">
        <w:rPr>
          <w:lang w:val="ru-RU"/>
        </w:rPr>
        <w:t xml:space="preserve">ровные. Эхогенность паренхимы снижена. Эхоструктура крупнозернистая,  </w:t>
      </w:r>
      <w:r>
        <w:rPr>
          <w:lang w:val="ru-RU"/>
        </w:rPr>
        <w:t xml:space="preserve">В пр доле у перешейка киста 0,8*0,53 см. </w:t>
      </w:r>
      <w:r w:rsidRPr="00620E68">
        <w:rPr>
          <w:lang w:val="ru-RU"/>
        </w:rPr>
        <w:t xml:space="preserve">Регионарные л/узлы  не визуализируются. Закл.: </w:t>
      </w:r>
      <w:r>
        <w:rPr>
          <w:lang w:val="ru-RU"/>
        </w:rPr>
        <w:t>Умеренные</w:t>
      </w:r>
      <w:r w:rsidRPr="00620E68">
        <w:rPr>
          <w:lang w:val="ru-RU"/>
        </w:rPr>
        <w:t xml:space="preserve"> изменения паренхимы. </w:t>
      </w:r>
      <w:r>
        <w:rPr>
          <w:lang w:val="ru-RU"/>
        </w:rPr>
        <w:t>Мелкий узел правой доли.</w:t>
      </w:r>
      <w:r w:rsidRPr="00620E68">
        <w:rPr>
          <w:lang w:val="ru-RU"/>
        </w:rPr>
        <w:t xml:space="preserve"> 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r w:rsidRPr="00620E68">
        <w:rPr>
          <w:u w:val="single"/>
          <w:lang w:val="ru-RU"/>
        </w:rPr>
        <w:t>Лечение:</w:t>
      </w:r>
      <w:r w:rsidRPr="00620E68">
        <w:rPr>
          <w:lang w:val="ru-RU"/>
        </w:rPr>
        <w:t xml:space="preserve"> </w:t>
      </w:r>
      <w:r>
        <w:rPr>
          <w:lang w:val="ru-RU"/>
        </w:rPr>
        <w:t>Диабетон MR, диаформин, хипотел, амлодипин, розукарт, диалипон турбо, ноотропил нейрорубин.</w:t>
      </w:r>
    </w:p>
    <w:p w:rsidR="00EC7258" w:rsidRPr="00620E68" w:rsidRDefault="00EC725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0E68">
        <w:rPr>
          <w:u w:val="single"/>
          <w:lang w:val="ru-RU"/>
        </w:rPr>
        <w:t>Состояние больного при выписке</w:t>
      </w:r>
      <w:r w:rsidRPr="00620E68">
        <w:rPr>
          <w:lang w:val="ru-RU"/>
        </w:rPr>
        <w:t xml:space="preserve">: СД компенсирован, уменьшились боли в н/к. АД  130/80мм рт. ст. </w:t>
      </w:r>
      <w:r>
        <w:rPr>
          <w:lang w:val="ru-RU"/>
        </w:rPr>
        <w:t>08.05.15 взяты гормоны щитовидной железы.</w:t>
      </w:r>
    </w:p>
    <w:p w:rsidR="00EC7258" w:rsidRPr="00620E68" w:rsidRDefault="00EC7258">
      <w:pPr>
        <w:jc w:val="both"/>
        <w:rPr>
          <w:u w:val="single"/>
          <w:lang w:val="ru-RU"/>
        </w:rPr>
      </w:pPr>
      <w:r w:rsidRPr="00620E68">
        <w:rPr>
          <w:u w:val="single"/>
          <w:lang w:val="ru-RU"/>
        </w:rPr>
        <w:t>Рекомендовано</w:t>
      </w:r>
      <w:r w:rsidRPr="00620E68">
        <w:rPr>
          <w:lang w:val="ru-RU"/>
        </w:rPr>
        <w:t>:</w:t>
      </w:r>
    </w:p>
    <w:p w:rsidR="00EC7258" w:rsidRPr="00620E68" w:rsidRDefault="00EC7258">
      <w:pPr>
        <w:numPr>
          <w:ilvl w:val="0"/>
          <w:numId w:val="2"/>
        </w:numPr>
        <w:jc w:val="both"/>
        <w:rPr>
          <w:lang w:val="ru-RU"/>
        </w:rPr>
      </w:pPr>
      <w:r w:rsidRPr="00620E68">
        <w:rPr>
          <w:lang w:val="ru-RU"/>
        </w:rPr>
        <w:t>«Д» наблюдение эндокринолога, уч. терапевта, кардиолога, невропатолога по м\жит.</w:t>
      </w:r>
    </w:p>
    <w:p w:rsidR="00EC7258" w:rsidRPr="00620E68" w:rsidRDefault="00EC7258">
      <w:pPr>
        <w:numPr>
          <w:ilvl w:val="0"/>
          <w:numId w:val="2"/>
        </w:numPr>
        <w:jc w:val="both"/>
        <w:rPr>
          <w:lang w:val="ru-RU"/>
        </w:rPr>
      </w:pPr>
      <w:r w:rsidRPr="00620E6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C7258" w:rsidRPr="00620E68" w:rsidRDefault="00EC7258">
      <w:pPr>
        <w:numPr>
          <w:ilvl w:val="0"/>
          <w:numId w:val="2"/>
        </w:numPr>
        <w:jc w:val="both"/>
        <w:rPr>
          <w:lang w:val="ru-RU"/>
        </w:rPr>
      </w:pPr>
      <w:r w:rsidRPr="00620E68">
        <w:rPr>
          <w:lang w:val="ru-RU"/>
        </w:rPr>
        <w:t>ССТ: диабетон МR (диаглизид МR) 60 мг</w:t>
      </w:r>
    </w:p>
    <w:p w:rsidR="00EC7258" w:rsidRPr="00620E68" w:rsidRDefault="00EC7258" w:rsidP="007E6EDD">
      <w:pPr>
        <w:ind w:left="435"/>
        <w:jc w:val="both"/>
        <w:rPr>
          <w:lang w:val="ru-RU"/>
        </w:rPr>
      </w:pPr>
      <w:r w:rsidRPr="00620E68">
        <w:rPr>
          <w:lang w:val="ru-RU"/>
        </w:rPr>
        <w:t xml:space="preserve">диаформин (сиофор,  глюкофаж) 1000 - 1т. *2р/сут. </w:t>
      </w:r>
    </w:p>
    <w:p w:rsidR="00EC7258" w:rsidRPr="00620E68" w:rsidRDefault="00EC7258">
      <w:pPr>
        <w:numPr>
          <w:ilvl w:val="0"/>
          <w:numId w:val="2"/>
        </w:numPr>
        <w:jc w:val="both"/>
        <w:rPr>
          <w:lang w:val="ru-RU"/>
        </w:rPr>
      </w:pPr>
      <w:r w:rsidRPr="00620E68">
        <w:rPr>
          <w:lang w:val="ru-RU"/>
        </w:rPr>
        <w:t>Контроль глик. гемоглобина 1 раз в 6 мес., микроальбуминурии 1р. в 6 мес.</w:t>
      </w:r>
    </w:p>
    <w:p w:rsidR="00EC7258" w:rsidRPr="00620E68" w:rsidRDefault="00EC7258">
      <w:pPr>
        <w:numPr>
          <w:ilvl w:val="0"/>
          <w:numId w:val="2"/>
        </w:numPr>
        <w:jc w:val="both"/>
        <w:rPr>
          <w:lang w:val="ru-RU"/>
        </w:rPr>
      </w:pPr>
      <w:r w:rsidRPr="00620E68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EC7258" w:rsidRPr="00620E68" w:rsidRDefault="00EC7258">
      <w:pPr>
        <w:numPr>
          <w:ilvl w:val="0"/>
          <w:numId w:val="2"/>
        </w:numPr>
        <w:jc w:val="both"/>
        <w:rPr>
          <w:lang w:val="ru-RU"/>
        </w:rPr>
      </w:pPr>
      <w:r w:rsidRPr="00620E6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C7258" w:rsidRPr="00620E68" w:rsidRDefault="00EC7258">
      <w:pPr>
        <w:numPr>
          <w:ilvl w:val="0"/>
          <w:numId w:val="2"/>
        </w:numPr>
        <w:jc w:val="both"/>
        <w:rPr>
          <w:lang w:val="ru-RU"/>
        </w:rPr>
      </w:pPr>
      <w:r w:rsidRPr="00620E68">
        <w:rPr>
          <w:lang w:val="ru-RU"/>
        </w:rPr>
        <w:t>Хипотел 80   утром, амлодипин 10 мг веч,   Контр. АД, ЭКГ. Конс. кардиолога по м\ж.</w:t>
      </w:r>
    </w:p>
    <w:p w:rsidR="00EC7258" w:rsidRPr="00620E68" w:rsidRDefault="00EC7258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Диалипон </w:t>
      </w:r>
      <w:r w:rsidRPr="00620E68">
        <w:rPr>
          <w:lang w:val="ru-RU"/>
        </w:rPr>
        <w:t xml:space="preserve"> 600 мг/сут. 2-3 мес., нейрорубин форте 1т./сут.1 мес.</w:t>
      </w:r>
    </w:p>
    <w:p w:rsidR="00EC7258" w:rsidRPr="00620E68" w:rsidRDefault="00EC7258" w:rsidP="00E9696F">
      <w:pPr>
        <w:numPr>
          <w:ilvl w:val="0"/>
          <w:numId w:val="2"/>
        </w:numPr>
        <w:jc w:val="both"/>
        <w:rPr>
          <w:lang w:val="ru-RU"/>
        </w:rPr>
      </w:pPr>
      <w:r w:rsidRPr="00805F58">
        <w:rPr>
          <w:lang w:val="ru-RU"/>
        </w:rPr>
        <w:t>Рек. невропатолога:  L-лизин эсцинат в/в кап № 2, мидокалм 150 мг 2р\д 10 дней, флебодиа</w:t>
      </w:r>
      <w:r>
        <w:rPr>
          <w:lang w:val="ru-RU"/>
        </w:rPr>
        <w:t xml:space="preserve"> 600 мг утром 1 мес, сермион 30 мг/сут 1 мес, </w:t>
      </w:r>
    </w:p>
    <w:p w:rsidR="00EC7258" w:rsidRPr="00620E68" w:rsidRDefault="00EC7258">
      <w:pPr>
        <w:numPr>
          <w:ilvl w:val="0"/>
          <w:numId w:val="2"/>
        </w:numPr>
        <w:jc w:val="both"/>
        <w:rPr>
          <w:lang w:val="ru-RU"/>
        </w:rPr>
      </w:pPr>
      <w:r w:rsidRPr="00620E68">
        <w:rPr>
          <w:lang w:val="ru-RU"/>
        </w:rPr>
        <w:t>УЗИ щит. железы 1р. в год.</w:t>
      </w:r>
      <w:r>
        <w:rPr>
          <w:lang w:val="ru-RU"/>
        </w:rPr>
        <w:t>. ТАПБ узла щит. железы. С результатами ТТГ, АТ к ТПО повторная консультация эндокринолога по м/ж</w:t>
      </w:r>
    </w:p>
    <w:p w:rsidR="00EC7258" w:rsidRPr="00620E68" w:rsidRDefault="00EC7258" w:rsidP="00A9598B">
      <w:pPr>
        <w:ind w:left="435"/>
        <w:jc w:val="both"/>
        <w:rPr>
          <w:lang w:val="ru-RU"/>
        </w:rPr>
      </w:pPr>
    </w:p>
    <w:p w:rsidR="00EC7258" w:rsidRPr="00620E68" w:rsidRDefault="00EC7258">
      <w:pPr>
        <w:jc w:val="both"/>
        <w:rPr>
          <w:b/>
          <w:lang w:val="ru-RU"/>
        </w:rPr>
      </w:pPr>
    </w:p>
    <w:p w:rsidR="00EC7258" w:rsidRPr="00620E68" w:rsidRDefault="00EC7258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620E68">
        <w:rPr>
          <w:sz w:val="24"/>
          <w:szCs w:val="24"/>
        </w:rPr>
        <w:t xml:space="preserve">Леч. врач  Гура Э. Ю. </w:t>
      </w:r>
    </w:p>
    <w:p w:rsidR="00EC7258" w:rsidRPr="00620E68" w:rsidRDefault="00EC7258" w:rsidP="00E71563">
      <w:pPr>
        <w:jc w:val="both"/>
        <w:rPr>
          <w:lang w:val="ru-RU"/>
        </w:rPr>
      </w:pPr>
      <w:r w:rsidRPr="00620E68">
        <w:rPr>
          <w:lang w:val="ru-RU"/>
        </w:rPr>
        <w:t>Зав. отд.  Еременко Н.В.</w:t>
      </w:r>
    </w:p>
    <w:p w:rsidR="00EC7258" w:rsidRPr="00620E68" w:rsidRDefault="00EC7258" w:rsidP="006702EA">
      <w:pPr>
        <w:jc w:val="both"/>
        <w:rPr>
          <w:lang w:val="ru-RU"/>
        </w:rPr>
      </w:pPr>
      <w:r w:rsidRPr="00620E68">
        <w:rPr>
          <w:lang w:val="ru-RU"/>
        </w:rPr>
        <w:t>Гл. врач Черникова В.В.</w:t>
      </w:r>
    </w:p>
    <w:p w:rsidR="00EC7258" w:rsidRPr="00620E68" w:rsidRDefault="00EC7258" w:rsidP="00992792">
      <w:pPr>
        <w:jc w:val="both"/>
        <w:rPr>
          <w:lang w:val="ru-RU"/>
        </w:rPr>
      </w:pPr>
    </w:p>
    <w:sectPr w:rsidR="00EC7258" w:rsidRPr="00620E6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258" w:rsidRDefault="00EC7258" w:rsidP="00080012">
      <w:r>
        <w:separator/>
      </w:r>
    </w:p>
  </w:endnote>
  <w:endnote w:type="continuationSeparator" w:id="1">
    <w:p w:rsidR="00EC7258" w:rsidRDefault="00EC725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258" w:rsidRDefault="00EC7258" w:rsidP="00080012">
      <w:r>
        <w:separator/>
      </w:r>
    </w:p>
  </w:footnote>
  <w:footnote w:type="continuationSeparator" w:id="1">
    <w:p w:rsidR="00EC7258" w:rsidRDefault="00EC725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EC725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C7258" w:rsidRPr="00244DF4" w:rsidRDefault="00EC725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C7258" w:rsidRPr="00244DF4" w:rsidRDefault="00EC725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C7258" w:rsidRPr="00244DF4" w:rsidRDefault="00EC725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C725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C7258" w:rsidRPr="00244DF4" w:rsidRDefault="00EC7258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C7258" w:rsidRPr="00244DF4" w:rsidRDefault="00EC725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C7258" w:rsidRPr="00244DF4" w:rsidRDefault="00EC725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C725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C7258" w:rsidRPr="00244DF4" w:rsidRDefault="00EC725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C7258" w:rsidRPr="00244DF4" w:rsidRDefault="00EC725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C7258" w:rsidRPr="00244DF4" w:rsidRDefault="00EC725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C725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C7258" w:rsidRPr="00080012" w:rsidRDefault="00EC7258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C7258" w:rsidRPr="00080012" w:rsidRDefault="00EC7258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C7258" w:rsidRPr="00080012" w:rsidRDefault="00EC7258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C7258" w:rsidRDefault="00EC725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34D5"/>
    <w:rsid w:val="00154FA5"/>
    <w:rsid w:val="00155517"/>
    <w:rsid w:val="00162C13"/>
    <w:rsid w:val="001646AD"/>
    <w:rsid w:val="001647D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FF0"/>
    <w:rsid w:val="001F1811"/>
    <w:rsid w:val="001F2C35"/>
    <w:rsid w:val="001F6314"/>
    <w:rsid w:val="002024E9"/>
    <w:rsid w:val="002105BD"/>
    <w:rsid w:val="00210D8C"/>
    <w:rsid w:val="00212F02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1244"/>
    <w:rsid w:val="003D541B"/>
    <w:rsid w:val="003E2857"/>
    <w:rsid w:val="003E3C1C"/>
    <w:rsid w:val="003E51AC"/>
    <w:rsid w:val="00401DFA"/>
    <w:rsid w:val="00402D3C"/>
    <w:rsid w:val="00405B5B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E7199"/>
    <w:rsid w:val="005F2724"/>
    <w:rsid w:val="005F492A"/>
    <w:rsid w:val="00602CAC"/>
    <w:rsid w:val="006106A0"/>
    <w:rsid w:val="00620E68"/>
    <w:rsid w:val="00634AB2"/>
    <w:rsid w:val="0064256F"/>
    <w:rsid w:val="006442F2"/>
    <w:rsid w:val="006452B0"/>
    <w:rsid w:val="00646B1E"/>
    <w:rsid w:val="00655FA0"/>
    <w:rsid w:val="00664AD8"/>
    <w:rsid w:val="0066753A"/>
    <w:rsid w:val="006702E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1AD0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5F58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3FA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5FA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2B12"/>
    <w:rsid w:val="00AD6D15"/>
    <w:rsid w:val="00AD7400"/>
    <w:rsid w:val="00AE110C"/>
    <w:rsid w:val="00AE1A60"/>
    <w:rsid w:val="00AF0197"/>
    <w:rsid w:val="00AF64ED"/>
    <w:rsid w:val="00B033E4"/>
    <w:rsid w:val="00B063AA"/>
    <w:rsid w:val="00B16629"/>
    <w:rsid w:val="00B25968"/>
    <w:rsid w:val="00B2641E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220A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258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1F8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E1985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85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36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2</Pages>
  <Words>687</Words>
  <Characters>3919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2015-05-08T05:18:00Z</cp:lastPrinted>
  <dcterms:created xsi:type="dcterms:W3CDTF">2015-05-06T07:06:00Z</dcterms:created>
  <dcterms:modified xsi:type="dcterms:W3CDTF">2015-05-08T06:23:00Z</dcterms:modified>
</cp:coreProperties>
</file>