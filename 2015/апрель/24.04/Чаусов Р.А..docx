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E1B" w:rsidRPr="00C36402" w:rsidRDefault="00F41E1B" w:rsidP="00FC5396">
      <w:pPr>
        <w:pStyle w:val="Heading4"/>
        <w:ind w:left="-567" w:right="-58"/>
        <w:rPr>
          <w:b w:val="0"/>
          <w:sz w:val="24"/>
          <w:szCs w:val="24"/>
        </w:rPr>
      </w:pPr>
      <w:r w:rsidRPr="00C36402">
        <w:rPr>
          <w:b w:val="0"/>
          <w:sz w:val="24"/>
          <w:szCs w:val="24"/>
        </w:rPr>
        <w:t>Выписной эпикриз</w:t>
      </w:r>
    </w:p>
    <w:p w:rsidR="00F41E1B" w:rsidRPr="00C36402" w:rsidRDefault="00F41E1B" w:rsidP="00FC5396">
      <w:pPr>
        <w:pStyle w:val="Heading4"/>
        <w:ind w:left="-567"/>
        <w:rPr>
          <w:b w:val="0"/>
          <w:sz w:val="24"/>
          <w:szCs w:val="24"/>
        </w:rPr>
      </w:pPr>
      <w:r w:rsidRPr="00C36402">
        <w:rPr>
          <w:b w:val="0"/>
          <w:sz w:val="24"/>
          <w:szCs w:val="24"/>
        </w:rPr>
        <w:t>Из истории болезни №  545</w:t>
      </w:r>
    </w:p>
    <w:p w:rsidR="00F41E1B" w:rsidRPr="00C36402" w:rsidRDefault="00F41E1B" w:rsidP="00FC5396">
      <w:pPr>
        <w:pStyle w:val="Heading5"/>
        <w:ind w:left="-567"/>
        <w:rPr>
          <w:sz w:val="24"/>
          <w:szCs w:val="24"/>
        </w:rPr>
      </w:pPr>
      <w:r w:rsidRPr="00C36402">
        <w:rPr>
          <w:sz w:val="24"/>
          <w:szCs w:val="24"/>
        </w:rPr>
        <w:t>Ф.И.О: Чаусов Роман Александрович</w:t>
      </w:r>
    </w:p>
    <w:p w:rsidR="00F41E1B" w:rsidRPr="00C36402" w:rsidRDefault="00F41E1B" w:rsidP="00FC5396">
      <w:pPr>
        <w:ind w:left="-567"/>
        <w:jc w:val="both"/>
        <w:rPr>
          <w:lang w:val="ru-RU"/>
        </w:rPr>
      </w:pPr>
      <w:r w:rsidRPr="00C36402">
        <w:rPr>
          <w:lang w:val="ru-RU"/>
        </w:rPr>
        <w:t>Год рождения: 1978</w:t>
      </w:r>
    </w:p>
    <w:p w:rsidR="00F41E1B" w:rsidRPr="00C36402" w:rsidRDefault="00F41E1B" w:rsidP="00FC5396">
      <w:pPr>
        <w:ind w:left="-567"/>
        <w:jc w:val="both"/>
        <w:rPr>
          <w:lang w:val="ru-RU"/>
        </w:rPr>
      </w:pPr>
      <w:r w:rsidRPr="00C36402">
        <w:rPr>
          <w:lang w:val="ru-RU"/>
        </w:rPr>
        <w:t>Место жительства: Запорожский р-н, с. Беленькое, ул. Садовая 10</w:t>
      </w:r>
    </w:p>
    <w:p w:rsidR="00F41E1B" w:rsidRPr="00C36402" w:rsidRDefault="00F41E1B" w:rsidP="00FC5396">
      <w:pPr>
        <w:ind w:left="-567"/>
        <w:jc w:val="both"/>
        <w:rPr>
          <w:lang w:val="ru-RU"/>
        </w:rPr>
      </w:pPr>
      <w:r w:rsidRPr="00C36402">
        <w:rPr>
          <w:lang w:val="ru-RU"/>
        </w:rPr>
        <w:t>Место работы: ПАО ЗФЗ УКС, рабочий по комплексному ремонту зданий, инв Ш гр.</w:t>
      </w:r>
    </w:p>
    <w:p w:rsidR="00F41E1B" w:rsidRPr="00C36402" w:rsidRDefault="00F41E1B" w:rsidP="00FC5396">
      <w:pPr>
        <w:ind w:left="-567"/>
        <w:jc w:val="both"/>
        <w:rPr>
          <w:lang w:val="ru-RU"/>
        </w:rPr>
      </w:pPr>
      <w:r w:rsidRPr="00C36402">
        <w:rPr>
          <w:lang w:val="ru-RU"/>
        </w:rPr>
        <w:t>Находился на лечении с   21.04.15 по   30.04.15 в  энд. отд.</w:t>
      </w:r>
    </w:p>
    <w:p w:rsidR="00F41E1B" w:rsidRPr="00C36402" w:rsidRDefault="00F41E1B" w:rsidP="006C331E">
      <w:pPr>
        <w:ind w:left="-567"/>
        <w:jc w:val="both"/>
        <w:rPr>
          <w:lang w:val="ru-RU"/>
        </w:rPr>
      </w:pPr>
      <w:r w:rsidRPr="00C36402">
        <w:rPr>
          <w:u w:val="single"/>
          <w:lang w:val="ru-RU"/>
        </w:rPr>
        <w:t>Диагноз:</w:t>
      </w:r>
      <w:r w:rsidRPr="00C36402">
        <w:rPr>
          <w:lang w:val="ru-RU"/>
        </w:rPr>
        <w:t xml:space="preserve">  Сахарный диабет, тип 1, средней тяжести, декомпенсация. Диаб. ангиопатия артерий н/к. Ожирение I ст. (ИМТ 30,7 кг/м</w:t>
      </w:r>
      <w:r w:rsidRPr="00C36402">
        <w:rPr>
          <w:vertAlign w:val="superscript"/>
          <w:lang w:val="ru-RU"/>
        </w:rPr>
        <w:t>2</w:t>
      </w:r>
      <w:r w:rsidRPr="00C36402">
        <w:rPr>
          <w:lang w:val="ru-RU"/>
        </w:rPr>
        <w:t>) алим.-конституционального генеза, стабильное течение</w:t>
      </w:r>
    </w:p>
    <w:p w:rsidR="00F41E1B" w:rsidRPr="00C36402" w:rsidRDefault="00F41E1B" w:rsidP="00FC5396">
      <w:pPr>
        <w:ind w:left="-567"/>
        <w:jc w:val="both"/>
        <w:rPr>
          <w:lang w:val="ru-RU"/>
        </w:rPr>
      </w:pPr>
      <w:r w:rsidRPr="00C36402">
        <w:rPr>
          <w:u w:val="single"/>
          <w:lang w:val="ru-RU"/>
        </w:rPr>
        <w:t xml:space="preserve">Жалобы при поступлении </w:t>
      </w:r>
      <w:r w:rsidRPr="00C36402">
        <w:rPr>
          <w:lang w:val="ru-RU"/>
        </w:rPr>
        <w:t>на увеличение веса на 3 кг за год, ухудшение зрения,  боли  в н/к, судороги, онемение ног, повышение АД макс. до 150/100 мм рт.ст., головные боли, головокружение, гипогликемические состояния 2-3 р/нед.связанные с физ.нагрузкой и погрешностью в диетотерапии</w:t>
      </w:r>
    </w:p>
    <w:p w:rsidR="00F41E1B" w:rsidRPr="00C36402" w:rsidRDefault="00F41E1B" w:rsidP="00FC5396">
      <w:pPr>
        <w:ind w:left="-567"/>
        <w:jc w:val="both"/>
        <w:rPr>
          <w:lang w:val="ru-RU"/>
        </w:rPr>
      </w:pPr>
      <w:r w:rsidRPr="00C36402">
        <w:rPr>
          <w:u w:val="single"/>
          <w:lang w:val="ru-RU"/>
        </w:rPr>
        <w:t>Краткий анамнез</w:t>
      </w:r>
      <w:r w:rsidRPr="00C36402">
        <w:rPr>
          <w:lang w:val="ru-RU"/>
        </w:rPr>
        <w:t xml:space="preserve">: СД выявлен в 09.2014г. Комы отрицает. С 02.09.14 – 11.09.14 проходил стац лечение в энд. диспансере, где впервые назначена инсулинотерапия. </w:t>
      </w:r>
    </w:p>
    <w:p w:rsidR="00F41E1B" w:rsidRPr="00C36402" w:rsidRDefault="00F41E1B" w:rsidP="00FC5396">
      <w:pPr>
        <w:ind w:left="-567"/>
        <w:jc w:val="both"/>
        <w:rPr>
          <w:lang w:val="ru-RU"/>
        </w:rPr>
      </w:pPr>
      <w:r w:rsidRPr="00C36402">
        <w:rPr>
          <w:lang w:val="ru-RU"/>
        </w:rPr>
        <w:t>В наст. время принимает:  Генсулин R п/з- 10ед., п/о- 10ед., п/у- 10ед., Генсулин Н 22.00 – 15 ед. Гликемия –4,9-15 ммоль/л. НвАIс -6,8  % от 01.2015 . Последнее стац. лечение  в 2014г. Госпитализирован  в обл. энд. диспансер для коррекции инсулинотерапии,  лечения хр. осложнений СД.</w:t>
      </w:r>
    </w:p>
    <w:p w:rsidR="00F41E1B" w:rsidRPr="00C36402" w:rsidRDefault="00F41E1B" w:rsidP="00FC5396">
      <w:pPr>
        <w:ind w:left="-567"/>
        <w:jc w:val="both"/>
        <w:rPr>
          <w:u w:val="single"/>
          <w:lang w:val="ru-RU"/>
        </w:rPr>
      </w:pPr>
      <w:r w:rsidRPr="00C36402">
        <w:rPr>
          <w:u w:val="single"/>
          <w:lang w:val="ru-RU"/>
        </w:rPr>
        <w:t>Данные лабораторных исследований.</w:t>
      </w:r>
    </w:p>
    <w:p w:rsidR="00F41E1B" w:rsidRPr="00C36402" w:rsidRDefault="00F41E1B" w:rsidP="00FC5396">
      <w:pPr>
        <w:ind w:left="-567"/>
        <w:jc w:val="both"/>
        <w:rPr>
          <w:lang w:val="ru-RU"/>
        </w:rPr>
      </w:pPr>
      <w:r w:rsidRPr="00C36402">
        <w:rPr>
          <w:lang w:val="ru-RU"/>
        </w:rPr>
        <w:t xml:space="preserve">22.04.15 Общ. ан. крови Нв –174  г/л  эритр – 5,2 лейк –6,8  СОЭ –4  мм/час   </w:t>
      </w:r>
    </w:p>
    <w:p w:rsidR="00F41E1B" w:rsidRPr="00C36402" w:rsidRDefault="00F41E1B" w:rsidP="00FC5396">
      <w:pPr>
        <w:ind w:left="-567"/>
        <w:jc w:val="both"/>
        <w:rPr>
          <w:lang w:val="ru-RU"/>
        </w:rPr>
      </w:pPr>
      <w:r w:rsidRPr="00C36402">
        <w:rPr>
          <w:lang w:val="ru-RU"/>
        </w:rPr>
        <w:t xml:space="preserve">э- 2%    п-0 %   с- 68%   л-29  %   м- 1%  </w:t>
      </w:r>
    </w:p>
    <w:p w:rsidR="00F41E1B" w:rsidRPr="00C36402" w:rsidRDefault="00F41E1B" w:rsidP="00FC5396">
      <w:pPr>
        <w:ind w:left="-567"/>
        <w:jc w:val="both"/>
        <w:rPr>
          <w:lang w:val="ru-RU"/>
        </w:rPr>
      </w:pPr>
      <w:r w:rsidRPr="00C36402">
        <w:rPr>
          <w:lang w:val="ru-RU"/>
        </w:rPr>
        <w:t xml:space="preserve">22.04.15 Биохимия: СКФ –119,7 мл./мин., хол –5,3 тригл -1,35 ХСЛПВП – 1,19ХСЛПНП -3,49 Катер -3,45 мочевина –4,8  креатинин –  91 бил общ –10,2  бил пр – 2,5 тим –2,1  АСТ –  0,51 АЛТ –0,45   ммоль/л; </w:t>
      </w:r>
    </w:p>
    <w:p w:rsidR="00F41E1B" w:rsidRPr="00C36402" w:rsidRDefault="00F41E1B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C36402">
        <w:rPr>
          <w:b w:val="0"/>
          <w:sz w:val="24"/>
          <w:szCs w:val="24"/>
        </w:rPr>
        <w:t>22.04.15 Общ. ан. мочи уд вес 1015  лейк –1-2   в п/зр белок – отр  ацетон –отр;  эпит. пл. -ум ; эпит. перех. -  в п/зр</w:t>
      </w:r>
    </w:p>
    <w:p w:rsidR="00F41E1B" w:rsidRPr="00C36402" w:rsidRDefault="00F41E1B" w:rsidP="00625E2E">
      <w:pPr>
        <w:ind w:left="-567"/>
        <w:rPr>
          <w:lang w:val="ru-RU"/>
        </w:rPr>
      </w:pPr>
      <w:r w:rsidRPr="00C36402">
        <w:t>23.04.15 Суточная глюкозурия –  1,3%;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F41E1B" w:rsidRPr="00C36402" w:rsidTr="00B76356">
        <w:tc>
          <w:tcPr>
            <w:tcW w:w="2518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 xml:space="preserve">Гликемический </w:t>
            </w:r>
          </w:p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22.00</w:t>
            </w:r>
          </w:p>
        </w:tc>
      </w:tr>
      <w:tr w:rsidR="00F41E1B" w:rsidRPr="00C36402" w:rsidTr="00B76356">
        <w:tc>
          <w:tcPr>
            <w:tcW w:w="2518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41E1B" w:rsidRPr="00C36402" w:rsidRDefault="00F41E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3,2</w:t>
            </w:r>
          </w:p>
        </w:tc>
      </w:tr>
      <w:tr w:rsidR="00F41E1B" w:rsidRPr="00C36402" w:rsidTr="00B76356">
        <w:tc>
          <w:tcPr>
            <w:tcW w:w="2518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</w:p>
        </w:tc>
      </w:tr>
      <w:tr w:rsidR="00F41E1B" w:rsidRPr="00C36402" w:rsidTr="00B76356">
        <w:tc>
          <w:tcPr>
            <w:tcW w:w="2518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</w:p>
        </w:tc>
      </w:tr>
      <w:tr w:rsidR="00F41E1B" w:rsidRPr="00C36402" w:rsidTr="00B76356">
        <w:tc>
          <w:tcPr>
            <w:tcW w:w="2518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</w:p>
        </w:tc>
      </w:tr>
      <w:tr w:rsidR="00F41E1B" w:rsidRPr="00C36402" w:rsidTr="00B76356">
        <w:tc>
          <w:tcPr>
            <w:tcW w:w="2518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</w:p>
        </w:tc>
      </w:tr>
      <w:tr w:rsidR="00F41E1B" w:rsidRPr="00C36402" w:rsidTr="00B76356">
        <w:tc>
          <w:tcPr>
            <w:tcW w:w="2518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41E1B" w:rsidRPr="00C36402" w:rsidRDefault="00F41E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  <w:r w:rsidRPr="00C3640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1E1B" w:rsidRPr="00C36402" w:rsidRDefault="00F41E1B" w:rsidP="00B76356">
            <w:pPr>
              <w:rPr>
                <w:lang w:val="ru-RU"/>
              </w:rPr>
            </w:pPr>
          </w:p>
        </w:tc>
      </w:tr>
    </w:tbl>
    <w:p w:rsidR="00F41E1B" w:rsidRPr="00C36402" w:rsidRDefault="00F41E1B" w:rsidP="00FC5396">
      <w:pPr>
        <w:ind w:left="-567"/>
        <w:jc w:val="both"/>
        <w:rPr>
          <w:lang w:val="ru-RU"/>
        </w:rPr>
      </w:pPr>
      <w:r w:rsidRPr="00C36402">
        <w:rPr>
          <w:u w:val="single"/>
          <w:lang w:val="ru-RU"/>
        </w:rPr>
        <w:t>22.04.15Невропатолог</w:t>
      </w:r>
      <w:r w:rsidRPr="00C36402">
        <w:rPr>
          <w:lang w:val="ru-RU"/>
        </w:rPr>
        <w:t>:  Со стороны ЦНС и ПНС без органической патологии.</w:t>
      </w:r>
    </w:p>
    <w:p w:rsidR="00F41E1B" w:rsidRPr="00C36402" w:rsidRDefault="00F41E1B" w:rsidP="00F745A3">
      <w:pPr>
        <w:ind w:left="-567"/>
        <w:jc w:val="both"/>
        <w:rPr>
          <w:lang w:val="ru-RU"/>
        </w:rPr>
      </w:pPr>
      <w:r w:rsidRPr="00C36402">
        <w:rPr>
          <w:u w:val="single"/>
          <w:lang w:val="ru-RU"/>
        </w:rPr>
        <w:t>22.04.15Окулист</w:t>
      </w:r>
      <w:r w:rsidRPr="00C36402">
        <w:rPr>
          <w:lang w:val="ru-RU"/>
        </w:rPr>
        <w:t xml:space="preserve">: </w:t>
      </w:r>
      <w:smartTag w:uri="urn:schemas-microsoft-com:office:smarttags" w:element="place">
        <w:r w:rsidRPr="00C36402">
          <w:rPr>
            <w:lang w:val="en-US"/>
          </w:rPr>
          <w:t>VIS</w:t>
        </w:r>
      </w:smartTag>
      <w:r w:rsidRPr="00C36402">
        <w:rPr>
          <w:lang w:val="ru-RU"/>
        </w:rPr>
        <w:t xml:space="preserve"> </w:t>
      </w:r>
      <w:r w:rsidRPr="00C36402">
        <w:rPr>
          <w:lang w:val="en-US"/>
        </w:rPr>
        <w:t>OD</w:t>
      </w:r>
      <w:r w:rsidRPr="00C36402">
        <w:rPr>
          <w:lang w:val="ru-RU"/>
        </w:rPr>
        <w:t xml:space="preserve">=  1,0 </w:t>
      </w:r>
      <w:r w:rsidRPr="00C36402">
        <w:rPr>
          <w:lang w:val="en-US"/>
        </w:rPr>
        <w:t>OS</w:t>
      </w:r>
      <w:r w:rsidRPr="00C36402">
        <w:rPr>
          <w:lang w:val="ru-RU"/>
        </w:rPr>
        <w:t xml:space="preserve">= 1,0   ; </w:t>
      </w:r>
    </w:p>
    <w:p w:rsidR="00F41E1B" w:rsidRPr="00C36402" w:rsidRDefault="00F41E1B" w:rsidP="00FC5396">
      <w:pPr>
        <w:ind w:left="-567"/>
        <w:jc w:val="both"/>
        <w:rPr>
          <w:lang w:val="ru-RU"/>
        </w:rPr>
      </w:pPr>
      <w:r w:rsidRPr="00C36402">
        <w:rPr>
          <w:lang w:val="ru-RU"/>
        </w:rPr>
        <w:t xml:space="preserve">Д-з: Оптические среды и глазное дно без особенностей. </w:t>
      </w:r>
    </w:p>
    <w:p w:rsidR="00F41E1B" w:rsidRPr="00C36402" w:rsidRDefault="00F41E1B" w:rsidP="00FC5396">
      <w:pPr>
        <w:ind w:left="-567"/>
        <w:jc w:val="both"/>
        <w:rPr>
          <w:lang w:val="ru-RU"/>
        </w:rPr>
      </w:pPr>
      <w:r w:rsidRPr="00C36402">
        <w:rPr>
          <w:u w:val="single"/>
          <w:lang w:val="ru-RU"/>
        </w:rPr>
        <w:t>21.04.15ЭКГ</w:t>
      </w:r>
      <w:r w:rsidRPr="00C36402">
        <w:rPr>
          <w:lang w:val="ru-RU"/>
        </w:rPr>
        <w:t xml:space="preserve">: ЧСС -63 уд/мин. Вольтаж сохранен.  Ритм синусовая аритмия . Эл. ось  вертикальная </w:t>
      </w:r>
    </w:p>
    <w:p w:rsidR="00F41E1B" w:rsidRPr="00C36402" w:rsidRDefault="00F41E1B" w:rsidP="00FC5396">
      <w:pPr>
        <w:ind w:left="-567"/>
        <w:jc w:val="both"/>
        <w:rPr>
          <w:lang w:val="ru-RU"/>
        </w:rPr>
      </w:pPr>
      <w:r w:rsidRPr="00C36402">
        <w:rPr>
          <w:u w:val="single"/>
          <w:lang w:val="ru-RU"/>
        </w:rPr>
        <w:t>22.04.15Кардиолог</w:t>
      </w:r>
      <w:r w:rsidRPr="00C36402">
        <w:rPr>
          <w:lang w:val="ru-RU"/>
        </w:rPr>
        <w:t>:  В настоящее время патологии со стороны ссс  не выявлено.</w:t>
      </w:r>
    </w:p>
    <w:p w:rsidR="00F41E1B" w:rsidRPr="00C36402" w:rsidRDefault="00F41E1B" w:rsidP="00FC5396">
      <w:pPr>
        <w:ind w:left="-567"/>
        <w:jc w:val="both"/>
        <w:rPr>
          <w:lang w:val="ru-RU"/>
        </w:rPr>
      </w:pPr>
      <w:r w:rsidRPr="00C36402">
        <w:rPr>
          <w:u w:val="single"/>
          <w:lang w:val="ru-RU"/>
        </w:rPr>
        <w:t>22.04Ангиохирург</w:t>
      </w:r>
      <w:r w:rsidRPr="00C36402">
        <w:rPr>
          <w:lang w:val="ru-RU"/>
        </w:rPr>
        <w:t>: Диаб. ангиопатия артерий н/к.</w:t>
      </w:r>
    </w:p>
    <w:p w:rsidR="00F41E1B" w:rsidRPr="00C36402" w:rsidRDefault="00F41E1B" w:rsidP="00FC5396">
      <w:pPr>
        <w:ind w:left="-567"/>
        <w:jc w:val="both"/>
        <w:rPr>
          <w:lang w:val="ru-RU"/>
        </w:rPr>
      </w:pPr>
      <w:r w:rsidRPr="00C36402">
        <w:rPr>
          <w:u w:val="single"/>
          <w:lang w:val="ru-RU"/>
        </w:rPr>
        <w:t>22.04.15УЗИ щит. железы</w:t>
      </w:r>
      <w:r w:rsidRPr="00C36402">
        <w:rPr>
          <w:lang w:val="ru-RU"/>
        </w:rPr>
        <w:t>: Пр д. V =9,8  см</w:t>
      </w:r>
      <w:r w:rsidRPr="00C36402">
        <w:rPr>
          <w:vertAlign w:val="superscript"/>
          <w:lang w:val="ru-RU"/>
        </w:rPr>
        <w:t>3</w:t>
      </w:r>
      <w:r w:rsidRPr="00C36402">
        <w:rPr>
          <w:lang w:val="ru-RU"/>
        </w:rPr>
        <w:t>; лев. д. V =  7,7см</w:t>
      </w:r>
      <w:r w:rsidRPr="00C36402">
        <w:rPr>
          <w:vertAlign w:val="superscript"/>
          <w:lang w:val="ru-RU"/>
        </w:rPr>
        <w:t>3</w:t>
      </w:r>
    </w:p>
    <w:p w:rsidR="00F41E1B" w:rsidRPr="00C36402" w:rsidRDefault="00F41E1B" w:rsidP="00FC5396">
      <w:pPr>
        <w:ind w:left="-567"/>
        <w:jc w:val="both"/>
        <w:rPr>
          <w:lang w:val="ru-RU"/>
        </w:rPr>
      </w:pPr>
      <w:r w:rsidRPr="00C36402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F41E1B" w:rsidRPr="00C36402" w:rsidRDefault="00F41E1B" w:rsidP="00FC5396">
      <w:pPr>
        <w:ind w:left="-567"/>
        <w:jc w:val="both"/>
        <w:rPr>
          <w:lang w:val="ru-RU"/>
        </w:rPr>
      </w:pPr>
      <w:r w:rsidRPr="00C36402">
        <w:rPr>
          <w:u w:val="single"/>
          <w:lang w:val="ru-RU"/>
        </w:rPr>
        <w:t>Лечение:</w:t>
      </w:r>
      <w:r w:rsidRPr="00C36402">
        <w:rPr>
          <w:lang w:val="ru-RU"/>
        </w:rPr>
        <w:t xml:space="preserve"> Генсулин R, Генсулин Н.</w:t>
      </w:r>
    </w:p>
    <w:p w:rsidR="00F41E1B" w:rsidRPr="00C36402" w:rsidRDefault="00F41E1B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36402">
        <w:rPr>
          <w:u w:val="single"/>
          <w:lang w:val="ru-RU"/>
        </w:rPr>
        <w:t>Состояние больного при выписке</w:t>
      </w:r>
      <w:r w:rsidRPr="00C36402">
        <w:rPr>
          <w:lang w:val="ru-RU"/>
        </w:rPr>
        <w:t xml:space="preserve">: СД компенсирован, уменьшились боли в н/к. АД 130/70 мм рт. ст. </w:t>
      </w:r>
    </w:p>
    <w:p w:rsidR="00F41E1B" w:rsidRPr="00C36402" w:rsidRDefault="00F41E1B">
      <w:pPr>
        <w:jc w:val="both"/>
        <w:rPr>
          <w:u w:val="single"/>
          <w:lang w:val="ru-RU"/>
        </w:rPr>
      </w:pPr>
      <w:r w:rsidRPr="00C36402">
        <w:rPr>
          <w:u w:val="single"/>
          <w:lang w:val="ru-RU"/>
        </w:rPr>
        <w:t>Рекомендовано</w:t>
      </w:r>
      <w:r w:rsidRPr="00C36402">
        <w:rPr>
          <w:lang w:val="ru-RU"/>
        </w:rPr>
        <w:t>:</w:t>
      </w:r>
    </w:p>
    <w:p w:rsidR="00F41E1B" w:rsidRPr="00C36402" w:rsidRDefault="00F41E1B">
      <w:pPr>
        <w:numPr>
          <w:ilvl w:val="0"/>
          <w:numId w:val="2"/>
        </w:numPr>
        <w:jc w:val="both"/>
        <w:rPr>
          <w:lang w:val="ru-RU"/>
        </w:rPr>
      </w:pPr>
      <w:r w:rsidRPr="00C36402">
        <w:rPr>
          <w:lang w:val="ru-RU"/>
        </w:rPr>
        <w:t>«Д» наблюдение эндокринолога, уч. терапевта по м\жит.</w:t>
      </w:r>
    </w:p>
    <w:p w:rsidR="00F41E1B" w:rsidRPr="00C36402" w:rsidRDefault="00F41E1B">
      <w:pPr>
        <w:numPr>
          <w:ilvl w:val="0"/>
          <w:numId w:val="2"/>
        </w:numPr>
        <w:jc w:val="both"/>
        <w:rPr>
          <w:lang w:val="ru-RU"/>
        </w:rPr>
      </w:pPr>
      <w:r w:rsidRPr="00C36402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F41E1B" w:rsidRPr="00C36402" w:rsidRDefault="00F41E1B">
      <w:pPr>
        <w:numPr>
          <w:ilvl w:val="0"/>
          <w:numId w:val="2"/>
        </w:numPr>
        <w:jc w:val="both"/>
        <w:rPr>
          <w:lang w:val="ru-RU"/>
        </w:rPr>
      </w:pPr>
      <w:r w:rsidRPr="00C36402">
        <w:rPr>
          <w:lang w:val="ru-RU"/>
        </w:rPr>
        <w:t>Инсулинотерапия:   Генсулин R п/з- 12-14ед., п/о- 8-10ед., п/уж -6-8 ед.,  Генсулин Н 22.00    15 ед.</w:t>
      </w:r>
    </w:p>
    <w:p w:rsidR="00F41E1B" w:rsidRPr="00C36402" w:rsidRDefault="00F41E1B" w:rsidP="009514BD">
      <w:pPr>
        <w:ind w:left="435"/>
        <w:jc w:val="both"/>
        <w:rPr>
          <w:lang w:val="ru-RU"/>
        </w:rPr>
      </w:pPr>
      <w:r w:rsidRPr="00C3640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41E1B" w:rsidRPr="00C36402" w:rsidRDefault="00F41E1B">
      <w:pPr>
        <w:numPr>
          <w:ilvl w:val="0"/>
          <w:numId w:val="2"/>
        </w:numPr>
        <w:jc w:val="both"/>
        <w:rPr>
          <w:lang w:val="ru-RU"/>
        </w:rPr>
      </w:pPr>
      <w:r w:rsidRPr="00C36402">
        <w:rPr>
          <w:lang w:val="ru-RU"/>
        </w:rPr>
        <w:t>Контроль глик. гемоглобина 1 раз в 6 мес., микроальбуминурии 1р. в 6 мес.</w:t>
      </w:r>
    </w:p>
    <w:p w:rsidR="00F41E1B" w:rsidRPr="00C36402" w:rsidRDefault="00F41E1B">
      <w:pPr>
        <w:numPr>
          <w:ilvl w:val="0"/>
          <w:numId w:val="2"/>
        </w:numPr>
        <w:jc w:val="both"/>
        <w:rPr>
          <w:lang w:val="ru-RU"/>
        </w:rPr>
      </w:pPr>
      <w:r w:rsidRPr="00C36402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F41E1B" w:rsidRPr="00C36402" w:rsidRDefault="00F41E1B">
      <w:pPr>
        <w:numPr>
          <w:ilvl w:val="0"/>
          <w:numId w:val="2"/>
        </w:numPr>
        <w:jc w:val="both"/>
        <w:rPr>
          <w:lang w:val="ru-RU"/>
        </w:rPr>
      </w:pPr>
      <w:r w:rsidRPr="00C36402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F41E1B" w:rsidRPr="00C36402" w:rsidRDefault="00F41E1B" w:rsidP="00A9598B">
      <w:pPr>
        <w:numPr>
          <w:ilvl w:val="0"/>
          <w:numId w:val="2"/>
        </w:numPr>
        <w:jc w:val="both"/>
        <w:rPr>
          <w:lang w:val="ru-RU"/>
        </w:rPr>
      </w:pPr>
      <w:r w:rsidRPr="00C36402">
        <w:rPr>
          <w:lang w:val="ru-RU"/>
        </w:rPr>
        <w:t xml:space="preserve">Б/л серия. АГВ  №   234837   с 21 .04.15 по 30 .04.15. К труду 01 .05.15. </w:t>
      </w:r>
    </w:p>
    <w:p w:rsidR="00F41E1B" w:rsidRPr="00C36402" w:rsidRDefault="00F41E1B" w:rsidP="00A9598B">
      <w:pPr>
        <w:ind w:left="435"/>
        <w:jc w:val="both"/>
        <w:rPr>
          <w:lang w:val="ru-RU"/>
        </w:rPr>
      </w:pPr>
    </w:p>
    <w:p w:rsidR="00F41E1B" w:rsidRPr="00C36402" w:rsidRDefault="00F41E1B">
      <w:pPr>
        <w:jc w:val="both"/>
        <w:rPr>
          <w:b/>
          <w:lang w:val="ru-RU"/>
        </w:rPr>
      </w:pPr>
    </w:p>
    <w:p w:rsidR="00F41E1B" w:rsidRPr="00C36402" w:rsidRDefault="00F41E1B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C36402">
        <w:rPr>
          <w:sz w:val="24"/>
          <w:szCs w:val="24"/>
        </w:rPr>
        <w:t xml:space="preserve">Леч. врач  Соловьюк Е.А. </w:t>
      </w:r>
    </w:p>
    <w:p w:rsidR="00F41E1B" w:rsidRPr="00C36402" w:rsidRDefault="00F41E1B" w:rsidP="004468E8">
      <w:pPr>
        <w:jc w:val="both"/>
        <w:rPr>
          <w:lang w:val="ru-RU"/>
        </w:rPr>
      </w:pPr>
      <w:r w:rsidRPr="00C36402">
        <w:rPr>
          <w:lang w:val="ru-RU"/>
        </w:rPr>
        <w:t>Зав. отд.  Фещук И.А.</w:t>
      </w:r>
    </w:p>
    <w:p w:rsidR="00F41E1B" w:rsidRPr="00C36402" w:rsidRDefault="00F41E1B" w:rsidP="00F745A3">
      <w:pPr>
        <w:jc w:val="both"/>
        <w:rPr>
          <w:lang w:val="ru-RU"/>
        </w:rPr>
      </w:pPr>
      <w:r w:rsidRPr="00C36402">
        <w:rPr>
          <w:lang w:val="ru-RU"/>
        </w:rPr>
        <w:t xml:space="preserve">Нач. мед. Костина Т.К. </w:t>
      </w:r>
    </w:p>
    <w:p w:rsidR="00F41E1B" w:rsidRPr="00C36402" w:rsidRDefault="00F41E1B" w:rsidP="00992792">
      <w:pPr>
        <w:jc w:val="both"/>
        <w:rPr>
          <w:lang w:val="ru-RU"/>
        </w:rPr>
      </w:pPr>
    </w:p>
    <w:sectPr w:rsidR="00F41E1B" w:rsidRPr="00C3640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E1B" w:rsidRDefault="00F41E1B" w:rsidP="00080012">
      <w:r>
        <w:separator/>
      </w:r>
    </w:p>
  </w:endnote>
  <w:endnote w:type="continuationSeparator" w:id="1">
    <w:p w:rsidR="00F41E1B" w:rsidRDefault="00F41E1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E1B" w:rsidRDefault="00F41E1B" w:rsidP="00080012">
      <w:r>
        <w:separator/>
      </w:r>
    </w:p>
  </w:footnote>
  <w:footnote w:type="continuationSeparator" w:id="1">
    <w:p w:rsidR="00F41E1B" w:rsidRDefault="00F41E1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F41E1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41E1B" w:rsidRPr="00244DF4" w:rsidRDefault="00F41E1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41E1B" w:rsidRPr="00244DF4" w:rsidRDefault="00F41E1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41E1B" w:rsidRPr="00244DF4" w:rsidRDefault="00F41E1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41E1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41E1B" w:rsidRPr="00244DF4" w:rsidRDefault="00F41E1B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41E1B" w:rsidRPr="00244DF4" w:rsidRDefault="00F41E1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41E1B" w:rsidRPr="00244DF4" w:rsidRDefault="00F41E1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41E1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41E1B" w:rsidRPr="00244DF4" w:rsidRDefault="00F41E1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41E1B" w:rsidRPr="00244DF4" w:rsidRDefault="00F41E1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41E1B" w:rsidRPr="00244DF4" w:rsidRDefault="00F41E1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41E1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41E1B" w:rsidRPr="00080012" w:rsidRDefault="00F41E1B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41E1B" w:rsidRPr="00080012" w:rsidRDefault="00F41E1B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41E1B" w:rsidRPr="00080012" w:rsidRDefault="00F41E1B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41E1B" w:rsidRDefault="00F41E1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2D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255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4DDE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1AD4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5E2E"/>
    <w:rsid w:val="00634AB2"/>
    <w:rsid w:val="0064256F"/>
    <w:rsid w:val="006442F2"/>
    <w:rsid w:val="006452B0"/>
    <w:rsid w:val="00646B1E"/>
    <w:rsid w:val="00655FA0"/>
    <w:rsid w:val="00657593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C331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0A5F"/>
    <w:rsid w:val="00742661"/>
    <w:rsid w:val="00742C26"/>
    <w:rsid w:val="0075108A"/>
    <w:rsid w:val="007516AE"/>
    <w:rsid w:val="007520C0"/>
    <w:rsid w:val="007651A3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6D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5840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13F8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402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5FCF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1159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5112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30E0"/>
    <w:rsid w:val="00EF67E8"/>
    <w:rsid w:val="00F054D9"/>
    <w:rsid w:val="00F26341"/>
    <w:rsid w:val="00F32CDC"/>
    <w:rsid w:val="00F41E1B"/>
    <w:rsid w:val="00F443D4"/>
    <w:rsid w:val="00F52974"/>
    <w:rsid w:val="00F64AB9"/>
    <w:rsid w:val="00F67360"/>
    <w:rsid w:val="00F7334A"/>
    <w:rsid w:val="00F745A3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546E3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6E3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759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2</Pages>
  <Words>518</Words>
  <Characters>2957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2015-04-30T07:23:00Z</cp:lastPrinted>
  <dcterms:created xsi:type="dcterms:W3CDTF">2015-04-24T06:14:00Z</dcterms:created>
  <dcterms:modified xsi:type="dcterms:W3CDTF">2015-04-30T07:24:00Z</dcterms:modified>
</cp:coreProperties>
</file>