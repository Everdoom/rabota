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BD" w:rsidRPr="004526A9" w:rsidRDefault="00B748BD" w:rsidP="00FC5396">
      <w:pPr>
        <w:pStyle w:val="Heading4"/>
        <w:ind w:left="-567" w:right="-58"/>
        <w:rPr>
          <w:b w:val="0"/>
          <w:sz w:val="24"/>
          <w:szCs w:val="24"/>
        </w:rPr>
      </w:pPr>
      <w:r w:rsidRPr="004526A9">
        <w:rPr>
          <w:b w:val="0"/>
          <w:sz w:val="24"/>
          <w:szCs w:val="24"/>
        </w:rPr>
        <w:t>Выписной эпикриз</w:t>
      </w:r>
    </w:p>
    <w:p w:rsidR="00B748BD" w:rsidRPr="004526A9" w:rsidRDefault="00B748BD" w:rsidP="00FC5396">
      <w:pPr>
        <w:pStyle w:val="Heading4"/>
        <w:ind w:left="-567"/>
        <w:rPr>
          <w:b w:val="0"/>
          <w:sz w:val="24"/>
          <w:szCs w:val="24"/>
        </w:rPr>
      </w:pPr>
      <w:r w:rsidRPr="004526A9">
        <w:rPr>
          <w:b w:val="0"/>
          <w:sz w:val="24"/>
          <w:szCs w:val="24"/>
        </w:rPr>
        <w:t>Из истории болезни №  524</w:t>
      </w:r>
    </w:p>
    <w:p w:rsidR="00B748BD" w:rsidRPr="004526A9" w:rsidRDefault="00B748BD" w:rsidP="00FC5396">
      <w:pPr>
        <w:pStyle w:val="Heading5"/>
        <w:ind w:left="-567"/>
        <w:rPr>
          <w:sz w:val="24"/>
          <w:szCs w:val="24"/>
        </w:rPr>
      </w:pPr>
      <w:r w:rsidRPr="004526A9">
        <w:rPr>
          <w:sz w:val="24"/>
          <w:szCs w:val="24"/>
        </w:rPr>
        <w:t>Ф.И.О: Зайцева Марина Владимировна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Год рождения: 1983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Место жительства: Токмакский р-н г. Токмак, Ленина 98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Место работы: н/р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Находился на лечении с   16.04.15 по   30.04.15 в  энд. отд.</w:t>
      </w:r>
    </w:p>
    <w:p w:rsidR="00B748BD" w:rsidRPr="004526A9" w:rsidRDefault="00B748BD" w:rsidP="00825E31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Диагноз:</w:t>
      </w:r>
      <w:r w:rsidRPr="004526A9">
        <w:rPr>
          <w:lang w:val="ru-RU"/>
        </w:rPr>
        <w:t xml:space="preserve">  Сахарный диабет, тип 1,  тяжелая форма, лабильное течение со склонностью к гипогликемическим состояниям, декомпенсация. Непролиферативная  диабетическая ретинопатия ОИ. Диаб. ангиопатия артерий н/к. ХБП I ст. Диабетическая нефропатия III ст.  С-м вегетативной дисфункции перманентно-пароксизмальное течение. Редкие панические атаки. Астено--депрессивный с-м. НЦД по смешанному типу. ПМК 1-II ст.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 xml:space="preserve">Жалобы при поступлении </w:t>
      </w:r>
      <w:r w:rsidRPr="004526A9">
        <w:rPr>
          <w:lang w:val="ru-RU"/>
        </w:rPr>
        <w:t>на гипогликемические состояния 2-3 р/д в разное время суток, сухость во рту, жажду, полиурию, увеличение веса на 8 кг за год, ухудшение зрения,  боли  в н/к, судороги, онемение ног, головные боли, головокружение,  эмоциональную лабильность, частые депрессивные состояния.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Краткий анамнез</w:t>
      </w:r>
      <w:r w:rsidRPr="004526A9">
        <w:rPr>
          <w:lang w:val="ru-RU"/>
        </w:rPr>
        <w:t xml:space="preserve">: СД выявлен в 2013г. Комы отрицает. Со слов больной отмечает частые гипогликемические состояния. С начала заболевания инсулинотерапия. 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В наст. время принимает:  Генсулин R п/з- 6ед., п/о- 6ед., п/у- 6д., Генсулин Н 22.00 12-16 ед. С 27.02.15-12.03.15 проходила стац. лечение в ОКЭД, проведена коррекция инсулинотерапии. После выписки из стационара начала отмечать учащение гипогликемических состояний, имеются сопроводительные листы СМП (23.03.15 30.03.15, 03.04.15 08.04.15, 11.04.15), в связи с гипогликемическими состояниями требующими в/в введения 40% глюкозы Последнее стац. лечение  в 02.2015г. Госпитализирован  в обл. энд. диспансер для коррекции инсулинотерапии,  лечения хр. осложнений СД.</w:t>
      </w:r>
    </w:p>
    <w:p w:rsidR="00B748BD" w:rsidRPr="004526A9" w:rsidRDefault="00B748BD" w:rsidP="00FC5396">
      <w:pPr>
        <w:ind w:left="-567"/>
        <w:jc w:val="both"/>
        <w:rPr>
          <w:u w:val="single"/>
          <w:lang w:val="ru-RU"/>
        </w:rPr>
      </w:pPr>
      <w:r w:rsidRPr="004526A9">
        <w:rPr>
          <w:u w:val="single"/>
          <w:lang w:val="ru-RU"/>
        </w:rPr>
        <w:t>Данные лабораторных исследований.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17.04.15 Общ. ан. крови Нв –141  г/л  эритр – 4,2 лейк –  4,6СОЭ –3  мм/час  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э- 1%    п- 0%   с- 70%   л-26  %   м- 3% 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17.04.15 Биохимия: СКФ –100 мл./мин., хол –4,4 тригл -0,85 ХСЛПВП -1,11 ХСЛПНП -2,90 Катер -3,0 мочевина –3,3  креатинин –80,4   бил общ –11,8  бил пр –2,9  тим –2,0  АСТ – 0,11  АЛТ –0,11   ммоль/л;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>17.04.15 Глик гемоглобин – 9,2%</w:t>
      </w:r>
    </w:p>
    <w:p w:rsidR="00B748BD" w:rsidRPr="004526A9" w:rsidRDefault="00B748B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526A9">
        <w:rPr>
          <w:b w:val="0"/>
          <w:sz w:val="24"/>
          <w:szCs w:val="24"/>
        </w:rPr>
        <w:t>17.04.15 Общ. ан. мочи уд вес 1022  лейк – 2-4  в п/зр белок – отр  ацетон –отр;  эпит. пл. - ед; эпит. перех. -  в п/зр</w:t>
      </w:r>
    </w:p>
    <w:p w:rsidR="00B748BD" w:rsidRPr="004526A9" w:rsidRDefault="00B748BD" w:rsidP="00FC5396">
      <w:pPr>
        <w:ind w:left="-567"/>
        <w:rPr>
          <w:lang w:val="ru-RU"/>
        </w:rPr>
      </w:pPr>
      <w:r w:rsidRPr="004526A9">
        <w:rPr>
          <w:lang w:val="ru-RU"/>
        </w:rPr>
        <w:t>21.04.15 Суточная глюкозурия –6,54  %;   Суточная протеинурия –  отр</w:t>
      </w:r>
    </w:p>
    <w:p w:rsidR="00B748BD" w:rsidRPr="004526A9" w:rsidRDefault="00B748BD" w:rsidP="00FC5396">
      <w:pPr>
        <w:pStyle w:val="Heading5"/>
        <w:ind w:left="-567"/>
        <w:rPr>
          <w:sz w:val="24"/>
          <w:szCs w:val="24"/>
        </w:rPr>
      </w:pPr>
      <w:r w:rsidRPr="004526A9">
        <w:rPr>
          <w:sz w:val="24"/>
          <w:szCs w:val="24"/>
        </w:rPr>
        <w:t>24.04.15 Микроальбуминурия –151,1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 xml:space="preserve">Гликемический </w:t>
            </w:r>
          </w:p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22.00</w:t>
            </w: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4,8</w:t>
            </w: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23 04 2.00-8,4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8,2</w:t>
            </w: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24.04 2.00-7,5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13.00-9,2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10,2</w:t>
            </w: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29.04 2.00-6,2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  <w:r w:rsidRPr="004526A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  <w:tr w:rsidR="00B748BD" w:rsidRPr="004526A9" w:rsidTr="00B76356">
        <w:tc>
          <w:tcPr>
            <w:tcW w:w="2518" w:type="dxa"/>
          </w:tcPr>
          <w:p w:rsidR="00B748BD" w:rsidRPr="004526A9" w:rsidRDefault="00B748BD" w:rsidP="00B76356">
            <w:pPr>
              <w:rPr>
                <w:lang w:val="en-US"/>
              </w:rPr>
            </w:pPr>
            <w:r w:rsidRPr="004526A9">
              <w:rPr>
                <w:lang w:val="en-US"/>
              </w:rPr>
              <w:t>30/04</w:t>
            </w: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8BD" w:rsidRPr="004526A9" w:rsidRDefault="00B748BD" w:rsidP="00B76356">
            <w:pPr>
              <w:rPr>
                <w:lang w:val="ru-RU"/>
              </w:rPr>
            </w:pPr>
          </w:p>
        </w:tc>
      </w:tr>
    </w:tbl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17.04.15Невропатолог</w:t>
      </w:r>
      <w:r w:rsidRPr="004526A9">
        <w:rPr>
          <w:lang w:val="ru-RU"/>
        </w:rPr>
        <w:t>:  С-м вегетативной дисфункции перманентно-пароксизмальное течение.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16.04.15Окулист</w:t>
      </w:r>
      <w:r w:rsidRPr="004526A9">
        <w:rPr>
          <w:lang w:val="ru-RU"/>
        </w:rPr>
        <w:t xml:space="preserve">: </w:t>
      </w:r>
      <w:smartTag w:uri="urn:schemas-microsoft-com:office:smarttags" w:element="place">
        <w:r w:rsidRPr="004526A9">
          <w:rPr>
            <w:lang w:val="en-US"/>
          </w:rPr>
          <w:t>VIS</w:t>
        </w:r>
      </w:smartTag>
      <w:r w:rsidRPr="004526A9">
        <w:rPr>
          <w:lang w:val="ru-RU"/>
        </w:rPr>
        <w:t xml:space="preserve"> </w:t>
      </w:r>
      <w:r w:rsidRPr="004526A9">
        <w:rPr>
          <w:lang w:val="en-US"/>
        </w:rPr>
        <w:t>OD</w:t>
      </w:r>
      <w:r w:rsidRPr="004526A9">
        <w:rPr>
          <w:lang w:val="ru-RU"/>
        </w:rPr>
        <w:t xml:space="preserve">= 0,9  </w:t>
      </w:r>
      <w:r w:rsidRPr="004526A9">
        <w:rPr>
          <w:lang w:val="en-US"/>
        </w:rPr>
        <w:t>OS</w:t>
      </w:r>
      <w:r w:rsidRPr="004526A9">
        <w:rPr>
          <w:lang w:val="ru-RU"/>
        </w:rPr>
        <w:t xml:space="preserve">=  1,0  ;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16.04.15ЭКГ</w:t>
      </w:r>
      <w:r w:rsidRPr="004526A9">
        <w:rPr>
          <w:lang w:val="ru-RU"/>
        </w:rPr>
        <w:t xml:space="preserve">: ЧСС -75 уд/мин. Вольтаж сохранен.  Ритм синусовый. Эл. ось не отклонена. Гипертрофия левого желудочка.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17.04.15Кардиолог</w:t>
      </w:r>
      <w:r w:rsidRPr="004526A9">
        <w:rPr>
          <w:lang w:val="ru-RU"/>
        </w:rPr>
        <w:t>:  НЦД по смешанному типу. ПМК 1-II ст.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17.04.15Ангиохирург</w:t>
      </w:r>
      <w:r w:rsidRPr="004526A9">
        <w:rPr>
          <w:lang w:val="ru-RU"/>
        </w:rPr>
        <w:t>: Диаб. ангиопатия артерий н/к.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27.04.15 Психиатр:</w:t>
      </w:r>
      <w:r w:rsidRPr="004526A9">
        <w:rPr>
          <w:lang w:val="ru-RU"/>
        </w:rPr>
        <w:t xml:space="preserve">  Астено--депрессивный с-м.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17.04.15РВГ:</w:t>
      </w:r>
      <w:r w:rsidRPr="004526A9">
        <w:rPr>
          <w:lang w:val="ru-RU"/>
        </w:rPr>
        <w:t xml:space="preserve"> Кровообращение не нарушено, тонус  сосудов N. </w:t>
      </w:r>
    </w:p>
    <w:p w:rsidR="00B748BD" w:rsidRPr="004526A9" w:rsidRDefault="00B748BD" w:rsidP="006D6822">
      <w:pPr>
        <w:ind w:left="-567"/>
        <w:jc w:val="both"/>
        <w:rPr>
          <w:u w:val="single"/>
          <w:lang w:val="ru-RU"/>
        </w:rPr>
      </w:pPr>
      <w:r w:rsidRPr="004526A9">
        <w:rPr>
          <w:u w:val="single"/>
          <w:lang w:val="ru-RU"/>
        </w:rPr>
        <w:t>28.04.15Осмотр асс.каф. терапии и клин. фармакологи Ткаченко О.В диагноз см выше.</w:t>
      </w:r>
    </w:p>
    <w:p w:rsidR="00B748BD" w:rsidRPr="004526A9" w:rsidRDefault="00B748BD" w:rsidP="00FC5396">
      <w:pPr>
        <w:ind w:left="-567"/>
        <w:jc w:val="both"/>
        <w:rPr>
          <w:u w:val="single"/>
          <w:lang w:val="ru-RU"/>
        </w:rPr>
      </w:pPr>
      <w:r w:rsidRPr="004526A9">
        <w:rPr>
          <w:u w:val="single"/>
          <w:lang w:val="ru-RU"/>
        </w:rPr>
        <w:t xml:space="preserve">24.04-27.04.15 суточное мониторирование гликемии: </w:t>
      </w:r>
      <w:r w:rsidRPr="004526A9">
        <w:rPr>
          <w:lang w:val="ru-RU"/>
        </w:rPr>
        <w:t>У больной за время проведения  суточного мониторирования гипогликемических состояний не зафиксировано. Частые подъемы и снижение  течении дня, возможно связаны с физ. нагрузкой и перекусами. В ночное время суток максимальной снижение гликемии около 2.00 в пределах 5,0 ммоль\л.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11.03.15УЗИ щит. железы</w:t>
      </w:r>
      <w:r w:rsidRPr="004526A9">
        <w:rPr>
          <w:lang w:val="ru-RU"/>
        </w:rPr>
        <w:t>: Пр д. V =  6,9см</w:t>
      </w:r>
      <w:r w:rsidRPr="004526A9">
        <w:rPr>
          <w:vertAlign w:val="superscript"/>
          <w:lang w:val="ru-RU"/>
        </w:rPr>
        <w:t>3</w:t>
      </w:r>
      <w:r w:rsidRPr="004526A9">
        <w:rPr>
          <w:lang w:val="ru-RU"/>
        </w:rPr>
        <w:t>; лев. д. V =  6,8 см</w:t>
      </w:r>
      <w:r w:rsidRPr="004526A9">
        <w:rPr>
          <w:vertAlign w:val="superscript"/>
          <w:lang w:val="ru-RU"/>
        </w:rPr>
        <w:t>3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Перешеек –0,27 см.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r w:rsidRPr="004526A9">
        <w:rPr>
          <w:u w:val="single"/>
          <w:lang w:val="ru-RU"/>
        </w:rPr>
        <w:t>Лечение:</w:t>
      </w:r>
      <w:r w:rsidRPr="004526A9">
        <w:rPr>
          <w:lang w:val="ru-RU"/>
        </w:rPr>
        <w:t xml:space="preserve"> Генсулин R, Генсулин Н, Актрапид НМ, Протафан НМ ( на данный вид инсулина переведена по настоянию пациентки, от введении Генсулина категорически отказалась). </w:t>
      </w:r>
    </w:p>
    <w:p w:rsidR="00B748BD" w:rsidRPr="004526A9" w:rsidRDefault="00B748B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26A9">
        <w:rPr>
          <w:u w:val="single"/>
          <w:lang w:val="ru-RU"/>
        </w:rPr>
        <w:t>Состояние больного при выписке</w:t>
      </w:r>
      <w:r w:rsidRPr="004526A9">
        <w:rPr>
          <w:lang w:val="ru-RU"/>
        </w:rPr>
        <w:t xml:space="preserve">: СД компенсирован АД 120/70 мм рт. ст.Повышение гликемии в 8.00 связано с погрешностью в диетотерапии. </w:t>
      </w:r>
    </w:p>
    <w:p w:rsidR="00B748BD" w:rsidRPr="004526A9" w:rsidRDefault="00B748BD">
      <w:pPr>
        <w:jc w:val="both"/>
        <w:rPr>
          <w:u w:val="single"/>
          <w:lang w:val="ru-RU"/>
        </w:rPr>
      </w:pPr>
      <w:r w:rsidRPr="004526A9">
        <w:rPr>
          <w:u w:val="single"/>
          <w:lang w:val="ru-RU"/>
        </w:rPr>
        <w:t>Рекомендовано</w:t>
      </w:r>
      <w:r w:rsidRPr="004526A9">
        <w:rPr>
          <w:lang w:val="ru-RU"/>
        </w:rPr>
        <w:t>: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«Д» наблюдение эндокринолога, уч. терапевта по м\жит.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Инсулинотерапия:   Актрапид НМ п/з-10-12ед., п/о- 10-12ед., п/уж -8-10 ед.,  Протафан НМ, 22.00 18  ед.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Контроль глик. гемоглобина 1 раз в 6 мес., микроальбуминурии 1р. в 6 мес.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748BD" w:rsidRPr="004526A9" w:rsidRDefault="00B748BD" w:rsidP="00836E0A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 xml:space="preserve">Рек. кардиолога: кардонат 1т. *3р/д. 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 xml:space="preserve">Эналаприл 2,5 мг утром –курсами. Контр. АД. </w:t>
      </w:r>
    </w:p>
    <w:p w:rsidR="00B748BD" w:rsidRPr="004526A9" w:rsidRDefault="00B748BD" w:rsidP="004A0F64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Рек. невропатолога: преп. а-липоевой к-ты 600 мг в/в кап № 10., витамины гр В, армадин 2,0 в/м № 10.</w:t>
      </w:r>
    </w:p>
    <w:p w:rsidR="00B748BD" w:rsidRPr="004526A9" w:rsidRDefault="00B748BD" w:rsidP="004A0F64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>Рек психиатра: обследование и лечение в отделении неврозов ОКПБ.</w:t>
      </w:r>
    </w:p>
    <w:p w:rsidR="00B748BD" w:rsidRPr="004526A9" w:rsidRDefault="00B748BD">
      <w:pPr>
        <w:numPr>
          <w:ilvl w:val="0"/>
          <w:numId w:val="2"/>
        </w:numPr>
        <w:jc w:val="both"/>
        <w:rPr>
          <w:lang w:val="ru-RU"/>
        </w:rPr>
      </w:pPr>
      <w:r w:rsidRPr="004526A9">
        <w:rPr>
          <w:lang w:val="ru-RU"/>
        </w:rPr>
        <w:t xml:space="preserve">Рек. окулиста: слезавит 1т.*1р/д. </w:t>
      </w:r>
    </w:p>
    <w:p w:rsidR="00B748BD" w:rsidRPr="004526A9" w:rsidRDefault="00B748BD" w:rsidP="00A9598B">
      <w:pPr>
        <w:ind w:left="435"/>
        <w:jc w:val="both"/>
        <w:rPr>
          <w:lang w:val="ru-RU"/>
        </w:rPr>
      </w:pPr>
    </w:p>
    <w:p w:rsidR="00B748BD" w:rsidRPr="004526A9" w:rsidRDefault="00B748BD">
      <w:pPr>
        <w:jc w:val="both"/>
        <w:rPr>
          <w:b/>
          <w:lang w:val="ru-RU"/>
        </w:rPr>
      </w:pPr>
    </w:p>
    <w:p w:rsidR="00B748BD" w:rsidRPr="004526A9" w:rsidRDefault="00B748B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526A9">
        <w:rPr>
          <w:sz w:val="24"/>
          <w:szCs w:val="24"/>
        </w:rPr>
        <w:t xml:space="preserve">Леч. врач  Соловьюк Е.А. </w:t>
      </w:r>
    </w:p>
    <w:p w:rsidR="00B748BD" w:rsidRPr="004526A9" w:rsidRDefault="00B748BD" w:rsidP="004468E8">
      <w:pPr>
        <w:jc w:val="both"/>
        <w:rPr>
          <w:lang w:val="ru-RU"/>
        </w:rPr>
      </w:pPr>
      <w:r w:rsidRPr="004526A9">
        <w:rPr>
          <w:lang w:val="ru-RU"/>
        </w:rPr>
        <w:t>Зав. отд.  Фещук И.А.</w:t>
      </w:r>
    </w:p>
    <w:p w:rsidR="00B748BD" w:rsidRPr="004526A9" w:rsidRDefault="00B748BD" w:rsidP="00E467F5">
      <w:pPr>
        <w:jc w:val="both"/>
        <w:rPr>
          <w:lang w:val="ru-RU"/>
        </w:rPr>
      </w:pPr>
      <w:r w:rsidRPr="004526A9">
        <w:rPr>
          <w:lang w:val="ru-RU"/>
        </w:rPr>
        <w:t xml:space="preserve">Нач. мед. Костина Т.К. </w:t>
      </w:r>
    </w:p>
    <w:p w:rsidR="00B748BD" w:rsidRPr="004526A9" w:rsidRDefault="00B748BD" w:rsidP="00992792">
      <w:pPr>
        <w:jc w:val="both"/>
        <w:rPr>
          <w:lang w:val="ru-RU"/>
        </w:rPr>
      </w:pPr>
    </w:p>
    <w:sectPr w:rsidR="00B748BD" w:rsidRPr="004526A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BD" w:rsidRDefault="00B748BD" w:rsidP="00080012">
      <w:r>
        <w:separator/>
      </w:r>
    </w:p>
  </w:endnote>
  <w:endnote w:type="continuationSeparator" w:id="1">
    <w:p w:rsidR="00B748BD" w:rsidRDefault="00B748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BD" w:rsidRDefault="00B748BD" w:rsidP="00080012">
      <w:r>
        <w:separator/>
      </w:r>
    </w:p>
  </w:footnote>
  <w:footnote w:type="continuationSeparator" w:id="1">
    <w:p w:rsidR="00B748BD" w:rsidRDefault="00B748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748B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748BD" w:rsidRPr="00244DF4" w:rsidRDefault="00B748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748BD" w:rsidRPr="00244DF4" w:rsidRDefault="00B748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748BD" w:rsidRPr="00244DF4" w:rsidRDefault="00B748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748B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748BD" w:rsidRPr="00244DF4" w:rsidRDefault="00B748B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748BD" w:rsidRPr="00244DF4" w:rsidRDefault="00B748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748BD" w:rsidRPr="00244DF4" w:rsidRDefault="00B748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748B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748BD" w:rsidRPr="00244DF4" w:rsidRDefault="00B748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748BD" w:rsidRPr="00244DF4" w:rsidRDefault="00B748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748BD" w:rsidRPr="00244DF4" w:rsidRDefault="00B748B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748B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748BD" w:rsidRPr="00080012" w:rsidRDefault="00B748B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748BD" w:rsidRPr="00080012" w:rsidRDefault="00B748B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748BD" w:rsidRPr="00080012" w:rsidRDefault="00B748B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748BD" w:rsidRDefault="00B748B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13DF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49E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A8F"/>
    <w:rsid w:val="002105BD"/>
    <w:rsid w:val="00210D8C"/>
    <w:rsid w:val="00216338"/>
    <w:rsid w:val="002200D4"/>
    <w:rsid w:val="00222CFE"/>
    <w:rsid w:val="002411A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1561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028E"/>
    <w:rsid w:val="00434453"/>
    <w:rsid w:val="00444BAB"/>
    <w:rsid w:val="004468E8"/>
    <w:rsid w:val="00447E50"/>
    <w:rsid w:val="004526A9"/>
    <w:rsid w:val="004529B5"/>
    <w:rsid w:val="0045564C"/>
    <w:rsid w:val="00471B75"/>
    <w:rsid w:val="00490057"/>
    <w:rsid w:val="004912E1"/>
    <w:rsid w:val="004926CC"/>
    <w:rsid w:val="00495B23"/>
    <w:rsid w:val="004A0F64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6C6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82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E3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94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18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48BD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F11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67F5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4ACB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4F6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6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750</Words>
  <Characters>4275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2015-04-30T07:47:00Z</cp:lastPrinted>
  <dcterms:created xsi:type="dcterms:W3CDTF">2015-04-24T06:33:00Z</dcterms:created>
  <dcterms:modified xsi:type="dcterms:W3CDTF">2015-04-30T07:49:00Z</dcterms:modified>
</cp:coreProperties>
</file>