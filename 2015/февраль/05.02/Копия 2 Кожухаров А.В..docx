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54" w:rsidRPr="006F5F90" w:rsidRDefault="00FC0954" w:rsidP="00FC5396">
      <w:pPr>
        <w:pStyle w:val="Heading4"/>
        <w:ind w:left="-567" w:right="-58"/>
        <w:rPr>
          <w:b w:val="0"/>
          <w:sz w:val="24"/>
          <w:szCs w:val="24"/>
        </w:rPr>
      </w:pPr>
      <w:r w:rsidRPr="006F5F90">
        <w:rPr>
          <w:b w:val="0"/>
          <w:sz w:val="24"/>
          <w:szCs w:val="24"/>
        </w:rPr>
        <w:t>Выписной эпикриз</w:t>
      </w:r>
    </w:p>
    <w:p w:rsidR="00FC0954" w:rsidRPr="006F5F90" w:rsidRDefault="00FC0954" w:rsidP="00FC5396">
      <w:pPr>
        <w:pStyle w:val="Heading4"/>
        <w:ind w:left="-567"/>
        <w:rPr>
          <w:b w:val="0"/>
          <w:sz w:val="24"/>
          <w:szCs w:val="24"/>
        </w:rPr>
      </w:pPr>
      <w:r w:rsidRPr="006F5F90">
        <w:rPr>
          <w:b w:val="0"/>
          <w:sz w:val="24"/>
          <w:szCs w:val="24"/>
        </w:rPr>
        <w:t>Из истории болезни №  75</w:t>
      </w:r>
    </w:p>
    <w:p w:rsidR="00FC0954" w:rsidRPr="006F5F90" w:rsidRDefault="00FC0954" w:rsidP="00FC5396">
      <w:pPr>
        <w:pStyle w:val="Heading5"/>
        <w:ind w:left="-567"/>
        <w:rPr>
          <w:sz w:val="24"/>
          <w:szCs w:val="24"/>
        </w:rPr>
      </w:pPr>
      <w:r w:rsidRPr="006F5F90">
        <w:rPr>
          <w:sz w:val="24"/>
          <w:szCs w:val="24"/>
        </w:rPr>
        <w:t>Ф.И.О: Кожухаров Александр Владимирович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>Год рождения: 1981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>Место жительства: Розовский р-н, пгт. Розовка, ул. Ленина 49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>Место работы: н/р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Находился на лечении с   </w:t>
      </w:r>
      <w:r w:rsidRPr="00F33D2A">
        <w:rPr>
          <w:lang w:val="ru-RU"/>
        </w:rPr>
        <w:t>27</w:t>
      </w:r>
      <w:r>
        <w:rPr>
          <w:lang w:val="ru-RU"/>
        </w:rPr>
        <w:t>.</w:t>
      </w:r>
      <w:r w:rsidRPr="00F33D2A">
        <w:rPr>
          <w:lang w:val="ru-RU"/>
        </w:rPr>
        <w:t>02</w:t>
      </w:r>
      <w:r w:rsidRPr="006F5F90">
        <w:rPr>
          <w:lang w:val="ru-RU"/>
        </w:rPr>
        <w:t xml:space="preserve">.15 по   </w:t>
      </w:r>
      <w:r>
        <w:rPr>
          <w:lang w:val="ru-RU"/>
        </w:rPr>
        <w:t>12.03</w:t>
      </w:r>
      <w:r w:rsidRPr="006F5F90">
        <w:rPr>
          <w:lang w:val="ru-RU"/>
        </w:rPr>
        <w:t>.15 в диаб.  отд.</w:t>
      </w:r>
    </w:p>
    <w:p w:rsidR="00FC0954" w:rsidRPr="006F5F90" w:rsidRDefault="00FC0954" w:rsidP="00FA716B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Диагноз:</w:t>
      </w:r>
      <w:r w:rsidRPr="006F5F90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ХБП I ст. Диабетическая нефропатия III ст. Метаболическая кардиомиопатия СН 0.</w:t>
      </w:r>
    </w:p>
    <w:p w:rsidR="00FC0954" w:rsidRPr="006F5F90" w:rsidRDefault="00FC0954" w:rsidP="00861D2E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 xml:space="preserve">Жалобы при поступлении </w:t>
      </w:r>
      <w:r w:rsidRPr="006F5F90">
        <w:rPr>
          <w:lang w:val="ru-RU"/>
        </w:rPr>
        <w:t xml:space="preserve">боли  в н/к, судороги, онемение ног, повышение АД макс. </w:t>
      </w:r>
      <w:r>
        <w:rPr>
          <w:lang w:val="ru-RU"/>
        </w:rPr>
        <w:t>до 120 мм рт.ст., головные боли, гипогликемические состояния уменьшились, до 1 раза в неделю, легкой степени.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Краткий анамнез</w:t>
      </w:r>
      <w:r w:rsidRPr="006F5F90">
        <w:rPr>
          <w:lang w:val="ru-RU"/>
        </w:rPr>
        <w:t xml:space="preserve">: СД выявлен в 2014г. Течение заболевания лабильное, в анамнезе частые  гипогликемические состояния, гипогликемические комы с вызовом бригад СМП. С начала заболевания инсулинотерапия Генсулин R, Генсулин Н. В </w:t>
      </w:r>
      <w:r>
        <w:rPr>
          <w:lang w:val="ru-RU"/>
        </w:rPr>
        <w:t>феврале 2015,</w:t>
      </w:r>
      <w:r w:rsidRPr="006F5F90">
        <w:rPr>
          <w:lang w:val="ru-RU"/>
        </w:rPr>
        <w:t xml:space="preserve"> в связи частыми гипогликемиями</w:t>
      </w:r>
      <w:r>
        <w:rPr>
          <w:lang w:val="ru-RU"/>
        </w:rPr>
        <w:t>,</w:t>
      </w:r>
      <w:r w:rsidRPr="006F5F90">
        <w:rPr>
          <w:lang w:val="ru-RU"/>
        </w:rPr>
        <w:t xml:space="preserve"> в условиях эндокриндиспансера переведен на </w:t>
      </w:r>
      <w:r>
        <w:rPr>
          <w:lang w:val="ru-RU"/>
        </w:rPr>
        <w:t>Левемир, Новорапид.</w:t>
      </w:r>
      <w:r w:rsidRPr="006F5F90">
        <w:rPr>
          <w:lang w:val="ru-RU"/>
        </w:rPr>
        <w:t xml:space="preserve"> Гликемия –</w:t>
      </w:r>
      <w:r>
        <w:rPr>
          <w:lang w:val="ru-RU"/>
        </w:rPr>
        <w:t>7,5-6,1</w:t>
      </w:r>
      <w:r w:rsidRPr="006F5F90">
        <w:rPr>
          <w:lang w:val="ru-RU"/>
        </w:rPr>
        <w:t xml:space="preserve"> ммоль/л. </w:t>
      </w:r>
      <w:r>
        <w:rPr>
          <w:lang w:val="ru-RU"/>
        </w:rPr>
        <w:t xml:space="preserve">за этот период гипогликемические состотяния уменьшились, ком не было. </w:t>
      </w:r>
      <w:r w:rsidRPr="006F5F90">
        <w:rPr>
          <w:lang w:val="ru-RU"/>
        </w:rPr>
        <w:t xml:space="preserve">Последнее стац. лечение  в </w:t>
      </w:r>
      <w:r>
        <w:rPr>
          <w:lang w:val="ru-RU"/>
        </w:rPr>
        <w:t>февреле 2015</w:t>
      </w:r>
      <w:r w:rsidRPr="006F5F90">
        <w:rPr>
          <w:lang w:val="ru-RU"/>
        </w:rPr>
        <w:t>г.</w:t>
      </w:r>
      <w:r>
        <w:rPr>
          <w:lang w:val="ru-RU"/>
        </w:rPr>
        <w:t xml:space="preserve"> В  настоящее время получает Новорапид п/з5-7, п\о 2, п/уж 2 ед, Левемир 22.00 8 ед.</w:t>
      </w:r>
      <w:r w:rsidRPr="006F5F90">
        <w:rPr>
          <w:lang w:val="ru-RU"/>
        </w:rPr>
        <w:t xml:space="preserve"> Госпитализирован  в обл. энд. диспансер для коррекции инсулинотерапии.</w:t>
      </w:r>
    </w:p>
    <w:p w:rsidR="00FC0954" w:rsidRPr="006F5F90" w:rsidRDefault="00FC0954" w:rsidP="00FC5396">
      <w:pPr>
        <w:ind w:left="-567"/>
        <w:jc w:val="both"/>
        <w:rPr>
          <w:u w:val="single"/>
          <w:lang w:val="ru-RU"/>
        </w:rPr>
      </w:pPr>
      <w:r w:rsidRPr="006F5F90">
        <w:rPr>
          <w:u w:val="single"/>
          <w:lang w:val="ru-RU"/>
        </w:rPr>
        <w:t>Данные лабораторных исследований.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22.01.15 Общ. ан. крови Нв – 165 г/л  эритр –5,1  лейк –7,5 СОЭ –9  мм/час   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э- 1%    п- 2%   с- 63%   л- 31 %   м-3 %  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22.01.15 Биохимия: СКФ –124 мл./мин., </w:t>
      </w:r>
      <w:r>
        <w:rPr>
          <w:lang w:val="ru-RU"/>
        </w:rPr>
        <w:t>х</w:t>
      </w:r>
      <w:r w:rsidRPr="006F5F90">
        <w:rPr>
          <w:lang w:val="ru-RU"/>
        </w:rPr>
        <w:t xml:space="preserve">ол –3,9 тригл -1,09 ХСЛПВП -1,09 ХСЛПНП -2,31 Катер -2,6 мочевина –4,5  креатинин – 73  бил общ –10,7  бил пр –2,5  тим –1,8  АСТ –0,42   АЛТ –0,20   ммоль/л; 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22.01.15 Анализ крови на RW- отр </w:t>
      </w:r>
    </w:p>
    <w:p w:rsidR="00FC0954" w:rsidRPr="006F5F90" w:rsidRDefault="00FC0954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6F5F90">
        <w:rPr>
          <w:b w:val="0"/>
          <w:sz w:val="24"/>
          <w:szCs w:val="24"/>
        </w:rPr>
        <w:t>21.01.15 Общ. ан. мочи уд вес 1008  лейк – 1-3  в п/зр белок – отр  ацетон –отр;  эпит. пл. –ум -  в п/зр</w:t>
      </w:r>
    </w:p>
    <w:p w:rsidR="00FC0954" w:rsidRPr="006F5F90" w:rsidRDefault="00FC0954" w:rsidP="00FC5396">
      <w:pPr>
        <w:ind w:left="-567"/>
        <w:rPr>
          <w:lang w:val="ru-RU"/>
        </w:rPr>
      </w:pPr>
      <w:r w:rsidRPr="006F5F90">
        <w:rPr>
          <w:lang w:val="ru-RU"/>
        </w:rPr>
        <w:t>26.01.15 Анализ мочи по Нечипоренко лейк – 500 эритр -  белок – отр</w:t>
      </w:r>
    </w:p>
    <w:p w:rsidR="00FC0954" w:rsidRPr="006F5F90" w:rsidRDefault="00FC0954" w:rsidP="00FC5396">
      <w:pPr>
        <w:ind w:left="-567"/>
        <w:rPr>
          <w:lang w:val="ru-RU"/>
        </w:rPr>
      </w:pPr>
      <w:r w:rsidRPr="006F5F90">
        <w:rPr>
          <w:lang w:val="ru-RU"/>
        </w:rPr>
        <w:t>26.01.15 Суточная глюкозурия – 2,99 %;   Суточная протеинурия –  отр</w:t>
      </w:r>
    </w:p>
    <w:p w:rsidR="00FC0954" w:rsidRPr="006F5F90" w:rsidRDefault="00FC0954" w:rsidP="00FC5396">
      <w:pPr>
        <w:pStyle w:val="Heading5"/>
        <w:ind w:left="-567"/>
        <w:rPr>
          <w:sz w:val="24"/>
          <w:szCs w:val="24"/>
        </w:rPr>
      </w:pPr>
      <w:r w:rsidRPr="006F5F90">
        <w:rPr>
          <w:sz w:val="24"/>
          <w:szCs w:val="24"/>
        </w:rPr>
        <w:t>30.01.15 Микроальбуминурия –227,2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 xml:space="preserve">Гликемический </w:t>
            </w:r>
          </w:p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22.00</w:t>
            </w:r>
          </w:p>
        </w:tc>
      </w:tr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</w:p>
        </w:tc>
      </w:tr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</w:p>
        </w:tc>
      </w:tr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27.01 2.00-13,5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14,0</w:t>
            </w:r>
          </w:p>
        </w:tc>
      </w:tr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</w:p>
        </w:tc>
      </w:tr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</w:p>
        </w:tc>
      </w:tr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03.02 2.00-14,3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19,2</w:t>
            </w:r>
          </w:p>
        </w:tc>
      </w:tr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</w:p>
        </w:tc>
      </w:tr>
      <w:tr w:rsidR="00FC0954" w:rsidRPr="006F5F90" w:rsidTr="00B76356">
        <w:tc>
          <w:tcPr>
            <w:tcW w:w="2518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0954" w:rsidRPr="006F5F90" w:rsidRDefault="00FC0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C0954" w:rsidRPr="006F5F90" w:rsidRDefault="00FC0954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6,4</w:t>
            </w:r>
          </w:p>
        </w:tc>
      </w:tr>
    </w:tbl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21.01.15Окулист</w:t>
      </w:r>
      <w:r w:rsidRPr="00F33D2A">
        <w:rPr>
          <w:lang w:val="ru-RU"/>
        </w:rPr>
        <w:t xml:space="preserve">: </w:t>
      </w:r>
      <w:r w:rsidRPr="006F5F90">
        <w:rPr>
          <w:lang w:val="en-US"/>
        </w:rPr>
        <w:t>VIS</w:t>
      </w:r>
      <w:r w:rsidRPr="00F33D2A">
        <w:rPr>
          <w:lang w:val="ru-RU"/>
        </w:rPr>
        <w:t xml:space="preserve"> </w:t>
      </w:r>
      <w:r w:rsidRPr="006F5F90">
        <w:rPr>
          <w:lang w:val="en-US"/>
        </w:rPr>
        <w:t>OD</w:t>
      </w:r>
      <w:r w:rsidRPr="00F33D2A">
        <w:rPr>
          <w:lang w:val="ru-RU"/>
        </w:rPr>
        <w:t xml:space="preserve">= </w:t>
      </w:r>
      <w:r w:rsidRPr="006F5F90">
        <w:rPr>
          <w:lang w:val="ru-RU"/>
        </w:rPr>
        <w:t>0,4</w:t>
      </w:r>
      <w:r w:rsidRPr="00F33D2A">
        <w:rPr>
          <w:lang w:val="ru-RU"/>
        </w:rPr>
        <w:t xml:space="preserve">  </w:t>
      </w:r>
      <w:r w:rsidRPr="006F5F90">
        <w:rPr>
          <w:lang w:val="en-US"/>
        </w:rPr>
        <w:t>OS</w:t>
      </w:r>
      <w:r w:rsidRPr="00F33D2A">
        <w:rPr>
          <w:lang w:val="ru-RU"/>
        </w:rPr>
        <w:t xml:space="preserve">= </w:t>
      </w:r>
      <w:r w:rsidRPr="006F5F90">
        <w:rPr>
          <w:lang w:val="ru-RU"/>
        </w:rPr>
        <w:t>0,4</w:t>
      </w:r>
      <w:r w:rsidRPr="00F33D2A">
        <w:rPr>
          <w:lang w:val="ru-RU"/>
        </w:rPr>
        <w:t xml:space="preserve">  </w:t>
      </w:r>
      <w:r w:rsidRPr="006F5F90">
        <w:rPr>
          <w:lang w:val="ru-RU"/>
        </w:rPr>
        <w:t xml:space="preserve"> Д-з: Оптические среды и глазное дно без особенностей. 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21.01.15ЭКГ</w:t>
      </w:r>
      <w:r w:rsidRPr="006F5F90">
        <w:rPr>
          <w:lang w:val="ru-RU"/>
        </w:rPr>
        <w:t xml:space="preserve">: ЧСС -75 уд/мин. Вольтаж сохранен.  Ритм синусовый. Эл. ось не отклонена. Позиция промежуточная. Гипертрофия левого желудочка. Неполная блокада ПНПГ. 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22.01.15Кардиолог</w:t>
      </w:r>
      <w:r w:rsidRPr="006F5F90">
        <w:rPr>
          <w:lang w:val="ru-RU"/>
        </w:rPr>
        <w:t>:  Метаболическая кардиомиопатия СН 0ст.</w:t>
      </w:r>
    </w:p>
    <w:p w:rsidR="00FC0954" w:rsidRPr="006F5F90" w:rsidRDefault="00FC0954" w:rsidP="00FC5396">
      <w:pPr>
        <w:ind w:left="-567"/>
        <w:jc w:val="both"/>
        <w:rPr>
          <w:u w:val="single"/>
          <w:lang w:val="ru-RU"/>
        </w:rPr>
      </w:pPr>
      <w:r w:rsidRPr="006F5F90">
        <w:rPr>
          <w:u w:val="single"/>
          <w:lang w:val="ru-RU"/>
        </w:rPr>
        <w:t>22.01.15РВГ:</w:t>
      </w:r>
      <w:r w:rsidRPr="006F5F90">
        <w:rPr>
          <w:lang w:val="ru-RU"/>
        </w:rPr>
        <w:t xml:space="preserve"> Кровообращение не нарушено, тонус  сосудов N. 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22.01.15Допплерография:</w:t>
      </w:r>
      <w:r w:rsidRPr="006F5F90">
        <w:rPr>
          <w:lang w:val="ru-RU"/>
        </w:rPr>
        <w:t xml:space="preserve"> ЛПИ справа –1,05, ЛПИ слева –0,9.Нарушение кровообращения по а. tibialis  роst слева- Iст, справа норма. 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21.01.15УЗИ щит. железы</w:t>
      </w:r>
      <w:r w:rsidRPr="006F5F90">
        <w:rPr>
          <w:lang w:val="ru-RU"/>
        </w:rPr>
        <w:t>: Пр д. V = 7,1 см</w:t>
      </w:r>
      <w:r w:rsidRPr="006F5F90">
        <w:rPr>
          <w:vertAlign w:val="superscript"/>
          <w:lang w:val="ru-RU"/>
        </w:rPr>
        <w:t>3</w:t>
      </w:r>
      <w:r w:rsidRPr="006F5F90">
        <w:rPr>
          <w:lang w:val="ru-RU"/>
        </w:rPr>
        <w:t>; лев. д. V =  5,7см</w:t>
      </w:r>
      <w:r w:rsidRPr="006F5F90">
        <w:rPr>
          <w:vertAlign w:val="superscript"/>
          <w:lang w:val="ru-RU"/>
        </w:rPr>
        <w:t>3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Лечение:</w:t>
      </w:r>
      <w:r w:rsidRPr="006F5F90">
        <w:rPr>
          <w:lang w:val="ru-RU"/>
        </w:rPr>
        <w:t xml:space="preserve">  Новорапид, Левемир</w:t>
      </w:r>
    </w:p>
    <w:p w:rsidR="00FC0954" w:rsidRPr="006F5F90" w:rsidRDefault="00FC095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5F90">
        <w:rPr>
          <w:u w:val="single"/>
          <w:lang w:val="ru-RU"/>
        </w:rPr>
        <w:t>Состояние больного при выписке</w:t>
      </w:r>
      <w:r>
        <w:rPr>
          <w:lang w:val="ru-RU"/>
        </w:rPr>
        <w:t xml:space="preserve">: СД компенсирован, </w:t>
      </w:r>
      <w:r w:rsidRPr="006F5F90">
        <w:rPr>
          <w:lang w:val="ru-RU"/>
        </w:rPr>
        <w:t xml:space="preserve"> АД </w:t>
      </w:r>
      <w:r>
        <w:rPr>
          <w:lang w:val="ru-RU"/>
        </w:rPr>
        <w:t>110\70</w:t>
      </w:r>
      <w:r w:rsidRPr="006F5F90">
        <w:rPr>
          <w:lang w:val="ru-RU"/>
        </w:rPr>
        <w:t xml:space="preserve"> мм рт. ст. </w:t>
      </w:r>
      <w:r>
        <w:rPr>
          <w:lang w:val="ru-RU"/>
        </w:rPr>
        <w:t>Гипергликемия в утренние часы связана с погрешностями в приеме пищи, проведена беседа с больным.</w:t>
      </w:r>
    </w:p>
    <w:p w:rsidR="00FC0954" w:rsidRPr="006F5F90" w:rsidRDefault="00FC0954">
      <w:pPr>
        <w:jc w:val="both"/>
        <w:rPr>
          <w:u w:val="single"/>
          <w:lang w:val="ru-RU"/>
        </w:rPr>
      </w:pPr>
      <w:r w:rsidRPr="006F5F90">
        <w:rPr>
          <w:u w:val="single"/>
          <w:lang w:val="ru-RU"/>
        </w:rPr>
        <w:t>Рекомендовано</w:t>
      </w:r>
      <w:r w:rsidRPr="006F5F90">
        <w:rPr>
          <w:lang w:val="ru-RU"/>
        </w:rPr>
        <w:t>:</w:t>
      </w:r>
    </w:p>
    <w:p w:rsidR="00FC0954" w:rsidRPr="006F5F90" w:rsidRDefault="00FC0954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>«Д» наблюдение эндокринолога, уч. терапевта по м\жит.</w:t>
      </w:r>
    </w:p>
    <w:p w:rsidR="00FC0954" w:rsidRPr="006F5F90" w:rsidRDefault="00FC0954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C0954" w:rsidRPr="006F5F90" w:rsidRDefault="00FC0954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>Инсулинотерапия:   Новорапид п/з- 5-7ед., п/о- 2-4ед., п/уж -2-4 ед.,  Левемир 22.00 8-10 ед.</w:t>
      </w:r>
    </w:p>
    <w:p w:rsidR="00FC0954" w:rsidRPr="006F5F90" w:rsidRDefault="00FC0954" w:rsidP="009514BD">
      <w:pPr>
        <w:ind w:left="435"/>
        <w:jc w:val="both"/>
        <w:rPr>
          <w:lang w:val="ru-RU"/>
        </w:rPr>
      </w:pPr>
      <w:r w:rsidRPr="006F5F90">
        <w:rPr>
          <w:lang w:val="ru-RU"/>
        </w:rPr>
        <w:t xml:space="preserve">Регулярный самоконтроль с послед. коррекцией дозы инсулина, соблюдение режима диетотерапии.  Выдано Новорапид -         Левемир - </w:t>
      </w:r>
    </w:p>
    <w:p w:rsidR="00FC0954" w:rsidRPr="006F5F90" w:rsidRDefault="00FC0954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>Контроль глик. гемоглобина 1 раз в 3 мес., микроальбуминурии 1р. в 6 мес.</w:t>
      </w:r>
    </w:p>
    <w:p w:rsidR="00FC0954" w:rsidRPr="006F5F90" w:rsidRDefault="00FC0954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C0954" w:rsidRPr="006F5F90" w:rsidRDefault="00FC0954" w:rsidP="006F5F90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C0954" w:rsidRPr="006F5F90" w:rsidRDefault="00FC0954" w:rsidP="00A9598B">
      <w:pPr>
        <w:ind w:left="435"/>
        <w:jc w:val="both"/>
        <w:rPr>
          <w:lang w:val="ru-RU"/>
        </w:rPr>
      </w:pPr>
    </w:p>
    <w:p w:rsidR="00FC0954" w:rsidRPr="006F5F90" w:rsidRDefault="00FC0954">
      <w:pPr>
        <w:jc w:val="both"/>
        <w:rPr>
          <w:b/>
          <w:lang w:val="ru-RU"/>
        </w:rPr>
      </w:pPr>
    </w:p>
    <w:p w:rsidR="00FC0954" w:rsidRPr="006F5F90" w:rsidRDefault="00FC0954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6F5F90">
        <w:rPr>
          <w:sz w:val="24"/>
          <w:szCs w:val="24"/>
        </w:rPr>
        <w:t xml:space="preserve">Леч. врач  Ермоленко В.А  </w:t>
      </w:r>
    </w:p>
    <w:p w:rsidR="00FC0954" w:rsidRPr="006F5F90" w:rsidRDefault="00FC0954" w:rsidP="00EB798A">
      <w:pPr>
        <w:jc w:val="both"/>
        <w:rPr>
          <w:lang w:val="ru-RU"/>
        </w:rPr>
      </w:pPr>
      <w:r w:rsidRPr="006F5F90">
        <w:rPr>
          <w:lang w:val="ru-RU"/>
        </w:rPr>
        <w:t xml:space="preserve">и/о Зав. отд.  </w:t>
      </w:r>
      <w:r w:rsidRPr="006F5F90">
        <w:t xml:space="preserve">Ермоленко В.А  </w:t>
      </w:r>
    </w:p>
    <w:p w:rsidR="00FC0954" w:rsidRPr="006F5F90" w:rsidRDefault="00FC0954" w:rsidP="00800152">
      <w:pPr>
        <w:jc w:val="both"/>
        <w:rPr>
          <w:lang w:val="ru-RU"/>
        </w:rPr>
      </w:pPr>
      <w:r w:rsidRPr="006F5F90">
        <w:rPr>
          <w:lang w:val="ru-RU"/>
        </w:rPr>
        <w:t>Нач. мед. Костина Т.К.</w:t>
      </w:r>
    </w:p>
    <w:sectPr w:rsidR="00FC0954" w:rsidRPr="006F5F9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954" w:rsidRDefault="00FC0954" w:rsidP="00080012">
      <w:r>
        <w:separator/>
      </w:r>
    </w:p>
  </w:endnote>
  <w:endnote w:type="continuationSeparator" w:id="1">
    <w:p w:rsidR="00FC0954" w:rsidRDefault="00FC09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954" w:rsidRDefault="00FC0954" w:rsidP="00080012">
      <w:r>
        <w:separator/>
      </w:r>
    </w:p>
  </w:footnote>
  <w:footnote w:type="continuationSeparator" w:id="1">
    <w:p w:rsidR="00FC0954" w:rsidRDefault="00FC09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C095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C0954" w:rsidRPr="00244DF4" w:rsidRDefault="00FC095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C0954" w:rsidRPr="00244DF4" w:rsidRDefault="00FC095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C0954" w:rsidRPr="00244DF4" w:rsidRDefault="00FC095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C095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C0954" w:rsidRPr="00244DF4" w:rsidRDefault="00FC095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C0954" w:rsidRPr="00244DF4" w:rsidRDefault="00FC095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C0954" w:rsidRPr="00244DF4" w:rsidRDefault="00FC095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C095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C0954" w:rsidRPr="00244DF4" w:rsidRDefault="00FC095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C0954" w:rsidRPr="00244DF4" w:rsidRDefault="00FC095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C0954" w:rsidRPr="00244DF4" w:rsidRDefault="00FC095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C095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C0954" w:rsidRPr="00080012" w:rsidRDefault="00FC095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C0954" w:rsidRPr="00080012" w:rsidRDefault="00FC095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C0954" w:rsidRPr="00080012" w:rsidRDefault="00FC095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C0954" w:rsidRDefault="00FC095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35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612C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52A7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2A5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795"/>
    <w:rsid w:val="002E3A95"/>
    <w:rsid w:val="002F252F"/>
    <w:rsid w:val="002F6A20"/>
    <w:rsid w:val="00306D8F"/>
    <w:rsid w:val="00312A6B"/>
    <w:rsid w:val="00312F60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746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4293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5F90"/>
    <w:rsid w:val="0070145A"/>
    <w:rsid w:val="00702211"/>
    <w:rsid w:val="00711125"/>
    <w:rsid w:val="0071390A"/>
    <w:rsid w:val="00713981"/>
    <w:rsid w:val="007168F0"/>
    <w:rsid w:val="00716A06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1D2E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D88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47E80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6F7"/>
    <w:rsid w:val="00D06E48"/>
    <w:rsid w:val="00D07D4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3CC3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D2A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16B"/>
    <w:rsid w:val="00FB0503"/>
    <w:rsid w:val="00FB1C26"/>
    <w:rsid w:val="00FB1DE0"/>
    <w:rsid w:val="00FC095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24F1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1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2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2</Pages>
  <Words>611</Words>
  <Characters>3485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2015-02-06T08:46:00Z</cp:lastPrinted>
  <dcterms:created xsi:type="dcterms:W3CDTF">2015-02-06T08:40:00Z</dcterms:created>
  <dcterms:modified xsi:type="dcterms:W3CDTF">2015-03-11T08:42:00Z</dcterms:modified>
</cp:coreProperties>
</file>