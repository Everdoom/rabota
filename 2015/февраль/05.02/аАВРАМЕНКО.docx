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9B" w:rsidRPr="005F5181" w:rsidRDefault="004D1D9B" w:rsidP="00FC5396">
      <w:pPr>
        <w:pStyle w:val="Heading4"/>
        <w:ind w:left="-567" w:right="-58"/>
        <w:rPr>
          <w:b w:val="0"/>
          <w:sz w:val="24"/>
          <w:szCs w:val="24"/>
        </w:rPr>
      </w:pPr>
      <w:r w:rsidRPr="005F5181">
        <w:rPr>
          <w:b w:val="0"/>
          <w:sz w:val="24"/>
          <w:szCs w:val="24"/>
        </w:rPr>
        <w:t>Выписной эпикриз</w:t>
      </w:r>
    </w:p>
    <w:p w:rsidR="004D1D9B" w:rsidRPr="005F5181" w:rsidRDefault="004D1D9B" w:rsidP="00FC5396">
      <w:pPr>
        <w:pStyle w:val="Heading4"/>
        <w:ind w:left="-567"/>
        <w:rPr>
          <w:b w:val="0"/>
          <w:sz w:val="24"/>
          <w:szCs w:val="24"/>
        </w:rPr>
      </w:pPr>
      <w:r w:rsidRPr="005F5181">
        <w:rPr>
          <w:b w:val="0"/>
          <w:sz w:val="24"/>
          <w:szCs w:val="24"/>
        </w:rPr>
        <w:t>Из истории болезни №  94</w:t>
      </w:r>
    </w:p>
    <w:p w:rsidR="004D1D9B" w:rsidRPr="005F5181" w:rsidRDefault="004D1D9B" w:rsidP="00FC5396">
      <w:pPr>
        <w:pStyle w:val="Heading5"/>
        <w:ind w:left="-567"/>
        <w:rPr>
          <w:sz w:val="24"/>
          <w:szCs w:val="24"/>
        </w:rPr>
      </w:pPr>
      <w:r w:rsidRPr="005F5181">
        <w:rPr>
          <w:sz w:val="24"/>
          <w:szCs w:val="24"/>
        </w:rPr>
        <w:t>Ф.И.О: Авраменко Нина Григорьевна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>Год рождения: 1957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>Место жительства: г. Запорожье, ул. Дежнева 29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>Место работы: пенсионер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>Находился на лечении с   23.01.15 по   06.02.15 в диаб.   отд.</w:t>
      </w:r>
    </w:p>
    <w:p w:rsidR="004D1D9B" w:rsidRPr="005F5181" w:rsidRDefault="004D1D9B" w:rsidP="002B41B1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>Диагноз:</w:t>
      </w:r>
      <w:r w:rsidRPr="005F5181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Хроническая дистальная диабетическая полинейропатия н/к IIст, сенсомоторная форма. ХБП I ст. Диабетическая нефропатия III ст. ИБС,  диффузный кардиосклероз. СН I. Гипертоническая болезнь II стадии III степени. Гипертензивное сердце. Риск 4 Дисциркуляторная атеросклеротическая, дисметаболическая энцефалопатия II на фоне стеноза ВСА с 2х сторон. Ангиопатия сосудов сетчатки ОИ. Начальная катаракта ОИ. Узловой зоб 1, узел левой доли. Эутиреоз. Ожирение I ст. (ИМТ 31кг/м</w:t>
      </w:r>
      <w:r w:rsidRPr="005F5181">
        <w:rPr>
          <w:vertAlign w:val="superscript"/>
          <w:lang w:val="ru-RU"/>
        </w:rPr>
        <w:t>2</w:t>
      </w:r>
      <w:r w:rsidRPr="005F5181">
        <w:rPr>
          <w:lang w:val="ru-RU"/>
        </w:rPr>
        <w:t xml:space="preserve">) алим.-конституционального генеза, стабильное течение.  ДДПП ПОП </w:t>
      </w:r>
      <w:r w:rsidRPr="00730C41">
        <w:rPr>
          <w:lang w:val="ru-RU"/>
        </w:rPr>
        <w:t xml:space="preserve">. </w:t>
      </w:r>
      <w:r w:rsidRPr="005F5181">
        <w:rPr>
          <w:lang w:val="ru-RU"/>
        </w:rPr>
        <w:t>СПО (10.2012). Лазерная ляменэктомия L4. Вертеброгенная люмбалгия. Хроническое рецидивирующее течение, стадия умеренно</w:t>
      </w:r>
      <w:r>
        <w:rPr>
          <w:lang w:val="ru-RU"/>
        </w:rPr>
        <w:t>го</w:t>
      </w:r>
      <w:r w:rsidRPr="005F5181">
        <w:rPr>
          <w:lang w:val="ru-RU"/>
        </w:rPr>
        <w:t xml:space="preserve"> обострения. Хр. холецистит в ст. ремиссии. Хронический панкреатит в ст ремиссии. Хронический гепатоз  НФП 1 ст.  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 xml:space="preserve">Жалобы при поступлении </w:t>
      </w:r>
      <w:r w:rsidRPr="005F5181">
        <w:rPr>
          <w:lang w:val="ru-RU"/>
        </w:rPr>
        <w:t>на сухость во рту, жажду, полиурию, снижение веса на 3 кг за год,  боли  в н/к, судороги, онемение ног, повышение АД макс. до 160/100 мм рт.ст., головные боли, головокружение, пекущие боли в стопах, боли в области позвоночника, чувство тяжести в правом подреберье.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>Краткий анамнез</w:t>
      </w:r>
      <w:r w:rsidRPr="005F5181">
        <w:rPr>
          <w:lang w:val="ru-RU"/>
        </w:rPr>
        <w:t xml:space="preserve">: СД выявлен в 2008г. Комы отрицает. С начала заболевания ССП </w:t>
      </w:r>
      <w:r>
        <w:rPr>
          <w:lang w:val="ru-RU"/>
        </w:rPr>
        <w:t xml:space="preserve">. </w:t>
      </w:r>
      <w:r w:rsidRPr="005F5181">
        <w:rPr>
          <w:lang w:val="ru-RU"/>
        </w:rPr>
        <w:t>В наст. время принимает: Амарил 4 мг утром, сиофор 1000мг</w:t>
      </w:r>
      <w:r>
        <w:rPr>
          <w:lang w:val="ru-RU"/>
        </w:rPr>
        <w:t>*</w:t>
      </w:r>
      <w:r w:rsidRPr="005F5181">
        <w:rPr>
          <w:lang w:val="ru-RU"/>
        </w:rPr>
        <w:t xml:space="preserve"> 2р/д.  С-пептид – 3,19 Инсулин – 18,20 от 20.01.15. Гликемия –10,8-14,9 ммоль/л. НвАIс -  11,8% от 14.01.14. Боли в н/к в течение 3 лет. Повышение АД в течение 30 лет. Из гипотензивных принимает индап 2,5 мг утром, лозап 50 мг утром, конкор 5 мг. Госпитализирована  в обл. энд. диспансер для коррекции ССТ, лечения хр. осложнений СД.</w:t>
      </w:r>
    </w:p>
    <w:p w:rsidR="004D1D9B" w:rsidRPr="005F5181" w:rsidRDefault="004D1D9B" w:rsidP="00FC5396">
      <w:pPr>
        <w:ind w:left="-567"/>
        <w:jc w:val="both"/>
        <w:rPr>
          <w:u w:val="single"/>
          <w:lang w:val="ru-RU"/>
        </w:rPr>
      </w:pPr>
      <w:r w:rsidRPr="005F5181">
        <w:rPr>
          <w:u w:val="single"/>
          <w:lang w:val="ru-RU"/>
        </w:rPr>
        <w:t>Данные лабораторных исследований.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 xml:space="preserve">26.01.15 Общ. ан. крови Нв –146  г/л  эритр –4,6  лейк – 12,1 СОЭ – 16 мм/час  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 xml:space="preserve">э- 1%    п- 1%   с- 74%   л- 19 %   м-6 %  </w:t>
      </w:r>
    </w:p>
    <w:p w:rsidR="004D1D9B" w:rsidRPr="005F5181" w:rsidRDefault="004D1D9B" w:rsidP="005F5181">
      <w:pPr>
        <w:ind w:left="-567"/>
        <w:jc w:val="both"/>
        <w:rPr>
          <w:lang w:val="ru-RU"/>
        </w:rPr>
      </w:pPr>
      <w:r w:rsidRPr="005F5181">
        <w:rPr>
          <w:lang w:val="ru-RU"/>
        </w:rPr>
        <w:t xml:space="preserve">05.02.15 Общ. ан. крови Нв – 132 г/л  эритр –4,1 лейк – 9,6 СОЭ –20  мм/час   </w:t>
      </w:r>
    </w:p>
    <w:p w:rsidR="004D1D9B" w:rsidRPr="005F5181" w:rsidRDefault="004D1D9B" w:rsidP="005F5181">
      <w:pPr>
        <w:ind w:left="-567"/>
        <w:jc w:val="both"/>
        <w:rPr>
          <w:lang w:val="ru-RU"/>
        </w:rPr>
      </w:pPr>
      <w:r w:rsidRPr="005F5181">
        <w:rPr>
          <w:lang w:val="ru-RU"/>
        </w:rPr>
        <w:t xml:space="preserve">э- 0%    п- 1%   с- 59%   л-  33%   м-7 % 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 xml:space="preserve">26.01.15 Биохимия: СКФ –79,9 мл./мин., хол –7,0 тригл -4,3 ХСЛПВП -1,39 ХСЛПНП -3,63 Катер -4,0 мочевина – 4,6 креатинин – 85  бил общ –11,9  бил пр –2,5  тим –6,7  АСТ –1,35   АЛТ –1,62   ммоль/л;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>30.01.15 бил общ –11,8  бил пр –2,9  тим – 2,4 АСТ – 0,67 АЛТ –1,78   ммоль/л;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 xml:space="preserve">26.01.15 Анализ крови на RW- отр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>29.01.15 НВsАg – не выявлен, Анти  НСV  - не выявлен</w:t>
      </w:r>
    </w:p>
    <w:p w:rsidR="004D1D9B" w:rsidRPr="005F5181" w:rsidRDefault="004D1D9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F5181">
        <w:rPr>
          <w:b w:val="0"/>
          <w:sz w:val="24"/>
          <w:szCs w:val="24"/>
        </w:rPr>
        <w:t>27.01.15 Общ. ан. мочи уд вес 1010  лейк –  2-4 в п/зр белок – отр  ацетон –отр;  эпит. пл. -ед ; эпит. перех. -ед в п/зр</w:t>
      </w:r>
    </w:p>
    <w:p w:rsidR="004D1D9B" w:rsidRPr="005F5181" w:rsidRDefault="004D1D9B" w:rsidP="00FC5396">
      <w:pPr>
        <w:ind w:left="-567"/>
        <w:rPr>
          <w:lang w:val="ru-RU"/>
        </w:rPr>
      </w:pPr>
      <w:r w:rsidRPr="005F5181">
        <w:rPr>
          <w:lang w:val="ru-RU"/>
        </w:rPr>
        <w:t>30.01.15 Анализ мочи по Нечипоренко лейк -500  эритр -  белок – отр</w:t>
      </w:r>
    </w:p>
    <w:p w:rsidR="004D1D9B" w:rsidRPr="005F5181" w:rsidRDefault="004D1D9B" w:rsidP="00FC5396">
      <w:pPr>
        <w:ind w:left="-567"/>
        <w:rPr>
          <w:lang w:val="ru-RU"/>
        </w:rPr>
      </w:pPr>
      <w:r w:rsidRPr="005F5181">
        <w:rPr>
          <w:lang w:val="ru-RU"/>
        </w:rPr>
        <w:t>26.01.15 Суточная глюкозурия –  отр;   Суточная протеинурия –  отр</w:t>
      </w:r>
    </w:p>
    <w:p w:rsidR="004D1D9B" w:rsidRPr="005F5181" w:rsidRDefault="004D1D9B" w:rsidP="00FC5396">
      <w:pPr>
        <w:pStyle w:val="Heading5"/>
        <w:ind w:left="-567"/>
        <w:rPr>
          <w:sz w:val="24"/>
          <w:szCs w:val="24"/>
        </w:rPr>
      </w:pPr>
      <w:r w:rsidRPr="005F5181">
        <w:rPr>
          <w:sz w:val="24"/>
          <w:szCs w:val="24"/>
        </w:rPr>
        <w:t>30.01.15 Микроальбуминурия –72,5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D1D9B" w:rsidRPr="005F5181" w:rsidTr="00B76356">
        <w:tc>
          <w:tcPr>
            <w:tcW w:w="2518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 xml:space="preserve">Гликемический </w:t>
            </w:r>
          </w:p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20.00</w:t>
            </w:r>
          </w:p>
        </w:tc>
      </w:tr>
      <w:tr w:rsidR="004D1D9B" w:rsidRPr="005F5181" w:rsidTr="00B76356">
        <w:tc>
          <w:tcPr>
            <w:tcW w:w="2518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9,5</w:t>
            </w:r>
          </w:p>
        </w:tc>
      </w:tr>
      <w:tr w:rsidR="004D1D9B" w:rsidRPr="005F5181" w:rsidTr="00B76356">
        <w:tc>
          <w:tcPr>
            <w:tcW w:w="2518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11,1</w:t>
            </w:r>
          </w:p>
        </w:tc>
      </w:tr>
      <w:tr w:rsidR="004D1D9B" w:rsidRPr="005F5181" w:rsidTr="00B76356">
        <w:tc>
          <w:tcPr>
            <w:tcW w:w="2518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8,2</w:t>
            </w:r>
          </w:p>
        </w:tc>
      </w:tr>
      <w:tr w:rsidR="004D1D9B" w:rsidRPr="005F5181" w:rsidTr="00B76356">
        <w:tc>
          <w:tcPr>
            <w:tcW w:w="2518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D1D9B" w:rsidRPr="005F5181" w:rsidRDefault="004D1D9B" w:rsidP="00B76356">
            <w:pPr>
              <w:rPr>
                <w:lang w:val="ru-RU"/>
              </w:rPr>
            </w:pPr>
            <w:r w:rsidRPr="005F5181">
              <w:rPr>
                <w:lang w:val="ru-RU"/>
              </w:rPr>
              <w:t>6,8</w:t>
            </w:r>
          </w:p>
        </w:tc>
      </w:tr>
    </w:tbl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>03.02.15Невропатолог</w:t>
      </w:r>
      <w:r w:rsidRPr="005F5181">
        <w:rPr>
          <w:lang w:val="ru-RU"/>
        </w:rPr>
        <w:t>: Хроническая дистальная диабетическая полинейропатия н/к IIст, сенсомоторная форма. Дисциркуляторная атеросклеротическая, дисметаболическая энцефалопатия II на фоне стеноза ВСА с 2х сторон. ДДПП ПОП СПО. Лазерная ляменэктомия L4. Вертеброгенная люмбалгия. Хроническое рецидивирующее течение, стадия умеренно</w:t>
      </w:r>
      <w:r>
        <w:rPr>
          <w:lang w:val="ru-RU"/>
        </w:rPr>
        <w:t>го</w:t>
      </w:r>
      <w:r w:rsidRPr="005F5181">
        <w:rPr>
          <w:lang w:val="ru-RU"/>
        </w:rPr>
        <w:t xml:space="preserve"> обострения. </w:t>
      </w:r>
    </w:p>
    <w:p w:rsidR="004D1D9B" w:rsidRPr="0004472B" w:rsidRDefault="004D1D9B" w:rsidP="00FC5396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>23.01.15Окулист</w:t>
      </w:r>
      <w:r w:rsidRPr="0004472B">
        <w:rPr>
          <w:lang w:val="ru-RU"/>
        </w:rPr>
        <w:t xml:space="preserve">: </w:t>
      </w:r>
      <w:smartTag w:uri="urn:schemas-microsoft-com:office:smarttags" w:element="place">
        <w:r w:rsidRPr="005F5181">
          <w:rPr>
            <w:lang w:val="en-US"/>
          </w:rPr>
          <w:t>VIS</w:t>
        </w:r>
      </w:smartTag>
      <w:r w:rsidRPr="0004472B">
        <w:rPr>
          <w:lang w:val="ru-RU"/>
        </w:rPr>
        <w:t xml:space="preserve"> </w:t>
      </w:r>
      <w:r w:rsidRPr="005F5181">
        <w:rPr>
          <w:lang w:val="en-US"/>
        </w:rPr>
        <w:t>OD</w:t>
      </w:r>
      <w:r w:rsidRPr="0004472B">
        <w:rPr>
          <w:lang w:val="ru-RU"/>
        </w:rPr>
        <w:t xml:space="preserve">= </w:t>
      </w:r>
      <w:r w:rsidRPr="005F5181">
        <w:rPr>
          <w:lang w:val="ru-RU"/>
        </w:rPr>
        <w:t>1,0</w:t>
      </w:r>
      <w:r w:rsidRPr="0004472B">
        <w:rPr>
          <w:lang w:val="ru-RU"/>
        </w:rPr>
        <w:t xml:space="preserve">  </w:t>
      </w:r>
      <w:r w:rsidRPr="005F5181">
        <w:rPr>
          <w:lang w:val="en-US"/>
        </w:rPr>
        <w:t>OS</w:t>
      </w:r>
      <w:r w:rsidRPr="0004472B">
        <w:rPr>
          <w:lang w:val="ru-RU"/>
        </w:rPr>
        <w:t>=</w:t>
      </w:r>
      <w:r w:rsidRPr="005F5181">
        <w:rPr>
          <w:lang w:val="ru-RU"/>
        </w:rPr>
        <w:t>1,0</w:t>
      </w:r>
      <w:r w:rsidRPr="0004472B">
        <w:rPr>
          <w:lang w:val="ru-RU"/>
        </w:rPr>
        <w:t xml:space="preserve">  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сосудов.  Вены умеренно полнокровны.. Д-з: Ангиопатия сосудов сетчатки ОИ. Начальная катаракта ОИ.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>23.01.15ЭКГ</w:t>
      </w:r>
      <w:r w:rsidRPr="005F5181">
        <w:rPr>
          <w:lang w:val="ru-RU"/>
        </w:rPr>
        <w:t xml:space="preserve">: ЧСС -75 уд/мин. Вольтаж снижен.  Ритм синусовый. Эл. ось не отклонена влево. Позиция полувертикальная. Диффузные изменения миокарда.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>27.01.15 Кардиолог</w:t>
      </w:r>
      <w:r w:rsidRPr="005F5181">
        <w:rPr>
          <w:lang w:val="ru-RU"/>
        </w:rPr>
        <w:t>: ИБС,  диффузный кардиосклероз. СН I. Гипертоническая болезнь II стадии III степени. Гипертензивное сердце. Риск 4.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27.01.15 </w:t>
      </w:r>
      <w:r w:rsidRPr="005F5181">
        <w:rPr>
          <w:u w:val="single"/>
          <w:lang w:val="ru-RU"/>
        </w:rPr>
        <w:t>Ангиохирург</w:t>
      </w:r>
      <w:r w:rsidRPr="005F5181">
        <w:rPr>
          <w:lang w:val="ru-RU"/>
        </w:rPr>
        <w:t>: Диаб. ангиопатия артерий н/к.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>04.02.15 Гастроэнтеролог</w:t>
      </w:r>
      <w:r w:rsidRPr="005F5181">
        <w:rPr>
          <w:lang w:val="ru-RU"/>
        </w:rPr>
        <w:t xml:space="preserve">: Хр. холецистит в ст. ремиссии. Хронический панкреатит в ст ремиссии. Хронический гепатоз  НФП 1 ст.   </w:t>
      </w:r>
    </w:p>
    <w:p w:rsidR="004D1D9B" w:rsidRPr="005F5181" w:rsidRDefault="004D1D9B" w:rsidP="00FC5396">
      <w:pPr>
        <w:ind w:left="-567"/>
        <w:jc w:val="both"/>
        <w:rPr>
          <w:u w:val="single"/>
          <w:lang w:val="ru-RU"/>
        </w:rPr>
      </w:pPr>
      <w:r w:rsidRPr="005F5181">
        <w:rPr>
          <w:u w:val="single"/>
          <w:lang w:val="ru-RU"/>
        </w:rPr>
        <w:t>26.01.15РВГ:</w:t>
      </w:r>
      <w:r w:rsidRPr="005F5181">
        <w:rPr>
          <w:lang w:val="ru-RU"/>
        </w:rPr>
        <w:t xml:space="preserve"> Нарушение кровообращения I ст. с обеих сторон, тонус сосудов N.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>30.01.15Дупл. сканирование брахиоцефальных артерий</w:t>
      </w:r>
      <w:r w:rsidRPr="005F5181">
        <w:rPr>
          <w:lang w:val="ru-RU"/>
        </w:rPr>
        <w:t xml:space="preserve">: Заключение: на руках. 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u w:val="single"/>
          <w:lang w:val="ru-RU"/>
        </w:rPr>
        <w:t>23.01.15УЗИ щит. железы</w:t>
      </w:r>
      <w:r w:rsidRPr="005F5181">
        <w:rPr>
          <w:lang w:val="ru-RU"/>
        </w:rPr>
        <w:t>: Пр д. V = 5,6 см</w:t>
      </w:r>
      <w:r w:rsidRPr="005F5181">
        <w:rPr>
          <w:vertAlign w:val="superscript"/>
          <w:lang w:val="ru-RU"/>
        </w:rPr>
        <w:t>3</w:t>
      </w:r>
      <w:r w:rsidRPr="005F5181">
        <w:rPr>
          <w:lang w:val="ru-RU"/>
        </w:rPr>
        <w:t>; лев. д. V = 5,2 см</w:t>
      </w:r>
      <w:r w:rsidRPr="005F5181">
        <w:rPr>
          <w:vertAlign w:val="superscript"/>
          <w:lang w:val="ru-RU"/>
        </w:rPr>
        <w:t>3</w:t>
      </w:r>
    </w:p>
    <w:p w:rsidR="004D1D9B" w:rsidRPr="005F5181" w:rsidRDefault="004D1D9B" w:rsidP="00A84ED8">
      <w:pPr>
        <w:ind w:left="-567"/>
        <w:jc w:val="both"/>
        <w:rPr>
          <w:lang w:val="ru-RU"/>
        </w:rPr>
      </w:pPr>
      <w:r w:rsidRPr="005F5181">
        <w:rPr>
          <w:lang w:val="ru-RU"/>
        </w:rPr>
        <w:t>Щит. железа не увеличена, контуры неровные. Эхогенность паренхимы снижена. Эхоструктура крупнозернистая,  неоднородная. В левой доле у переднего контур</w:t>
      </w:r>
      <w:r>
        <w:rPr>
          <w:lang w:val="ru-RU"/>
        </w:rPr>
        <w:t>а</w:t>
      </w:r>
      <w:r w:rsidRPr="005F5181">
        <w:rPr>
          <w:lang w:val="ru-RU"/>
        </w:rPr>
        <w:t xml:space="preserve"> гидрофильный узел 0,79*0,45 см (расширенный фолликул) в В лев. доле  в с/3 изоэхогенный узел с гидрофильным ободком   0,75*0,5 см.  в н/3 левой доли такой же узел 0,84*0,61.Регионарные л/узлы  не визуализируются. Закл.: Умеренные диффузные изменения паренхимы. Узлы левой доли</w:t>
      </w:r>
    </w:p>
    <w:p w:rsidR="004D1D9B" w:rsidRPr="005F5181" w:rsidRDefault="004D1D9B" w:rsidP="00FC5396">
      <w:pPr>
        <w:ind w:left="-567"/>
        <w:jc w:val="both"/>
        <w:rPr>
          <w:u w:val="single"/>
          <w:lang w:val="ru-RU"/>
        </w:rPr>
      </w:pPr>
      <w:r w:rsidRPr="005F5181">
        <w:rPr>
          <w:u w:val="single"/>
          <w:lang w:val="ru-RU"/>
        </w:rPr>
        <w:t xml:space="preserve">Лечение: </w:t>
      </w:r>
      <w:r w:rsidRPr="005F5181">
        <w:rPr>
          <w:lang w:val="ru-RU"/>
        </w:rPr>
        <w:t>амарил, сиофор, коронал, индап, лозап  ревмоксикам, берлитион, актовегин, нейрорубин, фармасулин HNP, тизалу</w:t>
      </w:r>
      <w:r>
        <w:rPr>
          <w:lang w:val="ru-RU"/>
        </w:rPr>
        <w:t>д</w:t>
      </w:r>
      <w:r w:rsidRPr="005F5181">
        <w:rPr>
          <w:lang w:val="ru-RU"/>
        </w:rPr>
        <w:t>.</w:t>
      </w:r>
    </w:p>
    <w:p w:rsidR="004D1D9B" w:rsidRPr="005F5181" w:rsidRDefault="004D1D9B" w:rsidP="00FC5396">
      <w:pPr>
        <w:ind w:left="-567"/>
        <w:jc w:val="both"/>
        <w:rPr>
          <w:lang w:val="ru-RU"/>
        </w:rPr>
      </w:pPr>
      <w:r w:rsidRPr="005F5181">
        <w:rPr>
          <w:lang w:val="ru-RU"/>
        </w:rPr>
        <w:t xml:space="preserve"> </w:t>
      </w:r>
      <w:bookmarkStart w:id="0" w:name="дд"/>
      <w:bookmarkEnd w:id="0"/>
      <w:r w:rsidRPr="005F5181">
        <w:rPr>
          <w:u w:val="single"/>
          <w:lang w:val="ru-RU"/>
        </w:rPr>
        <w:t>Состояние больного при выписке</w:t>
      </w:r>
      <w:r w:rsidRPr="005F5181">
        <w:rPr>
          <w:lang w:val="ru-RU"/>
        </w:rPr>
        <w:t xml:space="preserve">: СД компенсирован, уменьшились боли в н/к. АД 130/80 мм рт. ст. </w:t>
      </w:r>
      <w:r>
        <w:rPr>
          <w:lang w:val="ru-RU"/>
        </w:rPr>
        <w:t>Гормоны щит.железы взяты 02.02.15.</w:t>
      </w:r>
    </w:p>
    <w:p w:rsidR="004D1D9B" w:rsidRPr="005F5181" w:rsidRDefault="004D1D9B">
      <w:pPr>
        <w:jc w:val="both"/>
        <w:rPr>
          <w:u w:val="single"/>
          <w:lang w:val="ru-RU"/>
        </w:rPr>
      </w:pPr>
      <w:r w:rsidRPr="005F5181">
        <w:rPr>
          <w:u w:val="single"/>
          <w:lang w:val="ru-RU"/>
        </w:rPr>
        <w:t>Рекомендовано</w:t>
      </w:r>
      <w:r w:rsidRPr="005F5181">
        <w:rPr>
          <w:lang w:val="ru-RU"/>
        </w:rPr>
        <w:t>:</w:t>
      </w:r>
    </w:p>
    <w:p w:rsidR="004D1D9B" w:rsidRPr="005F5181" w:rsidRDefault="004D1D9B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>«Д» наблюдение эндокринолога, уч. терапевта, кардиолога, невропатолога, гастроэнтеролога по м\жит.</w:t>
      </w:r>
    </w:p>
    <w:p w:rsidR="004D1D9B" w:rsidRPr="005F5181" w:rsidRDefault="004D1D9B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D1D9B" w:rsidRPr="005F5181" w:rsidRDefault="004D1D9B" w:rsidP="005F5181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 xml:space="preserve">Инсулинотерапия:   Фармасулин НNР п/з- 10-12ед., </w:t>
      </w:r>
    </w:p>
    <w:p w:rsidR="004D1D9B" w:rsidRPr="005F5181" w:rsidRDefault="004D1D9B" w:rsidP="005F5181">
      <w:pPr>
        <w:ind w:left="435"/>
        <w:jc w:val="both"/>
        <w:rPr>
          <w:lang w:val="ru-RU"/>
        </w:rPr>
      </w:pPr>
      <w:r w:rsidRPr="005F5181">
        <w:rPr>
          <w:lang w:val="ru-RU"/>
        </w:rPr>
        <w:t xml:space="preserve">диаформин (сиофор,  глюкофаж) 1000 - 1т. *2р/сут. </w:t>
      </w:r>
    </w:p>
    <w:p w:rsidR="004D1D9B" w:rsidRPr="005F5181" w:rsidRDefault="004D1D9B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>Контроль глик. гемоглобина 1 раз в 6 мес., микроальбуминурии 1р. в 6 мес.</w:t>
      </w:r>
    </w:p>
    <w:p w:rsidR="004D1D9B" w:rsidRPr="005F5181" w:rsidRDefault="004D1D9B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4D1D9B" w:rsidRPr="005F5181" w:rsidRDefault="004D1D9B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D1D9B" w:rsidRPr="005F5181" w:rsidRDefault="004D1D9B" w:rsidP="005F5181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 xml:space="preserve">Рек. кардиолога: эналаприл 5-10 мг *2р/д.. Контроль АД, ЭКГ. Дообследование: ЭХО КС по м/ж. </w:t>
      </w:r>
    </w:p>
    <w:p w:rsidR="004D1D9B" w:rsidRPr="005F5181" w:rsidRDefault="004D1D9B" w:rsidP="00503C44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 xml:space="preserve">Берлитион 600 мг/сут. 2-3 мес., </w:t>
      </w:r>
      <w:r>
        <w:rPr>
          <w:lang w:val="ru-RU"/>
        </w:rPr>
        <w:t>нейрорубин форте 1т./сут. мес.</w:t>
      </w:r>
    </w:p>
    <w:p w:rsidR="004D1D9B" w:rsidRPr="005F5181" w:rsidRDefault="004D1D9B" w:rsidP="005F5181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 xml:space="preserve">Рек. невропатолога: вазапро 5,0 в/в стр № 10. </w:t>
      </w:r>
    </w:p>
    <w:p w:rsidR="004D1D9B" w:rsidRPr="005F5181" w:rsidRDefault="004D1D9B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>УЗИ щит. железы 1р. в год. ТАПБ узла щит железы. С результатами ТТГ, АТТПО, АТ ТГ повторная конс.  эндокринолога по м\ж.</w:t>
      </w:r>
    </w:p>
    <w:p w:rsidR="004D1D9B" w:rsidRPr="005F5181" w:rsidRDefault="004D1D9B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>Рек. гастроэнтеролога: гепавал 1т 1р\д, 1 мес, смарт омега 1т 1р во время еды 1 мес. Контр печеночных проб после лечения.</w:t>
      </w:r>
    </w:p>
    <w:p w:rsidR="004D1D9B" w:rsidRPr="005F5181" w:rsidRDefault="004D1D9B" w:rsidP="006B4D99">
      <w:pPr>
        <w:numPr>
          <w:ilvl w:val="0"/>
          <w:numId w:val="2"/>
        </w:numPr>
        <w:jc w:val="both"/>
        <w:rPr>
          <w:lang w:val="ru-RU"/>
        </w:rPr>
      </w:pPr>
      <w:r w:rsidRPr="005F5181">
        <w:rPr>
          <w:lang w:val="ru-RU"/>
        </w:rPr>
        <w:t xml:space="preserve">Рек. окулиста: офтан катахром 2к. *3р/д, </w:t>
      </w:r>
    </w:p>
    <w:p w:rsidR="004D1D9B" w:rsidRPr="005F5181" w:rsidRDefault="004D1D9B" w:rsidP="00A9598B">
      <w:pPr>
        <w:ind w:left="435"/>
        <w:jc w:val="both"/>
        <w:rPr>
          <w:lang w:val="ru-RU"/>
        </w:rPr>
      </w:pPr>
    </w:p>
    <w:p w:rsidR="004D1D9B" w:rsidRPr="005F5181" w:rsidRDefault="004D1D9B">
      <w:pPr>
        <w:jc w:val="both"/>
        <w:rPr>
          <w:b/>
          <w:lang w:val="ru-RU"/>
        </w:rPr>
      </w:pPr>
    </w:p>
    <w:p w:rsidR="004D1D9B" w:rsidRPr="005F5181" w:rsidRDefault="004D1D9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5F5181">
        <w:rPr>
          <w:sz w:val="24"/>
          <w:szCs w:val="24"/>
        </w:rPr>
        <w:t xml:space="preserve">Леч. врач  Гура Э. Ю. </w:t>
      </w:r>
    </w:p>
    <w:p w:rsidR="004D1D9B" w:rsidRPr="005F5181" w:rsidRDefault="004D1D9B" w:rsidP="005604BC">
      <w:pPr>
        <w:jc w:val="both"/>
        <w:rPr>
          <w:lang w:val="ru-RU"/>
        </w:rPr>
      </w:pPr>
      <w:r w:rsidRPr="005F5181">
        <w:rPr>
          <w:lang w:val="ru-RU"/>
        </w:rPr>
        <w:t xml:space="preserve">и/о Зав. отд.  </w:t>
      </w:r>
      <w:r w:rsidRPr="005F5181">
        <w:t xml:space="preserve">Ермоленко В.А  </w:t>
      </w:r>
    </w:p>
    <w:p w:rsidR="004D1D9B" w:rsidRPr="005F5181" w:rsidRDefault="004D1D9B" w:rsidP="00800152">
      <w:pPr>
        <w:jc w:val="both"/>
        <w:rPr>
          <w:lang w:val="ru-RU"/>
        </w:rPr>
      </w:pPr>
      <w:r w:rsidRPr="005F5181">
        <w:rPr>
          <w:lang w:val="ru-RU"/>
        </w:rPr>
        <w:t>Нач. мед. Костина Т.К.</w:t>
      </w:r>
    </w:p>
    <w:sectPr w:rsidR="004D1D9B" w:rsidRPr="005F518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D9B" w:rsidRDefault="004D1D9B" w:rsidP="00080012">
      <w:r>
        <w:separator/>
      </w:r>
    </w:p>
  </w:endnote>
  <w:endnote w:type="continuationSeparator" w:id="1">
    <w:p w:rsidR="004D1D9B" w:rsidRDefault="004D1D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D9B" w:rsidRDefault="004D1D9B" w:rsidP="00080012">
      <w:r>
        <w:separator/>
      </w:r>
    </w:p>
  </w:footnote>
  <w:footnote w:type="continuationSeparator" w:id="1">
    <w:p w:rsidR="004D1D9B" w:rsidRDefault="004D1D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4D1D9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D1D9B" w:rsidRPr="00244DF4" w:rsidRDefault="004D1D9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D1D9B" w:rsidRPr="00244DF4" w:rsidRDefault="004D1D9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D1D9B" w:rsidRPr="00244DF4" w:rsidRDefault="004D1D9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D1D9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D1D9B" w:rsidRPr="00244DF4" w:rsidRDefault="004D1D9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D1D9B" w:rsidRPr="00244DF4" w:rsidRDefault="004D1D9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D1D9B" w:rsidRPr="00244DF4" w:rsidRDefault="004D1D9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D1D9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D1D9B" w:rsidRPr="00244DF4" w:rsidRDefault="004D1D9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D1D9B" w:rsidRPr="00244DF4" w:rsidRDefault="004D1D9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D1D9B" w:rsidRPr="00244DF4" w:rsidRDefault="004D1D9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D1D9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D1D9B" w:rsidRPr="00080012" w:rsidRDefault="004D1D9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D1D9B" w:rsidRPr="00080012" w:rsidRDefault="004D1D9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D1D9B" w:rsidRPr="00080012" w:rsidRDefault="004D1D9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D1D9B" w:rsidRDefault="004D1D9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1701"/>
    <w:rsid w:val="0004472B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0110"/>
    <w:rsid w:val="00102A68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694"/>
    <w:rsid w:val="001B3CF8"/>
    <w:rsid w:val="001B54B5"/>
    <w:rsid w:val="001C15F7"/>
    <w:rsid w:val="001C1817"/>
    <w:rsid w:val="001C28C0"/>
    <w:rsid w:val="001D24AD"/>
    <w:rsid w:val="001D455D"/>
    <w:rsid w:val="001D5FCC"/>
    <w:rsid w:val="001E001E"/>
    <w:rsid w:val="001E010C"/>
    <w:rsid w:val="001E212D"/>
    <w:rsid w:val="001F1811"/>
    <w:rsid w:val="001F2C35"/>
    <w:rsid w:val="001F6314"/>
    <w:rsid w:val="002024E9"/>
    <w:rsid w:val="002042A9"/>
    <w:rsid w:val="002105BD"/>
    <w:rsid w:val="00210D8C"/>
    <w:rsid w:val="00216338"/>
    <w:rsid w:val="002200D4"/>
    <w:rsid w:val="00221FD2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9BB"/>
    <w:rsid w:val="002A19A6"/>
    <w:rsid w:val="002A20EE"/>
    <w:rsid w:val="002B3AC8"/>
    <w:rsid w:val="002B41B1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B7D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3B17"/>
    <w:rsid w:val="00434453"/>
    <w:rsid w:val="00444BAB"/>
    <w:rsid w:val="004468E8"/>
    <w:rsid w:val="00447E50"/>
    <w:rsid w:val="004529B5"/>
    <w:rsid w:val="0045564C"/>
    <w:rsid w:val="00457616"/>
    <w:rsid w:val="004613FA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1D9B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5181"/>
    <w:rsid w:val="00602CAC"/>
    <w:rsid w:val="006106A0"/>
    <w:rsid w:val="00634AB2"/>
    <w:rsid w:val="0064256F"/>
    <w:rsid w:val="006442F2"/>
    <w:rsid w:val="006452B0"/>
    <w:rsid w:val="00646B1E"/>
    <w:rsid w:val="00655FA0"/>
    <w:rsid w:val="006637D8"/>
    <w:rsid w:val="00664AD8"/>
    <w:rsid w:val="0066753A"/>
    <w:rsid w:val="0067504D"/>
    <w:rsid w:val="0067684F"/>
    <w:rsid w:val="00677458"/>
    <w:rsid w:val="006839E3"/>
    <w:rsid w:val="006961E9"/>
    <w:rsid w:val="006965C5"/>
    <w:rsid w:val="00697AF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C41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11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30F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6FAF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4ED8"/>
    <w:rsid w:val="00A95232"/>
    <w:rsid w:val="00A9598B"/>
    <w:rsid w:val="00AA01EE"/>
    <w:rsid w:val="00AA3542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5DED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CE3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05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45</TotalTime>
  <Pages>2</Pages>
  <Words>900</Words>
  <Characters>5131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2015-02-06T08:27:00Z</cp:lastPrinted>
  <dcterms:created xsi:type="dcterms:W3CDTF">2015-02-05T06:43:00Z</dcterms:created>
  <dcterms:modified xsi:type="dcterms:W3CDTF">2015-02-06T08:44:00Z</dcterms:modified>
</cp:coreProperties>
</file>