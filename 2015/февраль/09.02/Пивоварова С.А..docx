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06" w:rsidRPr="008964B3" w:rsidRDefault="002E3206" w:rsidP="00FC5396">
      <w:pPr>
        <w:pStyle w:val="Heading4"/>
        <w:ind w:left="-567" w:right="-58"/>
        <w:rPr>
          <w:b w:val="0"/>
          <w:sz w:val="22"/>
          <w:szCs w:val="22"/>
        </w:rPr>
      </w:pPr>
      <w:r w:rsidRPr="008964B3">
        <w:rPr>
          <w:b w:val="0"/>
          <w:sz w:val="22"/>
          <w:szCs w:val="22"/>
        </w:rPr>
        <w:t>Выписной эпикриз</w:t>
      </w:r>
    </w:p>
    <w:p w:rsidR="002E3206" w:rsidRPr="008964B3" w:rsidRDefault="002E3206" w:rsidP="00FC5396">
      <w:pPr>
        <w:pStyle w:val="Heading4"/>
        <w:ind w:left="-567"/>
        <w:rPr>
          <w:b w:val="0"/>
          <w:sz w:val="22"/>
          <w:szCs w:val="22"/>
        </w:rPr>
      </w:pPr>
      <w:r w:rsidRPr="008964B3">
        <w:rPr>
          <w:b w:val="0"/>
          <w:sz w:val="22"/>
          <w:szCs w:val="22"/>
        </w:rPr>
        <w:t>Из истории болезни №  111</w:t>
      </w:r>
    </w:p>
    <w:p w:rsidR="002E3206" w:rsidRPr="008964B3" w:rsidRDefault="002E3206" w:rsidP="00FC5396">
      <w:pPr>
        <w:pStyle w:val="Heading5"/>
        <w:ind w:left="-567"/>
        <w:rPr>
          <w:sz w:val="22"/>
          <w:szCs w:val="22"/>
        </w:rPr>
      </w:pPr>
      <w:r w:rsidRPr="008964B3">
        <w:rPr>
          <w:sz w:val="22"/>
          <w:szCs w:val="22"/>
        </w:rPr>
        <w:t>Ф.И.О: Пивоварова Светлана Анатольевна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Год рождения: 1971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Место жительства: Запорожье, ул. Дзержинского 9-3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Место работы: н/р.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Находился на лечении с   27.01.15 по   10.02.15 в  энд. отд.</w:t>
      </w:r>
    </w:p>
    <w:p w:rsidR="002E3206" w:rsidRPr="008964B3" w:rsidRDefault="002E3206" w:rsidP="004C2DDA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  <w:lang w:val="ru-RU"/>
        </w:rPr>
        <w:t>Диагноз:</w:t>
      </w:r>
      <w:r w:rsidRPr="008964B3">
        <w:rPr>
          <w:sz w:val="22"/>
          <w:szCs w:val="22"/>
          <w:lang w:val="ru-RU"/>
        </w:rPr>
        <w:t xml:space="preserve">  Гипоталамический синдром  с ликворно-гипертензионным синдромом ,нейроэндокринная форма. С-м несахарного диабета. Железодефицитная анемия ,средней степени тяжести. Миопия ОИ.  Аутоиммунный тиреоидит, без увеличения объема щит. железы.Эутиреоз. Субмукозная лейомиома матки .Полименорея.</w:t>
      </w:r>
    </w:p>
    <w:p w:rsidR="002E3206" w:rsidRPr="008964B3" w:rsidRDefault="002E3206" w:rsidP="00C75FCD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964B3">
        <w:rPr>
          <w:sz w:val="22"/>
          <w:szCs w:val="22"/>
          <w:lang w:val="ru-RU"/>
        </w:rPr>
        <w:t>на полиурию, полидипсию ,слабость, утомляемость, тошноту.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  <w:lang w:val="ru-RU"/>
        </w:rPr>
        <w:t>Краткий анамнез</w:t>
      </w:r>
      <w:r w:rsidRPr="008964B3">
        <w:rPr>
          <w:sz w:val="22"/>
          <w:szCs w:val="22"/>
          <w:lang w:val="ru-RU"/>
        </w:rPr>
        <w:t>: Впервые жалобы появились 05.2014 , отмечает полиурию до 6 л/сут, сухость во рту жажду. В 11.2014 обратилась к эндокринологу по м\ж – дообследована -   вазопресин 20 ( до8,0) Са – 1,28. 29.12.14 ан. мочи по Зимницкому: 5,5 л., уд. вес – 1004-1006. 22.01.15 уд. вес – 1000.15.01.15КТ головного мозга –на момент исследования очагов патологической плотности в веществе мозга не обнаружено ,КТ признаки умеренно выраженной внутричерепной гипертензии.11.11.14 УЗИ почек –микронефролитиаз.30.12.14 осмотрена урологом –мочекислый диатез. Госпитализирована  в обл. энд. диспансер уточнения диагноза.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964B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 xml:space="preserve">09.01.15 Общ. ан. крови Нв –100  г/л  эритр – 3,2 лейк – 4,2 СОЭ –23  мм/час   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 xml:space="preserve">э- 0%    п-2%   с- 59%   л- 33 %   м- 6%  </w:t>
      </w:r>
    </w:p>
    <w:p w:rsidR="002E3206" w:rsidRPr="008964B3" w:rsidRDefault="002E3206" w:rsidP="00721BBD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 xml:space="preserve">2801.15 Биохимия: СКФ –79,2 мл./мин., хол –4,2 тригл -1,33 ХСЛПВП -1,27 ХСЛПНП -2,3 Катер -2,3 мочевина –6,4  креатинин – 90  бил общ – 8,1 бил пр –2,1  тим –4,5  АСТ –0,49   АЛТ – 0,49  ммоль/л; </w:t>
      </w:r>
    </w:p>
    <w:p w:rsidR="002E3206" w:rsidRPr="008964B3" w:rsidRDefault="002E3206" w:rsidP="00721BBD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 xml:space="preserve">28.01.15 Биохимия: СКФ –79,2 мл./мин., хол – 4,1тригл -1,33 ХСЛПВП -1,27 ХСЛПНП -2,3 Катер -2,3 мочевина –6,4  креатинин –90   бил общ –8,1  бил пр –2,1  тим –4,5  АСТ – 0,49  АЛТ –0,49   ммоль/л; </w:t>
      </w:r>
    </w:p>
    <w:p w:rsidR="002E3206" w:rsidRPr="008964B3" w:rsidRDefault="002E3206" w:rsidP="00721BBD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06.02.15ТТГ –1,2   (0,3-4,0) Мме/л; АТ ТПО –372,8  (0-30) МЕ/мл</w:t>
      </w:r>
    </w:p>
    <w:p w:rsidR="002E3206" w:rsidRPr="008964B3" w:rsidRDefault="002E3206" w:rsidP="0010202D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 xml:space="preserve">30.01.15 Са-2,14 К- 4,2 Na- 139,3 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06.02.15.01.15 К – 4,45  ; Nа –138,2   ммоль/л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03.02.15 железо – 2,1 мкмоль/л</w:t>
      </w:r>
    </w:p>
    <w:p w:rsidR="002E3206" w:rsidRPr="008964B3" w:rsidRDefault="002E3206" w:rsidP="00FC5396">
      <w:pPr>
        <w:pStyle w:val="Heading3"/>
        <w:ind w:left="-567"/>
        <w:jc w:val="both"/>
        <w:rPr>
          <w:b w:val="0"/>
          <w:sz w:val="22"/>
          <w:szCs w:val="22"/>
        </w:rPr>
      </w:pPr>
      <w:r w:rsidRPr="008964B3">
        <w:rPr>
          <w:b w:val="0"/>
          <w:sz w:val="22"/>
          <w:szCs w:val="22"/>
        </w:rPr>
        <w:t>28.01.15 Общ. ан. мочи уд вес 1010  лейк – 2-4  в п/зр белок – отр  ацетон –отр;  эпит. пл. - ед; эпит. перех. - ед в п/зр</w:t>
      </w:r>
    </w:p>
    <w:p w:rsidR="002E3206" w:rsidRPr="008964B3" w:rsidRDefault="002E3206" w:rsidP="002E2A98">
      <w:pPr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30.01.15 Анализ мочи по Зимницкому: Дн. д. 3,25л; ночн. д. – 2,65л; сут д. – 5,9л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2E3206" w:rsidRPr="008964B3" w:rsidTr="00D8664D"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en-US"/>
              </w:rPr>
            </w:pPr>
            <w:r w:rsidRPr="008964B3">
              <w:rPr>
                <w:sz w:val="22"/>
                <w:szCs w:val="22"/>
                <w:lang w:val="ru-RU"/>
              </w:rPr>
              <w:t>21</w:t>
            </w:r>
            <w:r w:rsidRPr="008964B3">
              <w:rPr>
                <w:sz w:val="22"/>
                <w:szCs w:val="22"/>
                <w:lang w:val="en-US"/>
              </w:rPr>
              <w:t>.03.14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К-во молчи (л)</w:t>
            </w:r>
          </w:p>
        </w:tc>
      </w:tr>
      <w:tr w:rsidR="002E3206" w:rsidRPr="008964B3" w:rsidTr="00D8664D"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0,3</w:t>
            </w:r>
          </w:p>
        </w:tc>
      </w:tr>
      <w:tr w:rsidR="002E3206" w:rsidRPr="008964B3" w:rsidTr="00D8664D"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1,0</w:t>
            </w:r>
          </w:p>
        </w:tc>
      </w:tr>
      <w:tr w:rsidR="002E3206" w:rsidRPr="008964B3" w:rsidTr="00D8664D"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1,0</w:t>
            </w:r>
          </w:p>
        </w:tc>
      </w:tr>
      <w:tr w:rsidR="002E3206" w:rsidRPr="008964B3" w:rsidTr="00D8664D"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0,95</w:t>
            </w:r>
          </w:p>
        </w:tc>
      </w:tr>
      <w:tr w:rsidR="002E3206" w:rsidRPr="008964B3" w:rsidTr="00D8664D"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0,5</w:t>
            </w:r>
          </w:p>
        </w:tc>
      </w:tr>
      <w:tr w:rsidR="002E3206" w:rsidRPr="008964B3" w:rsidTr="00D8664D"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0,8</w:t>
            </w:r>
          </w:p>
        </w:tc>
      </w:tr>
      <w:tr w:rsidR="002E3206" w:rsidRPr="008964B3" w:rsidTr="00D8664D"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1,0</w:t>
            </w:r>
          </w:p>
        </w:tc>
      </w:tr>
      <w:tr w:rsidR="002E3206" w:rsidRPr="008964B3" w:rsidTr="00D8664D"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1008</w:t>
            </w:r>
          </w:p>
        </w:tc>
        <w:tc>
          <w:tcPr>
            <w:tcW w:w="1914" w:type="dxa"/>
          </w:tcPr>
          <w:p w:rsidR="002E3206" w:rsidRPr="008964B3" w:rsidRDefault="002E3206" w:rsidP="00D8664D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0,35</w:t>
            </w:r>
          </w:p>
        </w:tc>
      </w:tr>
    </w:tbl>
    <w:p w:rsidR="002E3206" w:rsidRPr="008964B3" w:rsidRDefault="002E3206" w:rsidP="002E2A98">
      <w:pPr>
        <w:ind w:left="-567" w:firstLine="1275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02.02.14 Анализ мочи по Зимницким: Дн. д. – 2,4л; ночн. д. – 1,2 л; сут д. – 3,62л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2E3206" w:rsidRPr="008964B3" w:rsidTr="000B7C74"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К-во молчи (л)</w:t>
            </w:r>
          </w:p>
        </w:tc>
      </w:tr>
      <w:tr w:rsidR="002E3206" w:rsidRPr="008964B3" w:rsidTr="000B7C74"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1008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0,25</w:t>
            </w:r>
          </w:p>
        </w:tc>
      </w:tr>
      <w:tr w:rsidR="002E3206" w:rsidRPr="008964B3" w:rsidTr="000B7C74"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1006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0,25</w:t>
            </w:r>
          </w:p>
        </w:tc>
      </w:tr>
      <w:tr w:rsidR="002E3206" w:rsidRPr="008964B3" w:rsidTr="000B7C74"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0,45</w:t>
            </w:r>
          </w:p>
        </w:tc>
      </w:tr>
      <w:tr w:rsidR="002E3206" w:rsidRPr="008964B3" w:rsidTr="000B7C74"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1,5</w:t>
            </w:r>
          </w:p>
        </w:tc>
      </w:tr>
      <w:tr w:rsidR="002E3206" w:rsidRPr="008964B3" w:rsidTr="000B7C74"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1002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0,25</w:t>
            </w:r>
          </w:p>
        </w:tc>
      </w:tr>
      <w:tr w:rsidR="002E3206" w:rsidRPr="008964B3" w:rsidTr="000B7C74"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1008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0,110</w:t>
            </w:r>
          </w:p>
        </w:tc>
      </w:tr>
      <w:tr w:rsidR="002E3206" w:rsidRPr="008964B3" w:rsidTr="000B7C74"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1001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0,350</w:t>
            </w:r>
          </w:p>
        </w:tc>
      </w:tr>
      <w:tr w:rsidR="002E3206" w:rsidRPr="008964B3" w:rsidTr="000B7C74"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2E3206" w:rsidRPr="008964B3" w:rsidRDefault="002E3206" w:rsidP="000B7C74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0,500</w:t>
            </w:r>
          </w:p>
        </w:tc>
      </w:tr>
    </w:tbl>
    <w:p w:rsidR="002E3206" w:rsidRPr="008964B3" w:rsidRDefault="002E3206" w:rsidP="002E2A98">
      <w:pPr>
        <w:rPr>
          <w:sz w:val="22"/>
          <w:szCs w:val="22"/>
          <w:lang w:val="ru-RU"/>
        </w:rPr>
      </w:pPr>
    </w:p>
    <w:p w:rsidR="002E3206" w:rsidRPr="008964B3" w:rsidRDefault="002E3206" w:rsidP="00671349">
      <w:pPr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04.02.15 Анализ мочи по Зимницкому: Дн. д. 1,75л; ночн. д. – 1,1 л; сут д. – 2,85л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2E3206" w:rsidRPr="008964B3" w:rsidTr="00920210"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en-US"/>
              </w:rPr>
            </w:pPr>
            <w:r w:rsidRPr="008964B3">
              <w:rPr>
                <w:sz w:val="22"/>
                <w:szCs w:val="22"/>
                <w:lang w:val="ru-RU"/>
              </w:rPr>
              <w:t>21</w:t>
            </w:r>
            <w:r w:rsidRPr="008964B3">
              <w:rPr>
                <w:sz w:val="22"/>
                <w:szCs w:val="22"/>
                <w:lang w:val="en-US"/>
              </w:rPr>
              <w:t>.03.14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К-во молчи (мл)</w:t>
            </w:r>
          </w:p>
        </w:tc>
      </w:tr>
      <w:tr w:rsidR="002E3206" w:rsidRPr="008964B3" w:rsidTr="00920210"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1020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</w:t>
            </w:r>
          </w:p>
        </w:tc>
      </w:tr>
      <w:tr w:rsidR="002E3206" w:rsidRPr="008964B3" w:rsidTr="00920210"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1017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200</w:t>
            </w:r>
          </w:p>
        </w:tc>
      </w:tr>
      <w:tr w:rsidR="002E3206" w:rsidRPr="008964B3" w:rsidTr="00920210"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1015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90</w:t>
            </w:r>
          </w:p>
        </w:tc>
      </w:tr>
      <w:tr w:rsidR="002E3206" w:rsidRPr="008964B3" w:rsidTr="00920210"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1012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400</w:t>
            </w:r>
          </w:p>
        </w:tc>
      </w:tr>
      <w:tr w:rsidR="002E3206" w:rsidRPr="008964B3" w:rsidTr="00920210"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250</w:t>
            </w:r>
          </w:p>
        </w:tc>
      </w:tr>
      <w:tr w:rsidR="002E3206" w:rsidRPr="008964B3" w:rsidTr="00920210"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250</w:t>
            </w:r>
          </w:p>
        </w:tc>
      </w:tr>
      <w:tr w:rsidR="002E3206" w:rsidRPr="008964B3" w:rsidTr="00920210"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1008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150</w:t>
            </w:r>
          </w:p>
        </w:tc>
      </w:tr>
      <w:tr w:rsidR="002E3206" w:rsidRPr="008964B3" w:rsidTr="00920210"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1008</w:t>
            </w:r>
          </w:p>
        </w:tc>
        <w:tc>
          <w:tcPr>
            <w:tcW w:w="1914" w:type="dxa"/>
          </w:tcPr>
          <w:p w:rsidR="002E3206" w:rsidRPr="008964B3" w:rsidRDefault="002E3206" w:rsidP="00920210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900</w:t>
            </w:r>
          </w:p>
        </w:tc>
      </w:tr>
    </w:tbl>
    <w:p w:rsidR="002E3206" w:rsidRPr="008964B3" w:rsidRDefault="002E3206" w:rsidP="00671349">
      <w:pPr>
        <w:rPr>
          <w:sz w:val="22"/>
          <w:szCs w:val="22"/>
          <w:lang w:val="ru-RU"/>
        </w:rPr>
      </w:pPr>
    </w:p>
    <w:p w:rsidR="002E3206" w:rsidRPr="008964B3" w:rsidRDefault="002E3206" w:rsidP="002E2A98">
      <w:pPr>
        <w:ind w:left="-567" w:firstLine="1275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09.02.14 Анализ мочи по Зимницким: Дн. д. – 2,02; ночн. д. – 1,85 л; сут д. – 3,87 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2E3206" w:rsidRPr="008964B3" w:rsidTr="008D096B"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К-во молчи (л)</w:t>
            </w:r>
          </w:p>
        </w:tc>
      </w:tr>
      <w:tr w:rsidR="002E3206" w:rsidRPr="008964B3" w:rsidTr="008D096B"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1009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0,420</w:t>
            </w:r>
          </w:p>
        </w:tc>
      </w:tr>
      <w:tr w:rsidR="002E3206" w:rsidRPr="008964B3" w:rsidTr="008D096B"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1003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0,500</w:t>
            </w:r>
          </w:p>
        </w:tc>
      </w:tr>
      <w:tr w:rsidR="002E3206" w:rsidRPr="008964B3" w:rsidTr="008D096B"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1003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0,40</w:t>
            </w:r>
          </w:p>
        </w:tc>
      </w:tr>
      <w:tr w:rsidR="002E3206" w:rsidRPr="008964B3" w:rsidTr="008D096B"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1004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0,700</w:t>
            </w:r>
          </w:p>
        </w:tc>
      </w:tr>
      <w:tr w:rsidR="002E3206" w:rsidRPr="008964B3" w:rsidTr="008D096B"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1001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0,600</w:t>
            </w:r>
          </w:p>
        </w:tc>
      </w:tr>
      <w:tr w:rsidR="002E3206" w:rsidRPr="008964B3" w:rsidTr="008D096B"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1000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0,550</w:t>
            </w:r>
          </w:p>
        </w:tc>
      </w:tr>
      <w:tr w:rsidR="002E3206" w:rsidRPr="008964B3" w:rsidTr="008D096B"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1003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0,500</w:t>
            </w:r>
          </w:p>
        </w:tc>
      </w:tr>
      <w:tr w:rsidR="002E3206" w:rsidRPr="008964B3" w:rsidTr="008D096B"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2E3206" w:rsidRPr="008964B3" w:rsidRDefault="002E3206" w:rsidP="008D096B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0,200</w:t>
            </w:r>
          </w:p>
        </w:tc>
      </w:tr>
    </w:tbl>
    <w:p w:rsidR="002E3206" w:rsidRPr="008964B3" w:rsidRDefault="002E3206" w:rsidP="00671349">
      <w:pPr>
        <w:rPr>
          <w:sz w:val="22"/>
          <w:szCs w:val="22"/>
          <w:lang w:val="ru-RU"/>
        </w:rPr>
      </w:pPr>
    </w:p>
    <w:p w:rsidR="002E3206" w:rsidRPr="008964B3" w:rsidRDefault="002E3206" w:rsidP="00671349">
      <w:pPr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2"/>
        <w:gridCol w:w="708"/>
      </w:tblGrid>
      <w:tr w:rsidR="002E3206" w:rsidRPr="008964B3" w:rsidTr="002E2A98">
        <w:tc>
          <w:tcPr>
            <w:tcW w:w="2802" w:type="dxa"/>
          </w:tcPr>
          <w:p w:rsidR="002E3206" w:rsidRPr="008964B3" w:rsidRDefault="002E3206" w:rsidP="00B76356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2E3206" w:rsidRPr="008964B3" w:rsidRDefault="002E3206" w:rsidP="00B76356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708" w:type="dxa"/>
          </w:tcPr>
          <w:p w:rsidR="002E3206" w:rsidRPr="008964B3" w:rsidRDefault="002E3206" w:rsidP="00B76356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8.00</w:t>
            </w:r>
          </w:p>
        </w:tc>
      </w:tr>
      <w:tr w:rsidR="002E3206" w:rsidRPr="008964B3" w:rsidTr="002E2A98">
        <w:tc>
          <w:tcPr>
            <w:tcW w:w="2802" w:type="dxa"/>
          </w:tcPr>
          <w:p w:rsidR="002E3206" w:rsidRPr="008964B3" w:rsidRDefault="002E3206" w:rsidP="00B76356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30.01</w:t>
            </w:r>
          </w:p>
        </w:tc>
        <w:tc>
          <w:tcPr>
            <w:tcW w:w="708" w:type="dxa"/>
          </w:tcPr>
          <w:p w:rsidR="002E3206" w:rsidRPr="008964B3" w:rsidRDefault="002E3206" w:rsidP="00B76356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4,2</w:t>
            </w:r>
          </w:p>
        </w:tc>
      </w:tr>
      <w:tr w:rsidR="002E3206" w:rsidRPr="008964B3" w:rsidTr="002E2A98">
        <w:tc>
          <w:tcPr>
            <w:tcW w:w="2802" w:type="dxa"/>
          </w:tcPr>
          <w:p w:rsidR="002E3206" w:rsidRPr="008964B3" w:rsidRDefault="002E3206" w:rsidP="00B76356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04.02</w:t>
            </w:r>
          </w:p>
        </w:tc>
        <w:tc>
          <w:tcPr>
            <w:tcW w:w="708" w:type="dxa"/>
          </w:tcPr>
          <w:p w:rsidR="002E3206" w:rsidRPr="008964B3" w:rsidRDefault="002E3206" w:rsidP="00B76356">
            <w:pPr>
              <w:rPr>
                <w:sz w:val="22"/>
                <w:szCs w:val="22"/>
                <w:lang w:val="ru-RU"/>
              </w:rPr>
            </w:pPr>
            <w:r w:rsidRPr="008964B3">
              <w:rPr>
                <w:sz w:val="22"/>
                <w:szCs w:val="22"/>
                <w:lang w:val="ru-RU"/>
              </w:rPr>
              <w:t>4,7</w:t>
            </w:r>
          </w:p>
        </w:tc>
      </w:tr>
    </w:tbl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  <w:lang w:val="ru-RU"/>
        </w:rPr>
        <w:t>04.02.15Невропатолог</w:t>
      </w:r>
      <w:r w:rsidRPr="008964B3">
        <w:rPr>
          <w:sz w:val="22"/>
          <w:szCs w:val="22"/>
          <w:lang w:val="ru-RU"/>
        </w:rPr>
        <w:t>: Гипоталамический синдром  с ликворно-гипертензионным синдромом ,нейроэндокринная форма. С-м несахарного диабета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  <w:lang w:val="ru-RU"/>
        </w:rPr>
        <w:t>22.01.15Окулист</w:t>
      </w:r>
      <w:r w:rsidRPr="008964B3">
        <w:rPr>
          <w:sz w:val="22"/>
          <w:szCs w:val="22"/>
          <w:lang w:val="ru-RU"/>
        </w:rPr>
        <w:t xml:space="preserve">: </w:t>
      </w:r>
      <w:r w:rsidRPr="008964B3">
        <w:rPr>
          <w:sz w:val="22"/>
          <w:szCs w:val="22"/>
          <w:lang w:val="en-US"/>
        </w:rPr>
        <w:t>VIS</w:t>
      </w:r>
      <w:r w:rsidRPr="008964B3">
        <w:rPr>
          <w:sz w:val="22"/>
          <w:szCs w:val="22"/>
          <w:lang w:val="ru-RU"/>
        </w:rPr>
        <w:t xml:space="preserve"> </w:t>
      </w:r>
      <w:r w:rsidRPr="008964B3">
        <w:rPr>
          <w:sz w:val="22"/>
          <w:szCs w:val="22"/>
          <w:lang w:val="en-US"/>
        </w:rPr>
        <w:t>OD</w:t>
      </w:r>
      <w:r w:rsidRPr="008964B3">
        <w:rPr>
          <w:sz w:val="22"/>
          <w:szCs w:val="22"/>
          <w:lang w:val="ru-RU"/>
        </w:rPr>
        <w:t xml:space="preserve">=   0,1 с кор 0,8 </w:t>
      </w:r>
      <w:r w:rsidRPr="008964B3">
        <w:rPr>
          <w:sz w:val="22"/>
          <w:szCs w:val="22"/>
          <w:lang w:val="en-US"/>
        </w:rPr>
        <w:t>OS</w:t>
      </w:r>
      <w:r w:rsidRPr="008964B3">
        <w:rPr>
          <w:sz w:val="22"/>
          <w:szCs w:val="22"/>
          <w:lang w:val="ru-RU"/>
        </w:rPr>
        <w:t xml:space="preserve">= 0,1 с кор 1,0    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 xml:space="preserve">Оптические среды и глазное дно без особенностей.  Д-з: Миопия ОИ. 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  <w:lang w:val="ru-RU"/>
        </w:rPr>
        <w:t>27.01.15ЭКГ</w:t>
      </w:r>
      <w:r w:rsidRPr="008964B3">
        <w:rPr>
          <w:sz w:val="22"/>
          <w:szCs w:val="22"/>
          <w:lang w:val="ru-RU"/>
        </w:rPr>
        <w:t xml:space="preserve">: ЧСС -67 уд/мин. Вольтаж низкий.  Ритм синусовый. Эл. ось не отклонена. Позиция неопределенная. Умеренная гипертрофия левого желудочка. 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  <w:lang w:val="ru-RU"/>
        </w:rPr>
        <w:t>30.01.15Кардиолог</w:t>
      </w:r>
      <w:r w:rsidRPr="008964B3">
        <w:rPr>
          <w:sz w:val="22"/>
          <w:szCs w:val="22"/>
          <w:lang w:val="ru-RU"/>
        </w:rPr>
        <w:t xml:space="preserve">: дообследование 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  <w:lang w:val="ru-RU"/>
        </w:rPr>
        <w:t>22.01.15Гинеколог</w:t>
      </w:r>
      <w:r w:rsidRPr="008964B3">
        <w:rPr>
          <w:sz w:val="22"/>
          <w:szCs w:val="22"/>
          <w:lang w:val="ru-RU"/>
        </w:rPr>
        <w:t>: Субмукозная лейомиома матки .Полименорея.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  <w:lang w:val="ru-RU"/>
        </w:rPr>
        <w:t>06</w:t>
      </w:r>
      <w:r w:rsidRPr="008964B3">
        <w:rPr>
          <w:sz w:val="22"/>
          <w:szCs w:val="22"/>
          <w:lang w:val="ru-RU"/>
        </w:rPr>
        <w:t>.02.15 Гематолог: железодефицитная анемия, средней степени.</w:t>
      </w:r>
    </w:p>
    <w:p w:rsidR="002E3206" w:rsidRPr="008964B3" w:rsidRDefault="002E3206" w:rsidP="00A55DF8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</w:rPr>
        <w:t>10</w:t>
      </w:r>
      <w:r w:rsidRPr="008964B3">
        <w:rPr>
          <w:sz w:val="22"/>
          <w:szCs w:val="22"/>
        </w:rPr>
        <w:t xml:space="preserve">.02.15 Осм. </w:t>
      </w:r>
      <w:r w:rsidRPr="008964B3">
        <w:rPr>
          <w:sz w:val="22"/>
          <w:szCs w:val="22"/>
          <w:lang w:val="ru-RU"/>
        </w:rPr>
        <w:t>асс</w:t>
      </w:r>
      <w:r w:rsidRPr="008964B3">
        <w:rPr>
          <w:sz w:val="22"/>
          <w:szCs w:val="22"/>
        </w:rPr>
        <w:t>.</w:t>
      </w:r>
      <w:r w:rsidRPr="008964B3">
        <w:rPr>
          <w:sz w:val="22"/>
          <w:szCs w:val="22"/>
          <w:lang w:val="ru-RU"/>
        </w:rPr>
        <w:t xml:space="preserve"> каф.терапии и клин .фармакоологии и энокр. Ткаченко О.В ,л</w:t>
      </w:r>
      <w:r w:rsidRPr="008964B3">
        <w:rPr>
          <w:sz w:val="22"/>
          <w:szCs w:val="22"/>
        </w:rPr>
        <w:t>еч. врач  Соловьюк Е.А.</w:t>
      </w:r>
      <w:r w:rsidRPr="008964B3">
        <w:rPr>
          <w:sz w:val="22"/>
          <w:szCs w:val="22"/>
          <w:lang w:val="ru-RU"/>
        </w:rPr>
        <w:t>,</w:t>
      </w:r>
      <w:r w:rsidRPr="008964B3">
        <w:rPr>
          <w:sz w:val="22"/>
          <w:szCs w:val="22"/>
        </w:rPr>
        <w:t xml:space="preserve"> </w:t>
      </w:r>
      <w:r w:rsidRPr="008964B3">
        <w:rPr>
          <w:sz w:val="22"/>
          <w:szCs w:val="22"/>
          <w:lang w:val="ru-RU"/>
        </w:rPr>
        <w:t>Зав. отд.  Фещук И.А. Гипоталамический синдром  с ликворно-гипертензионным синдромом ,нейроэндокринная форма. С-м несахарного диабета. Железодефицитная анемия ,средней степени тяжести. Миопия ОИ.  Аутоиммунный тиреоидит, без увеличения объема щит. железы.Эутиреоз. Субмукозная лейомиома матки .Полименорея.</w:t>
      </w:r>
    </w:p>
    <w:p w:rsidR="002E3206" w:rsidRPr="008964B3" w:rsidRDefault="002E3206" w:rsidP="005B7E79">
      <w:pPr>
        <w:ind w:left="-567"/>
        <w:jc w:val="both"/>
        <w:rPr>
          <w:sz w:val="22"/>
          <w:szCs w:val="22"/>
          <w:vertAlign w:val="superscript"/>
          <w:lang w:val="ru-RU"/>
        </w:rPr>
      </w:pPr>
      <w:r w:rsidRPr="008964B3">
        <w:rPr>
          <w:sz w:val="22"/>
          <w:szCs w:val="22"/>
          <w:u w:val="single"/>
        </w:rPr>
        <w:t>27.01.15УЗИ щит. железы</w:t>
      </w:r>
      <w:r w:rsidRPr="008964B3">
        <w:rPr>
          <w:sz w:val="22"/>
          <w:szCs w:val="22"/>
        </w:rPr>
        <w:t>: Пр д. V = 6,1см</w:t>
      </w:r>
      <w:r w:rsidRPr="008964B3">
        <w:rPr>
          <w:sz w:val="22"/>
          <w:szCs w:val="22"/>
          <w:vertAlign w:val="superscript"/>
        </w:rPr>
        <w:t>3</w:t>
      </w:r>
      <w:r w:rsidRPr="008964B3">
        <w:rPr>
          <w:sz w:val="22"/>
          <w:szCs w:val="22"/>
        </w:rPr>
        <w:t>; лев. д. V =5,1 см</w:t>
      </w:r>
      <w:r w:rsidRPr="008964B3">
        <w:rPr>
          <w:sz w:val="22"/>
          <w:szCs w:val="22"/>
          <w:vertAlign w:val="superscript"/>
        </w:rPr>
        <w:t>3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 xml:space="preserve">Щит. железа не увеличена, контуры ровные. Эхогенность паренхимы обычная. Эхоструктура крупнозернистая,  несколкьо неоднородная. Регионарные л/узлы  не визуализируются. Закл.: Увеличение щит. железы. Незначительные диффузные изменения паренхимы. 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u w:val="single"/>
          <w:lang w:val="ru-RU"/>
        </w:rPr>
        <w:t>Лечение:</w:t>
      </w:r>
      <w:r w:rsidRPr="008964B3">
        <w:rPr>
          <w:sz w:val="22"/>
          <w:szCs w:val="22"/>
          <w:lang w:val="ru-RU"/>
        </w:rPr>
        <w:t xml:space="preserve"> Уропресс. диакарб, бифрен, аспекард, церукал, L-лизин эсцинат, церебролизин, магникум, аспаркам.</w:t>
      </w:r>
    </w:p>
    <w:p w:rsidR="002E3206" w:rsidRPr="008964B3" w:rsidRDefault="002E3206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8964B3">
        <w:rPr>
          <w:sz w:val="22"/>
          <w:szCs w:val="22"/>
          <w:u w:val="single"/>
          <w:lang w:val="ru-RU"/>
        </w:rPr>
        <w:t>Состояние больного при выписке</w:t>
      </w:r>
      <w:r w:rsidRPr="008964B3">
        <w:rPr>
          <w:sz w:val="22"/>
          <w:szCs w:val="22"/>
          <w:lang w:val="ru-RU"/>
        </w:rPr>
        <w:t xml:space="preserve">: Состояние больной с положительной динамикой со стороны неврологического статуса ,значительно уменьшились жалобы на полиурию,полидипсию (практически не беспокоят),назначение уропреса в настоящее время нецелесообразно, АД  120/70мм рт. ст .При назначении уропреса в усл .энд .диспансера отмечлась легкая тошнота на 1 дозе ,которая усилилась при увеличении дозы </w:t>
      </w:r>
    </w:p>
    <w:p w:rsidR="002E3206" w:rsidRPr="008964B3" w:rsidRDefault="002E3206">
      <w:pPr>
        <w:jc w:val="both"/>
        <w:rPr>
          <w:sz w:val="22"/>
          <w:szCs w:val="22"/>
          <w:u w:val="single"/>
          <w:lang w:val="ru-RU"/>
        </w:rPr>
      </w:pPr>
      <w:r w:rsidRPr="008964B3">
        <w:rPr>
          <w:sz w:val="22"/>
          <w:szCs w:val="22"/>
          <w:u w:val="single"/>
          <w:lang w:val="ru-RU"/>
        </w:rPr>
        <w:t>Рекомендовано</w:t>
      </w:r>
      <w:r w:rsidRPr="008964B3">
        <w:rPr>
          <w:sz w:val="22"/>
          <w:szCs w:val="22"/>
          <w:lang w:val="ru-RU"/>
        </w:rPr>
        <w:t>:</w:t>
      </w:r>
    </w:p>
    <w:p w:rsidR="002E3206" w:rsidRPr="008964B3" w:rsidRDefault="002E3206" w:rsidP="00FB531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«Д» наблюдение эндокринолога, уч. терапевта,невропатолога ,гематолога  по м\жит.</w:t>
      </w:r>
    </w:p>
    <w:p w:rsidR="002E3206" w:rsidRPr="008964B3" w:rsidRDefault="002E3206" w:rsidP="00D335F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 xml:space="preserve">Контроль  анализа мочи по Зимницкому,вазопресина  в динамике через 1 мес. </w:t>
      </w:r>
    </w:p>
    <w:p w:rsidR="002E3206" w:rsidRPr="008964B3" w:rsidRDefault="002E3206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Рекомендации гематолога тардиферон 2 табл. в день 1 мес.,затем по 1 табл. в день 3 мес Контроль через 2 месяца с общим анализом крови.</w:t>
      </w:r>
    </w:p>
    <w:p w:rsidR="002E3206" w:rsidRPr="008964B3" w:rsidRDefault="002E3206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 xml:space="preserve">Рек. невропатолога: церебролизин 10,0 в/в стр 5 дней ,магне В6 по 1 табл 3 р/день ,армадин 2,0 в/м 2 р/сут 10 дней ,бифрен по 1 табл.250 мг 3 р /сут 2 нед , нормовен 2 табл. утром -1 мес массаж шейно –воротниковой зоны </w:t>
      </w:r>
    </w:p>
    <w:p w:rsidR="002E3206" w:rsidRPr="008964B3" w:rsidRDefault="002E320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УЗИ щит. железы 1р. в год. ТТГ 1 раз в 6 мес.</w:t>
      </w:r>
    </w:p>
    <w:p w:rsidR="002E3206" w:rsidRPr="008964B3" w:rsidRDefault="002E320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 xml:space="preserve">Рек. кардиолога –Эхо кс по м/жит . ,повторный осмотр кардиолога </w:t>
      </w:r>
    </w:p>
    <w:p w:rsidR="002E3206" w:rsidRPr="008964B3" w:rsidRDefault="002E320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Рек гинеколога: УЗИ ОМТ до 10 дня менстр. цикла. Повторный осмотр.</w:t>
      </w:r>
    </w:p>
    <w:p w:rsidR="002E3206" w:rsidRPr="008964B3" w:rsidRDefault="002E3206" w:rsidP="00EA19A1">
      <w:pPr>
        <w:jc w:val="both"/>
        <w:rPr>
          <w:sz w:val="22"/>
          <w:szCs w:val="22"/>
          <w:lang w:val="ru-RU"/>
        </w:rPr>
      </w:pPr>
    </w:p>
    <w:p w:rsidR="002E3206" w:rsidRPr="008964B3" w:rsidRDefault="002E3206" w:rsidP="004468E8">
      <w:pPr>
        <w:pStyle w:val="Heading5"/>
        <w:rPr>
          <w:sz w:val="22"/>
          <w:szCs w:val="22"/>
        </w:rPr>
      </w:pPr>
      <w:bookmarkStart w:id="1" w:name="оо"/>
      <w:bookmarkEnd w:id="1"/>
      <w:r w:rsidRPr="008964B3">
        <w:rPr>
          <w:sz w:val="22"/>
          <w:szCs w:val="22"/>
        </w:rPr>
        <w:t xml:space="preserve">Леч. врач  Соловьюк Е.А. </w:t>
      </w:r>
    </w:p>
    <w:p w:rsidR="002E3206" w:rsidRPr="008964B3" w:rsidRDefault="002E3206" w:rsidP="004468E8">
      <w:pPr>
        <w:jc w:val="both"/>
        <w:rPr>
          <w:sz w:val="22"/>
          <w:szCs w:val="22"/>
          <w:lang w:val="ru-RU"/>
        </w:rPr>
      </w:pPr>
      <w:r w:rsidRPr="008964B3">
        <w:rPr>
          <w:sz w:val="22"/>
          <w:szCs w:val="22"/>
          <w:lang w:val="ru-RU"/>
        </w:rPr>
        <w:t>Зав. отд.  Фещук И.А.</w:t>
      </w:r>
    </w:p>
    <w:p w:rsidR="002E3206" w:rsidRPr="0069734F" w:rsidRDefault="002E3206" w:rsidP="00EB798A">
      <w:pPr>
        <w:jc w:val="both"/>
        <w:rPr>
          <w:lang w:val="ru-RU"/>
        </w:rPr>
      </w:pPr>
      <w:r w:rsidRPr="008964B3">
        <w:rPr>
          <w:sz w:val="22"/>
          <w:szCs w:val="22"/>
          <w:lang w:val="ru-RU"/>
        </w:rPr>
        <w:t>Нач. мед. Костина</w:t>
      </w:r>
      <w:r w:rsidRPr="0069734F">
        <w:rPr>
          <w:lang w:val="ru-RU"/>
        </w:rPr>
        <w:t xml:space="preserve"> Т.К. </w:t>
      </w:r>
    </w:p>
    <w:sectPr w:rsidR="002E3206" w:rsidRPr="0069734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206" w:rsidRDefault="002E3206" w:rsidP="00080012">
      <w:r>
        <w:separator/>
      </w:r>
    </w:p>
  </w:endnote>
  <w:endnote w:type="continuationSeparator" w:id="1">
    <w:p w:rsidR="002E3206" w:rsidRDefault="002E32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206" w:rsidRDefault="002E3206" w:rsidP="00080012">
      <w:r>
        <w:separator/>
      </w:r>
    </w:p>
  </w:footnote>
  <w:footnote w:type="continuationSeparator" w:id="1">
    <w:p w:rsidR="002E3206" w:rsidRDefault="002E32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2E320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E3206" w:rsidRPr="00244DF4" w:rsidRDefault="002E320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E3206" w:rsidRPr="00244DF4" w:rsidRDefault="002E320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2E3206" w:rsidRPr="00244DF4" w:rsidRDefault="002E320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E320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E3206" w:rsidRPr="00244DF4" w:rsidRDefault="002E3206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E3206" w:rsidRPr="00244DF4" w:rsidRDefault="002E320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E3206" w:rsidRPr="00244DF4" w:rsidRDefault="002E320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E320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2E3206" w:rsidRPr="00244DF4" w:rsidRDefault="002E320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E3206" w:rsidRPr="00244DF4" w:rsidRDefault="002E320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E3206" w:rsidRPr="00244DF4" w:rsidRDefault="002E320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E320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E3206" w:rsidRPr="00080012" w:rsidRDefault="002E3206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E3206" w:rsidRPr="00080012" w:rsidRDefault="002E3206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2E3206" w:rsidRPr="00080012" w:rsidRDefault="002E3206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E3206" w:rsidRDefault="002E320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319"/>
    <w:rsid w:val="00014609"/>
    <w:rsid w:val="00017901"/>
    <w:rsid w:val="00021776"/>
    <w:rsid w:val="0003342B"/>
    <w:rsid w:val="00035129"/>
    <w:rsid w:val="00036272"/>
    <w:rsid w:val="00054D9D"/>
    <w:rsid w:val="00061886"/>
    <w:rsid w:val="00062453"/>
    <w:rsid w:val="00066757"/>
    <w:rsid w:val="000728EF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7C74"/>
    <w:rsid w:val="000C56A8"/>
    <w:rsid w:val="000C60ED"/>
    <w:rsid w:val="000D2119"/>
    <w:rsid w:val="000D7250"/>
    <w:rsid w:val="0010202D"/>
    <w:rsid w:val="00110FA9"/>
    <w:rsid w:val="00122448"/>
    <w:rsid w:val="001229C1"/>
    <w:rsid w:val="00127FBF"/>
    <w:rsid w:val="0013473C"/>
    <w:rsid w:val="001348DD"/>
    <w:rsid w:val="0013664D"/>
    <w:rsid w:val="00147644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2FDB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4A1"/>
    <w:rsid w:val="001F6314"/>
    <w:rsid w:val="002024E9"/>
    <w:rsid w:val="002105BD"/>
    <w:rsid w:val="00210D8C"/>
    <w:rsid w:val="00216338"/>
    <w:rsid w:val="002200D4"/>
    <w:rsid w:val="00222CFE"/>
    <w:rsid w:val="0023053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C66"/>
    <w:rsid w:val="002A19A6"/>
    <w:rsid w:val="002A20EE"/>
    <w:rsid w:val="002B3AC8"/>
    <w:rsid w:val="002C0E55"/>
    <w:rsid w:val="002D0CC0"/>
    <w:rsid w:val="002E2A98"/>
    <w:rsid w:val="002E3206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5F0C"/>
    <w:rsid w:val="003504F4"/>
    <w:rsid w:val="00352E7F"/>
    <w:rsid w:val="00357EBC"/>
    <w:rsid w:val="00360D88"/>
    <w:rsid w:val="00363AF6"/>
    <w:rsid w:val="00364723"/>
    <w:rsid w:val="00377594"/>
    <w:rsid w:val="00391045"/>
    <w:rsid w:val="003A207C"/>
    <w:rsid w:val="003A52A7"/>
    <w:rsid w:val="003B0B9F"/>
    <w:rsid w:val="003D35A5"/>
    <w:rsid w:val="003D541B"/>
    <w:rsid w:val="003E2857"/>
    <w:rsid w:val="003E3C1C"/>
    <w:rsid w:val="003E51AC"/>
    <w:rsid w:val="003F5E2F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2DDA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6757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7E79"/>
    <w:rsid w:val="005D6604"/>
    <w:rsid w:val="005F2724"/>
    <w:rsid w:val="005F492A"/>
    <w:rsid w:val="00600EC8"/>
    <w:rsid w:val="00602CAC"/>
    <w:rsid w:val="006106A0"/>
    <w:rsid w:val="00634AB2"/>
    <w:rsid w:val="006361A8"/>
    <w:rsid w:val="0064256F"/>
    <w:rsid w:val="006442F2"/>
    <w:rsid w:val="006452B0"/>
    <w:rsid w:val="00646B1E"/>
    <w:rsid w:val="006478F3"/>
    <w:rsid w:val="00655FA0"/>
    <w:rsid w:val="00664AD8"/>
    <w:rsid w:val="0066753A"/>
    <w:rsid w:val="00671349"/>
    <w:rsid w:val="0067684F"/>
    <w:rsid w:val="00677458"/>
    <w:rsid w:val="006839E3"/>
    <w:rsid w:val="006961E9"/>
    <w:rsid w:val="006965C5"/>
    <w:rsid w:val="0069734F"/>
    <w:rsid w:val="006A5CDF"/>
    <w:rsid w:val="006A77A5"/>
    <w:rsid w:val="006A7DE3"/>
    <w:rsid w:val="006B4D99"/>
    <w:rsid w:val="006C2DE8"/>
    <w:rsid w:val="006F5619"/>
    <w:rsid w:val="0070145A"/>
    <w:rsid w:val="00702211"/>
    <w:rsid w:val="00713470"/>
    <w:rsid w:val="0071390A"/>
    <w:rsid w:val="00713981"/>
    <w:rsid w:val="007168F0"/>
    <w:rsid w:val="00717078"/>
    <w:rsid w:val="00721BBD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6EBE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64B3"/>
    <w:rsid w:val="00897F68"/>
    <w:rsid w:val="008A368B"/>
    <w:rsid w:val="008A4F6F"/>
    <w:rsid w:val="008A5600"/>
    <w:rsid w:val="008B2686"/>
    <w:rsid w:val="008C08C3"/>
    <w:rsid w:val="008C2925"/>
    <w:rsid w:val="008C2F34"/>
    <w:rsid w:val="008C5CB8"/>
    <w:rsid w:val="008C6955"/>
    <w:rsid w:val="008D096B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0210"/>
    <w:rsid w:val="00923621"/>
    <w:rsid w:val="00933D0F"/>
    <w:rsid w:val="00937414"/>
    <w:rsid w:val="00940967"/>
    <w:rsid w:val="009420A6"/>
    <w:rsid w:val="00946489"/>
    <w:rsid w:val="009514BD"/>
    <w:rsid w:val="009521D6"/>
    <w:rsid w:val="00953635"/>
    <w:rsid w:val="009559C4"/>
    <w:rsid w:val="00955A26"/>
    <w:rsid w:val="00957B2C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E7422"/>
    <w:rsid w:val="009F0557"/>
    <w:rsid w:val="009F1849"/>
    <w:rsid w:val="009F55A5"/>
    <w:rsid w:val="00A04965"/>
    <w:rsid w:val="00A073DB"/>
    <w:rsid w:val="00A13C11"/>
    <w:rsid w:val="00A1587F"/>
    <w:rsid w:val="00A27D45"/>
    <w:rsid w:val="00A33109"/>
    <w:rsid w:val="00A368D2"/>
    <w:rsid w:val="00A42D89"/>
    <w:rsid w:val="00A55DF8"/>
    <w:rsid w:val="00A6265A"/>
    <w:rsid w:val="00A6273A"/>
    <w:rsid w:val="00A64274"/>
    <w:rsid w:val="00A73EC6"/>
    <w:rsid w:val="00A76202"/>
    <w:rsid w:val="00A76BAD"/>
    <w:rsid w:val="00A80047"/>
    <w:rsid w:val="00A95232"/>
    <w:rsid w:val="00A9598B"/>
    <w:rsid w:val="00AA01EE"/>
    <w:rsid w:val="00AB156F"/>
    <w:rsid w:val="00AB637D"/>
    <w:rsid w:val="00AC00B1"/>
    <w:rsid w:val="00AC05BC"/>
    <w:rsid w:val="00AC47E8"/>
    <w:rsid w:val="00AD6D15"/>
    <w:rsid w:val="00AD7400"/>
    <w:rsid w:val="00AE1A60"/>
    <w:rsid w:val="00AF0197"/>
    <w:rsid w:val="00B033E4"/>
    <w:rsid w:val="00B063AA"/>
    <w:rsid w:val="00B072FA"/>
    <w:rsid w:val="00B10582"/>
    <w:rsid w:val="00B16629"/>
    <w:rsid w:val="00B25968"/>
    <w:rsid w:val="00B32409"/>
    <w:rsid w:val="00B44569"/>
    <w:rsid w:val="00B44980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AC4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5FCD"/>
    <w:rsid w:val="00C81BC9"/>
    <w:rsid w:val="00C8353D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B6CCC"/>
    <w:rsid w:val="00CC45DE"/>
    <w:rsid w:val="00CE2CC3"/>
    <w:rsid w:val="00D06E48"/>
    <w:rsid w:val="00D1120A"/>
    <w:rsid w:val="00D147C8"/>
    <w:rsid w:val="00D15250"/>
    <w:rsid w:val="00D15C5C"/>
    <w:rsid w:val="00D23355"/>
    <w:rsid w:val="00D257A8"/>
    <w:rsid w:val="00D26C6C"/>
    <w:rsid w:val="00D27812"/>
    <w:rsid w:val="00D3141E"/>
    <w:rsid w:val="00D335F3"/>
    <w:rsid w:val="00D406E6"/>
    <w:rsid w:val="00D56153"/>
    <w:rsid w:val="00D63879"/>
    <w:rsid w:val="00D71C56"/>
    <w:rsid w:val="00D8664D"/>
    <w:rsid w:val="00D97EAA"/>
    <w:rsid w:val="00DA17B3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305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5E6"/>
    <w:rsid w:val="00E70C67"/>
    <w:rsid w:val="00E75308"/>
    <w:rsid w:val="00E817E2"/>
    <w:rsid w:val="00E9142A"/>
    <w:rsid w:val="00E9696F"/>
    <w:rsid w:val="00EA19A1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5F1F"/>
    <w:rsid w:val="00F24E86"/>
    <w:rsid w:val="00F26341"/>
    <w:rsid w:val="00F32CDC"/>
    <w:rsid w:val="00F3654D"/>
    <w:rsid w:val="00F443D4"/>
    <w:rsid w:val="00F52974"/>
    <w:rsid w:val="00F64AB9"/>
    <w:rsid w:val="00F67360"/>
    <w:rsid w:val="00F7479F"/>
    <w:rsid w:val="00F77B00"/>
    <w:rsid w:val="00F77FF8"/>
    <w:rsid w:val="00F82515"/>
    <w:rsid w:val="00F8270B"/>
    <w:rsid w:val="00FA4424"/>
    <w:rsid w:val="00FA559B"/>
    <w:rsid w:val="00FA5F6D"/>
    <w:rsid w:val="00FA6AFC"/>
    <w:rsid w:val="00FB1C26"/>
    <w:rsid w:val="00FB1DE0"/>
    <w:rsid w:val="00FB4ADA"/>
    <w:rsid w:val="00FB531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58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122</TotalTime>
  <Pages>2</Pages>
  <Words>888</Words>
  <Characters>5063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14</cp:revision>
  <cp:lastPrinted>2015-02-11T07:46:00Z</cp:lastPrinted>
  <dcterms:created xsi:type="dcterms:W3CDTF">2015-02-09T07:23:00Z</dcterms:created>
  <dcterms:modified xsi:type="dcterms:W3CDTF">2015-02-11T08:12:00Z</dcterms:modified>
</cp:coreProperties>
</file>