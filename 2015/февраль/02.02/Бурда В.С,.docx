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95" w:rsidRPr="00FB7EDE" w:rsidRDefault="00537095" w:rsidP="00FC5396">
      <w:pPr>
        <w:pStyle w:val="Heading4"/>
        <w:ind w:left="-567" w:right="-58"/>
        <w:rPr>
          <w:b w:val="0"/>
          <w:sz w:val="24"/>
          <w:szCs w:val="24"/>
        </w:rPr>
      </w:pPr>
      <w:r w:rsidRPr="00FB7EDE">
        <w:rPr>
          <w:b w:val="0"/>
          <w:sz w:val="24"/>
          <w:szCs w:val="24"/>
        </w:rPr>
        <w:t>Выписной эпикриз</w:t>
      </w:r>
    </w:p>
    <w:p w:rsidR="00537095" w:rsidRPr="00FB7EDE" w:rsidRDefault="00537095" w:rsidP="00FC5396">
      <w:pPr>
        <w:pStyle w:val="Heading4"/>
        <w:ind w:left="-567"/>
        <w:rPr>
          <w:b w:val="0"/>
          <w:sz w:val="24"/>
          <w:szCs w:val="24"/>
        </w:rPr>
      </w:pPr>
      <w:r w:rsidRPr="00FB7EDE">
        <w:rPr>
          <w:b w:val="0"/>
          <w:sz w:val="24"/>
          <w:szCs w:val="24"/>
        </w:rPr>
        <w:t>Из истории болезни №  78</w:t>
      </w:r>
    </w:p>
    <w:p w:rsidR="00537095" w:rsidRPr="00FB7EDE" w:rsidRDefault="00537095" w:rsidP="00FC5396">
      <w:pPr>
        <w:pStyle w:val="Heading5"/>
        <w:ind w:left="-567"/>
        <w:rPr>
          <w:sz w:val="24"/>
          <w:szCs w:val="24"/>
        </w:rPr>
      </w:pPr>
      <w:r w:rsidRPr="00FB7EDE">
        <w:rPr>
          <w:sz w:val="24"/>
          <w:szCs w:val="24"/>
        </w:rPr>
        <w:t>Ф.И.О: Бурба Валентина Сергеевна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lang w:val="ru-RU"/>
        </w:rPr>
        <w:t>Год рождения: 1993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lang w:val="ru-RU"/>
        </w:rPr>
        <w:t>Место жительства: Гуляйпольский р-н, г. Г-Поле, ул. Вольная 41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lang w:val="ru-RU"/>
        </w:rPr>
        <w:t>Место работы: н/р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lang w:val="ru-RU"/>
        </w:rPr>
        <w:t>Находился на лечении с   02.01.15 по  02 .02.15 в  энд. отд.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Диагноз:</w:t>
      </w:r>
      <w:r w:rsidRPr="00FB7EDE">
        <w:rPr>
          <w:lang w:val="ru-RU"/>
        </w:rPr>
        <w:t xml:space="preserve">  Диффузный токсический зоб 1,   средней тяжести , впервые выявленный. ВСД. Простая мигрень без ауры, редкие пароксизмы. Метаболическая кардиомиопатия, синусовая тахиракдия. ПМК? СН1. Беременность II, 15 нед.  Роды II.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 xml:space="preserve">Жалобы при поступлении </w:t>
      </w:r>
      <w:r w:rsidRPr="00FB7EDE">
        <w:rPr>
          <w:lang w:val="ru-RU"/>
        </w:rPr>
        <w:t>на головные боли, головокружения, чувство кома в горле, дрожь в теле, потливость, эмоциональная лабильность, уменьшение  веса на 2 кг 2 мес,повышение АД до 160\60</w:t>
      </w:r>
    </w:p>
    <w:p w:rsidR="00537095" w:rsidRPr="00FB7EDE" w:rsidRDefault="00537095" w:rsidP="00F907ED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Краткий анамнез</w:t>
      </w:r>
      <w:r w:rsidRPr="00FB7EDE">
        <w:rPr>
          <w:lang w:val="ru-RU"/>
        </w:rPr>
        <w:t xml:space="preserve">: Впервые жалобы появились в августе 2014 года, когда отметила увеличение щит. железы, к эндокринологу не обращалась, не обследовалась. Ухудшение состояния в течении 2 нед, на «Д» учете у гинеколога по поводу беременности 15 нед. После дообследования  16.01.15 ТТГ менее 0,005 (0,5-4,6) св Т3-20,73 (3,2-5,5) По данным УЗИ щит. жеелзы V пр д= 11,2 см,  Vле. Д.=9,6 см. диагностирован тиреотоксикоз. 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lang w:val="ru-RU"/>
        </w:rPr>
        <w:t>Госпитализирован  в обл. энд. диспансер для дообследования и лечения</w:t>
      </w:r>
    </w:p>
    <w:p w:rsidR="00537095" w:rsidRPr="00FB7EDE" w:rsidRDefault="00537095" w:rsidP="00FC5396">
      <w:pPr>
        <w:ind w:left="-567"/>
        <w:jc w:val="both"/>
        <w:rPr>
          <w:u w:val="single"/>
          <w:lang w:val="ru-RU"/>
        </w:rPr>
      </w:pPr>
      <w:r w:rsidRPr="00FB7EDE">
        <w:rPr>
          <w:u w:val="single"/>
          <w:lang w:val="ru-RU"/>
        </w:rPr>
        <w:t>Данные лабораторных исследований.</w:t>
      </w:r>
    </w:p>
    <w:p w:rsidR="00537095" w:rsidRPr="00FB7EDE" w:rsidRDefault="00537095" w:rsidP="00F907ED">
      <w:pPr>
        <w:ind w:left="-567"/>
        <w:jc w:val="both"/>
        <w:rPr>
          <w:lang w:val="ru-RU"/>
        </w:rPr>
      </w:pPr>
      <w:r w:rsidRPr="00FB7EDE">
        <w:rPr>
          <w:lang w:val="ru-RU"/>
        </w:rPr>
        <w:t xml:space="preserve">22.01.15 Общ. ан. крови Нв – 136 г/л  эритр – 4,3 лейк –4,2  СОЭ –10  мм/час   </w:t>
      </w:r>
    </w:p>
    <w:p w:rsidR="00537095" w:rsidRPr="00FB7EDE" w:rsidRDefault="00537095" w:rsidP="00F907ED">
      <w:pPr>
        <w:ind w:left="-567"/>
        <w:jc w:val="both"/>
        <w:rPr>
          <w:lang w:val="ru-RU"/>
        </w:rPr>
      </w:pPr>
      <w:r w:rsidRPr="00FB7EDE">
        <w:rPr>
          <w:lang w:val="ru-RU"/>
        </w:rPr>
        <w:t xml:space="preserve">э- 1%    п- 1%   с- 62%   л- 33 %   м-3 %  </w:t>
      </w:r>
    </w:p>
    <w:p w:rsidR="00537095" w:rsidRPr="00FB7EDE" w:rsidRDefault="00537095" w:rsidP="00F907ED">
      <w:pPr>
        <w:ind w:left="-567"/>
        <w:jc w:val="both"/>
        <w:rPr>
          <w:lang w:val="ru-RU"/>
        </w:rPr>
      </w:pPr>
      <w:r w:rsidRPr="00FB7EDE">
        <w:rPr>
          <w:lang w:val="ru-RU"/>
        </w:rPr>
        <w:t xml:space="preserve">30.01.15 Общ. ан. крови Нв –120  г/л  эритр –3,8  лейк – 6,4 СОЭ –6  мм/час   </w:t>
      </w:r>
    </w:p>
    <w:p w:rsidR="00537095" w:rsidRPr="00FB7EDE" w:rsidRDefault="00537095" w:rsidP="00F907ED">
      <w:pPr>
        <w:ind w:left="-567"/>
        <w:jc w:val="both"/>
        <w:rPr>
          <w:lang w:val="ru-RU"/>
        </w:rPr>
      </w:pPr>
      <w:r w:rsidRPr="00FB7EDE">
        <w:rPr>
          <w:lang w:val="ru-RU"/>
        </w:rPr>
        <w:t xml:space="preserve">э- 1%    п-1%   с- 78%   л- 17 %   м- 3%  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lang w:val="ru-RU"/>
        </w:rPr>
        <w:t xml:space="preserve">22.01.15 Биохимия: СКФ –113,76 мл./мин., хол –4,1тригл – 1,53 ХСЛПВП – 1,23 ХСЛПНП -2,17 Катер – 2,3мочевина –3,9  креатинин – 67  бил общ –14,1  бил пр –3,2  тим –2,5 АСТ –  0,47 АЛТ – 0,42  ммоль/л; </w:t>
      </w:r>
    </w:p>
    <w:p w:rsidR="00537095" w:rsidRPr="00FB7EDE" w:rsidRDefault="00537095" w:rsidP="00F907ED">
      <w:pPr>
        <w:pStyle w:val="Heading3"/>
        <w:ind w:left="-567"/>
        <w:jc w:val="both"/>
        <w:rPr>
          <w:b w:val="0"/>
          <w:sz w:val="24"/>
          <w:szCs w:val="24"/>
        </w:rPr>
      </w:pPr>
      <w:r w:rsidRPr="00FB7EDE">
        <w:rPr>
          <w:b w:val="0"/>
          <w:sz w:val="24"/>
          <w:szCs w:val="24"/>
        </w:rPr>
        <w:t>22.01.15 Общ. ан. мочи уд вес м/м  лейк – 3-4  в п/зр белок – отр  ацетон –отр;  эпит. пл. - ум; эпит. п/зр</w:t>
      </w:r>
    </w:p>
    <w:p w:rsidR="00537095" w:rsidRPr="00FB7EDE" w:rsidRDefault="00537095" w:rsidP="00F907ED">
      <w:pPr>
        <w:ind w:left="-567"/>
        <w:rPr>
          <w:lang w:val="ru-RU"/>
        </w:rPr>
      </w:pPr>
      <w:r w:rsidRPr="00FB7EDE">
        <w:rPr>
          <w:lang w:val="ru-RU"/>
        </w:rPr>
        <w:t>22.01.15 Глюкоза крови – 3,6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22.01.15Невропатолог</w:t>
      </w:r>
      <w:r w:rsidRPr="00FB7EDE">
        <w:rPr>
          <w:lang w:val="ru-RU"/>
        </w:rPr>
        <w:t>: ВСД. Простая мигрень без ауры, редкие пароксизмы.</w:t>
      </w:r>
    </w:p>
    <w:p w:rsidR="00537095" w:rsidRPr="00FB7EDE" w:rsidRDefault="00537095" w:rsidP="00CC242D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21.01.15Окулист</w:t>
      </w:r>
      <w:r w:rsidRPr="00FB7EDE">
        <w:rPr>
          <w:lang w:val="ru-RU"/>
        </w:rPr>
        <w:t xml:space="preserve">: </w:t>
      </w:r>
      <w:smartTag w:uri="urn:schemas-microsoft-com:office:smarttags" w:element="place">
        <w:r w:rsidRPr="00FB7EDE">
          <w:rPr>
            <w:lang w:val="en-US"/>
          </w:rPr>
          <w:t>VIS</w:t>
        </w:r>
      </w:smartTag>
      <w:r w:rsidRPr="00FB7EDE">
        <w:rPr>
          <w:lang w:val="ru-RU"/>
        </w:rPr>
        <w:t xml:space="preserve"> </w:t>
      </w:r>
      <w:r w:rsidRPr="00FB7EDE">
        <w:rPr>
          <w:lang w:val="en-US"/>
        </w:rPr>
        <w:t>OD</w:t>
      </w:r>
      <w:r w:rsidRPr="00FB7EDE">
        <w:rPr>
          <w:lang w:val="ru-RU"/>
        </w:rPr>
        <w:t xml:space="preserve">=  1,0 </w:t>
      </w:r>
      <w:r w:rsidRPr="00FB7EDE">
        <w:rPr>
          <w:lang w:val="en-US"/>
        </w:rPr>
        <w:t>OS</w:t>
      </w:r>
      <w:r w:rsidRPr="00FB7EDE">
        <w:rPr>
          <w:lang w:val="ru-RU"/>
        </w:rPr>
        <w:t>= 0,8. Д-з: Оптические среды и глазное дно без особенностей.</w:t>
      </w:r>
    </w:p>
    <w:p w:rsidR="00537095" w:rsidRPr="00FB7EDE" w:rsidRDefault="00537095" w:rsidP="00CC242D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 xml:space="preserve"> 21.01.15ЭКГ</w:t>
      </w:r>
      <w:r w:rsidRPr="00FB7EDE">
        <w:rPr>
          <w:lang w:val="ru-RU"/>
        </w:rPr>
        <w:t xml:space="preserve">: ЧСС - 92уд/мин. Вольтаж сохранен.  Ритм синусовый. Эл. ось не отклонена. Позиция вертикальная. Гипертрофия левого желудочка. 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27.01.15ЭКГ</w:t>
      </w:r>
      <w:r w:rsidRPr="00FB7EDE">
        <w:rPr>
          <w:lang w:val="ru-RU"/>
        </w:rPr>
        <w:t xml:space="preserve">: ЧСС - 67уд/мин. Вольтаж сохранен.  Ритм синусовый. Эл. ось не отклонена. Позиция вертикальная,тахикардия. 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30.01.15Кардиолог</w:t>
      </w:r>
      <w:r w:rsidRPr="00FB7EDE">
        <w:rPr>
          <w:lang w:val="ru-RU"/>
        </w:rPr>
        <w:t>:  Метаболическая кардиомиопатия, синусовая кахикардия. ПМК ? СН 1. НЦД по гипертоническому типу.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21.01.15Гинеколог</w:t>
      </w:r>
      <w:r w:rsidRPr="00FB7EDE">
        <w:rPr>
          <w:lang w:val="ru-RU"/>
        </w:rPr>
        <w:t>:  Беременность II, 16 нед, Роды II, тиреотоксикоз.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24.01.15Дупл. сканирование брахиоцефальных артерий</w:t>
      </w:r>
      <w:r w:rsidRPr="00FB7EDE">
        <w:rPr>
          <w:lang w:val="ru-RU"/>
        </w:rPr>
        <w:t>: Заключение на руках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21.01.15УЗИ щит. железы</w:t>
      </w:r>
      <w:r w:rsidRPr="00FB7EDE">
        <w:rPr>
          <w:lang w:val="ru-RU"/>
        </w:rPr>
        <w:t>: Пр д. V = 11,2 см</w:t>
      </w:r>
      <w:r w:rsidRPr="00FB7EDE">
        <w:rPr>
          <w:vertAlign w:val="superscript"/>
          <w:lang w:val="ru-RU"/>
        </w:rPr>
        <w:t>3</w:t>
      </w:r>
      <w:r w:rsidRPr="00FB7EDE">
        <w:rPr>
          <w:lang w:val="ru-RU"/>
        </w:rPr>
        <w:t>; лев. д. V =  9,6см</w:t>
      </w:r>
      <w:r w:rsidRPr="00FB7EDE">
        <w:rPr>
          <w:vertAlign w:val="superscript"/>
          <w:lang w:val="ru-RU"/>
        </w:rPr>
        <w:t>3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lang w:val="ru-RU"/>
        </w:rPr>
        <w:t xml:space="preserve">Щит. железа увеличена, контуры ровные. Эхогенность паренхимы снижена. Эхоструктура несколько однородная. Регионарные л/узлы  не визуализируются. Закл.: Увеличение щит. железы. Умеренные диффузные изменения паренхимы. 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r w:rsidRPr="00FB7EDE">
        <w:rPr>
          <w:u w:val="single"/>
          <w:lang w:val="ru-RU"/>
        </w:rPr>
        <w:t>Лечение:</w:t>
      </w:r>
      <w:r w:rsidRPr="00FB7EDE">
        <w:rPr>
          <w:lang w:val="ru-RU"/>
        </w:rPr>
        <w:t xml:space="preserve"> тирозол, элевит, валериана</w:t>
      </w:r>
    </w:p>
    <w:p w:rsidR="00537095" w:rsidRPr="00FB7EDE" w:rsidRDefault="0053709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7EDE">
        <w:rPr>
          <w:u w:val="single"/>
          <w:lang w:val="ru-RU"/>
        </w:rPr>
        <w:t>Состояние больного при выписке</w:t>
      </w:r>
      <w:r w:rsidRPr="00FB7EDE">
        <w:rPr>
          <w:lang w:val="ru-RU"/>
        </w:rPr>
        <w:t>: Уменьшилась дрожь в теле, потливость  ,общая слабость , АД 110/60 мм рт. ст. .ЧСС-60 уд.в мин.</w:t>
      </w:r>
    </w:p>
    <w:p w:rsidR="00537095" w:rsidRPr="00FB7EDE" w:rsidRDefault="00537095">
      <w:pPr>
        <w:jc w:val="both"/>
        <w:rPr>
          <w:u w:val="single"/>
          <w:lang w:val="ru-RU"/>
        </w:rPr>
      </w:pPr>
      <w:r w:rsidRPr="00FB7EDE">
        <w:rPr>
          <w:u w:val="single"/>
          <w:lang w:val="ru-RU"/>
        </w:rPr>
        <w:t>Рекомендовано</w:t>
      </w:r>
      <w:r w:rsidRPr="00FB7EDE">
        <w:rPr>
          <w:lang w:val="ru-RU"/>
        </w:rPr>
        <w:t>:</w:t>
      </w:r>
    </w:p>
    <w:p w:rsidR="00537095" w:rsidRPr="00FB7EDE" w:rsidRDefault="00537095">
      <w:pPr>
        <w:numPr>
          <w:ilvl w:val="0"/>
          <w:numId w:val="2"/>
        </w:numPr>
        <w:jc w:val="both"/>
        <w:rPr>
          <w:lang w:val="ru-RU"/>
        </w:rPr>
      </w:pPr>
      <w:r w:rsidRPr="00FB7EDE">
        <w:rPr>
          <w:lang w:val="ru-RU"/>
        </w:rPr>
        <w:t>«Д» наблюдение эндокринолога, уч. терапевта, кардиолога  по м\жит.</w:t>
      </w:r>
    </w:p>
    <w:p w:rsidR="00537095" w:rsidRPr="00FB7EDE" w:rsidRDefault="00537095">
      <w:pPr>
        <w:numPr>
          <w:ilvl w:val="0"/>
          <w:numId w:val="2"/>
        </w:numPr>
        <w:jc w:val="both"/>
        <w:rPr>
          <w:lang w:val="ru-RU"/>
        </w:rPr>
      </w:pPr>
      <w:r w:rsidRPr="00FB7EDE">
        <w:rPr>
          <w:lang w:val="ru-RU"/>
        </w:rPr>
        <w:t>Тирозол по 1 табл .3 р /день (30.01.15 сдала анализ крови на  СвТ4  ).После получения результата повторный осмотр эндокринолога  для коррекции дозы  тирозола .Повторный осмотр в энд .диспансере 06.02 .15</w:t>
      </w:r>
    </w:p>
    <w:p w:rsidR="00537095" w:rsidRPr="00FB7EDE" w:rsidRDefault="00537095" w:rsidP="00502CA2">
      <w:pPr>
        <w:numPr>
          <w:ilvl w:val="0"/>
          <w:numId w:val="2"/>
        </w:numPr>
        <w:jc w:val="both"/>
        <w:rPr>
          <w:lang w:val="ru-RU"/>
        </w:rPr>
      </w:pPr>
      <w:r w:rsidRPr="00FB7EDE">
        <w:rPr>
          <w:lang w:val="ru-RU"/>
        </w:rPr>
        <w:t>Рек. кардиолога: дообследование: ЭХО КС , контроль АД.Повторный осмотр кардиолога с результатами ЭХО КС ( в энд .диспансере отказалась)</w:t>
      </w:r>
    </w:p>
    <w:p w:rsidR="00537095" w:rsidRPr="00FB7EDE" w:rsidRDefault="00537095" w:rsidP="00E9696F">
      <w:pPr>
        <w:numPr>
          <w:ilvl w:val="0"/>
          <w:numId w:val="2"/>
        </w:numPr>
        <w:jc w:val="both"/>
        <w:rPr>
          <w:lang w:val="ru-RU"/>
        </w:rPr>
      </w:pPr>
      <w:r w:rsidRPr="00FB7EDE">
        <w:rPr>
          <w:lang w:val="ru-RU"/>
        </w:rPr>
        <w:t>Рек. невропатолога: магникум по 1 табл.3 р/ д</w:t>
      </w:r>
    </w:p>
    <w:p w:rsidR="00537095" w:rsidRPr="00FB7EDE" w:rsidRDefault="00537095">
      <w:pPr>
        <w:numPr>
          <w:ilvl w:val="0"/>
          <w:numId w:val="2"/>
        </w:numPr>
        <w:jc w:val="both"/>
        <w:rPr>
          <w:lang w:val="ru-RU"/>
        </w:rPr>
      </w:pPr>
      <w:r w:rsidRPr="00FB7EDE">
        <w:rPr>
          <w:lang w:val="ru-RU"/>
        </w:rPr>
        <w:t>УЗИ щит. железы в динамике .</w:t>
      </w:r>
    </w:p>
    <w:p w:rsidR="00537095" w:rsidRPr="00FB7EDE" w:rsidRDefault="00537095" w:rsidP="007F0127">
      <w:pPr>
        <w:numPr>
          <w:ilvl w:val="0"/>
          <w:numId w:val="2"/>
        </w:numPr>
        <w:jc w:val="both"/>
        <w:rPr>
          <w:lang w:val="ru-RU"/>
        </w:rPr>
      </w:pPr>
      <w:r w:rsidRPr="00FB7EDE">
        <w:rPr>
          <w:lang w:val="ru-RU"/>
        </w:rPr>
        <w:t>Рек гинеколога: элевит по 1 табл 1 р/день, валериана по 2 табл. 3-4 р/день</w:t>
      </w:r>
      <w:r w:rsidRPr="00FB7EDE">
        <w:rPr>
          <w:color w:val="92D050"/>
          <w:lang w:val="ru-RU"/>
        </w:rPr>
        <w:t xml:space="preserve"> </w:t>
      </w:r>
      <w:r w:rsidRPr="00FB7EDE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</w:t>
      </w:r>
      <w:r w:rsidRPr="00FB7EDE">
        <w:rPr>
          <w:color w:val="92D050"/>
          <w:lang w:val="ru-RU"/>
        </w:rPr>
        <w:t xml:space="preserve"> -</w:t>
      </w:r>
      <w:r w:rsidRPr="00FB7EDE">
        <w:rPr>
          <w:lang w:val="ru-RU"/>
        </w:rPr>
        <w:t>57</w:t>
      </w:r>
    </w:p>
    <w:p w:rsidR="00537095" w:rsidRPr="00FB7EDE" w:rsidRDefault="00537095">
      <w:pPr>
        <w:jc w:val="both"/>
        <w:rPr>
          <w:b/>
          <w:lang w:val="ru-RU"/>
        </w:rPr>
      </w:pPr>
    </w:p>
    <w:p w:rsidR="00537095" w:rsidRPr="00FB7EDE" w:rsidRDefault="00537095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FB7EDE">
        <w:rPr>
          <w:sz w:val="24"/>
          <w:szCs w:val="24"/>
        </w:rPr>
        <w:t xml:space="preserve">Леч. врач  Соловьюк Е.А. </w:t>
      </w:r>
    </w:p>
    <w:p w:rsidR="00537095" w:rsidRPr="00FB7EDE" w:rsidRDefault="00537095" w:rsidP="004468E8">
      <w:pPr>
        <w:jc w:val="both"/>
        <w:rPr>
          <w:lang w:val="ru-RU"/>
        </w:rPr>
      </w:pPr>
      <w:r w:rsidRPr="00FB7EDE">
        <w:rPr>
          <w:lang w:val="ru-RU"/>
        </w:rPr>
        <w:t>Зав. отд.  Фещук И.А.</w:t>
      </w:r>
    </w:p>
    <w:p w:rsidR="00537095" w:rsidRPr="00FB7EDE" w:rsidRDefault="00537095" w:rsidP="001354FF">
      <w:pPr>
        <w:jc w:val="both"/>
        <w:rPr>
          <w:lang w:val="ru-RU"/>
        </w:rPr>
      </w:pPr>
      <w:r w:rsidRPr="00FB7EDE">
        <w:rPr>
          <w:lang w:val="ru-RU"/>
        </w:rPr>
        <w:t xml:space="preserve">Нач. мед. Костина Т.К. </w:t>
      </w:r>
    </w:p>
    <w:p w:rsidR="00537095" w:rsidRPr="00FB7EDE" w:rsidRDefault="00537095" w:rsidP="00992792">
      <w:pPr>
        <w:jc w:val="both"/>
        <w:rPr>
          <w:lang w:val="ru-RU"/>
        </w:rPr>
      </w:pPr>
    </w:p>
    <w:sectPr w:rsidR="00537095" w:rsidRPr="00FB7ED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95" w:rsidRDefault="00537095" w:rsidP="00080012">
      <w:r>
        <w:separator/>
      </w:r>
    </w:p>
  </w:endnote>
  <w:endnote w:type="continuationSeparator" w:id="1">
    <w:p w:rsidR="00537095" w:rsidRDefault="005370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95" w:rsidRDefault="00537095" w:rsidP="00080012">
      <w:r>
        <w:separator/>
      </w:r>
    </w:p>
  </w:footnote>
  <w:footnote w:type="continuationSeparator" w:id="1">
    <w:p w:rsidR="00537095" w:rsidRDefault="005370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3709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37095" w:rsidRPr="00244DF4" w:rsidRDefault="0053709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37095" w:rsidRPr="00244DF4" w:rsidRDefault="0053709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37095" w:rsidRPr="00244DF4" w:rsidRDefault="0053709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3709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37095" w:rsidRPr="00244DF4" w:rsidRDefault="00537095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37095" w:rsidRPr="00244DF4" w:rsidRDefault="0053709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37095" w:rsidRPr="00244DF4" w:rsidRDefault="0053709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3709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37095" w:rsidRPr="00244DF4" w:rsidRDefault="0053709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37095" w:rsidRPr="00244DF4" w:rsidRDefault="0053709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37095" w:rsidRPr="00244DF4" w:rsidRDefault="0053709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3709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37095" w:rsidRPr="00080012" w:rsidRDefault="00537095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37095" w:rsidRPr="00080012" w:rsidRDefault="00537095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37095" w:rsidRPr="00080012" w:rsidRDefault="00537095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37095" w:rsidRDefault="0053709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0175"/>
    <w:rsid w:val="000D2119"/>
    <w:rsid w:val="000D7250"/>
    <w:rsid w:val="000D7D3C"/>
    <w:rsid w:val="00110FA9"/>
    <w:rsid w:val="00122448"/>
    <w:rsid w:val="001229C1"/>
    <w:rsid w:val="00127FBF"/>
    <w:rsid w:val="0013473C"/>
    <w:rsid w:val="001354FF"/>
    <w:rsid w:val="0013664D"/>
    <w:rsid w:val="00150B5F"/>
    <w:rsid w:val="0015197A"/>
    <w:rsid w:val="00155517"/>
    <w:rsid w:val="00155B70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B0C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87B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4409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02F3"/>
    <w:rsid w:val="003A207C"/>
    <w:rsid w:val="003A52A7"/>
    <w:rsid w:val="003B3563"/>
    <w:rsid w:val="003D541B"/>
    <w:rsid w:val="003E2857"/>
    <w:rsid w:val="003E3C1C"/>
    <w:rsid w:val="003E51AC"/>
    <w:rsid w:val="003F20AB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7095"/>
    <w:rsid w:val="005417C3"/>
    <w:rsid w:val="00551450"/>
    <w:rsid w:val="00554166"/>
    <w:rsid w:val="005561A9"/>
    <w:rsid w:val="005604BC"/>
    <w:rsid w:val="00566A58"/>
    <w:rsid w:val="00567B11"/>
    <w:rsid w:val="00574CED"/>
    <w:rsid w:val="00577CFF"/>
    <w:rsid w:val="00577E6E"/>
    <w:rsid w:val="00584258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1A5F"/>
    <w:rsid w:val="006961E9"/>
    <w:rsid w:val="006965C5"/>
    <w:rsid w:val="006A5CDF"/>
    <w:rsid w:val="006B4D99"/>
    <w:rsid w:val="006C2DE8"/>
    <w:rsid w:val="006F5619"/>
    <w:rsid w:val="0070145A"/>
    <w:rsid w:val="00702211"/>
    <w:rsid w:val="00712DCD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09D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C7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5C0D"/>
    <w:rsid w:val="009E36B0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479C6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1BD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2792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242D"/>
    <w:rsid w:val="00CC6112"/>
    <w:rsid w:val="00CE2CC3"/>
    <w:rsid w:val="00CF035D"/>
    <w:rsid w:val="00CF70C9"/>
    <w:rsid w:val="00D02B6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615D"/>
    <w:rsid w:val="00D71C56"/>
    <w:rsid w:val="00D731D9"/>
    <w:rsid w:val="00D92621"/>
    <w:rsid w:val="00D95F56"/>
    <w:rsid w:val="00D97EAA"/>
    <w:rsid w:val="00DA26E1"/>
    <w:rsid w:val="00DA43F6"/>
    <w:rsid w:val="00DA4DCE"/>
    <w:rsid w:val="00DB03E4"/>
    <w:rsid w:val="00DC018E"/>
    <w:rsid w:val="00DC3662"/>
    <w:rsid w:val="00DC6756"/>
    <w:rsid w:val="00DD62C2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05A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9B0"/>
    <w:rsid w:val="00EF2A86"/>
    <w:rsid w:val="00EF67E8"/>
    <w:rsid w:val="00F054D9"/>
    <w:rsid w:val="00F26341"/>
    <w:rsid w:val="00F32CDC"/>
    <w:rsid w:val="00F443D4"/>
    <w:rsid w:val="00F52974"/>
    <w:rsid w:val="00F53160"/>
    <w:rsid w:val="00F64AB9"/>
    <w:rsid w:val="00F67360"/>
    <w:rsid w:val="00F7269A"/>
    <w:rsid w:val="00F7479F"/>
    <w:rsid w:val="00F77B00"/>
    <w:rsid w:val="00F77FF8"/>
    <w:rsid w:val="00F8270B"/>
    <w:rsid w:val="00F907ED"/>
    <w:rsid w:val="00FA4424"/>
    <w:rsid w:val="00FA559B"/>
    <w:rsid w:val="00FA5F6D"/>
    <w:rsid w:val="00FA6AFC"/>
    <w:rsid w:val="00FB1C26"/>
    <w:rsid w:val="00FB1DE0"/>
    <w:rsid w:val="00FB7ED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505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5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6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</TotalTime>
  <Pages>2</Pages>
  <Words>546</Words>
  <Characters>3115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15</cp:revision>
  <cp:lastPrinted>2015-02-02T08:34:00Z</cp:lastPrinted>
  <dcterms:created xsi:type="dcterms:W3CDTF">2015-02-02T07:07:00Z</dcterms:created>
  <dcterms:modified xsi:type="dcterms:W3CDTF">2015-02-02T08:36:00Z</dcterms:modified>
</cp:coreProperties>
</file>