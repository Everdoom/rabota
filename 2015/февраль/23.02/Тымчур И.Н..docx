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03F" w:rsidRPr="00E610C9" w:rsidRDefault="00A6203F" w:rsidP="00FC5396">
      <w:pPr>
        <w:pStyle w:val="Heading4"/>
        <w:ind w:left="-567" w:right="-58"/>
        <w:rPr>
          <w:b w:val="0"/>
          <w:sz w:val="24"/>
          <w:szCs w:val="24"/>
        </w:rPr>
      </w:pPr>
      <w:r w:rsidRPr="00E610C9">
        <w:rPr>
          <w:b w:val="0"/>
          <w:sz w:val="24"/>
          <w:szCs w:val="24"/>
        </w:rPr>
        <w:t>Выписной эпикриз</w:t>
      </w:r>
    </w:p>
    <w:p w:rsidR="00A6203F" w:rsidRPr="00E610C9" w:rsidRDefault="00A6203F" w:rsidP="00FC5396">
      <w:pPr>
        <w:pStyle w:val="Heading4"/>
        <w:ind w:left="-567"/>
        <w:rPr>
          <w:b w:val="0"/>
          <w:sz w:val="24"/>
          <w:szCs w:val="24"/>
        </w:rPr>
      </w:pPr>
      <w:r w:rsidRPr="00E610C9">
        <w:rPr>
          <w:b w:val="0"/>
          <w:sz w:val="24"/>
          <w:szCs w:val="24"/>
        </w:rPr>
        <w:t>Из истории болезни №  207</w:t>
      </w:r>
    </w:p>
    <w:p w:rsidR="00A6203F" w:rsidRPr="00E610C9" w:rsidRDefault="00A6203F" w:rsidP="00FC5396">
      <w:pPr>
        <w:pStyle w:val="Heading5"/>
        <w:ind w:left="-567"/>
        <w:rPr>
          <w:sz w:val="24"/>
          <w:szCs w:val="24"/>
        </w:rPr>
      </w:pPr>
      <w:r w:rsidRPr="00E610C9">
        <w:rPr>
          <w:sz w:val="24"/>
          <w:szCs w:val="24"/>
        </w:rPr>
        <w:t>Ф.И.О: Тымчур Иван Николаевич</w:t>
      </w:r>
    </w:p>
    <w:p w:rsidR="00A6203F" w:rsidRPr="00E610C9" w:rsidRDefault="00A6203F" w:rsidP="00FC5396">
      <w:pPr>
        <w:ind w:left="-567"/>
        <w:jc w:val="both"/>
        <w:rPr>
          <w:lang w:val="ru-RU"/>
        </w:rPr>
      </w:pPr>
      <w:r w:rsidRPr="00E610C9">
        <w:rPr>
          <w:lang w:val="ru-RU"/>
        </w:rPr>
        <w:t>Год рождения: 1969</w:t>
      </w:r>
    </w:p>
    <w:p w:rsidR="00A6203F" w:rsidRPr="00E610C9" w:rsidRDefault="00A6203F" w:rsidP="00FC5396">
      <w:pPr>
        <w:ind w:left="-567"/>
        <w:jc w:val="both"/>
        <w:rPr>
          <w:lang w:val="ru-RU"/>
        </w:rPr>
      </w:pPr>
      <w:r w:rsidRPr="00E610C9">
        <w:rPr>
          <w:lang w:val="ru-RU"/>
        </w:rPr>
        <w:t>Место жительства: Гуляйольский р-н, с. Верхняя Тэрса, ул. Первомайское, 8</w:t>
      </w:r>
    </w:p>
    <w:p w:rsidR="00A6203F" w:rsidRPr="00E610C9" w:rsidRDefault="00A6203F" w:rsidP="00FC5396">
      <w:pPr>
        <w:ind w:left="-567"/>
        <w:jc w:val="both"/>
        <w:rPr>
          <w:lang w:val="ru-RU"/>
        </w:rPr>
      </w:pPr>
      <w:r w:rsidRPr="00E610C9">
        <w:rPr>
          <w:lang w:val="ru-RU"/>
        </w:rPr>
        <w:t>Место работы: ТОВ «Агро-континент», слесарь</w:t>
      </w:r>
    </w:p>
    <w:p w:rsidR="00A6203F" w:rsidRPr="00E610C9" w:rsidRDefault="00A6203F" w:rsidP="00FC5396">
      <w:pPr>
        <w:ind w:left="-567"/>
        <w:jc w:val="both"/>
        <w:rPr>
          <w:lang w:val="ru-RU"/>
        </w:rPr>
      </w:pPr>
      <w:r w:rsidRPr="00E610C9">
        <w:rPr>
          <w:lang w:val="ru-RU"/>
        </w:rPr>
        <w:t>Находился на лечении с   12.02.15 по   24.02.15 в  энд. отд.</w:t>
      </w:r>
    </w:p>
    <w:p w:rsidR="00A6203F" w:rsidRPr="00E610C9" w:rsidRDefault="00A6203F" w:rsidP="00BD1CEC">
      <w:pPr>
        <w:ind w:left="-567"/>
        <w:jc w:val="both"/>
        <w:rPr>
          <w:lang w:val="ru-RU"/>
        </w:rPr>
      </w:pPr>
      <w:r w:rsidRPr="00E610C9">
        <w:rPr>
          <w:u w:val="single"/>
          <w:lang w:val="ru-RU"/>
        </w:rPr>
        <w:t>Диагноз:</w:t>
      </w:r>
      <w:r w:rsidRPr="00E610C9">
        <w:rPr>
          <w:lang w:val="ru-RU"/>
        </w:rPr>
        <w:t xml:space="preserve">  Сахарный диабет, тип 1, средней тяжести,  декомпенсация.Кетоацидотическое состояние .Ангиопатия сосудов сетчатки ОИ. Начальная катаракта ОИ. Начальные проявления хр. дистальной диабетической полинейропатии н/к II, сенсомоторная форма. Диаб. ангиопатия артерий н/к. ИБС, диффузный кардиосклероз, СН0 ст.</w:t>
      </w:r>
    </w:p>
    <w:p w:rsidR="00A6203F" w:rsidRPr="00E610C9" w:rsidRDefault="00A6203F" w:rsidP="00E8721E">
      <w:pPr>
        <w:ind w:left="-567"/>
        <w:jc w:val="both"/>
        <w:rPr>
          <w:lang w:val="ru-RU"/>
        </w:rPr>
      </w:pPr>
      <w:r w:rsidRPr="00E610C9">
        <w:rPr>
          <w:u w:val="single"/>
          <w:lang w:val="ru-RU"/>
        </w:rPr>
        <w:t xml:space="preserve">Жалобы при поступлении </w:t>
      </w:r>
      <w:r w:rsidRPr="00E610C9">
        <w:rPr>
          <w:lang w:val="ru-RU"/>
        </w:rPr>
        <w:t>на сухость во рту, жажду, полиурию, ухудшение зрения,  боли  в н/к, судороги, онемение ног, головные боли, головокружение, гипогликемические состояния в разное время суток.</w:t>
      </w:r>
    </w:p>
    <w:p w:rsidR="00A6203F" w:rsidRPr="00E610C9" w:rsidRDefault="00A6203F" w:rsidP="00FC5396">
      <w:pPr>
        <w:ind w:left="-567"/>
        <w:jc w:val="both"/>
        <w:rPr>
          <w:lang w:val="ru-RU"/>
        </w:rPr>
      </w:pPr>
      <w:r w:rsidRPr="00E610C9">
        <w:rPr>
          <w:u w:val="single"/>
          <w:lang w:val="ru-RU"/>
        </w:rPr>
        <w:t>Краткий анамнез</w:t>
      </w:r>
      <w:r w:rsidRPr="00E610C9">
        <w:rPr>
          <w:lang w:val="ru-RU"/>
        </w:rPr>
        <w:t>: СД выявлен в 2012г. Комы отрицает. С начала заболевания инсулинотерапия.  Ранее принимала Фармасулин Н, Фармасулин НNР в интенсивной схеме (подобранной в ОКЭД). Со слов больной 12.2014 стац лечение в  в отд. травматологии (перелом таза). Во время стац лечения  был переведен на Фармасулин 30/70, п/з 28 ед, п/уж 20ед. На данной схеме отмечает учащение гипогликемических сосояний. В наст. время принимает:  Фармасулин 30/70 п/з-18ед., п/у- 16ед. В утренние время 11.02.15 и 12.02.15 инсулин не вводил,ацетон мочи при поступлении 2+.. Госпитализирован  в обл. энд. диспансер для коррекции инсулинотерапии,  лечения хр. осложнений СД.</w:t>
      </w:r>
    </w:p>
    <w:p w:rsidR="00A6203F" w:rsidRPr="00E610C9" w:rsidRDefault="00A6203F" w:rsidP="00FC5396">
      <w:pPr>
        <w:ind w:left="-567"/>
        <w:jc w:val="both"/>
        <w:rPr>
          <w:u w:val="single"/>
          <w:lang w:val="ru-RU"/>
        </w:rPr>
      </w:pPr>
      <w:r w:rsidRPr="00E610C9">
        <w:rPr>
          <w:u w:val="single"/>
          <w:lang w:val="ru-RU"/>
        </w:rPr>
        <w:t>Данные лабораторных исследований.</w:t>
      </w:r>
    </w:p>
    <w:p w:rsidR="00A6203F" w:rsidRPr="00E610C9" w:rsidRDefault="00A6203F" w:rsidP="00FC5396">
      <w:pPr>
        <w:ind w:left="-567"/>
        <w:jc w:val="both"/>
        <w:rPr>
          <w:lang w:val="ru-RU"/>
        </w:rPr>
      </w:pPr>
      <w:r w:rsidRPr="00E610C9">
        <w:rPr>
          <w:lang w:val="ru-RU"/>
        </w:rPr>
        <w:t xml:space="preserve">13.02.15 Общ. ан. крови Нв – 136 г/л  эритр –4,2  лейк – 4,5 СОЭ –3  мм/час   </w:t>
      </w:r>
    </w:p>
    <w:p w:rsidR="00A6203F" w:rsidRPr="00E610C9" w:rsidRDefault="00A6203F" w:rsidP="00FC5396">
      <w:pPr>
        <w:ind w:left="-567"/>
        <w:jc w:val="both"/>
        <w:rPr>
          <w:lang w:val="ru-RU"/>
        </w:rPr>
      </w:pPr>
      <w:r w:rsidRPr="00E610C9">
        <w:rPr>
          <w:lang w:val="ru-RU"/>
        </w:rPr>
        <w:t xml:space="preserve">э- 0%    п- 0%   с- 71%   л-  26%   м-5 %  </w:t>
      </w:r>
    </w:p>
    <w:p w:rsidR="00A6203F" w:rsidRPr="00E610C9" w:rsidRDefault="00A6203F" w:rsidP="00FC5396">
      <w:pPr>
        <w:ind w:left="-567"/>
        <w:jc w:val="both"/>
        <w:rPr>
          <w:lang w:val="ru-RU"/>
        </w:rPr>
      </w:pPr>
      <w:r w:rsidRPr="00E610C9">
        <w:rPr>
          <w:lang w:val="ru-RU"/>
        </w:rPr>
        <w:t xml:space="preserve">13.02.15 Биохимия: хол –5,16 тригл -1,56 ХСЛПВП – 1,3ХСЛПНП – 3,15Катер -3,0 мочевина – 4,2 креатинин –  90 бил общ –10,4  бил пр – 2,5 тим –5,0  АСТ – 0,24  АЛТ –0,18 ммоль/л; </w:t>
      </w:r>
    </w:p>
    <w:p w:rsidR="00A6203F" w:rsidRPr="00E610C9" w:rsidRDefault="00A6203F" w:rsidP="00FC5396">
      <w:pPr>
        <w:ind w:left="-567"/>
        <w:jc w:val="both"/>
        <w:rPr>
          <w:lang w:val="ru-RU"/>
        </w:rPr>
      </w:pPr>
      <w:r w:rsidRPr="00E610C9">
        <w:rPr>
          <w:lang w:val="ru-RU"/>
        </w:rPr>
        <w:t>13.02.15 Амилаза – 446,1 (0-90) ед. л</w:t>
      </w:r>
    </w:p>
    <w:p w:rsidR="00A6203F" w:rsidRPr="00E610C9" w:rsidRDefault="00A6203F" w:rsidP="00FC5396">
      <w:pPr>
        <w:ind w:left="-567"/>
        <w:jc w:val="both"/>
        <w:rPr>
          <w:lang w:val="ru-RU"/>
        </w:rPr>
      </w:pPr>
      <w:r w:rsidRPr="00E610C9">
        <w:rPr>
          <w:lang w:val="ru-RU"/>
        </w:rPr>
        <w:t>12.02.15 Гемогл – 126 ; гематокр –  0,42; общ. белок –  66 г/л; К –  5,0 ; Nа – 140,5  ммоль/л</w:t>
      </w:r>
    </w:p>
    <w:p w:rsidR="00A6203F" w:rsidRPr="00E610C9" w:rsidRDefault="00A6203F" w:rsidP="00FC5396">
      <w:pPr>
        <w:ind w:left="-567"/>
        <w:jc w:val="both"/>
        <w:rPr>
          <w:lang w:val="ru-RU"/>
        </w:rPr>
      </w:pPr>
      <w:r w:rsidRPr="00E610C9">
        <w:rPr>
          <w:lang w:val="ru-RU"/>
        </w:rPr>
        <w:t>14.02.15 К – 3,9 ммоль/л</w:t>
      </w:r>
    </w:p>
    <w:p w:rsidR="00A6203F" w:rsidRPr="00E610C9" w:rsidRDefault="00A6203F" w:rsidP="00FC5396">
      <w:pPr>
        <w:ind w:left="-567"/>
        <w:jc w:val="both"/>
        <w:rPr>
          <w:lang w:val="ru-RU"/>
        </w:rPr>
      </w:pPr>
      <w:r w:rsidRPr="00E610C9">
        <w:rPr>
          <w:lang w:val="ru-RU"/>
        </w:rPr>
        <w:t>12.02.15 Коагулограмма: вр. сверт. – 8  мин.; ПТИ – 79,4  %; фибр – 4,0 г/л; фибр Б – отр; АКТ –88 %; св. гепарин – 8*10-4</w:t>
      </w:r>
    </w:p>
    <w:p w:rsidR="00A6203F" w:rsidRPr="00E610C9" w:rsidRDefault="00A6203F" w:rsidP="00FC5396">
      <w:pPr>
        <w:ind w:left="-567"/>
        <w:jc w:val="both"/>
        <w:rPr>
          <w:bCs/>
          <w:lang w:val="ru-RU"/>
        </w:rPr>
      </w:pPr>
      <w:r w:rsidRPr="00E610C9">
        <w:rPr>
          <w:bCs/>
          <w:lang w:val="ru-RU"/>
        </w:rPr>
        <w:t>14.02.15 Проба Реберга: Д-1,3 л, d- 0,90мл/мин., S- 1,95кв.м, креатинин крови-76 мкмоль/л;  креатинин мочи-4750 мкмоль/л;  КФ-49,9 мл/мин;  КР- 98,2 %</w:t>
      </w:r>
    </w:p>
    <w:p w:rsidR="00A6203F" w:rsidRPr="00E610C9" w:rsidRDefault="00A6203F" w:rsidP="0032637D">
      <w:pPr>
        <w:pStyle w:val="Heading3"/>
        <w:ind w:left="-567"/>
        <w:jc w:val="both"/>
        <w:rPr>
          <w:b w:val="0"/>
          <w:sz w:val="24"/>
          <w:szCs w:val="24"/>
        </w:rPr>
      </w:pPr>
      <w:r w:rsidRPr="00E610C9">
        <w:rPr>
          <w:b w:val="0"/>
          <w:sz w:val="24"/>
          <w:szCs w:val="24"/>
        </w:rPr>
        <w:t>12.02.15 Общ. ан. мочи уд вес 1040  лейк –0-2   в п/зр белок – отр  ацетон –2++;  эпит. пл. - ед; эпит. перех. -  в п/зр</w:t>
      </w:r>
    </w:p>
    <w:p w:rsidR="00A6203F" w:rsidRPr="00E610C9" w:rsidRDefault="00A6203F" w:rsidP="0032637D">
      <w:pPr>
        <w:ind w:left="-567"/>
        <w:rPr>
          <w:lang w:val="ru-RU"/>
        </w:rPr>
      </w:pPr>
      <w:r w:rsidRPr="00E610C9">
        <w:rPr>
          <w:lang w:val="ru-RU"/>
        </w:rPr>
        <w:t>С 14.0.215 ацетон - отр</w:t>
      </w:r>
    </w:p>
    <w:p w:rsidR="00A6203F" w:rsidRPr="00E610C9" w:rsidRDefault="00A6203F" w:rsidP="00FC5396">
      <w:pPr>
        <w:ind w:left="-567"/>
        <w:rPr>
          <w:lang w:val="ru-RU"/>
        </w:rPr>
      </w:pPr>
      <w:r w:rsidRPr="00E610C9">
        <w:rPr>
          <w:lang w:val="ru-RU"/>
        </w:rPr>
        <w:t>13.02.15 Анализ мочи по Нечипоренко лейк -1000  эритр -  белок – отр</w:t>
      </w:r>
    </w:p>
    <w:p w:rsidR="00A6203F" w:rsidRPr="00E610C9" w:rsidRDefault="00A6203F" w:rsidP="00FF55B4">
      <w:pPr>
        <w:ind w:left="-567"/>
        <w:rPr>
          <w:lang w:val="ru-RU"/>
        </w:rPr>
      </w:pPr>
      <w:r w:rsidRPr="00E610C9">
        <w:t>14.02.15 Суточная глюкозурия – 1,26 %;   Суточная протеинурия –  отр</w:t>
      </w:r>
      <w:r w:rsidRPr="00E610C9">
        <w:rPr>
          <w:lang w:val="ru-RU"/>
        </w:rPr>
        <w:t>, МА взята в работе.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A6203F" w:rsidRPr="00E610C9" w:rsidTr="00B76356">
        <w:tc>
          <w:tcPr>
            <w:tcW w:w="2518" w:type="dxa"/>
          </w:tcPr>
          <w:p w:rsidR="00A6203F" w:rsidRPr="00E610C9" w:rsidRDefault="00A6203F" w:rsidP="00B76356">
            <w:pPr>
              <w:rPr>
                <w:lang w:val="ru-RU"/>
              </w:rPr>
            </w:pPr>
            <w:r w:rsidRPr="00E610C9">
              <w:rPr>
                <w:lang w:val="ru-RU"/>
              </w:rPr>
              <w:t xml:space="preserve">Гликемический </w:t>
            </w:r>
          </w:p>
          <w:p w:rsidR="00A6203F" w:rsidRPr="00E610C9" w:rsidRDefault="00A6203F" w:rsidP="00B76356">
            <w:pPr>
              <w:rPr>
                <w:lang w:val="ru-RU"/>
              </w:rPr>
            </w:pPr>
            <w:r w:rsidRPr="00E610C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6203F" w:rsidRPr="00E610C9" w:rsidRDefault="00A6203F" w:rsidP="00B76356">
            <w:pPr>
              <w:rPr>
                <w:lang w:val="ru-RU"/>
              </w:rPr>
            </w:pPr>
            <w:r w:rsidRPr="00E610C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6203F" w:rsidRPr="00E610C9" w:rsidRDefault="00A6203F" w:rsidP="00B76356">
            <w:pPr>
              <w:rPr>
                <w:lang w:val="ru-RU"/>
              </w:rPr>
            </w:pPr>
            <w:r w:rsidRPr="00E610C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6203F" w:rsidRPr="00E610C9" w:rsidRDefault="00A6203F" w:rsidP="00B76356">
            <w:pPr>
              <w:rPr>
                <w:lang w:val="ru-RU"/>
              </w:rPr>
            </w:pPr>
            <w:r w:rsidRPr="00E610C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6203F" w:rsidRPr="00E610C9" w:rsidRDefault="00A6203F" w:rsidP="00B76356">
            <w:pPr>
              <w:rPr>
                <w:lang w:val="ru-RU"/>
              </w:rPr>
            </w:pPr>
            <w:r w:rsidRPr="00E610C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A6203F" w:rsidRPr="00E610C9" w:rsidRDefault="00A6203F" w:rsidP="00B76356">
            <w:pPr>
              <w:rPr>
                <w:lang w:val="ru-RU"/>
              </w:rPr>
            </w:pPr>
            <w:r w:rsidRPr="00E610C9">
              <w:rPr>
                <w:lang w:val="ru-RU"/>
              </w:rPr>
              <w:t>22.00</w:t>
            </w:r>
          </w:p>
        </w:tc>
      </w:tr>
      <w:tr w:rsidR="00A6203F" w:rsidRPr="00E610C9" w:rsidTr="00B76356">
        <w:tc>
          <w:tcPr>
            <w:tcW w:w="2518" w:type="dxa"/>
          </w:tcPr>
          <w:p w:rsidR="00A6203F" w:rsidRPr="00E610C9" w:rsidRDefault="00A6203F" w:rsidP="00B76356">
            <w:pPr>
              <w:rPr>
                <w:lang w:val="ru-RU"/>
              </w:rPr>
            </w:pPr>
            <w:r w:rsidRPr="00E610C9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A6203F" w:rsidRPr="00E610C9" w:rsidRDefault="00A6203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6203F" w:rsidRPr="00E610C9" w:rsidRDefault="00A620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203F" w:rsidRPr="00E610C9" w:rsidRDefault="00A6203F" w:rsidP="00B76356">
            <w:pPr>
              <w:rPr>
                <w:lang w:val="ru-RU"/>
              </w:rPr>
            </w:pPr>
            <w:r w:rsidRPr="00E610C9">
              <w:rPr>
                <w:lang w:val="ru-RU"/>
              </w:rPr>
              <w:t>19,8</w:t>
            </w:r>
          </w:p>
        </w:tc>
        <w:tc>
          <w:tcPr>
            <w:tcW w:w="992" w:type="dxa"/>
          </w:tcPr>
          <w:p w:rsidR="00A6203F" w:rsidRPr="00E610C9" w:rsidRDefault="00A6203F" w:rsidP="00B76356">
            <w:pPr>
              <w:rPr>
                <w:lang w:val="ru-RU"/>
              </w:rPr>
            </w:pPr>
            <w:r w:rsidRPr="00E610C9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A6203F" w:rsidRPr="00E610C9" w:rsidRDefault="00A6203F" w:rsidP="00B76356">
            <w:pPr>
              <w:rPr>
                <w:lang w:val="ru-RU"/>
              </w:rPr>
            </w:pPr>
            <w:r w:rsidRPr="00E610C9">
              <w:rPr>
                <w:lang w:val="ru-RU"/>
              </w:rPr>
              <w:t>6,7</w:t>
            </w:r>
          </w:p>
        </w:tc>
      </w:tr>
      <w:tr w:rsidR="00A6203F" w:rsidRPr="00E610C9" w:rsidTr="00B76356">
        <w:tc>
          <w:tcPr>
            <w:tcW w:w="2518" w:type="dxa"/>
          </w:tcPr>
          <w:p w:rsidR="00A6203F" w:rsidRPr="00E610C9" w:rsidRDefault="00A6203F" w:rsidP="00B76356">
            <w:pPr>
              <w:rPr>
                <w:lang w:val="ru-RU"/>
              </w:rPr>
            </w:pPr>
            <w:r w:rsidRPr="00E610C9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A6203F" w:rsidRPr="00E610C9" w:rsidRDefault="00A6203F" w:rsidP="00B76356">
            <w:pPr>
              <w:rPr>
                <w:lang w:val="ru-RU"/>
              </w:rPr>
            </w:pPr>
            <w:r w:rsidRPr="00E610C9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A6203F" w:rsidRPr="00E610C9" w:rsidRDefault="00A6203F" w:rsidP="00B76356">
            <w:pPr>
              <w:rPr>
                <w:lang w:val="ru-RU"/>
              </w:rPr>
            </w:pPr>
            <w:r w:rsidRPr="00E610C9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A6203F" w:rsidRPr="00E610C9" w:rsidRDefault="00A6203F" w:rsidP="00B76356">
            <w:pPr>
              <w:rPr>
                <w:lang w:val="ru-RU"/>
              </w:rPr>
            </w:pPr>
            <w:r w:rsidRPr="00E610C9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A6203F" w:rsidRPr="00E610C9" w:rsidRDefault="00A6203F" w:rsidP="00B76356">
            <w:pPr>
              <w:rPr>
                <w:lang w:val="ru-RU"/>
              </w:rPr>
            </w:pPr>
            <w:r w:rsidRPr="00E610C9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A6203F" w:rsidRPr="00E610C9" w:rsidRDefault="00A6203F" w:rsidP="00B76356">
            <w:pPr>
              <w:rPr>
                <w:lang w:val="ru-RU"/>
              </w:rPr>
            </w:pPr>
          </w:p>
        </w:tc>
      </w:tr>
      <w:tr w:rsidR="00A6203F" w:rsidRPr="00E610C9" w:rsidTr="00B76356">
        <w:tc>
          <w:tcPr>
            <w:tcW w:w="2518" w:type="dxa"/>
          </w:tcPr>
          <w:p w:rsidR="00A6203F" w:rsidRPr="00E610C9" w:rsidRDefault="00A6203F" w:rsidP="00B76356">
            <w:pPr>
              <w:rPr>
                <w:lang w:val="ru-RU"/>
              </w:rPr>
            </w:pPr>
            <w:r w:rsidRPr="00E610C9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A6203F" w:rsidRPr="00E610C9" w:rsidRDefault="00A6203F" w:rsidP="00B76356">
            <w:pPr>
              <w:rPr>
                <w:lang w:val="ru-RU"/>
              </w:rPr>
            </w:pPr>
            <w:r w:rsidRPr="00E610C9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A6203F" w:rsidRPr="00E610C9" w:rsidRDefault="00A6203F" w:rsidP="00B76356">
            <w:pPr>
              <w:rPr>
                <w:lang w:val="ru-RU"/>
              </w:rPr>
            </w:pPr>
            <w:r w:rsidRPr="00E610C9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A6203F" w:rsidRPr="00E610C9" w:rsidRDefault="00A6203F" w:rsidP="00B76356">
            <w:pPr>
              <w:rPr>
                <w:lang w:val="ru-RU"/>
              </w:rPr>
            </w:pPr>
            <w:r w:rsidRPr="00E610C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A6203F" w:rsidRPr="00E610C9" w:rsidRDefault="00A620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203F" w:rsidRPr="00E610C9" w:rsidRDefault="00A6203F" w:rsidP="00B76356">
            <w:pPr>
              <w:rPr>
                <w:lang w:val="ru-RU"/>
              </w:rPr>
            </w:pPr>
          </w:p>
        </w:tc>
      </w:tr>
      <w:tr w:rsidR="00A6203F" w:rsidRPr="00E610C9" w:rsidTr="00B76356">
        <w:tc>
          <w:tcPr>
            <w:tcW w:w="2518" w:type="dxa"/>
          </w:tcPr>
          <w:p w:rsidR="00A6203F" w:rsidRPr="00E610C9" w:rsidRDefault="00A6203F" w:rsidP="00B76356">
            <w:pPr>
              <w:rPr>
                <w:lang w:val="ru-RU"/>
              </w:rPr>
            </w:pPr>
            <w:r w:rsidRPr="00E610C9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A6203F" w:rsidRPr="00E610C9" w:rsidRDefault="00A6203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6203F" w:rsidRPr="00E610C9" w:rsidRDefault="00A620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203F" w:rsidRPr="00E610C9" w:rsidRDefault="00A620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203F" w:rsidRPr="00E610C9" w:rsidRDefault="00A620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203F" w:rsidRPr="00E610C9" w:rsidRDefault="00A6203F" w:rsidP="00B76356">
            <w:pPr>
              <w:rPr>
                <w:lang w:val="ru-RU"/>
              </w:rPr>
            </w:pPr>
            <w:r w:rsidRPr="00E610C9">
              <w:rPr>
                <w:lang w:val="ru-RU"/>
              </w:rPr>
              <w:t>3,6</w:t>
            </w:r>
          </w:p>
        </w:tc>
      </w:tr>
      <w:tr w:rsidR="00A6203F" w:rsidRPr="00E610C9" w:rsidTr="00B76356">
        <w:tc>
          <w:tcPr>
            <w:tcW w:w="2518" w:type="dxa"/>
          </w:tcPr>
          <w:p w:rsidR="00A6203F" w:rsidRPr="00E610C9" w:rsidRDefault="00A6203F" w:rsidP="00B76356">
            <w:pPr>
              <w:rPr>
                <w:lang w:val="ru-RU"/>
              </w:rPr>
            </w:pPr>
            <w:r w:rsidRPr="00E610C9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A6203F" w:rsidRPr="00E610C9" w:rsidRDefault="00A6203F" w:rsidP="00B76356">
            <w:pPr>
              <w:rPr>
                <w:lang w:val="ru-RU"/>
              </w:rPr>
            </w:pPr>
            <w:r w:rsidRPr="00E610C9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A6203F" w:rsidRPr="00E610C9" w:rsidRDefault="00A6203F" w:rsidP="00B76356">
            <w:pPr>
              <w:rPr>
                <w:lang w:val="ru-RU"/>
              </w:rPr>
            </w:pPr>
            <w:r w:rsidRPr="00E610C9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A6203F" w:rsidRPr="00E610C9" w:rsidRDefault="00A6203F" w:rsidP="00B76356">
            <w:pPr>
              <w:rPr>
                <w:lang w:val="ru-RU"/>
              </w:rPr>
            </w:pPr>
            <w:r w:rsidRPr="00E610C9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A6203F" w:rsidRPr="00E610C9" w:rsidRDefault="00A6203F" w:rsidP="00B76356">
            <w:pPr>
              <w:rPr>
                <w:lang w:val="ru-RU"/>
              </w:rPr>
            </w:pPr>
            <w:r w:rsidRPr="00E610C9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A6203F" w:rsidRPr="00E610C9" w:rsidRDefault="00A6203F" w:rsidP="00B76356">
            <w:pPr>
              <w:rPr>
                <w:lang w:val="ru-RU"/>
              </w:rPr>
            </w:pPr>
          </w:p>
        </w:tc>
      </w:tr>
      <w:tr w:rsidR="00A6203F" w:rsidRPr="00E610C9" w:rsidTr="00B76356">
        <w:tc>
          <w:tcPr>
            <w:tcW w:w="2518" w:type="dxa"/>
          </w:tcPr>
          <w:p w:rsidR="00A6203F" w:rsidRPr="00E610C9" w:rsidRDefault="00A6203F" w:rsidP="00B76356">
            <w:pPr>
              <w:rPr>
                <w:lang w:val="ru-RU"/>
              </w:rPr>
            </w:pPr>
            <w:r w:rsidRPr="00E610C9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A6203F" w:rsidRPr="00E610C9" w:rsidRDefault="00A6203F" w:rsidP="00B76356">
            <w:pPr>
              <w:rPr>
                <w:lang w:val="ru-RU"/>
              </w:rPr>
            </w:pPr>
            <w:r w:rsidRPr="00E610C9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A6203F" w:rsidRPr="00E610C9" w:rsidRDefault="00A6203F" w:rsidP="00B76356">
            <w:pPr>
              <w:rPr>
                <w:lang w:val="ru-RU"/>
              </w:rPr>
            </w:pPr>
            <w:r w:rsidRPr="00E610C9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A6203F" w:rsidRPr="00E610C9" w:rsidRDefault="00A6203F" w:rsidP="00B76356">
            <w:pPr>
              <w:rPr>
                <w:lang w:val="ru-RU"/>
              </w:rPr>
            </w:pPr>
            <w:r w:rsidRPr="00E610C9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A6203F" w:rsidRPr="00E610C9" w:rsidRDefault="00A6203F" w:rsidP="00B76356">
            <w:pPr>
              <w:rPr>
                <w:lang w:val="ru-RU"/>
              </w:rPr>
            </w:pPr>
            <w:r w:rsidRPr="00E610C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A6203F" w:rsidRPr="00E610C9" w:rsidRDefault="00A6203F" w:rsidP="00B76356">
            <w:pPr>
              <w:rPr>
                <w:lang w:val="ru-RU"/>
              </w:rPr>
            </w:pPr>
          </w:p>
        </w:tc>
      </w:tr>
      <w:tr w:rsidR="00A6203F" w:rsidRPr="00E610C9" w:rsidTr="00B76356">
        <w:tc>
          <w:tcPr>
            <w:tcW w:w="2518" w:type="dxa"/>
          </w:tcPr>
          <w:p w:rsidR="00A6203F" w:rsidRPr="00E610C9" w:rsidRDefault="00A6203F" w:rsidP="00B76356">
            <w:pPr>
              <w:rPr>
                <w:lang w:val="ru-RU"/>
              </w:rPr>
            </w:pPr>
            <w:r w:rsidRPr="00E610C9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A6203F" w:rsidRPr="00E610C9" w:rsidRDefault="00A6203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6203F" w:rsidRPr="00E610C9" w:rsidRDefault="00A6203F" w:rsidP="00B76356">
            <w:pPr>
              <w:rPr>
                <w:lang w:val="ru-RU"/>
              </w:rPr>
            </w:pPr>
            <w:r w:rsidRPr="00E610C9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A6203F" w:rsidRPr="00E610C9" w:rsidRDefault="00A6203F" w:rsidP="00B76356">
            <w:pPr>
              <w:rPr>
                <w:lang w:val="ru-RU"/>
              </w:rPr>
            </w:pPr>
            <w:r w:rsidRPr="00E610C9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A6203F" w:rsidRPr="00E610C9" w:rsidRDefault="00A620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203F" w:rsidRPr="00E610C9" w:rsidRDefault="00A6203F" w:rsidP="00B76356">
            <w:pPr>
              <w:rPr>
                <w:lang w:val="ru-RU"/>
              </w:rPr>
            </w:pPr>
          </w:p>
        </w:tc>
      </w:tr>
      <w:tr w:rsidR="00A6203F" w:rsidRPr="00E610C9" w:rsidTr="00B76356">
        <w:tc>
          <w:tcPr>
            <w:tcW w:w="2518" w:type="dxa"/>
          </w:tcPr>
          <w:p w:rsidR="00A6203F" w:rsidRPr="00E610C9" w:rsidRDefault="00A6203F" w:rsidP="00B76356">
            <w:pPr>
              <w:rPr>
                <w:lang w:val="ru-RU"/>
              </w:rPr>
            </w:pPr>
            <w:r w:rsidRPr="00E610C9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A6203F" w:rsidRPr="00E610C9" w:rsidRDefault="00A6203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6203F" w:rsidRPr="00E610C9" w:rsidRDefault="00A620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203F" w:rsidRPr="00E610C9" w:rsidRDefault="00A620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203F" w:rsidRPr="00E610C9" w:rsidRDefault="00A620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203F" w:rsidRPr="00E610C9" w:rsidRDefault="00A6203F" w:rsidP="00B76356">
            <w:pPr>
              <w:rPr>
                <w:lang w:val="ru-RU"/>
              </w:rPr>
            </w:pPr>
          </w:p>
        </w:tc>
      </w:tr>
    </w:tbl>
    <w:p w:rsidR="00A6203F" w:rsidRPr="00E610C9" w:rsidRDefault="00A6203F" w:rsidP="00FC5396">
      <w:pPr>
        <w:ind w:left="-567"/>
        <w:jc w:val="both"/>
        <w:rPr>
          <w:lang w:val="ru-RU"/>
        </w:rPr>
      </w:pPr>
      <w:r w:rsidRPr="00E610C9">
        <w:rPr>
          <w:u w:val="single"/>
          <w:lang w:val="ru-RU"/>
        </w:rPr>
        <w:t>17.02.15Невропатолог</w:t>
      </w:r>
      <w:r w:rsidRPr="00E610C9">
        <w:rPr>
          <w:lang w:val="ru-RU"/>
        </w:rPr>
        <w:t>:  Начальные проявления хр. дистальной диабетической полинейропатии н/к II, сенсомоторная форма.</w:t>
      </w:r>
    </w:p>
    <w:p w:rsidR="00A6203F" w:rsidRPr="00E610C9" w:rsidRDefault="00A6203F" w:rsidP="00FC5396">
      <w:pPr>
        <w:ind w:left="-567"/>
        <w:jc w:val="both"/>
        <w:rPr>
          <w:lang w:val="ru-RU"/>
        </w:rPr>
      </w:pPr>
      <w:r w:rsidRPr="00E610C9">
        <w:rPr>
          <w:u w:val="single"/>
          <w:lang w:val="ru-RU"/>
        </w:rPr>
        <w:t>11.02.15Окулист</w:t>
      </w:r>
      <w:r w:rsidRPr="00E610C9">
        <w:rPr>
          <w:lang w:val="ru-RU"/>
        </w:rPr>
        <w:t xml:space="preserve">: </w:t>
      </w:r>
      <w:smartTag w:uri="urn:schemas-microsoft-com:office:smarttags" w:element="place">
        <w:r w:rsidRPr="00E610C9">
          <w:rPr>
            <w:lang w:val="en-US"/>
          </w:rPr>
          <w:t>VIS</w:t>
        </w:r>
      </w:smartTag>
      <w:r w:rsidRPr="00E610C9">
        <w:rPr>
          <w:lang w:val="ru-RU"/>
        </w:rPr>
        <w:t xml:space="preserve"> </w:t>
      </w:r>
      <w:r w:rsidRPr="00E610C9">
        <w:rPr>
          <w:lang w:val="en-US"/>
        </w:rPr>
        <w:t>OD</w:t>
      </w:r>
      <w:r w:rsidRPr="00E610C9">
        <w:rPr>
          <w:lang w:val="ru-RU"/>
        </w:rPr>
        <w:t xml:space="preserve">= 0,8  </w:t>
      </w:r>
      <w:r w:rsidRPr="00E610C9">
        <w:rPr>
          <w:lang w:val="en-US"/>
        </w:rPr>
        <w:t>OS</w:t>
      </w:r>
      <w:r w:rsidRPr="00E610C9">
        <w:rPr>
          <w:lang w:val="ru-RU"/>
        </w:rPr>
        <w:t>=  0,9</w:t>
      </w:r>
    </w:p>
    <w:p w:rsidR="00A6203F" w:rsidRPr="00E610C9" w:rsidRDefault="00A6203F" w:rsidP="00FC5396">
      <w:pPr>
        <w:ind w:left="-567"/>
        <w:jc w:val="both"/>
        <w:rPr>
          <w:lang w:val="ru-RU"/>
        </w:rPr>
      </w:pPr>
      <w:r w:rsidRPr="00E610C9">
        <w:rPr>
          <w:lang w:val="ru-RU"/>
        </w:rPr>
        <w:t xml:space="preserve"> Артерии сужены, склерозированы.  Салюс I. Аномалии венозных сосудов (извитость, колебания калибра).  Вены умеренно полнокровны. Д-з: Ангиопатия сосудов сетчатки ОИ. </w:t>
      </w:r>
    </w:p>
    <w:p w:rsidR="00A6203F" w:rsidRPr="00E610C9" w:rsidRDefault="00A6203F" w:rsidP="00FC5396">
      <w:pPr>
        <w:ind w:left="-567"/>
        <w:jc w:val="both"/>
        <w:rPr>
          <w:lang w:val="ru-RU"/>
        </w:rPr>
      </w:pPr>
      <w:r w:rsidRPr="00E610C9">
        <w:rPr>
          <w:u w:val="single"/>
          <w:lang w:val="ru-RU"/>
        </w:rPr>
        <w:t>16.02.15ЭКГ</w:t>
      </w:r>
      <w:r w:rsidRPr="00E610C9">
        <w:rPr>
          <w:lang w:val="ru-RU"/>
        </w:rPr>
        <w:t xml:space="preserve">: ЧСС -60уд/мин. Вольтаж сохранен.  Ритм синусовый. Эл. ось отклонена вправо. Позиция вертикальная. </w:t>
      </w:r>
    </w:p>
    <w:p w:rsidR="00A6203F" w:rsidRPr="00E610C9" w:rsidRDefault="00A6203F" w:rsidP="00FC5396">
      <w:pPr>
        <w:ind w:left="-567"/>
        <w:jc w:val="both"/>
        <w:rPr>
          <w:lang w:val="ru-RU"/>
        </w:rPr>
      </w:pPr>
      <w:r w:rsidRPr="00E610C9">
        <w:rPr>
          <w:u w:val="single"/>
          <w:lang w:val="ru-RU"/>
        </w:rPr>
        <w:t>13.02.15Кардиолог</w:t>
      </w:r>
      <w:r w:rsidRPr="00E610C9">
        <w:rPr>
          <w:lang w:val="ru-RU"/>
        </w:rPr>
        <w:t>:  ИБС, диффузный кардиосклероз, СН0 ст.</w:t>
      </w:r>
    </w:p>
    <w:p w:rsidR="00A6203F" w:rsidRPr="00E610C9" w:rsidRDefault="00A6203F" w:rsidP="00FC5396">
      <w:pPr>
        <w:ind w:left="-567"/>
        <w:jc w:val="both"/>
        <w:rPr>
          <w:lang w:val="ru-RU"/>
        </w:rPr>
      </w:pPr>
      <w:r w:rsidRPr="00E610C9">
        <w:rPr>
          <w:u w:val="single"/>
          <w:lang w:val="ru-RU"/>
        </w:rPr>
        <w:t>17.02.15Ангиохирург</w:t>
      </w:r>
      <w:r w:rsidRPr="00E610C9">
        <w:rPr>
          <w:lang w:val="ru-RU"/>
        </w:rPr>
        <w:t>: Диаб. ангиопатия артерий н/к.</w:t>
      </w:r>
    </w:p>
    <w:p w:rsidR="00A6203F" w:rsidRPr="00E610C9" w:rsidRDefault="00A6203F" w:rsidP="00FC5396">
      <w:pPr>
        <w:ind w:left="-567"/>
        <w:jc w:val="both"/>
        <w:rPr>
          <w:u w:val="single"/>
          <w:lang w:val="ru-RU"/>
        </w:rPr>
      </w:pPr>
      <w:r w:rsidRPr="00E610C9">
        <w:rPr>
          <w:u w:val="single"/>
          <w:lang w:val="ru-RU"/>
        </w:rPr>
        <w:t>17.02.15РВГ:</w:t>
      </w:r>
      <w:r w:rsidRPr="00E610C9">
        <w:rPr>
          <w:lang w:val="ru-RU"/>
        </w:rPr>
        <w:t xml:space="preserve"> Нарушение кровообращения II ст. с обеих сторон, тонус сосудов повышен. </w:t>
      </w:r>
    </w:p>
    <w:p w:rsidR="00A6203F" w:rsidRPr="00E610C9" w:rsidRDefault="00A6203F" w:rsidP="00FC5396">
      <w:pPr>
        <w:ind w:left="-567"/>
        <w:jc w:val="both"/>
        <w:rPr>
          <w:lang w:val="ru-RU"/>
        </w:rPr>
      </w:pPr>
      <w:r w:rsidRPr="00E610C9">
        <w:rPr>
          <w:u w:val="single"/>
          <w:lang w:val="ru-RU"/>
        </w:rPr>
        <w:t>18.02.15Дупл. сканирование артерий н/к</w:t>
      </w:r>
      <w:r w:rsidRPr="00E610C9">
        <w:rPr>
          <w:lang w:val="ru-RU"/>
        </w:rPr>
        <w:t xml:space="preserve">: Заключение: Диаб. ангиопатия артерий н/к. </w:t>
      </w:r>
    </w:p>
    <w:p w:rsidR="00A6203F" w:rsidRPr="00E610C9" w:rsidRDefault="00A6203F" w:rsidP="00FC5396">
      <w:pPr>
        <w:ind w:left="-567"/>
        <w:jc w:val="both"/>
        <w:rPr>
          <w:lang w:val="ru-RU"/>
        </w:rPr>
      </w:pPr>
      <w:r w:rsidRPr="00E610C9">
        <w:rPr>
          <w:u w:val="single"/>
          <w:lang w:val="ru-RU"/>
        </w:rPr>
        <w:t>17.02.15УЗИ щит. железы</w:t>
      </w:r>
      <w:r w:rsidRPr="00E610C9">
        <w:rPr>
          <w:lang w:val="ru-RU"/>
        </w:rPr>
        <w:t>: Пр д. V =  10,2см</w:t>
      </w:r>
      <w:r w:rsidRPr="00E610C9">
        <w:rPr>
          <w:vertAlign w:val="superscript"/>
          <w:lang w:val="ru-RU"/>
        </w:rPr>
        <w:t>3</w:t>
      </w:r>
      <w:r w:rsidRPr="00E610C9">
        <w:rPr>
          <w:lang w:val="ru-RU"/>
        </w:rPr>
        <w:t>; лев. д. V = 7,3см</w:t>
      </w:r>
      <w:r w:rsidRPr="00E610C9">
        <w:rPr>
          <w:vertAlign w:val="superscript"/>
          <w:lang w:val="ru-RU"/>
        </w:rPr>
        <w:t>3</w:t>
      </w:r>
    </w:p>
    <w:p w:rsidR="00A6203F" w:rsidRPr="00E610C9" w:rsidRDefault="00A6203F" w:rsidP="00FC5396">
      <w:pPr>
        <w:ind w:left="-567"/>
        <w:jc w:val="both"/>
        <w:rPr>
          <w:lang w:val="ru-RU"/>
        </w:rPr>
      </w:pPr>
      <w:r w:rsidRPr="00E610C9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крупнозернистая. Регионарные л/узлы  не визуализируются. Закл.: Эхопризнаков патологии щит. железы нет. </w:t>
      </w:r>
    </w:p>
    <w:p w:rsidR="00A6203F" w:rsidRPr="00E610C9" w:rsidRDefault="00A6203F" w:rsidP="00FC5396">
      <w:pPr>
        <w:ind w:left="-567"/>
        <w:jc w:val="both"/>
        <w:rPr>
          <w:lang w:val="ru-RU"/>
        </w:rPr>
      </w:pPr>
      <w:r w:rsidRPr="00E610C9">
        <w:rPr>
          <w:u w:val="single"/>
          <w:lang w:val="ru-RU"/>
        </w:rPr>
        <w:t>Лечение:</w:t>
      </w:r>
      <w:r w:rsidRPr="00E610C9">
        <w:rPr>
          <w:lang w:val="ru-RU"/>
        </w:rPr>
        <w:t xml:space="preserve"> Фармасулин 30/70, актовегин, витаксон, диалипон</w:t>
      </w:r>
    </w:p>
    <w:p w:rsidR="00A6203F" w:rsidRPr="00E610C9" w:rsidRDefault="00A6203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610C9">
        <w:rPr>
          <w:u w:val="single"/>
          <w:lang w:val="ru-RU"/>
        </w:rPr>
        <w:t>Состояние больного при выписке</w:t>
      </w:r>
      <w:r w:rsidRPr="00E610C9">
        <w:rPr>
          <w:lang w:val="ru-RU"/>
        </w:rPr>
        <w:t xml:space="preserve">: СД субкомпенсирован, повышение гликемии в 16.00 связывает с погрешностью в диетотерапии, уменьшились боли в н/к. АД 130/70 мм рт. ст. </w:t>
      </w:r>
    </w:p>
    <w:p w:rsidR="00A6203F" w:rsidRPr="00E610C9" w:rsidRDefault="00A6203F">
      <w:pPr>
        <w:jc w:val="both"/>
        <w:rPr>
          <w:u w:val="single"/>
          <w:lang w:val="ru-RU"/>
        </w:rPr>
      </w:pPr>
      <w:r w:rsidRPr="00E610C9">
        <w:rPr>
          <w:u w:val="single"/>
          <w:lang w:val="ru-RU"/>
        </w:rPr>
        <w:t>Рекомендовано</w:t>
      </w:r>
      <w:r w:rsidRPr="00E610C9">
        <w:rPr>
          <w:lang w:val="ru-RU"/>
        </w:rPr>
        <w:t>:</w:t>
      </w:r>
    </w:p>
    <w:p w:rsidR="00A6203F" w:rsidRPr="00E610C9" w:rsidRDefault="00A6203F">
      <w:pPr>
        <w:numPr>
          <w:ilvl w:val="0"/>
          <w:numId w:val="2"/>
        </w:numPr>
        <w:jc w:val="both"/>
        <w:rPr>
          <w:lang w:val="ru-RU"/>
        </w:rPr>
      </w:pPr>
      <w:r w:rsidRPr="00E610C9">
        <w:rPr>
          <w:lang w:val="ru-RU"/>
        </w:rPr>
        <w:t>«Д» наблюдение эндокринолога, уч. терапевта по м\жит.</w:t>
      </w:r>
    </w:p>
    <w:p w:rsidR="00A6203F" w:rsidRPr="00E610C9" w:rsidRDefault="00A6203F">
      <w:pPr>
        <w:numPr>
          <w:ilvl w:val="0"/>
          <w:numId w:val="2"/>
        </w:numPr>
        <w:jc w:val="both"/>
        <w:rPr>
          <w:lang w:val="ru-RU"/>
        </w:rPr>
      </w:pPr>
      <w:r w:rsidRPr="00E610C9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A6203F" w:rsidRPr="00E610C9" w:rsidRDefault="00A6203F">
      <w:pPr>
        <w:numPr>
          <w:ilvl w:val="0"/>
          <w:numId w:val="2"/>
        </w:numPr>
        <w:jc w:val="both"/>
        <w:rPr>
          <w:lang w:val="ru-RU"/>
        </w:rPr>
      </w:pPr>
      <w:r w:rsidRPr="00E610C9">
        <w:rPr>
          <w:lang w:val="ru-RU"/>
        </w:rPr>
        <w:t>Инсулинотерапия:   Фармасулин 30/70п/з-26-28 ед. п/уж - 14ед.</w:t>
      </w:r>
    </w:p>
    <w:p w:rsidR="00A6203F" w:rsidRPr="00E610C9" w:rsidRDefault="00A6203F">
      <w:pPr>
        <w:numPr>
          <w:ilvl w:val="0"/>
          <w:numId w:val="2"/>
        </w:numPr>
        <w:jc w:val="both"/>
        <w:rPr>
          <w:lang w:val="ru-RU"/>
        </w:rPr>
      </w:pPr>
      <w:r w:rsidRPr="00E610C9">
        <w:rPr>
          <w:lang w:val="ru-RU"/>
        </w:rPr>
        <w:t>Контроль глик. гемоглобина 1 раз в 6 мес., микроальбуминурии 1р. в 6 мес.</w:t>
      </w:r>
    </w:p>
    <w:p w:rsidR="00A6203F" w:rsidRPr="00E610C9" w:rsidRDefault="00A6203F">
      <w:pPr>
        <w:numPr>
          <w:ilvl w:val="0"/>
          <w:numId w:val="2"/>
        </w:numPr>
        <w:jc w:val="both"/>
        <w:rPr>
          <w:lang w:val="ru-RU"/>
        </w:rPr>
      </w:pPr>
      <w:r w:rsidRPr="00E610C9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A6203F" w:rsidRPr="00E610C9" w:rsidRDefault="00A6203F" w:rsidP="00C41286">
      <w:pPr>
        <w:numPr>
          <w:ilvl w:val="0"/>
          <w:numId w:val="2"/>
        </w:numPr>
        <w:jc w:val="both"/>
        <w:rPr>
          <w:lang w:val="ru-RU"/>
        </w:rPr>
      </w:pPr>
      <w:r w:rsidRPr="00E610C9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A6203F" w:rsidRPr="00E610C9" w:rsidRDefault="00A6203F" w:rsidP="00503C44">
      <w:pPr>
        <w:numPr>
          <w:ilvl w:val="0"/>
          <w:numId w:val="2"/>
        </w:numPr>
        <w:jc w:val="both"/>
        <w:rPr>
          <w:lang w:val="ru-RU"/>
        </w:rPr>
      </w:pPr>
      <w:r w:rsidRPr="00E610C9">
        <w:rPr>
          <w:lang w:val="ru-RU"/>
        </w:rPr>
        <w:t>Диалипон 600 мг/сут. 2-3 мес., нейрорубин форте 1т./сут., (мильгамма 1т.*3р/д., витаксон 1т. *3р/д.) 1 мес., актовегин 200 мг *2р/д. 1 мес.</w:t>
      </w:r>
    </w:p>
    <w:p w:rsidR="00A6203F" w:rsidRPr="00E610C9" w:rsidRDefault="00A6203F" w:rsidP="00A9598B">
      <w:pPr>
        <w:numPr>
          <w:ilvl w:val="0"/>
          <w:numId w:val="2"/>
        </w:numPr>
        <w:jc w:val="both"/>
        <w:rPr>
          <w:lang w:val="ru-RU"/>
        </w:rPr>
      </w:pPr>
      <w:r w:rsidRPr="00E610C9">
        <w:rPr>
          <w:lang w:val="ru-RU"/>
        </w:rPr>
        <w:t xml:space="preserve">Б/л серия. АГВ  №   234749     с12 .02.15 по 24.02.15. К труду 25 .02.15. </w:t>
      </w:r>
    </w:p>
    <w:p w:rsidR="00A6203F" w:rsidRPr="00E610C9" w:rsidRDefault="00A6203F" w:rsidP="00A9598B">
      <w:pPr>
        <w:ind w:left="435"/>
        <w:jc w:val="both"/>
        <w:rPr>
          <w:lang w:val="ru-RU"/>
        </w:rPr>
      </w:pPr>
    </w:p>
    <w:p w:rsidR="00A6203F" w:rsidRPr="00E610C9" w:rsidRDefault="00A6203F">
      <w:pPr>
        <w:jc w:val="both"/>
        <w:rPr>
          <w:b/>
          <w:lang w:val="ru-RU"/>
        </w:rPr>
      </w:pPr>
    </w:p>
    <w:p w:rsidR="00A6203F" w:rsidRPr="00E610C9" w:rsidRDefault="00A6203F" w:rsidP="007241FA">
      <w:pPr>
        <w:pStyle w:val="Heading5"/>
        <w:rPr>
          <w:sz w:val="24"/>
          <w:szCs w:val="24"/>
        </w:rPr>
      </w:pPr>
      <w:bookmarkStart w:id="1" w:name="оо"/>
      <w:bookmarkEnd w:id="1"/>
      <w:r w:rsidRPr="00E610C9">
        <w:rPr>
          <w:sz w:val="24"/>
          <w:szCs w:val="24"/>
        </w:rPr>
        <w:t>Леч. врач  Соловьюк Е.А.</w:t>
      </w:r>
    </w:p>
    <w:p w:rsidR="00A6203F" w:rsidRPr="00E610C9" w:rsidRDefault="00A6203F" w:rsidP="007241FA">
      <w:pPr>
        <w:jc w:val="both"/>
        <w:rPr>
          <w:lang w:val="ru-RU"/>
        </w:rPr>
      </w:pPr>
      <w:r w:rsidRPr="00E610C9">
        <w:rPr>
          <w:lang w:val="ru-RU"/>
        </w:rPr>
        <w:t xml:space="preserve">Зав. отд.  Фещук И.А. </w:t>
      </w:r>
    </w:p>
    <w:p w:rsidR="00A6203F" w:rsidRPr="00E610C9" w:rsidRDefault="00A6203F" w:rsidP="00630B99">
      <w:pPr>
        <w:jc w:val="both"/>
        <w:rPr>
          <w:lang w:val="ru-RU"/>
        </w:rPr>
      </w:pPr>
      <w:r w:rsidRPr="00E610C9">
        <w:rPr>
          <w:lang w:val="ru-RU"/>
        </w:rPr>
        <w:t xml:space="preserve">Нач. мед. Костина Т.К. </w:t>
      </w:r>
    </w:p>
    <w:p w:rsidR="00A6203F" w:rsidRPr="00E610C9" w:rsidRDefault="00A6203F" w:rsidP="00992792">
      <w:pPr>
        <w:jc w:val="both"/>
        <w:rPr>
          <w:lang w:val="ru-RU"/>
        </w:rPr>
      </w:pPr>
    </w:p>
    <w:sectPr w:rsidR="00A6203F" w:rsidRPr="00E610C9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203F" w:rsidRDefault="00A6203F" w:rsidP="00080012">
      <w:r>
        <w:separator/>
      </w:r>
    </w:p>
  </w:endnote>
  <w:endnote w:type="continuationSeparator" w:id="1">
    <w:p w:rsidR="00A6203F" w:rsidRDefault="00A6203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203F" w:rsidRDefault="00A6203F" w:rsidP="00080012">
      <w:r>
        <w:separator/>
      </w:r>
    </w:p>
  </w:footnote>
  <w:footnote w:type="continuationSeparator" w:id="1">
    <w:p w:rsidR="00A6203F" w:rsidRDefault="00A6203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A6203F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A6203F" w:rsidRPr="00244DF4" w:rsidRDefault="00A6203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A6203F" w:rsidRPr="00244DF4" w:rsidRDefault="00A6203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A6203F" w:rsidRPr="00244DF4" w:rsidRDefault="00A6203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A6203F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A6203F" w:rsidRPr="00244DF4" w:rsidRDefault="00A6203F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A6203F" w:rsidRPr="00244DF4" w:rsidRDefault="00A6203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A6203F" w:rsidRPr="00244DF4" w:rsidRDefault="00A6203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A6203F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A6203F" w:rsidRPr="00244DF4" w:rsidRDefault="00A6203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A6203F" w:rsidRPr="00244DF4" w:rsidRDefault="00A6203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A6203F" w:rsidRPr="00244DF4" w:rsidRDefault="00A6203F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A6203F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A6203F" w:rsidRPr="00080012" w:rsidRDefault="00A6203F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A6203F" w:rsidRPr="00080012" w:rsidRDefault="00A6203F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A6203F" w:rsidRPr="00080012" w:rsidRDefault="00A6203F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A6203F" w:rsidRDefault="00A6203F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1B91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A7C89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2637D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B2839"/>
    <w:rsid w:val="003D541B"/>
    <w:rsid w:val="003E2857"/>
    <w:rsid w:val="003E3C1C"/>
    <w:rsid w:val="003E51AC"/>
    <w:rsid w:val="00401DFA"/>
    <w:rsid w:val="00402D3C"/>
    <w:rsid w:val="00434453"/>
    <w:rsid w:val="00436FBD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406B"/>
    <w:rsid w:val="004F5CCB"/>
    <w:rsid w:val="004F6116"/>
    <w:rsid w:val="00501A3E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5F539A"/>
    <w:rsid w:val="00602CAC"/>
    <w:rsid w:val="006106A0"/>
    <w:rsid w:val="00630B99"/>
    <w:rsid w:val="00634AB2"/>
    <w:rsid w:val="00640187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735C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03F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1CEC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1286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CF0955"/>
    <w:rsid w:val="00D01F17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B7569"/>
    <w:rsid w:val="00DC018E"/>
    <w:rsid w:val="00DC3662"/>
    <w:rsid w:val="00DC6756"/>
    <w:rsid w:val="00DE2A9A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20D6"/>
    <w:rsid w:val="00E43289"/>
    <w:rsid w:val="00E447D4"/>
    <w:rsid w:val="00E46A2D"/>
    <w:rsid w:val="00E47C2A"/>
    <w:rsid w:val="00E553F8"/>
    <w:rsid w:val="00E610C9"/>
    <w:rsid w:val="00E615A4"/>
    <w:rsid w:val="00E70C67"/>
    <w:rsid w:val="00E75308"/>
    <w:rsid w:val="00E817E2"/>
    <w:rsid w:val="00E82E41"/>
    <w:rsid w:val="00E8721E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5B4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42A87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A87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093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16</TotalTime>
  <Pages>2</Pages>
  <Words>696</Words>
  <Characters>3972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15</cp:revision>
  <cp:lastPrinted>2012-08-17T08:39:00Z</cp:lastPrinted>
  <dcterms:created xsi:type="dcterms:W3CDTF">2015-02-23T07:33:00Z</dcterms:created>
  <dcterms:modified xsi:type="dcterms:W3CDTF">2015-02-24T10:07:00Z</dcterms:modified>
</cp:coreProperties>
</file>