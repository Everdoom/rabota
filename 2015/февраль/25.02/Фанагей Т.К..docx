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C2" w:rsidRPr="00897D6E" w:rsidRDefault="005B14C2" w:rsidP="00FC5396">
      <w:pPr>
        <w:pStyle w:val="Heading4"/>
        <w:ind w:left="-567" w:right="-58"/>
        <w:rPr>
          <w:b w:val="0"/>
          <w:sz w:val="24"/>
          <w:szCs w:val="24"/>
        </w:rPr>
      </w:pPr>
      <w:r w:rsidRPr="00897D6E">
        <w:rPr>
          <w:b w:val="0"/>
          <w:sz w:val="24"/>
          <w:szCs w:val="24"/>
        </w:rPr>
        <w:t>Выписной эпикриз</w:t>
      </w:r>
    </w:p>
    <w:p w:rsidR="005B14C2" w:rsidRPr="00897D6E" w:rsidRDefault="005B14C2" w:rsidP="00FC5396">
      <w:pPr>
        <w:pStyle w:val="Heading4"/>
        <w:ind w:left="-567"/>
        <w:rPr>
          <w:b w:val="0"/>
          <w:sz w:val="24"/>
          <w:szCs w:val="24"/>
        </w:rPr>
      </w:pPr>
      <w:r w:rsidRPr="00897D6E">
        <w:rPr>
          <w:b w:val="0"/>
          <w:sz w:val="24"/>
          <w:szCs w:val="24"/>
        </w:rPr>
        <w:t>Из истории болезни №  211</w:t>
      </w:r>
    </w:p>
    <w:p w:rsidR="005B14C2" w:rsidRPr="00897D6E" w:rsidRDefault="005B14C2" w:rsidP="00FC5396">
      <w:pPr>
        <w:pStyle w:val="Heading5"/>
        <w:ind w:left="-567"/>
        <w:rPr>
          <w:sz w:val="24"/>
          <w:szCs w:val="24"/>
        </w:rPr>
      </w:pPr>
      <w:r w:rsidRPr="00897D6E">
        <w:rPr>
          <w:sz w:val="24"/>
          <w:szCs w:val="24"/>
        </w:rPr>
        <w:t>Ф.И.О: Фанагей Тамара Константиновна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lang w:val="ru-RU"/>
        </w:rPr>
        <w:t>Год рождения: 1964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lang w:val="ru-RU"/>
        </w:rPr>
        <w:t>Место жительства: Ореховский р-н, . Малая Токмачка, ул. Мира 142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lang w:val="ru-RU"/>
        </w:rPr>
        <w:t>Место работы:  КУ Ореховская ЦРБ, медсестра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lang w:val="ru-RU"/>
        </w:rPr>
        <w:t>Находился на лечении с   13.02.15 по   02.03.15 в  энд. отд.</w:t>
      </w:r>
    </w:p>
    <w:p w:rsidR="005B14C2" w:rsidRPr="00897D6E" w:rsidRDefault="005B14C2" w:rsidP="00216094">
      <w:pPr>
        <w:ind w:left="-567"/>
        <w:jc w:val="both"/>
        <w:rPr>
          <w:lang w:val="ru-RU"/>
        </w:rPr>
      </w:pPr>
      <w:r w:rsidRPr="00897D6E">
        <w:rPr>
          <w:u w:val="single"/>
          <w:lang w:val="ru-RU"/>
        </w:rPr>
        <w:t>Диагноз:</w:t>
      </w:r>
      <w:r w:rsidRPr="00897D6E">
        <w:rPr>
          <w:lang w:val="ru-RU"/>
        </w:rPr>
        <w:t xml:space="preserve">  Диффузный токсический зоб II т, средней тяжести декомпенсация. :  Метаболическая кардиомиопатия ,желудочковая экстрасистолия  СН1. Ангиопатия сосудов сетчатки ОИ. С-м вегетативной дисфункции на фоне ДТЗ.</w:t>
      </w:r>
    </w:p>
    <w:p w:rsidR="005B14C2" w:rsidRPr="00897D6E" w:rsidRDefault="005B14C2" w:rsidP="00EB2004">
      <w:pPr>
        <w:ind w:left="-567"/>
        <w:jc w:val="both"/>
        <w:rPr>
          <w:lang w:val="ru-RU"/>
        </w:rPr>
      </w:pPr>
      <w:r w:rsidRPr="00897D6E">
        <w:rPr>
          <w:u w:val="single"/>
          <w:lang w:val="ru-RU"/>
        </w:rPr>
        <w:t xml:space="preserve">Жалобы при поступлении </w:t>
      </w:r>
      <w:r w:rsidRPr="00897D6E">
        <w:rPr>
          <w:lang w:val="ru-RU"/>
        </w:rPr>
        <w:t xml:space="preserve">на дрожь в теле, потливость, разражительность, ухудшение зрения,   головные боли, головокружение, общую слабость, быструю утомляемость, 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u w:val="single"/>
          <w:lang w:val="ru-RU"/>
        </w:rPr>
        <w:t>Краткий анамнез</w:t>
      </w:r>
      <w:r w:rsidRPr="00897D6E">
        <w:rPr>
          <w:lang w:val="ru-RU"/>
        </w:rPr>
        <w:t>:в апреле 2013 года,диагностирован ДТЗ ,когда впервые возник пароксизм фибрилляции предсердий ,дообследована . 02.04.13 Св.Т4 -  75,8   (10-25) ммоль/л; ТТГ – менее 0,01 (0,3-4,0) Мме/л АТ ТГ - &lt;20   (0-100) МЕ/л; АТ ТПО –992  (0-30) МЕ/мл. Назначен прием мерказолила (принимала коротким курсом). ,отменен по поводу непереносимости. Конс. в энддиспансере, назначен тирозол. Принимала по схеме непрерывно. В течении последних 3 мес. принимала по 1/2т 2,5 мг . Св.Т4 -  17,2   (10-25) ммоль/л; ТТГ – менее 0,08 (0,3-4,0) Мме/л. от 20.08.14. Св.Т4 -  15,2   (10-25) ммоль/л; ТТГ – 0,03 (0,3-4,0) Мме/л от 20.10.14 Ухудшение состояния в течении месяца 05.02.15 Св.Т4 -   54,1  (10-25) ммоль/л; ТТГ – 0,01  (0,3-4,0) Мме/л С  11.02.15 доза тирозола увеличена до 30 мг/сут. Госпитализирована  в обл. энд. диспансер для предоперационной подготовки по поводу ДТЗ.</w:t>
      </w:r>
    </w:p>
    <w:p w:rsidR="005B14C2" w:rsidRPr="00897D6E" w:rsidRDefault="005B14C2" w:rsidP="00FC5396">
      <w:pPr>
        <w:ind w:left="-567"/>
        <w:jc w:val="both"/>
        <w:rPr>
          <w:u w:val="single"/>
          <w:lang w:val="ru-RU"/>
        </w:rPr>
      </w:pPr>
      <w:r w:rsidRPr="00897D6E">
        <w:rPr>
          <w:u w:val="single"/>
          <w:lang w:val="ru-RU"/>
        </w:rPr>
        <w:t>Данные лабораторных исследований.</w:t>
      </w:r>
    </w:p>
    <w:p w:rsidR="005B14C2" w:rsidRPr="00897D6E" w:rsidRDefault="005B14C2" w:rsidP="005962D6">
      <w:pPr>
        <w:ind w:left="-567"/>
        <w:jc w:val="both"/>
        <w:rPr>
          <w:lang w:val="ru-RU"/>
        </w:rPr>
      </w:pPr>
      <w:r w:rsidRPr="00897D6E">
        <w:rPr>
          <w:lang w:val="ru-RU"/>
        </w:rPr>
        <w:t xml:space="preserve">16.02.15 Общ. ан. крови Нв –125  г/л  эритр – 3,9 лейк –4,2  СОЭ –4  мм/час   </w:t>
      </w:r>
    </w:p>
    <w:p w:rsidR="005B14C2" w:rsidRPr="00897D6E" w:rsidRDefault="005B14C2" w:rsidP="005962D6">
      <w:pPr>
        <w:ind w:left="-567"/>
        <w:jc w:val="both"/>
        <w:rPr>
          <w:lang w:val="ru-RU"/>
        </w:rPr>
      </w:pPr>
      <w:r w:rsidRPr="00897D6E">
        <w:rPr>
          <w:lang w:val="ru-RU"/>
        </w:rPr>
        <w:t xml:space="preserve">э- 1%    п- 1%   с-75 %   л- 18%   м- 5%  </w:t>
      </w:r>
    </w:p>
    <w:p w:rsidR="005B14C2" w:rsidRPr="00897D6E" w:rsidRDefault="005B14C2" w:rsidP="005962D6">
      <w:pPr>
        <w:ind w:left="-567"/>
        <w:jc w:val="both"/>
        <w:rPr>
          <w:lang w:val="ru-RU"/>
        </w:rPr>
      </w:pPr>
      <w:r w:rsidRPr="00897D6E">
        <w:rPr>
          <w:lang w:val="ru-RU"/>
        </w:rPr>
        <w:t xml:space="preserve">23.02.15 Общ. ан. крови Нв –127  г/л  эритр – 4,0 лейк –9,0  СОЭ –11  мм/час   </w:t>
      </w:r>
    </w:p>
    <w:p w:rsidR="005B14C2" w:rsidRPr="00897D6E" w:rsidRDefault="005B14C2" w:rsidP="005962D6">
      <w:pPr>
        <w:ind w:left="-567"/>
        <w:jc w:val="both"/>
        <w:rPr>
          <w:lang w:val="ru-RU"/>
        </w:rPr>
      </w:pPr>
      <w:r w:rsidRPr="00897D6E">
        <w:rPr>
          <w:lang w:val="ru-RU"/>
        </w:rPr>
        <w:t xml:space="preserve">э- 1%    п- 1%   с-77 %   л- 17%   м- 4%  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lang w:val="ru-RU"/>
        </w:rPr>
        <w:t xml:space="preserve">16.02.15 Биохимия: СКФ –128 мл./мин., хол –5,65 тригл – 1,4ХСЛПВП -1,37 ХСЛПНП -3,64 Катер -3,1 мочевина –3,9  креатинин –79   бил общ –25,2  бил пр –4,3  тим –2,1  АСТ – 0,1  АЛТ –  0,27 ммоль/л; 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lang w:val="ru-RU"/>
        </w:rPr>
        <w:t>23.0.215 бил общ – 19,4 бил пр – 4,8.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lang w:val="ru-RU"/>
        </w:rPr>
        <w:t>18.02.15 АТ к рец ТТГ -24,27 (0-1,22)</w:t>
      </w:r>
    </w:p>
    <w:p w:rsidR="005B14C2" w:rsidRPr="00897D6E" w:rsidRDefault="005B14C2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897D6E">
        <w:rPr>
          <w:b w:val="0"/>
          <w:sz w:val="24"/>
          <w:szCs w:val="24"/>
        </w:rPr>
        <w:t>16.02.15 Общ. ан. мочи уд вес м/м  лейк –1-3   в п/зр белок – отр  ацетон –отр;  эпит. пл. -ум; эпит. перех. -  в п/зр</w:t>
      </w:r>
    </w:p>
    <w:p w:rsidR="005B14C2" w:rsidRPr="00897D6E" w:rsidRDefault="005B14C2" w:rsidP="005962D6">
      <w:pPr>
        <w:rPr>
          <w:lang w:val="ru-RU"/>
        </w:rPr>
      </w:pPr>
      <w:r w:rsidRPr="00897D6E">
        <w:rPr>
          <w:lang w:val="ru-RU"/>
        </w:rPr>
        <w:t>16.02 глюкоза крови – 4,5 ммоль/л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u w:val="single"/>
          <w:lang w:val="ru-RU"/>
        </w:rPr>
        <w:t>19.02.15Невропатолог</w:t>
      </w:r>
      <w:r w:rsidRPr="00897D6E">
        <w:rPr>
          <w:lang w:val="ru-RU"/>
        </w:rPr>
        <w:t>:  С-м вегетативной дисфункции на фоне ДТЗ.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u w:val="single"/>
          <w:lang w:val="ru-RU"/>
        </w:rPr>
        <w:t>Окулист</w:t>
      </w:r>
      <w:r w:rsidRPr="00897D6E">
        <w:rPr>
          <w:lang w:val="ru-RU"/>
        </w:rPr>
        <w:t xml:space="preserve">: </w:t>
      </w:r>
      <w:smartTag w:uri="urn:schemas-microsoft-com:office:smarttags" w:element="place">
        <w:r w:rsidRPr="00897D6E">
          <w:rPr>
            <w:lang w:val="en-US"/>
          </w:rPr>
          <w:t>VIS</w:t>
        </w:r>
      </w:smartTag>
      <w:r w:rsidRPr="00897D6E">
        <w:rPr>
          <w:lang w:val="ru-RU"/>
        </w:rPr>
        <w:t xml:space="preserve"> </w:t>
      </w:r>
      <w:r w:rsidRPr="00897D6E">
        <w:rPr>
          <w:lang w:val="en-US"/>
        </w:rPr>
        <w:t>OD</w:t>
      </w:r>
      <w:r w:rsidRPr="00897D6E">
        <w:rPr>
          <w:lang w:val="ru-RU"/>
        </w:rPr>
        <w:t xml:space="preserve">= 0,5  </w:t>
      </w:r>
      <w:r w:rsidRPr="00897D6E">
        <w:rPr>
          <w:lang w:val="en-US"/>
        </w:rPr>
        <w:t>OS</w:t>
      </w:r>
      <w:r w:rsidRPr="00897D6E">
        <w:rPr>
          <w:lang w:val="ru-RU"/>
        </w:rPr>
        <w:t xml:space="preserve">= 0,7   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lang w:val="ru-RU"/>
        </w:rPr>
        <w:t xml:space="preserve">Гл. дно: ДЗН бледно-розовые. Границы четкие.  Артерии сужены, склерозированы.  Салюс I-II. Вены умеренно полнокровны. Д-з: Ангиопатия сосудов сетчатки ОИ. 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u w:val="single"/>
          <w:lang w:val="ru-RU"/>
        </w:rPr>
        <w:t>16.02.15ЭКГ</w:t>
      </w:r>
      <w:r w:rsidRPr="00897D6E">
        <w:rPr>
          <w:lang w:val="ru-RU"/>
        </w:rPr>
        <w:t xml:space="preserve">: ЧСС - 70уд/мин. Вольтаж сохранен.  Ритм синусовый. Эл. ось не отклонена. Позиция промежуточная. Гипертрофия левого желудочка. Диффузные изменения миокарда. 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u w:val="single"/>
          <w:lang w:val="ru-RU"/>
        </w:rPr>
        <w:t>23.02.15 Осмотр к.м.н. Вильхового С.О</w:t>
      </w:r>
      <w:r w:rsidRPr="00897D6E">
        <w:rPr>
          <w:lang w:val="ru-RU"/>
        </w:rPr>
        <w:t>: ДТЗ II ст, средней тяжести, декомпенсация. Метаболическая кардиомиопатия СН1 .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u w:val="single"/>
          <w:lang w:val="ru-RU"/>
        </w:rPr>
        <w:t>13.02.15Кардиолог</w:t>
      </w:r>
      <w:r w:rsidRPr="00897D6E">
        <w:rPr>
          <w:lang w:val="ru-RU"/>
        </w:rPr>
        <w:t>:  Метаболическая кардиомиопатия ,желудочковая экстрасистолия  СН1.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u w:val="single"/>
          <w:lang w:val="ru-RU"/>
        </w:rPr>
        <w:t>11.02.15УЗИ щит. железы</w:t>
      </w:r>
      <w:r w:rsidRPr="00897D6E">
        <w:rPr>
          <w:lang w:val="ru-RU"/>
        </w:rPr>
        <w:t>: Пр д. V = 13,0 см</w:t>
      </w:r>
      <w:r w:rsidRPr="00897D6E">
        <w:rPr>
          <w:vertAlign w:val="superscript"/>
          <w:lang w:val="ru-RU"/>
        </w:rPr>
        <w:t>3</w:t>
      </w:r>
      <w:r w:rsidRPr="00897D6E">
        <w:rPr>
          <w:lang w:val="ru-RU"/>
        </w:rPr>
        <w:t>; лев. д. V =14,6  см</w:t>
      </w:r>
      <w:r w:rsidRPr="00897D6E">
        <w:rPr>
          <w:vertAlign w:val="superscript"/>
          <w:lang w:val="ru-RU"/>
        </w:rPr>
        <w:t>3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lang w:val="ru-RU"/>
        </w:rPr>
        <w:t xml:space="preserve">Щит. железа увеличена, контуры ровные. Эхогенность паренхимы снижена. Эхоструктура крупнозернистая,   мелкий фиброз.. Регионарные л/узлы  не визуализируются. Закл.: Увеличение щит. железы. Диффузные изменения паренхимы. 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r w:rsidRPr="00897D6E">
        <w:rPr>
          <w:u w:val="single"/>
          <w:lang w:val="ru-RU"/>
        </w:rPr>
        <w:t>Лечение:</w:t>
      </w:r>
      <w:r w:rsidRPr="00897D6E">
        <w:rPr>
          <w:lang w:val="ru-RU"/>
        </w:rPr>
        <w:t xml:space="preserve"> персен,тирозол,трифас,бисопролол,тиотриазолин.</w:t>
      </w:r>
    </w:p>
    <w:p w:rsidR="005B14C2" w:rsidRPr="00897D6E" w:rsidRDefault="005B14C2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7D6E">
        <w:rPr>
          <w:u w:val="single"/>
          <w:lang w:val="ru-RU"/>
        </w:rPr>
        <w:t>Состояние больного при выписке</w:t>
      </w:r>
      <w:r w:rsidRPr="00897D6E">
        <w:rPr>
          <w:lang w:val="ru-RU"/>
        </w:rPr>
        <w:t>: уменьшилась дрожь в теле ,потливость ,общая слабость.Тиреотоксикоз в настоящее время медикаментозно компенсирован.Учитывая длительность заболевания,отсутствие стойкой компенсации на приеме тиреостатиков ,уровень АТ к рец.ТТГ показано плановое оперативное лечение по поводу ДТЗ .</w:t>
      </w:r>
    </w:p>
    <w:p w:rsidR="005B14C2" w:rsidRPr="00897D6E" w:rsidRDefault="005B14C2">
      <w:pPr>
        <w:jc w:val="both"/>
        <w:rPr>
          <w:u w:val="single"/>
          <w:lang w:val="ru-RU"/>
        </w:rPr>
      </w:pPr>
      <w:r w:rsidRPr="00897D6E">
        <w:rPr>
          <w:u w:val="single"/>
          <w:lang w:val="ru-RU"/>
        </w:rPr>
        <w:t>Рекомендовано</w:t>
      </w:r>
      <w:r w:rsidRPr="00897D6E">
        <w:rPr>
          <w:lang w:val="ru-RU"/>
        </w:rPr>
        <w:t>:</w:t>
      </w:r>
    </w:p>
    <w:p w:rsidR="005B14C2" w:rsidRPr="00897D6E" w:rsidRDefault="005B14C2">
      <w:pPr>
        <w:numPr>
          <w:ilvl w:val="0"/>
          <w:numId w:val="2"/>
        </w:numPr>
        <w:jc w:val="both"/>
        <w:rPr>
          <w:lang w:val="ru-RU"/>
        </w:rPr>
      </w:pPr>
      <w:r w:rsidRPr="00897D6E">
        <w:rPr>
          <w:lang w:val="ru-RU"/>
        </w:rPr>
        <w:t>«Д» наблюдение эндокринолога, уч. терапевта по м\жит.</w:t>
      </w:r>
    </w:p>
    <w:p w:rsidR="005B14C2" w:rsidRPr="00897D6E" w:rsidRDefault="005B14C2" w:rsidP="00CA1F73">
      <w:pPr>
        <w:numPr>
          <w:ilvl w:val="0"/>
          <w:numId w:val="2"/>
        </w:numPr>
        <w:jc w:val="both"/>
        <w:rPr>
          <w:lang w:val="ru-RU"/>
        </w:rPr>
      </w:pPr>
      <w:r w:rsidRPr="00897D6E">
        <w:rPr>
          <w:lang w:val="ru-RU"/>
        </w:rPr>
        <w:t xml:space="preserve">Тирозол (мерказолил) 5мг 2т. *3р/д. с послед. снижением дозы на 5мг в 2 недели под контролем ТТГ, Т4, общ. ан. крови до оперативного лечения </w:t>
      </w:r>
    </w:p>
    <w:p w:rsidR="005B14C2" w:rsidRPr="00897D6E" w:rsidRDefault="005B14C2" w:rsidP="00CF1C95">
      <w:pPr>
        <w:numPr>
          <w:ilvl w:val="0"/>
          <w:numId w:val="2"/>
        </w:numPr>
        <w:jc w:val="both"/>
        <w:rPr>
          <w:lang w:val="ru-RU"/>
        </w:rPr>
      </w:pPr>
      <w:r w:rsidRPr="00897D6E">
        <w:rPr>
          <w:lang w:val="ru-RU"/>
        </w:rPr>
        <w:t>Рек. кардиолога: аспекард 100 мг  1 р/день ,бисопролол 10 мг 1 р/день  предуктал МR 1т. *2р день. Дообследование:  ЭХО КС по м/ж.</w:t>
      </w:r>
    </w:p>
    <w:p w:rsidR="005B14C2" w:rsidRPr="00897D6E" w:rsidRDefault="005B14C2" w:rsidP="00AE36F6">
      <w:pPr>
        <w:numPr>
          <w:ilvl w:val="0"/>
          <w:numId w:val="2"/>
        </w:numPr>
        <w:jc w:val="both"/>
        <w:rPr>
          <w:lang w:val="ru-RU"/>
        </w:rPr>
      </w:pPr>
      <w:r w:rsidRPr="00897D6E">
        <w:rPr>
          <w:lang w:val="ru-RU"/>
        </w:rPr>
        <w:t>Рекомендации хирурга –эндокринолога .Учитывая длительность заболевания ,отсутствие стойкой компенсации на приеме тиреостатиков ,уровень АТ к рец.ТТГ показано плановое оперативное лечение по поводу ДТЗ в отделении трансплантации и эндокринной –хирургии КУ»ЗОКБ»,госпитализация 02.03.15</w:t>
      </w:r>
    </w:p>
    <w:p w:rsidR="005B14C2" w:rsidRPr="00897D6E" w:rsidRDefault="005B14C2" w:rsidP="00211CF9">
      <w:pPr>
        <w:numPr>
          <w:ilvl w:val="0"/>
          <w:numId w:val="2"/>
        </w:numPr>
        <w:jc w:val="both"/>
        <w:rPr>
          <w:lang w:val="ru-RU"/>
        </w:rPr>
      </w:pPr>
      <w:r w:rsidRPr="00897D6E">
        <w:rPr>
          <w:lang w:val="ru-RU"/>
        </w:rPr>
        <w:t>УЗИ щит. железы 1р. в год.</w:t>
      </w:r>
    </w:p>
    <w:p w:rsidR="005B14C2" w:rsidRPr="00897D6E" w:rsidRDefault="005B14C2" w:rsidP="00A9598B">
      <w:pPr>
        <w:numPr>
          <w:ilvl w:val="0"/>
          <w:numId w:val="2"/>
        </w:numPr>
        <w:jc w:val="both"/>
        <w:rPr>
          <w:lang w:val="ru-RU"/>
        </w:rPr>
      </w:pPr>
      <w:r w:rsidRPr="00897D6E">
        <w:rPr>
          <w:lang w:val="ru-RU"/>
        </w:rPr>
        <w:t>Б/л серия. АГВ  №   2347 57   с 13 .02.15 по 02 .03.15. продолжает болеть .</w:t>
      </w:r>
    </w:p>
    <w:p w:rsidR="005B14C2" w:rsidRPr="00897D6E" w:rsidRDefault="005B14C2" w:rsidP="00A9598B">
      <w:pPr>
        <w:ind w:left="435"/>
        <w:jc w:val="both"/>
        <w:rPr>
          <w:lang w:val="ru-RU"/>
        </w:rPr>
      </w:pPr>
    </w:p>
    <w:p w:rsidR="005B14C2" w:rsidRPr="00897D6E" w:rsidRDefault="005B14C2">
      <w:pPr>
        <w:jc w:val="both"/>
        <w:rPr>
          <w:b/>
          <w:lang w:val="ru-RU"/>
        </w:rPr>
      </w:pPr>
    </w:p>
    <w:p w:rsidR="005B14C2" w:rsidRPr="00897D6E" w:rsidRDefault="005B14C2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897D6E">
        <w:rPr>
          <w:sz w:val="24"/>
          <w:szCs w:val="24"/>
        </w:rPr>
        <w:t xml:space="preserve">Леч. врач  Соловьюк Е.А. </w:t>
      </w:r>
    </w:p>
    <w:p w:rsidR="005B14C2" w:rsidRPr="00897D6E" w:rsidRDefault="005B14C2" w:rsidP="004468E8">
      <w:pPr>
        <w:jc w:val="both"/>
        <w:rPr>
          <w:lang w:val="ru-RU"/>
        </w:rPr>
      </w:pPr>
      <w:r w:rsidRPr="00897D6E">
        <w:rPr>
          <w:lang w:val="ru-RU"/>
        </w:rPr>
        <w:t>Зав. отд.  Фещук И.А.</w:t>
      </w:r>
    </w:p>
    <w:p w:rsidR="005B14C2" w:rsidRPr="00897D6E" w:rsidRDefault="005B14C2" w:rsidP="007A3DF8">
      <w:pPr>
        <w:jc w:val="both"/>
        <w:rPr>
          <w:lang w:val="ru-RU"/>
        </w:rPr>
      </w:pPr>
      <w:r w:rsidRPr="00897D6E">
        <w:rPr>
          <w:lang w:val="ru-RU"/>
        </w:rPr>
        <w:t xml:space="preserve">Нач. мед. Костина Т.К. </w:t>
      </w:r>
    </w:p>
    <w:p w:rsidR="005B14C2" w:rsidRPr="00897D6E" w:rsidRDefault="005B14C2" w:rsidP="00992792">
      <w:pPr>
        <w:jc w:val="both"/>
        <w:rPr>
          <w:lang w:val="ru-RU"/>
        </w:rPr>
      </w:pPr>
    </w:p>
    <w:sectPr w:rsidR="005B14C2" w:rsidRPr="00897D6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4C2" w:rsidRDefault="005B14C2" w:rsidP="00080012">
      <w:r>
        <w:separator/>
      </w:r>
    </w:p>
  </w:endnote>
  <w:endnote w:type="continuationSeparator" w:id="1">
    <w:p w:rsidR="005B14C2" w:rsidRDefault="005B14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4C2" w:rsidRDefault="005B14C2" w:rsidP="00080012">
      <w:r>
        <w:separator/>
      </w:r>
    </w:p>
  </w:footnote>
  <w:footnote w:type="continuationSeparator" w:id="1">
    <w:p w:rsidR="005B14C2" w:rsidRDefault="005B14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5B14C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B14C2" w:rsidRPr="00244DF4" w:rsidRDefault="005B14C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B14C2" w:rsidRPr="00244DF4" w:rsidRDefault="005B14C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B14C2" w:rsidRPr="00244DF4" w:rsidRDefault="005B14C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B14C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B14C2" w:rsidRPr="00244DF4" w:rsidRDefault="005B14C2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B14C2" w:rsidRPr="00244DF4" w:rsidRDefault="005B14C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B14C2" w:rsidRPr="00244DF4" w:rsidRDefault="005B14C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B14C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B14C2" w:rsidRPr="00244DF4" w:rsidRDefault="005B14C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B14C2" w:rsidRPr="00244DF4" w:rsidRDefault="005B14C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B14C2" w:rsidRPr="00244DF4" w:rsidRDefault="005B14C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B14C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B14C2" w:rsidRPr="00080012" w:rsidRDefault="005B14C2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B14C2" w:rsidRPr="00080012" w:rsidRDefault="005B14C2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B14C2" w:rsidRPr="00080012" w:rsidRDefault="005B14C2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B14C2" w:rsidRDefault="005B14C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8CE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1E32"/>
    <w:rsid w:val="000C56A8"/>
    <w:rsid w:val="000C60ED"/>
    <w:rsid w:val="000D2119"/>
    <w:rsid w:val="000D2653"/>
    <w:rsid w:val="000D7250"/>
    <w:rsid w:val="000E6531"/>
    <w:rsid w:val="00110FA9"/>
    <w:rsid w:val="00122448"/>
    <w:rsid w:val="001229C1"/>
    <w:rsid w:val="00127FBF"/>
    <w:rsid w:val="00133029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152C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1CF9"/>
    <w:rsid w:val="00216094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7A78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34E3"/>
    <w:rsid w:val="00391045"/>
    <w:rsid w:val="003A0104"/>
    <w:rsid w:val="003A207C"/>
    <w:rsid w:val="003A52A7"/>
    <w:rsid w:val="003D541B"/>
    <w:rsid w:val="003E2857"/>
    <w:rsid w:val="003E3C1C"/>
    <w:rsid w:val="003E51AC"/>
    <w:rsid w:val="00401DFA"/>
    <w:rsid w:val="00402D3C"/>
    <w:rsid w:val="00426B7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1327"/>
    <w:rsid w:val="004926CC"/>
    <w:rsid w:val="0049396A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962D6"/>
    <w:rsid w:val="005A159B"/>
    <w:rsid w:val="005A623A"/>
    <w:rsid w:val="005B14C2"/>
    <w:rsid w:val="005D6604"/>
    <w:rsid w:val="005F2724"/>
    <w:rsid w:val="005F492A"/>
    <w:rsid w:val="005F5434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62C"/>
    <w:rsid w:val="006B4D99"/>
    <w:rsid w:val="006B7425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3DF8"/>
    <w:rsid w:val="007A4C80"/>
    <w:rsid w:val="007A738F"/>
    <w:rsid w:val="007B5788"/>
    <w:rsid w:val="007B6BE6"/>
    <w:rsid w:val="007C7896"/>
    <w:rsid w:val="007D4481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11D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433D"/>
    <w:rsid w:val="00881DDD"/>
    <w:rsid w:val="00897D6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0FC5"/>
    <w:rsid w:val="00A562CA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36F6"/>
    <w:rsid w:val="00AF0197"/>
    <w:rsid w:val="00AF111E"/>
    <w:rsid w:val="00B033E4"/>
    <w:rsid w:val="00B063AA"/>
    <w:rsid w:val="00B16629"/>
    <w:rsid w:val="00B25968"/>
    <w:rsid w:val="00B32409"/>
    <w:rsid w:val="00B44569"/>
    <w:rsid w:val="00B604F8"/>
    <w:rsid w:val="00B65ED2"/>
    <w:rsid w:val="00B671F7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1EC2"/>
    <w:rsid w:val="00CE2CC3"/>
    <w:rsid w:val="00CF1C9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00C5"/>
    <w:rsid w:val="00E31C0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04"/>
    <w:rsid w:val="00EB204C"/>
    <w:rsid w:val="00EB222F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05FE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816E0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6E0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55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38</TotalTime>
  <Pages>2</Pages>
  <Words>642</Words>
  <Characters>3662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12</cp:revision>
  <cp:lastPrinted>2015-03-02T10:01:00Z</cp:lastPrinted>
  <dcterms:created xsi:type="dcterms:W3CDTF">2015-02-25T13:54:00Z</dcterms:created>
  <dcterms:modified xsi:type="dcterms:W3CDTF">2015-03-02T10:03:00Z</dcterms:modified>
</cp:coreProperties>
</file>