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BCC" w:rsidRPr="00CB207E" w:rsidRDefault="00556BCC" w:rsidP="00FC5396">
      <w:pPr>
        <w:pStyle w:val="Heading4"/>
        <w:ind w:left="-567" w:right="-58"/>
        <w:rPr>
          <w:b w:val="0"/>
          <w:sz w:val="24"/>
          <w:szCs w:val="24"/>
        </w:rPr>
      </w:pPr>
      <w:r w:rsidRPr="00CB207E">
        <w:rPr>
          <w:b w:val="0"/>
          <w:sz w:val="24"/>
          <w:szCs w:val="24"/>
        </w:rPr>
        <w:t>Выписной эпикриз</w:t>
      </w:r>
    </w:p>
    <w:p w:rsidR="00556BCC" w:rsidRPr="00CB207E" w:rsidRDefault="00556BCC" w:rsidP="00FC5396">
      <w:pPr>
        <w:pStyle w:val="Heading4"/>
        <w:ind w:left="-567"/>
        <w:rPr>
          <w:b w:val="0"/>
          <w:sz w:val="24"/>
          <w:szCs w:val="24"/>
        </w:rPr>
      </w:pPr>
      <w:r w:rsidRPr="00CB207E">
        <w:rPr>
          <w:b w:val="0"/>
          <w:sz w:val="24"/>
          <w:szCs w:val="24"/>
        </w:rPr>
        <w:t>Из истории болезни №  151</w:t>
      </w:r>
    </w:p>
    <w:p w:rsidR="00556BCC" w:rsidRPr="00CB207E" w:rsidRDefault="00556BCC" w:rsidP="00FC5396">
      <w:pPr>
        <w:pStyle w:val="Heading5"/>
        <w:ind w:left="-567"/>
        <w:rPr>
          <w:sz w:val="24"/>
          <w:szCs w:val="24"/>
        </w:rPr>
      </w:pPr>
      <w:r w:rsidRPr="00CB207E">
        <w:rPr>
          <w:sz w:val="24"/>
          <w:szCs w:val="24"/>
        </w:rPr>
        <w:t>Ф.И.О: Котенко Михаил Иванович</w:t>
      </w:r>
    </w:p>
    <w:p w:rsidR="00556BCC" w:rsidRPr="00CB207E" w:rsidRDefault="00556BCC" w:rsidP="00FC5396">
      <w:pPr>
        <w:ind w:left="-567"/>
        <w:jc w:val="both"/>
        <w:rPr>
          <w:lang w:val="ru-RU"/>
        </w:rPr>
      </w:pPr>
      <w:r w:rsidRPr="00CB207E">
        <w:rPr>
          <w:lang w:val="ru-RU"/>
        </w:rPr>
        <w:t>Год рождения: 1957</w:t>
      </w:r>
    </w:p>
    <w:p w:rsidR="00556BCC" w:rsidRPr="00CB207E" w:rsidRDefault="00556BCC" w:rsidP="00FC5396">
      <w:pPr>
        <w:ind w:left="-567"/>
        <w:jc w:val="both"/>
        <w:rPr>
          <w:lang w:val="ru-RU"/>
        </w:rPr>
      </w:pPr>
      <w:r w:rsidRPr="00CB207E">
        <w:rPr>
          <w:lang w:val="ru-RU"/>
        </w:rPr>
        <w:t>Место жительства: г. Энергодар, ул. Строителей, 31-87</w:t>
      </w:r>
    </w:p>
    <w:p w:rsidR="00556BCC" w:rsidRPr="00CB207E" w:rsidRDefault="00556BCC" w:rsidP="00FC5396">
      <w:pPr>
        <w:ind w:left="-567"/>
        <w:jc w:val="both"/>
        <w:rPr>
          <w:lang w:val="ru-RU"/>
        </w:rPr>
      </w:pPr>
      <w:r w:rsidRPr="00CB207E">
        <w:rPr>
          <w:lang w:val="ru-RU"/>
        </w:rPr>
        <w:t>Место работы: н/р</w:t>
      </w:r>
    </w:p>
    <w:p w:rsidR="00556BCC" w:rsidRPr="00CB207E" w:rsidRDefault="00556BCC" w:rsidP="00FC5396">
      <w:pPr>
        <w:ind w:left="-567"/>
        <w:jc w:val="both"/>
        <w:rPr>
          <w:lang w:val="ru-RU"/>
        </w:rPr>
      </w:pPr>
      <w:r w:rsidRPr="00CB207E">
        <w:rPr>
          <w:lang w:val="ru-RU"/>
        </w:rPr>
        <w:t>Находился на лечении с   03.02.15 по  12 .02.15 в  энд. отд. (09-12.02.15 ОИТ)</w:t>
      </w:r>
    </w:p>
    <w:p w:rsidR="00556BCC" w:rsidRPr="00CB207E" w:rsidRDefault="00556BCC" w:rsidP="00541202">
      <w:pPr>
        <w:ind w:left="-567"/>
        <w:jc w:val="both"/>
        <w:rPr>
          <w:lang w:val="ru-RU"/>
        </w:rPr>
      </w:pPr>
      <w:r w:rsidRPr="00CB207E">
        <w:rPr>
          <w:u w:val="single"/>
          <w:lang w:val="ru-RU"/>
        </w:rPr>
        <w:t>Диагноз:</w:t>
      </w:r>
      <w:r w:rsidRPr="00CB207E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ХБП II ст. Диабетическая нефропатия IV ст. Хроническая дистальная диабетическая полинейропатия н/к IIст, сенсомоторная форма. Непролиферативная  диабетическая ретинопатия ОИ. Начальная катаракта ОИ. Диаб. ангиопатия артерий н/к. ИБС, диффузный кардиосклероз, фибрилляция предсердий (пароксизм 09.02.15) Гипертоническая болезнь III стадии III степени. Гипертензивное сердце  очень высокий риск. Ожирение Iст. (ИМТ 33 кг/м</w:t>
      </w:r>
      <w:r w:rsidRPr="00CB207E">
        <w:rPr>
          <w:vertAlign w:val="superscript"/>
          <w:lang w:val="ru-RU"/>
        </w:rPr>
        <w:t>2</w:t>
      </w:r>
      <w:r w:rsidRPr="00CB207E">
        <w:rPr>
          <w:lang w:val="ru-RU"/>
        </w:rPr>
        <w:t>) алим.-конституционального генеза, стабильное течение.  ОРВИ.</w:t>
      </w:r>
    </w:p>
    <w:p w:rsidR="00556BCC" w:rsidRPr="00CB207E" w:rsidRDefault="00556BCC" w:rsidP="00FC5396">
      <w:pPr>
        <w:ind w:left="-567"/>
        <w:jc w:val="both"/>
        <w:rPr>
          <w:lang w:val="ru-RU"/>
        </w:rPr>
      </w:pPr>
      <w:r w:rsidRPr="00CB207E">
        <w:rPr>
          <w:u w:val="single"/>
          <w:lang w:val="ru-RU"/>
        </w:rPr>
        <w:t xml:space="preserve">Жалобы при поступлении </w:t>
      </w:r>
      <w:r w:rsidRPr="00CB207E">
        <w:rPr>
          <w:lang w:val="ru-RU"/>
        </w:rPr>
        <w:t>на сухость во рту, жажду, полиурию, увеличение веса на 180/100 кг за год, ухудшение зрения,  боли  в н/к, судороги, онемение ног, повышение АД макс. до 180/100 мм рт.ст., головные боли, головокружение, дискомфорт в прекардиальной области.</w:t>
      </w:r>
    </w:p>
    <w:p w:rsidR="00556BCC" w:rsidRPr="00CB207E" w:rsidRDefault="00556BCC" w:rsidP="00FC5396">
      <w:pPr>
        <w:ind w:left="-567"/>
        <w:jc w:val="both"/>
        <w:rPr>
          <w:lang w:val="ru-RU"/>
        </w:rPr>
      </w:pPr>
      <w:r w:rsidRPr="00CB207E">
        <w:rPr>
          <w:u w:val="single"/>
          <w:lang w:val="ru-RU"/>
        </w:rPr>
        <w:t>Краткий анамнез</w:t>
      </w:r>
      <w:r w:rsidRPr="00CB207E">
        <w:rPr>
          <w:lang w:val="ru-RU"/>
        </w:rPr>
        <w:t>: СД выявлен в 1998г. Течение заболевания лабильное, в анамнезе частые гипогликемические состояния. Комы отрицает. С начала заболевания инсулинотерапия.  В наст. время принимает: Инсуман Рапид  п/з-20 ед., п/о- 6ед., п/у6-ед.,  Инсуман Базал 22.00 – 22 ед. Гликемия –2,8-18 ммоль/л. Последнее стац. лечение  в 2014г. Боли в н/к в течение 6 лет. Повышение АД в течение 5 лет. Госпитализирован  в обл. энд. диспансер для коррекции инсулинотерапии,  лечения хр. осложнений СД.</w:t>
      </w:r>
    </w:p>
    <w:p w:rsidR="00556BCC" w:rsidRPr="00CB207E" w:rsidRDefault="00556BCC" w:rsidP="00FC5396">
      <w:pPr>
        <w:ind w:left="-567"/>
        <w:jc w:val="both"/>
        <w:rPr>
          <w:u w:val="single"/>
          <w:lang w:val="ru-RU"/>
        </w:rPr>
      </w:pPr>
      <w:r w:rsidRPr="00CB207E">
        <w:rPr>
          <w:u w:val="single"/>
          <w:lang w:val="ru-RU"/>
        </w:rPr>
        <w:t>Данные лабораторных исследований.</w:t>
      </w:r>
    </w:p>
    <w:p w:rsidR="00556BCC" w:rsidRPr="00CB207E" w:rsidRDefault="00556BCC" w:rsidP="00FC5396">
      <w:pPr>
        <w:ind w:left="-567"/>
        <w:jc w:val="both"/>
        <w:rPr>
          <w:lang w:val="ru-RU"/>
        </w:rPr>
      </w:pPr>
      <w:r w:rsidRPr="00CB207E">
        <w:rPr>
          <w:lang w:val="ru-RU"/>
        </w:rPr>
        <w:t xml:space="preserve">.02.15 Общ. ан. крови Нв –156  г/л  эритр – 4,7 лейк –4,5  СОЭ – 4 мм/час   </w:t>
      </w:r>
    </w:p>
    <w:p w:rsidR="00556BCC" w:rsidRPr="00CB207E" w:rsidRDefault="00556BCC" w:rsidP="00FC5396">
      <w:pPr>
        <w:ind w:left="-567"/>
        <w:jc w:val="both"/>
        <w:rPr>
          <w:lang w:val="ru-RU"/>
        </w:rPr>
      </w:pPr>
      <w:r w:rsidRPr="00CB207E">
        <w:rPr>
          <w:lang w:val="ru-RU"/>
        </w:rPr>
        <w:t xml:space="preserve">э-0 %    п- 2%   с- 65%   л- 29 %   м-4 %  </w:t>
      </w:r>
    </w:p>
    <w:p w:rsidR="00556BCC" w:rsidRPr="00CB207E" w:rsidRDefault="00556BCC" w:rsidP="00FC5396">
      <w:pPr>
        <w:ind w:left="-567"/>
        <w:jc w:val="both"/>
        <w:rPr>
          <w:lang w:val="ru-RU"/>
        </w:rPr>
      </w:pPr>
      <w:r w:rsidRPr="00CB207E">
        <w:rPr>
          <w:lang w:val="ru-RU"/>
        </w:rPr>
        <w:t xml:space="preserve">.02.15 Биохимия: СКФ –79,3 мл./мин., хол –5,58 тригл -1,57 ХСЛПВП -1,14 ХСЛПНП – 3,7Катер -3,9 мочевина – 7,38 креатинин – 123,6  бил общ –17,9  бил пр – 4,4 тим – 4,64 АСТ –0,43   АЛТ – 0,34  ммоль/л; </w:t>
      </w:r>
    </w:p>
    <w:p w:rsidR="00556BCC" w:rsidRPr="00CB207E" w:rsidRDefault="00556BCC" w:rsidP="00FC5396">
      <w:pPr>
        <w:ind w:left="-567"/>
        <w:jc w:val="both"/>
        <w:rPr>
          <w:lang w:val="ru-RU"/>
        </w:rPr>
      </w:pPr>
      <w:r w:rsidRPr="00CB207E">
        <w:rPr>
          <w:lang w:val="ru-RU"/>
        </w:rPr>
        <w:t>04.02.15 Глик. гемоглобин – 10,0%</w:t>
      </w:r>
    </w:p>
    <w:p w:rsidR="00556BCC" w:rsidRPr="00CB207E" w:rsidRDefault="00556BCC" w:rsidP="00FC5396">
      <w:pPr>
        <w:ind w:left="-567"/>
        <w:jc w:val="both"/>
        <w:rPr>
          <w:lang w:val="ru-RU"/>
        </w:rPr>
      </w:pPr>
      <w:r w:rsidRPr="00CB207E">
        <w:rPr>
          <w:lang w:val="ru-RU"/>
        </w:rPr>
        <w:t>04.02.15 Коагулограмма: вр. сверт. – 7  мин.; ПТИ – 93,8  %; фибр –  4,2г/л; фибр Б – отр; АКТ 88– %; св. гепарин – 8*10-4</w:t>
      </w:r>
    </w:p>
    <w:p w:rsidR="00556BCC" w:rsidRPr="00CB207E" w:rsidRDefault="00556BCC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CB207E">
        <w:rPr>
          <w:b w:val="0"/>
          <w:sz w:val="24"/>
          <w:szCs w:val="24"/>
        </w:rPr>
        <w:t>05.02.15 Общ. ан. мочи уд вес 1013  лейк – 1-2  в п/зр белок – отр  ацетон –отр;  эпит. пл. - ед эпит. перех. -ед  в п/зр</w:t>
      </w:r>
    </w:p>
    <w:p w:rsidR="00556BCC" w:rsidRPr="00CB207E" w:rsidRDefault="00556BCC" w:rsidP="00FC5396">
      <w:pPr>
        <w:ind w:left="-567"/>
        <w:rPr>
          <w:lang w:val="ru-RU"/>
        </w:rPr>
      </w:pPr>
      <w:r w:rsidRPr="00CB207E">
        <w:rPr>
          <w:lang w:val="ru-RU"/>
        </w:rPr>
        <w:t>11.02.15 Анализ мочи по Нечипоренко лейк -  эритр -  белок – отр</w:t>
      </w:r>
    </w:p>
    <w:p w:rsidR="00556BCC" w:rsidRPr="00CB207E" w:rsidRDefault="00556BCC" w:rsidP="00FC5396">
      <w:pPr>
        <w:ind w:left="-567"/>
        <w:rPr>
          <w:lang w:val="ru-RU"/>
        </w:rPr>
      </w:pPr>
      <w:r w:rsidRPr="00CB207E">
        <w:rPr>
          <w:lang w:val="ru-RU"/>
        </w:rPr>
        <w:t>05.02.15 Суточная глюкозурия – 1,39 %;   Суточная протеинурия –  0,048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556BCC" w:rsidRPr="00CB207E" w:rsidTr="00B76356">
        <w:tc>
          <w:tcPr>
            <w:tcW w:w="2518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 xml:space="preserve">Гликемический </w:t>
            </w:r>
          </w:p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22.00</w:t>
            </w:r>
          </w:p>
        </w:tc>
      </w:tr>
      <w:tr w:rsidR="00556BCC" w:rsidRPr="00CB207E" w:rsidTr="00B76356">
        <w:tc>
          <w:tcPr>
            <w:tcW w:w="2518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</w:p>
        </w:tc>
      </w:tr>
      <w:tr w:rsidR="00556BCC" w:rsidRPr="00CB207E" w:rsidTr="00B76356">
        <w:tc>
          <w:tcPr>
            <w:tcW w:w="2518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</w:p>
        </w:tc>
      </w:tr>
      <w:tr w:rsidR="00556BCC" w:rsidRPr="00CB207E" w:rsidTr="00B76356">
        <w:tc>
          <w:tcPr>
            <w:tcW w:w="2518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</w:p>
        </w:tc>
      </w:tr>
      <w:tr w:rsidR="00556BCC" w:rsidRPr="00CB207E" w:rsidTr="00B76356">
        <w:tc>
          <w:tcPr>
            <w:tcW w:w="2518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56BCC" w:rsidRPr="00CB207E" w:rsidRDefault="00556B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</w:p>
        </w:tc>
      </w:tr>
      <w:tr w:rsidR="00556BCC" w:rsidRPr="00CB207E" w:rsidTr="00B76356">
        <w:tc>
          <w:tcPr>
            <w:tcW w:w="2518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56BCC" w:rsidRPr="00CB207E" w:rsidRDefault="00556BCC" w:rsidP="00B76356">
            <w:pPr>
              <w:rPr>
                <w:lang w:val="ru-RU"/>
              </w:rPr>
            </w:pPr>
            <w:r w:rsidRPr="00CB207E">
              <w:rPr>
                <w:lang w:val="ru-RU"/>
              </w:rPr>
              <w:t>7,8</w:t>
            </w:r>
          </w:p>
        </w:tc>
      </w:tr>
    </w:tbl>
    <w:p w:rsidR="00556BCC" w:rsidRPr="00CB207E" w:rsidRDefault="00556BCC" w:rsidP="00FC5396">
      <w:pPr>
        <w:ind w:left="-567"/>
        <w:jc w:val="both"/>
        <w:rPr>
          <w:lang w:val="ru-RU"/>
        </w:rPr>
      </w:pPr>
      <w:r w:rsidRPr="00CB207E">
        <w:rPr>
          <w:u w:val="single"/>
          <w:lang w:val="ru-RU"/>
        </w:rPr>
        <w:t>06.02.15Невропатолог</w:t>
      </w:r>
      <w:r w:rsidRPr="00CB207E">
        <w:rPr>
          <w:lang w:val="ru-RU"/>
        </w:rPr>
        <w:t xml:space="preserve">:  Хроническая дистальная диабетическая полинейропатия н\к , сенсомоторная форма. </w:t>
      </w:r>
    </w:p>
    <w:p w:rsidR="00556BCC" w:rsidRPr="00B63BA6" w:rsidRDefault="00556BCC" w:rsidP="00FC5396">
      <w:pPr>
        <w:ind w:left="-567"/>
        <w:jc w:val="both"/>
        <w:rPr>
          <w:lang w:val="ru-RU"/>
        </w:rPr>
      </w:pPr>
      <w:r w:rsidRPr="00CB207E">
        <w:rPr>
          <w:u w:val="single"/>
          <w:lang w:val="ru-RU"/>
        </w:rPr>
        <w:t>Окулист</w:t>
      </w:r>
      <w:r w:rsidRPr="00B63BA6">
        <w:rPr>
          <w:lang w:val="ru-RU"/>
        </w:rPr>
        <w:t xml:space="preserve">: </w:t>
      </w:r>
      <w:smartTag w:uri="urn:schemas-microsoft-com:office:smarttags" w:element="place">
        <w:r w:rsidRPr="00CB207E">
          <w:rPr>
            <w:lang w:val="en-US"/>
          </w:rPr>
          <w:t>VIS</w:t>
        </w:r>
      </w:smartTag>
      <w:r w:rsidRPr="00B63BA6">
        <w:rPr>
          <w:lang w:val="ru-RU"/>
        </w:rPr>
        <w:t xml:space="preserve"> </w:t>
      </w:r>
      <w:r w:rsidRPr="00CB207E">
        <w:rPr>
          <w:lang w:val="en-US"/>
        </w:rPr>
        <w:t>OD</w:t>
      </w:r>
      <w:r w:rsidRPr="00B63BA6">
        <w:rPr>
          <w:lang w:val="ru-RU"/>
        </w:rPr>
        <w:t xml:space="preserve">=  </w:t>
      </w:r>
      <w:r w:rsidRPr="00CB207E">
        <w:rPr>
          <w:lang w:val="ru-RU"/>
        </w:rPr>
        <w:t>0,8</w:t>
      </w:r>
      <w:r w:rsidRPr="00B63BA6">
        <w:rPr>
          <w:lang w:val="ru-RU"/>
        </w:rPr>
        <w:t xml:space="preserve"> </w:t>
      </w:r>
      <w:r w:rsidRPr="00CB207E">
        <w:rPr>
          <w:lang w:val="en-US"/>
        </w:rPr>
        <w:t>OS</w:t>
      </w:r>
      <w:r w:rsidRPr="00B63BA6">
        <w:rPr>
          <w:lang w:val="ru-RU"/>
        </w:rPr>
        <w:t xml:space="preserve">=  </w:t>
      </w:r>
      <w:r w:rsidRPr="00CB207E">
        <w:rPr>
          <w:lang w:val="ru-RU"/>
        </w:rPr>
        <w:t>0,8</w:t>
      </w:r>
      <w:r w:rsidRPr="00B63BA6">
        <w:rPr>
          <w:lang w:val="ru-RU"/>
        </w:rPr>
        <w:t xml:space="preserve">  </w:t>
      </w:r>
    </w:p>
    <w:p w:rsidR="00556BCC" w:rsidRPr="00CB207E" w:rsidRDefault="00556BCC" w:rsidP="00FC5396">
      <w:pPr>
        <w:ind w:left="-567"/>
        <w:jc w:val="both"/>
        <w:rPr>
          <w:lang w:val="ru-RU"/>
        </w:rPr>
      </w:pPr>
      <w:r w:rsidRPr="00CB207E">
        <w:rPr>
          <w:lang w:val="ru-RU"/>
        </w:rPr>
        <w:t xml:space="preserve">Помутнения в хрусталиках ОИ. Единичные микроаневризмы.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556BCC" w:rsidRPr="00CB207E" w:rsidRDefault="00556BCC" w:rsidP="00C95C70">
      <w:pPr>
        <w:ind w:left="-567"/>
        <w:jc w:val="both"/>
        <w:rPr>
          <w:lang w:val="ru-RU"/>
        </w:rPr>
      </w:pPr>
      <w:r w:rsidRPr="00CB207E">
        <w:rPr>
          <w:u w:val="single"/>
          <w:lang w:val="ru-RU"/>
        </w:rPr>
        <w:t>03.02.15ЭКГ</w:t>
      </w:r>
      <w:r w:rsidRPr="00CB207E">
        <w:rPr>
          <w:lang w:val="ru-RU"/>
        </w:rPr>
        <w:t xml:space="preserve">: ЧСС -85 уд/мин. Вольтаж сохранен.  Ритм синусовый Эл. ось отклонена влево. Позиция горизонтальная. Гипертрофия левого желудочка. </w:t>
      </w:r>
    </w:p>
    <w:p w:rsidR="00556BCC" w:rsidRPr="00CB207E" w:rsidRDefault="00556BCC" w:rsidP="00C95C70">
      <w:pPr>
        <w:ind w:left="-567"/>
        <w:jc w:val="both"/>
        <w:rPr>
          <w:lang w:val="ru-RU"/>
        </w:rPr>
      </w:pPr>
      <w:r w:rsidRPr="00CB207E">
        <w:rPr>
          <w:u w:val="single"/>
          <w:lang w:val="ru-RU"/>
        </w:rPr>
        <w:t>10.02.15ЭКГ</w:t>
      </w:r>
      <w:r w:rsidRPr="00CB207E">
        <w:rPr>
          <w:lang w:val="ru-RU"/>
        </w:rPr>
        <w:t xml:space="preserve">: ЧСС -120 уд/мин. Вольтаж снижен.  Ритм фибрилляция предсердий, тахикардия. Эл. ось отклонена влево. Позиция горизонтальная. Блокада передней вети ЛНПГ. Гипертрофия левого желудочка. </w:t>
      </w:r>
    </w:p>
    <w:p w:rsidR="00556BCC" w:rsidRPr="00CB207E" w:rsidRDefault="00556BCC" w:rsidP="00185A1D">
      <w:pPr>
        <w:ind w:left="-567"/>
        <w:jc w:val="both"/>
        <w:rPr>
          <w:lang w:val="ru-RU"/>
        </w:rPr>
      </w:pPr>
      <w:r w:rsidRPr="00CB207E">
        <w:rPr>
          <w:u w:val="single"/>
          <w:lang w:val="ru-RU"/>
        </w:rPr>
        <w:t>11.02.15ЭКГ</w:t>
      </w:r>
      <w:r w:rsidRPr="00CB207E">
        <w:rPr>
          <w:lang w:val="ru-RU"/>
        </w:rPr>
        <w:t>: ЧСС -70 уд/мин. Вольтаж сохранен.  Ритм синусовый, единичная суправентрикулярная экстрасистола.  Эл. ось отклонена влево. Позиция горизонтальная. Блокада передней вести ЛНПГ. Гипертрофия левого желудочка. Диффузные изменения миокарда.</w:t>
      </w:r>
    </w:p>
    <w:p w:rsidR="00556BCC" w:rsidRPr="00CB207E" w:rsidRDefault="00556BCC" w:rsidP="009D226E">
      <w:pPr>
        <w:ind w:left="-567"/>
        <w:jc w:val="both"/>
        <w:rPr>
          <w:lang w:val="ru-RU"/>
        </w:rPr>
      </w:pPr>
      <w:r w:rsidRPr="00CB207E">
        <w:rPr>
          <w:u w:val="single"/>
          <w:lang w:val="ru-RU"/>
        </w:rPr>
        <w:t>Кардиолог</w:t>
      </w:r>
      <w:r w:rsidRPr="00CB207E">
        <w:rPr>
          <w:lang w:val="ru-RU"/>
        </w:rPr>
        <w:t>: ИБС, диффузный кардиосклероз, фибрилляция предсердий (пароксизм 09.02.15) Гипертоническая болезнь III стадии III степени. Гипертензивное сердце  очень высокий риск</w:t>
      </w:r>
    </w:p>
    <w:p w:rsidR="00556BCC" w:rsidRPr="00CB207E" w:rsidRDefault="00556BCC" w:rsidP="009D226E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10.02.15 </w:t>
      </w:r>
      <w:r w:rsidRPr="00CB207E">
        <w:rPr>
          <w:u w:val="single"/>
          <w:lang w:val="ru-RU"/>
        </w:rPr>
        <w:t>Осмотр асс каф Ткаченко О</w:t>
      </w:r>
      <w:r w:rsidRPr="00CB207E">
        <w:rPr>
          <w:lang w:val="ru-RU"/>
        </w:rPr>
        <w:t>.В Зав. отд.  Фещук И.А. Нач. мед. Костина Т.К.: Сахарный диабет, тип 1, тяжелая форма, лабильное течение со склонностью к гипогликемическим состояниям, декомпенсация. ХБП II ст. Диабетическая нефропатия IV ст. Хроническая дистальная диабетическая полинейропатия н/к IIст, сенсомоторная форма. Непролиферативная  диабетическая ретинопатия ОИ. Начальная катаракта ОИ. Диаб. ангиопатия артерий н/к. ИБС, диффузный кардиосклероз, фибрилляция предсердий (пароксизм 09.02.15) Гипертоническая болезнь III стадии III степени. Гипертензивное сердце  очень высокий риск. Ожирение Iст. (ИМТ 33 кг/м</w:t>
      </w:r>
      <w:r w:rsidRPr="00CB207E">
        <w:rPr>
          <w:vertAlign w:val="superscript"/>
          <w:lang w:val="ru-RU"/>
        </w:rPr>
        <w:t>2</w:t>
      </w:r>
      <w:r w:rsidRPr="00CB207E">
        <w:rPr>
          <w:lang w:val="ru-RU"/>
        </w:rPr>
        <w:t>) алим.-конституционального генеза, стабильное течение.  ОРВИ.</w:t>
      </w:r>
    </w:p>
    <w:p w:rsidR="00556BCC" w:rsidRPr="00CB207E" w:rsidRDefault="00556BCC" w:rsidP="00FC5396">
      <w:pPr>
        <w:ind w:left="-567"/>
        <w:jc w:val="both"/>
        <w:rPr>
          <w:lang w:val="ru-RU"/>
        </w:rPr>
      </w:pPr>
      <w:r w:rsidRPr="00CB207E">
        <w:rPr>
          <w:u w:val="single"/>
          <w:lang w:val="ru-RU"/>
        </w:rPr>
        <w:t>06.02.15Ангиохирург</w:t>
      </w:r>
      <w:r w:rsidRPr="00CB207E">
        <w:rPr>
          <w:lang w:val="ru-RU"/>
        </w:rPr>
        <w:t>: Диаб. ангиопатия артерий н/к.</w:t>
      </w:r>
    </w:p>
    <w:p w:rsidR="00556BCC" w:rsidRPr="00CB207E" w:rsidRDefault="00556BCC" w:rsidP="00FC5396">
      <w:pPr>
        <w:ind w:left="-567"/>
        <w:jc w:val="both"/>
        <w:rPr>
          <w:u w:val="single"/>
          <w:lang w:val="ru-RU"/>
        </w:rPr>
      </w:pPr>
      <w:r w:rsidRPr="00CB207E">
        <w:rPr>
          <w:u w:val="single"/>
          <w:lang w:val="ru-RU"/>
        </w:rPr>
        <w:t>06.02.15РВГ:</w:t>
      </w:r>
      <w:r w:rsidRPr="00CB207E">
        <w:rPr>
          <w:lang w:val="ru-RU"/>
        </w:rPr>
        <w:t xml:space="preserve">. Нарушение кровообращения II ст. с обеих сторон, тонус сосудов повышен. </w:t>
      </w:r>
    </w:p>
    <w:p w:rsidR="00556BCC" w:rsidRPr="00CB207E" w:rsidRDefault="00556BCC" w:rsidP="00FC5396">
      <w:pPr>
        <w:ind w:left="-567"/>
        <w:jc w:val="both"/>
        <w:rPr>
          <w:lang w:val="ru-RU"/>
        </w:rPr>
      </w:pPr>
      <w:r w:rsidRPr="00CB207E">
        <w:rPr>
          <w:u w:val="single"/>
          <w:lang w:val="ru-RU"/>
        </w:rPr>
        <w:t>03.02.15УЗИ щит. железы</w:t>
      </w:r>
      <w:r w:rsidRPr="00CB207E">
        <w:rPr>
          <w:lang w:val="ru-RU"/>
        </w:rPr>
        <w:t>: Пр д. V = 7,4 см</w:t>
      </w:r>
      <w:r w:rsidRPr="00CB207E">
        <w:rPr>
          <w:vertAlign w:val="superscript"/>
          <w:lang w:val="ru-RU"/>
        </w:rPr>
        <w:t>3</w:t>
      </w:r>
      <w:r w:rsidRPr="00CB207E">
        <w:rPr>
          <w:lang w:val="ru-RU"/>
        </w:rPr>
        <w:t>; лев. д. V = 6,3 см</w:t>
      </w:r>
      <w:r w:rsidRPr="00CB207E">
        <w:rPr>
          <w:vertAlign w:val="superscript"/>
          <w:lang w:val="ru-RU"/>
        </w:rPr>
        <w:t>3</w:t>
      </w:r>
    </w:p>
    <w:p w:rsidR="00556BCC" w:rsidRPr="00CB207E" w:rsidRDefault="00556BCC" w:rsidP="00FC5396">
      <w:pPr>
        <w:ind w:left="-567"/>
        <w:jc w:val="both"/>
        <w:rPr>
          <w:lang w:val="ru-RU"/>
        </w:rPr>
      </w:pPr>
      <w:r w:rsidRPr="00CB207E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556BCC" w:rsidRPr="00CB207E" w:rsidRDefault="00556BCC" w:rsidP="00FC5396">
      <w:pPr>
        <w:ind w:left="-567"/>
        <w:jc w:val="both"/>
        <w:rPr>
          <w:lang w:val="ru-RU"/>
        </w:rPr>
      </w:pPr>
      <w:r w:rsidRPr="00CB207E">
        <w:rPr>
          <w:u w:val="single"/>
          <w:lang w:val="ru-RU"/>
        </w:rPr>
        <w:t>Лечение:</w:t>
      </w:r>
      <w:r w:rsidRPr="00CB207E">
        <w:rPr>
          <w:lang w:val="ru-RU"/>
        </w:rPr>
        <w:t xml:space="preserve"> торвакард, эналаприл, нолипрел, Инсуман Базал, Инсуман Рапид, актовегин, витаксон, диалипон, кардарон, кардиомагнил, клопидогрель</w:t>
      </w:r>
    </w:p>
    <w:p w:rsidR="00556BCC" w:rsidRPr="00CB207E" w:rsidRDefault="00556BCC" w:rsidP="000F71D7">
      <w:pPr>
        <w:ind w:left="-567"/>
        <w:jc w:val="both"/>
        <w:rPr>
          <w:lang w:val="ru-RU"/>
        </w:rPr>
      </w:pPr>
      <w:bookmarkStart w:id="0" w:name="дд"/>
      <w:bookmarkEnd w:id="0"/>
      <w:r w:rsidRPr="00CB207E">
        <w:rPr>
          <w:u w:val="single"/>
          <w:lang w:val="ru-RU"/>
        </w:rPr>
        <w:t>Состояние больного при выписке</w:t>
      </w:r>
      <w:r w:rsidRPr="00CB207E">
        <w:rPr>
          <w:lang w:val="ru-RU"/>
        </w:rPr>
        <w:t>: СД компенсирован, уменьшились боли в н/к. АД 120/70 мм рт. ст. ЧСС 80 уд/мин, Ps – 80. 09.02.15 пароксизм фибрилляции предсердий, с 10.02.15 ритм синусовый. Консультирован зам. гл врача обл. кардиологического диспансера. Показаний для срочной консультации врача аритмолога в настоящее время нет. Осмотрен кардиологом ОКЭД, назначено лечение. В дальнейшем при возникновении повторного приступа фибрилляции предсердий, в течении 45 часов обратится за мед помощью в обл. кардиодиспансер.  С 11.02.15 отмечает явления ОРВИ, повышение температуры тела до 37,5 С., першение в горле, общую слабость.</w:t>
      </w:r>
    </w:p>
    <w:p w:rsidR="00556BCC" w:rsidRPr="00CB207E" w:rsidRDefault="00556BCC">
      <w:pPr>
        <w:jc w:val="both"/>
        <w:rPr>
          <w:u w:val="single"/>
          <w:lang w:val="ru-RU"/>
        </w:rPr>
      </w:pPr>
      <w:r w:rsidRPr="00CB207E">
        <w:rPr>
          <w:u w:val="single"/>
          <w:lang w:val="ru-RU"/>
        </w:rPr>
        <w:t>Рекомендовано</w:t>
      </w:r>
      <w:r w:rsidRPr="00CB207E">
        <w:rPr>
          <w:lang w:val="ru-RU"/>
        </w:rPr>
        <w:t>:</w:t>
      </w:r>
    </w:p>
    <w:p w:rsidR="00556BCC" w:rsidRPr="00CB207E" w:rsidRDefault="00556BCC">
      <w:pPr>
        <w:numPr>
          <w:ilvl w:val="0"/>
          <w:numId w:val="2"/>
        </w:numPr>
        <w:jc w:val="both"/>
        <w:rPr>
          <w:lang w:val="ru-RU"/>
        </w:rPr>
      </w:pPr>
      <w:r w:rsidRPr="00CB207E">
        <w:rPr>
          <w:lang w:val="ru-RU"/>
        </w:rPr>
        <w:t>Продолжить лечение ОРВИ у терапевта по м/ж.</w:t>
      </w:r>
    </w:p>
    <w:p w:rsidR="00556BCC" w:rsidRPr="00CB207E" w:rsidRDefault="00556BCC">
      <w:pPr>
        <w:numPr>
          <w:ilvl w:val="0"/>
          <w:numId w:val="2"/>
        </w:numPr>
        <w:jc w:val="both"/>
        <w:rPr>
          <w:lang w:val="ru-RU"/>
        </w:rPr>
      </w:pPr>
      <w:r w:rsidRPr="00CB207E">
        <w:rPr>
          <w:lang w:val="ru-RU"/>
        </w:rPr>
        <w:t>«Д» наблюдение эндокринолога, уч. терапевта, кардиолога по м\жит.</w:t>
      </w:r>
    </w:p>
    <w:p w:rsidR="00556BCC" w:rsidRPr="00CB207E" w:rsidRDefault="00556BCC">
      <w:pPr>
        <w:numPr>
          <w:ilvl w:val="0"/>
          <w:numId w:val="2"/>
        </w:numPr>
        <w:jc w:val="both"/>
        <w:rPr>
          <w:lang w:val="ru-RU"/>
        </w:rPr>
      </w:pPr>
      <w:r w:rsidRPr="00CB207E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556BCC" w:rsidRPr="00CB207E" w:rsidRDefault="00556BCC">
      <w:pPr>
        <w:numPr>
          <w:ilvl w:val="0"/>
          <w:numId w:val="2"/>
        </w:numPr>
        <w:jc w:val="both"/>
        <w:rPr>
          <w:lang w:val="ru-RU"/>
        </w:rPr>
      </w:pPr>
      <w:r w:rsidRPr="00CB207E">
        <w:rPr>
          <w:lang w:val="ru-RU"/>
        </w:rPr>
        <w:t>Инсулинотерапия:   Инсуман Рапид п/з-16-20 ед., п/о-2-6 ед., п/уж -6-8 ед.,  Инсуман Базал 22.00  -22 ед.</w:t>
      </w:r>
    </w:p>
    <w:p w:rsidR="00556BCC" w:rsidRPr="00CB207E" w:rsidRDefault="00556BCC">
      <w:pPr>
        <w:numPr>
          <w:ilvl w:val="0"/>
          <w:numId w:val="2"/>
        </w:numPr>
        <w:jc w:val="both"/>
        <w:rPr>
          <w:lang w:val="ru-RU"/>
        </w:rPr>
      </w:pPr>
      <w:r w:rsidRPr="00CB207E">
        <w:rPr>
          <w:lang w:val="ru-RU"/>
        </w:rPr>
        <w:t>Контроль глик. гемоглобина 1 раз в 6 мес., протеинурии 1р. в 3 мес.</w:t>
      </w:r>
    </w:p>
    <w:p w:rsidR="00556BCC" w:rsidRPr="00CB207E" w:rsidRDefault="00556BCC">
      <w:pPr>
        <w:numPr>
          <w:ilvl w:val="0"/>
          <w:numId w:val="2"/>
        </w:numPr>
        <w:jc w:val="both"/>
        <w:rPr>
          <w:lang w:val="ru-RU"/>
        </w:rPr>
      </w:pPr>
      <w:r w:rsidRPr="00CB207E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556BCC" w:rsidRPr="00CB207E" w:rsidRDefault="00556BCC">
      <w:pPr>
        <w:numPr>
          <w:ilvl w:val="0"/>
          <w:numId w:val="2"/>
        </w:numPr>
        <w:jc w:val="both"/>
        <w:rPr>
          <w:lang w:val="ru-RU"/>
        </w:rPr>
      </w:pPr>
      <w:r w:rsidRPr="00CB207E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556BCC" w:rsidRPr="00CB207E" w:rsidRDefault="00556BCC" w:rsidP="003D4AEB">
      <w:pPr>
        <w:numPr>
          <w:ilvl w:val="0"/>
          <w:numId w:val="2"/>
        </w:numPr>
        <w:jc w:val="both"/>
        <w:rPr>
          <w:lang w:val="ru-RU"/>
        </w:rPr>
      </w:pPr>
      <w:r w:rsidRPr="00CB207E">
        <w:rPr>
          <w:lang w:val="ru-RU"/>
        </w:rPr>
        <w:t>Рек. кардиолога: кордарон 1т 2р\д, клопидогрель 75 мг 1р\д, предуктал MR 1т 2р\д, нолпрел форте ½ т  1р\д. кардиомагнил 75мг 1т. веч.. Контроль АД, ЭКГ. Повторный осмотр кардиолога по м\ж.</w:t>
      </w:r>
    </w:p>
    <w:p w:rsidR="00556BCC" w:rsidRPr="00CB207E" w:rsidRDefault="00556BCC" w:rsidP="00503C44">
      <w:pPr>
        <w:numPr>
          <w:ilvl w:val="0"/>
          <w:numId w:val="2"/>
        </w:numPr>
        <w:jc w:val="both"/>
        <w:rPr>
          <w:lang w:val="ru-RU"/>
        </w:rPr>
      </w:pPr>
      <w:r w:rsidRPr="00CB207E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556BCC" w:rsidRPr="00CB207E" w:rsidRDefault="00556BCC" w:rsidP="00E9696F">
      <w:pPr>
        <w:numPr>
          <w:ilvl w:val="0"/>
          <w:numId w:val="2"/>
        </w:numPr>
        <w:jc w:val="both"/>
        <w:rPr>
          <w:lang w:val="ru-RU"/>
        </w:rPr>
      </w:pPr>
      <w:r w:rsidRPr="00CB207E">
        <w:rPr>
          <w:lang w:val="ru-RU"/>
        </w:rPr>
        <w:t>Рек. невропатолога: келтикан 1т.*3р/д. 1 мес.</w:t>
      </w:r>
    </w:p>
    <w:p w:rsidR="00556BCC" w:rsidRPr="00B63BA6" w:rsidRDefault="00556BCC" w:rsidP="00E9696F">
      <w:pPr>
        <w:numPr>
          <w:ilvl w:val="0"/>
          <w:numId w:val="2"/>
        </w:numPr>
        <w:jc w:val="both"/>
        <w:rPr>
          <w:lang w:val="ru-RU"/>
        </w:rPr>
      </w:pPr>
      <w:r w:rsidRPr="00CB207E">
        <w:rPr>
          <w:lang w:val="ru-RU"/>
        </w:rPr>
        <w:t>Рек асс каф. Ткаченко О.В.: кардиомагнил 100 мг 1р\д, клопидогрель 75 мг/сут, торвакард 10 мг/сут, больному показан перевод в отделение аритмологии по м\ж(обл. кардиодиспансер) – для решение вопроса о восстановлении ритма сердца, учитывая что данных за фибрилляцию предсердий в анамнезе нет.</w:t>
      </w:r>
    </w:p>
    <w:p w:rsidR="00556BCC" w:rsidRPr="00CB207E" w:rsidRDefault="00556BCC" w:rsidP="00E9696F">
      <w:pPr>
        <w:numPr>
          <w:ilvl w:val="0"/>
          <w:numId w:val="2"/>
        </w:numPr>
        <w:jc w:val="both"/>
        <w:rPr>
          <w:lang w:val="ru-RU"/>
        </w:rPr>
      </w:pPr>
      <w:r w:rsidRPr="00CB207E">
        <w:rPr>
          <w:lang w:val="ru-RU"/>
        </w:rPr>
        <w:t>Консультирован зам. гл врача обл. кардиологического диспансера.</w:t>
      </w:r>
      <w:r>
        <w:rPr>
          <w:lang w:val="ru-RU"/>
        </w:rPr>
        <w:t>11.02.</w:t>
      </w:r>
      <w:r w:rsidRPr="00B63BA6">
        <w:rPr>
          <w:lang w:val="ru-RU"/>
        </w:rPr>
        <w:t>14</w:t>
      </w:r>
      <w:r w:rsidRPr="00CB207E">
        <w:rPr>
          <w:lang w:val="ru-RU"/>
        </w:rPr>
        <w:t xml:space="preserve"> Показаний для срочной консультации врача аритмолога в настоящее время нет. В дальнейшем при возникновении повторного приступа фибрилляции предсердий, в течении 45 часов обратится за мед помощью в обл. кардиодиспансер.  </w:t>
      </w:r>
    </w:p>
    <w:p w:rsidR="00556BCC" w:rsidRPr="00CB207E" w:rsidRDefault="00556BCC">
      <w:pPr>
        <w:numPr>
          <w:ilvl w:val="0"/>
          <w:numId w:val="2"/>
        </w:numPr>
        <w:jc w:val="both"/>
        <w:rPr>
          <w:lang w:val="ru-RU"/>
        </w:rPr>
      </w:pPr>
      <w:r w:rsidRPr="00CB207E">
        <w:rPr>
          <w:lang w:val="ru-RU"/>
        </w:rPr>
        <w:t xml:space="preserve">Рек. окулиста: офтан катахром 2к. *3р/д, слезавит 1т.*1р/д. </w:t>
      </w:r>
    </w:p>
    <w:p w:rsidR="00556BCC" w:rsidRPr="00CB207E" w:rsidRDefault="00556BCC" w:rsidP="00A9598B">
      <w:pPr>
        <w:ind w:left="435"/>
        <w:jc w:val="both"/>
        <w:rPr>
          <w:lang w:val="ru-RU"/>
        </w:rPr>
      </w:pPr>
    </w:p>
    <w:p w:rsidR="00556BCC" w:rsidRPr="00CB207E" w:rsidRDefault="00556BCC">
      <w:pPr>
        <w:jc w:val="both"/>
        <w:rPr>
          <w:b/>
          <w:lang w:val="ru-RU"/>
        </w:rPr>
      </w:pPr>
    </w:p>
    <w:p w:rsidR="00556BCC" w:rsidRPr="00CB207E" w:rsidRDefault="00556BCC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CB207E">
        <w:rPr>
          <w:sz w:val="24"/>
          <w:szCs w:val="24"/>
        </w:rPr>
        <w:t xml:space="preserve">Леч. врач  Соловьюк Е.А. </w:t>
      </w:r>
    </w:p>
    <w:p w:rsidR="00556BCC" w:rsidRPr="00CB207E" w:rsidRDefault="00556BCC" w:rsidP="004468E8">
      <w:pPr>
        <w:jc w:val="both"/>
        <w:rPr>
          <w:lang w:val="ru-RU"/>
        </w:rPr>
      </w:pPr>
      <w:r w:rsidRPr="00CB207E">
        <w:rPr>
          <w:lang w:val="ru-RU"/>
        </w:rPr>
        <w:t>Зав. отд.  Фещук И.А.</w:t>
      </w:r>
    </w:p>
    <w:p w:rsidR="00556BCC" w:rsidRPr="00CB207E" w:rsidRDefault="00556BCC" w:rsidP="00992792">
      <w:pPr>
        <w:jc w:val="both"/>
        <w:rPr>
          <w:lang w:val="ru-RU"/>
        </w:rPr>
      </w:pPr>
      <w:r w:rsidRPr="00CB207E">
        <w:rPr>
          <w:lang w:val="ru-RU"/>
        </w:rPr>
        <w:t>Нач. мед. Костина Т.К.</w:t>
      </w:r>
    </w:p>
    <w:sectPr w:rsidR="00556BCC" w:rsidRPr="00CB207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BCC" w:rsidRDefault="00556BCC" w:rsidP="00080012">
      <w:r>
        <w:separator/>
      </w:r>
    </w:p>
  </w:endnote>
  <w:endnote w:type="continuationSeparator" w:id="1">
    <w:p w:rsidR="00556BCC" w:rsidRDefault="00556B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BCC" w:rsidRDefault="00556BCC" w:rsidP="00080012">
      <w:r>
        <w:separator/>
      </w:r>
    </w:p>
  </w:footnote>
  <w:footnote w:type="continuationSeparator" w:id="1">
    <w:p w:rsidR="00556BCC" w:rsidRDefault="00556B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556BCC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56BCC" w:rsidRPr="00244DF4" w:rsidRDefault="00556BC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56BCC" w:rsidRPr="00244DF4" w:rsidRDefault="00556BC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56BCC" w:rsidRPr="00244DF4" w:rsidRDefault="00556BC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56BCC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56BCC" w:rsidRPr="00244DF4" w:rsidRDefault="00556BCC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56BCC" w:rsidRPr="00244DF4" w:rsidRDefault="00556BC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56BCC" w:rsidRPr="00244DF4" w:rsidRDefault="00556BC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56BCC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56BCC" w:rsidRPr="00244DF4" w:rsidRDefault="00556BC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56BCC" w:rsidRPr="00244DF4" w:rsidRDefault="00556BC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56BCC" w:rsidRPr="00244DF4" w:rsidRDefault="00556BCC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56BCC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56BCC" w:rsidRPr="00080012" w:rsidRDefault="00556BCC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56BCC" w:rsidRPr="00080012" w:rsidRDefault="00556BCC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56BCC" w:rsidRPr="00080012" w:rsidRDefault="00556BCC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56BCC" w:rsidRDefault="00556BC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49BD"/>
    <w:rsid w:val="00017901"/>
    <w:rsid w:val="00021776"/>
    <w:rsid w:val="00032D60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F71D7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A1D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720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4AEB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079E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202"/>
    <w:rsid w:val="005417C3"/>
    <w:rsid w:val="00551450"/>
    <w:rsid w:val="00554166"/>
    <w:rsid w:val="005561A9"/>
    <w:rsid w:val="00556BCC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B6D44"/>
    <w:rsid w:val="006C2DE8"/>
    <w:rsid w:val="006E1583"/>
    <w:rsid w:val="006F5619"/>
    <w:rsid w:val="0070145A"/>
    <w:rsid w:val="00702211"/>
    <w:rsid w:val="0071120F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4336"/>
    <w:rsid w:val="00995278"/>
    <w:rsid w:val="009A7AB1"/>
    <w:rsid w:val="009C0AE2"/>
    <w:rsid w:val="009C24BB"/>
    <w:rsid w:val="009C5E53"/>
    <w:rsid w:val="009D226E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3C0B"/>
    <w:rsid w:val="00B44569"/>
    <w:rsid w:val="00B63BA6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0809"/>
    <w:rsid w:val="00C1614A"/>
    <w:rsid w:val="00C23494"/>
    <w:rsid w:val="00C33DBC"/>
    <w:rsid w:val="00C365E6"/>
    <w:rsid w:val="00C401A7"/>
    <w:rsid w:val="00C42780"/>
    <w:rsid w:val="00C45DB5"/>
    <w:rsid w:val="00C62201"/>
    <w:rsid w:val="00C65645"/>
    <w:rsid w:val="00C701D1"/>
    <w:rsid w:val="00C74305"/>
    <w:rsid w:val="00C756D5"/>
    <w:rsid w:val="00C81BC9"/>
    <w:rsid w:val="00C86E5B"/>
    <w:rsid w:val="00C912CD"/>
    <w:rsid w:val="00C95C70"/>
    <w:rsid w:val="00CA1F73"/>
    <w:rsid w:val="00CA1FC8"/>
    <w:rsid w:val="00CA7E16"/>
    <w:rsid w:val="00CB08AD"/>
    <w:rsid w:val="00CB0938"/>
    <w:rsid w:val="00CB207E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26A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4B82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909C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7768A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68A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31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2</Pages>
  <Words>1069</Words>
  <Characters>6099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7</cp:revision>
  <cp:lastPrinted>2015-02-12T10:06:00Z</cp:lastPrinted>
  <dcterms:created xsi:type="dcterms:W3CDTF">2015-02-12T08:05:00Z</dcterms:created>
  <dcterms:modified xsi:type="dcterms:W3CDTF">2015-02-12T10:07:00Z</dcterms:modified>
</cp:coreProperties>
</file>