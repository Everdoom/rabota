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889" w:rsidRPr="00CB7795" w:rsidRDefault="00D33889" w:rsidP="00FC5396">
      <w:pPr>
        <w:pStyle w:val="Heading4"/>
        <w:ind w:left="-567" w:right="-58"/>
        <w:rPr>
          <w:b w:val="0"/>
          <w:sz w:val="24"/>
          <w:szCs w:val="24"/>
        </w:rPr>
      </w:pPr>
      <w:r w:rsidRPr="00CB7795">
        <w:rPr>
          <w:b w:val="0"/>
          <w:sz w:val="24"/>
          <w:szCs w:val="24"/>
        </w:rPr>
        <w:t>Выписной эпикриз</w:t>
      </w:r>
    </w:p>
    <w:p w:rsidR="00D33889" w:rsidRPr="00CB7795" w:rsidRDefault="00D33889" w:rsidP="00FC5396">
      <w:pPr>
        <w:pStyle w:val="Heading4"/>
        <w:ind w:left="-567"/>
        <w:rPr>
          <w:b w:val="0"/>
          <w:sz w:val="24"/>
          <w:szCs w:val="24"/>
        </w:rPr>
      </w:pPr>
      <w:r w:rsidRPr="00CB7795">
        <w:rPr>
          <w:b w:val="0"/>
          <w:sz w:val="24"/>
          <w:szCs w:val="24"/>
        </w:rPr>
        <w:t>Из истории болезни №  129</w:t>
      </w:r>
    </w:p>
    <w:p w:rsidR="00D33889" w:rsidRPr="00CB7795" w:rsidRDefault="00D33889" w:rsidP="00FC5396">
      <w:pPr>
        <w:pStyle w:val="Heading5"/>
        <w:ind w:left="-567"/>
        <w:rPr>
          <w:sz w:val="24"/>
          <w:szCs w:val="24"/>
        </w:rPr>
      </w:pPr>
      <w:r w:rsidRPr="00CB7795">
        <w:rPr>
          <w:sz w:val="24"/>
          <w:szCs w:val="24"/>
        </w:rPr>
        <w:t>Ф.И.О: Лебедь Анжелина Васильевна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lang w:val="ru-RU"/>
        </w:rPr>
        <w:t>Год рождения: 1978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lang w:val="ru-RU"/>
        </w:rPr>
        <w:t>Место жительства: г. Запорожье, ул. Воронежская 16-62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lang w:val="ru-RU"/>
        </w:rPr>
        <w:t>Место работы: н/р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lang w:val="ru-RU"/>
        </w:rPr>
        <w:t>Находился на лечении с   29.01.15 по   12.02.15 в  энд. отд.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u w:val="single"/>
          <w:lang w:val="ru-RU"/>
        </w:rPr>
        <w:t>Диагноз:</w:t>
      </w:r>
      <w:r w:rsidRPr="00CB7795">
        <w:rPr>
          <w:lang w:val="ru-RU"/>
        </w:rPr>
        <w:t xml:space="preserve">  Диффузный токсический зоб Ш, средней тяжести, впервые выявленный. С-м вегетативной дисфункции.  Метаболическая кардиомиопатия, синусовая тахикардия. СН1. САГ 1 ст.</w:t>
      </w:r>
      <w:r w:rsidRPr="00CB7795">
        <w:rPr>
          <w:lang w:val="en-US"/>
        </w:rPr>
        <w:t>CIN</w:t>
      </w:r>
      <w:r w:rsidRPr="00CB7795">
        <w:rPr>
          <w:lang w:val="ru-RU"/>
        </w:rPr>
        <w:t xml:space="preserve"> ? Лейомиома матки. Железодефицитная анемия средней степени.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u w:val="single"/>
          <w:lang w:val="ru-RU"/>
        </w:rPr>
        <w:t xml:space="preserve">Жалобы при поступлении </w:t>
      </w:r>
      <w:r w:rsidRPr="00CB7795">
        <w:rPr>
          <w:lang w:val="ru-RU"/>
        </w:rPr>
        <w:t>на  головные боли, головокружения, слабость, утомляемость снижение веса на 45 кг за год, повышение АД макс. до 160/60 мм рт.ст.,дрожь в теле ,потливость ,эмоциональную лабильность.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lang w:val="ru-RU"/>
        </w:rPr>
        <w:t xml:space="preserve"> </w:t>
      </w:r>
      <w:r w:rsidRPr="00CB7795">
        <w:rPr>
          <w:u w:val="single"/>
          <w:lang w:val="ru-RU"/>
        </w:rPr>
        <w:t>Краткий анамнез</w:t>
      </w:r>
      <w:r w:rsidRPr="00CB7795">
        <w:rPr>
          <w:lang w:val="ru-RU"/>
        </w:rPr>
        <w:t>: Впервые  жалобы появились  течении 6 мес. В 2011 на «Д» учете по по поводу узлового зоба. В дальнейшем у эндокринолога не наблюдалась. Ухудшение состояния  в течении 6 мес обратилась  к эндокринологу по м/ж дообследована Св.Т4 -1,84 (0,78-1,63) ммоль/л; ТТГ – 0,22  (0,3-4,0) Мме/л; АТ ТПО –983,0  (0-30) МЕ/мл. По данным УЗИ щит. железы V общ – 27,2.см. Принимает мерказолил 30 мг/сут в течении недели, корвитол 25 мг 2р\д, валериана 2 др 3р\д. Госпитализирована  в обл. энд. диспансер для компенсации тиреотоксикоза.</w:t>
      </w:r>
    </w:p>
    <w:p w:rsidR="00D33889" w:rsidRPr="00CB7795" w:rsidRDefault="00D33889" w:rsidP="00FC5396">
      <w:pPr>
        <w:ind w:left="-567"/>
        <w:jc w:val="both"/>
        <w:rPr>
          <w:u w:val="single"/>
          <w:lang w:val="ru-RU"/>
        </w:rPr>
      </w:pPr>
      <w:r w:rsidRPr="00CB7795">
        <w:rPr>
          <w:u w:val="single"/>
          <w:lang w:val="ru-RU"/>
        </w:rPr>
        <w:t>Данные лабораторных исследований.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lang w:val="ru-RU"/>
        </w:rPr>
        <w:t xml:space="preserve">30.01.15 Общ. ан. крови Нв –108  г/л  эритр – 3,4 лейк – 7,5 СОЭ –17  мм/час   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lang w:val="ru-RU"/>
        </w:rPr>
        <w:t xml:space="preserve">э- 3%    п- 1%   с- 53%   л- 40 %   м- 3%  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lang w:val="ru-RU"/>
        </w:rPr>
        <w:t xml:space="preserve">30.01.15 Биохимия: СКФ –114 мл./мин., хол –5,5 тригл -1,39 ХСЛПВП -1,78 ХСЛПНП – 3,1Катер -2,1 мочевина – 6,7 креатинин – 64,8  бил общ –10,5  бил пр – 10,5 тим – 1,5 АСТ – 0,35  АЛТ –0,48   ммоль/л; 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lang w:val="ru-RU"/>
        </w:rPr>
        <w:t xml:space="preserve">30.01.15 Анализ крови на RW- отр 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lang w:val="ru-RU"/>
        </w:rPr>
        <w:t>30.01.15. К – 3,6  ; Nа –  137,0 ,Са – 2,5  ммоль/л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lang w:val="ru-RU"/>
        </w:rPr>
        <w:t>30.1.15.15 СВ Т3 – 6,23 (4,0-8,6)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lang w:val="ru-RU"/>
        </w:rPr>
        <w:t>05.02.15 Железо – 3,4 ммоль/л</w:t>
      </w:r>
    </w:p>
    <w:p w:rsidR="00D33889" w:rsidRPr="00CB7795" w:rsidRDefault="00D33889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CB7795">
        <w:rPr>
          <w:b w:val="0"/>
          <w:sz w:val="24"/>
          <w:szCs w:val="24"/>
        </w:rPr>
        <w:t>30.01.15 Общ. ан. мочи уд вес м/м  лейк –2-6   в п/зр белок – отр  ацетон –отр;  эпит. пл. -ед ; эпит. перех. -  в п/зр</w:t>
      </w:r>
    </w:p>
    <w:p w:rsidR="00D33889" w:rsidRPr="00CB7795" w:rsidRDefault="00D33889" w:rsidP="00FC5396">
      <w:pPr>
        <w:ind w:left="-567"/>
        <w:rPr>
          <w:lang w:val="ru-RU"/>
        </w:rPr>
      </w:pPr>
      <w:r w:rsidRPr="00CB7795">
        <w:rPr>
          <w:lang w:val="ru-RU"/>
        </w:rPr>
        <w:t>03.01.15 Анализ мочи по Нечипоренко лейк – 1000  эритр -  белок – отр</w:t>
      </w:r>
    </w:p>
    <w:p w:rsidR="00D33889" w:rsidRPr="00CB7795" w:rsidRDefault="00D33889" w:rsidP="00FC5396">
      <w:pPr>
        <w:ind w:left="-567"/>
        <w:rPr>
          <w:lang w:val="ru-RU"/>
        </w:rPr>
      </w:pPr>
      <w:r w:rsidRPr="00CB7795">
        <w:rPr>
          <w:lang w:val="ru-RU"/>
        </w:rPr>
        <w:t>30.01.15 глюкоза крови – 4,8 ммоль/л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u w:val="single"/>
          <w:lang w:val="ru-RU"/>
        </w:rPr>
        <w:t>02.02.15Невропатолог</w:t>
      </w:r>
      <w:r w:rsidRPr="00CB7795">
        <w:rPr>
          <w:lang w:val="ru-RU"/>
        </w:rPr>
        <w:t>:  С-м вегетативной дисфункции на фоне ДТЗ.</w:t>
      </w:r>
    </w:p>
    <w:p w:rsidR="00D33889" w:rsidRPr="00CB7795" w:rsidRDefault="00D33889" w:rsidP="0007459D">
      <w:pPr>
        <w:ind w:left="-567"/>
        <w:jc w:val="both"/>
        <w:rPr>
          <w:lang w:val="ru-RU"/>
        </w:rPr>
      </w:pPr>
      <w:r w:rsidRPr="00CB7795">
        <w:rPr>
          <w:u w:val="single"/>
          <w:lang w:val="ru-RU"/>
        </w:rPr>
        <w:t>28.01.15Окулист</w:t>
      </w:r>
      <w:r w:rsidRPr="00CB7795">
        <w:rPr>
          <w:lang w:val="ru-RU"/>
        </w:rPr>
        <w:t xml:space="preserve">: </w:t>
      </w:r>
      <w:smartTag w:uri="urn:schemas-microsoft-com:office:smarttags" w:element="place">
        <w:r w:rsidRPr="00CB7795">
          <w:rPr>
            <w:lang w:val="en-US"/>
          </w:rPr>
          <w:t>VIS</w:t>
        </w:r>
      </w:smartTag>
      <w:r w:rsidRPr="00CB7795">
        <w:rPr>
          <w:lang w:val="ru-RU"/>
        </w:rPr>
        <w:t xml:space="preserve"> </w:t>
      </w:r>
      <w:r w:rsidRPr="00CB7795">
        <w:rPr>
          <w:lang w:val="en-US"/>
        </w:rPr>
        <w:t>OD</w:t>
      </w:r>
      <w:r w:rsidRPr="00CB7795">
        <w:rPr>
          <w:lang w:val="ru-RU"/>
        </w:rPr>
        <w:t xml:space="preserve">= 0,7  </w:t>
      </w:r>
      <w:r w:rsidRPr="00CB7795">
        <w:rPr>
          <w:lang w:val="en-US"/>
        </w:rPr>
        <w:t>OS</w:t>
      </w:r>
      <w:r w:rsidRPr="00CB7795">
        <w:rPr>
          <w:lang w:val="ru-RU"/>
        </w:rPr>
        <w:t xml:space="preserve">=   0,7 ;. Д-з: Оптические среды глазное дно без особенностей. </w:t>
      </w:r>
    </w:p>
    <w:p w:rsidR="00D33889" w:rsidRPr="00CB7795" w:rsidRDefault="00D33889" w:rsidP="0007459D">
      <w:pPr>
        <w:ind w:left="-567"/>
        <w:jc w:val="both"/>
        <w:rPr>
          <w:lang w:val="ru-RU"/>
        </w:rPr>
      </w:pPr>
      <w:r w:rsidRPr="00CB7795">
        <w:rPr>
          <w:u w:val="single"/>
          <w:lang w:val="ru-RU"/>
        </w:rPr>
        <w:t>03.02.15Гинеколог</w:t>
      </w:r>
      <w:r w:rsidRPr="00CB7795">
        <w:rPr>
          <w:lang w:val="ru-RU"/>
        </w:rPr>
        <w:t xml:space="preserve">: </w:t>
      </w:r>
      <w:r w:rsidRPr="00CB7795">
        <w:rPr>
          <w:lang w:val="en-US"/>
        </w:rPr>
        <w:t>CIN</w:t>
      </w:r>
      <w:r w:rsidRPr="00CB7795">
        <w:rPr>
          <w:lang w:val="ru-RU"/>
        </w:rPr>
        <w:t xml:space="preserve"> ? лейомиома матки.</w:t>
      </w:r>
    </w:p>
    <w:p w:rsidR="00D33889" w:rsidRPr="00CB7795" w:rsidRDefault="00D33889" w:rsidP="0007459D">
      <w:pPr>
        <w:ind w:left="-567"/>
        <w:jc w:val="both"/>
        <w:rPr>
          <w:lang w:val="ru-RU"/>
        </w:rPr>
      </w:pPr>
      <w:r w:rsidRPr="00CB7795">
        <w:rPr>
          <w:u w:val="single"/>
          <w:lang w:val="ru-RU"/>
        </w:rPr>
        <w:t>29.01.5 ФГ ОГК</w:t>
      </w:r>
      <w:r w:rsidRPr="00CB7795">
        <w:rPr>
          <w:lang w:val="ru-RU"/>
        </w:rPr>
        <w:t xml:space="preserve"> усилен лег. рисунок в н/отделах с обеих сторон. Корни малоструктурны, сердце без особенностей.</w:t>
      </w:r>
    </w:p>
    <w:p w:rsidR="00D33889" w:rsidRPr="00CB7795" w:rsidRDefault="00D33889" w:rsidP="0007459D">
      <w:pPr>
        <w:ind w:left="-567"/>
        <w:jc w:val="both"/>
        <w:rPr>
          <w:lang w:val="ru-RU"/>
        </w:rPr>
      </w:pPr>
      <w:r w:rsidRPr="00CB7795">
        <w:rPr>
          <w:u w:val="single"/>
          <w:lang w:val="ru-RU"/>
        </w:rPr>
        <w:t>28.01.15ЭКГ</w:t>
      </w:r>
      <w:r w:rsidRPr="00CB7795">
        <w:rPr>
          <w:lang w:val="ru-RU"/>
        </w:rPr>
        <w:t>: ЧСС – 109 уд/мин. Вольтаж сохранен.  Ритм синусовый, тахикардия. Эл. ось отклонена влево. Позиция промежуточная. Гипертрофия левого желудочка. Неполная блокада ПНПГ</w:t>
      </w:r>
    </w:p>
    <w:p w:rsidR="00D33889" w:rsidRPr="00CB7795" w:rsidRDefault="00D33889" w:rsidP="00560870">
      <w:pPr>
        <w:ind w:left="-567"/>
        <w:jc w:val="both"/>
        <w:rPr>
          <w:lang w:val="ru-RU"/>
        </w:rPr>
      </w:pPr>
      <w:r w:rsidRPr="00CB7795">
        <w:rPr>
          <w:u w:val="single"/>
          <w:lang w:val="ru-RU"/>
        </w:rPr>
        <w:t>06.02.15ЭКГ</w:t>
      </w:r>
      <w:r w:rsidRPr="00CB7795">
        <w:rPr>
          <w:lang w:val="ru-RU"/>
        </w:rPr>
        <w:t xml:space="preserve">: ЧСС -50 уд/мин. Вольтаж сохранен.  Ритм синусовый, брадикардия. Эл. ось  отклонена влево. Позиция промежуточная, неполная блокада ПНПГ Гипертрофия левого желудочка. </w:t>
      </w:r>
    </w:p>
    <w:p w:rsidR="00D33889" w:rsidRPr="00CB7795" w:rsidRDefault="00D33889" w:rsidP="0007459D">
      <w:pPr>
        <w:ind w:left="-567"/>
        <w:jc w:val="both"/>
        <w:rPr>
          <w:lang w:val="ru-RU"/>
        </w:rPr>
      </w:pPr>
      <w:r w:rsidRPr="00CB7795">
        <w:rPr>
          <w:u w:val="single"/>
          <w:lang w:val="ru-RU"/>
        </w:rPr>
        <w:t>03.02.15Кардиолог</w:t>
      </w:r>
      <w:r w:rsidRPr="00CB7795">
        <w:rPr>
          <w:lang w:val="ru-RU"/>
        </w:rPr>
        <w:t>: Метаболическая кардиомиопатия, синусовая тахикардия. СН1. САГ 1 ст.</w:t>
      </w:r>
    </w:p>
    <w:p w:rsidR="00D33889" w:rsidRPr="00CB7795" w:rsidRDefault="00D33889" w:rsidP="0007459D">
      <w:pPr>
        <w:ind w:left="-567"/>
        <w:jc w:val="both"/>
        <w:rPr>
          <w:lang w:val="ru-RU"/>
        </w:rPr>
      </w:pPr>
      <w:r w:rsidRPr="00CB7795">
        <w:rPr>
          <w:u w:val="single"/>
          <w:lang w:val="ru-RU"/>
        </w:rPr>
        <w:t>06.02.15 Гематолог</w:t>
      </w:r>
      <w:r w:rsidRPr="00CB7795">
        <w:rPr>
          <w:lang w:val="ru-RU"/>
        </w:rPr>
        <w:t>: Железодефицитная анемия средней степени.</w:t>
      </w:r>
    </w:p>
    <w:p w:rsidR="00D33889" w:rsidRPr="00CB7795" w:rsidRDefault="00D33889" w:rsidP="0007459D">
      <w:pPr>
        <w:ind w:left="-567"/>
        <w:jc w:val="both"/>
        <w:rPr>
          <w:lang w:val="ru-RU"/>
        </w:rPr>
      </w:pPr>
      <w:r w:rsidRPr="00CB7795">
        <w:rPr>
          <w:u w:val="single"/>
          <w:lang w:val="ru-RU"/>
        </w:rPr>
        <w:t xml:space="preserve">10.02.15.Совместный осмотр </w:t>
      </w:r>
      <w:r w:rsidRPr="00CB7795">
        <w:rPr>
          <w:u w:val="single"/>
        </w:rPr>
        <w:t>Леч. врач  Соловьюк Е.А. , асс каф. Ткаченко О.В.</w:t>
      </w:r>
      <w:r w:rsidRPr="00CB7795">
        <w:rPr>
          <w:u w:val="single"/>
          <w:lang w:val="ru-RU"/>
        </w:rPr>
        <w:t xml:space="preserve"> Зав. отд.  Фещук И.А</w:t>
      </w:r>
      <w:r w:rsidRPr="00CB7795">
        <w:rPr>
          <w:lang w:val="ru-RU"/>
        </w:rPr>
        <w:t>.: Диффузный токсический зоб Ш, средней тяжести, впервые выявленный. С-м вегетативной дисфункции.  Метаболическая кардиомиопатия, синусовая тахикардия. СН1. САГ 1 ст.</w:t>
      </w:r>
      <w:r w:rsidRPr="00CB7795">
        <w:rPr>
          <w:lang w:val="en-US"/>
        </w:rPr>
        <w:t>CIN</w:t>
      </w:r>
      <w:r w:rsidRPr="00CB7795">
        <w:rPr>
          <w:lang w:val="ru-RU"/>
        </w:rPr>
        <w:t xml:space="preserve"> ? лейомиома матки. Железодефицитная анемия средней степени.</w:t>
      </w:r>
    </w:p>
    <w:p w:rsidR="00D33889" w:rsidRPr="00CB7795" w:rsidRDefault="00D33889" w:rsidP="0007459D">
      <w:pPr>
        <w:ind w:left="-567"/>
        <w:jc w:val="both"/>
        <w:rPr>
          <w:u w:val="single"/>
          <w:lang w:val="ru-RU"/>
        </w:rPr>
      </w:pPr>
      <w:r w:rsidRPr="00CB7795">
        <w:rPr>
          <w:u w:val="single"/>
          <w:lang w:val="ru-RU"/>
        </w:rPr>
        <w:t>04.02.15 ЭХО КС:</w:t>
      </w:r>
      <w:r w:rsidRPr="00CB7795">
        <w:rPr>
          <w:lang w:val="ru-RU"/>
        </w:rPr>
        <w:t xml:space="preserve"> КДР-49 см;  КДО-113 мл; КСР- 29см; КСО- 32мл; ФВ-72 %; МЖП – 1,1 см; ЗСЛЖ –9 мм.По ЭХО КС:  Камеры сердца не расширены. Клапанный аппарат без особенностей. Патологических сбросов через МПП, МЖП и в ствол ЛА не зарегистрировано. Визуально створки ТК не изменены, регургитация до 2 ст. Данных за КоА, и ЛГ нет.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u w:val="single"/>
          <w:lang w:val="ru-RU"/>
        </w:rPr>
        <w:t>УЗИ щит. железы</w:t>
      </w:r>
      <w:r w:rsidRPr="00CB7795">
        <w:rPr>
          <w:lang w:val="ru-RU"/>
        </w:rPr>
        <w:t>: Пр д. V = 14,2 см</w:t>
      </w:r>
      <w:r w:rsidRPr="00CB7795">
        <w:rPr>
          <w:vertAlign w:val="superscript"/>
          <w:lang w:val="ru-RU"/>
        </w:rPr>
        <w:t>3</w:t>
      </w:r>
      <w:r w:rsidRPr="00CB7795">
        <w:rPr>
          <w:lang w:val="ru-RU"/>
        </w:rPr>
        <w:t>; лев. д. V = 13,0 см</w:t>
      </w:r>
      <w:r w:rsidRPr="00CB7795">
        <w:rPr>
          <w:vertAlign w:val="superscript"/>
          <w:lang w:val="ru-RU"/>
        </w:rPr>
        <w:t>3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lang w:val="ru-RU"/>
        </w:rPr>
        <w:t xml:space="preserve">Перешеек –0,8 см. 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lang w:val="ru-RU"/>
        </w:rPr>
        <w:t xml:space="preserve">Щит. железа увеличена, контуры ровные. Капсула уплотнена. Эхогенность паренхимы снижена. Эхоструктура неоднородная,  Слева в ср/3 скопления фиброза 0,78*0,32 см. Регионарные л/узлы  не визуализируются. Закл.: Увеличение щит. железы. Диффузные изменения паренхимы. 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r w:rsidRPr="00CB7795">
        <w:rPr>
          <w:u w:val="single"/>
          <w:lang w:val="ru-RU"/>
        </w:rPr>
        <w:t>Лечение:</w:t>
      </w:r>
      <w:r w:rsidRPr="00CB7795">
        <w:rPr>
          <w:lang w:val="ru-RU"/>
        </w:rPr>
        <w:t xml:space="preserve"> мерказолил, корвитол, валериана, ивабрадин,  бисопролол, тардиферон, мерказолил.</w:t>
      </w:r>
    </w:p>
    <w:p w:rsidR="00D33889" w:rsidRPr="00CB7795" w:rsidRDefault="00D33889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B7795">
        <w:rPr>
          <w:u w:val="single"/>
          <w:lang w:val="ru-RU"/>
        </w:rPr>
        <w:t>Состояние больного при выписке</w:t>
      </w:r>
      <w:r w:rsidRPr="00CB7795">
        <w:rPr>
          <w:lang w:val="ru-RU"/>
        </w:rPr>
        <w:t>: Уменьшились дрожь в теле, потливость, раздражительность . АД  120/80 мм рт. ст. ЧСС 70-75 уд/мин.</w:t>
      </w:r>
    </w:p>
    <w:p w:rsidR="00D33889" w:rsidRPr="00CB7795" w:rsidRDefault="00D33889">
      <w:pPr>
        <w:jc w:val="both"/>
        <w:rPr>
          <w:u w:val="single"/>
          <w:lang w:val="ru-RU"/>
        </w:rPr>
      </w:pPr>
      <w:r w:rsidRPr="00CB7795">
        <w:rPr>
          <w:u w:val="single"/>
          <w:lang w:val="ru-RU"/>
        </w:rPr>
        <w:t>Рекомендовано</w:t>
      </w:r>
      <w:r w:rsidRPr="00CB7795">
        <w:rPr>
          <w:lang w:val="ru-RU"/>
        </w:rPr>
        <w:t>:</w:t>
      </w:r>
    </w:p>
    <w:p w:rsidR="00D33889" w:rsidRPr="00CB7795" w:rsidRDefault="00D33889">
      <w:pPr>
        <w:numPr>
          <w:ilvl w:val="0"/>
          <w:numId w:val="2"/>
        </w:numPr>
        <w:jc w:val="both"/>
        <w:rPr>
          <w:lang w:val="ru-RU"/>
        </w:rPr>
      </w:pPr>
      <w:r w:rsidRPr="00CB7795">
        <w:rPr>
          <w:lang w:val="ru-RU"/>
        </w:rPr>
        <w:t>«Д» наблюдение эндокринолога, уч. терапевта, кардиолога по м\жит.</w:t>
      </w:r>
    </w:p>
    <w:p w:rsidR="00D33889" w:rsidRPr="00CB7795" w:rsidRDefault="00D33889" w:rsidP="00CA1F73">
      <w:pPr>
        <w:numPr>
          <w:ilvl w:val="0"/>
          <w:numId w:val="2"/>
        </w:numPr>
        <w:jc w:val="both"/>
        <w:rPr>
          <w:lang w:val="ru-RU"/>
        </w:rPr>
      </w:pPr>
      <w:r w:rsidRPr="00CB7795">
        <w:rPr>
          <w:lang w:val="ru-RU"/>
        </w:rPr>
        <w:t xml:space="preserve">Тирозол (мерказолил) 5мг 2т. *3р/д. с послед. снижением дозы на 5мг в 2 недели под контролем ТТГ, Т4, общ. ан. крови до поддерживающей. </w:t>
      </w:r>
    </w:p>
    <w:p w:rsidR="00D33889" w:rsidRPr="00CB7795" w:rsidRDefault="00D33889" w:rsidP="00D10E53">
      <w:pPr>
        <w:numPr>
          <w:ilvl w:val="0"/>
          <w:numId w:val="2"/>
        </w:numPr>
        <w:jc w:val="both"/>
        <w:rPr>
          <w:lang w:val="ru-RU"/>
        </w:rPr>
      </w:pPr>
      <w:r w:rsidRPr="00CB7795">
        <w:rPr>
          <w:lang w:val="ru-RU"/>
        </w:rPr>
        <w:t xml:space="preserve">Рек. кардиолога: бисопролол 2,5 мг/сут под контролем АД, ЧСС. </w:t>
      </w:r>
    </w:p>
    <w:p w:rsidR="00D33889" w:rsidRPr="00CB7795" w:rsidRDefault="00D33889" w:rsidP="00D10E53">
      <w:pPr>
        <w:numPr>
          <w:ilvl w:val="0"/>
          <w:numId w:val="2"/>
        </w:numPr>
        <w:jc w:val="both"/>
        <w:rPr>
          <w:lang w:val="ru-RU"/>
        </w:rPr>
      </w:pPr>
      <w:r w:rsidRPr="00CB7795">
        <w:rPr>
          <w:lang w:val="ru-RU"/>
        </w:rPr>
        <w:t xml:space="preserve">Рек гематолога: тардиферон 2т /сут 1 мес , затем 1т /д 3 мес Дан совет по режиму и питанию. Контроль ч/з 2 мес с ОАК. </w:t>
      </w:r>
    </w:p>
    <w:p w:rsidR="00D33889" w:rsidRPr="00CB7795" w:rsidRDefault="00D33889" w:rsidP="00D10E53">
      <w:pPr>
        <w:numPr>
          <w:ilvl w:val="0"/>
          <w:numId w:val="2"/>
        </w:numPr>
        <w:jc w:val="both"/>
        <w:rPr>
          <w:lang w:val="ru-RU"/>
        </w:rPr>
      </w:pPr>
      <w:r w:rsidRPr="00CB7795">
        <w:rPr>
          <w:lang w:val="ru-RU"/>
        </w:rPr>
        <w:t>Рек гинеколога: ВПЧ по м\ж. КС по м/ж, даны рекомендации по лечению. Повторный осмотр после дообследования.</w:t>
      </w:r>
    </w:p>
    <w:p w:rsidR="00D33889" w:rsidRPr="00CB7795" w:rsidRDefault="00D33889">
      <w:pPr>
        <w:numPr>
          <w:ilvl w:val="0"/>
          <w:numId w:val="2"/>
        </w:numPr>
        <w:jc w:val="both"/>
        <w:rPr>
          <w:lang w:val="ru-RU"/>
        </w:rPr>
      </w:pPr>
      <w:r w:rsidRPr="00CB7795">
        <w:rPr>
          <w:lang w:val="ru-RU"/>
        </w:rPr>
        <w:t xml:space="preserve">УЗИ щит. железы 1р. в год.Контр ТТГ, Св Т4. </w:t>
      </w:r>
    </w:p>
    <w:p w:rsidR="00D33889" w:rsidRPr="00CB7795" w:rsidRDefault="00D33889" w:rsidP="00A9598B">
      <w:pPr>
        <w:ind w:left="435"/>
        <w:jc w:val="both"/>
        <w:rPr>
          <w:lang w:val="ru-RU"/>
        </w:rPr>
      </w:pPr>
    </w:p>
    <w:p w:rsidR="00D33889" w:rsidRPr="00CB7795" w:rsidRDefault="00D33889">
      <w:pPr>
        <w:jc w:val="both"/>
        <w:rPr>
          <w:b/>
          <w:lang w:val="ru-RU"/>
        </w:rPr>
      </w:pPr>
    </w:p>
    <w:p w:rsidR="00D33889" w:rsidRPr="00CB7795" w:rsidRDefault="00D33889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CB7795">
        <w:rPr>
          <w:sz w:val="24"/>
          <w:szCs w:val="24"/>
        </w:rPr>
        <w:t xml:space="preserve">Леч. врач  Соловьюк Е.А. </w:t>
      </w:r>
    </w:p>
    <w:p w:rsidR="00D33889" w:rsidRPr="00CB7795" w:rsidRDefault="00D33889" w:rsidP="004468E8">
      <w:pPr>
        <w:jc w:val="both"/>
        <w:rPr>
          <w:lang w:val="ru-RU"/>
        </w:rPr>
      </w:pPr>
      <w:r w:rsidRPr="00CB7795">
        <w:rPr>
          <w:lang w:val="ru-RU"/>
        </w:rPr>
        <w:t>Зав. отд.  Фещук И.А.</w:t>
      </w:r>
    </w:p>
    <w:p w:rsidR="00D33889" w:rsidRPr="00CB7795" w:rsidRDefault="00D33889" w:rsidP="0007459D">
      <w:pPr>
        <w:jc w:val="both"/>
        <w:rPr>
          <w:lang w:val="ru-RU"/>
        </w:rPr>
      </w:pPr>
      <w:r w:rsidRPr="00CB7795">
        <w:rPr>
          <w:lang w:val="ru-RU"/>
        </w:rPr>
        <w:t xml:space="preserve">Нач. мед. Костина Т.К. </w:t>
      </w:r>
    </w:p>
    <w:p w:rsidR="00D33889" w:rsidRPr="00CB7795" w:rsidRDefault="00D33889" w:rsidP="00992792">
      <w:pPr>
        <w:jc w:val="both"/>
        <w:rPr>
          <w:lang w:val="ru-RU"/>
        </w:rPr>
      </w:pPr>
    </w:p>
    <w:sectPr w:rsidR="00D33889" w:rsidRPr="00CB779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889" w:rsidRDefault="00D33889" w:rsidP="00080012">
      <w:r>
        <w:separator/>
      </w:r>
    </w:p>
  </w:endnote>
  <w:endnote w:type="continuationSeparator" w:id="1">
    <w:p w:rsidR="00D33889" w:rsidRDefault="00D338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889" w:rsidRDefault="00D33889" w:rsidP="00080012">
      <w:r>
        <w:separator/>
      </w:r>
    </w:p>
  </w:footnote>
  <w:footnote w:type="continuationSeparator" w:id="1">
    <w:p w:rsidR="00D33889" w:rsidRDefault="00D338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3388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33889" w:rsidRPr="00244DF4" w:rsidRDefault="00D3388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33889" w:rsidRPr="00244DF4" w:rsidRDefault="00D3388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33889" w:rsidRPr="00244DF4" w:rsidRDefault="00D3388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3388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33889" w:rsidRPr="00244DF4" w:rsidRDefault="00D33889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33889" w:rsidRPr="00244DF4" w:rsidRDefault="00D3388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33889" w:rsidRPr="00244DF4" w:rsidRDefault="00D3388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3388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33889" w:rsidRPr="00244DF4" w:rsidRDefault="00D3388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33889" w:rsidRPr="00244DF4" w:rsidRDefault="00D3388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33889" w:rsidRPr="00244DF4" w:rsidRDefault="00D3388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3388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33889" w:rsidRPr="00080012" w:rsidRDefault="00D33889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33889" w:rsidRPr="00080012" w:rsidRDefault="00D33889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33889" w:rsidRPr="00080012" w:rsidRDefault="00D33889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33889" w:rsidRDefault="00D3388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59D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7FA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1AF0"/>
    <w:rsid w:val="00283C33"/>
    <w:rsid w:val="00294E68"/>
    <w:rsid w:val="002A19A6"/>
    <w:rsid w:val="002A20EE"/>
    <w:rsid w:val="002B3AC8"/>
    <w:rsid w:val="002B620E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5B74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629E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96059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0870"/>
    <w:rsid w:val="00567B11"/>
    <w:rsid w:val="00574CED"/>
    <w:rsid w:val="00577CFF"/>
    <w:rsid w:val="00577E6E"/>
    <w:rsid w:val="005867EC"/>
    <w:rsid w:val="00593F56"/>
    <w:rsid w:val="005A159B"/>
    <w:rsid w:val="005A623A"/>
    <w:rsid w:val="005B0A46"/>
    <w:rsid w:val="005D6604"/>
    <w:rsid w:val="005F2724"/>
    <w:rsid w:val="005F492A"/>
    <w:rsid w:val="00602CAC"/>
    <w:rsid w:val="006106A0"/>
    <w:rsid w:val="006115A3"/>
    <w:rsid w:val="006135BB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5AD7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680D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19E8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0363"/>
    <w:rsid w:val="00B42B6B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6B20"/>
    <w:rsid w:val="00C81BC9"/>
    <w:rsid w:val="00C86E5B"/>
    <w:rsid w:val="00C912CD"/>
    <w:rsid w:val="00CA1F73"/>
    <w:rsid w:val="00CA1FC8"/>
    <w:rsid w:val="00CA7E16"/>
    <w:rsid w:val="00CB08AD"/>
    <w:rsid w:val="00CB0938"/>
    <w:rsid w:val="00CB53D5"/>
    <w:rsid w:val="00CB5FA2"/>
    <w:rsid w:val="00CB6657"/>
    <w:rsid w:val="00CB6B9C"/>
    <w:rsid w:val="00CB7795"/>
    <w:rsid w:val="00CE2CC3"/>
    <w:rsid w:val="00D06E48"/>
    <w:rsid w:val="00D10E53"/>
    <w:rsid w:val="00D1120A"/>
    <w:rsid w:val="00D147C8"/>
    <w:rsid w:val="00D15250"/>
    <w:rsid w:val="00D15C5C"/>
    <w:rsid w:val="00D23155"/>
    <w:rsid w:val="00D257A8"/>
    <w:rsid w:val="00D26C6C"/>
    <w:rsid w:val="00D27812"/>
    <w:rsid w:val="00D3141E"/>
    <w:rsid w:val="00D33889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54C0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571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B6040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40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74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37</TotalTime>
  <Pages>2</Pages>
  <Words>687</Words>
  <Characters>3916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2015-02-12T09:05:00Z</cp:lastPrinted>
  <dcterms:created xsi:type="dcterms:W3CDTF">2015-02-12T06:59:00Z</dcterms:created>
  <dcterms:modified xsi:type="dcterms:W3CDTF">2015-02-12T09:07:00Z</dcterms:modified>
</cp:coreProperties>
</file>