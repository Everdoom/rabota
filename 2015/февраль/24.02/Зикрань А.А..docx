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9FB" w:rsidRPr="00F97563" w:rsidRDefault="00D819FB" w:rsidP="00FC5396">
      <w:pPr>
        <w:pStyle w:val="Heading4"/>
        <w:ind w:left="-567" w:right="-58"/>
        <w:rPr>
          <w:b w:val="0"/>
          <w:sz w:val="24"/>
          <w:szCs w:val="24"/>
        </w:rPr>
      </w:pPr>
      <w:r w:rsidRPr="00F97563">
        <w:rPr>
          <w:b w:val="0"/>
          <w:sz w:val="24"/>
          <w:szCs w:val="24"/>
        </w:rPr>
        <w:t>Выписной эпикриз</w:t>
      </w:r>
    </w:p>
    <w:p w:rsidR="00D819FB" w:rsidRPr="00F97563" w:rsidRDefault="00D819FB" w:rsidP="00FC5396">
      <w:pPr>
        <w:pStyle w:val="Heading4"/>
        <w:ind w:left="-567"/>
        <w:rPr>
          <w:b w:val="0"/>
          <w:sz w:val="24"/>
          <w:szCs w:val="24"/>
        </w:rPr>
      </w:pPr>
      <w:r w:rsidRPr="00F97563">
        <w:rPr>
          <w:b w:val="0"/>
          <w:sz w:val="24"/>
          <w:szCs w:val="24"/>
        </w:rPr>
        <w:t>Из истории болезни №  187</w:t>
      </w:r>
    </w:p>
    <w:p w:rsidR="00D819FB" w:rsidRPr="00F97563" w:rsidRDefault="00D819FB" w:rsidP="00FC5396">
      <w:pPr>
        <w:pStyle w:val="Heading5"/>
        <w:ind w:left="-567"/>
        <w:rPr>
          <w:sz w:val="24"/>
          <w:szCs w:val="24"/>
        </w:rPr>
      </w:pPr>
      <w:r w:rsidRPr="00F97563">
        <w:rPr>
          <w:sz w:val="24"/>
          <w:szCs w:val="24"/>
        </w:rPr>
        <w:t>Ф.И.О: Зикрань Александр Анатольевич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lang w:val="ru-RU"/>
        </w:rPr>
        <w:t>Год рождения: 1972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lang w:val="ru-RU"/>
        </w:rPr>
        <w:t>Место жительства: Мелитопольский р-н, с. Мирное, ул. Южная 7а-14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lang w:val="ru-RU"/>
        </w:rPr>
        <w:t>Место работы: пенсионер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lang w:val="ru-RU"/>
        </w:rPr>
        <w:t>Находился на лечении с   10.02.15 по   24.02.15 в  энд. отд.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u w:val="single"/>
          <w:lang w:val="ru-RU"/>
        </w:rPr>
        <w:t>Диагноз:</w:t>
      </w:r>
      <w:r w:rsidRPr="00F97563">
        <w:rPr>
          <w:lang w:val="ru-RU"/>
        </w:rPr>
        <w:t xml:space="preserve">  Диффузный токсический зоб 1 , средней тяжести, впервые выявлений. Метаболическая кардиомиопатия, перситиструющая форма фибрилляция предсердий, СН1. ГБ IIст, II степени. Гипертензивное сердце риск 4. Ангиопатия сосудов сетчатки ОИ. С-м вегетативной дисфункции на фоне ДТЗ.</w:t>
      </w:r>
    </w:p>
    <w:p w:rsidR="00D819FB" w:rsidRPr="00F97563" w:rsidRDefault="00D819FB" w:rsidP="00467B79">
      <w:pPr>
        <w:ind w:left="-567"/>
        <w:jc w:val="both"/>
        <w:rPr>
          <w:lang w:val="ru-RU"/>
        </w:rPr>
      </w:pPr>
      <w:r w:rsidRPr="00F97563">
        <w:rPr>
          <w:u w:val="single"/>
          <w:lang w:val="ru-RU"/>
        </w:rPr>
        <w:t xml:space="preserve">Жалобы при поступлении </w:t>
      </w:r>
      <w:r w:rsidRPr="00F97563">
        <w:rPr>
          <w:lang w:val="ru-RU"/>
        </w:rPr>
        <w:t>на головные боли, боли в сердце, слабость, утомляемость, дрожь в теле, потливость, психоэмоционльная лабильность, снижение веса на 8 кг за год, боли в спине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u w:val="single"/>
          <w:lang w:val="ru-RU"/>
        </w:rPr>
        <w:t>Краткий анамнез</w:t>
      </w:r>
      <w:r w:rsidRPr="00F97563">
        <w:rPr>
          <w:lang w:val="ru-RU"/>
        </w:rPr>
        <w:t>: Ухудшение состояния в течении 2 месяцев когда появились вышеизложенные жалобы. Самостоятельно  03.02.15 обратился   уч. терапевту по м/ж  назначено дообследование. 09.02.15 ТТГ – 0,01 (0,38-4,3) СвТ4 – 3,66 (0,7-1,63), с результатами обследования обратилась к эндокринологу 06.02.15 конс в КУ «ОМЦСЗ» ЗОС с впервые возникшими нарушением ритма по типу фибрилляции предсердий. Назначено лечение. С 06.02.15 конкор 5мг 1р/д, трифас с 10 мг, тирозол  2т 3р/д, лизиноприл 5 мг веч,варфарин 2,5-5 мг 1 р/день. С 07.02.15 со слов больного ритм восстановился. Повышение АД в течение 5 лет. Госпитализирован  в обл. энд. диспансер для коррекции заместительной терапии.</w:t>
      </w:r>
    </w:p>
    <w:p w:rsidR="00D819FB" w:rsidRPr="00F97563" w:rsidRDefault="00D819FB" w:rsidP="00FC5396">
      <w:pPr>
        <w:ind w:left="-567"/>
        <w:jc w:val="both"/>
        <w:rPr>
          <w:u w:val="single"/>
          <w:lang w:val="ru-RU"/>
        </w:rPr>
      </w:pPr>
      <w:r w:rsidRPr="00F97563">
        <w:rPr>
          <w:u w:val="single"/>
          <w:lang w:val="ru-RU"/>
        </w:rPr>
        <w:t>Данные лабораторных исследований.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lang w:val="ru-RU"/>
        </w:rPr>
        <w:t xml:space="preserve">13.02.15 Общ. ан. крови Нв –141  г/л  эритр –4,2  лейк –4,9  СОЭ –20  мм/час   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lang w:val="ru-RU"/>
        </w:rPr>
        <w:t xml:space="preserve">э- 0%    п- 2%   с- 52%   л-41  %   м- 5%  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lang w:val="ru-RU"/>
        </w:rPr>
        <w:t>19.02.15 лейк – 5,7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lang w:val="ru-RU"/>
        </w:rPr>
        <w:t>13.02.15 Биохимия: СКФ –160,7 мл./мин., хол –4,3 тригл -1,5 ХСЛПВП -1,4 ХСЛПНП -2,2 Катер -2,1 мочевина –4,6  креатинин – 63  бил общ –10,5  бил пр – 2,5 тим – 1,3 АСТ –   АЛТ –1,0   ммоль/л; 0,69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lang w:val="ru-RU"/>
        </w:rPr>
        <w:t>19.02.15 бил общ – 10,6 бил пр – 21,4 тим – 2,6 АСТ 0,6 АЛТ -0,46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lang w:val="ru-RU"/>
        </w:rPr>
        <w:t>23.02.15 бил общ – 8,9 бил пр – 2,2 тим – 2,8 АСТ -0,75 АЛТ -1,39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lang w:val="ru-RU"/>
        </w:rPr>
        <w:t>13.02.15 К – 4,4 ; Nа – 150  ммоль/л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lang w:val="ru-RU"/>
        </w:rPr>
        <w:t>16.02.15 тропонин - отр</w:t>
      </w:r>
    </w:p>
    <w:p w:rsidR="00D819FB" w:rsidRPr="00F97563" w:rsidRDefault="00D819FB" w:rsidP="009044D3">
      <w:pPr>
        <w:ind w:left="-567"/>
        <w:jc w:val="both"/>
        <w:rPr>
          <w:lang w:val="ru-RU"/>
        </w:rPr>
      </w:pPr>
      <w:r w:rsidRPr="00F97563">
        <w:rPr>
          <w:lang w:val="ru-RU"/>
        </w:rPr>
        <w:t>13.02.15 Коагулограмма:ПТИ –35   %; фибр –4,2  г/л; фибр Б – отр; АКТ –16,5 %; св. гепарин – 94*10-4</w:t>
      </w:r>
    </w:p>
    <w:p w:rsidR="00D819FB" w:rsidRPr="00F97563" w:rsidRDefault="00D819FB" w:rsidP="009044D3">
      <w:pPr>
        <w:ind w:left="-567"/>
        <w:jc w:val="both"/>
        <w:rPr>
          <w:lang w:val="ru-RU"/>
        </w:rPr>
      </w:pPr>
      <w:r w:rsidRPr="00F97563">
        <w:rPr>
          <w:lang w:val="ru-RU"/>
        </w:rPr>
        <w:t xml:space="preserve">16.02.15 Коагулограмма:ПТИ –68,2   %; фибр –4,4 г/л; фибр Б – отр; АКТ –37 %; св. гепарин – 52*10-4 МНО – 1,6 </w:t>
      </w:r>
    </w:p>
    <w:p w:rsidR="00D819FB" w:rsidRPr="00F97563" w:rsidRDefault="00D819FB" w:rsidP="009044D3">
      <w:pPr>
        <w:ind w:left="-567"/>
        <w:jc w:val="both"/>
        <w:rPr>
          <w:lang w:val="ru-RU"/>
        </w:rPr>
      </w:pPr>
      <w:r w:rsidRPr="00F97563">
        <w:rPr>
          <w:lang w:val="ru-RU"/>
        </w:rPr>
        <w:t xml:space="preserve">19.02.15 Коагулограмма:ПТИ –65   %; фибр –4,0 г/л; фибр Б – отр; АКТ –73 %; св. гепарин – 18*10-4 МНО – 1,6 </w:t>
      </w:r>
    </w:p>
    <w:p w:rsidR="00D819FB" w:rsidRPr="00F97563" w:rsidRDefault="00D819FB" w:rsidP="008B1E6C">
      <w:pPr>
        <w:pStyle w:val="Heading3"/>
        <w:ind w:left="-567"/>
        <w:jc w:val="both"/>
        <w:rPr>
          <w:b w:val="0"/>
          <w:sz w:val="24"/>
          <w:szCs w:val="24"/>
        </w:rPr>
      </w:pPr>
      <w:r w:rsidRPr="00F97563">
        <w:rPr>
          <w:b w:val="0"/>
          <w:sz w:val="24"/>
          <w:szCs w:val="24"/>
        </w:rPr>
        <w:t>11.02.15 Общ. ан. мочи уд вес 1014  лейк –3-5   в п/зр белок – отр  ацетон –отр;  эпит. пл. - ед; эпит. перех. -  в п/зр</w:t>
      </w:r>
    </w:p>
    <w:p w:rsidR="00D819FB" w:rsidRPr="00F97563" w:rsidRDefault="00D819FB" w:rsidP="008B1E6C">
      <w:pPr>
        <w:ind w:left="-567"/>
        <w:rPr>
          <w:lang w:val="ru-RU"/>
        </w:rPr>
      </w:pPr>
      <w:r w:rsidRPr="00F97563">
        <w:rPr>
          <w:lang w:val="ru-RU"/>
        </w:rPr>
        <w:t>13.02.15 Глюкоза крови – 4,1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u w:val="single"/>
          <w:lang w:val="ru-RU"/>
        </w:rPr>
        <w:t>11.02.15Невропатолог</w:t>
      </w:r>
      <w:r w:rsidRPr="00F97563">
        <w:rPr>
          <w:lang w:val="ru-RU"/>
        </w:rPr>
        <w:t>:  С-м вегетативной дисфункции на фоне ДТЗ.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u w:val="single"/>
          <w:lang w:val="ru-RU"/>
        </w:rPr>
        <w:t>10.02.15Окулист</w:t>
      </w:r>
      <w:r w:rsidRPr="00F97563">
        <w:rPr>
          <w:lang w:val="ru-RU"/>
        </w:rPr>
        <w:t xml:space="preserve">: </w:t>
      </w:r>
      <w:smartTag w:uri="urn:schemas-microsoft-com:office:smarttags" w:element="place">
        <w:r w:rsidRPr="00F97563">
          <w:rPr>
            <w:lang w:val="en-US"/>
          </w:rPr>
          <w:t>VIS</w:t>
        </w:r>
      </w:smartTag>
      <w:r w:rsidRPr="00F97563">
        <w:rPr>
          <w:lang w:val="ru-RU"/>
        </w:rPr>
        <w:t xml:space="preserve"> </w:t>
      </w:r>
      <w:r w:rsidRPr="00F97563">
        <w:rPr>
          <w:lang w:val="en-US"/>
        </w:rPr>
        <w:t>OD</w:t>
      </w:r>
      <w:r w:rsidRPr="00F97563">
        <w:rPr>
          <w:lang w:val="ru-RU"/>
        </w:rPr>
        <w:t xml:space="preserve">=  0,9 </w:t>
      </w:r>
      <w:r w:rsidRPr="00F97563">
        <w:rPr>
          <w:lang w:val="en-US"/>
        </w:rPr>
        <w:t>OS</w:t>
      </w:r>
      <w:r w:rsidRPr="00F97563">
        <w:rPr>
          <w:lang w:val="ru-RU"/>
        </w:rPr>
        <w:t xml:space="preserve">=  1,0  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lang w:val="ru-RU"/>
        </w:rPr>
        <w:t xml:space="preserve">Артерии сужены. Аномалии венозных сосудов (извитость, колебания калибра).  Вены умеренно полнокровны. Д-з: Ангиопатия сосудов сетчатки ОИ. </w:t>
      </w:r>
    </w:p>
    <w:p w:rsidR="00D819FB" w:rsidRPr="00F97563" w:rsidRDefault="00D819FB" w:rsidP="00C5639B">
      <w:pPr>
        <w:ind w:left="-567"/>
        <w:jc w:val="both"/>
        <w:rPr>
          <w:lang w:val="ru-RU"/>
        </w:rPr>
      </w:pPr>
      <w:r w:rsidRPr="00F97563">
        <w:rPr>
          <w:u w:val="single"/>
          <w:lang w:val="ru-RU"/>
        </w:rPr>
        <w:t>10.0.215ЭКГ</w:t>
      </w:r>
      <w:r w:rsidRPr="00F97563">
        <w:rPr>
          <w:lang w:val="ru-RU"/>
        </w:rPr>
        <w:t xml:space="preserve">: ЧСС -85 уд/мин. Вольтаж сохранен.  Ритм синусовый. Эл. ось не отклонена. Позиция  полувертикальная. Гипертрофия левого желудочка. </w:t>
      </w:r>
    </w:p>
    <w:p w:rsidR="00D819FB" w:rsidRPr="00F97563" w:rsidRDefault="00D819FB" w:rsidP="00C5639B">
      <w:pPr>
        <w:ind w:left="-567"/>
        <w:jc w:val="both"/>
        <w:rPr>
          <w:lang w:val="ru-RU"/>
        </w:rPr>
      </w:pPr>
      <w:r w:rsidRPr="00F97563">
        <w:rPr>
          <w:u w:val="single"/>
          <w:lang w:val="ru-RU"/>
        </w:rPr>
        <w:t>11.02.15ЭКГ</w:t>
      </w:r>
      <w:r w:rsidRPr="00F97563">
        <w:rPr>
          <w:lang w:val="ru-RU"/>
        </w:rPr>
        <w:t xml:space="preserve">: ЧСС -75 уд/мин. Вольтаж сохранен.  Ритм синусовый. Эл. ось не отклонена влево. Позиция промежуточная. Гипертрофия левого желудочка. </w:t>
      </w:r>
    </w:p>
    <w:p w:rsidR="00D819FB" w:rsidRPr="00F97563" w:rsidRDefault="00D819FB" w:rsidP="00C5639B">
      <w:pPr>
        <w:ind w:left="-567"/>
        <w:jc w:val="both"/>
        <w:rPr>
          <w:lang w:val="ru-RU"/>
        </w:rPr>
      </w:pPr>
      <w:r w:rsidRPr="00F97563">
        <w:rPr>
          <w:u w:val="single"/>
          <w:lang w:val="ru-RU"/>
        </w:rPr>
        <w:t>16.02.15ЭКГ</w:t>
      </w:r>
      <w:r w:rsidRPr="00F97563">
        <w:rPr>
          <w:lang w:val="ru-RU"/>
        </w:rPr>
        <w:t xml:space="preserve">: ЧСС -67 уд/мин. Вольтаж сохранен.  Ритм синусовый. Эл. ось не отклонена. Позиция  полувертикальная. Гипертрофия левого желудочка. Измненния миокарда перегородочной области (появление «±» з. Т в V3-4). При сравнении с ЭКГ от 13.02.15 динамика отрицательная. Диффузные изменения миокарда. </w:t>
      </w:r>
    </w:p>
    <w:p w:rsidR="00D819FB" w:rsidRPr="00F97563" w:rsidRDefault="00D819FB" w:rsidP="00C5639B">
      <w:pPr>
        <w:ind w:left="-567"/>
        <w:jc w:val="both"/>
        <w:rPr>
          <w:lang w:val="ru-RU"/>
        </w:rPr>
      </w:pPr>
      <w:r w:rsidRPr="00F97563">
        <w:rPr>
          <w:u w:val="single"/>
          <w:lang w:val="ru-RU"/>
        </w:rPr>
        <w:t>18.02.15ЭКГ</w:t>
      </w:r>
      <w:r w:rsidRPr="00F97563">
        <w:rPr>
          <w:lang w:val="ru-RU"/>
        </w:rPr>
        <w:t>: ЧСС -67 уд/мин. Вольтаж сохранен.  Ритм синусовый, суправентрикулярная экстрасистолия. Эл. ось не отклонена. Гипертрофия левого желудочка.В v2-V4  сохраняется «±» з. Т.</w:t>
      </w:r>
    </w:p>
    <w:p w:rsidR="00D819FB" w:rsidRPr="00F97563" w:rsidRDefault="00D819FB" w:rsidP="00C5639B">
      <w:pPr>
        <w:ind w:left="-567"/>
        <w:jc w:val="both"/>
        <w:rPr>
          <w:lang w:val="ru-RU"/>
        </w:rPr>
      </w:pPr>
      <w:r w:rsidRPr="00F97563">
        <w:rPr>
          <w:u w:val="single"/>
          <w:lang w:val="ru-RU"/>
        </w:rPr>
        <w:t>17.02.15 осмотр асс каф терапии Ткаченко О.В</w:t>
      </w:r>
      <w:r w:rsidRPr="00F97563">
        <w:rPr>
          <w:lang w:val="ru-RU"/>
        </w:rPr>
        <w:t>. диагноз см. выше.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u w:val="single"/>
          <w:lang w:val="ru-RU"/>
        </w:rPr>
        <w:t>19.02.15Кардиолог</w:t>
      </w:r>
      <w:r w:rsidRPr="00F97563">
        <w:rPr>
          <w:lang w:val="ru-RU"/>
        </w:rPr>
        <w:t>: метаболическая кардиомиопатия, персистирующая форма фибрилляций предсердий, СН1. ГБ IIст, II степени. Гипертензивное сердце риск 4.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u w:val="single"/>
          <w:lang w:val="ru-RU"/>
        </w:rPr>
        <w:t>Нефролог:</w:t>
      </w:r>
      <w:r w:rsidRPr="00F97563">
        <w:rPr>
          <w:lang w:val="ru-RU"/>
        </w:rPr>
        <w:t xml:space="preserve"> ХБП I-II ст.: диаб. нефропатия, артериальная гипертензия. 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u w:val="single"/>
          <w:lang w:val="ru-RU"/>
        </w:rPr>
        <w:t>09.02.15УЗИ щит. железы</w:t>
      </w:r>
      <w:r w:rsidRPr="00F97563">
        <w:rPr>
          <w:lang w:val="ru-RU"/>
        </w:rPr>
        <w:t>: Пр д. V =11,5  см</w:t>
      </w:r>
      <w:r w:rsidRPr="00F97563">
        <w:rPr>
          <w:vertAlign w:val="superscript"/>
          <w:lang w:val="ru-RU"/>
        </w:rPr>
        <w:t>3</w:t>
      </w:r>
      <w:r w:rsidRPr="00F97563">
        <w:rPr>
          <w:lang w:val="ru-RU"/>
        </w:rPr>
        <w:t>; лев. д. V = 8,8 см</w:t>
      </w:r>
      <w:r w:rsidRPr="00F97563">
        <w:rPr>
          <w:vertAlign w:val="superscript"/>
          <w:lang w:val="ru-RU"/>
        </w:rPr>
        <w:t>3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lang w:val="ru-RU"/>
        </w:rPr>
        <w:t xml:space="preserve">Щит. железа увеличена, контуры ровные. Эхогенность паренхимы снижена. Эхоструктура крупнозернистая,  неоднородная. Регионарные л/узлы  не визуализируются. Закл.: Умеренные диффузные изменения паренхимы.. 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r w:rsidRPr="00F97563">
        <w:rPr>
          <w:u w:val="single"/>
          <w:lang w:val="ru-RU"/>
        </w:rPr>
        <w:t>Лечение:</w:t>
      </w:r>
      <w:r w:rsidRPr="00F97563">
        <w:rPr>
          <w:lang w:val="ru-RU"/>
        </w:rPr>
        <w:t xml:space="preserve"> бисопролол, трифас,  варфарин, тирозол, конкор, предуктал MR, персен, эссенциале.</w:t>
      </w:r>
    </w:p>
    <w:p w:rsidR="00D819FB" w:rsidRPr="00F97563" w:rsidRDefault="00D819F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7563">
        <w:rPr>
          <w:u w:val="single"/>
          <w:lang w:val="ru-RU"/>
        </w:rPr>
        <w:t>Состояние больного при выписке</w:t>
      </w:r>
      <w:r w:rsidRPr="00F97563">
        <w:rPr>
          <w:lang w:val="ru-RU"/>
        </w:rPr>
        <w:t>: уменьшились дрожь в тебе, потливость. АД 120/70 мм рт. ст. ЧСС 67 уд/мин, прибавил в весе +1 кг. С-м Марри ±.</w:t>
      </w:r>
    </w:p>
    <w:p w:rsidR="00D819FB" w:rsidRPr="00F97563" w:rsidRDefault="00D819FB">
      <w:pPr>
        <w:jc w:val="both"/>
        <w:rPr>
          <w:u w:val="single"/>
          <w:lang w:val="ru-RU"/>
        </w:rPr>
      </w:pPr>
      <w:r w:rsidRPr="00F97563">
        <w:rPr>
          <w:u w:val="single"/>
          <w:lang w:val="ru-RU"/>
        </w:rPr>
        <w:t>Рекомендовано</w:t>
      </w:r>
      <w:r w:rsidRPr="00F97563">
        <w:rPr>
          <w:lang w:val="ru-RU"/>
        </w:rPr>
        <w:t>:</w:t>
      </w:r>
    </w:p>
    <w:p w:rsidR="00D819FB" w:rsidRPr="00F97563" w:rsidRDefault="00D819FB">
      <w:pPr>
        <w:numPr>
          <w:ilvl w:val="0"/>
          <w:numId w:val="2"/>
        </w:numPr>
        <w:jc w:val="both"/>
        <w:rPr>
          <w:lang w:val="ru-RU"/>
        </w:rPr>
      </w:pPr>
      <w:r w:rsidRPr="00F97563">
        <w:rPr>
          <w:lang w:val="ru-RU"/>
        </w:rPr>
        <w:t>«Д» наблюдение эндокринолога, уч. терапевта ,кардиолога по м\жит.</w:t>
      </w:r>
    </w:p>
    <w:p w:rsidR="00D819FB" w:rsidRPr="00F97563" w:rsidRDefault="00D819FB" w:rsidP="00CA1F73">
      <w:pPr>
        <w:numPr>
          <w:ilvl w:val="0"/>
          <w:numId w:val="2"/>
        </w:numPr>
        <w:jc w:val="both"/>
        <w:rPr>
          <w:lang w:val="ru-RU"/>
        </w:rPr>
      </w:pPr>
      <w:r w:rsidRPr="00F97563">
        <w:rPr>
          <w:lang w:val="ru-RU"/>
        </w:rPr>
        <w:t xml:space="preserve">Тирозол (мерказолил) 5мг 2т. *3р/д. с послед. снижением дозы на 5мг в 2 недели под контролем ТТГ, Т4, общ. ан. крови до поддерживающей. </w:t>
      </w:r>
    </w:p>
    <w:p w:rsidR="00D819FB" w:rsidRPr="00F97563" w:rsidRDefault="00D819FB" w:rsidP="00502CA2">
      <w:pPr>
        <w:numPr>
          <w:ilvl w:val="0"/>
          <w:numId w:val="2"/>
        </w:numPr>
        <w:jc w:val="both"/>
        <w:rPr>
          <w:lang w:val="ru-RU"/>
        </w:rPr>
      </w:pPr>
      <w:r w:rsidRPr="00F97563">
        <w:rPr>
          <w:lang w:val="ru-RU"/>
        </w:rPr>
        <w:t>Рек. кардиолога: трифас 2,5 мг 1р\д, бисополол 10 мг 1р\д,  предуктал MR  1т 2р/д. Через 2-4 дня после выписки конс врача кардиолога – отменить варфарин, суточное мониторирование ЭКГ После отмены варфарина  к лечению добавить кардиомагнил 75 мг 1 р/день  2-4 нед по наблюдением врача кардиолога.</w:t>
      </w:r>
    </w:p>
    <w:p w:rsidR="00D819FB" w:rsidRPr="00F97563" w:rsidRDefault="00D819FB" w:rsidP="00E9696F">
      <w:pPr>
        <w:numPr>
          <w:ilvl w:val="0"/>
          <w:numId w:val="2"/>
        </w:numPr>
        <w:jc w:val="both"/>
        <w:rPr>
          <w:lang w:val="ru-RU"/>
        </w:rPr>
      </w:pPr>
      <w:r w:rsidRPr="00F97563">
        <w:rPr>
          <w:lang w:val="ru-RU"/>
        </w:rPr>
        <w:t xml:space="preserve">Рек. невропатолога: персен по 1 т 2 р  день 2 нед </w:t>
      </w:r>
    </w:p>
    <w:p w:rsidR="00D819FB" w:rsidRPr="00F97563" w:rsidRDefault="00D819FB">
      <w:pPr>
        <w:numPr>
          <w:ilvl w:val="0"/>
          <w:numId w:val="2"/>
        </w:numPr>
        <w:jc w:val="both"/>
        <w:rPr>
          <w:lang w:val="ru-RU"/>
        </w:rPr>
      </w:pPr>
      <w:r w:rsidRPr="00F97563">
        <w:rPr>
          <w:lang w:val="ru-RU"/>
        </w:rPr>
        <w:t>УЗИ щит. железы 1р. в год. Контроль ТТГ ,Св Т4 в динамике.Повторный осмотр в энд .диспансере через 1 мес.</w:t>
      </w:r>
    </w:p>
    <w:p w:rsidR="00D819FB" w:rsidRPr="00F97563" w:rsidRDefault="00D819FB" w:rsidP="00AC2DBB">
      <w:pPr>
        <w:jc w:val="both"/>
        <w:rPr>
          <w:lang w:val="ru-RU"/>
        </w:rPr>
      </w:pPr>
    </w:p>
    <w:p w:rsidR="00D819FB" w:rsidRPr="00F97563" w:rsidRDefault="00D819FB" w:rsidP="00A9598B">
      <w:pPr>
        <w:ind w:left="435"/>
        <w:jc w:val="both"/>
        <w:rPr>
          <w:lang w:val="ru-RU"/>
        </w:rPr>
      </w:pPr>
    </w:p>
    <w:p w:rsidR="00D819FB" w:rsidRPr="00F97563" w:rsidRDefault="00D819FB">
      <w:pPr>
        <w:jc w:val="both"/>
        <w:rPr>
          <w:b/>
          <w:lang w:val="ru-RU"/>
        </w:rPr>
      </w:pPr>
    </w:p>
    <w:p w:rsidR="00D819FB" w:rsidRPr="00F97563" w:rsidRDefault="00D819FB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F97563">
        <w:rPr>
          <w:sz w:val="24"/>
          <w:szCs w:val="24"/>
        </w:rPr>
        <w:t xml:space="preserve">Леч. врач  Соловьюк Е.А. </w:t>
      </w:r>
    </w:p>
    <w:p w:rsidR="00D819FB" w:rsidRPr="00F97563" w:rsidRDefault="00D819FB" w:rsidP="004468E8">
      <w:pPr>
        <w:jc w:val="both"/>
        <w:rPr>
          <w:lang w:val="ru-RU"/>
        </w:rPr>
      </w:pPr>
      <w:r w:rsidRPr="00F97563">
        <w:rPr>
          <w:lang w:val="ru-RU"/>
        </w:rPr>
        <w:t>Зав. отд.  Фещук И.А.</w:t>
      </w:r>
    </w:p>
    <w:p w:rsidR="00D819FB" w:rsidRPr="00F97563" w:rsidRDefault="00D819FB" w:rsidP="00E20F3C">
      <w:pPr>
        <w:jc w:val="both"/>
        <w:rPr>
          <w:lang w:val="ru-RU"/>
        </w:rPr>
      </w:pPr>
      <w:r w:rsidRPr="00F97563">
        <w:rPr>
          <w:lang w:val="ru-RU"/>
        </w:rPr>
        <w:t xml:space="preserve">Нач. мед. Костина Т.К. </w:t>
      </w:r>
    </w:p>
    <w:p w:rsidR="00D819FB" w:rsidRPr="00F97563" w:rsidRDefault="00D819FB" w:rsidP="00992792">
      <w:pPr>
        <w:jc w:val="both"/>
        <w:rPr>
          <w:lang w:val="ru-RU"/>
        </w:rPr>
      </w:pPr>
    </w:p>
    <w:sectPr w:rsidR="00D819FB" w:rsidRPr="00F9756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9FB" w:rsidRDefault="00D819FB" w:rsidP="00080012">
      <w:r>
        <w:separator/>
      </w:r>
    </w:p>
  </w:endnote>
  <w:endnote w:type="continuationSeparator" w:id="1">
    <w:p w:rsidR="00D819FB" w:rsidRDefault="00D819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9FB" w:rsidRDefault="00D819FB" w:rsidP="00080012">
      <w:r>
        <w:separator/>
      </w:r>
    </w:p>
  </w:footnote>
  <w:footnote w:type="continuationSeparator" w:id="1">
    <w:p w:rsidR="00D819FB" w:rsidRDefault="00D819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819F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819FB" w:rsidRPr="00244DF4" w:rsidRDefault="00D819F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819FB" w:rsidRPr="00244DF4" w:rsidRDefault="00D819F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819FB" w:rsidRPr="00244DF4" w:rsidRDefault="00D819F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819F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819FB" w:rsidRPr="00244DF4" w:rsidRDefault="00D819FB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819FB" w:rsidRPr="00244DF4" w:rsidRDefault="00D819F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819FB" w:rsidRPr="00244DF4" w:rsidRDefault="00D819F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819F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819FB" w:rsidRPr="00244DF4" w:rsidRDefault="00D819F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819FB" w:rsidRPr="00244DF4" w:rsidRDefault="00D819F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819FB" w:rsidRPr="00244DF4" w:rsidRDefault="00D819F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819F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819FB" w:rsidRPr="00080012" w:rsidRDefault="00D819FB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819FB" w:rsidRPr="00080012" w:rsidRDefault="00D819FB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819FB" w:rsidRPr="00080012" w:rsidRDefault="00D819FB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819FB" w:rsidRDefault="00D819F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EF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3727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7B79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5FB5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511"/>
    <w:rsid w:val="00502CA2"/>
    <w:rsid w:val="00503C44"/>
    <w:rsid w:val="00507B30"/>
    <w:rsid w:val="00516AD2"/>
    <w:rsid w:val="00517EB0"/>
    <w:rsid w:val="005215E7"/>
    <w:rsid w:val="00521AF5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5A45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1E6C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44D3"/>
    <w:rsid w:val="00912B9C"/>
    <w:rsid w:val="00914C6D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376E"/>
    <w:rsid w:val="00A95232"/>
    <w:rsid w:val="00A9598B"/>
    <w:rsid w:val="00AA01EE"/>
    <w:rsid w:val="00AB156F"/>
    <w:rsid w:val="00AB637D"/>
    <w:rsid w:val="00AC00B1"/>
    <w:rsid w:val="00AC2DBB"/>
    <w:rsid w:val="00AD6D15"/>
    <w:rsid w:val="00AD7400"/>
    <w:rsid w:val="00AE1A60"/>
    <w:rsid w:val="00AF0197"/>
    <w:rsid w:val="00B033E4"/>
    <w:rsid w:val="00B04348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0F72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3B6"/>
    <w:rsid w:val="00BF5C2F"/>
    <w:rsid w:val="00BF6582"/>
    <w:rsid w:val="00C03751"/>
    <w:rsid w:val="00C05D2D"/>
    <w:rsid w:val="00C1614A"/>
    <w:rsid w:val="00C21806"/>
    <w:rsid w:val="00C219DD"/>
    <w:rsid w:val="00C23494"/>
    <w:rsid w:val="00C33DBC"/>
    <w:rsid w:val="00C365E6"/>
    <w:rsid w:val="00C401A7"/>
    <w:rsid w:val="00C42780"/>
    <w:rsid w:val="00C45DB5"/>
    <w:rsid w:val="00C5639B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19FB"/>
    <w:rsid w:val="00D97EAA"/>
    <w:rsid w:val="00DA26E1"/>
    <w:rsid w:val="00DA43F6"/>
    <w:rsid w:val="00DA4DCE"/>
    <w:rsid w:val="00DB03E4"/>
    <w:rsid w:val="00DB6C0D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0F3C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2099"/>
    <w:rsid w:val="00ED7996"/>
    <w:rsid w:val="00EE38B9"/>
    <w:rsid w:val="00EE48C4"/>
    <w:rsid w:val="00EF1913"/>
    <w:rsid w:val="00EF2A86"/>
    <w:rsid w:val="00EF67E8"/>
    <w:rsid w:val="00F04E25"/>
    <w:rsid w:val="00F054D9"/>
    <w:rsid w:val="00F26341"/>
    <w:rsid w:val="00F32CDC"/>
    <w:rsid w:val="00F443D4"/>
    <w:rsid w:val="00F52974"/>
    <w:rsid w:val="00F61654"/>
    <w:rsid w:val="00F64AB9"/>
    <w:rsid w:val="00F67360"/>
    <w:rsid w:val="00F7479F"/>
    <w:rsid w:val="00F77B00"/>
    <w:rsid w:val="00F77FF8"/>
    <w:rsid w:val="00F8270B"/>
    <w:rsid w:val="00F97563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41FCF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FCF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1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2</Pages>
  <Words>743</Words>
  <Characters>4236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2015-02-24T10:15:00Z</cp:lastPrinted>
  <dcterms:created xsi:type="dcterms:W3CDTF">2015-02-24T09:19:00Z</dcterms:created>
  <dcterms:modified xsi:type="dcterms:W3CDTF">2015-02-24T10:16:00Z</dcterms:modified>
</cp:coreProperties>
</file>