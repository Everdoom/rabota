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12" w:rsidRPr="008E4E81" w:rsidRDefault="00D35F12" w:rsidP="00FC5396">
      <w:pPr>
        <w:pStyle w:val="Heading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D35F12" w:rsidRPr="008E4E81" w:rsidRDefault="00D35F12" w:rsidP="00FC5396">
      <w:pPr>
        <w:pStyle w:val="Heading4"/>
        <w:ind w:left="-567"/>
        <w:rPr>
          <w:b w:val="0"/>
        </w:rPr>
      </w:pPr>
      <w:r w:rsidRPr="008E4E81">
        <w:rPr>
          <w:b w:val="0"/>
        </w:rPr>
        <w:t xml:space="preserve">Из истории болезни №  </w:t>
      </w:r>
      <w:r>
        <w:rPr>
          <w:b w:val="0"/>
        </w:rPr>
        <w:t>731</w:t>
      </w:r>
    </w:p>
    <w:p w:rsidR="00D35F12" w:rsidRPr="008E4E81" w:rsidRDefault="00D35F12" w:rsidP="00FC5396">
      <w:pPr>
        <w:pStyle w:val="Heading5"/>
        <w:ind w:left="-567"/>
      </w:pPr>
      <w:r w:rsidRPr="008E4E81">
        <w:t xml:space="preserve">Ф.И.О: </w:t>
      </w:r>
      <w:r>
        <w:t>Клименко Вера Григорьевна</w:t>
      </w:r>
    </w:p>
    <w:p w:rsidR="00D35F12" w:rsidRPr="008E4E81" w:rsidRDefault="00D35F12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45</w:t>
      </w:r>
    </w:p>
    <w:p w:rsidR="00D35F12" w:rsidRPr="008E4E81" w:rsidRDefault="00D35F12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Васильевский р-н п.г.т. Степногорск ул. Таврическая 81</w:t>
      </w:r>
    </w:p>
    <w:p w:rsidR="00D35F12" w:rsidRPr="008E4E81" w:rsidRDefault="00D35F12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пенсионер</w:t>
      </w:r>
    </w:p>
    <w:p w:rsidR="00D35F12" w:rsidRPr="008E4E81" w:rsidRDefault="00D35F12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09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06.15</w:t>
      </w:r>
      <w:r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2</w:t>
      </w:r>
      <w:r w:rsidRPr="009900B2">
        <w:rPr>
          <w:sz w:val="28"/>
          <w:lang w:val="ru-RU"/>
        </w:rPr>
        <w:t>3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06.15</w:t>
      </w:r>
      <w:r w:rsidRPr="008E4E81">
        <w:rPr>
          <w:sz w:val="28"/>
          <w:lang w:val="ru-RU"/>
        </w:rPr>
        <w:t xml:space="preserve"> в диаб.   отд.</w:t>
      </w:r>
    </w:p>
    <w:p w:rsidR="00D35F12" w:rsidRPr="004468E8" w:rsidRDefault="00D35F12" w:rsidP="00AE16D2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вторичноинсулинзависимый, средней тяжести, декомпенсация.</w:t>
      </w:r>
      <w:r>
        <w:rPr>
          <w:sz w:val="28"/>
          <w:lang w:val="ru-RU"/>
        </w:rPr>
        <w:t xml:space="preserve"> Артифакя ОИ. </w:t>
      </w:r>
      <w:r w:rsidRPr="009559C4">
        <w:rPr>
          <w:sz w:val="28"/>
          <w:lang w:val="ru-RU"/>
        </w:rPr>
        <w:t>Непролиферативная  диабетическая ретинопатия ОИ.</w:t>
      </w:r>
      <w:r w:rsidRPr="006F456B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Диаб. ангиопатия артерий н/к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Дисциркуляторная энцефалопатия I</w:t>
      </w:r>
      <w:r>
        <w:rPr>
          <w:sz w:val="28"/>
          <w:lang w:val="ru-RU"/>
        </w:rPr>
        <w:t>. С-м умеренной вестибулопатии. Диабетическая дистальная симметричная полинейропатия н/к, сенсомоторная форма.</w:t>
      </w:r>
      <w:r w:rsidRPr="009900B2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ХБП</w:t>
      </w:r>
      <w:r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I</w:t>
      </w:r>
      <w:r>
        <w:rPr>
          <w:sz w:val="28"/>
          <w:lang w:val="ru-RU"/>
        </w:rPr>
        <w:t>, пиелонефрит, обострение.</w:t>
      </w:r>
      <w:r w:rsidRPr="00AE16D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ИБС, диффузный кардиосклероз, II ф.</w:t>
      </w:r>
      <w:r>
        <w:rPr>
          <w:sz w:val="28"/>
          <w:lang w:val="ru-RU"/>
        </w:rPr>
        <w:t>кл. СН I.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Гипертоническая болезнь II</w:t>
      </w:r>
      <w:r w:rsidRPr="004468E8">
        <w:rPr>
          <w:sz w:val="28"/>
          <w:lang w:val="ru-RU"/>
        </w:rPr>
        <w:t xml:space="preserve"> стадии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III сте</w:t>
      </w:r>
      <w:r>
        <w:rPr>
          <w:sz w:val="28"/>
          <w:lang w:val="ru-RU"/>
        </w:rPr>
        <w:t>пени. Гипертензивное сердце</w:t>
      </w:r>
      <w:r w:rsidRPr="004468E8">
        <w:rPr>
          <w:sz w:val="28"/>
          <w:lang w:val="ru-RU"/>
        </w:rPr>
        <w:t xml:space="preserve">. Риск 4. Ожирение II ст. (ИМТ </w:t>
      </w:r>
      <w:r>
        <w:rPr>
          <w:sz w:val="28"/>
          <w:lang w:val="ru-RU"/>
        </w:rPr>
        <w:t xml:space="preserve">40 </w:t>
      </w:r>
      <w:r w:rsidRPr="004468E8">
        <w:rPr>
          <w:sz w:val="28"/>
          <w:lang w:val="ru-RU"/>
        </w:rPr>
        <w:t>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  <w:r>
        <w:rPr>
          <w:sz w:val="28"/>
          <w:lang w:val="ru-RU"/>
        </w:rPr>
        <w:t xml:space="preserve">Смешанный зоб </w:t>
      </w:r>
      <w:r w:rsidRPr="004468E8">
        <w:rPr>
          <w:sz w:val="28"/>
          <w:lang w:val="ru-RU"/>
        </w:rPr>
        <w:t>I</w:t>
      </w:r>
      <w:r>
        <w:rPr>
          <w:sz w:val="28"/>
          <w:lang w:val="ru-RU"/>
        </w:rPr>
        <w:t xml:space="preserve"> ст,узел левой доли</w:t>
      </w:r>
      <w:r w:rsidRPr="004468E8">
        <w:rPr>
          <w:sz w:val="28"/>
          <w:lang w:val="ru-RU"/>
        </w:rPr>
        <w:t xml:space="preserve"> Эутиреоидное состояние.</w:t>
      </w:r>
      <w:r>
        <w:rPr>
          <w:sz w:val="28"/>
          <w:lang w:val="ru-RU"/>
        </w:rPr>
        <w:t xml:space="preserve"> Термический ожог </w:t>
      </w:r>
      <w:r w:rsidRPr="009559C4">
        <w:rPr>
          <w:sz w:val="28"/>
          <w:lang w:val="ru-RU"/>
        </w:rPr>
        <w:t>III</w:t>
      </w:r>
      <w:r>
        <w:rPr>
          <w:sz w:val="28"/>
          <w:lang w:val="ru-RU"/>
        </w:rPr>
        <w:t xml:space="preserve"> пальца правой кисти.</w:t>
      </w:r>
    </w:p>
    <w:p w:rsidR="00D35F12" w:rsidRPr="004468E8" w:rsidRDefault="00D35F1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 в н/к, судороги, онемение ног,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макс. до </w:t>
      </w:r>
      <w:r>
        <w:rPr>
          <w:sz w:val="28"/>
          <w:lang w:val="ru-RU"/>
        </w:rPr>
        <w:t xml:space="preserve">200 </w:t>
      </w:r>
      <w:r w:rsidRPr="004468E8">
        <w:rPr>
          <w:sz w:val="28"/>
          <w:lang w:val="ru-RU"/>
        </w:rPr>
        <w:t xml:space="preserve">мм рт.ст., </w:t>
      </w:r>
      <w:r>
        <w:rPr>
          <w:sz w:val="28"/>
          <w:lang w:val="ru-RU"/>
        </w:rPr>
        <w:t>головные боли.</w:t>
      </w:r>
    </w:p>
    <w:p w:rsidR="00D35F12" w:rsidRPr="004468E8" w:rsidRDefault="00D35F1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выявлен в </w:t>
      </w:r>
      <w:r>
        <w:rPr>
          <w:sz w:val="28"/>
          <w:lang w:val="ru-RU"/>
        </w:rPr>
        <w:t xml:space="preserve">1999 </w:t>
      </w:r>
      <w:r w:rsidRPr="004468E8">
        <w:rPr>
          <w:sz w:val="28"/>
          <w:lang w:val="ru-RU"/>
        </w:rPr>
        <w:t>г. Комы отри</w:t>
      </w:r>
      <w:r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С 2008 </w:t>
      </w:r>
      <w:r w:rsidRPr="004468E8">
        <w:rPr>
          <w:sz w:val="28"/>
          <w:lang w:val="ru-RU"/>
        </w:rPr>
        <w:t xml:space="preserve"> инсулинотерапия.  В наст. время принимает:  Генсулин R п/з-</w:t>
      </w:r>
      <w:r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>
        <w:rPr>
          <w:sz w:val="28"/>
          <w:lang w:val="ru-RU"/>
        </w:rPr>
        <w:t>Генсулин Н</w:t>
      </w:r>
      <w:r w:rsidRPr="004468E8">
        <w:rPr>
          <w:sz w:val="28"/>
          <w:lang w:val="ru-RU"/>
        </w:rPr>
        <w:t xml:space="preserve"> п/о- </w:t>
      </w:r>
      <w:r>
        <w:rPr>
          <w:sz w:val="28"/>
          <w:lang w:val="ru-RU"/>
        </w:rPr>
        <w:t>24</w:t>
      </w:r>
      <w:r w:rsidRPr="004468E8">
        <w:rPr>
          <w:sz w:val="28"/>
          <w:lang w:val="ru-RU"/>
        </w:rPr>
        <w:t>ед., п/у-</w:t>
      </w:r>
      <w:r>
        <w:rPr>
          <w:sz w:val="28"/>
          <w:lang w:val="ru-RU"/>
        </w:rPr>
        <w:t xml:space="preserve">20-22 ед. </w:t>
      </w: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6,5-5,0-10,0</w:t>
      </w:r>
      <w:r w:rsidRPr="004468E8">
        <w:rPr>
          <w:sz w:val="28"/>
          <w:lang w:val="ru-RU"/>
        </w:rPr>
        <w:t xml:space="preserve"> ммоль/л. </w:t>
      </w:r>
      <w:r>
        <w:rPr>
          <w:sz w:val="28"/>
          <w:lang w:val="ru-RU"/>
        </w:rPr>
        <w:t xml:space="preserve">Смешаный зоб с 2011,  </w:t>
      </w:r>
      <w:r w:rsidRPr="004468E8">
        <w:rPr>
          <w:sz w:val="28"/>
          <w:lang w:val="ru-RU"/>
        </w:rPr>
        <w:t>АТ ТПО –</w:t>
      </w:r>
      <w:r>
        <w:rPr>
          <w:sz w:val="28"/>
          <w:lang w:val="ru-RU"/>
        </w:rPr>
        <w:t>28,7</w:t>
      </w:r>
      <w:r w:rsidRPr="004468E8">
        <w:rPr>
          <w:sz w:val="28"/>
          <w:lang w:val="ru-RU"/>
        </w:rPr>
        <w:t xml:space="preserve">  (0-30) МЕ/мл</w:t>
      </w:r>
      <w:r>
        <w:rPr>
          <w:sz w:val="28"/>
          <w:lang w:val="ru-RU"/>
        </w:rPr>
        <w:t xml:space="preserve"> от  от 2011. Гипертония более 10 лет.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D35F12" w:rsidRPr="004468E8" w:rsidRDefault="00D35F1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D35F12" w:rsidRPr="004468E8" w:rsidRDefault="00D35F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10.06.15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123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лейк </w:t>
      </w:r>
      <w:r>
        <w:rPr>
          <w:sz w:val="28"/>
          <w:lang w:val="ru-RU"/>
        </w:rPr>
        <w:t>8,1</w:t>
      </w:r>
      <w:r w:rsidRPr="004468E8">
        <w:rPr>
          <w:sz w:val="28"/>
          <w:lang w:val="ru-RU"/>
        </w:rPr>
        <w:t>–  СОЭ –</w:t>
      </w:r>
      <w:r>
        <w:rPr>
          <w:sz w:val="28"/>
          <w:lang w:val="ru-RU"/>
        </w:rPr>
        <w:t>23</w:t>
      </w:r>
      <w:r w:rsidRPr="004468E8">
        <w:rPr>
          <w:sz w:val="28"/>
          <w:lang w:val="ru-RU"/>
        </w:rPr>
        <w:t xml:space="preserve">  мм/час   </w:t>
      </w:r>
    </w:p>
    <w:p w:rsidR="00D35F12" w:rsidRDefault="00D35F1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53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34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%  </w:t>
      </w:r>
    </w:p>
    <w:p w:rsidR="00D35F12" w:rsidRPr="004468E8" w:rsidRDefault="00D35F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12.06.15 СОЭ – 20  </w:t>
      </w:r>
    </w:p>
    <w:p w:rsidR="00D35F12" w:rsidRDefault="00D35F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10.06.15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77,78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5,33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1,37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1,73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2,97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2,1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5,9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96,8</w:t>
      </w:r>
      <w:r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13,2</w:t>
      </w:r>
      <w:r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 xml:space="preserve">3,3 </w:t>
      </w:r>
      <w:r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1,4</w:t>
      </w:r>
      <w:r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0,16</w:t>
      </w:r>
      <w:r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0,35</w:t>
      </w:r>
      <w:r w:rsidRPr="004468E8">
        <w:rPr>
          <w:sz w:val="28"/>
          <w:lang w:val="ru-RU"/>
        </w:rPr>
        <w:t xml:space="preserve">   ммоль/л; </w:t>
      </w:r>
    </w:p>
    <w:p w:rsidR="00D35F12" w:rsidRPr="004468E8" w:rsidRDefault="00D35F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10.06.15 Амилаза 34,3 Е\л</w:t>
      </w:r>
    </w:p>
    <w:p w:rsidR="00D35F12" w:rsidRPr="004468E8" w:rsidRDefault="00D35F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12.06.15 </w:t>
      </w:r>
      <w:r w:rsidRPr="004468E8">
        <w:rPr>
          <w:sz w:val="28"/>
          <w:lang w:val="ru-RU"/>
        </w:rPr>
        <w:t xml:space="preserve">ТТГ –  </w:t>
      </w:r>
      <w:r>
        <w:rPr>
          <w:sz w:val="28"/>
          <w:lang w:val="ru-RU"/>
        </w:rPr>
        <w:t>0,6</w:t>
      </w:r>
      <w:r w:rsidRPr="004468E8">
        <w:rPr>
          <w:sz w:val="28"/>
          <w:lang w:val="ru-RU"/>
        </w:rPr>
        <w:t xml:space="preserve"> (0,3-4,0) Мме/л</w:t>
      </w:r>
    </w:p>
    <w:p w:rsidR="00D35F12" w:rsidRDefault="00D35F12" w:rsidP="004062EC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10.06.15 </w:t>
      </w:r>
      <w:r w:rsidRPr="004468E8">
        <w:rPr>
          <w:b w:val="0"/>
        </w:rPr>
        <w:t>Общ. ан. мочи уд вес 10</w:t>
      </w:r>
      <w:r>
        <w:rPr>
          <w:b w:val="0"/>
        </w:rPr>
        <w:t>12</w:t>
      </w:r>
      <w:r w:rsidRPr="004468E8">
        <w:rPr>
          <w:b w:val="0"/>
        </w:rPr>
        <w:t xml:space="preserve">  лейк – </w:t>
      </w:r>
      <w:r>
        <w:rPr>
          <w:b w:val="0"/>
        </w:rPr>
        <w:t>1/2</w:t>
      </w:r>
      <w:r w:rsidRPr="004468E8">
        <w:rPr>
          <w:b w:val="0"/>
        </w:rPr>
        <w:t xml:space="preserve">  в п/зр белок – отр  ацетон –отр;  эпит. пл. - </w:t>
      </w:r>
      <w:r>
        <w:rPr>
          <w:b w:val="0"/>
        </w:rPr>
        <w:t>ед</w:t>
      </w:r>
      <w:r w:rsidRPr="004468E8">
        <w:rPr>
          <w:b w:val="0"/>
        </w:rPr>
        <w:t>; эпит. перех. -</w:t>
      </w:r>
      <w:r>
        <w:rPr>
          <w:b w:val="0"/>
        </w:rPr>
        <w:t>ед</w:t>
      </w:r>
      <w:r w:rsidRPr="004468E8">
        <w:rPr>
          <w:b w:val="0"/>
        </w:rPr>
        <w:t xml:space="preserve">  в п/зр</w:t>
      </w:r>
    </w:p>
    <w:p w:rsidR="00D35F12" w:rsidRPr="00573145" w:rsidRDefault="00D35F12" w:rsidP="004062EC">
      <w:pPr>
        <w:ind w:left="-567"/>
        <w:rPr>
          <w:lang w:val="ru-RU"/>
        </w:rPr>
      </w:pPr>
      <w:r>
        <w:rPr>
          <w:lang w:val="ru-RU"/>
        </w:rPr>
        <w:t>10.6.15 кал на я/г отр</w:t>
      </w:r>
    </w:p>
    <w:p w:rsidR="00D35F12" w:rsidRPr="004468E8" w:rsidRDefault="00D35F1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12.06.15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53000</w:t>
      </w:r>
      <w:r w:rsidRPr="004468E8">
        <w:rPr>
          <w:sz w:val="28"/>
          <w:lang w:val="ru-RU"/>
        </w:rPr>
        <w:t xml:space="preserve"> эритр -  белок – отр</w:t>
      </w:r>
    </w:p>
    <w:p w:rsidR="00D35F12" w:rsidRPr="004468E8" w:rsidRDefault="00D35F1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11.06.15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0,64</w:t>
      </w:r>
      <w:r w:rsidRPr="004468E8">
        <w:rPr>
          <w:sz w:val="28"/>
          <w:lang w:val="ru-RU"/>
        </w:rPr>
        <w:t>%</w:t>
      </w:r>
      <w:r>
        <w:rPr>
          <w:sz w:val="28"/>
          <w:lang w:val="ru-RU"/>
        </w:rPr>
        <w:t>;   Суточная протеинурия –  отр</w:t>
      </w:r>
    </w:p>
    <w:p w:rsidR="00D35F12" w:rsidRPr="00C25D03" w:rsidRDefault="00D35F12" w:rsidP="00C25D03">
      <w:pPr>
        <w:rPr>
          <w:lang w:val="ru-RU"/>
        </w:rPr>
      </w:pPr>
      <w:r>
        <w:rPr>
          <w:lang w:val="ru-RU"/>
        </w:rPr>
        <w:t>16.06.15 бактериальный посев мочи на руках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35F12" w:rsidRPr="004468E8" w:rsidTr="00B76356">
        <w:tc>
          <w:tcPr>
            <w:tcW w:w="2518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35F12" w:rsidRPr="004468E8" w:rsidTr="00B76356">
        <w:tc>
          <w:tcPr>
            <w:tcW w:w="2518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D35F12" w:rsidRPr="004468E8" w:rsidTr="00B76356">
        <w:tc>
          <w:tcPr>
            <w:tcW w:w="2518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D35F12" w:rsidRPr="004468E8" w:rsidTr="00B76356">
        <w:tc>
          <w:tcPr>
            <w:tcW w:w="2518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D35F12" w:rsidRPr="004468E8" w:rsidTr="00B76356">
        <w:tc>
          <w:tcPr>
            <w:tcW w:w="2518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</w:tr>
      <w:tr w:rsidR="00D35F12" w:rsidRPr="004468E8" w:rsidTr="00B76356">
        <w:tc>
          <w:tcPr>
            <w:tcW w:w="2518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D35F12" w:rsidRPr="004468E8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D35F12" w:rsidRPr="004468E8" w:rsidTr="00B76356">
        <w:tc>
          <w:tcPr>
            <w:tcW w:w="2518" w:type="dxa"/>
          </w:tcPr>
          <w:p w:rsidR="00D35F12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D35F12" w:rsidRDefault="00D35F1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35F12" w:rsidRDefault="00D35F1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35F12" w:rsidRDefault="00D35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D35F12" w:rsidRDefault="00D35F1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35F12" w:rsidRPr="009559C4" w:rsidRDefault="00D35F12" w:rsidP="004062E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10.06.15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>: Дисциркуляторная энцефалопатия I</w:t>
      </w:r>
      <w:r>
        <w:rPr>
          <w:sz w:val="28"/>
          <w:lang w:val="ru-RU"/>
        </w:rPr>
        <w:t xml:space="preserve"> С-м умеренной вестибулопатии. Диабетическая дистальная симметричная полинейропатия н/к, сенсомоторная форма</w:t>
      </w:r>
    </w:p>
    <w:p w:rsidR="00D35F12" w:rsidRPr="009900B2" w:rsidRDefault="00D35F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10.06.15</w:t>
      </w:r>
      <w:r w:rsidRPr="004468E8">
        <w:rPr>
          <w:sz w:val="28"/>
          <w:u w:val="single"/>
          <w:lang w:val="ru-RU"/>
        </w:rPr>
        <w:t>Окулист</w:t>
      </w:r>
      <w:r w:rsidRPr="009900B2">
        <w:rPr>
          <w:sz w:val="28"/>
          <w:lang w:val="ru-RU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 w:rsidRPr="009900B2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9900B2">
        <w:rPr>
          <w:sz w:val="28"/>
          <w:lang w:val="ru-RU"/>
        </w:rPr>
        <w:t xml:space="preserve">=  </w:t>
      </w:r>
      <w:r>
        <w:rPr>
          <w:sz w:val="28"/>
          <w:lang w:val="ru-RU"/>
        </w:rPr>
        <w:t>0,4</w:t>
      </w:r>
      <w:r w:rsidRPr="009900B2">
        <w:rPr>
          <w:sz w:val="28"/>
          <w:lang w:val="ru-RU"/>
        </w:rPr>
        <w:t xml:space="preserve"> </w:t>
      </w:r>
      <w:r>
        <w:rPr>
          <w:sz w:val="28"/>
          <w:lang w:val="en-US"/>
        </w:rPr>
        <w:t>OS</w:t>
      </w:r>
      <w:r w:rsidRPr="009900B2">
        <w:rPr>
          <w:sz w:val="28"/>
          <w:lang w:val="ru-RU"/>
        </w:rPr>
        <w:t xml:space="preserve">= </w:t>
      </w:r>
      <w:r>
        <w:rPr>
          <w:sz w:val="28"/>
          <w:lang w:val="ru-RU"/>
        </w:rPr>
        <w:t>0,6</w:t>
      </w:r>
      <w:r w:rsidRPr="009900B2">
        <w:rPr>
          <w:sz w:val="28"/>
          <w:lang w:val="ru-RU"/>
        </w:rPr>
        <w:t xml:space="preserve">   </w:t>
      </w:r>
    </w:p>
    <w:p w:rsidR="00D35F12" w:rsidRPr="004468E8" w:rsidRDefault="00D35F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Артифакия</w:t>
      </w:r>
      <w:r w:rsidRPr="004468E8">
        <w:rPr>
          <w:sz w:val="28"/>
          <w:lang w:val="ru-RU"/>
        </w:rPr>
        <w:t xml:space="preserve"> ОИ.</w:t>
      </w:r>
      <w:r w:rsidRPr="009900B2">
        <w:rPr>
          <w:sz w:val="28"/>
          <w:lang w:val="ru-RU"/>
        </w:rPr>
        <w:t xml:space="preserve"> </w:t>
      </w:r>
      <w:r>
        <w:rPr>
          <w:sz w:val="28"/>
          <w:lang w:val="ru-RU"/>
        </w:rPr>
        <w:t>Единичные микроаневризмы</w:t>
      </w:r>
      <w:r w:rsidRPr="004468E8">
        <w:rPr>
          <w:sz w:val="28"/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>
        <w:rPr>
          <w:sz w:val="28"/>
          <w:lang w:val="ru-RU"/>
        </w:rPr>
        <w:t xml:space="preserve">Артифакия. </w:t>
      </w:r>
      <w:r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D35F12" w:rsidRPr="004468E8" w:rsidRDefault="00D35F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09.06.15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Pr="004468E8">
        <w:rPr>
          <w:sz w:val="28"/>
          <w:lang w:val="ru-RU"/>
        </w:rPr>
        <w:t>. Эл. ось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</w:t>
      </w:r>
    </w:p>
    <w:p w:rsidR="00D35F12" w:rsidRPr="004468E8" w:rsidRDefault="00D35F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12.06.15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ИБС, </w:t>
      </w:r>
      <w:r>
        <w:rPr>
          <w:sz w:val="28"/>
          <w:lang w:val="ru-RU"/>
        </w:rPr>
        <w:t>диффузный кардиосклеро</w:t>
      </w:r>
      <w:r w:rsidRPr="004468E8">
        <w:rPr>
          <w:sz w:val="28"/>
          <w:lang w:val="ru-RU"/>
        </w:rPr>
        <w:t>. СН I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. Гипертоническая болезнь II стадии III степени. Гипертензивное сердце. Риск 4.</w:t>
      </w:r>
    </w:p>
    <w:p w:rsidR="00D35F12" w:rsidRDefault="00D35F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11.06.15 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н/к.</w:t>
      </w:r>
    </w:p>
    <w:p w:rsidR="00D35F12" w:rsidRDefault="00D35F12" w:rsidP="00FC5396">
      <w:pPr>
        <w:ind w:left="-567"/>
        <w:jc w:val="both"/>
        <w:rPr>
          <w:sz w:val="28"/>
          <w:lang w:val="ru-RU"/>
        </w:rPr>
      </w:pPr>
      <w:r w:rsidRPr="003B5CDF">
        <w:rPr>
          <w:sz w:val="28"/>
          <w:u w:val="single"/>
          <w:lang w:val="ru-RU"/>
        </w:rPr>
        <w:t>18.06.15 Гематолог:</w:t>
      </w:r>
      <w:r>
        <w:rPr>
          <w:sz w:val="28"/>
          <w:u w:val="single"/>
          <w:lang w:val="ru-RU"/>
        </w:rPr>
        <w:t xml:space="preserve">  </w:t>
      </w:r>
      <w:r w:rsidRPr="003B5CDF">
        <w:rPr>
          <w:sz w:val="28"/>
          <w:lang w:val="ru-RU"/>
        </w:rPr>
        <w:t>в настоящее время патологии крови не выявлено.</w:t>
      </w:r>
    </w:p>
    <w:p w:rsidR="00D35F12" w:rsidRPr="003B5CDF" w:rsidRDefault="00D35F12" w:rsidP="00FC5396">
      <w:pPr>
        <w:ind w:left="-567"/>
        <w:jc w:val="both"/>
        <w:rPr>
          <w:sz w:val="28"/>
          <w:lang w:val="ru-RU"/>
        </w:rPr>
      </w:pPr>
      <w:r w:rsidRPr="009B1E64">
        <w:rPr>
          <w:sz w:val="28"/>
          <w:u w:val="single"/>
          <w:lang w:val="ru-RU"/>
        </w:rPr>
        <w:t>09.06.15 Хирург:</w:t>
      </w:r>
      <w:r w:rsidRPr="009B1E6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Термический ожог </w:t>
      </w:r>
      <w:r w:rsidRPr="009559C4">
        <w:rPr>
          <w:sz w:val="28"/>
          <w:lang w:val="ru-RU"/>
        </w:rPr>
        <w:t>III</w:t>
      </w:r>
      <w:r>
        <w:rPr>
          <w:sz w:val="28"/>
          <w:lang w:val="ru-RU"/>
        </w:rPr>
        <w:t xml:space="preserve"> пальца правой кисти.</w:t>
      </w:r>
    </w:p>
    <w:p w:rsidR="00D35F12" w:rsidRPr="008E14D6" w:rsidRDefault="00D35F12" w:rsidP="00FC5396">
      <w:pPr>
        <w:ind w:left="-567"/>
        <w:jc w:val="both"/>
        <w:rPr>
          <w:sz w:val="28"/>
          <w:lang w:val="ru-RU"/>
        </w:rPr>
      </w:pPr>
      <w:r w:rsidRPr="003B5CDF">
        <w:rPr>
          <w:sz w:val="28"/>
          <w:u w:val="single"/>
          <w:lang w:val="ru-RU"/>
        </w:rPr>
        <w:t>09.06.15 На р-гр левой стопы в 2х проекциях</w:t>
      </w:r>
      <w:r>
        <w:rPr>
          <w:sz w:val="28"/>
          <w:lang w:val="ru-RU"/>
        </w:rPr>
        <w:t xml:space="preserve"> выраженные явления остеоартроза, мелких с-вов. Деструкции не выявлено.</w:t>
      </w:r>
    </w:p>
    <w:p w:rsidR="00D35F12" w:rsidRPr="004468E8" w:rsidRDefault="00D35F1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10.06.15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D35F12" w:rsidRPr="004468E8" w:rsidRDefault="00D35F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11.06.15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5,0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5,0</w:t>
      </w:r>
      <w:r w:rsidRPr="004468E8">
        <w:rPr>
          <w:sz w:val="28"/>
          <w:lang w:val="ru-RU"/>
        </w:rPr>
        <w:t>см</w:t>
      </w:r>
      <w:r w:rsidRPr="004468E8">
        <w:rPr>
          <w:sz w:val="28"/>
          <w:vertAlign w:val="superscript"/>
          <w:lang w:val="ru-RU"/>
        </w:rPr>
        <w:t>3</w:t>
      </w:r>
    </w:p>
    <w:p w:rsidR="00D35F12" w:rsidRDefault="00D35F12" w:rsidP="004062E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Щит. железа увеличена, контуры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>ровные. Эхогенность паренхимы снижена. Эхоструктура крупнозернистая,   мелкий фиброз.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</w:t>
      </w:r>
      <w:r>
        <w:rPr>
          <w:sz w:val="28"/>
          <w:lang w:val="ru-RU"/>
        </w:rPr>
        <w:t>лев</w:t>
      </w:r>
      <w:r w:rsidRPr="004468E8">
        <w:rPr>
          <w:sz w:val="28"/>
          <w:lang w:val="ru-RU"/>
        </w:rPr>
        <w:t xml:space="preserve">. доле  в в/3 изоэхогенный узел с гидрофильным ободком   </w:t>
      </w:r>
      <w:r>
        <w:rPr>
          <w:sz w:val="28"/>
          <w:lang w:val="ru-RU"/>
        </w:rPr>
        <w:t>0,78</w:t>
      </w:r>
      <w:r w:rsidRPr="004468E8">
        <w:rPr>
          <w:sz w:val="28"/>
          <w:lang w:val="ru-RU"/>
        </w:rPr>
        <w:t>*</w:t>
      </w:r>
      <w:r>
        <w:rPr>
          <w:sz w:val="28"/>
          <w:lang w:val="ru-RU"/>
        </w:rPr>
        <w:t>0,45</w:t>
      </w:r>
      <w:r w:rsidRPr="004468E8">
        <w:rPr>
          <w:sz w:val="28"/>
          <w:lang w:val="ru-RU"/>
        </w:rPr>
        <w:t xml:space="preserve"> см. Регионарные л/узлы  не визуализируются. Закл.: Увеличение щит. железы. </w:t>
      </w:r>
      <w:r>
        <w:rPr>
          <w:sz w:val="28"/>
          <w:lang w:val="ru-RU"/>
        </w:rPr>
        <w:t>Узел левой доли.</w:t>
      </w:r>
      <w:r w:rsidRPr="004468E8">
        <w:rPr>
          <w:sz w:val="28"/>
          <w:lang w:val="ru-RU"/>
        </w:rPr>
        <w:t xml:space="preserve"> </w:t>
      </w:r>
    </w:p>
    <w:p w:rsidR="00D35F12" w:rsidRPr="00AE2AB3" w:rsidRDefault="00D35F12" w:rsidP="004062EC">
      <w:pPr>
        <w:ind w:left="-567"/>
        <w:jc w:val="both"/>
        <w:rPr>
          <w:sz w:val="28"/>
          <w:lang w:val="ru-RU"/>
        </w:rPr>
      </w:pPr>
      <w:r w:rsidRPr="00AE2AB3">
        <w:rPr>
          <w:sz w:val="28"/>
          <w:u w:val="single"/>
          <w:lang w:val="ru-RU"/>
        </w:rPr>
        <w:t>22.06.15 УЗИ ОБП</w:t>
      </w:r>
      <w:r>
        <w:rPr>
          <w:sz w:val="28"/>
          <w:u w:val="single"/>
          <w:lang w:val="ru-RU"/>
        </w:rPr>
        <w:t xml:space="preserve"> </w:t>
      </w:r>
      <w:r w:rsidRPr="00AE2AB3">
        <w:rPr>
          <w:sz w:val="28"/>
          <w:lang w:val="ru-RU"/>
        </w:rPr>
        <w:t>эхопризнаки диффузных изменений паренхимы печенир по типу стеатогепатоза, хр.панкреатит, микролитов в обоих почках, диффузных изменений миометрия.</w:t>
      </w:r>
    </w:p>
    <w:p w:rsidR="00D35F12" w:rsidRPr="004468E8" w:rsidRDefault="00D35F12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бисопролол, эналаприл, индопрес, лоспирин, панкреатин, медитан, торсид, канефрон, розарт, афабазол, берлитион, солкосерил, витаксон, </w:t>
      </w:r>
      <w:r w:rsidRPr="004F6116">
        <w:rPr>
          <w:lang w:val="ru-RU"/>
        </w:rPr>
        <w:t xml:space="preserve">Генсулин R, </w:t>
      </w:r>
      <w:r>
        <w:rPr>
          <w:lang w:val="ru-RU"/>
        </w:rPr>
        <w:t>Генсулин Н.</w:t>
      </w:r>
    </w:p>
    <w:p w:rsidR="00D35F12" w:rsidRPr="004468E8" w:rsidRDefault="00D35F12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>
        <w:rPr>
          <w:sz w:val="28"/>
          <w:lang w:val="ru-RU"/>
        </w:rPr>
        <w:t>120\80</w:t>
      </w:r>
      <w:r w:rsidRPr="004468E8">
        <w:rPr>
          <w:sz w:val="28"/>
          <w:lang w:val="ru-RU"/>
        </w:rPr>
        <w:t xml:space="preserve"> мм рт. ст. </w:t>
      </w:r>
    </w:p>
    <w:p w:rsidR="00D35F12" w:rsidRPr="004F6116" w:rsidRDefault="00D35F12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D35F12" w:rsidRPr="004F6116" w:rsidRDefault="00D35F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D35F12" w:rsidRPr="004F6116" w:rsidRDefault="00D35F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D35F12" w:rsidRDefault="00D35F12" w:rsidP="00F20A2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Генсулин R</w:t>
      </w:r>
      <w:r>
        <w:rPr>
          <w:lang w:val="ru-RU"/>
        </w:rPr>
        <w:t xml:space="preserve"> </w:t>
      </w:r>
      <w:r w:rsidRPr="004F6116">
        <w:rPr>
          <w:lang w:val="ru-RU"/>
        </w:rPr>
        <w:t xml:space="preserve">п/з- </w:t>
      </w:r>
      <w:r>
        <w:rPr>
          <w:lang w:val="ru-RU"/>
        </w:rPr>
        <w:t>6-8</w:t>
      </w:r>
      <w:r w:rsidRPr="004F6116">
        <w:rPr>
          <w:lang w:val="ru-RU"/>
        </w:rPr>
        <w:t xml:space="preserve"> </w:t>
      </w:r>
      <w:r>
        <w:rPr>
          <w:lang w:val="ru-RU"/>
        </w:rPr>
        <w:t>ед.,</w:t>
      </w:r>
      <w:r w:rsidRPr="004F6116">
        <w:rPr>
          <w:lang w:val="ru-RU"/>
        </w:rPr>
        <w:t>п/у</w:t>
      </w:r>
      <w:r>
        <w:rPr>
          <w:lang w:val="ru-RU"/>
        </w:rPr>
        <w:t xml:space="preserve">ж </w:t>
      </w:r>
      <w:r w:rsidRPr="004F6116">
        <w:rPr>
          <w:lang w:val="ru-RU"/>
        </w:rPr>
        <w:t>-</w:t>
      </w:r>
      <w:r>
        <w:rPr>
          <w:lang w:val="ru-RU"/>
        </w:rPr>
        <w:t>4-6</w:t>
      </w:r>
      <w:r w:rsidRPr="004F6116">
        <w:rPr>
          <w:lang w:val="ru-RU"/>
        </w:rPr>
        <w:t xml:space="preserve"> ед., </w:t>
      </w:r>
    </w:p>
    <w:p w:rsidR="00D35F12" w:rsidRDefault="00D35F12" w:rsidP="00F20A26">
      <w:pPr>
        <w:jc w:val="both"/>
        <w:rPr>
          <w:lang w:val="ru-RU"/>
        </w:rPr>
      </w:pPr>
      <w:r>
        <w:rPr>
          <w:lang w:val="ru-RU"/>
        </w:rPr>
        <w:t xml:space="preserve">                                        </w:t>
      </w:r>
      <w:r w:rsidRPr="004F6116">
        <w:rPr>
          <w:lang w:val="ru-RU"/>
        </w:rPr>
        <w:t xml:space="preserve"> </w:t>
      </w:r>
      <w:r>
        <w:rPr>
          <w:lang w:val="ru-RU"/>
        </w:rPr>
        <w:t>Генсулин Н</w:t>
      </w:r>
      <w:r w:rsidRPr="004F6116">
        <w:rPr>
          <w:lang w:val="ru-RU"/>
        </w:rPr>
        <w:t xml:space="preserve"> п/з- </w:t>
      </w:r>
      <w:r>
        <w:rPr>
          <w:lang w:val="ru-RU"/>
        </w:rPr>
        <w:t>22-24</w:t>
      </w:r>
      <w:r w:rsidRPr="004F6116">
        <w:rPr>
          <w:lang w:val="ru-RU"/>
        </w:rPr>
        <w:t xml:space="preserve"> </w:t>
      </w:r>
      <w:r>
        <w:rPr>
          <w:lang w:val="ru-RU"/>
        </w:rPr>
        <w:t>ед.,</w:t>
      </w:r>
      <w:r w:rsidRPr="004F6116">
        <w:rPr>
          <w:lang w:val="ru-RU"/>
        </w:rPr>
        <w:t>п/у</w:t>
      </w:r>
      <w:r>
        <w:rPr>
          <w:lang w:val="ru-RU"/>
        </w:rPr>
        <w:t>ж 14-16</w:t>
      </w:r>
      <w:r w:rsidRPr="004F6116">
        <w:rPr>
          <w:lang w:val="ru-RU"/>
        </w:rPr>
        <w:t xml:space="preserve"> ед., </w:t>
      </w:r>
    </w:p>
    <w:p w:rsidR="00D35F12" w:rsidRPr="004F6116" w:rsidRDefault="00D35F12" w:rsidP="007E6EDD">
      <w:pPr>
        <w:ind w:left="435"/>
        <w:jc w:val="both"/>
        <w:rPr>
          <w:lang w:val="ru-RU"/>
        </w:rPr>
      </w:pPr>
      <w:r>
        <w:rPr>
          <w:lang w:val="ru-RU"/>
        </w:rPr>
        <w:t xml:space="preserve">            диаформин (сиофор,  глюкофаж) 5</w:t>
      </w:r>
      <w:r w:rsidRPr="004F6116">
        <w:rPr>
          <w:lang w:val="ru-RU"/>
        </w:rPr>
        <w:t xml:space="preserve">00 - 1т. *2р/сут. </w:t>
      </w:r>
    </w:p>
    <w:p w:rsidR="00D35F12" w:rsidRPr="004F6116" w:rsidRDefault="00D35F12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D35F12" w:rsidRPr="004F6116" w:rsidRDefault="00D35F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D35F12" w:rsidRPr="004F6116" w:rsidRDefault="00D35F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>
        <w:rPr>
          <w:lang w:val="ru-RU"/>
        </w:rPr>
        <w:t>розу</w:t>
      </w:r>
      <w:r w:rsidRPr="004F6116">
        <w:rPr>
          <w:lang w:val="ru-RU"/>
        </w:rPr>
        <w:t>вастатин</w:t>
      </w:r>
      <w:r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D35F12" w:rsidRPr="004F6116" w:rsidRDefault="00D35F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</w:t>
      </w:r>
      <w:r>
        <w:rPr>
          <w:lang w:val="ru-RU"/>
        </w:rPr>
        <w:t xml:space="preserve">2 раза/день, бисопролол 2,5 мг утром, индопрес 2,5 мг утром, </w:t>
      </w:r>
      <w:r w:rsidRPr="004F6116">
        <w:rPr>
          <w:lang w:val="ru-RU"/>
        </w:rPr>
        <w:t xml:space="preserve">, кардиомагнил  1 т. вечер. Контр. АД. </w:t>
      </w:r>
    </w:p>
    <w:p w:rsidR="00D35F12" w:rsidRPr="004F6116" w:rsidRDefault="00D35F12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 600 мг/сут. 2-3 мес., витаксон 1т. *</w:t>
      </w:r>
      <w:r>
        <w:rPr>
          <w:lang w:val="ru-RU"/>
        </w:rPr>
        <w:t>3</w:t>
      </w:r>
      <w:r w:rsidRPr="004F6116">
        <w:rPr>
          <w:lang w:val="ru-RU"/>
        </w:rPr>
        <w:t>р/д. 1 мес</w:t>
      </w:r>
      <w:r>
        <w:rPr>
          <w:lang w:val="ru-RU"/>
        </w:rPr>
        <w:t>., медитан 300 мг 1 т. вечером.</w:t>
      </w:r>
    </w:p>
    <w:p w:rsidR="00D35F12" w:rsidRPr="004F6116" w:rsidRDefault="00D35F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щит. железы</w:t>
      </w:r>
      <w:r>
        <w:rPr>
          <w:lang w:val="ru-RU"/>
        </w:rPr>
        <w:t>, ТТГ</w:t>
      </w:r>
      <w:r w:rsidRPr="004F6116">
        <w:rPr>
          <w:lang w:val="ru-RU"/>
        </w:rPr>
        <w:t xml:space="preserve"> 1р. в год. </w:t>
      </w:r>
      <w:r>
        <w:rPr>
          <w:lang w:val="ru-RU"/>
        </w:rPr>
        <w:t>Кальцитонин контроль.</w:t>
      </w:r>
    </w:p>
    <w:p w:rsidR="00D35F12" w:rsidRPr="004F6116" w:rsidRDefault="00D35F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>
        <w:rPr>
          <w:lang w:val="ru-RU"/>
        </w:rPr>
        <w:t xml:space="preserve">оптикс форте 1т 1р\д </w:t>
      </w:r>
    </w:p>
    <w:p w:rsidR="00D35F12" w:rsidRDefault="00D35F12" w:rsidP="006B4D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Рек.нефролога: цифран ОД 500 мг 1 т в сутки, флуконазол 50 мг 1 т в сутки – 10 дней, биогая 1 таб в сутки . Контроль ОАМ в динамике.</w:t>
      </w:r>
    </w:p>
    <w:p w:rsidR="00D35F12" w:rsidRPr="004F6116" w:rsidRDefault="00D35F12" w:rsidP="006B4D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Рек.хирурга: перевязки с диоксизолем.</w:t>
      </w:r>
    </w:p>
    <w:p w:rsidR="00D35F12" w:rsidRPr="004F6116" w:rsidRDefault="00D35F12" w:rsidP="00A9598B">
      <w:pPr>
        <w:ind w:left="435"/>
        <w:jc w:val="both"/>
        <w:rPr>
          <w:lang w:val="ru-RU"/>
        </w:rPr>
      </w:pPr>
    </w:p>
    <w:p w:rsidR="00D35F12" w:rsidRPr="004F6116" w:rsidRDefault="00D35F12">
      <w:pPr>
        <w:jc w:val="both"/>
        <w:rPr>
          <w:b/>
          <w:lang w:val="ru-RU"/>
        </w:rPr>
      </w:pPr>
    </w:p>
    <w:p w:rsidR="00D35F12" w:rsidRPr="004F6116" w:rsidRDefault="00D35F12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D35F12" w:rsidRDefault="00D35F12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D35F12" w:rsidRDefault="00D35F12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35F1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F12" w:rsidRDefault="00D35F12" w:rsidP="00080012">
      <w:r>
        <w:separator/>
      </w:r>
    </w:p>
  </w:endnote>
  <w:endnote w:type="continuationSeparator" w:id="1">
    <w:p w:rsidR="00D35F12" w:rsidRDefault="00D35F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F12" w:rsidRDefault="00D35F12" w:rsidP="00080012">
      <w:r>
        <w:separator/>
      </w:r>
    </w:p>
  </w:footnote>
  <w:footnote w:type="continuationSeparator" w:id="1">
    <w:p w:rsidR="00D35F12" w:rsidRDefault="00D35F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35F1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35F12" w:rsidRPr="00244DF4" w:rsidRDefault="00D35F1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35F12" w:rsidRPr="00244DF4" w:rsidRDefault="00D35F1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35F12" w:rsidRPr="00244DF4" w:rsidRDefault="00D35F1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35F1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35F12" w:rsidRPr="00244DF4" w:rsidRDefault="00D35F12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35F12" w:rsidRPr="00244DF4" w:rsidRDefault="00D35F1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35F12" w:rsidRPr="00244DF4" w:rsidRDefault="00D35F1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35F1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35F12" w:rsidRPr="00244DF4" w:rsidRDefault="00D35F1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35F12" w:rsidRPr="00244DF4" w:rsidRDefault="00D35F1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35F12" w:rsidRPr="00244DF4" w:rsidRDefault="00D35F1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35F1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35F12" w:rsidRPr="00080012" w:rsidRDefault="00D35F12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35F12" w:rsidRPr="00080012" w:rsidRDefault="00D35F12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35F12" w:rsidRPr="00080012" w:rsidRDefault="00D35F12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35F12" w:rsidRDefault="00D35F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A2C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13DFC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0B50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57DA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5CDF"/>
    <w:rsid w:val="003B78E9"/>
    <w:rsid w:val="003D541B"/>
    <w:rsid w:val="003E2857"/>
    <w:rsid w:val="003E3C1C"/>
    <w:rsid w:val="003E4E41"/>
    <w:rsid w:val="003E51AC"/>
    <w:rsid w:val="003F5711"/>
    <w:rsid w:val="00401DFA"/>
    <w:rsid w:val="00402D3C"/>
    <w:rsid w:val="004062EC"/>
    <w:rsid w:val="00412DF1"/>
    <w:rsid w:val="004133AD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145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2392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1A86"/>
    <w:rsid w:val="006C2DE8"/>
    <w:rsid w:val="006F456B"/>
    <w:rsid w:val="006F5619"/>
    <w:rsid w:val="007004BC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0EA2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387E"/>
    <w:rsid w:val="008A4F6F"/>
    <w:rsid w:val="008B2686"/>
    <w:rsid w:val="008C08C3"/>
    <w:rsid w:val="008C175D"/>
    <w:rsid w:val="008C2925"/>
    <w:rsid w:val="008C2F34"/>
    <w:rsid w:val="008C5CB8"/>
    <w:rsid w:val="008C6955"/>
    <w:rsid w:val="008C6A7F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6C7E"/>
    <w:rsid w:val="00967576"/>
    <w:rsid w:val="00976A6C"/>
    <w:rsid w:val="00982877"/>
    <w:rsid w:val="009900B2"/>
    <w:rsid w:val="00991899"/>
    <w:rsid w:val="00992792"/>
    <w:rsid w:val="00994111"/>
    <w:rsid w:val="00995278"/>
    <w:rsid w:val="009A7AB1"/>
    <w:rsid w:val="009B1E64"/>
    <w:rsid w:val="009B4453"/>
    <w:rsid w:val="009C0AE2"/>
    <w:rsid w:val="009C24BB"/>
    <w:rsid w:val="009C5E53"/>
    <w:rsid w:val="009D2691"/>
    <w:rsid w:val="009D41CF"/>
    <w:rsid w:val="009E163A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6D2"/>
    <w:rsid w:val="00AE1A60"/>
    <w:rsid w:val="00AE2AB3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5D03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296B"/>
    <w:rsid w:val="00D147C8"/>
    <w:rsid w:val="00D15250"/>
    <w:rsid w:val="00D15C5C"/>
    <w:rsid w:val="00D257A8"/>
    <w:rsid w:val="00D26C6C"/>
    <w:rsid w:val="00D27812"/>
    <w:rsid w:val="00D3141E"/>
    <w:rsid w:val="00D35F12"/>
    <w:rsid w:val="00D406E6"/>
    <w:rsid w:val="00D550A3"/>
    <w:rsid w:val="00D56153"/>
    <w:rsid w:val="00D63879"/>
    <w:rsid w:val="00D71C56"/>
    <w:rsid w:val="00D76E5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11E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0A2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E4DA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A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1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2</Pages>
  <Words>804</Words>
  <Characters>4586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2015-06-18T07:46:00Z</dcterms:created>
  <dcterms:modified xsi:type="dcterms:W3CDTF">2015-06-23T06:38:00Z</dcterms:modified>
</cp:coreProperties>
</file>