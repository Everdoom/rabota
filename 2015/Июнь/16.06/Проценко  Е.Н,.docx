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76" w:rsidRPr="002A3A41" w:rsidRDefault="000E7776" w:rsidP="00FC5396">
      <w:pPr>
        <w:pStyle w:val="Heading4"/>
        <w:ind w:left="-567" w:right="-58"/>
        <w:rPr>
          <w:b w:val="0"/>
          <w:sz w:val="24"/>
          <w:szCs w:val="24"/>
        </w:rPr>
      </w:pPr>
      <w:r w:rsidRPr="002A3A41">
        <w:rPr>
          <w:b w:val="0"/>
          <w:sz w:val="24"/>
          <w:szCs w:val="24"/>
        </w:rPr>
        <w:t>Выписной эпикриз</w:t>
      </w:r>
    </w:p>
    <w:p w:rsidR="000E7776" w:rsidRPr="002A3A41" w:rsidRDefault="000E7776" w:rsidP="00FC5396">
      <w:pPr>
        <w:pStyle w:val="Heading4"/>
        <w:ind w:left="-567"/>
        <w:rPr>
          <w:b w:val="0"/>
          <w:sz w:val="24"/>
          <w:szCs w:val="24"/>
        </w:rPr>
      </w:pPr>
      <w:r w:rsidRPr="002A3A41">
        <w:rPr>
          <w:b w:val="0"/>
          <w:sz w:val="24"/>
          <w:szCs w:val="24"/>
        </w:rPr>
        <w:t>Из истории болезни №  723</w:t>
      </w:r>
    </w:p>
    <w:p w:rsidR="000E7776" w:rsidRPr="002A3A41" w:rsidRDefault="000E7776" w:rsidP="00FC5396">
      <w:pPr>
        <w:pStyle w:val="Heading5"/>
        <w:ind w:left="-567"/>
        <w:rPr>
          <w:sz w:val="24"/>
          <w:szCs w:val="24"/>
        </w:rPr>
      </w:pPr>
      <w:r w:rsidRPr="002A3A41">
        <w:rPr>
          <w:sz w:val="24"/>
          <w:szCs w:val="24"/>
        </w:rPr>
        <w:t>Ф.И.О: Проценко Екатерина Николаевна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Год рождения: 1953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Место жительства: г. Запорожье, ул. Юности 59-66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Место работы: пенсионер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Находился на лечении с   08.06.15 по   18.06.15 в диаб.   отд.</w:t>
      </w:r>
    </w:p>
    <w:p w:rsidR="000E7776" w:rsidRPr="002A3A41" w:rsidRDefault="000E7776" w:rsidP="006C64CF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Диагноз:</w:t>
      </w:r>
      <w:r w:rsidRPr="002A3A41">
        <w:rPr>
          <w:lang w:val="ru-RU"/>
        </w:rPr>
        <w:t xml:space="preserve">  Сахарный диабет, тип 2, вторичноинсулинзависимый, тяжелая форма, лабильное течение со склонностью к гипогликемическим состояниям, декомпенсация. Диабетическая дистальная симметричная полинейропатия н/к, сенсомоторная форма. Диаб. ангиопатия артерий н/к. ХБП Ш ст. Диабетическая нефропатия III ст. Гипертоническая болезнь II стадии III степени. Гипертензивное сердце СН I. Риск 4. Начальная катаракта ОИ. Ангиопатия сосудов сетчатки ОИ. Дисциркуляторная энцефалопатия I сочетанного генеза. Цереброастенический с-м.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 xml:space="preserve">Жалобы при поступлении </w:t>
      </w:r>
      <w:r w:rsidRPr="002A3A41">
        <w:rPr>
          <w:lang w:val="ru-RU"/>
        </w:rPr>
        <w:t>на  боли  в н/к, судороги, онемение ног, повышение АД макс. до 165/90 мм рт.ст.,  колющие боли в сердце при физ нагрузке, боли в коленных суставах, общую слабость, быструю утомляемость.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Краткий анамнез</w:t>
      </w:r>
      <w:r w:rsidRPr="002A3A41">
        <w:rPr>
          <w:lang w:val="ru-RU"/>
        </w:rPr>
        <w:t>: СД выявлен в 2003г. Комы отрицает. С начала заболевания ССП ( глибенкламид) -  непродолжительное время – без эффекта. В связи со стойкой декомпенсацией назначен Хумодар Б100Р, затем переведена на Хумодар К 25 100Р С 2009 в связи с отсутствием компенсации переведена на Фармасулин 30/70. В наст. время принимает:  Фармасулин 30/70 п/з- 32ед., п/у- 20ед. Гликемия –3,0-13,0 ммоль/л. Последнее стац. лечение  в 2010г. Госпитализирована  в обл. энд. диспансер для коррекции инсулинотерапии,  лечения хр. осложнений СД.</w:t>
      </w:r>
    </w:p>
    <w:p w:rsidR="000E7776" w:rsidRPr="002A3A41" w:rsidRDefault="000E7776" w:rsidP="00FC5396">
      <w:pPr>
        <w:ind w:left="-567"/>
        <w:jc w:val="both"/>
        <w:rPr>
          <w:u w:val="single"/>
          <w:lang w:val="ru-RU"/>
        </w:rPr>
      </w:pPr>
      <w:r w:rsidRPr="002A3A41">
        <w:rPr>
          <w:u w:val="single"/>
          <w:lang w:val="ru-RU"/>
        </w:rPr>
        <w:t>Данные лабораторных исследований.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 xml:space="preserve">09.06.15 Общ. ан. крови Нв –141  г/л  эритр –4,4  лейк –4,7  СОЭ – 10 мм/час  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 xml:space="preserve">э-2 %    п- 4%   с- 61%   л- 28 %   м- 5% 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 xml:space="preserve">09.06.15 Биохимия: СКФ –53,46 мл./мин., хол –5,81 тригл -0,98 ХСЛПВП – 1,76ХСЛПНП -3,6 Катер -2,3 мочевина –6,2  креатинин – 103,4  бил общ –13,4  бил пр –3,3  тим – 4,3 АСТ –0,40   АЛТ – 0,38  ммоль/л;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12.06.15 Са-  2,0 ммоль/л</w:t>
      </w:r>
    </w:p>
    <w:p w:rsidR="000E7776" w:rsidRPr="002A3A41" w:rsidRDefault="000E777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A3A41">
        <w:rPr>
          <w:b w:val="0"/>
          <w:sz w:val="24"/>
          <w:szCs w:val="24"/>
        </w:rPr>
        <w:t>09.06.15 Общ. ан. мочи уд вес 1031  лейк – 0-1  в п/зр белок – отр  ацетон –отр;  эпит. пл. ед- ; эпит. перех. -  в п/зр</w:t>
      </w:r>
    </w:p>
    <w:p w:rsidR="000E7776" w:rsidRPr="002A3A41" w:rsidRDefault="000E7776" w:rsidP="00FC5396">
      <w:pPr>
        <w:ind w:left="-567"/>
        <w:rPr>
          <w:lang w:val="ru-RU"/>
        </w:rPr>
      </w:pPr>
      <w:r w:rsidRPr="002A3A41">
        <w:rPr>
          <w:lang w:val="ru-RU"/>
        </w:rPr>
        <w:t>12.06.15 Анализ мочи по Нечипоренко лейк - 1500 эритр -  белок – отр</w:t>
      </w:r>
    </w:p>
    <w:p w:rsidR="000E7776" w:rsidRPr="002A3A41" w:rsidRDefault="000E7776" w:rsidP="00FC5396">
      <w:pPr>
        <w:ind w:left="-567"/>
        <w:rPr>
          <w:lang w:val="ru-RU"/>
        </w:rPr>
      </w:pPr>
      <w:r w:rsidRPr="002A3A41">
        <w:rPr>
          <w:lang w:val="ru-RU"/>
        </w:rPr>
        <w:t>10.06.15 Суточная глюкозурия –3,2  %;   Суточная протеинурия –  отр</w:t>
      </w:r>
    </w:p>
    <w:p w:rsidR="000E7776" w:rsidRPr="002A3A41" w:rsidRDefault="000E7776" w:rsidP="00FC5396">
      <w:pPr>
        <w:pStyle w:val="Heading5"/>
        <w:ind w:left="-567"/>
        <w:rPr>
          <w:sz w:val="24"/>
          <w:szCs w:val="24"/>
        </w:rPr>
      </w:pPr>
      <w:r w:rsidRPr="002A3A41">
        <w:rPr>
          <w:sz w:val="24"/>
          <w:szCs w:val="24"/>
        </w:rPr>
        <w:t>12.06.15 Микроальбуминурия – 114,9мг/сут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 xml:space="preserve">Гликемический </w:t>
            </w:r>
          </w:p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22.00</w:t>
            </w:r>
          </w:p>
        </w:tc>
      </w:tr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3,8</w:t>
            </w:r>
          </w:p>
        </w:tc>
      </w:tr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</w:tr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</w:tr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</w:tr>
      <w:tr w:rsidR="000E7776" w:rsidRPr="002A3A41" w:rsidTr="00B76356">
        <w:tc>
          <w:tcPr>
            <w:tcW w:w="2518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  <w:r w:rsidRPr="002A3A4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7776" w:rsidRPr="002A3A41" w:rsidRDefault="000E7776" w:rsidP="00B76356">
            <w:pPr>
              <w:rPr>
                <w:lang w:val="ru-RU"/>
              </w:rPr>
            </w:pPr>
          </w:p>
        </w:tc>
      </w:tr>
    </w:tbl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09.06.15Невропатолог</w:t>
      </w:r>
      <w:r w:rsidRPr="002A3A41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 сочетанного генеза. Цереброастенический с-м.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08.06.15Окулист</w:t>
      </w:r>
      <w:r w:rsidRPr="002A3A41">
        <w:rPr>
          <w:lang w:val="ru-RU"/>
        </w:rPr>
        <w:t xml:space="preserve">: </w:t>
      </w:r>
      <w:smartTag w:uri="urn:schemas-microsoft-com:office:smarttags" w:element="place">
        <w:r w:rsidRPr="002A3A41">
          <w:rPr>
            <w:lang w:val="en-US"/>
          </w:rPr>
          <w:t>VIS</w:t>
        </w:r>
      </w:smartTag>
      <w:r w:rsidRPr="002A3A41">
        <w:rPr>
          <w:lang w:val="ru-RU"/>
        </w:rPr>
        <w:t xml:space="preserve"> </w:t>
      </w:r>
      <w:r w:rsidRPr="002A3A41">
        <w:rPr>
          <w:lang w:val="en-US"/>
        </w:rPr>
        <w:t>OD</w:t>
      </w:r>
      <w:r w:rsidRPr="002A3A41">
        <w:rPr>
          <w:lang w:val="ru-RU"/>
        </w:rPr>
        <w:t xml:space="preserve">=0,4  </w:t>
      </w:r>
      <w:r w:rsidRPr="002A3A41">
        <w:rPr>
          <w:lang w:val="en-US"/>
        </w:rPr>
        <w:t>OS</w:t>
      </w:r>
      <w:r w:rsidRPr="002A3A41">
        <w:rPr>
          <w:lang w:val="ru-RU"/>
        </w:rPr>
        <w:t xml:space="preserve">=  0,4 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08.06.15ЭКГ</w:t>
      </w:r>
      <w:r w:rsidRPr="002A3A41">
        <w:rPr>
          <w:lang w:val="ru-RU"/>
        </w:rPr>
        <w:t xml:space="preserve">: ЧСС -80 уд/мин. Вольтаж снижен.  Ритм синусовый. Эл. ось не отклонена. Гипертрофия левого желудочка.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09.06.15Кардиолог</w:t>
      </w:r>
      <w:r w:rsidRPr="002A3A41">
        <w:rPr>
          <w:lang w:val="ru-RU"/>
        </w:rPr>
        <w:t>: Гипертоническая болезнь II стадии III степени. Гипертензивное сердце СН I. Риск 4.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09.06.15Ангиохирург</w:t>
      </w:r>
      <w:r w:rsidRPr="002A3A41">
        <w:rPr>
          <w:lang w:val="ru-RU"/>
        </w:rPr>
        <w:t>: Диаб. ангиопатия артерий н/к.</w:t>
      </w:r>
    </w:p>
    <w:p w:rsidR="000E7776" w:rsidRPr="002A3A41" w:rsidRDefault="000E7776" w:rsidP="00FC5396">
      <w:pPr>
        <w:ind w:left="-567"/>
        <w:jc w:val="both"/>
        <w:rPr>
          <w:u w:val="single"/>
          <w:lang w:val="ru-RU"/>
        </w:rPr>
      </w:pPr>
      <w:r w:rsidRPr="002A3A41">
        <w:rPr>
          <w:u w:val="single"/>
          <w:lang w:val="ru-RU"/>
        </w:rPr>
        <w:t>09.06.15РВГ:</w:t>
      </w:r>
      <w:r w:rsidRPr="002A3A41">
        <w:rPr>
          <w:lang w:val="ru-RU"/>
        </w:rPr>
        <w:t xml:space="preserve"> Нарушение кровообращения I ст. с обеих сторон, тонус сосудов N. 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09.06.15</w:t>
      </w:r>
      <w:r>
        <w:rPr>
          <w:u w:val="single"/>
          <w:lang w:val="ru-RU"/>
        </w:rPr>
        <w:t xml:space="preserve"> </w:t>
      </w:r>
      <w:r w:rsidRPr="002A3A41">
        <w:rPr>
          <w:u w:val="single"/>
          <w:lang w:val="ru-RU"/>
        </w:rPr>
        <w:t>УЗИ щит. железы</w:t>
      </w:r>
      <w:r w:rsidRPr="002A3A41">
        <w:rPr>
          <w:lang w:val="ru-RU"/>
        </w:rPr>
        <w:t>: Пр д. V =4,5  см</w:t>
      </w:r>
      <w:r w:rsidRPr="002A3A41">
        <w:rPr>
          <w:vertAlign w:val="superscript"/>
          <w:lang w:val="ru-RU"/>
        </w:rPr>
        <w:t>3</w:t>
      </w:r>
      <w:r w:rsidRPr="002A3A41">
        <w:rPr>
          <w:lang w:val="ru-RU"/>
        </w:rPr>
        <w:t>; лев. д. V =  3,5см</w:t>
      </w:r>
      <w:r w:rsidRPr="002A3A41">
        <w:rPr>
          <w:vertAlign w:val="superscript"/>
          <w:lang w:val="ru-RU"/>
        </w:rPr>
        <w:t>3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lang w:val="ru-RU"/>
        </w:rPr>
        <w:t>Щит. железа не увеличена, контуры неровные. Эхогенность паренхимы снижена. Эхоструктура крупнозернистая</w:t>
      </w:r>
      <w:r>
        <w:rPr>
          <w:lang w:val="ru-RU"/>
        </w:rPr>
        <w:t xml:space="preserve"> с</w:t>
      </w:r>
      <w:r w:rsidRPr="002A3A41">
        <w:rPr>
          <w:lang w:val="ru-RU"/>
        </w:rPr>
        <w:t xml:space="preserve"> мелки</w:t>
      </w:r>
      <w:r>
        <w:rPr>
          <w:lang w:val="ru-RU"/>
        </w:rPr>
        <w:t xml:space="preserve">м </w:t>
      </w:r>
      <w:r w:rsidRPr="002A3A41">
        <w:rPr>
          <w:lang w:val="ru-RU"/>
        </w:rPr>
        <w:t>фиброз</w:t>
      </w:r>
      <w:r>
        <w:rPr>
          <w:lang w:val="ru-RU"/>
        </w:rPr>
        <w:t>ом</w:t>
      </w:r>
      <w:r w:rsidRPr="002A3A41">
        <w:rPr>
          <w:lang w:val="ru-RU"/>
        </w:rPr>
        <w:t>. Регионарные л/узлы  не визуализируются. Закл.: диффузные изменения паренхимы.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r w:rsidRPr="002A3A41">
        <w:rPr>
          <w:u w:val="single"/>
          <w:lang w:val="ru-RU"/>
        </w:rPr>
        <w:t>Лечение:</w:t>
      </w:r>
      <w:r w:rsidRPr="002A3A41">
        <w:rPr>
          <w:lang w:val="ru-RU"/>
        </w:rPr>
        <w:t xml:space="preserve"> Фармасулин Н30/70,эналаприл.индопресс,аспекард, мильгамма , тиогамма турбо.</w:t>
      </w:r>
    </w:p>
    <w:p w:rsidR="000E7776" w:rsidRPr="002A3A41" w:rsidRDefault="000E777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3A41">
        <w:rPr>
          <w:u w:val="single"/>
          <w:lang w:val="ru-RU"/>
        </w:rPr>
        <w:t>Состояние больного при выписке</w:t>
      </w:r>
      <w:r w:rsidRPr="002A3A41">
        <w:rPr>
          <w:lang w:val="ru-RU"/>
        </w:rPr>
        <w:t>: СД компенсирован, уменьшились боли в н/к. АД 130/80 мм рт. ст. Гормоны щит.железы взяты 17.06.15.</w:t>
      </w:r>
    </w:p>
    <w:p w:rsidR="000E7776" w:rsidRPr="002A3A41" w:rsidRDefault="000E7776">
      <w:pPr>
        <w:jc w:val="both"/>
        <w:rPr>
          <w:u w:val="single"/>
          <w:lang w:val="ru-RU"/>
        </w:rPr>
      </w:pPr>
      <w:r w:rsidRPr="002A3A41">
        <w:rPr>
          <w:u w:val="single"/>
          <w:lang w:val="ru-RU"/>
        </w:rPr>
        <w:t>Рекомендовано</w:t>
      </w:r>
      <w:r w:rsidRPr="002A3A41">
        <w:rPr>
          <w:lang w:val="ru-RU"/>
        </w:rPr>
        <w:t>: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«Д» наблюдение эндокринолога, уч. терапевта , кардиолог, невропатолога по м\жит.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 xml:space="preserve">Инсулинотерапия: Фармасулин Н 30/70  п/з- 32-34ед., п/уж – 18-20ед. 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Контроль глик. гемоглобина 1 раз в 3 мес., микроальбуминурии 1р. в 6 мес.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E7776" w:rsidRPr="002A3A41" w:rsidRDefault="000E7776" w:rsidP="00836E0A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 xml:space="preserve">Рек. кардиолога: аспекард 100 мг 1р/д., эналаприл 10-20 мг *2р/д., . Контроль АД, ЭКГ. </w:t>
      </w:r>
    </w:p>
    <w:p w:rsidR="000E7776" w:rsidRPr="002A3A41" w:rsidRDefault="000E7776" w:rsidP="00503C44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Тиогамма 600 мг/сут. 2-3 мес., мильгамма 1т.*3р/д.,  1 мес.</w:t>
      </w:r>
    </w:p>
    <w:p w:rsidR="000E7776" w:rsidRPr="002A3A41" w:rsidRDefault="000E7776" w:rsidP="00E9696F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 xml:space="preserve">Рек. невропатолога: нуклео ЦМФ 1т. *2р/д 20 дней. 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УЗИ щит. железы 1р. в год. С рез-тами гормонов щит. железы повт конс. эндокринолога по м/ж.</w:t>
      </w:r>
    </w:p>
    <w:p w:rsidR="000E7776" w:rsidRPr="002A3A41" w:rsidRDefault="000E7776">
      <w:pPr>
        <w:numPr>
          <w:ilvl w:val="0"/>
          <w:numId w:val="2"/>
        </w:numPr>
        <w:jc w:val="both"/>
        <w:rPr>
          <w:lang w:val="ru-RU"/>
        </w:rPr>
      </w:pPr>
      <w:r w:rsidRPr="002A3A41">
        <w:rPr>
          <w:lang w:val="ru-RU"/>
        </w:rPr>
        <w:t>Рек. окулиста: офтан катахром 2к. *3р/д.</w:t>
      </w:r>
    </w:p>
    <w:p w:rsidR="000E7776" w:rsidRPr="002A3A41" w:rsidRDefault="000E7776" w:rsidP="00A9598B">
      <w:pPr>
        <w:ind w:left="435"/>
        <w:jc w:val="both"/>
        <w:rPr>
          <w:lang w:val="ru-RU"/>
        </w:rPr>
      </w:pPr>
    </w:p>
    <w:p w:rsidR="000E7776" w:rsidRPr="002A3A41" w:rsidRDefault="000E7776">
      <w:pPr>
        <w:jc w:val="both"/>
        <w:rPr>
          <w:b/>
          <w:lang w:val="ru-RU"/>
        </w:rPr>
      </w:pPr>
    </w:p>
    <w:p w:rsidR="000E7776" w:rsidRPr="002A3A41" w:rsidRDefault="000E777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A3A41">
        <w:rPr>
          <w:sz w:val="24"/>
          <w:szCs w:val="24"/>
        </w:rPr>
        <w:t xml:space="preserve">Леч. врач  Гура Э. Ю. </w:t>
      </w:r>
    </w:p>
    <w:p w:rsidR="000E7776" w:rsidRPr="002A3A41" w:rsidRDefault="000E7776" w:rsidP="00E71563">
      <w:pPr>
        <w:jc w:val="both"/>
        <w:rPr>
          <w:lang w:val="ru-RU"/>
        </w:rPr>
      </w:pPr>
      <w:r w:rsidRPr="002A3A41">
        <w:rPr>
          <w:lang w:val="ru-RU"/>
        </w:rPr>
        <w:t>И.о. зав. отд.  Ермоленко В.А.</w:t>
      </w:r>
    </w:p>
    <w:p w:rsidR="000E7776" w:rsidRPr="002A3A41" w:rsidRDefault="000E7776" w:rsidP="00DD028B">
      <w:pPr>
        <w:jc w:val="both"/>
        <w:rPr>
          <w:lang w:val="ru-RU"/>
        </w:rPr>
      </w:pPr>
      <w:r w:rsidRPr="002A3A41">
        <w:rPr>
          <w:lang w:val="ru-RU"/>
        </w:rPr>
        <w:t>Нач. мед. Костина Т.К.</w:t>
      </w:r>
    </w:p>
    <w:sectPr w:rsidR="000E7776" w:rsidRPr="002A3A4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776" w:rsidRDefault="000E7776" w:rsidP="00080012">
      <w:r>
        <w:separator/>
      </w:r>
    </w:p>
  </w:endnote>
  <w:endnote w:type="continuationSeparator" w:id="1">
    <w:p w:rsidR="000E7776" w:rsidRDefault="000E77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776" w:rsidRDefault="000E7776" w:rsidP="00080012">
      <w:r>
        <w:separator/>
      </w:r>
    </w:p>
  </w:footnote>
  <w:footnote w:type="continuationSeparator" w:id="1">
    <w:p w:rsidR="000E7776" w:rsidRDefault="000E77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E777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E7776" w:rsidRPr="00244DF4" w:rsidRDefault="000E777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E7776" w:rsidRPr="00244DF4" w:rsidRDefault="000E777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E7776" w:rsidRPr="00244DF4" w:rsidRDefault="000E777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E777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E7776" w:rsidRPr="00244DF4" w:rsidRDefault="000E777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7776" w:rsidRPr="00244DF4" w:rsidRDefault="000E777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7776" w:rsidRPr="00244DF4" w:rsidRDefault="000E777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E777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E7776" w:rsidRPr="00244DF4" w:rsidRDefault="000E777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E7776" w:rsidRPr="00244DF4" w:rsidRDefault="000E777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E7776" w:rsidRPr="00244DF4" w:rsidRDefault="000E777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E777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E7776" w:rsidRPr="00080012" w:rsidRDefault="000E777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E7776" w:rsidRPr="00080012" w:rsidRDefault="000E777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E7776" w:rsidRPr="00080012" w:rsidRDefault="000E777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E7776" w:rsidRDefault="000E777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F9A"/>
    <w:rsid w:val="000D2119"/>
    <w:rsid w:val="000D2653"/>
    <w:rsid w:val="000D6C46"/>
    <w:rsid w:val="000D7250"/>
    <w:rsid w:val="000E777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252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E0B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A41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95F"/>
    <w:rsid w:val="00357EBC"/>
    <w:rsid w:val="00360D88"/>
    <w:rsid w:val="00363AF6"/>
    <w:rsid w:val="00364723"/>
    <w:rsid w:val="00377594"/>
    <w:rsid w:val="00391045"/>
    <w:rsid w:val="00392899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0CD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16C"/>
    <w:rsid w:val="00517EB0"/>
    <w:rsid w:val="005215E7"/>
    <w:rsid w:val="0052757A"/>
    <w:rsid w:val="0053339A"/>
    <w:rsid w:val="0053429D"/>
    <w:rsid w:val="00534F7E"/>
    <w:rsid w:val="005417C3"/>
    <w:rsid w:val="00544B27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64CF"/>
    <w:rsid w:val="006E3F4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0509"/>
    <w:rsid w:val="007B430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88B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752A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1F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16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D7F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46EC"/>
    <w:rsid w:val="00F054D9"/>
    <w:rsid w:val="00F26341"/>
    <w:rsid w:val="00F32AD2"/>
    <w:rsid w:val="00F32CDC"/>
    <w:rsid w:val="00F443D4"/>
    <w:rsid w:val="00F52974"/>
    <w:rsid w:val="00F60982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9B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484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84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676</Words>
  <Characters>3854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2015-06-16T07:12:00Z</dcterms:created>
  <dcterms:modified xsi:type="dcterms:W3CDTF">2015-06-18T06:16:00Z</dcterms:modified>
</cp:coreProperties>
</file>