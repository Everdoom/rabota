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6C9" w:rsidRPr="0015670D" w:rsidRDefault="00BC66C9" w:rsidP="00FC5396">
      <w:pPr>
        <w:pStyle w:val="Heading4"/>
        <w:ind w:left="-567" w:right="-58"/>
        <w:rPr>
          <w:b w:val="0"/>
          <w:sz w:val="24"/>
          <w:szCs w:val="24"/>
        </w:rPr>
      </w:pPr>
      <w:r w:rsidRPr="0015670D">
        <w:rPr>
          <w:b w:val="0"/>
          <w:sz w:val="24"/>
          <w:szCs w:val="24"/>
        </w:rPr>
        <w:t>Выписной эпикриз</w:t>
      </w:r>
    </w:p>
    <w:p w:rsidR="00BC66C9" w:rsidRPr="0015670D" w:rsidRDefault="00BC66C9" w:rsidP="00FC5396">
      <w:pPr>
        <w:pStyle w:val="Heading4"/>
        <w:ind w:left="-567"/>
        <w:rPr>
          <w:b w:val="0"/>
          <w:sz w:val="24"/>
          <w:szCs w:val="24"/>
        </w:rPr>
      </w:pPr>
      <w:r w:rsidRPr="0015670D">
        <w:rPr>
          <w:b w:val="0"/>
          <w:sz w:val="24"/>
          <w:szCs w:val="24"/>
        </w:rPr>
        <w:t>Из истории болезни №  687</w:t>
      </w:r>
    </w:p>
    <w:p w:rsidR="00BC66C9" w:rsidRPr="0015670D" w:rsidRDefault="00BC66C9" w:rsidP="00FC5396">
      <w:pPr>
        <w:pStyle w:val="Heading5"/>
        <w:ind w:left="-567"/>
        <w:rPr>
          <w:sz w:val="24"/>
          <w:szCs w:val="24"/>
        </w:rPr>
      </w:pPr>
      <w:r w:rsidRPr="0015670D">
        <w:rPr>
          <w:sz w:val="24"/>
          <w:szCs w:val="24"/>
        </w:rPr>
        <w:t>Ф.И.О: Павленко Геннадий Петрович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lang w:val="ru-RU"/>
        </w:rPr>
        <w:t>Год рождения: 1974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lang w:val="ru-RU"/>
        </w:rPr>
        <w:t>Место жительства: Ореховский п-е, г. Орехов, ул. К Либнехта 57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lang w:val="ru-RU"/>
        </w:rPr>
        <w:t>Место работы: н/р</w:t>
      </w:r>
    </w:p>
    <w:p w:rsidR="00BC66C9" w:rsidRPr="0015670D" w:rsidRDefault="00BC66C9" w:rsidP="00727A84">
      <w:pPr>
        <w:ind w:left="-567"/>
        <w:jc w:val="both"/>
        <w:rPr>
          <w:lang w:val="ru-RU"/>
        </w:rPr>
      </w:pPr>
      <w:r w:rsidRPr="0015670D">
        <w:rPr>
          <w:lang w:val="ru-RU"/>
        </w:rPr>
        <w:t>Находился на лечении с   28.05.15 по   08.06.15 в  энд. отд.</w:t>
      </w:r>
    </w:p>
    <w:p w:rsidR="00BC66C9" w:rsidRPr="0015670D" w:rsidRDefault="00BC66C9" w:rsidP="00727A84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>Диагноз:</w:t>
      </w:r>
      <w:r w:rsidRPr="0015670D">
        <w:rPr>
          <w:lang w:val="ru-RU"/>
        </w:rPr>
        <w:t xml:space="preserve">  Сахарный диабет, тип 2,  вторичноинсулинзависимый, тяжелая форма, декомпенсация.Острая сенсорная полинейропатия н/к. Диаб. ангиопатия артерий н/к. ХБП III ст. Гипертоническая, диабетическая  нефропатия IV ст. Гипертоническая болезнь Ш стадии III степени. Гипертензивное сердце.  Гипертензивная нефропатия СН1. Ожирение I ст. (ИМТ 33,9кг/м</w:t>
      </w:r>
      <w:r w:rsidRPr="0015670D">
        <w:rPr>
          <w:vertAlign w:val="superscript"/>
          <w:lang w:val="ru-RU"/>
        </w:rPr>
        <w:t>2</w:t>
      </w:r>
      <w:r w:rsidRPr="0015670D">
        <w:rPr>
          <w:lang w:val="ru-RU"/>
        </w:rPr>
        <w:t xml:space="preserve">) алим.-конституционального генеза, стабильное течение.  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 xml:space="preserve">Жалобы при поступлении </w:t>
      </w:r>
      <w:r w:rsidRPr="0015670D">
        <w:rPr>
          <w:lang w:val="ru-RU"/>
        </w:rPr>
        <w:t>на сухость во рту, жажду, полиурию, снижение веса на 6 кг за год, ухудшение зрения,  боли  в н/к, судороги, онемение ног, повышение АД макс. до 200/100 мм рт.ст., головные боли, головокружение, боли в пояснице.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>Краткий анамнез</w:t>
      </w:r>
      <w:r w:rsidRPr="0015670D">
        <w:rPr>
          <w:lang w:val="ru-RU"/>
        </w:rPr>
        <w:t>: СД выявлен в 01.215г. Комы отрицает. С начала заболевания ССП (диабетон, сиофор 850 2р/д). Принимал в течении месяца, в дальнейшем  прием ССТ отменил, за мед помощью не обращалась. Ухудшение состояния в течении месяца, при контроле гликемия 17,0 ммоль/л.С 24.05.15 конс. эндокринологом по м/ж, возобновлем прием ССТ. В наст. время принимает:  Диабетон MR 120 утром, сиофор 850 мг 2р/д.  Повышение АД в течение 14 лет. Госпитализирован  в обл. энд. диспансер для коррекции ССТ, лечения хр. осложнений СД.</w:t>
      </w:r>
    </w:p>
    <w:p w:rsidR="00BC66C9" w:rsidRPr="0015670D" w:rsidRDefault="00BC66C9" w:rsidP="00FC5396">
      <w:pPr>
        <w:ind w:left="-567"/>
        <w:jc w:val="both"/>
        <w:rPr>
          <w:u w:val="single"/>
          <w:lang w:val="ru-RU"/>
        </w:rPr>
      </w:pPr>
      <w:r w:rsidRPr="0015670D">
        <w:rPr>
          <w:u w:val="single"/>
          <w:lang w:val="ru-RU"/>
        </w:rPr>
        <w:t>Данные лабораторных исследований.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lang w:val="ru-RU"/>
        </w:rPr>
        <w:t xml:space="preserve">29.05.15 Общ. ан. крови Нв – 175 г/л  эритр –5,4  лейк – 8,7 СОЭ – 28 мм/час   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lang w:val="ru-RU"/>
        </w:rPr>
        <w:t xml:space="preserve">э- 2%    п-0 %   с- 50%   л- 38 %   м-10 %  </w:t>
      </w:r>
    </w:p>
    <w:p w:rsidR="00BC66C9" w:rsidRPr="0015670D" w:rsidRDefault="00BC66C9" w:rsidP="007C2C28">
      <w:pPr>
        <w:ind w:left="-567"/>
        <w:jc w:val="both"/>
        <w:rPr>
          <w:lang w:val="ru-RU"/>
        </w:rPr>
      </w:pPr>
      <w:r w:rsidRPr="0015670D">
        <w:rPr>
          <w:lang w:val="ru-RU"/>
        </w:rPr>
        <w:t xml:space="preserve">22.05.15 Биохимия: СКФ –46,68 мл./мин., хол –7,42 тригл – 4,41ХСЛПВП -1,23 ХСЛПНП -4,18 Катер -5,03 мочевина –12,9  креатинин –245,3   бил общ –14,5  бил пр –3,6  тим – 2,4 АСТ – 0,27  АЛТ – 0,69  ммоль/л; </w:t>
      </w:r>
    </w:p>
    <w:p w:rsidR="00BC66C9" w:rsidRPr="0015670D" w:rsidRDefault="00BC66C9" w:rsidP="007C2C28">
      <w:pPr>
        <w:ind w:left="-567"/>
        <w:jc w:val="both"/>
        <w:rPr>
          <w:lang w:val="ru-RU"/>
        </w:rPr>
      </w:pPr>
      <w:r w:rsidRPr="0015670D">
        <w:rPr>
          <w:lang w:val="ru-RU"/>
        </w:rPr>
        <w:t xml:space="preserve">02.05.15 Биохимия: мочевина –17,2  креатинин –  274 </w:t>
      </w:r>
    </w:p>
    <w:p w:rsidR="00BC66C9" w:rsidRPr="0015670D" w:rsidRDefault="00BC66C9" w:rsidP="007C2C28">
      <w:pPr>
        <w:ind w:left="-567"/>
        <w:jc w:val="both"/>
        <w:rPr>
          <w:lang w:val="ru-RU"/>
        </w:rPr>
      </w:pPr>
      <w:r w:rsidRPr="0015670D">
        <w:rPr>
          <w:lang w:val="ru-RU"/>
        </w:rPr>
        <w:t>03.06.15 Общий белок – 78,7</w:t>
      </w:r>
    </w:p>
    <w:p w:rsidR="00BC66C9" w:rsidRPr="0015670D" w:rsidRDefault="00BC66C9" w:rsidP="007C2C28">
      <w:pPr>
        <w:ind w:left="-567"/>
        <w:jc w:val="both"/>
        <w:rPr>
          <w:lang w:val="ru-RU"/>
        </w:rPr>
      </w:pPr>
      <w:r w:rsidRPr="0015670D">
        <w:rPr>
          <w:lang w:val="ru-RU"/>
        </w:rPr>
        <w:t>05.06.15ТТГ –  0,9 (0,3-4,0) Мме/л; АТ ТПО –52,6  (0-30) МЕ/мл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lang w:val="ru-RU"/>
        </w:rPr>
        <w:t>05.06.15 К –  4,1 ; Nа –144   Са – 2,15 ммоль/л</w:t>
      </w:r>
    </w:p>
    <w:p w:rsidR="00BC66C9" w:rsidRPr="0015670D" w:rsidRDefault="00BC66C9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5670D">
        <w:rPr>
          <w:b w:val="0"/>
          <w:sz w:val="24"/>
          <w:szCs w:val="24"/>
        </w:rPr>
        <w:t>29.05.15 Общ. ан. мочи уд вес 1010  лейк – 2-3  в п/зр белок – 0,956  ацетон –отр;  эпит. пл. -ед ; эпит. перех. -  в п/зр</w:t>
      </w:r>
    </w:p>
    <w:p w:rsidR="00BC66C9" w:rsidRPr="0015670D" w:rsidRDefault="00BC66C9" w:rsidP="00FC5396">
      <w:pPr>
        <w:ind w:left="-567"/>
        <w:rPr>
          <w:lang w:val="ru-RU"/>
        </w:rPr>
      </w:pPr>
      <w:r w:rsidRPr="0015670D">
        <w:rPr>
          <w:lang w:val="ru-RU"/>
        </w:rPr>
        <w:t>05.06.15 Анализ мочи по Нечипоренко лейк -500  эритр - 250 белок – 0,0838</w:t>
      </w:r>
    </w:p>
    <w:p w:rsidR="00BC66C9" w:rsidRPr="0015670D" w:rsidRDefault="00BC66C9" w:rsidP="00FC5396">
      <w:pPr>
        <w:ind w:left="-567"/>
        <w:rPr>
          <w:lang w:val="ru-RU"/>
        </w:rPr>
      </w:pPr>
      <w:r w:rsidRPr="0015670D">
        <w:rPr>
          <w:lang w:val="ru-RU"/>
        </w:rPr>
        <w:t>02.06.15 Суточная глюкозурия –  отр;   Суточная протеинурия –  1,07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C66C9" w:rsidRPr="0015670D" w:rsidTr="00B76356">
        <w:tc>
          <w:tcPr>
            <w:tcW w:w="2518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 xml:space="preserve">Гликемический </w:t>
            </w:r>
          </w:p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20.00</w:t>
            </w:r>
          </w:p>
        </w:tc>
      </w:tr>
      <w:tr w:rsidR="00BC66C9" w:rsidRPr="0015670D" w:rsidTr="00B76356">
        <w:tc>
          <w:tcPr>
            <w:tcW w:w="2518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7,3</w:t>
            </w:r>
          </w:p>
        </w:tc>
      </w:tr>
      <w:tr w:rsidR="00BC66C9" w:rsidRPr="0015670D" w:rsidTr="00B76356">
        <w:tc>
          <w:tcPr>
            <w:tcW w:w="2518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C66C9" w:rsidRPr="0015670D" w:rsidRDefault="00BC66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9,3</w:t>
            </w:r>
          </w:p>
        </w:tc>
      </w:tr>
      <w:tr w:rsidR="00BC66C9" w:rsidRPr="0015670D" w:rsidTr="00B76356">
        <w:tc>
          <w:tcPr>
            <w:tcW w:w="2518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C66C9" w:rsidRPr="0015670D" w:rsidRDefault="00BC66C9" w:rsidP="00B76356">
            <w:pPr>
              <w:rPr>
                <w:lang w:val="ru-RU"/>
              </w:rPr>
            </w:pPr>
            <w:r w:rsidRPr="0015670D">
              <w:rPr>
                <w:lang w:val="ru-RU"/>
              </w:rPr>
              <w:t>9,4</w:t>
            </w:r>
          </w:p>
        </w:tc>
      </w:tr>
    </w:tbl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>28.05.15Невропатолог</w:t>
      </w:r>
      <w:r w:rsidRPr="0015670D">
        <w:rPr>
          <w:lang w:val="ru-RU"/>
        </w:rPr>
        <w:t>: Острая сенсорная полинейропатия н/к.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>28.05.15Окулист</w:t>
      </w:r>
      <w:r w:rsidRPr="0015670D">
        <w:rPr>
          <w:lang w:val="ru-RU"/>
        </w:rPr>
        <w:t xml:space="preserve">: </w:t>
      </w:r>
      <w:smartTag w:uri="urn:schemas-microsoft-com:office:smarttags" w:element="place">
        <w:r w:rsidRPr="0015670D">
          <w:rPr>
            <w:lang w:val="en-US"/>
          </w:rPr>
          <w:t>VIS</w:t>
        </w:r>
      </w:smartTag>
      <w:r w:rsidRPr="0015670D">
        <w:rPr>
          <w:lang w:val="ru-RU"/>
        </w:rPr>
        <w:t xml:space="preserve"> </w:t>
      </w:r>
      <w:r w:rsidRPr="0015670D">
        <w:rPr>
          <w:lang w:val="en-US"/>
        </w:rPr>
        <w:t>OD</w:t>
      </w:r>
      <w:r w:rsidRPr="0015670D">
        <w:rPr>
          <w:lang w:val="ru-RU"/>
        </w:rPr>
        <w:t xml:space="preserve">=1,0   </w:t>
      </w:r>
      <w:r w:rsidRPr="0015670D">
        <w:rPr>
          <w:lang w:val="en-US"/>
        </w:rPr>
        <w:t>OS</w:t>
      </w:r>
      <w:r w:rsidRPr="0015670D">
        <w:rPr>
          <w:lang w:val="ru-RU"/>
        </w:rPr>
        <w:t xml:space="preserve">=   1,0 ; 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lang w:val="ru-RU"/>
        </w:rPr>
        <w:t xml:space="preserve">Артерии сужены, начальные склеротические изменения.  Аномалии венозных сосудов (извитость, колебания калибра).  Д-з: Ангиопатия сосудов сетчатки ОИ. 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>28.05.15ЭКГ</w:t>
      </w:r>
      <w:r w:rsidRPr="0015670D">
        <w:rPr>
          <w:lang w:val="ru-RU"/>
        </w:rPr>
        <w:t xml:space="preserve">: ЧСС -80 уд/мин. Вольтаж снижен.  Ритм синусовый. Эл. ось отклонена влево. 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>29.05.15Кардиолог</w:t>
      </w:r>
      <w:r w:rsidRPr="0015670D">
        <w:rPr>
          <w:lang w:val="ru-RU"/>
        </w:rPr>
        <w:t xml:space="preserve">: Гипертоническая болезнь Ш стадии III степени. Гипертензивное сердце Гипертензивная нефропатия СН1. 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>29.05.15Ангиохирург</w:t>
      </w:r>
      <w:r w:rsidRPr="0015670D">
        <w:rPr>
          <w:lang w:val="ru-RU"/>
        </w:rPr>
        <w:t>: Диаб. ангиопатия артерий н/к.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>03.06.15Нефролог:</w:t>
      </w:r>
      <w:r w:rsidRPr="0015670D">
        <w:rPr>
          <w:lang w:val="ru-RU"/>
        </w:rPr>
        <w:t xml:space="preserve"> СД тип 2, средней тяжести, Гипертоническая болезнь II стадии Ш степени. Диабетическая, гипертоническая нефропатия.. </w:t>
      </w:r>
    </w:p>
    <w:p w:rsidR="00BC66C9" w:rsidRPr="0015670D" w:rsidRDefault="00BC66C9" w:rsidP="00FC5396">
      <w:pPr>
        <w:ind w:left="-567"/>
        <w:jc w:val="both"/>
        <w:rPr>
          <w:u w:val="single"/>
          <w:lang w:val="ru-RU"/>
        </w:rPr>
      </w:pPr>
      <w:r w:rsidRPr="0015670D">
        <w:rPr>
          <w:u w:val="single"/>
          <w:lang w:val="ru-RU"/>
        </w:rPr>
        <w:t>05.06.15РВГ:</w:t>
      </w:r>
      <w:r w:rsidRPr="0015670D">
        <w:rPr>
          <w:lang w:val="ru-RU"/>
        </w:rPr>
        <w:t xml:space="preserve"> Нарушение кровообращения II ст. с обеих сторон, тонус сосудов N. 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>03.06.15УЗИ</w:t>
      </w:r>
      <w:r w:rsidRPr="0015670D">
        <w:rPr>
          <w:lang w:val="ru-RU"/>
        </w:rPr>
        <w:t xml:space="preserve">: Заключение: Эхопризнаки увеличения, изменений диффузного типа в паренхиме печени по типу стеатогепатоза, хронического холецисто-панкреатита, микролитов в   обеих почках. Диффузных изменений в паренхиме предстательной железы по типу хронического простатита.. 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>29.05.15УЗИ щит. железы</w:t>
      </w:r>
      <w:r w:rsidRPr="0015670D">
        <w:rPr>
          <w:lang w:val="ru-RU"/>
        </w:rPr>
        <w:t>: Пр д. V =7,4  см</w:t>
      </w:r>
      <w:r w:rsidRPr="0015670D">
        <w:rPr>
          <w:vertAlign w:val="superscript"/>
          <w:lang w:val="ru-RU"/>
        </w:rPr>
        <w:t>3</w:t>
      </w:r>
      <w:r w:rsidRPr="0015670D">
        <w:rPr>
          <w:lang w:val="ru-RU"/>
        </w:rPr>
        <w:t>; лев. д. V = 6,9 см</w:t>
      </w:r>
      <w:r w:rsidRPr="0015670D">
        <w:rPr>
          <w:vertAlign w:val="superscript"/>
          <w:lang w:val="ru-RU"/>
        </w:rPr>
        <w:t>3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lang w:val="ru-RU"/>
        </w:rPr>
        <w:t xml:space="preserve">Перешеек –0,43 см. 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r w:rsidRPr="0015670D">
        <w:rPr>
          <w:u w:val="single"/>
          <w:lang w:val="ru-RU"/>
        </w:rPr>
        <w:t>Лечение:</w:t>
      </w:r>
      <w:r w:rsidRPr="0015670D">
        <w:rPr>
          <w:lang w:val="ru-RU"/>
        </w:rPr>
        <w:t xml:space="preserve"> Диабетон MR, сиофор, энап, дилтиазем ретард, канефрон, диалипон, актовегин, нейробион, Хумодар Б100Р.</w:t>
      </w:r>
    </w:p>
    <w:p w:rsidR="00BC66C9" w:rsidRPr="0015670D" w:rsidRDefault="00BC66C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670D">
        <w:rPr>
          <w:u w:val="single"/>
          <w:lang w:val="ru-RU"/>
        </w:rPr>
        <w:t>Состояние больного при выписке</w:t>
      </w:r>
      <w:r w:rsidRPr="0015670D">
        <w:rPr>
          <w:lang w:val="ru-RU"/>
        </w:rPr>
        <w:t xml:space="preserve">: СД компенсирован, уменьшились боли в н/к. АД 120/70 мм рт. ст. </w:t>
      </w:r>
    </w:p>
    <w:p w:rsidR="00BC66C9" w:rsidRPr="0015670D" w:rsidRDefault="00BC66C9">
      <w:pPr>
        <w:jc w:val="both"/>
        <w:rPr>
          <w:u w:val="single"/>
          <w:lang w:val="ru-RU"/>
        </w:rPr>
      </w:pPr>
      <w:r w:rsidRPr="0015670D">
        <w:rPr>
          <w:u w:val="single"/>
          <w:lang w:val="ru-RU"/>
        </w:rPr>
        <w:t>Рекомендовано</w:t>
      </w:r>
      <w:r w:rsidRPr="0015670D">
        <w:rPr>
          <w:lang w:val="ru-RU"/>
        </w:rPr>
        <w:t>:</w:t>
      </w:r>
    </w:p>
    <w:p w:rsidR="00BC66C9" w:rsidRPr="0015670D" w:rsidRDefault="00BC66C9">
      <w:pPr>
        <w:numPr>
          <w:ilvl w:val="0"/>
          <w:numId w:val="2"/>
        </w:numPr>
        <w:jc w:val="both"/>
        <w:rPr>
          <w:lang w:val="ru-RU"/>
        </w:rPr>
      </w:pPr>
      <w:r w:rsidRPr="0015670D">
        <w:rPr>
          <w:lang w:val="ru-RU"/>
        </w:rPr>
        <w:t>«Д» наблюдение эндокринолога, уч. терапевта, кардиолога, нефролога по м\жит.</w:t>
      </w:r>
    </w:p>
    <w:p w:rsidR="00BC66C9" w:rsidRPr="0015670D" w:rsidRDefault="00BC66C9">
      <w:pPr>
        <w:numPr>
          <w:ilvl w:val="0"/>
          <w:numId w:val="2"/>
        </w:numPr>
        <w:jc w:val="both"/>
        <w:rPr>
          <w:lang w:val="ru-RU"/>
        </w:rPr>
      </w:pPr>
      <w:r w:rsidRPr="0015670D">
        <w:rPr>
          <w:lang w:val="ru-RU"/>
        </w:rPr>
        <w:t>Диета № 9, ограничение животного белка, соли в сут. рационе, гипохолестеринемическая диета.</w:t>
      </w:r>
    </w:p>
    <w:p w:rsidR="00BC66C9" w:rsidRPr="0015670D" w:rsidRDefault="00BC66C9" w:rsidP="00352BF1">
      <w:pPr>
        <w:numPr>
          <w:ilvl w:val="0"/>
          <w:numId w:val="2"/>
        </w:numPr>
        <w:jc w:val="both"/>
        <w:rPr>
          <w:lang w:val="ru-RU"/>
        </w:rPr>
      </w:pPr>
      <w:r w:rsidRPr="0015670D">
        <w:rPr>
          <w:lang w:val="ru-RU"/>
        </w:rPr>
        <w:t>Инсулинотерапия:   Хумодар Б100Р п/з-8 ед., п/уж -6 ед.</w:t>
      </w:r>
    </w:p>
    <w:p w:rsidR="00BC66C9" w:rsidRPr="0015670D" w:rsidRDefault="00BC66C9">
      <w:pPr>
        <w:numPr>
          <w:ilvl w:val="0"/>
          <w:numId w:val="2"/>
        </w:numPr>
        <w:jc w:val="both"/>
        <w:rPr>
          <w:lang w:val="ru-RU"/>
        </w:rPr>
      </w:pPr>
      <w:r w:rsidRPr="0015670D">
        <w:rPr>
          <w:lang w:val="ru-RU"/>
        </w:rPr>
        <w:t>Контроль глик. гемоглобина 1 раз в 6 мес., протеинурии 1р. в 3 мес.</w:t>
      </w:r>
    </w:p>
    <w:p w:rsidR="00BC66C9" w:rsidRPr="0015670D" w:rsidRDefault="00BC66C9">
      <w:pPr>
        <w:numPr>
          <w:ilvl w:val="0"/>
          <w:numId w:val="2"/>
        </w:numPr>
        <w:jc w:val="both"/>
        <w:rPr>
          <w:lang w:val="ru-RU"/>
        </w:rPr>
      </w:pPr>
      <w:r w:rsidRPr="0015670D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BC66C9" w:rsidRPr="0015670D" w:rsidRDefault="00BC66C9">
      <w:pPr>
        <w:numPr>
          <w:ilvl w:val="0"/>
          <w:numId w:val="2"/>
        </w:numPr>
        <w:jc w:val="both"/>
        <w:rPr>
          <w:lang w:val="ru-RU"/>
        </w:rPr>
      </w:pPr>
      <w:r w:rsidRPr="0015670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C66C9" w:rsidRPr="0015670D" w:rsidRDefault="00BC66C9" w:rsidP="00836E0A">
      <w:pPr>
        <w:numPr>
          <w:ilvl w:val="0"/>
          <w:numId w:val="2"/>
        </w:numPr>
        <w:jc w:val="both"/>
        <w:rPr>
          <w:lang w:val="ru-RU"/>
        </w:rPr>
      </w:pPr>
      <w:r w:rsidRPr="0015670D">
        <w:rPr>
          <w:lang w:val="ru-RU"/>
        </w:rPr>
        <w:t xml:space="preserve">Рек. кардиолога: дилтиазем ретард 90мг *2р/д., при недостаточном эффекте физиотенс 0,2 мг веч. Контроль АД, ЭКГ, функции почек.. </w:t>
      </w:r>
    </w:p>
    <w:p w:rsidR="00BC66C9" w:rsidRPr="0015670D" w:rsidRDefault="00BC66C9" w:rsidP="00503C44">
      <w:pPr>
        <w:numPr>
          <w:ilvl w:val="0"/>
          <w:numId w:val="2"/>
        </w:numPr>
        <w:jc w:val="both"/>
        <w:rPr>
          <w:lang w:val="ru-RU"/>
        </w:rPr>
      </w:pPr>
      <w:r w:rsidRPr="0015670D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BC66C9" w:rsidRPr="0015670D" w:rsidRDefault="00BC66C9">
      <w:pPr>
        <w:numPr>
          <w:ilvl w:val="0"/>
          <w:numId w:val="2"/>
        </w:numPr>
        <w:jc w:val="both"/>
        <w:rPr>
          <w:lang w:val="ru-RU"/>
        </w:rPr>
      </w:pPr>
      <w:r w:rsidRPr="0015670D">
        <w:rPr>
          <w:lang w:val="ru-RU"/>
        </w:rPr>
        <w:t xml:space="preserve">УЗИ щит. железы 1р. в год. </w:t>
      </w:r>
    </w:p>
    <w:p w:rsidR="00BC66C9" w:rsidRPr="0015670D" w:rsidRDefault="00BC66C9" w:rsidP="00352BF1">
      <w:pPr>
        <w:numPr>
          <w:ilvl w:val="0"/>
          <w:numId w:val="2"/>
        </w:numPr>
        <w:jc w:val="both"/>
        <w:rPr>
          <w:lang w:val="ru-RU"/>
        </w:rPr>
      </w:pPr>
      <w:r w:rsidRPr="0015670D">
        <w:rPr>
          <w:lang w:val="ru-RU"/>
        </w:rPr>
        <w:t>Рек. нефролога: диета с ограничением соли, белка, постоянная гипотензивная терапия – антагони</w:t>
      </w:r>
      <w:r>
        <w:rPr>
          <w:lang w:val="ru-RU"/>
        </w:rPr>
        <w:t>сты кальция, В-блокаторы, фитотерпия: канефрон, нефрофит. К</w:t>
      </w:r>
      <w:r w:rsidRPr="0015670D">
        <w:rPr>
          <w:lang w:val="ru-RU"/>
        </w:rPr>
        <w:t xml:space="preserve">онтроль ан. крови, мочи, показателей азотемии 1р. в 3 мес. </w:t>
      </w:r>
    </w:p>
    <w:p w:rsidR="00BC66C9" w:rsidRPr="0015670D" w:rsidRDefault="00BC66C9" w:rsidP="00A9598B">
      <w:pPr>
        <w:ind w:left="435"/>
        <w:jc w:val="both"/>
        <w:rPr>
          <w:lang w:val="ru-RU"/>
        </w:rPr>
      </w:pPr>
    </w:p>
    <w:p w:rsidR="00BC66C9" w:rsidRPr="0015670D" w:rsidRDefault="00BC66C9">
      <w:pPr>
        <w:jc w:val="both"/>
        <w:rPr>
          <w:b/>
          <w:lang w:val="ru-RU"/>
        </w:rPr>
      </w:pPr>
    </w:p>
    <w:p w:rsidR="00BC66C9" w:rsidRPr="0015670D" w:rsidRDefault="00BC66C9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15670D">
        <w:rPr>
          <w:sz w:val="24"/>
          <w:szCs w:val="24"/>
        </w:rPr>
        <w:t xml:space="preserve">Леч. врач  Соловьюк Е.А. </w:t>
      </w:r>
    </w:p>
    <w:p w:rsidR="00BC66C9" w:rsidRPr="0015670D" w:rsidRDefault="00BC66C9" w:rsidP="004468E8">
      <w:pPr>
        <w:jc w:val="both"/>
        <w:rPr>
          <w:lang w:val="ru-RU"/>
        </w:rPr>
      </w:pPr>
      <w:r w:rsidRPr="0015670D">
        <w:rPr>
          <w:lang w:val="ru-RU"/>
        </w:rPr>
        <w:t>Зав. отд.  Фещук И.А.</w:t>
      </w:r>
    </w:p>
    <w:p w:rsidR="00BC66C9" w:rsidRPr="0015670D" w:rsidRDefault="00BC66C9" w:rsidP="00352BF1">
      <w:pPr>
        <w:jc w:val="both"/>
        <w:rPr>
          <w:lang w:val="ru-RU"/>
        </w:rPr>
      </w:pPr>
      <w:r w:rsidRPr="0015670D">
        <w:rPr>
          <w:lang w:val="ru-RU"/>
        </w:rPr>
        <w:t xml:space="preserve">Нач. мед. Костина Т.К. </w:t>
      </w:r>
    </w:p>
    <w:p w:rsidR="00BC66C9" w:rsidRPr="0015670D" w:rsidRDefault="00BC66C9" w:rsidP="00992792">
      <w:pPr>
        <w:jc w:val="both"/>
        <w:rPr>
          <w:lang w:val="ru-RU"/>
        </w:rPr>
      </w:pPr>
    </w:p>
    <w:sectPr w:rsidR="00BC66C9" w:rsidRPr="0015670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6C9" w:rsidRDefault="00BC66C9" w:rsidP="00080012">
      <w:r>
        <w:separator/>
      </w:r>
    </w:p>
  </w:endnote>
  <w:endnote w:type="continuationSeparator" w:id="1">
    <w:p w:rsidR="00BC66C9" w:rsidRDefault="00BC66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6C9" w:rsidRDefault="00BC66C9" w:rsidP="00080012">
      <w:r>
        <w:separator/>
      </w:r>
    </w:p>
  </w:footnote>
  <w:footnote w:type="continuationSeparator" w:id="1">
    <w:p w:rsidR="00BC66C9" w:rsidRDefault="00BC66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BC66C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C66C9" w:rsidRPr="00244DF4" w:rsidRDefault="00BC66C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C66C9" w:rsidRPr="00244DF4" w:rsidRDefault="00BC66C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C66C9" w:rsidRPr="00244DF4" w:rsidRDefault="00BC66C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C66C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C66C9" w:rsidRPr="00244DF4" w:rsidRDefault="00BC66C9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C66C9" w:rsidRPr="00244DF4" w:rsidRDefault="00BC66C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C66C9" w:rsidRPr="00244DF4" w:rsidRDefault="00BC66C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C66C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C66C9" w:rsidRPr="00244DF4" w:rsidRDefault="00BC66C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C66C9" w:rsidRPr="00244DF4" w:rsidRDefault="00BC66C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C66C9" w:rsidRPr="00244DF4" w:rsidRDefault="00BC66C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C66C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C66C9" w:rsidRPr="00080012" w:rsidRDefault="00BC66C9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C66C9" w:rsidRPr="00080012" w:rsidRDefault="00BC66C9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C66C9" w:rsidRPr="00080012" w:rsidRDefault="00BC66C9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C66C9" w:rsidRDefault="00BC66C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2FD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670D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BF1"/>
    <w:rsid w:val="00357EBC"/>
    <w:rsid w:val="00360D88"/>
    <w:rsid w:val="00363AF6"/>
    <w:rsid w:val="00364723"/>
    <w:rsid w:val="00377594"/>
    <w:rsid w:val="00391045"/>
    <w:rsid w:val="003A06CA"/>
    <w:rsid w:val="003A207C"/>
    <w:rsid w:val="003A52A7"/>
    <w:rsid w:val="003D541B"/>
    <w:rsid w:val="003E2857"/>
    <w:rsid w:val="003E3C1C"/>
    <w:rsid w:val="003E4BED"/>
    <w:rsid w:val="003E51AC"/>
    <w:rsid w:val="003F5711"/>
    <w:rsid w:val="00401DFA"/>
    <w:rsid w:val="00402D3C"/>
    <w:rsid w:val="00434453"/>
    <w:rsid w:val="00444BAB"/>
    <w:rsid w:val="004468E8"/>
    <w:rsid w:val="00447E50"/>
    <w:rsid w:val="004528A9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26B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727E"/>
    <w:rsid w:val="006F4DD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27A84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2C28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170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32F"/>
    <w:rsid w:val="00981A1F"/>
    <w:rsid w:val="00982877"/>
    <w:rsid w:val="00991899"/>
    <w:rsid w:val="00992792"/>
    <w:rsid w:val="00994111"/>
    <w:rsid w:val="00995278"/>
    <w:rsid w:val="009A7AB1"/>
    <w:rsid w:val="009B2162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6C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4AC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B1F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5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2</Pages>
  <Words>730</Words>
  <Characters>4163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2015-06-08T07:53:00Z</cp:lastPrinted>
  <dcterms:created xsi:type="dcterms:W3CDTF">2015-06-08T06:23:00Z</dcterms:created>
  <dcterms:modified xsi:type="dcterms:W3CDTF">2015-06-08T09:29:00Z</dcterms:modified>
</cp:coreProperties>
</file>