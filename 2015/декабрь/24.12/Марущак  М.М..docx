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013" w:rsidRPr="008E4E81" w:rsidRDefault="00E52013" w:rsidP="00FC5396">
      <w:pPr>
        <w:pStyle w:val="Heading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E52013" w:rsidRPr="008E4E81" w:rsidRDefault="00E52013" w:rsidP="00FC5396">
      <w:pPr>
        <w:pStyle w:val="Heading4"/>
        <w:ind w:left="-567"/>
        <w:rPr>
          <w:b w:val="0"/>
        </w:rPr>
      </w:pPr>
      <w:r w:rsidRPr="008E4E81">
        <w:rPr>
          <w:b w:val="0"/>
        </w:rPr>
        <w:t xml:space="preserve">Из истории болезни №  </w:t>
      </w:r>
      <w:r>
        <w:rPr>
          <w:b w:val="0"/>
        </w:rPr>
        <w:t>1576</w:t>
      </w:r>
    </w:p>
    <w:p w:rsidR="00E52013" w:rsidRPr="008E4E81" w:rsidRDefault="00E52013" w:rsidP="00FC5396">
      <w:pPr>
        <w:pStyle w:val="Heading5"/>
        <w:ind w:left="-567"/>
      </w:pPr>
      <w:r w:rsidRPr="008E4E81">
        <w:t xml:space="preserve">Ф.И.О: </w:t>
      </w:r>
      <w:r>
        <w:t>Марущак Михаил Михайлович</w:t>
      </w:r>
    </w:p>
    <w:p w:rsidR="00E52013" w:rsidRPr="008E4E81" w:rsidRDefault="00E52013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49</w:t>
      </w:r>
    </w:p>
    <w:p w:rsidR="00E52013" w:rsidRPr="008E4E81" w:rsidRDefault="00E52013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Михайловский р-н, с. Бурчак ул. Степная 60</w:t>
      </w:r>
    </w:p>
    <w:p w:rsidR="00E52013" w:rsidRPr="008E4E81" w:rsidRDefault="00E52013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пенсионер</w:t>
      </w:r>
    </w:p>
    <w:p w:rsidR="00E52013" w:rsidRPr="008E4E81" w:rsidRDefault="00E52013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21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12.15</w:t>
      </w:r>
      <w:r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29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12.15</w:t>
      </w:r>
      <w:r w:rsidRPr="008E4E81">
        <w:rPr>
          <w:sz w:val="28"/>
          <w:lang w:val="ru-RU"/>
        </w:rPr>
        <w:t xml:space="preserve"> в  энд. отд.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средней тяжести,  декомпенсация.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Миопия слабой степени ОИ. 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Ангиопатия сосудов сетчатки ОИ. Начальная катаракта ОИ.  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Непролиферативная  диабетическая ретинопатия ОИ.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артерий н/к. 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Диабетическая нефропатия III-IV ст. 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(дисметаболическая, гипертоническая).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энцефалопатия I-II, Дисметаболическая энцефалопатия,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ст. (ИМТ кг/м2) алим.-конституционального генеза, стабильное течение.  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III стадии … степени. Гипертензивное сердце СН I. Риск 4. Метаболическая кардиомиопатия СН 0-I. СН I ф.кл. II.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объема щит. 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E52013" w:rsidRPr="00DE288F" w:rsidRDefault="00E52013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E52013" w:rsidRPr="004468E8" w:rsidRDefault="00E52013" w:rsidP="00FC5396">
      <w:pPr>
        <w:ind w:left="-567"/>
        <w:jc w:val="both"/>
        <w:rPr>
          <w:sz w:val="28"/>
          <w:lang w:val="ru-RU"/>
        </w:rPr>
      </w:pPr>
    </w:p>
    <w:p w:rsidR="00E52013" w:rsidRPr="004468E8" w:rsidRDefault="00E5201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сухость во рту, жажду,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 в н/к, судороги, онемение ног,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макс. до </w:t>
      </w:r>
      <w:r>
        <w:rPr>
          <w:sz w:val="28"/>
          <w:lang w:val="ru-RU"/>
        </w:rPr>
        <w:t xml:space="preserve">150/70 </w:t>
      </w:r>
      <w:r w:rsidRPr="004468E8">
        <w:rPr>
          <w:sz w:val="28"/>
          <w:lang w:val="ru-RU"/>
        </w:rPr>
        <w:t xml:space="preserve">мм рт.ст., </w:t>
      </w:r>
      <w:r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E52013" w:rsidRPr="004468E8" w:rsidRDefault="00E5201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выявлен в </w:t>
      </w:r>
      <w:r>
        <w:rPr>
          <w:sz w:val="28"/>
          <w:lang w:val="ru-RU"/>
        </w:rPr>
        <w:t>2011</w:t>
      </w:r>
      <w:r w:rsidRPr="004468E8">
        <w:rPr>
          <w:sz w:val="28"/>
          <w:lang w:val="ru-RU"/>
        </w:rPr>
        <w:t>г. Комы отрицает. С начала заболевания ССП (</w:t>
      </w:r>
      <w:r>
        <w:rPr>
          <w:sz w:val="28"/>
          <w:lang w:val="ru-RU"/>
        </w:rPr>
        <w:t>диапирид, метформин</w:t>
      </w:r>
      <w:r w:rsidRPr="004468E8">
        <w:rPr>
          <w:sz w:val="28"/>
          <w:lang w:val="ru-RU"/>
        </w:rPr>
        <w:t>). В наст. время принимает:</w:t>
      </w:r>
      <w:r>
        <w:rPr>
          <w:sz w:val="28"/>
          <w:lang w:val="ru-RU"/>
        </w:rPr>
        <w:t xml:space="preserve"> диаформин 850 мг 2р/д. </w:t>
      </w:r>
      <w:r w:rsidRPr="00E65822">
        <w:rPr>
          <w:sz w:val="28"/>
          <w:highlight w:val="yellow"/>
          <w:lang w:val="ru-RU"/>
        </w:rPr>
        <w:t>амарил</w:t>
      </w:r>
      <w:r>
        <w:rPr>
          <w:sz w:val="28"/>
          <w:lang w:val="ru-RU"/>
        </w:rPr>
        <w:t xml:space="preserve"> – 4мг утром. </w:t>
      </w: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8-13</w:t>
      </w:r>
      <w:r w:rsidRPr="004468E8">
        <w:rPr>
          <w:sz w:val="28"/>
          <w:lang w:val="ru-RU"/>
        </w:rPr>
        <w:t xml:space="preserve"> ммоль/л. Боли в н/к в течение </w:t>
      </w:r>
      <w:r>
        <w:rPr>
          <w:sz w:val="28"/>
          <w:lang w:val="ru-RU"/>
        </w:rPr>
        <w:t xml:space="preserve">2 </w:t>
      </w:r>
      <w:r w:rsidRPr="004468E8">
        <w:rPr>
          <w:sz w:val="28"/>
          <w:lang w:val="ru-RU"/>
        </w:rPr>
        <w:t>лет. Госпитализирован  в обл. энд. диспансер для коррекции ССТ, лечения хр. осложнений СД.</w:t>
      </w:r>
      <w:r>
        <w:rPr>
          <w:sz w:val="28"/>
          <w:lang w:val="ru-RU"/>
        </w:rPr>
        <w:t xml:space="preserve"> </w:t>
      </w:r>
    </w:p>
    <w:p w:rsidR="00E52013" w:rsidRPr="004468E8" w:rsidRDefault="00E5201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E52013" w:rsidRPr="004468E8" w:rsidRDefault="00E5201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22.12.15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140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4,2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5,6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 мм/час   </w:t>
      </w:r>
    </w:p>
    <w:p w:rsidR="00E52013" w:rsidRPr="004468E8" w:rsidRDefault="00E52013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73</w:t>
      </w:r>
      <w:r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23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E52013" w:rsidRPr="004468E8" w:rsidRDefault="00E5201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22.12.15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84,4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4,3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1,43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1,13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2,52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2,8</w:t>
      </w:r>
      <w:r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3,0</w:t>
      </w:r>
      <w:r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85,2</w:t>
      </w:r>
      <w:r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21,4</w:t>
      </w:r>
      <w:r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1,8</w:t>
      </w:r>
      <w:r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0,30</w:t>
      </w:r>
      <w:r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0,16</w:t>
      </w:r>
      <w:r w:rsidRPr="004468E8">
        <w:rPr>
          <w:sz w:val="28"/>
          <w:lang w:val="ru-RU"/>
        </w:rPr>
        <w:t xml:space="preserve">   ммоль/л; </w:t>
      </w:r>
    </w:p>
    <w:p w:rsidR="00E52013" w:rsidRPr="004468E8" w:rsidRDefault="00E520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22.12.15 </w:t>
      </w:r>
      <w:r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9,1</w:t>
      </w:r>
      <w:r w:rsidRPr="004468E8">
        <w:rPr>
          <w:sz w:val="28"/>
          <w:lang w:val="ru-RU"/>
        </w:rPr>
        <w:t xml:space="preserve"> %</w:t>
      </w:r>
    </w:p>
    <w:p w:rsidR="00E52013" w:rsidRPr="004468E8" w:rsidRDefault="00E52013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22.12.15 </w:t>
      </w:r>
      <w:r w:rsidRPr="004468E8">
        <w:rPr>
          <w:b w:val="0"/>
        </w:rPr>
        <w:t>Общ. ан. мочи уд вес 10</w:t>
      </w:r>
      <w:r>
        <w:rPr>
          <w:b w:val="0"/>
        </w:rPr>
        <w:t>15</w:t>
      </w:r>
      <w:r w:rsidRPr="004468E8">
        <w:rPr>
          <w:b w:val="0"/>
        </w:rPr>
        <w:t xml:space="preserve">  лейк – </w:t>
      </w:r>
      <w:r>
        <w:rPr>
          <w:b w:val="0"/>
        </w:rPr>
        <w:t>15-20</w:t>
      </w:r>
      <w:r w:rsidRPr="004468E8">
        <w:rPr>
          <w:b w:val="0"/>
        </w:rPr>
        <w:t xml:space="preserve">  в п/зр белок – отр  ацетон –отр;  эпит. пл. - </w:t>
      </w:r>
      <w:r>
        <w:rPr>
          <w:b w:val="0"/>
        </w:rPr>
        <w:t>ум</w:t>
      </w:r>
      <w:r w:rsidRPr="004468E8">
        <w:rPr>
          <w:b w:val="0"/>
        </w:rPr>
        <w:t>; эпит. перех. -  в п/зр</w:t>
      </w:r>
    </w:p>
    <w:p w:rsidR="00E52013" w:rsidRPr="004468E8" w:rsidRDefault="00E5201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.12.15 </w:t>
      </w:r>
      <w:r w:rsidRPr="004468E8">
        <w:rPr>
          <w:sz w:val="28"/>
          <w:lang w:val="ru-RU"/>
        </w:rPr>
        <w:t xml:space="preserve">Анализ мочи по </w:t>
      </w:r>
      <w:r w:rsidRPr="00627407">
        <w:rPr>
          <w:sz w:val="28"/>
          <w:highlight w:val="yellow"/>
          <w:lang w:val="ru-RU"/>
        </w:rPr>
        <w:t xml:space="preserve">Нечипоренко </w:t>
      </w:r>
      <w:r w:rsidRPr="004468E8">
        <w:rPr>
          <w:sz w:val="28"/>
          <w:lang w:val="ru-RU"/>
        </w:rPr>
        <w:t>лейк -  эритр -  белок – отр</w:t>
      </w:r>
    </w:p>
    <w:p w:rsidR="00E52013" w:rsidRPr="004468E8" w:rsidRDefault="00E5201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23.12.15 </w:t>
      </w:r>
      <w:r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отр;   Суточная протеинурия –  отр</w:t>
      </w:r>
    </w:p>
    <w:p w:rsidR="00E52013" w:rsidRPr="004468E8" w:rsidRDefault="00E52013" w:rsidP="00FC5396">
      <w:pPr>
        <w:pStyle w:val="Heading5"/>
        <w:ind w:left="-567"/>
      </w:pPr>
      <w:r>
        <w:t xml:space="preserve">.12.15 </w:t>
      </w:r>
      <w:r w:rsidRPr="00627407">
        <w:rPr>
          <w:highlight w:val="yellow"/>
        </w:rPr>
        <w:t xml:space="preserve">Микроальбуминурия </w:t>
      </w:r>
      <w:r w:rsidRPr="004468E8">
        <w:t>–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52013" w:rsidRPr="004468E8" w:rsidTr="00B76356">
        <w:tc>
          <w:tcPr>
            <w:tcW w:w="2518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E52013" w:rsidRPr="004468E8" w:rsidTr="00B76356">
        <w:tc>
          <w:tcPr>
            <w:tcW w:w="2518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52013" w:rsidRPr="004468E8" w:rsidTr="00B76356">
        <w:tc>
          <w:tcPr>
            <w:tcW w:w="2518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52013" w:rsidRPr="004468E8" w:rsidTr="00B76356">
        <w:tc>
          <w:tcPr>
            <w:tcW w:w="2518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52013" w:rsidRPr="004468E8" w:rsidTr="00B76356">
        <w:tc>
          <w:tcPr>
            <w:tcW w:w="2518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52013" w:rsidRPr="004468E8" w:rsidTr="00B76356">
        <w:tc>
          <w:tcPr>
            <w:tcW w:w="2518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013" w:rsidRPr="004468E8" w:rsidRDefault="00E5201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E52013" w:rsidRPr="004468E8" w:rsidRDefault="00E52013" w:rsidP="00FC5396">
      <w:pPr>
        <w:ind w:left="-567"/>
        <w:jc w:val="both"/>
        <w:rPr>
          <w:sz w:val="28"/>
          <w:szCs w:val="20"/>
          <w:lang w:val="ru-RU"/>
        </w:rPr>
      </w:pPr>
      <w:r w:rsidRPr="00D0382A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E52013" w:rsidRPr="005215E7" w:rsidRDefault="00E52013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21.12.15</w:t>
      </w:r>
      <w:r w:rsidRPr="004468E8">
        <w:rPr>
          <w:sz w:val="28"/>
          <w:u w:val="single"/>
          <w:lang w:val="ru-RU"/>
        </w:rPr>
        <w:t>Окулист</w:t>
      </w:r>
      <w:r>
        <w:rPr>
          <w:sz w:val="28"/>
          <w:lang w:val="en-US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>
        <w:rPr>
          <w:sz w:val="28"/>
          <w:lang w:val="en-US"/>
        </w:rPr>
        <w:t xml:space="preserve"> OD=  </w:t>
      </w:r>
      <w:r>
        <w:rPr>
          <w:sz w:val="28"/>
          <w:lang w:val="ru-RU"/>
        </w:rPr>
        <w:t>0,5</w:t>
      </w:r>
      <w:r>
        <w:rPr>
          <w:sz w:val="28"/>
          <w:lang w:val="en-US"/>
        </w:rPr>
        <w:t xml:space="preserve"> OS=</w:t>
      </w:r>
      <w:r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0,6</w:t>
      </w:r>
      <w:r w:rsidRPr="005215E7">
        <w:rPr>
          <w:sz w:val="28"/>
          <w:lang w:val="en-US"/>
        </w:rPr>
        <w:t xml:space="preserve">  ; </w:t>
      </w:r>
    </w:p>
    <w:p w:rsidR="00E52013" w:rsidRDefault="00E5201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Начальная катаракта ОИ. </w:t>
      </w:r>
    </w:p>
    <w:p w:rsidR="00E52013" w:rsidRPr="004468E8" w:rsidRDefault="00E520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21.12.15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</w:t>
      </w:r>
    </w:p>
    <w:p w:rsidR="00E52013" w:rsidRPr="004468E8" w:rsidRDefault="00E520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22.12.15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1 ст. </w:t>
      </w:r>
    </w:p>
    <w:p w:rsidR="00E52013" w:rsidRPr="008E14D6" w:rsidRDefault="00E5201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22.12.15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н/к.</w:t>
      </w:r>
    </w:p>
    <w:p w:rsidR="00E52013" w:rsidRPr="004468E8" w:rsidRDefault="00E5201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22.12.15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>
        <w:rPr>
          <w:sz w:val="28"/>
          <w:lang w:val="ru-RU"/>
        </w:rPr>
        <w:t xml:space="preserve"> повышен</w:t>
      </w:r>
      <w:r w:rsidRPr="004468E8">
        <w:rPr>
          <w:sz w:val="28"/>
          <w:lang w:val="ru-RU"/>
        </w:rPr>
        <w:t xml:space="preserve">. </w:t>
      </w:r>
    </w:p>
    <w:p w:rsidR="00E52013" w:rsidRDefault="00E5201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23.12.15</w:t>
      </w: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Эхопризнаки </w:t>
      </w:r>
      <w:r>
        <w:rPr>
          <w:sz w:val="28"/>
          <w:lang w:val="ru-RU"/>
        </w:rPr>
        <w:t xml:space="preserve"> диабетической ангиопатии артерий н/к Пр ЗББА , лев. ПББА  - окклюзия. </w:t>
      </w:r>
    </w:p>
    <w:p w:rsidR="00E52013" w:rsidRPr="004468E8" w:rsidRDefault="00E52013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D0382A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E52013" w:rsidRPr="004468E8" w:rsidRDefault="00E5201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см. </w:t>
      </w:r>
    </w:p>
    <w:p w:rsidR="00E52013" w:rsidRPr="004468E8" w:rsidRDefault="00E52013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железа не увеличена, контуры ровные, фестончатые. Капсула уплотнена, утолщена. Эхогенность паренхимы обычная, снижена. Эхоструктура повышенной эхогенности, мелкозернистая, крупнозернистая,  однородная, мелкий и крупный фиброз.</w:t>
      </w:r>
    </w:p>
    <w:p w:rsidR="00E52013" w:rsidRPr="004468E8" w:rsidRDefault="00E5201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E52013" w:rsidRPr="004468E8" w:rsidRDefault="00E5201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лев. доле в ср/3 гидрофильный очаг - см. Регионарные л/узлы  не визуализируются. Закл.: Увеличение щит. железы. Незначительные диффузные изменения паренхимы.</w:t>
      </w:r>
      <w:r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E52013" w:rsidRPr="004468E8" w:rsidRDefault="00E52013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E52013" w:rsidRPr="004468E8" w:rsidRDefault="00E52013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 мм рт. ст. </w:t>
      </w:r>
    </w:p>
    <w:p w:rsidR="00E52013" w:rsidRPr="004F6116" w:rsidRDefault="00E52013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E52013" w:rsidRPr="004F6116" w:rsidRDefault="00E5201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E52013" w:rsidRPr="004F6116" w:rsidRDefault="00E5201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E52013" w:rsidRPr="004F6116" w:rsidRDefault="00E5201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>
        <w:rPr>
          <w:lang w:val="ru-RU"/>
        </w:rPr>
        <w:t xml:space="preserve">   ед.</w:t>
      </w:r>
    </w:p>
    <w:p w:rsidR="00E52013" w:rsidRPr="004F6116" w:rsidRDefault="00E52013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Актрапид НМ, Протафан НМ, Хумодар Р100Р, Хумодар Б100Р, Хумодар К 25 100Р, Инсуман Базал, Инсуман Рапид, Хумулин R, Хумулин НПХ, Фармасулин Н, Фармасулин НNР, Генсулин R, </w:t>
      </w:r>
      <w:r>
        <w:rPr>
          <w:lang w:val="ru-RU"/>
        </w:rPr>
        <w:t>Генсулин Н</w:t>
      </w:r>
    </w:p>
    <w:p w:rsidR="00E52013" w:rsidRPr="004F6116" w:rsidRDefault="00E5201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ССТ: диабетон МR (диаглизид МR) 60 мг</w:t>
      </w:r>
    </w:p>
    <w:p w:rsidR="00E52013" w:rsidRPr="004F6116" w:rsidRDefault="00E52013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диапирид (амарил,  олтар ) 3 мг 1т. *1р/сут. п/з., </w:t>
      </w:r>
    </w:p>
    <w:p w:rsidR="00E52013" w:rsidRPr="004F6116" w:rsidRDefault="00E52013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диаформин (сиофор,  глюкофаж) 1000 - 1т. *2р/сут. </w:t>
      </w:r>
    </w:p>
    <w:p w:rsidR="00E52013" w:rsidRPr="004F6116" w:rsidRDefault="00E5201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E52013" w:rsidRPr="004F6116" w:rsidRDefault="00E5201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E52013" w:rsidRPr="004F6116" w:rsidRDefault="00E5201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52013" w:rsidRDefault="00E52013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E52013" w:rsidRPr="004F6116" w:rsidRDefault="00E52013" w:rsidP="004A2B43">
      <w:pPr>
        <w:ind w:left="435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E52013" w:rsidRPr="004F6116" w:rsidRDefault="00E5201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E52013" w:rsidRPr="004F6116" w:rsidRDefault="00E52013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E52013" w:rsidRPr="004F6116" w:rsidRDefault="00E52013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E52013" w:rsidRPr="004F6116" w:rsidRDefault="00E5201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E52013" w:rsidRPr="004F6116" w:rsidRDefault="00E52013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E52013" w:rsidRPr="004F6116" w:rsidRDefault="00E52013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E52013" w:rsidRPr="004F6116" w:rsidRDefault="00E5201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E52013" w:rsidRPr="004F6116" w:rsidRDefault="00E5201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E52013" w:rsidRPr="004F6116" w:rsidRDefault="00E5201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E52013" w:rsidRPr="004F6116" w:rsidRDefault="00E5201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E52013" w:rsidRPr="004F6116" w:rsidRDefault="00E5201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E52013" w:rsidRPr="004F6116" w:rsidRDefault="00E5201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E52013" w:rsidRPr="004F6116" w:rsidRDefault="00E5201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E52013" w:rsidRPr="004F6116" w:rsidRDefault="00E52013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E52013" w:rsidRPr="004F6116" w:rsidRDefault="00E52013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E52013" w:rsidRPr="004F6116" w:rsidRDefault="00E5201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E52013" w:rsidRPr="004F6116" w:rsidRDefault="00E5201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E52013" w:rsidRPr="004F6116" w:rsidRDefault="00E52013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E52013" w:rsidRPr="004F6116" w:rsidRDefault="00E5201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E52013" w:rsidRPr="004F6116" w:rsidRDefault="00E52013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2-3 мес., нейрорубин форте 1т./сут.</w:t>
      </w:r>
      <w:r>
        <w:rPr>
          <w:lang w:val="ru-RU"/>
        </w:rPr>
        <w:t>, (мильгамма 1т.*3р/д.</w:t>
      </w:r>
      <w:r w:rsidRPr="004F6116">
        <w:rPr>
          <w:lang w:val="ru-RU"/>
        </w:rPr>
        <w:t>, витаксон 1т. *</w:t>
      </w:r>
      <w:r>
        <w:rPr>
          <w:lang w:val="ru-RU"/>
        </w:rPr>
        <w:t>3</w:t>
      </w:r>
      <w:r w:rsidRPr="004F6116">
        <w:rPr>
          <w:lang w:val="ru-RU"/>
        </w:rPr>
        <w:t>р/д.</w:t>
      </w:r>
      <w:r>
        <w:rPr>
          <w:lang w:val="ru-RU"/>
        </w:rPr>
        <w:t>)</w:t>
      </w:r>
      <w:r w:rsidRPr="004F6116">
        <w:rPr>
          <w:lang w:val="ru-RU"/>
        </w:rPr>
        <w:t xml:space="preserve"> 1 мес., актовегин 200 мг *2р/д. 1 мес.</w:t>
      </w:r>
    </w:p>
    <w:p w:rsidR="00E52013" w:rsidRPr="00E9696F" w:rsidRDefault="00E52013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преп. а-липоевой к-ты 600 мг в/в кап., </w:t>
      </w:r>
      <w:r>
        <w:rPr>
          <w:lang w:val="ru-RU"/>
        </w:rPr>
        <w:t xml:space="preserve">витамины гр В, </w:t>
      </w:r>
      <w:r w:rsidRPr="00E9696F">
        <w:rPr>
          <w:lang w:val="ru-RU"/>
        </w:rPr>
        <w:t>актовегин 10,0 в/в № 10, бенфогамма 300 мг 1т/сут до 2 мес.</w:t>
      </w:r>
      <w:r>
        <w:rPr>
          <w:lang w:val="ru-RU"/>
        </w:rPr>
        <w:t xml:space="preserve">, 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>вита-мелатононин 1-2 т веч.</w:t>
      </w:r>
      <w:r>
        <w:rPr>
          <w:lang w:val="ru-RU"/>
        </w:rPr>
        <w:t>,</w:t>
      </w:r>
      <w:r w:rsidRPr="00586E71">
        <w:rPr>
          <w:lang w:val="ru-RU"/>
        </w:rPr>
        <w:t xml:space="preserve"> </w:t>
      </w:r>
      <w:r>
        <w:rPr>
          <w:lang w:val="ru-RU"/>
        </w:rPr>
        <w:t>вестибо 24 мг 2р\д,</w:t>
      </w:r>
      <w:r w:rsidRPr="004706D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E9696F">
        <w:rPr>
          <w:lang w:val="ru-RU"/>
        </w:rPr>
        <w:t>в</w:t>
      </w:r>
      <w:r>
        <w:rPr>
          <w:lang w:val="ru-RU"/>
        </w:rPr>
        <w:t xml:space="preserve">естинорм 16 мг 1т 3р\д до 2 мес,, </w:t>
      </w:r>
      <w:r w:rsidRPr="00B10582">
        <w:rPr>
          <w:lang w:val="ru-RU"/>
        </w:rPr>
        <w:t>габагамма 300 мг веч</w:t>
      </w:r>
      <w:r>
        <w:rPr>
          <w:lang w:val="ru-RU"/>
        </w:rPr>
        <w:t>, г</w:t>
      </w:r>
      <w:r w:rsidRPr="00E9696F">
        <w:rPr>
          <w:lang w:val="ru-RU"/>
        </w:rPr>
        <w:t>абантин 300мг 2р/сут. 2-3 нед., глицин 2т 3/д.</w:t>
      </w:r>
      <w:r>
        <w:rPr>
          <w:lang w:val="ru-RU"/>
        </w:rPr>
        <w:t>,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 xml:space="preserve">глиятон 1000  в/м № 10, </w:t>
      </w:r>
      <w:r w:rsidRPr="00E9696F">
        <w:rPr>
          <w:lang w:val="ru-RU"/>
        </w:rPr>
        <w:t xml:space="preserve">кортексин 10,0 в/м №10., келтикан 1т.*3р/д. 1 мес., луцетам 15,0 в/в стр № 10, нуклео ЦМФ 1т. *2р/д 20 дней, сермион 30 мг утр. 1 мес., </w:t>
      </w:r>
    </w:p>
    <w:p w:rsidR="00E52013" w:rsidRPr="004F6116" w:rsidRDefault="00E5201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Pr="004445E8">
        <w:rPr>
          <w:lang w:val="ru-RU"/>
        </w:rPr>
        <w:t>Контр ТТГ 1р в 6 мес.</w:t>
      </w:r>
      <w:r>
        <w:rPr>
          <w:lang w:val="ru-RU"/>
        </w:rPr>
        <w:t xml:space="preserve"> </w:t>
      </w:r>
      <w:r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E52013" w:rsidRPr="00D0382A" w:rsidRDefault="00E52013" w:rsidP="009420A6">
      <w:pPr>
        <w:numPr>
          <w:ilvl w:val="0"/>
          <w:numId w:val="2"/>
        </w:numPr>
        <w:jc w:val="both"/>
        <w:rPr>
          <w:lang w:val="ru-RU"/>
        </w:rPr>
      </w:pPr>
      <w:r w:rsidRPr="00D0382A">
        <w:rPr>
          <w:lang w:val="ru-RU"/>
        </w:rPr>
        <w:t xml:space="preserve">Рек. окулиста: тауфон 2к.*3р/д. в ОИ, </w:t>
      </w:r>
    </w:p>
    <w:p w:rsidR="00E52013" w:rsidRPr="004F6116" w:rsidRDefault="00E52013" w:rsidP="00A9598B">
      <w:pPr>
        <w:ind w:left="435"/>
        <w:jc w:val="both"/>
        <w:rPr>
          <w:lang w:val="ru-RU"/>
        </w:rPr>
      </w:pPr>
    </w:p>
    <w:p w:rsidR="00E52013" w:rsidRPr="004F6116" w:rsidRDefault="00E52013">
      <w:pPr>
        <w:jc w:val="both"/>
        <w:rPr>
          <w:b/>
          <w:lang w:val="ru-RU"/>
        </w:rPr>
      </w:pPr>
    </w:p>
    <w:p w:rsidR="00E52013" w:rsidRPr="004F6116" w:rsidRDefault="00E52013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E52013" w:rsidRDefault="00E52013" w:rsidP="004468E8">
      <w:pPr>
        <w:jc w:val="both"/>
        <w:rPr>
          <w:lang w:val="ru-RU"/>
        </w:rPr>
      </w:pPr>
      <w:r w:rsidRPr="004F6116">
        <w:rPr>
          <w:lang w:val="ru-RU"/>
        </w:rPr>
        <w:t>Зав. отд.  Фещук И.А.</w:t>
      </w:r>
    </w:p>
    <w:p w:rsidR="00E52013" w:rsidRDefault="00E52013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E5201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013" w:rsidRDefault="00E52013" w:rsidP="00080012">
      <w:r>
        <w:separator/>
      </w:r>
    </w:p>
  </w:endnote>
  <w:endnote w:type="continuationSeparator" w:id="1">
    <w:p w:rsidR="00E52013" w:rsidRDefault="00E520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013" w:rsidRDefault="00E52013" w:rsidP="00080012">
      <w:r>
        <w:separator/>
      </w:r>
    </w:p>
  </w:footnote>
  <w:footnote w:type="continuationSeparator" w:id="1">
    <w:p w:rsidR="00E52013" w:rsidRDefault="00E520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E5201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52013" w:rsidRPr="00244DF4" w:rsidRDefault="00E5201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52013" w:rsidRPr="00244DF4" w:rsidRDefault="00E5201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52013" w:rsidRPr="00244DF4" w:rsidRDefault="00E5201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5201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52013" w:rsidRPr="00244DF4" w:rsidRDefault="00E52013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52013" w:rsidRPr="00244DF4" w:rsidRDefault="00E5201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52013" w:rsidRPr="00244DF4" w:rsidRDefault="00E5201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5201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52013" w:rsidRPr="00244DF4" w:rsidRDefault="00E5201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52013" w:rsidRPr="00244DF4" w:rsidRDefault="00E5201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52013" w:rsidRPr="00244DF4" w:rsidRDefault="00E5201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5201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52013" w:rsidRPr="00080012" w:rsidRDefault="00E52013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52013" w:rsidRPr="00080012" w:rsidRDefault="00E52013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52013" w:rsidRPr="00080012" w:rsidRDefault="00E52013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52013" w:rsidRDefault="00E5201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390A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04F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407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5EDA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12B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022D"/>
    <w:rsid w:val="00CD3484"/>
    <w:rsid w:val="00CE2CC3"/>
    <w:rsid w:val="00D0382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2013"/>
    <w:rsid w:val="00E553F8"/>
    <w:rsid w:val="00E615A4"/>
    <w:rsid w:val="00E61A4B"/>
    <w:rsid w:val="00E65822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58E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E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06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966</Words>
  <Characters>5512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2015-12-24T07:18:00Z</dcterms:created>
  <dcterms:modified xsi:type="dcterms:W3CDTF">2015-12-30T07:39:00Z</dcterms:modified>
</cp:coreProperties>
</file>