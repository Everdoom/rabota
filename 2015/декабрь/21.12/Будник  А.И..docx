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F02" w:rsidRPr="00777FDE" w:rsidRDefault="00DB5F02" w:rsidP="00FC5396">
      <w:pPr>
        <w:pStyle w:val="Heading4"/>
        <w:ind w:left="-567" w:right="-58"/>
        <w:rPr>
          <w:b w:val="0"/>
          <w:sz w:val="24"/>
          <w:szCs w:val="24"/>
        </w:rPr>
      </w:pPr>
      <w:r w:rsidRPr="00777FDE">
        <w:rPr>
          <w:b w:val="0"/>
          <w:sz w:val="24"/>
          <w:szCs w:val="24"/>
        </w:rPr>
        <w:t>Выписной эпикриз</w:t>
      </w:r>
    </w:p>
    <w:p w:rsidR="00DB5F02" w:rsidRPr="00777FDE" w:rsidRDefault="00DB5F02" w:rsidP="00FC5396">
      <w:pPr>
        <w:pStyle w:val="Heading4"/>
        <w:ind w:left="-567"/>
        <w:rPr>
          <w:b w:val="0"/>
          <w:sz w:val="24"/>
          <w:szCs w:val="24"/>
        </w:rPr>
      </w:pPr>
      <w:r w:rsidRPr="00777FDE">
        <w:rPr>
          <w:b w:val="0"/>
          <w:sz w:val="24"/>
          <w:szCs w:val="24"/>
        </w:rPr>
        <w:t>Из истории болезни №  1540</w:t>
      </w:r>
    </w:p>
    <w:p w:rsidR="00DB5F02" w:rsidRPr="00777FDE" w:rsidRDefault="00DB5F02" w:rsidP="00FC5396">
      <w:pPr>
        <w:pStyle w:val="Heading5"/>
        <w:ind w:left="-567"/>
        <w:rPr>
          <w:sz w:val="24"/>
          <w:szCs w:val="24"/>
        </w:rPr>
      </w:pPr>
      <w:r w:rsidRPr="00777FDE">
        <w:rPr>
          <w:sz w:val="24"/>
          <w:szCs w:val="24"/>
        </w:rPr>
        <w:t>Ф.И.О: Будник Антонина Ивановна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>Год рождения: 1983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>Место жительства: Г-Польский р-н, с. Полтавка ул. Свердлова 74б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>Место работы: н/р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>Находился на лечении с   10.12.15 по   23.12.15 в диаб.   отд.</w:t>
      </w:r>
    </w:p>
    <w:p w:rsidR="00DB5F02" w:rsidRPr="00777FDE" w:rsidRDefault="00DB5F02" w:rsidP="00E577FF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Диагноз:</w:t>
      </w:r>
      <w:r w:rsidRPr="00777FDE">
        <w:rPr>
          <w:lang w:val="ru-RU"/>
        </w:rPr>
        <w:t xml:space="preserve">  Сахарный диабет, тип 1, средней тяжести,  декомпенсация. Диаб. ангиопатия артерий н/к. ХБП I ст. Диабетическая нефропатия III ст.  НЦД по смешанному типу. Вегетативная дисфункция, астено-невротический с-м, цефалгический с-м. Ожирение I ст. (ИМТ30 кг/м</w:t>
      </w:r>
      <w:r w:rsidRPr="00777FDE">
        <w:rPr>
          <w:vertAlign w:val="superscript"/>
          <w:lang w:val="ru-RU"/>
        </w:rPr>
        <w:t>2</w:t>
      </w:r>
      <w:r w:rsidRPr="00777FDE">
        <w:rPr>
          <w:lang w:val="ru-RU"/>
        </w:rPr>
        <w:t>) алим.-конституционального генеза, стабильное течение.  Диффузный зоб 1. Эутиреоз. Состояние после abrasio cavi uteri, физиологическое течение.</w:t>
      </w:r>
    </w:p>
    <w:p w:rsidR="00DB5F02" w:rsidRPr="00777FDE" w:rsidRDefault="00DB5F02" w:rsidP="00421257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 xml:space="preserve">Жалобы при поступлении </w:t>
      </w:r>
      <w:r w:rsidRPr="00777FDE">
        <w:rPr>
          <w:lang w:val="ru-RU"/>
        </w:rPr>
        <w:t>на периодически сухость во рту, жажду, полиурию, снижение веса на 36 кг за 6 лет, ухудшение зрения,  боли  в н/к, судороги, онемение ног, головные боли, головокружение, боли по ходу позвоночника, никтурия до 2-3 р за ночь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Краткий анамнез</w:t>
      </w:r>
      <w:r w:rsidRPr="00777FDE">
        <w:rPr>
          <w:lang w:val="ru-RU"/>
        </w:rPr>
        <w:t>: В 2009г на фоне беременности  бы л диагностирован гестационный диабет во время которого была назначена инсулинотерапия. После родов учитывая гипогликемические состояния инсулин был отменен. С 06.2015 – отмечала  повышение глюкозы крови, назначено ССП (метамин, диаформин) – без эффекта. В настоящее время ССТ не принимает. Гликемия –9,0-12,-18,7 ммоль/л. Последнее стац.</w:t>
      </w:r>
      <w:r>
        <w:rPr>
          <w:lang w:val="ru-RU"/>
        </w:rPr>
        <w:t xml:space="preserve"> лечение  в 2009г. С 04.12.15.- </w:t>
      </w:r>
      <w:r w:rsidRPr="00777FDE">
        <w:rPr>
          <w:lang w:val="ru-RU"/>
        </w:rPr>
        <w:t xml:space="preserve">10.12.15. стац лечение в гинекологическом отделение ЗОКБ по поводу замершей беременности. Госпитализирована в обл. энд. диспансер для подбора инсулинотерапии,  лечения хр. осложнений СД. </w:t>
      </w:r>
    </w:p>
    <w:p w:rsidR="00DB5F02" w:rsidRPr="00777FDE" w:rsidRDefault="00DB5F02" w:rsidP="00FC5396">
      <w:pPr>
        <w:ind w:left="-567"/>
        <w:jc w:val="both"/>
        <w:rPr>
          <w:u w:val="single"/>
          <w:lang w:val="ru-RU"/>
        </w:rPr>
      </w:pPr>
      <w:r w:rsidRPr="00777FDE">
        <w:rPr>
          <w:u w:val="single"/>
          <w:lang w:val="ru-RU"/>
        </w:rPr>
        <w:t>Данные лабораторных исследований.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 xml:space="preserve">11.12.15 Общ. ан. крови Нв – 144 г/л  эритр 4,4–  лейк –6,8  СОЭ –7  мм/час   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 xml:space="preserve">э- 1%    п- 1%   с- 61%   л- 37%   м- 3%  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 xml:space="preserve">11.12.15 Биохимия: СКФ –117 мл./мин., </w:t>
      </w:r>
      <w:r>
        <w:rPr>
          <w:lang w:val="ru-RU"/>
        </w:rPr>
        <w:t xml:space="preserve">хол </w:t>
      </w:r>
      <w:r w:rsidRPr="00777FDE">
        <w:rPr>
          <w:lang w:val="ru-RU"/>
        </w:rPr>
        <w:t xml:space="preserve">–5,4 тригл -1,9 ХСЛПВП -1,01 ХСЛПНП – 3,52Катер – 4,3мочевина –3,8  креатинин –80,4   бил общ –10,2  бил пр – 2,5 тим – 1,3 АСТ – 0,42  АЛТ –0,69   ммоль/л; 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>12.12.15 ТТГ – 0,3 (0,3-4,0) Мме/мл, АТ ТПО – 13,2 (0-30) МЕ/мл</w:t>
      </w:r>
    </w:p>
    <w:p w:rsidR="00DB5F02" w:rsidRPr="00777FDE" w:rsidRDefault="00DB5F02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77FDE">
        <w:rPr>
          <w:b w:val="0"/>
          <w:sz w:val="24"/>
          <w:szCs w:val="24"/>
        </w:rPr>
        <w:t>11.12.15 Общ. ан. мочи уд вес 1035  лейк – 4-5  в п/зр белок – отр  ацетон –отр;  эпит. пл. –ум ; эпит. перех. -  в п/зр</w:t>
      </w:r>
    </w:p>
    <w:p w:rsidR="00DB5F02" w:rsidRPr="00777FDE" w:rsidRDefault="00DB5F02" w:rsidP="00FC5396">
      <w:pPr>
        <w:ind w:left="-567"/>
        <w:rPr>
          <w:lang w:val="ru-RU"/>
        </w:rPr>
      </w:pPr>
      <w:r w:rsidRPr="00777FDE">
        <w:rPr>
          <w:lang w:val="ru-RU"/>
        </w:rPr>
        <w:t>15.12.15 Анализ мочи по Нечипоренко лейк – 500 эритр -  белок – отр</w:t>
      </w:r>
    </w:p>
    <w:p w:rsidR="00DB5F02" w:rsidRPr="00777FDE" w:rsidRDefault="00DB5F02" w:rsidP="00FC5396">
      <w:pPr>
        <w:ind w:left="-567"/>
        <w:rPr>
          <w:lang w:val="ru-RU"/>
        </w:rPr>
      </w:pPr>
      <w:r w:rsidRPr="00777FDE">
        <w:rPr>
          <w:lang w:val="ru-RU"/>
        </w:rPr>
        <w:t>14.12.15 Суточная глюкозурия –  3,47%;   Суточная протеинурия –  отр</w:t>
      </w:r>
    </w:p>
    <w:p w:rsidR="00DB5F02" w:rsidRPr="00777FDE" w:rsidRDefault="00DB5F02" w:rsidP="00FC5396">
      <w:pPr>
        <w:pStyle w:val="Heading5"/>
        <w:ind w:left="-567"/>
        <w:rPr>
          <w:sz w:val="24"/>
          <w:szCs w:val="24"/>
        </w:rPr>
      </w:pPr>
      <w:r w:rsidRPr="00777FDE">
        <w:rPr>
          <w:sz w:val="24"/>
          <w:szCs w:val="24"/>
        </w:rPr>
        <w:t>14.12.15 Микроальбуминурия – 129,28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 xml:space="preserve">Гликемический </w:t>
            </w:r>
          </w:p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22.00</w:t>
            </w: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21,7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18,8</w:t>
            </w: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B5F02" w:rsidRPr="00777FDE" w:rsidRDefault="00DB5F02" w:rsidP="00E577FF">
            <w:pPr>
              <w:rPr>
                <w:lang w:val="ru-RU"/>
              </w:rPr>
            </w:pPr>
            <w:r w:rsidRPr="00777FD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</w:tr>
      <w:tr w:rsidR="00DB5F02" w:rsidRPr="00777FDE" w:rsidTr="00B76356">
        <w:tc>
          <w:tcPr>
            <w:tcW w:w="2518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  <w:r w:rsidRPr="00777FD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F02" w:rsidRPr="00777FDE" w:rsidRDefault="00DB5F02" w:rsidP="00E577FF">
            <w:pPr>
              <w:rPr>
                <w:lang w:val="ru-RU"/>
              </w:rPr>
            </w:pPr>
            <w:r w:rsidRPr="00777FD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B5F02" w:rsidRPr="00777FDE" w:rsidRDefault="00DB5F02" w:rsidP="00B76356">
            <w:pPr>
              <w:rPr>
                <w:lang w:val="ru-RU"/>
              </w:rPr>
            </w:pPr>
          </w:p>
        </w:tc>
      </w:tr>
    </w:tbl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10.12.15Невропатолог</w:t>
      </w:r>
      <w:r w:rsidRPr="00777FDE">
        <w:rPr>
          <w:lang w:val="ru-RU"/>
        </w:rPr>
        <w:t>:  Вегетативная дисфункция, астено-невротический с-м, цефалгический с-м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11.12.15Окулист</w:t>
      </w:r>
      <w:r w:rsidRPr="00777FDE">
        <w:rPr>
          <w:lang w:val="ru-RU"/>
        </w:rPr>
        <w:t xml:space="preserve">: </w:t>
      </w:r>
      <w:r w:rsidRPr="00777FDE">
        <w:rPr>
          <w:lang w:val="en-US"/>
        </w:rPr>
        <w:t>VIS</w:t>
      </w:r>
      <w:r w:rsidRPr="00777FDE">
        <w:rPr>
          <w:lang w:val="ru-RU"/>
        </w:rPr>
        <w:t xml:space="preserve"> </w:t>
      </w:r>
      <w:r w:rsidRPr="00777FDE">
        <w:rPr>
          <w:lang w:val="en-US"/>
        </w:rPr>
        <w:t>OD</w:t>
      </w:r>
      <w:r w:rsidRPr="00777FDE">
        <w:rPr>
          <w:lang w:val="ru-RU"/>
        </w:rPr>
        <w:t xml:space="preserve">= 0,6  </w:t>
      </w:r>
      <w:r w:rsidRPr="00777FDE">
        <w:rPr>
          <w:lang w:val="en-US"/>
        </w:rPr>
        <w:t>OS</w:t>
      </w:r>
      <w:r w:rsidRPr="00777FDE">
        <w:rPr>
          <w:lang w:val="ru-RU"/>
        </w:rPr>
        <w:t>=0,5   Д-з: Оптические среды и глазное дно без особенностей.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10.12.15ЭКГ</w:t>
      </w:r>
      <w:r w:rsidRPr="00777FDE">
        <w:rPr>
          <w:lang w:val="ru-RU"/>
        </w:rPr>
        <w:t xml:space="preserve">: ЧСС - 85уд/мин. Вольтаж снижен.  Ритм синусовый. Эл. ось не отклонена. 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18.12.15Кардиолог</w:t>
      </w:r>
      <w:r w:rsidRPr="00777FDE">
        <w:rPr>
          <w:lang w:val="ru-RU"/>
        </w:rPr>
        <w:t>:  НЦД по смешанному типу.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11.12.15Ангиохирург</w:t>
      </w:r>
      <w:r w:rsidRPr="00777FDE">
        <w:rPr>
          <w:lang w:val="ru-RU"/>
        </w:rPr>
        <w:t>: Диаб. ангиопатия артерий н/к.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10.12.15Гинеколог</w:t>
      </w:r>
      <w:r w:rsidRPr="00777FDE">
        <w:rPr>
          <w:lang w:val="ru-RU"/>
        </w:rPr>
        <w:t>:  Состояние после abrasio cavi uteri, физиологическое течение.</w:t>
      </w:r>
    </w:p>
    <w:p w:rsidR="00DB5F02" w:rsidRPr="00777FDE" w:rsidRDefault="00DB5F02" w:rsidP="00FC5396">
      <w:pPr>
        <w:ind w:left="-567"/>
        <w:jc w:val="both"/>
        <w:rPr>
          <w:u w:val="single"/>
          <w:lang w:val="ru-RU"/>
        </w:rPr>
      </w:pPr>
      <w:r w:rsidRPr="00777FDE">
        <w:rPr>
          <w:u w:val="single"/>
          <w:lang w:val="ru-RU"/>
        </w:rPr>
        <w:t>11.12.15РВГ:</w:t>
      </w:r>
      <w:r w:rsidRPr="00777FDE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10.1</w:t>
      </w:r>
      <w:r w:rsidRPr="00777FDE">
        <w:rPr>
          <w:u w:val="single"/>
          <w:lang w:val="ru-RU"/>
        </w:rPr>
        <w:t>2</w:t>
      </w:r>
      <w:r>
        <w:rPr>
          <w:u w:val="single"/>
          <w:lang w:val="ru-RU"/>
        </w:rPr>
        <w:t>.1</w:t>
      </w:r>
      <w:r w:rsidRPr="00777FDE">
        <w:rPr>
          <w:u w:val="single"/>
          <w:lang w:val="ru-RU"/>
        </w:rPr>
        <w:t>5УЗИ щит. железы</w:t>
      </w:r>
      <w:r w:rsidRPr="00777FDE">
        <w:rPr>
          <w:lang w:val="ru-RU"/>
        </w:rPr>
        <w:t>: Пр д. V =12,1  см</w:t>
      </w:r>
      <w:r w:rsidRPr="00777FDE">
        <w:rPr>
          <w:vertAlign w:val="superscript"/>
          <w:lang w:val="ru-RU"/>
        </w:rPr>
        <w:t>3</w:t>
      </w:r>
      <w:r w:rsidRPr="00777FDE">
        <w:rPr>
          <w:lang w:val="ru-RU"/>
        </w:rPr>
        <w:t>; лев. д. V = 10,5 см</w:t>
      </w:r>
      <w:r w:rsidRPr="00777FDE">
        <w:rPr>
          <w:vertAlign w:val="superscript"/>
          <w:lang w:val="ru-RU"/>
        </w:rPr>
        <w:t>3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 мелкий фиброз и единичные гидрофильные очаги до 0,35 см.  Регионарные л/узлы  не визуализируются. Закл.: Увеличение щит. железы. Умеренные диффузные изменения паренхимы. 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r w:rsidRPr="00777FDE">
        <w:rPr>
          <w:u w:val="single"/>
          <w:lang w:val="ru-RU"/>
        </w:rPr>
        <w:t>Лечение:</w:t>
      </w:r>
      <w:r w:rsidRPr="00777FDE">
        <w:rPr>
          <w:lang w:val="ru-RU"/>
        </w:rPr>
        <w:t xml:space="preserve"> Фармасулин Н, Фармасулин НNР.</w:t>
      </w:r>
    </w:p>
    <w:p w:rsidR="00DB5F02" w:rsidRPr="00777FDE" w:rsidRDefault="00DB5F0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7FDE">
        <w:rPr>
          <w:u w:val="single"/>
          <w:lang w:val="ru-RU"/>
        </w:rPr>
        <w:t>Состояние больного при выписке</w:t>
      </w:r>
      <w:r w:rsidRPr="00777FDE">
        <w:rPr>
          <w:lang w:val="ru-RU"/>
        </w:rPr>
        <w:t>: СД компенсирован, уменьшились боли в н/к. АД 125/80 мм рт. ст. С пациенткой проведена беседа режиме питания при сах.диабете.</w:t>
      </w:r>
    </w:p>
    <w:p w:rsidR="00DB5F02" w:rsidRPr="00777FDE" w:rsidRDefault="00DB5F02">
      <w:pPr>
        <w:jc w:val="both"/>
        <w:rPr>
          <w:u w:val="single"/>
          <w:lang w:val="ru-RU"/>
        </w:rPr>
      </w:pPr>
      <w:r w:rsidRPr="00777FDE">
        <w:rPr>
          <w:u w:val="single"/>
          <w:lang w:val="ru-RU"/>
        </w:rPr>
        <w:t>Рекомендовано</w:t>
      </w:r>
      <w:r w:rsidRPr="00777FDE">
        <w:rPr>
          <w:lang w:val="ru-RU"/>
        </w:rPr>
        <w:t>:</w:t>
      </w:r>
    </w:p>
    <w:p w:rsidR="00DB5F02" w:rsidRPr="00777FDE" w:rsidRDefault="00DB5F02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>«Д» наблюдение эндокринолога, уч. терапевта, кардиолога, гинеколога по м\жит.</w:t>
      </w:r>
    </w:p>
    <w:p w:rsidR="00DB5F02" w:rsidRPr="00777FDE" w:rsidRDefault="00DB5F02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B5F02" w:rsidRPr="00777FDE" w:rsidRDefault="00DB5F02" w:rsidP="006C1CA2">
      <w:pPr>
        <w:ind w:left="435"/>
        <w:jc w:val="both"/>
        <w:rPr>
          <w:lang w:val="ru-RU"/>
        </w:rPr>
      </w:pPr>
      <w:r w:rsidRPr="00777FDE">
        <w:rPr>
          <w:lang w:val="ru-RU"/>
        </w:rPr>
        <w:t>Инсулинотерапия:  Фармасулин Н п/з- 16-18ед., п/о-14-16 ед., п/уж -14-16 ед.,  Фармасулин НNР 22.00   12-14 ед.</w:t>
      </w:r>
    </w:p>
    <w:p w:rsidR="00DB5F02" w:rsidRPr="00777FDE" w:rsidRDefault="00DB5F02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>Контроль глик. гемоглобина 1 раз в 6 мес., микроальбуминурии 1р. в 6 мес.</w:t>
      </w:r>
    </w:p>
    <w:p w:rsidR="00DB5F02" w:rsidRPr="00777FDE" w:rsidRDefault="00DB5F02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B5F02" w:rsidRPr="00777FDE" w:rsidRDefault="00DB5F02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B5F02" w:rsidRPr="00777FDE" w:rsidRDefault="00DB5F02" w:rsidP="00836E0A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 xml:space="preserve">Рек. кардиолога:  Контроль АД в течении 1-2 нед. </w:t>
      </w:r>
    </w:p>
    <w:p w:rsidR="00DB5F02" w:rsidRPr="00777FDE" w:rsidRDefault="00DB5F02" w:rsidP="00E9696F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 xml:space="preserve">Рек. невропатолога: армадин 2,0 в/м №10., персен по 1т*3р/д., витаксон 1т. *3р/д. 1 мес </w:t>
      </w:r>
    </w:p>
    <w:p w:rsidR="00DB5F02" w:rsidRPr="00777FDE" w:rsidRDefault="00DB5F02" w:rsidP="00E9696F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>Рек гинеколога: явка в ЖК по м/ж через 1 месяц.</w:t>
      </w:r>
    </w:p>
    <w:p w:rsidR="00DB5F02" w:rsidRPr="00777FDE" w:rsidRDefault="00DB5F02">
      <w:pPr>
        <w:numPr>
          <w:ilvl w:val="0"/>
          <w:numId w:val="2"/>
        </w:numPr>
        <w:jc w:val="both"/>
        <w:rPr>
          <w:lang w:val="ru-RU"/>
        </w:rPr>
      </w:pPr>
      <w:r w:rsidRPr="00777FDE">
        <w:rPr>
          <w:lang w:val="ru-RU"/>
        </w:rPr>
        <w:t>УЗИ щит. железы 1р. в год. Контр ТТГ 1р в 6 мес. Йодная профилактика  - употребление в пищу йодированной соли и продуктов содержащих йод.</w:t>
      </w:r>
    </w:p>
    <w:p w:rsidR="00DB5F02" w:rsidRPr="00777FDE" w:rsidRDefault="00DB5F02" w:rsidP="00A9598B">
      <w:pPr>
        <w:ind w:left="435"/>
        <w:jc w:val="both"/>
        <w:rPr>
          <w:lang w:val="ru-RU"/>
        </w:rPr>
      </w:pPr>
    </w:p>
    <w:p w:rsidR="00DB5F02" w:rsidRPr="00777FDE" w:rsidRDefault="00DB5F02">
      <w:pPr>
        <w:jc w:val="both"/>
        <w:rPr>
          <w:b/>
          <w:lang w:val="ru-RU"/>
        </w:rPr>
      </w:pPr>
    </w:p>
    <w:p w:rsidR="00DB5F02" w:rsidRPr="00777FDE" w:rsidRDefault="00DB5F02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777FDE">
        <w:rPr>
          <w:sz w:val="24"/>
          <w:szCs w:val="24"/>
        </w:rPr>
        <w:t xml:space="preserve">Леч. врач  Гура Э. Ю. </w:t>
      </w:r>
    </w:p>
    <w:p w:rsidR="00DB5F02" w:rsidRPr="00777FDE" w:rsidRDefault="00DB5F02" w:rsidP="00E71563">
      <w:pPr>
        <w:jc w:val="both"/>
        <w:rPr>
          <w:lang w:val="ru-RU"/>
        </w:rPr>
      </w:pPr>
      <w:r w:rsidRPr="00777FDE">
        <w:rPr>
          <w:lang w:val="ru-RU"/>
        </w:rPr>
        <w:t>Зав. отд.  Еременко Н.В.</w:t>
      </w:r>
    </w:p>
    <w:p w:rsidR="00DB5F02" w:rsidRPr="00777FDE" w:rsidRDefault="00DB5F02" w:rsidP="00DD028B">
      <w:pPr>
        <w:jc w:val="both"/>
        <w:rPr>
          <w:lang w:val="ru-RU"/>
        </w:rPr>
      </w:pPr>
      <w:r w:rsidRPr="00777FDE">
        <w:rPr>
          <w:lang w:val="ru-RU"/>
        </w:rPr>
        <w:t>Нач. мед. Костина Т.К.</w:t>
      </w:r>
    </w:p>
    <w:p w:rsidR="00DB5F02" w:rsidRPr="00777FDE" w:rsidRDefault="00DB5F02" w:rsidP="004468E8">
      <w:pPr>
        <w:jc w:val="both"/>
        <w:rPr>
          <w:lang w:val="ru-RU"/>
        </w:rPr>
      </w:pPr>
    </w:p>
    <w:sectPr w:rsidR="00DB5F02" w:rsidRPr="00777FD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F02" w:rsidRDefault="00DB5F02" w:rsidP="00080012">
      <w:r>
        <w:separator/>
      </w:r>
    </w:p>
  </w:endnote>
  <w:endnote w:type="continuationSeparator" w:id="1">
    <w:p w:rsidR="00DB5F02" w:rsidRDefault="00DB5F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F02" w:rsidRDefault="00DB5F02" w:rsidP="00080012">
      <w:r>
        <w:separator/>
      </w:r>
    </w:p>
  </w:footnote>
  <w:footnote w:type="continuationSeparator" w:id="1">
    <w:p w:rsidR="00DB5F02" w:rsidRDefault="00DB5F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B5F0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B5F02" w:rsidRPr="00244DF4" w:rsidRDefault="00DB5F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B5F02" w:rsidRPr="00244DF4" w:rsidRDefault="00DB5F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B5F02" w:rsidRPr="00244DF4" w:rsidRDefault="00DB5F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B5F0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B5F02" w:rsidRPr="00244DF4" w:rsidRDefault="00DB5F02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B5F02" w:rsidRPr="00244DF4" w:rsidRDefault="00DB5F0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B5F02" w:rsidRPr="00244DF4" w:rsidRDefault="00DB5F0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B5F0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B5F02" w:rsidRPr="00244DF4" w:rsidRDefault="00DB5F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B5F02" w:rsidRPr="00244DF4" w:rsidRDefault="00DB5F0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B5F02" w:rsidRPr="00244DF4" w:rsidRDefault="00DB5F0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B5F0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B5F02" w:rsidRPr="00080012" w:rsidRDefault="00DB5F02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B5F02" w:rsidRPr="00080012" w:rsidRDefault="00DB5F02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B5F02" w:rsidRPr="00080012" w:rsidRDefault="00DB5F02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B5F02" w:rsidRDefault="00DB5F0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1F8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D2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CE0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4982"/>
    <w:rsid w:val="002E3A95"/>
    <w:rsid w:val="002F0F1E"/>
    <w:rsid w:val="002F252F"/>
    <w:rsid w:val="002F6A20"/>
    <w:rsid w:val="00305656"/>
    <w:rsid w:val="003065E0"/>
    <w:rsid w:val="00306D8F"/>
    <w:rsid w:val="00312A6B"/>
    <w:rsid w:val="003130B7"/>
    <w:rsid w:val="0032006B"/>
    <w:rsid w:val="00320444"/>
    <w:rsid w:val="0032248E"/>
    <w:rsid w:val="00323604"/>
    <w:rsid w:val="00324419"/>
    <w:rsid w:val="003306FD"/>
    <w:rsid w:val="00332D3C"/>
    <w:rsid w:val="00333617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21257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71D29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348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8C7"/>
    <w:rsid w:val="006B4D99"/>
    <w:rsid w:val="006C1CA2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FDE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272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25B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40F5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3A3D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695D"/>
    <w:rsid w:val="00D06E48"/>
    <w:rsid w:val="00D1120A"/>
    <w:rsid w:val="00D13437"/>
    <w:rsid w:val="00D147C8"/>
    <w:rsid w:val="00D15250"/>
    <w:rsid w:val="00D15C5C"/>
    <w:rsid w:val="00D257A8"/>
    <w:rsid w:val="00D26C6C"/>
    <w:rsid w:val="00D27812"/>
    <w:rsid w:val="00D27C33"/>
    <w:rsid w:val="00D3141E"/>
    <w:rsid w:val="00D406E6"/>
    <w:rsid w:val="00D550A3"/>
    <w:rsid w:val="00D56153"/>
    <w:rsid w:val="00D63879"/>
    <w:rsid w:val="00D71C56"/>
    <w:rsid w:val="00D76832"/>
    <w:rsid w:val="00D97EAA"/>
    <w:rsid w:val="00DA26E1"/>
    <w:rsid w:val="00DA43F6"/>
    <w:rsid w:val="00DA4DCE"/>
    <w:rsid w:val="00DB03E4"/>
    <w:rsid w:val="00DB5F02"/>
    <w:rsid w:val="00DC018E"/>
    <w:rsid w:val="00DC3662"/>
    <w:rsid w:val="00DC6756"/>
    <w:rsid w:val="00DD028B"/>
    <w:rsid w:val="00DD0634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77FF"/>
    <w:rsid w:val="00E615A4"/>
    <w:rsid w:val="00E61A4B"/>
    <w:rsid w:val="00E70C67"/>
    <w:rsid w:val="00E71563"/>
    <w:rsid w:val="00E72C58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DC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148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8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73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</TotalTime>
  <Pages>2</Pages>
  <Words>668</Words>
  <Characters>3812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2015-12-21T07:01:00Z</dcterms:created>
  <dcterms:modified xsi:type="dcterms:W3CDTF">2015-12-23T05:49:00Z</dcterms:modified>
</cp:coreProperties>
</file>