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E5" w:rsidRPr="007765CB" w:rsidRDefault="00245DE5" w:rsidP="00FC5396">
      <w:pPr>
        <w:pStyle w:val="Heading4"/>
        <w:ind w:left="-567" w:right="-58"/>
        <w:rPr>
          <w:b w:val="0"/>
          <w:sz w:val="24"/>
          <w:szCs w:val="24"/>
        </w:rPr>
      </w:pPr>
      <w:r w:rsidRPr="007765CB">
        <w:rPr>
          <w:b w:val="0"/>
          <w:sz w:val="24"/>
          <w:szCs w:val="24"/>
        </w:rPr>
        <w:t>Выписной эпикриз</w:t>
      </w:r>
    </w:p>
    <w:p w:rsidR="00245DE5" w:rsidRPr="007765CB" w:rsidRDefault="00245DE5" w:rsidP="00FC5396">
      <w:pPr>
        <w:pStyle w:val="Heading4"/>
        <w:ind w:left="-567"/>
        <w:rPr>
          <w:b w:val="0"/>
          <w:sz w:val="24"/>
          <w:szCs w:val="24"/>
        </w:rPr>
      </w:pPr>
      <w:r w:rsidRPr="007765CB">
        <w:rPr>
          <w:b w:val="0"/>
          <w:sz w:val="24"/>
          <w:szCs w:val="24"/>
        </w:rPr>
        <w:t>Из истории болезни №  1491</w:t>
      </w:r>
    </w:p>
    <w:p w:rsidR="00245DE5" w:rsidRPr="007765CB" w:rsidRDefault="00245DE5" w:rsidP="00FC5396">
      <w:pPr>
        <w:pStyle w:val="Heading5"/>
        <w:ind w:left="-567"/>
        <w:rPr>
          <w:sz w:val="24"/>
          <w:szCs w:val="24"/>
        </w:rPr>
      </w:pPr>
      <w:r w:rsidRPr="007765CB">
        <w:rPr>
          <w:sz w:val="24"/>
          <w:szCs w:val="24"/>
        </w:rPr>
        <w:t>Ф.И.О: Якубец Ольга Николаевна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Год рождения: 1955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>
        <w:rPr>
          <w:lang w:val="ru-RU"/>
        </w:rPr>
        <w:t>Место жительства: Токмакск</w:t>
      </w:r>
      <w:r w:rsidRPr="007765CB">
        <w:rPr>
          <w:lang w:val="ru-RU"/>
        </w:rPr>
        <w:t>ий р-н, г. Токмак ул. Привокзальная 15-6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Место работы: пенсионер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Находился на лечении с   01.12.15 по  11 .12.15 в  энд. отд.</w:t>
      </w:r>
    </w:p>
    <w:p w:rsidR="00245DE5" w:rsidRPr="007765CB" w:rsidRDefault="00245DE5" w:rsidP="00F44C9B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Диагноз:</w:t>
      </w:r>
      <w:r w:rsidRPr="007765CB">
        <w:rPr>
          <w:lang w:val="ru-RU"/>
        </w:rPr>
        <w:t xml:space="preserve">  Сахарный диабет, тип 2, вторичноинсулинзависимый, средней тяжести, декомпенсация. Ацетонурия. Диабетическая хроническая дистальная симметричная полинейропатия н/к, сенсомоторная форма. Дисциркуляторная энцефалопатия сложного  генеза 1 (дисметаболическая, гипертоническая). Эмоционально-волевые расстройства, тревожно депрессивный с-м. Диаб. ангиопатия артерий н/к. Начальная катаракта ОИ.  Ангиопатия сосудов сетчатки ОИ. ИБС,  диффузный кардиосклероз,  аортальный стеноз СН 1.  Гипертоническая болезнь II стадии 2 степени. Гипертензивное сердце. Риск 4. Смешанный зоб 1 ст. Узлы обеих долей. Эутиреоз. Ожирение I ст. (ИМТ 32кг/м</w:t>
      </w:r>
      <w:r w:rsidRPr="007765CB">
        <w:rPr>
          <w:vertAlign w:val="superscript"/>
          <w:lang w:val="ru-RU"/>
        </w:rPr>
        <w:t>2</w:t>
      </w:r>
      <w:r w:rsidRPr="007765CB">
        <w:rPr>
          <w:lang w:val="ru-RU"/>
        </w:rPr>
        <w:t xml:space="preserve">) алим.-конституционального генеза, стабильное течение. 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 xml:space="preserve">Жалобы при поступлении </w:t>
      </w:r>
      <w:r w:rsidRPr="007765CB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150/100 мм рт.ст., головные боли, головокружение, психо-эмоциональную лабильность..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Краткий анамнез</w:t>
      </w:r>
      <w:r w:rsidRPr="007765CB">
        <w:rPr>
          <w:lang w:val="ru-RU"/>
        </w:rPr>
        <w:t>: СД выявлен в 2008г. Комы отрицает. С начала заболевания ССП( Диабетон MR, глибенкламид). С 2014 в связи с декомпенсацией СД переведен на инсулинотерапию. В наст. время принимает:  Генсулин Н</w:t>
      </w:r>
      <w:r>
        <w:rPr>
          <w:lang w:val="ru-RU"/>
        </w:rPr>
        <w:t xml:space="preserve">  п/з-30 ед., п/у- 14ед, Диаформ</w:t>
      </w:r>
      <w:r w:rsidRPr="007765CB">
        <w:rPr>
          <w:lang w:val="ru-RU"/>
        </w:rPr>
        <w:t>ин 100</w:t>
      </w:r>
      <w:r>
        <w:rPr>
          <w:lang w:val="ru-RU"/>
        </w:rPr>
        <w:t>0</w:t>
      </w:r>
      <w:r w:rsidRPr="007765CB">
        <w:rPr>
          <w:lang w:val="ru-RU"/>
        </w:rPr>
        <w:t xml:space="preserve"> мг 2р\д  Гликемия – 7-15ммоль/л. НвАIс -  12% от 09.2015 . Последнее стац. лечение  в 2014г. Боли в н/к в течение 2-3 лет. Повышение АД в течение 3 лет.  Полинодозный зоб 1 ст с 2014 ( ТТГ – 2,</w:t>
      </w:r>
      <w:r>
        <w:rPr>
          <w:lang w:val="ru-RU"/>
        </w:rPr>
        <w:t>0 АТТПО -20,0). В 10.2015 прошла стац лечение в Т</w:t>
      </w:r>
      <w:r w:rsidRPr="007765CB">
        <w:rPr>
          <w:lang w:val="ru-RU"/>
        </w:rPr>
        <w:t>окмакской ЦРБ</w:t>
      </w:r>
      <w:r>
        <w:rPr>
          <w:lang w:val="ru-RU"/>
        </w:rPr>
        <w:t>-</w:t>
      </w:r>
      <w:r w:rsidRPr="007765CB">
        <w:rPr>
          <w:lang w:val="ru-RU"/>
        </w:rPr>
        <w:t xml:space="preserve"> берлитионом, метамаксом, тиотриазолином. Госпитализирован</w:t>
      </w:r>
      <w:r>
        <w:rPr>
          <w:lang w:val="ru-RU"/>
        </w:rPr>
        <w:t>а</w:t>
      </w:r>
      <w:r w:rsidRPr="007765CB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245DE5" w:rsidRPr="007765CB" w:rsidRDefault="00245DE5" w:rsidP="00FC5396">
      <w:pPr>
        <w:ind w:left="-567"/>
        <w:jc w:val="both"/>
        <w:rPr>
          <w:u w:val="single"/>
          <w:lang w:val="ru-RU"/>
        </w:rPr>
      </w:pPr>
      <w:r w:rsidRPr="007765CB">
        <w:rPr>
          <w:u w:val="single"/>
          <w:lang w:val="ru-RU"/>
        </w:rPr>
        <w:t>Данные лабораторных исследований.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 xml:space="preserve">02.12.15 Общ. ан. крови Нв –145  г/л  эритр –4,4  лейк –7,5  СОЭ –2  мм/час  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 xml:space="preserve">э- 1%    п- 1%   с- 66%   л- 29 %   м- 3% 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 xml:space="preserve">02.12.15 Биохимия: СКФ –74,7 мл./мин., хол –3,8 тригл -2,7 ХСЛПВП -1,01 ХСЛПНП – 1,55Катер – 2,8мочевина – 3,4 креатинин –88,8   бил общ –12,8  бил пр –3,2  тим –0,94  АСТ – 0,37  АЛТ – 0,77  ммоль/л;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03.12.15 К –  4,9 ; Nа – 151  ммоль/л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03.12.15 Коагулограмма: вр. сверт. –8   мин.; ПТИ – 105,6  %; фибр – 3,1 г/л; фибр Б – отр; АКТ – 100%; св. гепарин – 4*10-4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03.12.15 Амилаза 36,9, общ белок 57 г/л</w:t>
      </w:r>
    </w:p>
    <w:p w:rsidR="00245DE5" w:rsidRPr="007765CB" w:rsidRDefault="00245DE5" w:rsidP="00F44C9B">
      <w:pPr>
        <w:pStyle w:val="Heading3"/>
        <w:ind w:left="-567"/>
        <w:jc w:val="both"/>
        <w:rPr>
          <w:b w:val="0"/>
          <w:sz w:val="24"/>
          <w:szCs w:val="24"/>
        </w:rPr>
      </w:pPr>
      <w:r w:rsidRPr="007765CB">
        <w:rPr>
          <w:b w:val="0"/>
          <w:sz w:val="24"/>
          <w:szCs w:val="24"/>
        </w:rPr>
        <w:t>02.12.15 Общ. ан. мочи уд вес 1020  лейк – 1-3  в п/зр белок – отр  ацетон –2++;  эпит. пл. - ; эпит. перех. -  в п/зр</w:t>
      </w:r>
    </w:p>
    <w:p w:rsidR="00245DE5" w:rsidRPr="007765CB" w:rsidRDefault="00245DE5" w:rsidP="00F44C9B">
      <w:pPr>
        <w:ind w:left="-567"/>
        <w:rPr>
          <w:lang w:val="ru-RU"/>
        </w:rPr>
      </w:pPr>
      <w:r w:rsidRPr="007765CB">
        <w:rPr>
          <w:lang w:val="ru-RU"/>
        </w:rPr>
        <w:t>С 02.12.15ацетон отр</w:t>
      </w:r>
    </w:p>
    <w:p w:rsidR="00245DE5" w:rsidRPr="007765CB" w:rsidRDefault="00245DE5" w:rsidP="00FC5396">
      <w:pPr>
        <w:ind w:left="-567"/>
        <w:rPr>
          <w:lang w:val="ru-RU"/>
        </w:rPr>
      </w:pPr>
      <w:r w:rsidRPr="007765CB">
        <w:rPr>
          <w:lang w:val="ru-RU"/>
        </w:rPr>
        <w:t>03.12.15 Анализ мочи по Нечипоренко лейк -2000  эритр -  белок – отр</w:t>
      </w:r>
    </w:p>
    <w:p w:rsidR="00245DE5" w:rsidRPr="007765CB" w:rsidRDefault="00245DE5" w:rsidP="00FC5396">
      <w:pPr>
        <w:ind w:left="-567"/>
        <w:rPr>
          <w:lang w:val="ru-RU"/>
        </w:rPr>
      </w:pPr>
      <w:r w:rsidRPr="007765CB">
        <w:rPr>
          <w:lang w:val="ru-RU"/>
        </w:rPr>
        <w:t>07.12.15 Суточная глюкозурия – 0,85 %;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 xml:space="preserve">Гликемический </w:t>
            </w:r>
          </w:p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22.00</w:t>
            </w: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9,5</w:t>
            </w: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  <w:tr w:rsidR="00245DE5" w:rsidRPr="007765CB" w:rsidTr="00B76356">
        <w:tc>
          <w:tcPr>
            <w:tcW w:w="2518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  <w:r w:rsidRPr="007765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5DE5" w:rsidRPr="007765CB" w:rsidRDefault="00245DE5" w:rsidP="00B76356">
            <w:pPr>
              <w:rPr>
                <w:lang w:val="ru-RU"/>
              </w:rPr>
            </w:pPr>
          </w:p>
        </w:tc>
      </w:tr>
    </w:tbl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01.12.15Невропатолог</w:t>
      </w:r>
      <w:r w:rsidRPr="007765CB">
        <w:rPr>
          <w:lang w:val="ru-RU"/>
        </w:rPr>
        <w:t>: Диабетическая хроническая дистальная симметричная полинейропатия н/к, сенсомоторная форма. Дисциркуляторная энцефалопатия сложного  генеза 1 (дисметаболическая, гипертоническая). Эмоционально-волевые расстройства, тревожно</w:t>
      </w:r>
      <w:r>
        <w:rPr>
          <w:lang w:val="ru-RU"/>
        </w:rPr>
        <w:t>-</w:t>
      </w:r>
      <w:r w:rsidRPr="007765CB">
        <w:rPr>
          <w:lang w:val="ru-RU"/>
        </w:rPr>
        <w:t xml:space="preserve"> депрессивный с-м.</w:t>
      </w:r>
    </w:p>
    <w:p w:rsidR="00245DE5" w:rsidRPr="006C2FC6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02.12.15Окулист</w:t>
      </w:r>
      <w:r w:rsidRPr="006C2FC6">
        <w:rPr>
          <w:lang w:val="ru-RU"/>
        </w:rPr>
        <w:t xml:space="preserve">: </w:t>
      </w:r>
      <w:smartTag w:uri="urn:schemas-microsoft-com:office:smarttags" w:element="place">
        <w:r w:rsidRPr="007765CB">
          <w:rPr>
            <w:lang w:val="en-US"/>
          </w:rPr>
          <w:t>VIS</w:t>
        </w:r>
      </w:smartTag>
      <w:r w:rsidRPr="006C2FC6">
        <w:rPr>
          <w:lang w:val="ru-RU"/>
        </w:rPr>
        <w:t xml:space="preserve"> </w:t>
      </w:r>
      <w:r w:rsidRPr="007765CB">
        <w:rPr>
          <w:lang w:val="en-US"/>
        </w:rPr>
        <w:t>OD</w:t>
      </w:r>
      <w:r w:rsidRPr="006C2FC6">
        <w:rPr>
          <w:lang w:val="ru-RU"/>
        </w:rPr>
        <w:t xml:space="preserve">=   </w:t>
      </w:r>
      <w:r w:rsidRPr="007765CB">
        <w:rPr>
          <w:lang w:val="ru-RU"/>
        </w:rPr>
        <w:t>0,6</w:t>
      </w:r>
      <w:r>
        <w:rPr>
          <w:lang w:val="ru-RU"/>
        </w:rPr>
        <w:t xml:space="preserve"> </w:t>
      </w:r>
      <w:r w:rsidRPr="007765CB">
        <w:rPr>
          <w:lang w:val="en-US"/>
        </w:rPr>
        <w:t>OS</w:t>
      </w:r>
      <w:r w:rsidRPr="006C2FC6">
        <w:rPr>
          <w:lang w:val="ru-RU"/>
        </w:rPr>
        <w:t xml:space="preserve">= </w:t>
      </w:r>
      <w:r w:rsidRPr="007765CB">
        <w:rPr>
          <w:lang w:val="ru-RU"/>
        </w:rPr>
        <w:t>1,0</w:t>
      </w:r>
      <w:r w:rsidRPr="006C2FC6">
        <w:rPr>
          <w:lang w:val="ru-RU"/>
        </w:rPr>
        <w:t xml:space="preserve">  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 xml:space="preserve">Помутнения в хрусталиках ОИ. Артерии сужены, склерозированы.  Салюс I. Аномалии венозных сосудов (извитость, колебания калибра).  Д-з: Ангиопатия сосудов сетчатки ОИ. Начальная катаракта ОИ.. 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01.12.15ЭКГ</w:t>
      </w:r>
      <w:r w:rsidRPr="007765CB">
        <w:rPr>
          <w:lang w:val="ru-RU"/>
        </w:rPr>
        <w:t>: ЧСС 75 уд/мин. Вольтаж снижен.  Ритм синусовый. Эл. ось отклонена</w:t>
      </w:r>
      <w:r>
        <w:rPr>
          <w:lang w:val="ru-RU"/>
        </w:rPr>
        <w:t xml:space="preserve"> влево. Неполная блокада ПНПГ.</w:t>
      </w:r>
      <w:r w:rsidRPr="007765CB">
        <w:rPr>
          <w:lang w:val="ru-RU"/>
        </w:rPr>
        <w:t>Гипертрофия левого желудочка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lang w:val="ru-RU"/>
        </w:rPr>
        <w:t>08.12.15</w:t>
      </w:r>
      <w:r w:rsidRPr="007765CB">
        <w:rPr>
          <w:u w:val="single"/>
          <w:lang w:val="ru-RU"/>
        </w:rPr>
        <w:t>Кардиолог</w:t>
      </w:r>
      <w:r w:rsidRPr="007765CB">
        <w:rPr>
          <w:lang w:val="ru-RU"/>
        </w:rPr>
        <w:t>: ИБС,  диффузный кардиосклероз,  аортальный стеноз СН 1.  Гипертоническая болезнь II стадии 2 степени. Гипертензивное сердце. Риск 4.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05.12.15Ангиохирург</w:t>
      </w:r>
      <w:r w:rsidRPr="007765CB">
        <w:rPr>
          <w:lang w:val="ru-RU"/>
        </w:rPr>
        <w:t>: Диаб. ангиопатия артерий н/к.</w:t>
      </w:r>
    </w:p>
    <w:p w:rsidR="00245DE5" w:rsidRPr="007765CB" w:rsidRDefault="00245DE5" w:rsidP="00FC5396">
      <w:pPr>
        <w:ind w:left="-567"/>
        <w:jc w:val="both"/>
        <w:rPr>
          <w:u w:val="single"/>
          <w:lang w:val="ru-RU"/>
        </w:rPr>
      </w:pPr>
      <w:r w:rsidRPr="007765CB">
        <w:rPr>
          <w:u w:val="single"/>
          <w:lang w:val="ru-RU"/>
        </w:rPr>
        <w:t>04.12.15РВГ:</w:t>
      </w:r>
      <w:r w:rsidRPr="007765CB">
        <w:rPr>
          <w:lang w:val="ru-RU"/>
        </w:rPr>
        <w:t xml:space="preserve"> Нарушение кровообращения III ст. с обеих сторон, тонус сосудов повышен. Затруднение венозного оттока с обеих сторон. </w:t>
      </w:r>
    </w:p>
    <w:p w:rsidR="00245DE5" w:rsidRPr="007765CB" w:rsidRDefault="00245DE5" w:rsidP="00FC5396">
      <w:pPr>
        <w:ind w:left="-567"/>
        <w:jc w:val="both"/>
        <w:rPr>
          <w:u w:val="single"/>
          <w:lang w:val="ru-RU"/>
        </w:rPr>
      </w:pPr>
      <w:r w:rsidRPr="007765CB">
        <w:rPr>
          <w:u w:val="single"/>
          <w:lang w:val="ru-RU"/>
        </w:rPr>
        <w:t xml:space="preserve">04.12.15Осмотр асс.каф. Соловьюк А.О: </w:t>
      </w:r>
      <w:r w:rsidRPr="007765CB">
        <w:rPr>
          <w:lang w:val="ru-RU"/>
        </w:rPr>
        <w:t>диагноз см. выше.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07.12.15УЗИ щит. железы</w:t>
      </w:r>
      <w:r w:rsidRPr="007765CB">
        <w:rPr>
          <w:lang w:val="ru-RU"/>
        </w:rPr>
        <w:t>: Пр д. V = 12,4 см</w:t>
      </w:r>
      <w:r w:rsidRPr="007765CB">
        <w:rPr>
          <w:vertAlign w:val="superscript"/>
          <w:lang w:val="ru-RU"/>
        </w:rPr>
        <w:t>3</w:t>
      </w:r>
      <w:r w:rsidRPr="007765CB">
        <w:rPr>
          <w:lang w:val="ru-RU"/>
        </w:rPr>
        <w:t>; лев. д. V = 7,3 см</w:t>
      </w:r>
      <w:r w:rsidRPr="007765CB">
        <w:rPr>
          <w:vertAlign w:val="superscript"/>
          <w:lang w:val="ru-RU"/>
        </w:rPr>
        <w:t>3</w:t>
      </w:r>
    </w:p>
    <w:p w:rsidR="00245DE5" w:rsidRPr="007765CB" w:rsidRDefault="00245DE5" w:rsidP="008379E3">
      <w:pPr>
        <w:ind w:left="-567"/>
        <w:jc w:val="both"/>
        <w:rPr>
          <w:lang w:val="ru-RU"/>
        </w:rPr>
      </w:pPr>
      <w:r w:rsidRPr="007765CB">
        <w:rPr>
          <w:lang w:val="ru-RU"/>
        </w:rPr>
        <w:t>Щит. железа увеличена, контуры ровные. Эхогенность паренхимы снижена. Эхоструктура крупнозернистая,  множественные гидрофильные очаги 0,55 см. В пр д с/з гидрофильный узел 0,83 см, в в/3 пр доле, такой же узел 0,28*0,92см у перешейка справа изоэхогенный узел с гидрофильным ободком 1,44  *1,28 см. в перешейке такой же узел 1,1*0,8 см. Регионарные л/узлы  не визуализируются. Закл.: Увеличение щит. железы. Диффузные изменения паренхимы. Узлы обеих долей и перешейка.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r w:rsidRPr="007765CB">
        <w:rPr>
          <w:u w:val="single"/>
          <w:lang w:val="ru-RU"/>
        </w:rPr>
        <w:t>Лечение:</w:t>
      </w:r>
      <w:r w:rsidRPr="007765CB">
        <w:rPr>
          <w:lang w:val="ru-RU"/>
        </w:rPr>
        <w:t xml:space="preserve">  Генсулин Н, луцетам, диаформин, эналаприл, бисопролол, атаракс, миасер</w:t>
      </w:r>
    </w:p>
    <w:p w:rsidR="00245DE5" w:rsidRPr="007765CB" w:rsidRDefault="00245DE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65CB">
        <w:rPr>
          <w:u w:val="single"/>
          <w:lang w:val="ru-RU"/>
        </w:rPr>
        <w:t>Состояние больного при выписке</w:t>
      </w:r>
      <w:r w:rsidRPr="007765CB">
        <w:rPr>
          <w:lang w:val="ru-RU"/>
        </w:rPr>
        <w:t xml:space="preserve">: СД компенсирован, уменьшились боли в н/к. АД 120/70 мм рт. ст. </w:t>
      </w:r>
    </w:p>
    <w:p w:rsidR="00245DE5" w:rsidRPr="007765CB" w:rsidRDefault="00245DE5">
      <w:pPr>
        <w:jc w:val="both"/>
        <w:rPr>
          <w:u w:val="single"/>
          <w:lang w:val="ru-RU"/>
        </w:rPr>
      </w:pPr>
      <w:r w:rsidRPr="007765CB">
        <w:rPr>
          <w:u w:val="single"/>
          <w:lang w:val="ru-RU"/>
        </w:rPr>
        <w:t>Рекомендовано</w:t>
      </w:r>
      <w:r w:rsidRPr="007765CB">
        <w:rPr>
          <w:lang w:val="ru-RU"/>
        </w:rPr>
        <w:t>: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«Д» наблюдение эндокринолога, уч. терапевта, кардиолога по м\жит.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45DE5" w:rsidRPr="007765CB" w:rsidRDefault="00245DE5" w:rsidP="007765CB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Инсулинотерапия:   Генсулин Н п/з- 36 ед., п/уж -14 ед.,</w:t>
      </w:r>
    </w:p>
    <w:p w:rsidR="00245DE5" w:rsidRPr="007765CB" w:rsidRDefault="00245DE5" w:rsidP="007765CB">
      <w:pPr>
        <w:ind w:left="435"/>
        <w:jc w:val="both"/>
        <w:rPr>
          <w:lang w:val="ru-RU"/>
        </w:rPr>
      </w:pPr>
      <w:r w:rsidRPr="007765CB">
        <w:rPr>
          <w:lang w:val="ru-RU"/>
        </w:rPr>
        <w:t xml:space="preserve">ССТ: диаформин (сиофор,  глюкофаж) 1000 - 1т. *2р/сут. 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Контроль глик. гемоглобина 1 раз в 6 мес., микроальбуминурии 1р. в 6 мес.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45DE5" w:rsidRPr="007765CB" w:rsidRDefault="00245DE5" w:rsidP="00836E0A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Рек. кардиолога:. Контроль АД, ЭКГ. Дообследование: ЭХО КС по м/ж. Повторный осотр кардиолога.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 xml:space="preserve">Эналаприл 10 мг 2р/д, бисопролол 2,5-5 г  1 р\д . Контр. АД. </w:t>
      </w:r>
    </w:p>
    <w:p w:rsidR="00245DE5" w:rsidRPr="007765CB" w:rsidRDefault="00245DE5" w:rsidP="007765CB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 xml:space="preserve">Рек. невропатолога: атаракс ½ т утром + ½ т в обед + 1 т веч, 1-2мес, миасер 1т на ночь, преп. а-липоевой к-ты  в/в кап № 10, витаксон 2,0 в/м № 10. 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ТАПБ узлов щит. железы в плановом порядке ( в настоящее время категорически отказывается). УЗИ щит. железы 1р. в 6-12 мес.  Контр ТТГ 1р в 6 мес. .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 xml:space="preserve">Рек. окулиста:, тауфон 2к.*3р/д. в ОИ, /д. оптикс форте 1т 1р\д  </w:t>
      </w:r>
    </w:p>
    <w:p w:rsidR="00245DE5" w:rsidRPr="007765CB" w:rsidRDefault="00245DE5">
      <w:pPr>
        <w:numPr>
          <w:ilvl w:val="0"/>
          <w:numId w:val="2"/>
        </w:numPr>
        <w:jc w:val="both"/>
        <w:rPr>
          <w:lang w:val="ru-RU"/>
        </w:rPr>
      </w:pPr>
      <w:r w:rsidRPr="007765CB">
        <w:rPr>
          <w:lang w:val="ru-RU"/>
        </w:rPr>
        <w:t>Контр общего белка в динамике.</w:t>
      </w:r>
    </w:p>
    <w:p w:rsidR="00245DE5" w:rsidRPr="007765CB" w:rsidRDefault="00245DE5" w:rsidP="00A9598B">
      <w:pPr>
        <w:ind w:left="435"/>
        <w:jc w:val="both"/>
        <w:rPr>
          <w:lang w:val="ru-RU"/>
        </w:rPr>
      </w:pPr>
    </w:p>
    <w:p w:rsidR="00245DE5" w:rsidRPr="007765CB" w:rsidRDefault="00245DE5">
      <w:pPr>
        <w:jc w:val="both"/>
        <w:rPr>
          <w:b/>
          <w:lang w:val="ru-RU"/>
        </w:rPr>
      </w:pPr>
    </w:p>
    <w:p w:rsidR="00245DE5" w:rsidRPr="007765CB" w:rsidRDefault="00245DE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765CB">
        <w:rPr>
          <w:sz w:val="24"/>
          <w:szCs w:val="24"/>
        </w:rPr>
        <w:t xml:space="preserve">Леч. врач  Соловьюк Е.А. </w:t>
      </w:r>
    </w:p>
    <w:p w:rsidR="00245DE5" w:rsidRPr="007765CB" w:rsidRDefault="00245DE5" w:rsidP="004468E8">
      <w:pPr>
        <w:jc w:val="both"/>
        <w:rPr>
          <w:lang w:val="ru-RU"/>
        </w:rPr>
      </w:pPr>
      <w:r w:rsidRPr="007765CB">
        <w:rPr>
          <w:lang w:val="ru-RU"/>
        </w:rPr>
        <w:t>Зав. отд.  Фещук И.А.</w:t>
      </w:r>
    </w:p>
    <w:p w:rsidR="00245DE5" w:rsidRPr="007765CB" w:rsidRDefault="00245DE5" w:rsidP="00DD028B">
      <w:pPr>
        <w:jc w:val="both"/>
        <w:rPr>
          <w:lang w:val="ru-RU"/>
        </w:rPr>
      </w:pPr>
      <w:r w:rsidRPr="007765CB">
        <w:rPr>
          <w:lang w:val="ru-RU"/>
        </w:rPr>
        <w:t>Нач. мед. Костина Т.К.</w:t>
      </w:r>
    </w:p>
    <w:p w:rsidR="00245DE5" w:rsidRPr="007765CB" w:rsidRDefault="00245DE5" w:rsidP="00914E6C">
      <w:pPr>
        <w:jc w:val="both"/>
        <w:rPr>
          <w:lang w:val="ru-RU"/>
        </w:rPr>
      </w:pPr>
    </w:p>
    <w:sectPr w:rsidR="00245DE5" w:rsidRPr="007765C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E5" w:rsidRDefault="00245DE5" w:rsidP="00080012">
      <w:r>
        <w:separator/>
      </w:r>
    </w:p>
  </w:endnote>
  <w:endnote w:type="continuationSeparator" w:id="1">
    <w:p w:rsidR="00245DE5" w:rsidRDefault="00245D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E5" w:rsidRDefault="00245DE5" w:rsidP="00080012">
      <w:r>
        <w:separator/>
      </w:r>
    </w:p>
  </w:footnote>
  <w:footnote w:type="continuationSeparator" w:id="1">
    <w:p w:rsidR="00245DE5" w:rsidRDefault="00245D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45DE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45DE5" w:rsidRPr="00244DF4" w:rsidRDefault="00245DE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45DE5" w:rsidRPr="00244DF4" w:rsidRDefault="00245DE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45DE5" w:rsidRPr="00244DF4" w:rsidRDefault="00245DE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45DE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45DE5" w:rsidRPr="00244DF4" w:rsidRDefault="00245DE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45DE5" w:rsidRPr="00244DF4" w:rsidRDefault="00245DE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45DE5" w:rsidRPr="00244DF4" w:rsidRDefault="00245DE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45DE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45DE5" w:rsidRPr="00244DF4" w:rsidRDefault="00245DE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45DE5" w:rsidRPr="00244DF4" w:rsidRDefault="00245DE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45DE5" w:rsidRPr="00244DF4" w:rsidRDefault="00245DE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45DE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45DE5" w:rsidRPr="00080012" w:rsidRDefault="00245DE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45DE5" w:rsidRPr="00080012" w:rsidRDefault="00245DE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45DE5" w:rsidRPr="00080012" w:rsidRDefault="00245DE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45DE5" w:rsidRDefault="00245DE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204C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DE5"/>
    <w:rsid w:val="002477BA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18F1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1814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33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A03"/>
    <w:rsid w:val="006C2DE8"/>
    <w:rsid w:val="006C2FC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5CB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9E3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221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22C"/>
    <w:rsid w:val="00E2065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4C9B"/>
    <w:rsid w:val="00F52974"/>
    <w:rsid w:val="00F61998"/>
    <w:rsid w:val="00F64AB9"/>
    <w:rsid w:val="00F67360"/>
    <w:rsid w:val="00F7334A"/>
    <w:rsid w:val="00F7479F"/>
    <w:rsid w:val="00F77B00"/>
    <w:rsid w:val="00F77FF8"/>
    <w:rsid w:val="00F8189D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82A5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5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849</Words>
  <Characters>4845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2015-12-11T07:17:00Z</dcterms:created>
  <dcterms:modified xsi:type="dcterms:W3CDTF">2015-12-11T06:18:00Z</dcterms:modified>
</cp:coreProperties>
</file>