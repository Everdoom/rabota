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7FA" w:rsidRPr="00A87A8B" w:rsidRDefault="000D17FA" w:rsidP="0062738D">
      <w:pPr>
        <w:pStyle w:val="Heading4"/>
        <w:ind w:left="-567" w:right="-58"/>
        <w:rPr>
          <w:b w:val="0"/>
          <w:sz w:val="24"/>
          <w:szCs w:val="24"/>
        </w:rPr>
      </w:pPr>
      <w:r w:rsidRPr="00A87A8B">
        <w:rPr>
          <w:b w:val="0"/>
          <w:sz w:val="24"/>
          <w:szCs w:val="24"/>
        </w:rPr>
        <w:t>Выписной эпикриз</w:t>
      </w:r>
    </w:p>
    <w:p w:rsidR="000D17FA" w:rsidRPr="00A87A8B" w:rsidRDefault="000D17FA" w:rsidP="0062738D">
      <w:pPr>
        <w:pStyle w:val="Heading5"/>
        <w:ind w:left="-567"/>
        <w:rPr>
          <w:b/>
          <w:sz w:val="24"/>
          <w:szCs w:val="24"/>
        </w:rPr>
      </w:pPr>
      <w:r w:rsidRPr="00A87A8B">
        <w:rPr>
          <w:sz w:val="24"/>
          <w:szCs w:val="24"/>
        </w:rPr>
        <w:t>Из истории болезни №  656</w:t>
      </w:r>
    </w:p>
    <w:p w:rsidR="000D17FA" w:rsidRPr="00A87A8B" w:rsidRDefault="000D17FA" w:rsidP="0062738D">
      <w:pPr>
        <w:pStyle w:val="Heading5"/>
        <w:ind w:left="-567"/>
        <w:rPr>
          <w:sz w:val="24"/>
          <w:szCs w:val="24"/>
        </w:rPr>
      </w:pPr>
      <w:r w:rsidRPr="00A87A8B">
        <w:rPr>
          <w:sz w:val="24"/>
          <w:szCs w:val="24"/>
        </w:rPr>
        <w:t>Ф.И.О: Шишикин Евгений Владимирович</w:t>
      </w:r>
    </w:p>
    <w:p w:rsidR="000D17FA" w:rsidRPr="00A87A8B" w:rsidRDefault="000D17FA" w:rsidP="0062738D">
      <w:pPr>
        <w:ind w:left="-567"/>
        <w:jc w:val="both"/>
        <w:rPr>
          <w:lang w:val="ru-RU"/>
        </w:rPr>
      </w:pPr>
      <w:r w:rsidRPr="00A87A8B">
        <w:rPr>
          <w:lang w:val="ru-RU"/>
        </w:rPr>
        <w:t>Год рождения: 1983</w:t>
      </w:r>
    </w:p>
    <w:p w:rsidR="000D17FA" w:rsidRPr="00A87A8B" w:rsidRDefault="000D17FA" w:rsidP="00FC5396">
      <w:pPr>
        <w:ind w:left="-567"/>
        <w:jc w:val="both"/>
        <w:rPr>
          <w:lang w:val="ru-RU"/>
        </w:rPr>
      </w:pPr>
      <w:r w:rsidRPr="00A87A8B">
        <w:rPr>
          <w:lang w:val="ru-RU"/>
        </w:rPr>
        <w:t>Место жительства: К-Днепровский р-н, с. Ивановка ул. Шевченко 18</w:t>
      </w:r>
    </w:p>
    <w:p w:rsidR="000D17FA" w:rsidRPr="00A87A8B" w:rsidRDefault="000D17FA" w:rsidP="00FC5396">
      <w:pPr>
        <w:ind w:left="-567"/>
        <w:jc w:val="both"/>
        <w:rPr>
          <w:lang w:val="ru-RU"/>
        </w:rPr>
      </w:pPr>
      <w:r w:rsidRPr="00A87A8B">
        <w:rPr>
          <w:lang w:val="ru-RU"/>
        </w:rPr>
        <w:t>Место работы: н/р</w:t>
      </w:r>
    </w:p>
    <w:p w:rsidR="000D17FA" w:rsidRPr="00A87A8B" w:rsidRDefault="000D17FA" w:rsidP="00FC5396">
      <w:pPr>
        <w:ind w:left="-567"/>
        <w:jc w:val="both"/>
        <w:rPr>
          <w:lang w:val="ru-RU"/>
        </w:rPr>
      </w:pPr>
      <w:r w:rsidRPr="00A87A8B">
        <w:rPr>
          <w:lang w:val="ru-RU"/>
        </w:rPr>
        <w:t>Находился на лечении с   23.05.16 по   03.06.16 в   энд. отд.</w:t>
      </w:r>
    </w:p>
    <w:p w:rsidR="000D17FA" w:rsidRPr="00A87A8B" w:rsidRDefault="000D17FA" w:rsidP="00B46B78">
      <w:pPr>
        <w:ind w:left="-567"/>
        <w:jc w:val="both"/>
        <w:rPr>
          <w:lang w:val="ru-RU"/>
        </w:rPr>
      </w:pPr>
      <w:r w:rsidRPr="00A87A8B">
        <w:rPr>
          <w:u w:val="single"/>
          <w:lang w:val="ru-RU"/>
        </w:rPr>
        <w:t>Диагноз</w:t>
      </w:r>
      <w:r w:rsidRPr="00A87A8B">
        <w:rPr>
          <w:lang w:val="ru-RU"/>
        </w:rPr>
        <w:t>: Сахарный диабет, тип 1, средней тяжести,  декомпенсация. ХБП Iст. Диабетическая нефропатия IIIст. Диабетическая дистальная симметричная полинейропатия н/к, сенсомоторная форма, болевой с-м.. Диаб. ангиопатия артерий н/к. НЦД по смешанному типу. Хронический вирусный гепатит С, малой активности.</w:t>
      </w:r>
    </w:p>
    <w:p w:rsidR="000D17FA" w:rsidRPr="00A87A8B" w:rsidRDefault="000D17FA" w:rsidP="00FC5396">
      <w:pPr>
        <w:ind w:left="-567"/>
        <w:jc w:val="both"/>
        <w:rPr>
          <w:lang w:val="ru-RU"/>
        </w:rPr>
      </w:pPr>
      <w:r w:rsidRPr="00A87A8B">
        <w:rPr>
          <w:u w:val="single"/>
          <w:lang w:val="ru-RU"/>
        </w:rPr>
        <w:t xml:space="preserve">Жалобы при поступлении </w:t>
      </w:r>
      <w:r w:rsidRPr="00A87A8B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140/90 мм рт.ст., головные боли, головокружение.</w:t>
      </w:r>
    </w:p>
    <w:p w:rsidR="000D17FA" w:rsidRPr="00A87A8B" w:rsidRDefault="000D17FA" w:rsidP="00FC5396">
      <w:pPr>
        <w:ind w:left="-567"/>
        <w:jc w:val="both"/>
        <w:rPr>
          <w:lang w:val="ru-RU"/>
        </w:rPr>
      </w:pPr>
      <w:r w:rsidRPr="00A87A8B">
        <w:rPr>
          <w:u w:val="single"/>
          <w:lang w:val="ru-RU"/>
        </w:rPr>
        <w:t>Краткий анамнез</w:t>
      </w:r>
      <w:r w:rsidRPr="00A87A8B">
        <w:rPr>
          <w:lang w:val="ru-RU"/>
        </w:rPr>
        <w:t xml:space="preserve">: СД выявлен в 2011г.  Комы отрицает. С начала заболевания инсулинотерапия.  В наст. время принимает:  Актрапид НМ п/з- 12ед., п/о-10 ед., п/у-12 ед., Протафан НМ22.00 – 12 ед. Гликемия –5-20 ммоль/л.  Последнее стац. лечение  в 2015г. Боли в н/к в течение года.  Хронический вирусный гепатит  С с 2011. Госпитализирован  в обл. энд. диспансер для коррекции инсулинотерапии,  лечения хр. осложнений СД. </w:t>
      </w:r>
    </w:p>
    <w:p w:rsidR="000D17FA" w:rsidRPr="00A87A8B" w:rsidRDefault="000D17FA" w:rsidP="00FC5396">
      <w:pPr>
        <w:ind w:left="-567"/>
        <w:jc w:val="both"/>
        <w:rPr>
          <w:u w:val="single"/>
          <w:lang w:val="ru-RU"/>
        </w:rPr>
      </w:pPr>
      <w:r w:rsidRPr="00A87A8B">
        <w:rPr>
          <w:u w:val="single"/>
          <w:lang w:val="ru-RU"/>
        </w:rPr>
        <w:t>Данные лабораторных исследований.</w:t>
      </w:r>
    </w:p>
    <w:p w:rsidR="000D17FA" w:rsidRPr="00A87A8B" w:rsidRDefault="000D17FA" w:rsidP="00FC5396">
      <w:pPr>
        <w:ind w:left="-567"/>
        <w:jc w:val="both"/>
        <w:rPr>
          <w:lang w:val="ru-RU"/>
        </w:rPr>
      </w:pPr>
      <w:r w:rsidRPr="00A87A8B">
        <w:rPr>
          <w:lang w:val="ru-RU"/>
        </w:rPr>
        <w:t xml:space="preserve">24.05.16 Общ. ан. крови Нв –164  г/л  эритр – 4,8 лейк 8,3  СОЭ –3  мм/час   </w:t>
      </w:r>
    </w:p>
    <w:p w:rsidR="000D17FA" w:rsidRPr="00A87A8B" w:rsidRDefault="000D17FA" w:rsidP="00FC5396">
      <w:pPr>
        <w:ind w:left="-567"/>
        <w:jc w:val="both"/>
        <w:rPr>
          <w:lang w:val="ru-RU"/>
        </w:rPr>
      </w:pPr>
      <w:r w:rsidRPr="00A87A8B">
        <w:rPr>
          <w:lang w:val="ru-RU"/>
        </w:rPr>
        <w:t xml:space="preserve">э- 1%    п- 1%   с-65%   л- 26 %   м- 7%  </w:t>
      </w:r>
    </w:p>
    <w:p w:rsidR="000D17FA" w:rsidRPr="00A87A8B" w:rsidRDefault="000D17FA" w:rsidP="00FC5396">
      <w:pPr>
        <w:ind w:left="-567"/>
        <w:jc w:val="both"/>
        <w:rPr>
          <w:lang w:val="ru-RU"/>
        </w:rPr>
      </w:pPr>
      <w:r w:rsidRPr="00A87A8B">
        <w:rPr>
          <w:lang w:val="ru-RU"/>
        </w:rPr>
        <w:t xml:space="preserve">24.05.16 Биохимия: СКФ –123 мл./мин., хол –5,0 тригл – 1,73ХСЛПВП -1,33 ХСЛПНП 2,9 Катер -2,7 мочевина –10,3  креатинин – 79  бил общ – 11,8 бил пр –2,9  тим –5,6  АСТ – 0,71  АЛТ – 1,48  ммоль/л; </w:t>
      </w:r>
    </w:p>
    <w:p w:rsidR="000D17FA" w:rsidRPr="00A87A8B" w:rsidRDefault="000D17FA" w:rsidP="00FC5396">
      <w:pPr>
        <w:ind w:left="-567"/>
        <w:jc w:val="both"/>
        <w:rPr>
          <w:lang w:val="ru-RU"/>
        </w:rPr>
      </w:pPr>
      <w:r w:rsidRPr="00A87A8B">
        <w:rPr>
          <w:lang w:val="ru-RU"/>
        </w:rPr>
        <w:t xml:space="preserve">24.05.16 Анализ крови на RW- отр </w:t>
      </w:r>
    </w:p>
    <w:p w:rsidR="000D17FA" w:rsidRPr="00A87A8B" w:rsidRDefault="000D17FA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A87A8B">
        <w:rPr>
          <w:b w:val="0"/>
          <w:sz w:val="24"/>
          <w:szCs w:val="24"/>
        </w:rPr>
        <w:t>24.05.16 Общ. ан. мочи уд вес 1020  лейк – 1-3  в п/зр белок – отр  ацетон –отр;  эпит. пл. – 1-2; эпит. перех. -  в п/зр</w:t>
      </w:r>
    </w:p>
    <w:p w:rsidR="000D17FA" w:rsidRPr="00A87A8B" w:rsidRDefault="000D17FA" w:rsidP="00FC5396">
      <w:pPr>
        <w:ind w:left="-567"/>
        <w:rPr>
          <w:lang w:val="ru-RU"/>
        </w:rPr>
      </w:pPr>
      <w:r w:rsidRPr="00A87A8B">
        <w:rPr>
          <w:lang w:val="ru-RU"/>
        </w:rPr>
        <w:t>25.05.16 Суточная глюкозурия – 1,1 %;   Суточная протеинурия –  отр</w:t>
      </w:r>
    </w:p>
    <w:p w:rsidR="000D17FA" w:rsidRPr="00A87A8B" w:rsidRDefault="000D17FA" w:rsidP="00FC5396">
      <w:pPr>
        <w:pStyle w:val="Heading5"/>
        <w:ind w:left="-567"/>
        <w:rPr>
          <w:sz w:val="24"/>
          <w:szCs w:val="24"/>
        </w:rPr>
      </w:pPr>
      <w:r w:rsidRPr="00A87A8B">
        <w:rPr>
          <w:sz w:val="24"/>
          <w:szCs w:val="24"/>
        </w:rPr>
        <w:t>27.05.16 Микроальбуминурия –49,0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0D17FA" w:rsidRPr="00A87A8B" w:rsidTr="00B76356">
        <w:tc>
          <w:tcPr>
            <w:tcW w:w="2518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 xml:space="preserve">Гликемический </w:t>
            </w:r>
          </w:p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22.00</w:t>
            </w:r>
          </w:p>
        </w:tc>
      </w:tr>
      <w:tr w:rsidR="000D17FA" w:rsidRPr="00A87A8B" w:rsidTr="00B76356">
        <w:tc>
          <w:tcPr>
            <w:tcW w:w="2518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</w:p>
        </w:tc>
      </w:tr>
      <w:tr w:rsidR="000D17FA" w:rsidRPr="00A87A8B" w:rsidTr="00B76356">
        <w:tc>
          <w:tcPr>
            <w:tcW w:w="2518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</w:p>
        </w:tc>
      </w:tr>
      <w:tr w:rsidR="000D17FA" w:rsidRPr="00A87A8B" w:rsidTr="00B76356">
        <w:tc>
          <w:tcPr>
            <w:tcW w:w="2518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</w:p>
        </w:tc>
      </w:tr>
      <w:tr w:rsidR="000D17FA" w:rsidRPr="00A87A8B" w:rsidTr="00B76356">
        <w:tc>
          <w:tcPr>
            <w:tcW w:w="2518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</w:p>
        </w:tc>
      </w:tr>
      <w:tr w:rsidR="000D17FA" w:rsidRPr="00A87A8B" w:rsidTr="00B76356">
        <w:tc>
          <w:tcPr>
            <w:tcW w:w="2518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17FA" w:rsidRPr="00A87A8B" w:rsidRDefault="000D17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  <w:r w:rsidRPr="00A87A8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D17FA" w:rsidRPr="00A87A8B" w:rsidRDefault="000D17FA" w:rsidP="00B76356">
            <w:pPr>
              <w:rPr>
                <w:lang w:val="ru-RU"/>
              </w:rPr>
            </w:pPr>
          </w:p>
        </w:tc>
      </w:tr>
    </w:tbl>
    <w:p w:rsidR="000D17FA" w:rsidRPr="007C7E50" w:rsidRDefault="000D17FA" w:rsidP="00FC5396">
      <w:pPr>
        <w:ind w:left="-567"/>
        <w:jc w:val="both"/>
        <w:rPr>
          <w:lang w:val="ru-RU"/>
        </w:rPr>
      </w:pPr>
      <w:r w:rsidRPr="00A87A8B">
        <w:rPr>
          <w:u w:val="single"/>
          <w:lang w:val="ru-RU"/>
        </w:rPr>
        <w:t>31.05.16Невропатолог</w:t>
      </w:r>
      <w:r w:rsidRPr="00A87A8B">
        <w:rPr>
          <w:lang w:val="ru-RU"/>
        </w:rPr>
        <w:t>: Диабетическая дистальная симметричная полинейропатия н/к, сенсомоторная форма.</w:t>
      </w:r>
    </w:p>
    <w:p w:rsidR="000D17FA" w:rsidRPr="007C7E50" w:rsidRDefault="000D17FA" w:rsidP="00FC5396">
      <w:pPr>
        <w:ind w:left="-567"/>
        <w:jc w:val="both"/>
        <w:rPr>
          <w:lang w:val="ru-RU"/>
        </w:rPr>
      </w:pPr>
      <w:r w:rsidRPr="007C7E50">
        <w:rPr>
          <w:lang w:val="ru-RU"/>
        </w:rPr>
        <w:t>03.06</w:t>
      </w:r>
      <w:r>
        <w:rPr>
          <w:lang w:val="ru-RU"/>
        </w:rPr>
        <w:t>.</w:t>
      </w:r>
      <w:r w:rsidRPr="007C7E50">
        <w:rPr>
          <w:lang w:val="ru-RU"/>
        </w:rPr>
        <w:t>16</w:t>
      </w:r>
      <w:r>
        <w:rPr>
          <w:lang w:val="ru-RU"/>
        </w:rPr>
        <w:t xml:space="preserve"> Нефролог Д-з </w:t>
      </w:r>
      <w:r w:rsidRPr="00A87A8B">
        <w:rPr>
          <w:lang w:val="ru-RU"/>
        </w:rPr>
        <w:t>ХБП Iст.</w:t>
      </w:r>
      <w:r>
        <w:rPr>
          <w:lang w:val="ru-RU"/>
        </w:rPr>
        <w:t xml:space="preserve"> Диабетическая нефропатия .</w:t>
      </w:r>
    </w:p>
    <w:p w:rsidR="000D17FA" w:rsidRPr="00A87A8B" w:rsidRDefault="000D17FA" w:rsidP="00FC5396">
      <w:pPr>
        <w:ind w:left="-567"/>
        <w:jc w:val="both"/>
        <w:rPr>
          <w:lang w:val="ru-RU"/>
        </w:rPr>
      </w:pPr>
      <w:r w:rsidRPr="00A87A8B">
        <w:rPr>
          <w:u w:val="single"/>
          <w:lang w:val="ru-RU"/>
        </w:rPr>
        <w:t>23.05.16Окулист</w:t>
      </w:r>
      <w:r w:rsidRPr="007C7E50">
        <w:rPr>
          <w:lang w:val="ru-RU"/>
        </w:rPr>
        <w:t xml:space="preserve">: </w:t>
      </w:r>
      <w:smartTag w:uri="urn:schemas-microsoft-com:office:smarttags" w:element="place">
        <w:r w:rsidRPr="00A87A8B">
          <w:rPr>
            <w:lang w:val="en-US"/>
          </w:rPr>
          <w:t>VIS</w:t>
        </w:r>
      </w:smartTag>
      <w:r w:rsidRPr="007C7E50">
        <w:rPr>
          <w:lang w:val="ru-RU"/>
        </w:rPr>
        <w:t xml:space="preserve"> </w:t>
      </w:r>
      <w:r w:rsidRPr="00A87A8B">
        <w:rPr>
          <w:lang w:val="en-US"/>
        </w:rPr>
        <w:t>OD</w:t>
      </w:r>
      <w:r w:rsidRPr="007C7E50">
        <w:rPr>
          <w:lang w:val="ru-RU"/>
        </w:rPr>
        <w:t xml:space="preserve">= </w:t>
      </w:r>
      <w:r w:rsidRPr="00A87A8B">
        <w:rPr>
          <w:lang w:val="ru-RU"/>
        </w:rPr>
        <w:t>1,0</w:t>
      </w:r>
      <w:r w:rsidRPr="007C7E50">
        <w:rPr>
          <w:lang w:val="ru-RU"/>
        </w:rPr>
        <w:t xml:space="preserve"> </w:t>
      </w:r>
      <w:r w:rsidRPr="00A87A8B">
        <w:rPr>
          <w:lang w:val="en-US"/>
        </w:rPr>
        <w:t>OS</w:t>
      </w:r>
      <w:r w:rsidRPr="007C7E50">
        <w:rPr>
          <w:lang w:val="ru-RU"/>
        </w:rPr>
        <w:t xml:space="preserve">=  </w:t>
      </w:r>
      <w:r w:rsidRPr="00A87A8B">
        <w:rPr>
          <w:lang w:val="ru-RU"/>
        </w:rPr>
        <w:t>1,0. Д-з:  Оптические среды и глазное дно без особенностей.</w:t>
      </w:r>
    </w:p>
    <w:p w:rsidR="000D17FA" w:rsidRPr="00A87A8B" w:rsidRDefault="000D17FA" w:rsidP="00FC5396">
      <w:pPr>
        <w:ind w:left="-567"/>
        <w:jc w:val="both"/>
        <w:rPr>
          <w:lang w:val="ru-RU"/>
        </w:rPr>
      </w:pPr>
      <w:r w:rsidRPr="00A87A8B">
        <w:rPr>
          <w:u w:val="single"/>
          <w:lang w:val="ru-RU"/>
        </w:rPr>
        <w:t>23.05.16ЭКГ</w:t>
      </w:r>
      <w:r w:rsidRPr="00A87A8B">
        <w:rPr>
          <w:lang w:val="ru-RU"/>
        </w:rPr>
        <w:t xml:space="preserve">: ЧСС -80 уд/мин. Вольтаж сохранен.  Ритм синусовый. Эл. ось не отклонена.  Гипертрофия левого желудочка.  </w:t>
      </w:r>
    </w:p>
    <w:p w:rsidR="000D17FA" w:rsidRPr="00A87A8B" w:rsidRDefault="000D17FA" w:rsidP="00FC5396">
      <w:pPr>
        <w:ind w:left="-567"/>
        <w:jc w:val="both"/>
        <w:rPr>
          <w:lang w:val="ru-RU"/>
        </w:rPr>
      </w:pPr>
      <w:r w:rsidRPr="00A87A8B">
        <w:rPr>
          <w:u w:val="single"/>
          <w:lang w:val="ru-RU"/>
        </w:rPr>
        <w:t>25.05.16Кардиолог</w:t>
      </w:r>
      <w:r w:rsidRPr="00A87A8B">
        <w:rPr>
          <w:lang w:val="ru-RU"/>
        </w:rPr>
        <w:t>:  НЦД по смешанному типу. СН 0.</w:t>
      </w:r>
    </w:p>
    <w:p w:rsidR="000D17FA" w:rsidRPr="00A87A8B" w:rsidRDefault="000D17FA" w:rsidP="00FC5396">
      <w:pPr>
        <w:ind w:left="-567"/>
        <w:jc w:val="both"/>
        <w:rPr>
          <w:lang w:val="ru-RU"/>
        </w:rPr>
      </w:pPr>
      <w:r w:rsidRPr="00A87A8B">
        <w:rPr>
          <w:u w:val="single"/>
          <w:lang w:val="ru-RU"/>
        </w:rPr>
        <w:t>25.05.16Ангиохирург</w:t>
      </w:r>
      <w:r w:rsidRPr="00A87A8B">
        <w:rPr>
          <w:lang w:val="ru-RU"/>
        </w:rPr>
        <w:t>: Диаб. ангиопатия артерий н/к.</w:t>
      </w:r>
    </w:p>
    <w:p w:rsidR="000D17FA" w:rsidRPr="00A87A8B" w:rsidRDefault="000D17FA" w:rsidP="00FC5396">
      <w:pPr>
        <w:ind w:left="-567"/>
        <w:jc w:val="both"/>
        <w:rPr>
          <w:u w:val="single"/>
          <w:lang w:val="ru-RU"/>
        </w:rPr>
      </w:pPr>
      <w:r w:rsidRPr="00A87A8B">
        <w:rPr>
          <w:u w:val="single"/>
          <w:lang w:val="ru-RU"/>
        </w:rPr>
        <w:t>24.05.16 РВГ:</w:t>
      </w:r>
      <w:r w:rsidRPr="00A87A8B">
        <w:rPr>
          <w:lang w:val="ru-RU"/>
        </w:rPr>
        <w:t xml:space="preserve">  Нарушение кровообращения II ст. с обеих сторон, тонус сосудов N. </w:t>
      </w:r>
    </w:p>
    <w:p w:rsidR="000D17FA" w:rsidRPr="00A87A8B" w:rsidRDefault="000D17FA" w:rsidP="00240874">
      <w:pPr>
        <w:ind w:left="-567"/>
        <w:jc w:val="both"/>
        <w:rPr>
          <w:lang w:val="ru-RU"/>
        </w:rPr>
      </w:pPr>
      <w:r w:rsidRPr="00A87A8B">
        <w:rPr>
          <w:u w:val="single"/>
          <w:lang w:val="ru-RU"/>
        </w:rPr>
        <w:t>30.05.16Дупл. сканирование артерий н/к</w:t>
      </w:r>
      <w:r w:rsidRPr="00A87A8B">
        <w:rPr>
          <w:lang w:val="ru-RU"/>
        </w:rPr>
        <w:t xml:space="preserve">: Заключение: Диаб. ангиопатия артерий н/к. </w:t>
      </w:r>
    </w:p>
    <w:p w:rsidR="000D17FA" w:rsidRPr="00A87A8B" w:rsidRDefault="000D17FA" w:rsidP="00240874">
      <w:pPr>
        <w:ind w:left="-567"/>
        <w:jc w:val="both"/>
        <w:rPr>
          <w:lang w:val="ru-RU"/>
        </w:rPr>
      </w:pPr>
      <w:r w:rsidRPr="00A87A8B">
        <w:rPr>
          <w:u w:val="single"/>
          <w:lang w:val="ru-RU"/>
        </w:rPr>
        <w:t>31.05.16Дупл. сканирование вен н/к</w:t>
      </w:r>
      <w:r w:rsidRPr="00A87A8B">
        <w:rPr>
          <w:lang w:val="ru-RU"/>
        </w:rPr>
        <w:t xml:space="preserve">: Заключение:  Эхопризнаки посттромботической болезни левой н/к, с участками пристеночного тромбоза ЗББВ и утолщения стенки ПББП. </w:t>
      </w:r>
    </w:p>
    <w:p w:rsidR="000D17FA" w:rsidRPr="00A87A8B" w:rsidRDefault="000D17FA" w:rsidP="00240874">
      <w:pPr>
        <w:ind w:left="-567"/>
        <w:jc w:val="both"/>
        <w:rPr>
          <w:lang w:val="ru-RU"/>
        </w:rPr>
      </w:pPr>
      <w:r w:rsidRPr="00A87A8B">
        <w:rPr>
          <w:u w:val="single"/>
          <w:lang w:val="ru-RU"/>
        </w:rPr>
        <w:t>30.05.16 Гепатолог</w:t>
      </w:r>
      <w:r w:rsidRPr="00A87A8B">
        <w:rPr>
          <w:lang w:val="ru-RU"/>
        </w:rPr>
        <w:t>: Хронический вирусный гепатит С, малой активности.</w:t>
      </w:r>
    </w:p>
    <w:p w:rsidR="000D17FA" w:rsidRPr="00A87A8B" w:rsidRDefault="000D17FA" w:rsidP="00FC5396">
      <w:pPr>
        <w:ind w:left="-567"/>
        <w:jc w:val="both"/>
        <w:rPr>
          <w:lang w:val="ru-RU"/>
        </w:rPr>
      </w:pPr>
      <w:r w:rsidRPr="00A87A8B">
        <w:rPr>
          <w:u w:val="single"/>
          <w:lang w:val="ru-RU"/>
        </w:rPr>
        <w:t>27.05.16УЗИ</w:t>
      </w:r>
      <w:r w:rsidRPr="00A87A8B">
        <w:rPr>
          <w:lang w:val="ru-RU"/>
        </w:rPr>
        <w:t xml:space="preserve">: Заключение: Эхопризнаки гепатомегалии ( за счет увеличения правой доли), диффузных изменений паренхимы печени, поджелудочной железы. </w:t>
      </w:r>
    </w:p>
    <w:p w:rsidR="000D17FA" w:rsidRPr="00A87A8B" w:rsidRDefault="000D17FA" w:rsidP="00FC5396">
      <w:pPr>
        <w:ind w:left="-567"/>
        <w:jc w:val="both"/>
        <w:rPr>
          <w:lang w:val="ru-RU"/>
        </w:rPr>
      </w:pPr>
      <w:r w:rsidRPr="00A87A8B">
        <w:rPr>
          <w:u w:val="single"/>
          <w:lang w:val="ru-RU"/>
        </w:rPr>
        <w:t>24.05.16УЗИ щит. железы</w:t>
      </w:r>
      <w:r w:rsidRPr="00A87A8B">
        <w:rPr>
          <w:lang w:val="ru-RU"/>
        </w:rPr>
        <w:t>: Пр д. V =  7,4см</w:t>
      </w:r>
      <w:r w:rsidRPr="00A87A8B">
        <w:rPr>
          <w:vertAlign w:val="superscript"/>
          <w:lang w:val="ru-RU"/>
        </w:rPr>
        <w:t>3</w:t>
      </w:r>
      <w:r w:rsidRPr="00A87A8B">
        <w:rPr>
          <w:lang w:val="ru-RU"/>
        </w:rPr>
        <w:t>; лев. д. V =7,3  см</w:t>
      </w:r>
      <w:r w:rsidRPr="00A87A8B">
        <w:rPr>
          <w:vertAlign w:val="superscript"/>
          <w:lang w:val="ru-RU"/>
        </w:rPr>
        <w:t>3</w:t>
      </w:r>
    </w:p>
    <w:p w:rsidR="000D17FA" w:rsidRPr="00A87A8B" w:rsidRDefault="000D17FA" w:rsidP="009E1ACE">
      <w:pPr>
        <w:ind w:left="-567"/>
        <w:jc w:val="both"/>
        <w:rPr>
          <w:lang w:val="ru-RU"/>
        </w:rPr>
      </w:pPr>
      <w:r w:rsidRPr="00A87A8B">
        <w:rPr>
          <w:lang w:val="ru-RU"/>
        </w:rPr>
        <w:t xml:space="preserve">Щит. железа не увеличена, контуры ровные. Эхогенность и эхоструктура обычные . Регионарные л/узлы  не визуализируются. Закл.:  Эхопризнаков патологии щит. железы нет. </w:t>
      </w:r>
    </w:p>
    <w:p w:rsidR="000D17FA" w:rsidRPr="00A87A8B" w:rsidRDefault="000D17FA" w:rsidP="00FC5396">
      <w:pPr>
        <w:ind w:left="-567"/>
        <w:jc w:val="both"/>
        <w:rPr>
          <w:lang w:val="ru-RU"/>
        </w:rPr>
      </w:pPr>
      <w:r w:rsidRPr="00A87A8B">
        <w:rPr>
          <w:u w:val="single"/>
          <w:lang w:val="ru-RU"/>
        </w:rPr>
        <w:t>Лечение:</w:t>
      </w:r>
      <w:r w:rsidRPr="00A87A8B">
        <w:rPr>
          <w:lang w:val="ru-RU"/>
        </w:rPr>
        <w:t xml:space="preserve"> Актрапид НМ, Протафан НМ,  тиогамма турбо, актовегин, витаксон</w:t>
      </w:r>
    </w:p>
    <w:p w:rsidR="000D17FA" w:rsidRPr="00A87A8B" w:rsidRDefault="000D17F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87A8B">
        <w:rPr>
          <w:u w:val="single"/>
          <w:lang w:val="ru-RU"/>
        </w:rPr>
        <w:t>Состояние больного при выписке</w:t>
      </w:r>
      <w:r w:rsidRPr="00A87A8B">
        <w:rPr>
          <w:lang w:val="ru-RU"/>
        </w:rPr>
        <w:t xml:space="preserve">: СД компенсирован, уменьшились боли в н/к. АД 130/70 мм рт. ст. </w:t>
      </w:r>
    </w:p>
    <w:p w:rsidR="000D17FA" w:rsidRPr="00A87A8B" w:rsidRDefault="000D17FA">
      <w:pPr>
        <w:jc w:val="both"/>
        <w:rPr>
          <w:u w:val="single"/>
          <w:lang w:val="ru-RU"/>
        </w:rPr>
      </w:pPr>
      <w:r w:rsidRPr="00A87A8B">
        <w:rPr>
          <w:u w:val="single"/>
          <w:lang w:val="ru-RU"/>
        </w:rPr>
        <w:t>Рекомендовано</w:t>
      </w:r>
      <w:r w:rsidRPr="00A87A8B">
        <w:rPr>
          <w:lang w:val="ru-RU"/>
        </w:rPr>
        <w:t>:</w:t>
      </w:r>
    </w:p>
    <w:p w:rsidR="000D17FA" w:rsidRPr="00A87A8B" w:rsidRDefault="000D17FA">
      <w:pPr>
        <w:numPr>
          <w:ilvl w:val="0"/>
          <w:numId w:val="2"/>
        </w:numPr>
        <w:jc w:val="both"/>
        <w:rPr>
          <w:lang w:val="ru-RU"/>
        </w:rPr>
      </w:pPr>
      <w:r w:rsidRPr="00A87A8B">
        <w:rPr>
          <w:lang w:val="ru-RU"/>
        </w:rPr>
        <w:t>«Д» наблюдение эндокринолога, уч. терапевта, инфекциониста по м\жит.</w:t>
      </w:r>
    </w:p>
    <w:p w:rsidR="000D17FA" w:rsidRPr="00A87A8B" w:rsidRDefault="000D17FA">
      <w:pPr>
        <w:numPr>
          <w:ilvl w:val="0"/>
          <w:numId w:val="2"/>
        </w:numPr>
        <w:jc w:val="both"/>
        <w:rPr>
          <w:lang w:val="ru-RU"/>
        </w:rPr>
      </w:pPr>
      <w:r w:rsidRPr="00A87A8B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0D17FA" w:rsidRPr="00A87A8B" w:rsidRDefault="000D17FA">
      <w:pPr>
        <w:numPr>
          <w:ilvl w:val="0"/>
          <w:numId w:val="2"/>
        </w:numPr>
        <w:jc w:val="both"/>
        <w:rPr>
          <w:lang w:val="ru-RU"/>
        </w:rPr>
      </w:pPr>
      <w:r w:rsidRPr="00A87A8B">
        <w:rPr>
          <w:lang w:val="ru-RU"/>
        </w:rPr>
        <w:t>Инсулинотерапия:   Актрапид НМ п/з-16-18 ед., п/о- 16-18ед., п/уж – 16-18ед.,  Протафан НМ22.00 22-24  ед.</w:t>
      </w:r>
    </w:p>
    <w:p w:rsidR="000D17FA" w:rsidRPr="00A87A8B" w:rsidRDefault="000D17FA">
      <w:pPr>
        <w:numPr>
          <w:ilvl w:val="0"/>
          <w:numId w:val="2"/>
        </w:numPr>
        <w:jc w:val="both"/>
        <w:rPr>
          <w:lang w:val="ru-RU"/>
        </w:rPr>
      </w:pPr>
      <w:r w:rsidRPr="00A87A8B">
        <w:rPr>
          <w:lang w:val="ru-RU"/>
        </w:rPr>
        <w:t>Контроль глик. гемоглобина 1 раз в 6 мес., микроальбуминурии 1р. в 3-6 мес.</w:t>
      </w:r>
    </w:p>
    <w:p w:rsidR="000D17FA" w:rsidRPr="00A87A8B" w:rsidRDefault="000D17FA">
      <w:pPr>
        <w:numPr>
          <w:ilvl w:val="0"/>
          <w:numId w:val="2"/>
        </w:numPr>
        <w:jc w:val="both"/>
        <w:rPr>
          <w:lang w:val="ru-RU"/>
        </w:rPr>
      </w:pPr>
      <w:r w:rsidRPr="00A87A8B">
        <w:rPr>
          <w:lang w:val="ru-RU"/>
        </w:rPr>
        <w:t xml:space="preserve">Гиполипидемическая терапия (розувастатин 5-10 мг) с контролем липидограммы, печеночных проб. </w:t>
      </w:r>
    </w:p>
    <w:p w:rsidR="000D17FA" w:rsidRPr="00A87A8B" w:rsidRDefault="000D17FA">
      <w:pPr>
        <w:numPr>
          <w:ilvl w:val="0"/>
          <w:numId w:val="2"/>
        </w:numPr>
        <w:jc w:val="both"/>
        <w:rPr>
          <w:lang w:val="ru-RU"/>
        </w:rPr>
      </w:pPr>
      <w:r w:rsidRPr="00A87A8B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0D17FA" w:rsidRPr="00A87A8B" w:rsidRDefault="000D17FA" w:rsidP="008807E4">
      <w:pPr>
        <w:numPr>
          <w:ilvl w:val="0"/>
          <w:numId w:val="2"/>
        </w:numPr>
        <w:jc w:val="both"/>
        <w:rPr>
          <w:lang w:val="ru-RU"/>
        </w:rPr>
      </w:pPr>
      <w:r w:rsidRPr="00A87A8B">
        <w:rPr>
          <w:lang w:val="ru-RU"/>
        </w:rPr>
        <w:t xml:space="preserve">Рек. кардиолога: фитосед 1к 3р/д 1 мес. Контроль АД, ЭКГ. </w:t>
      </w:r>
    </w:p>
    <w:p w:rsidR="000D17FA" w:rsidRPr="00A87A8B" w:rsidRDefault="000D17FA" w:rsidP="008807E4">
      <w:pPr>
        <w:numPr>
          <w:ilvl w:val="0"/>
          <w:numId w:val="2"/>
        </w:numPr>
        <w:jc w:val="both"/>
        <w:rPr>
          <w:lang w:val="ru-RU"/>
        </w:rPr>
      </w:pPr>
      <w:r w:rsidRPr="00A87A8B">
        <w:rPr>
          <w:lang w:val="ru-RU"/>
        </w:rPr>
        <w:t xml:space="preserve">Эналаприл 2,5-5 мг утром. Контр. АД. </w:t>
      </w:r>
    </w:p>
    <w:p w:rsidR="000D17FA" w:rsidRPr="00A87A8B" w:rsidRDefault="000D17FA" w:rsidP="00503C44">
      <w:pPr>
        <w:numPr>
          <w:ilvl w:val="0"/>
          <w:numId w:val="2"/>
        </w:numPr>
        <w:jc w:val="both"/>
        <w:rPr>
          <w:lang w:val="ru-RU"/>
        </w:rPr>
      </w:pPr>
      <w:r w:rsidRPr="00A87A8B">
        <w:rPr>
          <w:lang w:val="ru-RU"/>
        </w:rPr>
        <w:t>Тиогамма (диалипон) 600 мг/сут. 2-3 мес., нейрорубин форте 1т./сут., (мильгамма 1т.*3р/д., витаксон 1т. *3р/д.) 1 мес., актовегин 200 мг *2р/д. 1 мес.</w:t>
      </w:r>
    </w:p>
    <w:p w:rsidR="000D17FA" w:rsidRPr="00A87A8B" w:rsidRDefault="000D17FA" w:rsidP="00A9598B">
      <w:pPr>
        <w:numPr>
          <w:ilvl w:val="0"/>
          <w:numId w:val="2"/>
        </w:numPr>
        <w:jc w:val="both"/>
        <w:rPr>
          <w:lang w:val="ru-RU"/>
        </w:rPr>
      </w:pPr>
      <w:r w:rsidRPr="00A87A8B">
        <w:rPr>
          <w:lang w:val="ru-RU"/>
        </w:rPr>
        <w:t xml:space="preserve">Рек. невропатолога: нейралгин 300 мг на ночь ( при необходимости корекция дозы.)  </w:t>
      </w:r>
    </w:p>
    <w:p w:rsidR="000D17FA" w:rsidRPr="00A87A8B" w:rsidRDefault="000D17FA" w:rsidP="00A9598B">
      <w:pPr>
        <w:numPr>
          <w:ilvl w:val="0"/>
          <w:numId w:val="2"/>
        </w:numPr>
        <w:jc w:val="both"/>
        <w:rPr>
          <w:lang w:val="ru-RU"/>
        </w:rPr>
      </w:pPr>
      <w:r w:rsidRPr="00A87A8B">
        <w:rPr>
          <w:lang w:val="ru-RU"/>
        </w:rPr>
        <w:t>Рек гепатоцентра: HCV сумарный, Провдена беседа о гос. программе.</w:t>
      </w:r>
    </w:p>
    <w:p w:rsidR="000D17FA" w:rsidRPr="00A87A8B" w:rsidRDefault="000D17FA" w:rsidP="00A9598B">
      <w:pPr>
        <w:numPr>
          <w:ilvl w:val="0"/>
          <w:numId w:val="2"/>
        </w:numPr>
        <w:jc w:val="both"/>
        <w:rPr>
          <w:lang w:val="ru-RU"/>
        </w:rPr>
      </w:pPr>
      <w:r w:rsidRPr="00A87A8B">
        <w:rPr>
          <w:lang w:val="ru-RU"/>
        </w:rPr>
        <w:t xml:space="preserve">Эссенциале 2т 3р\д 1 мес. Контроль печеночных проб в динамике. </w:t>
      </w:r>
    </w:p>
    <w:p w:rsidR="000D17FA" w:rsidRDefault="000D17FA" w:rsidP="00A9598B">
      <w:pPr>
        <w:numPr>
          <w:ilvl w:val="0"/>
          <w:numId w:val="2"/>
        </w:numPr>
        <w:jc w:val="both"/>
        <w:rPr>
          <w:lang w:val="ru-RU"/>
        </w:rPr>
      </w:pPr>
      <w:r w:rsidRPr="00A87A8B">
        <w:rPr>
          <w:lang w:val="ru-RU"/>
        </w:rPr>
        <w:t>Контроль креатинина, мочев</w:t>
      </w:r>
      <w:r>
        <w:rPr>
          <w:lang w:val="ru-RU"/>
        </w:rPr>
        <w:t xml:space="preserve">ины в динамике. </w:t>
      </w:r>
    </w:p>
    <w:p w:rsidR="000D17FA" w:rsidRPr="00A87A8B" w:rsidRDefault="000D17FA" w:rsidP="009E3401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</w:t>
      </w:r>
      <w:r>
        <w:rPr>
          <w:lang w:val="ru-RU"/>
        </w:rPr>
        <w:t>диета с ограничением поваренной соли,продуктов богатых пуринами,избегать переохлаждений ,тяжелого физического труда . К</w:t>
      </w:r>
      <w:r w:rsidRPr="004F6116">
        <w:rPr>
          <w:lang w:val="ru-RU"/>
        </w:rPr>
        <w:t xml:space="preserve">онтроль </w:t>
      </w:r>
      <w:r>
        <w:rPr>
          <w:lang w:val="ru-RU"/>
        </w:rPr>
        <w:t xml:space="preserve"> общего </w:t>
      </w:r>
      <w:r w:rsidRPr="004F6116">
        <w:rPr>
          <w:lang w:val="ru-RU"/>
        </w:rPr>
        <w:t xml:space="preserve">ан. крови, мочи, показателей азотемии </w:t>
      </w:r>
      <w:r>
        <w:rPr>
          <w:lang w:val="ru-RU"/>
        </w:rPr>
        <w:t>в динамике 2 раза в год.</w:t>
      </w:r>
      <w:r w:rsidRPr="004F6116">
        <w:rPr>
          <w:lang w:val="ru-RU"/>
        </w:rPr>
        <w:t xml:space="preserve"> УЗИ </w:t>
      </w:r>
      <w:r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</w:t>
      </w:r>
      <w:r>
        <w:rPr>
          <w:lang w:val="ru-RU"/>
        </w:rPr>
        <w:t>1-</w:t>
      </w:r>
      <w:r w:rsidRPr="004F6116">
        <w:rPr>
          <w:lang w:val="ru-RU"/>
        </w:rPr>
        <w:t xml:space="preserve">2р. в год. </w:t>
      </w:r>
      <w:r>
        <w:rPr>
          <w:lang w:val="ru-RU"/>
        </w:rPr>
        <w:t>Курсы сосудистых препаратов 2раза в год. Фитотерапия канефрон ,нефрофит ,фитолит .Наблюдение нефролога.</w:t>
      </w:r>
    </w:p>
    <w:p w:rsidR="000D17FA" w:rsidRPr="00A87A8B" w:rsidRDefault="000D17FA">
      <w:pPr>
        <w:jc w:val="both"/>
        <w:rPr>
          <w:b/>
          <w:lang w:val="ru-RU"/>
        </w:rPr>
      </w:pPr>
    </w:p>
    <w:p w:rsidR="000D17FA" w:rsidRPr="00A87A8B" w:rsidRDefault="000D17FA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A87A8B">
        <w:rPr>
          <w:sz w:val="24"/>
          <w:szCs w:val="24"/>
        </w:rPr>
        <w:t xml:space="preserve">Леч. врач  Соловьюк Е.А. </w:t>
      </w:r>
    </w:p>
    <w:p w:rsidR="000D17FA" w:rsidRPr="00A87A8B" w:rsidRDefault="000D17FA" w:rsidP="004468E8">
      <w:pPr>
        <w:jc w:val="both"/>
        <w:rPr>
          <w:lang w:val="ru-RU"/>
        </w:rPr>
      </w:pPr>
      <w:r w:rsidRPr="00A87A8B">
        <w:rPr>
          <w:lang w:val="ru-RU"/>
        </w:rPr>
        <w:t>Зав. отд.  Фещук И.А.</w:t>
      </w:r>
    </w:p>
    <w:p w:rsidR="000D17FA" w:rsidRPr="00A87A8B" w:rsidRDefault="000D17FA" w:rsidP="00DD028B">
      <w:pPr>
        <w:jc w:val="both"/>
        <w:rPr>
          <w:lang w:val="ru-RU"/>
        </w:rPr>
      </w:pPr>
      <w:r w:rsidRPr="00A87A8B">
        <w:rPr>
          <w:lang w:val="ru-RU"/>
        </w:rPr>
        <w:t>Нач. мед. Костина Т.К.</w:t>
      </w:r>
    </w:p>
    <w:p w:rsidR="000D17FA" w:rsidRPr="00A87A8B" w:rsidRDefault="000D17FA" w:rsidP="00914E6C">
      <w:pPr>
        <w:jc w:val="both"/>
        <w:rPr>
          <w:lang w:val="ru-RU"/>
        </w:rPr>
      </w:pPr>
    </w:p>
    <w:sectPr w:rsidR="000D17FA" w:rsidRPr="00A87A8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7FA" w:rsidRDefault="000D17FA" w:rsidP="00080012">
      <w:r>
        <w:separator/>
      </w:r>
    </w:p>
  </w:endnote>
  <w:endnote w:type="continuationSeparator" w:id="1">
    <w:p w:rsidR="000D17FA" w:rsidRDefault="000D17F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7FA" w:rsidRDefault="000D17FA" w:rsidP="00080012">
      <w:r>
        <w:separator/>
      </w:r>
    </w:p>
  </w:footnote>
  <w:footnote w:type="continuationSeparator" w:id="1">
    <w:p w:rsidR="000D17FA" w:rsidRDefault="000D17F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0D17F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0D17FA" w:rsidRPr="00244DF4" w:rsidRDefault="000D17F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0D17FA" w:rsidRPr="00244DF4" w:rsidRDefault="000D17F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0D17FA" w:rsidRPr="00244DF4" w:rsidRDefault="000D17F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D17F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0D17FA" w:rsidRPr="00244DF4" w:rsidRDefault="000D17FA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D17FA" w:rsidRPr="00244DF4" w:rsidRDefault="000D17F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D17FA" w:rsidRPr="00244DF4" w:rsidRDefault="000D17F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D17F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0D17FA" w:rsidRPr="00244DF4" w:rsidRDefault="000D17F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D17FA" w:rsidRPr="00244DF4" w:rsidRDefault="000D17F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D17FA" w:rsidRPr="00244DF4" w:rsidRDefault="000D17F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D17F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0D17FA" w:rsidRPr="00080012" w:rsidRDefault="000D17FA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0D17FA" w:rsidRPr="00080012" w:rsidRDefault="000D17FA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0D17FA" w:rsidRPr="00080012" w:rsidRDefault="000D17FA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D17FA" w:rsidRDefault="000D17F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1E27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5D8E"/>
    <w:rsid w:val="000C60ED"/>
    <w:rsid w:val="000D17FA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5C9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874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2305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3ED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5081"/>
    <w:rsid w:val="00692F9E"/>
    <w:rsid w:val="006961E9"/>
    <w:rsid w:val="006965C5"/>
    <w:rsid w:val="0069721F"/>
    <w:rsid w:val="006A5CDF"/>
    <w:rsid w:val="006B4D99"/>
    <w:rsid w:val="006C2DE8"/>
    <w:rsid w:val="006D551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74B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C7E50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07E4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263F5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ACE"/>
    <w:rsid w:val="009E3401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7A8B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269A"/>
    <w:rsid w:val="00AD6D15"/>
    <w:rsid w:val="00AD7400"/>
    <w:rsid w:val="00AE1A60"/>
    <w:rsid w:val="00AF0197"/>
    <w:rsid w:val="00B033E4"/>
    <w:rsid w:val="00B063AA"/>
    <w:rsid w:val="00B16629"/>
    <w:rsid w:val="00B25968"/>
    <w:rsid w:val="00B279C0"/>
    <w:rsid w:val="00B32409"/>
    <w:rsid w:val="00B43059"/>
    <w:rsid w:val="00B44569"/>
    <w:rsid w:val="00B46B78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7BB0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6491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5762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C4816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816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193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2</Pages>
  <Words>721</Words>
  <Characters>4115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2012-08-17T08:39:00Z</cp:lastPrinted>
  <dcterms:created xsi:type="dcterms:W3CDTF">2016-06-03T05:41:00Z</dcterms:created>
  <dcterms:modified xsi:type="dcterms:W3CDTF">2016-06-03T08:26:00Z</dcterms:modified>
</cp:coreProperties>
</file>