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5FB" w:rsidRPr="00063902" w:rsidRDefault="00F815FB" w:rsidP="0062738D">
      <w:pPr>
        <w:pStyle w:val="Heading4"/>
        <w:ind w:left="-567" w:right="-58"/>
        <w:rPr>
          <w:b w:val="0"/>
          <w:sz w:val="24"/>
          <w:szCs w:val="24"/>
        </w:rPr>
      </w:pPr>
      <w:r w:rsidRPr="00063902">
        <w:rPr>
          <w:b w:val="0"/>
          <w:sz w:val="24"/>
          <w:szCs w:val="24"/>
        </w:rPr>
        <w:t>Выписной эпикриз</w:t>
      </w:r>
    </w:p>
    <w:p w:rsidR="00F815FB" w:rsidRPr="00063902" w:rsidRDefault="00F815FB" w:rsidP="0062738D">
      <w:pPr>
        <w:pStyle w:val="Heading5"/>
        <w:ind w:left="-567"/>
        <w:rPr>
          <w:b/>
          <w:sz w:val="24"/>
          <w:szCs w:val="24"/>
        </w:rPr>
      </w:pPr>
      <w:r w:rsidRPr="00063902">
        <w:rPr>
          <w:sz w:val="24"/>
          <w:szCs w:val="24"/>
        </w:rPr>
        <w:t>Из истории болезни №  693</w:t>
      </w:r>
    </w:p>
    <w:p w:rsidR="00F815FB" w:rsidRPr="00063902" w:rsidRDefault="00F815FB" w:rsidP="0062738D">
      <w:pPr>
        <w:pStyle w:val="Heading5"/>
        <w:ind w:left="-567"/>
        <w:rPr>
          <w:sz w:val="24"/>
          <w:szCs w:val="24"/>
        </w:rPr>
      </w:pPr>
      <w:r w:rsidRPr="00063902">
        <w:rPr>
          <w:sz w:val="24"/>
          <w:szCs w:val="24"/>
        </w:rPr>
        <w:t>Ф.И.О: Никифиров Евгений Николаевич</w:t>
      </w:r>
    </w:p>
    <w:p w:rsidR="00F815FB" w:rsidRPr="00063902" w:rsidRDefault="00F815FB" w:rsidP="0062738D">
      <w:pPr>
        <w:ind w:left="-567"/>
        <w:jc w:val="both"/>
        <w:rPr>
          <w:lang w:val="ru-RU"/>
        </w:rPr>
      </w:pPr>
      <w:r w:rsidRPr="00063902">
        <w:rPr>
          <w:lang w:val="ru-RU"/>
        </w:rPr>
        <w:t>Год рождения: 1949</w:t>
      </w:r>
    </w:p>
    <w:p w:rsidR="00F815FB" w:rsidRPr="00063902" w:rsidRDefault="00F815FB" w:rsidP="00FC5396">
      <w:pPr>
        <w:ind w:left="-567"/>
        <w:jc w:val="both"/>
        <w:rPr>
          <w:lang w:val="ru-RU"/>
        </w:rPr>
      </w:pPr>
      <w:r w:rsidRPr="00063902">
        <w:rPr>
          <w:lang w:val="ru-RU"/>
        </w:rPr>
        <w:t>Место жительства: г. Запорожье ул. Новгородская 10-124</w:t>
      </w:r>
    </w:p>
    <w:p w:rsidR="00F815FB" w:rsidRPr="00063902" w:rsidRDefault="00F815FB" w:rsidP="00FC5396">
      <w:pPr>
        <w:ind w:left="-567"/>
        <w:jc w:val="both"/>
        <w:rPr>
          <w:lang w:val="ru-RU"/>
        </w:rPr>
      </w:pPr>
      <w:r w:rsidRPr="00063902">
        <w:rPr>
          <w:lang w:val="ru-RU"/>
        </w:rPr>
        <w:t>Место работы: прописан Луганская обл. г. Первомайск  ул. Куйбышева 19-62</w:t>
      </w:r>
    </w:p>
    <w:p w:rsidR="00F815FB" w:rsidRPr="00063902" w:rsidRDefault="00F815FB" w:rsidP="00FC5396">
      <w:pPr>
        <w:ind w:left="-567"/>
        <w:jc w:val="both"/>
        <w:rPr>
          <w:lang w:val="ru-RU"/>
        </w:rPr>
      </w:pPr>
      <w:r w:rsidRPr="00063902">
        <w:rPr>
          <w:lang w:val="ru-RU"/>
        </w:rPr>
        <w:t>Находился на лечении с   01.06.16 по   13.06.16 в   энд. отд.</w:t>
      </w:r>
    </w:p>
    <w:p w:rsidR="00F815FB" w:rsidRPr="00063902" w:rsidRDefault="00F815FB" w:rsidP="00CF3E27">
      <w:pPr>
        <w:ind w:left="-567"/>
        <w:jc w:val="both"/>
        <w:rPr>
          <w:lang w:val="ru-RU"/>
        </w:rPr>
      </w:pPr>
      <w:r w:rsidRPr="00063902">
        <w:rPr>
          <w:u w:val="single"/>
          <w:lang w:val="ru-RU"/>
        </w:rPr>
        <w:t>Диагноз</w:t>
      </w:r>
      <w:r w:rsidRPr="00063902">
        <w:rPr>
          <w:lang w:val="ru-RU"/>
        </w:rPr>
        <w:t xml:space="preserve">:  Сахарный диабет, тип 2,  средней тяжести,  декомпенсация.Диабетическая  ангиопатия сосудов сетчатки ОИ. Начальная катаракта ОИ.  Диабетическая дистальная симметричная полинейропатия н/к, сенсорная форма Дисциркуляторная энцефалопатия I.Церебро-астенический синдром. ХБП II ст. Диабетическая нефропатия IV ст. МКБ конкремент левой почки.Инфекция мочевыводящих путей .Диабетическая ангиопатия артерий нижних конечностей .Посттромботическая болезнь нижних конечностей .ХВН в стадии субкомпенсации. Гипертоническая болезнь II стадии 2 степени. Гипертензивное сердце.Метаболическая кардиомиопатия  СН I.фкл. II </w:t>
      </w:r>
    </w:p>
    <w:p w:rsidR="00F815FB" w:rsidRPr="00063902" w:rsidRDefault="00F815FB" w:rsidP="00FC5396">
      <w:pPr>
        <w:ind w:left="-567"/>
        <w:jc w:val="both"/>
        <w:rPr>
          <w:lang w:val="ru-RU"/>
        </w:rPr>
      </w:pPr>
      <w:r w:rsidRPr="00063902">
        <w:rPr>
          <w:u w:val="single"/>
          <w:lang w:val="ru-RU"/>
        </w:rPr>
        <w:t xml:space="preserve">Жалобы при поступлении </w:t>
      </w:r>
      <w:r w:rsidRPr="00063902">
        <w:rPr>
          <w:lang w:val="ru-RU"/>
        </w:rPr>
        <w:t>на сухость во рту, жажду, полиурию, снижение веса на 2 кг за год, ухудшение зрения,  боли  в н/к, судороги, онемение ног, повышение АД макс. до 160/100 мм рт.ст., головные боли.</w:t>
      </w:r>
    </w:p>
    <w:p w:rsidR="00F815FB" w:rsidRPr="00063902" w:rsidRDefault="00F815FB" w:rsidP="00FC5396">
      <w:pPr>
        <w:ind w:left="-567"/>
        <w:jc w:val="both"/>
        <w:rPr>
          <w:lang w:val="ru-RU"/>
        </w:rPr>
      </w:pPr>
      <w:r w:rsidRPr="00063902">
        <w:rPr>
          <w:u w:val="single"/>
          <w:lang w:val="ru-RU"/>
        </w:rPr>
        <w:t>Краткий анамнез</w:t>
      </w:r>
      <w:r w:rsidRPr="00063902">
        <w:rPr>
          <w:lang w:val="ru-RU"/>
        </w:rPr>
        <w:t>: СД выявлен в 2005г.  Комы отрицает. С начала заболевания ССП. В наст. время принимает:  Диабетон MR 120 мг 1р\д(доза диабетона M</w:t>
      </w:r>
      <w:r w:rsidRPr="00063902">
        <w:rPr>
          <w:lang w:val="en-US"/>
        </w:rPr>
        <w:t>R</w:t>
      </w:r>
      <w:r w:rsidRPr="00063902">
        <w:rPr>
          <w:lang w:val="ru-RU"/>
        </w:rPr>
        <w:t xml:space="preserve"> увеличена в течении 2 недель ,ранее принимал 60 мг /сут)   . Гликемия – 8,6-14,9ммоль/л.  Боли в н/к в течение 20 лет, стадает посттромботической болезнью н/к.   Госпитализирован  в обл. энд. диспансер для коррекции  ССТ, лечения хр. осложнений СД. </w:t>
      </w:r>
    </w:p>
    <w:p w:rsidR="00F815FB" w:rsidRPr="00063902" w:rsidRDefault="00F815FB" w:rsidP="00FC5396">
      <w:pPr>
        <w:ind w:left="-567"/>
        <w:jc w:val="both"/>
        <w:rPr>
          <w:u w:val="single"/>
          <w:lang w:val="ru-RU"/>
        </w:rPr>
      </w:pPr>
      <w:r w:rsidRPr="00063902">
        <w:rPr>
          <w:u w:val="single"/>
          <w:lang w:val="ru-RU"/>
        </w:rPr>
        <w:t>Данные лабораторных исследований.</w:t>
      </w:r>
    </w:p>
    <w:p w:rsidR="00F815FB" w:rsidRPr="00063902" w:rsidRDefault="00F815FB" w:rsidP="00FC5396">
      <w:pPr>
        <w:ind w:left="-567"/>
        <w:jc w:val="both"/>
        <w:rPr>
          <w:lang w:val="ru-RU"/>
        </w:rPr>
      </w:pPr>
      <w:r w:rsidRPr="00063902">
        <w:rPr>
          <w:lang w:val="ru-RU"/>
        </w:rPr>
        <w:t xml:space="preserve">02.06.16 Общ. ан. крови Нв –155,7  г/л  эритр – 4,8 лейк 4,6  СОЭ –6  мм/час   </w:t>
      </w:r>
    </w:p>
    <w:p w:rsidR="00F815FB" w:rsidRPr="00063902" w:rsidRDefault="00F815FB" w:rsidP="00FC5396">
      <w:pPr>
        <w:ind w:left="-567"/>
        <w:jc w:val="both"/>
        <w:rPr>
          <w:lang w:val="ru-RU"/>
        </w:rPr>
      </w:pPr>
      <w:r w:rsidRPr="00063902">
        <w:rPr>
          <w:lang w:val="ru-RU"/>
        </w:rPr>
        <w:t xml:space="preserve">э- 1%    п- 0%   с- 68%   л- 29 %   м- 2%  </w:t>
      </w:r>
    </w:p>
    <w:p w:rsidR="00F815FB" w:rsidRPr="00063902" w:rsidRDefault="00F815FB" w:rsidP="00FC5396">
      <w:pPr>
        <w:ind w:left="-567"/>
        <w:jc w:val="both"/>
        <w:rPr>
          <w:lang w:val="ru-RU"/>
        </w:rPr>
      </w:pPr>
      <w:r w:rsidRPr="00063902">
        <w:rPr>
          <w:lang w:val="ru-RU"/>
        </w:rPr>
        <w:t xml:space="preserve">02.06.16 Биохимия: СКФ –82 мл./мин., хол –5,21 тригл – 1,76ХСЛПВП -1,31 ХСЛПНП -3,09 Катер -3,0 мочевина –3,4  креатинин –97  бил общ –18,8  бил пр –4,2  тим –1,4  АСТ – 0,28  АЛТ – 0,46  ммоль/л; </w:t>
      </w:r>
    </w:p>
    <w:p w:rsidR="00F815FB" w:rsidRPr="00063902" w:rsidRDefault="00F815FB" w:rsidP="00FC5396">
      <w:pPr>
        <w:ind w:left="-567"/>
        <w:jc w:val="both"/>
        <w:rPr>
          <w:lang w:val="ru-RU"/>
        </w:rPr>
      </w:pPr>
      <w:r w:rsidRPr="00063902">
        <w:rPr>
          <w:lang w:val="ru-RU"/>
        </w:rPr>
        <w:t>02.06.16 Глик. гемоглобин – 8,1%</w:t>
      </w:r>
    </w:p>
    <w:p w:rsidR="00F815FB" w:rsidRPr="00063902" w:rsidRDefault="00F815FB" w:rsidP="00FC5396">
      <w:pPr>
        <w:ind w:left="-567"/>
        <w:jc w:val="both"/>
        <w:rPr>
          <w:lang w:val="ru-RU"/>
        </w:rPr>
      </w:pPr>
      <w:r w:rsidRPr="00063902">
        <w:rPr>
          <w:lang w:val="ru-RU"/>
        </w:rPr>
        <w:t>03.06.16 К –  3,45 ; Nа – 134,2 Са – 2,43  ммоль/л</w:t>
      </w:r>
    </w:p>
    <w:p w:rsidR="00F815FB" w:rsidRPr="00063902" w:rsidRDefault="00F815FB" w:rsidP="003301CC">
      <w:pPr>
        <w:ind w:left="-567"/>
        <w:jc w:val="both"/>
        <w:rPr>
          <w:lang w:val="ru-RU"/>
        </w:rPr>
      </w:pPr>
      <w:r w:rsidRPr="00063902">
        <w:rPr>
          <w:lang w:val="ru-RU"/>
        </w:rPr>
        <w:t>10.06 .16ТТГ –  1,3 (0,3-4,0) Мме/мл</w:t>
      </w:r>
    </w:p>
    <w:p w:rsidR="00F815FB" w:rsidRPr="00063902" w:rsidRDefault="00F815FB" w:rsidP="003301CC">
      <w:pPr>
        <w:ind w:left="-567"/>
        <w:jc w:val="both"/>
        <w:rPr>
          <w:lang w:val="ru-RU"/>
        </w:rPr>
      </w:pPr>
      <w:r w:rsidRPr="00063902">
        <w:rPr>
          <w:lang w:val="ru-RU"/>
        </w:rPr>
        <w:t>АТ ТПО –47,6  (0-30) МЕ/мл</w:t>
      </w:r>
    </w:p>
    <w:p w:rsidR="00F815FB" w:rsidRPr="00063902" w:rsidRDefault="00F815FB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063902">
        <w:rPr>
          <w:b w:val="0"/>
          <w:sz w:val="24"/>
          <w:szCs w:val="24"/>
        </w:rPr>
        <w:t>02.06.16 Общ. ан. мочи уд вес 1026  лейк –5-6-7   в п/зр белок – 0,023  ацетон –отр;  эпит. пл. -ед в п/зр</w:t>
      </w:r>
    </w:p>
    <w:p w:rsidR="00F815FB" w:rsidRPr="00063902" w:rsidRDefault="00F815FB" w:rsidP="00FC5396">
      <w:pPr>
        <w:ind w:left="-567"/>
        <w:rPr>
          <w:lang w:val="ru-RU"/>
        </w:rPr>
      </w:pPr>
      <w:r w:rsidRPr="00063902">
        <w:rPr>
          <w:lang w:val="ru-RU"/>
        </w:rPr>
        <w:t>07.06.16 Анализ мочи по Нечипоренко лейк - 21000 эритр - 6000 белок – отр</w:t>
      </w:r>
    </w:p>
    <w:p w:rsidR="00F815FB" w:rsidRPr="00063902" w:rsidRDefault="00F815FB" w:rsidP="00FC5396">
      <w:pPr>
        <w:ind w:left="-567"/>
        <w:rPr>
          <w:lang w:val="ru-RU"/>
        </w:rPr>
      </w:pPr>
      <w:r w:rsidRPr="00063902">
        <w:rPr>
          <w:lang w:val="ru-RU"/>
        </w:rPr>
        <w:t>03.06.16 Суточная глюкозурия –2,5  %;   Суточная протеинурия –  0,043</w:t>
      </w:r>
    </w:p>
    <w:p w:rsidR="00F815FB" w:rsidRPr="00063902" w:rsidRDefault="00F815FB" w:rsidP="00FC5396">
      <w:pPr>
        <w:ind w:left="-567"/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F815FB" w:rsidRPr="00063902" w:rsidTr="00B76356">
        <w:tc>
          <w:tcPr>
            <w:tcW w:w="2518" w:type="dxa"/>
          </w:tcPr>
          <w:p w:rsidR="00F815FB" w:rsidRPr="00063902" w:rsidRDefault="00F815FB" w:rsidP="00B76356">
            <w:pPr>
              <w:rPr>
                <w:lang w:val="ru-RU"/>
              </w:rPr>
            </w:pPr>
            <w:r w:rsidRPr="00063902">
              <w:rPr>
                <w:lang w:val="ru-RU"/>
              </w:rPr>
              <w:t xml:space="preserve">Гликемический </w:t>
            </w:r>
          </w:p>
          <w:p w:rsidR="00F815FB" w:rsidRPr="00063902" w:rsidRDefault="00F815FB" w:rsidP="00B76356">
            <w:pPr>
              <w:rPr>
                <w:lang w:val="ru-RU"/>
              </w:rPr>
            </w:pPr>
            <w:r w:rsidRPr="0006390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815FB" w:rsidRPr="00063902" w:rsidRDefault="00F815FB" w:rsidP="00B76356">
            <w:pPr>
              <w:rPr>
                <w:lang w:val="ru-RU"/>
              </w:rPr>
            </w:pPr>
            <w:r w:rsidRPr="0006390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815FB" w:rsidRPr="00063902" w:rsidRDefault="00F815FB" w:rsidP="00B76356">
            <w:pPr>
              <w:rPr>
                <w:lang w:val="ru-RU"/>
              </w:rPr>
            </w:pPr>
            <w:r w:rsidRPr="0006390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815FB" w:rsidRPr="00063902" w:rsidRDefault="00F815FB" w:rsidP="00B76356">
            <w:pPr>
              <w:rPr>
                <w:lang w:val="ru-RU"/>
              </w:rPr>
            </w:pPr>
            <w:r w:rsidRPr="0006390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815FB" w:rsidRPr="00063902" w:rsidRDefault="00F815FB" w:rsidP="00B76356">
            <w:pPr>
              <w:rPr>
                <w:lang w:val="ru-RU"/>
              </w:rPr>
            </w:pPr>
            <w:r w:rsidRPr="0006390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F815FB" w:rsidRPr="00063902" w:rsidRDefault="00F815FB" w:rsidP="00B76356">
            <w:pPr>
              <w:rPr>
                <w:lang w:val="ru-RU"/>
              </w:rPr>
            </w:pPr>
            <w:r w:rsidRPr="00063902">
              <w:rPr>
                <w:lang w:val="ru-RU"/>
              </w:rPr>
              <w:t>22.00</w:t>
            </w:r>
          </w:p>
        </w:tc>
      </w:tr>
      <w:tr w:rsidR="00F815FB" w:rsidRPr="00063902" w:rsidTr="00B76356">
        <w:tc>
          <w:tcPr>
            <w:tcW w:w="2518" w:type="dxa"/>
          </w:tcPr>
          <w:p w:rsidR="00F815FB" w:rsidRPr="00063902" w:rsidRDefault="00F815FB" w:rsidP="00B76356">
            <w:pPr>
              <w:rPr>
                <w:lang w:val="ru-RU"/>
              </w:rPr>
            </w:pPr>
            <w:r w:rsidRPr="00063902">
              <w:rPr>
                <w:lang w:val="ru-RU"/>
              </w:rPr>
              <w:t>02.06</w:t>
            </w:r>
          </w:p>
        </w:tc>
        <w:tc>
          <w:tcPr>
            <w:tcW w:w="992" w:type="dxa"/>
          </w:tcPr>
          <w:p w:rsidR="00F815FB" w:rsidRPr="00063902" w:rsidRDefault="00F815FB" w:rsidP="00B76356">
            <w:pPr>
              <w:rPr>
                <w:lang w:val="ru-RU"/>
              </w:rPr>
            </w:pPr>
            <w:r w:rsidRPr="00063902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F815FB" w:rsidRPr="00063902" w:rsidRDefault="00F815FB" w:rsidP="00B76356">
            <w:pPr>
              <w:rPr>
                <w:lang w:val="ru-RU"/>
              </w:rPr>
            </w:pPr>
            <w:r w:rsidRPr="00063902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F815FB" w:rsidRPr="00063902" w:rsidRDefault="00F815FB" w:rsidP="00B76356">
            <w:pPr>
              <w:rPr>
                <w:lang w:val="ru-RU"/>
              </w:rPr>
            </w:pPr>
            <w:r w:rsidRPr="00063902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F815FB" w:rsidRPr="00063902" w:rsidRDefault="00F815FB" w:rsidP="00B76356">
            <w:pPr>
              <w:rPr>
                <w:lang w:val="ru-RU"/>
              </w:rPr>
            </w:pPr>
            <w:r w:rsidRPr="00063902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F815FB" w:rsidRPr="00063902" w:rsidRDefault="00F815FB" w:rsidP="00B76356">
            <w:pPr>
              <w:rPr>
                <w:lang w:val="ru-RU"/>
              </w:rPr>
            </w:pPr>
          </w:p>
        </w:tc>
      </w:tr>
      <w:tr w:rsidR="00F815FB" w:rsidRPr="00063902" w:rsidTr="00B76356">
        <w:tc>
          <w:tcPr>
            <w:tcW w:w="2518" w:type="dxa"/>
          </w:tcPr>
          <w:p w:rsidR="00F815FB" w:rsidRPr="00063902" w:rsidRDefault="00F815FB" w:rsidP="00B76356">
            <w:pPr>
              <w:rPr>
                <w:lang w:val="ru-RU"/>
              </w:rPr>
            </w:pPr>
            <w:r w:rsidRPr="00063902">
              <w:rPr>
                <w:lang w:val="ru-RU"/>
              </w:rPr>
              <w:t>06.06</w:t>
            </w:r>
          </w:p>
        </w:tc>
        <w:tc>
          <w:tcPr>
            <w:tcW w:w="992" w:type="dxa"/>
          </w:tcPr>
          <w:p w:rsidR="00F815FB" w:rsidRPr="00063902" w:rsidRDefault="00F815FB" w:rsidP="00B76356">
            <w:pPr>
              <w:rPr>
                <w:lang w:val="ru-RU"/>
              </w:rPr>
            </w:pPr>
            <w:r w:rsidRPr="00063902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F815FB" w:rsidRPr="00063902" w:rsidRDefault="00F815FB" w:rsidP="00B76356">
            <w:pPr>
              <w:rPr>
                <w:lang w:val="ru-RU"/>
              </w:rPr>
            </w:pPr>
            <w:r w:rsidRPr="00063902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F815FB" w:rsidRPr="00063902" w:rsidRDefault="00F815FB" w:rsidP="00B76356">
            <w:pPr>
              <w:rPr>
                <w:lang w:val="ru-RU"/>
              </w:rPr>
            </w:pPr>
            <w:r w:rsidRPr="00063902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F815FB" w:rsidRPr="00063902" w:rsidRDefault="00F815FB" w:rsidP="00B76356">
            <w:pPr>
              <w:rPr>
                <w:lang w:val="ru-RU"/>
              </w:rPr>
            </w:pPr>
            <w:r w:rsidRPr="00063902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F815FB" w:rsidRPr="00063902" w:rsidRDefault="00F815FB" w:rsidP="00B76356">
            <w:pPr>
              <w:rPr>
                <w:lang w:val="ru-RU"/>
              </w:rPr>
            </w:pPr>
          </w:p>
        </w:tc>
      </w:tr>
      <w:tr w:rsidR="00F815FB" w:rsidRPr="00063902" w:rsidTr="00B76356">
        <w:tc>
          <w:tcPr>
            <w:tcW w:w="2518" w:type="dxa"/>
          </w:tcPr>
          <w:p w:rsidR="00F815FB" w:rsidRPr="00063902" w:rsidRDefault="00F815FB" w:rsidP="00B76356">
            <w:pPr>
              <w:rPr>
                <w:lang w:val="ru-RU"/>
              </w:rPr>
            </w:pPr>
            <w:r w:rsidRPr="00063902">
              <w:rPr>
                <w:lang w:val="ru-RU"/>
              </w:rPr>
              <w:t>08.06</w:t>
            </w:r>
          </w:p>
        </w:tc>
        <w:tc>
          <w:tcPr>
            <w:tcW w:w="992" w:type="dxa"/>
          </w:tcPr>
          <w:p w:rsidR="00F815FB" w:rsidRPr="00063902" w:rsidRDefault="00F815FB" w:rsidP="00B76356">
            <w:pPr>
              <w:rPr>
                <w:lang w:val="ru-RU"/>
              </w:rPr>
            </w:pPr>
            <w:r w:rsidRPr="00063902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F815FB" w:rsidRPr="00063902" w:rsidRDefault="00F815FB" w:rsidP="00B76356">
            <w:pPr>
              <w:rPr>
                <w:lang w:val="ru-RU"/>
              </w:rPr>
            </w:pPr>
            <w:r w:rsidRPr="00063902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F815FB" w:rsidRPr="00063902" w:rsidRDefault="00F815FB" w:rsidP="00B76356">
            <w:pPr>
              <w:rPr>
                <w:lang w:val="ru-RU"/>
              </w:rPr>
            </w:pPr>
            <w:r w:rsidRPr="00063902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F815FB" w:rsidRPr="00063902" w:rsidRDefault="00F815FB" w:rsidP="00B76356">
            <w:pPr>
              <w:rPr>
                <w:lang w:val="ru-RU"/>
              </w:rPr>
            </w:pPr>
            <w:r w:rsidRPr="00063902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F815FB" w:rsidRPr="00063902" w:rsidRDefault="00F815FB" w:rsidP="00B76356">
            <w:pPr>
              <w:rPr>
                <w:lang w:val="ru-RU"/>
              </w:rPr>
            </w:pPr>
          </w:p>
        </w:tc>
      </w:tr>
      <w:tr w:rsidR="00F815FB" w:rsidRPr="00063902" w:rsidTr="00B76356">
        <w:tc>
          <w:tcPr>
            <w:tcW w:w="2518" w:type="dxa"/>
          </w:tcPr>
          <w:p w:rsidR="00F815FB" w:rsidRPr="00063902" w:rsidRDefault="00F815FB" w:rsidP="00B76356">
            <w:pPr>
              <w:rPr>
                <w:lang w:val="ru-RU"/>
              </w:rPr>
            </w:pPr>
            <w:r w:rsidRPr="00063902">
              <w:rPr>
                <w:lang w:val="ru-RU"/>
              </w:rPr>
              <w:t>09.06</w:t>
            </w:r>
          </w:p>
        </w:tc>
        <w:tc>
          <w:tcPr>
            <w:tcW w:w="992" w:type="dxa"/>
          </w:tcPr>
          <w:p w:rsidR="00F815FB" w:rsidRPr="00063902" w:rsidRDefault="00F815FB" w:rsidP="00B76356">
            <w:pPr>
              <w:rPr>
                <w:lang w:val="ru-RU"/>
              </w:rPr>
            </w:pPr>
            <w:r w:rsidRPr="00063902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F815FB" w:rsidRPr="00063902" w:rsidRDefault="00F815F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815FB" w:rsidRPr="00063902" w:rsidRDefault="00F815F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815FB" w:rsidRPr="00063902" w:rsidRDefault="00F815F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815FB" w:rsidRPr="00063902" w:rsidRDefault="00F815FB" w:rsidP="00B76356">
            <w:pPr>
              <w:rPr>
                <w:lang w:val="ru-RU"/>
              </w:rPr>
            </w:pPr>
          </w:p>
        </w:tc>
      </w:tr>
      <w:tr w:rsidR="00F815FB" w:rsidRPr="00063902" w:rsidTr="00B76356">
        <w:tc>
          <w:tcPr>
            <w:tcW w:w="2518" w:type="dxa"/>
          </w:tcPr>
          <w:p w:rsidR="00F815FB" w:rsidRPr="00063902" w:rsidRDefault="00F815F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815FB" w:rsidRPr="00063902" w:rsidRDefault="00F815F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815FB" w:rsidRPr="00063902" w:rsidRDefault="00F815F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815FB" w:rsidRPr="00063902" w:rsidRDefault="00F815F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815FB" w:rsidRPr="00063902" w:rsidRDefault="00F815F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815FB" w:rsidRPr="00063902" w:rsidRDefault="00F815FB" w:rsidP="00B76356">
            <w:pPr>
              <w:rPr>
                <w:lang w:val="ru-RU"/>
              </w:rPr>
            </w:pPr>
          </w:p>
        </w:tc>
      </w:tr>
    </w:tbl>
    <w:p w:rsidR="00F815FB" w:rsidRPr="00063902" w:rsidRDefault="00F815FB" w:rsidP="006A0633">
      <w:pPr>
        <w:ind w:left="-567"/>
        <w:jc w:val="both"/>
      </w:pPr>
      <w:r w:rsidRPr="00063902">
        <w:rPr>
          <w:u w:val="single"/>
          <w:lang w:val="ru-RU"/>
        </w:rPr>
        <w:t>13.05.16Невропатолог</w:t>
      </w:r>
      <w:r w:rsidRPr="00063902">
        <w:rPr>
          <w:lang w:val="ru-RU"/>
        </w:rPr>
        <w:t xml:space="preserve">:  Диабетическая дистальная симметричная полинейропатия н/к, сенсомоторная форма. Дисциркуляторная энцефалопатия I, цереброастенический с-м, </w:t>
      </w:r>
    </w:p>
    <w:p w:rsidR="00F815FB" w:rsidRPr="00063902" w:rsidRDefault="00F815FB" w:rsidP="00FC5396">
      <w:pPr>
        <w:ind w:left="-567"/>
        <w:jc w:val="both"/>
        <w:rPr>
          <w:lang w:val="ru-RU"/>
        </w:rPr>
      </w:pPr>
      <w:r w:rsidRPr="00063902">
        <w:rPr>
          <w:u w:val="single"/>
          <w:lang w:val="ru-RU"/>
        </w:rPr>
        <w:t>09.06.16Окулист</w:t>
      </w:r>
      <w:r w:rsidRPr="00063902">
        <w:rPr>
          <w:lang w:val="ru-RU"/>
        </w:rPr>
        <w:t xml:space="preserve">:  Гл. дно: ДЗН бледно-розовые. Границы четкие.  Артерии сужены, склерозированы.  Салюс I. вены неравномерного калибра, сосуды извиты. в макулярной области без особенностей. Вены умеренно полнокровны. Вены неравномерно расширены. Д-з: Диабетическая ангиопатия сосудов сетчатки ОИ. Начальная катаракта ОИ.  </w:t>
      </w:r>
    </w:p>
    <w:p w:rsidR="00F815FB" w:rsidRPr="00063902" w:rsidRDefault="00F815FB" w:rsidP="00FC5396">
      <w:pPr>
        <w:ind w:left="-567"/>
        <w:jc w:val="both"/>
        <w:rPr>
          <w:lang w:val="ru-RU"/>
        </w:rPr>
      </w:pPr>
      <w:r w:rsidRPr="00063902">
        <w:rPr>
          <w:u w:val="single"/>
          <w:lang w:val="ru-RU"/>
        </w:rPr>
        <w:t>02.06.16ЭКГ</w:t>
      </w:r>
      <w:r w:rsidRPr="00063902">
        <w:rPr>
          <w:lang w:val="ru-RU"/>
        </w:rPr>
        <w:t xml:space="preserve">: ЧСС -70 уд/мин. Вольтаж сохранен.  Ритм синусовый. Эл. ось отклонена влево. Неполная блокада ПНПГ. Гипертрофия левого желудочка. Диффузные изменения миокарда. </w:t>
      </w:r>
    </w:p>
    <w:p w:rsidR="00F815FB" w:rsidRPr="00063902" w:rsidRDefault="00F815FB" w:rsidP="00FC5396">
      <w:pPr>
        <w:ind w:left="-567"/>
        <w:jc w:val="both"/>
        <w:rPr>
          <w:lang w:val="ru-RU"/>
        </w:rPr>
      </w:pPr>
      <w:r w:rsidRPr="00063902">
        <w:rPr>
          <w:u w:val="single"/>
          <w:lang w:val="ru-RU"/>
        </w:rPr>
        <w:t>03.06.16Кардиолог</w:t>
      </w:r>
      <w:r w:rsidRPr="00063902">
        <w:rPr>
          <w:lang w:val="ru-RU"/>
        </w:rPr>
        <w:t xml:space="preserve">: Гипертоническая болезнь II стадии 3 степени. Гипертензивное сердце СН I. Риск 4.  Метаболическая кардиомиопатия СН 1. Ф. кл II. </w:t>
      </w:r>
    </w:p>
    <w:p w:rsidR="00F815FB" w:rsidRPr="00063902" w:rsidRDefault="00F815FB" w:rsidP="00FC5396">
      <w:pPr>
        <w:ind w:left="-567"/>
        <w:jc w:val="both"/>
        <w:rPr>
          <w:lang w:val="ru-RU"/>
        </w:rPr>
      </w:pPr>
      <w:r w:rsidRPr="00063902">
        <w:rPr>
          <w:u w:val="single"/>
          <w:lang w:val="ru-RU"/>
        </w:rPr>
        <w:t>09.06.16Ангиохирург</w:t>
      </w:r>
      <w:r w:rsidRPr="00063902">
        <w:rPr>
          <w:lang w:val="ru-RU"/>
        </w:rPr>
        <w:t>: Диаб. ангиопатия артерий н/к.</w:t>
      </w:r>
    </w:p>
    <w:p w:rsidR="00F815FB" w:rsidRPr="00063902" w:rsidRDefault="00F815FB" w:rsidP="00FC5396">
      <w:pPr>
        <w:ind w:left="-567"/>
        <w:jc w:val="both"/>
        <w:rPr>
          <w:u w:val="single"/>
          <w:lang w:val="ru-RU"/>
        </w:rPr>
      </w:pPr>
      <w:r w:rsidRPr="00063902">
        <w:rPr>
          <w:u w:val="single"/>
          <w:lang w:val="ru-RU"/>
        </w:rPr>
        <w:t>09.06.16Нефролог:</w:t>
      </w:r>
      <w:r w:rsidRPr="00063902">
        <w:rPr>
          <w:lang w:val="ru-RU"/>
        </w:rPr>
        <w:t xml:space="preserve"> ХБП II ст.: диаб. нефропатия, МКБ, конкремент левой почки </w:t>
      </w:r>
      <w:r w:rsidRPr="00063902">
        <w:rPr>
          <w:u w:val="single"/>
          <w:lang w:val="ru-RU"/>
        </w:rPr>
        <w:t>02.06.16РВГ:</w:t>
      </w:r>
      <w:r w:rsidRPr="00063902">
        <w:rPr>
          <w:lang w:val="ru-RU"/>
        </w:rPr>
        <w:t xml:space="preserve"> Нарушение кровообращения II ст. с обеих сторон, тонус сосудов повышен. Затруднение венозного оттока с обеих сторон. </w:t>
      </w:r>
    </w:p>
    <w:p w:rsidR="00F815FB" w:rsidRPr="00063902" w:rsidRDefault="00F815FB" w:rsidP="00FC5396">
      <w:pPr>
        <w:ind w:left="-567"/>
        <w:jc w:val="both"/>
        <w:rPr>
          <w:lang w:val="ru-RU"/>
        </w:rPr>
      </w:pPr>
      <w:r w:rsidRPr="00063902">
        <w:rPr>
          <w:u w:val="single"/>
          <w:lang w:val="ru-RU"/>
        </w:rPr>
        <w:t>10.06.16УЗИ</w:t>
      </w:r>
      <w:r w:rsidRPr="00063902">
        <w:rPr>
          <w:lang w:val="ru-RU"/>
        </w:rPr>
        <w:t xml:space="preserve">: Заключение: Эхопризнаки изменений диффузного типа в паренхиме печени по типу жировой дистрофии 1ст ; перегиба ж/пузыря  в области шейки, застоя в ж/пузыре, фиброзирования поджелудочной железы, функционального раздражения кишечника, конкрементов в почках без нарушения урокинетики. </w:t>
      </w:r>
    </w:p>
    <w:p w:rsidR="00F815FB" w:rsidRPr="00063902" w:rsidRDefault="00F815FB" w:rsidP="00FC5396">
      <w:pPr>
        <w:ind w:left="-567"/>
        <w:jc w:val="both"/>
        <w:rPr>
          <w:lang w:val="ru-RU"/>
        </w:rPr>
      </w:pPr>
      <w:r w:rsidRPr="00063902">
        <w:rPr>
          <w:u w:val="single"/>
          <w:lang w:val="ru-RU"/>
        </w:rPr>
        <w:t>09.06.16УЗИ щит. железы</w:t>
      </w:r>
      <w:r w:rsidRPr="00063902">
        <w:rPr>
          <w:lang w:val="ru-RU"/>
        </w:rPr>
        <w:t>: Пр д. V =7,9  см</w:t>
      </w:r>
      <w:r w:rsidRPr="00063902">
        <w:rPr>
          <w:vertAlign w:val="superscript"/>
          <w:lang w:val="ru-RU"/>
        </w:rPr>
        <w:t>3</w:t>
      </w:r>
      <w:r w:rsidRPr="00063902">
        <w:rPr>
          <w:lang w:val="ru-RU"/>
        </w:rPr>
        <w:t>; лев. д. V =8,0  см</w:t>
      </w:r>
      <w:r w:rsidRPr="00063902">
        <w:rPr>
          <w:vertAlign w:val="superscript"/>
          <w:lang w:val="ru-RU"/>
        </w:rPr>
        <w:t>3</w:t>
      </w:r>
    </w:p>
    <w:p w:rsidR="00F815FB" w:rsidRPr="00063902" w:rsidRDefault="00F815FB" w:rsidP="00FC5396">
      <w:pPr>
        <w:ind w:left="-567"/>
        <w:jc w:val="both"/>
        <w:rPr>
          <w:lang w:val="ru-RU"/>
        </w:rPr>
      </w:pPr>
      <w:r w:rsidRPr="00063902">
        <w:rPr>
          <w:lang w:val="ru-RU"/>
        </w:rPr>
        <w:t xml:space="preserve">Щит. железа не увеличена, контуры ровные.  Эхогенность паренхимы  снижена. Эхоструктура  крупнозернистая,  неоднородная. Регионарные л/узлы  не визуализируются. Закл.: Умеренные диффузные изменения паренхимы.  </w:t>
      </w:r>
    </w:p>
    <w:p w:rsidR="00F815FB" w:rsidRPr="00063902" w:rsidRDefault="00F815FB" w:rsidP="00FC5396">
      <w:pPr>
        <w:ind w:left="-567"/>
        <w:jc w:val="both"/>
        <w:rPr>
          <w:lang w:val="ru-RU"/>
        </w:rPr>
      </w:pPr>
      <w:r w:rsidRPr="00063902">
        <w:rPr>
          <w:u w:val="single"/>
          <w:lang w:val="ru-RU"/>
        </w:rPr>
        <w:t>Лечение:</w:t>
      </w:r>
      <w:r w:rsidRPr="00063902">
        <w:rPr>
          <w:lang w:val="ru-RU"/>
        </w:rPr>
        <w:t>диабетонМR ,нормовен ,гепарингель ,эналаприл ,мефармил ,предуктал  МR,офлоксацин ,диалипон турбо ,актовегин.</w:t>
      </w:r>
    </w:p>
    <w:p w:rsidR="00F815FB" w:rsidRPr="00063902" w:rsidRDefault="00F815FB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63902">
        <w:rPr>
          <w:u w:val="single"/>
          <w:lang w:val="ru-RU"/>
        </w:rPr>
        <w:t>Состояние больного при выписке</w:t>
      </w:r>
      <w:r w:rsidRPr="00063902">
        <w:rPr>
          <w:lang w:val="ru-RU"/>
        </w:rPr>
        <w:t xml:space="preserve">:  СД компенсирован, уменьшились боли в н/к. АД 130/70 мм рт. ст. </w:t>
      </w:r>
    </w:p>
    <w:p w:rsidR="00F815FB" w:rsidRPr="00063902" w:rsidRDefault="00F815FB">
      <w:pPr>
        <w:jc w:val="both"/>
        <w:rPr>
          <w:u w:val="single"/>
          <w:lang w:val="ru-RU"/>
        </w:rPr>
      </w:pPr>
      <w:r w:rsidRPr="00063902">
        <w:rPr>
          <w:u w:val="single"/>
          <w:lang w:val="ru-RU"/>
        </w:rPr>
        <w:t>Рекомендовано</w:t>
      </w:r>
      <w:r w:rsidRPr="00063902">
        <w:rPr>
          <w:lang w:val="ru-RU"/>
        </w:rPr>
        <w:t>:</w:t>
      </w:r>
    </w:p>
    <w:p w:rsidR="00F815FB" w:rsidRPr="00063902" w:rsidRDefault="00F815FB">
      <w:pPr>
        <w:numPr>
          <w:ilvl w:val="0"/>
          <w:numId w:val="2"/>
        </w:numPr>
        <w:jc w:val="both"/>
        <w:rPr>
          <w:lang w:val="ru-RU"/>
        </w:rPr>
      </w:pPr>
      <w:r w:rsidRPr="00063902">
        <w:rPr>
          <w:lang w:val="ru-RU"/>
        </w:rPr>
        <w:t>«Д» наблюдение эндокринолога, уч. терапевта,нефролога,уролога,ангиохирурга по м\жит.</w:t>
      </w:r>
    </w:p>
    <w:p w:rsidR="00F815FB" w:rsidRPr="00063902" w:rsidRDefault="00F815FB">
      <w:pPr>
        <w:numPr>
          <w:ilvl w:val="0"/>
          <w:numId w:val="2"/>
        </w:numPr>
        <w:jc w:val="both"/>
        <w:rPr>
          <w:lang w:val="ru-RU"/>
        </w:rPr>
      </w:pPr>
      <w:r w:rsidRPr="00063902">
        <w:rPr>
          <w:lang w:val="ru-RU"/>
        </w:rPr>
        <w:t>Диета № 9, умеренное  животного белка в сут. рационе, гипохолестеринемическая диета.</w:t>
      </w:r>
    </w:p>
    <w:p w:rsidR="00F815FB" w:rsidRPr="00063902" w:rsidRDefault="00F815FB">
      <w:pPr>
        <w:numPr>
          <w:ilvl w:val="0"/>
          <w:numId w:val="2"/>
        </w:numPr>
        <w:jc w:val="both"/>
        <w:rPr>
          <w:lang w:val="ru-RU"/>
        </w:rPr>
      </w:pPr>
      <w:r w:rsidRPr="00063902">
        <w:rPr>
          <w:lang w:val="ru-RU"/>
        </w:rPr>
        <w:t>ССТ: диабетон МR (диаглизид МR) 120 мг</w:t>
      </w:r>
    </w:p>
    <w:p w:rsidR="00F815FB" w:rsidRPr="00063902" w:rsidRDefault="00F815FB" w:rsidP="007E6EDD">
      <w:pPr>
        <w:ind w:left="435"/>
        <w:jc w:val="both"/>
        <w:rPr>
          <w:lang w:val="ru-RU"/>
        </w:rPr>
      </w:pPr>
      <w:r w:rsidRPr="00063902">
        <w:rPr>
          <w:lang w:val="ru-RU"/>
        </w:rPr>
        <w:t xml:space="preserve">мефармил (сиофор,  глюкофаж) 500 - 1т. *2р/сут. </w:t>
      </w:r>
    </w:p>
    <w:p w:rsidR="00F815FB" w:rsidRPr="00063902" w:rsidRDefault="00F815FB">
      <w:pPr>
        <w:numPr>
          <w:ilvl w:val="0"/>
          <w:numId w:val="2"/>
        </w:numPr>
        <w:jc w:val="both"/>
        <w:rPr>
          <w:lang w:val="ru-RU"/>
        </w:rPr>
      </w:pPr>
      <w:r w:rsidRPr="00063902">
        <w:rPr>
          <w:lang w:val="ru-RU"/>
        </w:rPr>
        <w:t>Контроль глик. гемоглобина 1 раз в 6 мес., протеинурии 1р. в 3-6 мес.</w:t>
      </w:r>
    </w:p>
    <w:p w:rsidR="00F815FB" w:rsidRPr="00063902" w:rsidRDefault="00F815FB">
      <w:pPr>
        <w:numPr>
          <w:ilvl w:val="0"/>
          <w:numId w:val="2"/>
        </w:numPr>
        <w:jc w:val="both"/>
        <w:rPr>
          <w:lang w:val="ru-RU"/>
        </w:rPr>
      </w:pPr>
      <w:r w:rsidRPr="00063902">
        <w:rPr>
          <w:lang w:val="ru-RU"/>
        </w:rPr>
        <w:t xml:space="preserve">Гиполипидемическая терапия (розувастатин 10 мг) с контролем липидограммы. </w:t>
      </w:r>
    </w:p>
    <w:p w:rsidR="00F815FB" w:rsidRPr="00063902" w:rsidRDefault="00F815FB">
      <w:pPr>
        <w:numPr>
          <w:ilvl w:val="0"/>
          <w:numId w:val="2"/>
        </w:numPr>
        <w:jc w:val="both"/>
        <w:rPr>
          <w:lang w:val="ru-RU"/>
        </w:rPr>
      </w:pPr>
      <w:r w:rsidRPr="00063902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F815FB" w:rsidRPr="00063902" w:rsidRDefault="00F815FB" w:rsidP="00836E0A">
      <w:pPr>
        <w:numPr>
          <w:ilvl w:val="0"/>
          <w:numId w:val="2"/>
        </w:numPr>
        <w:jc w:val="both"/>
        <w:rPr>
          <w:lang w:val="ru-RU"/>
        </w:rPr>
      </w:pPr>
      <w:r w:rsidRPr="00063902">
        <w:rPr>
          <w:lang w:val="ru-RU"/>
        </w:rPr>
        <w:t xml:space="preserve">Рек. кардиолога: нолипрел  1т*утром, предуктал МR 1т. *2р/д.  1 мес.. Контроль АД, ЭКГ. Дообследование: ЭХО КС по м/ж. </w:t>
      </w:r>
    </w:p>
    <w:p w:rsidR="00F815FB" w:rsidRPr="00063902" w:rsidRDefault="00F815FB" w:rsidP="00503C44">
      <w:pPr>
        <w:numPr>
          <w:ilvl w:val="0"/>
          <w:numId w:val="2"/>
        </w:numPr>
        <w:jc w:val="both"/>
        <w:rPr>
          <w:lang w:val="ru-RU"/>
        </w:rPr>
      </w:pPr>
      <w:r w:rsidRPr="00063902">
        <w:rPr>
          <w:lang w:val="ru-RU"/>
        </w:rPr>
        <w:t>диалипон 600 мг/сут. 2-3 мес., нейрорубин форте 1т./сут., (мильгамма 1т.*3р/д., витаксон 1т. *3р/д.) 1 мес., актовегин 200 мг *2р/д. 1 мес.</w:t>
      </w:r>
    </w:p>
    <w:p w:rsidR="00F815FB" w:rsidRPr="00063902" w:rsidRDefault="00F815FB" w:rsidP="00E9696F">
      <w:pPr>
        <w:numPr>
          <w:ilvl w:val="0"/>
          <w:numId w:val="2"/>
        </w:numPr>
        <w:jc w:val="both"/>
        <w:rPr>
          <w:lang w:val="ru-RU"/>
        </w:rPr>
      </w:pPr>
      <w:r w:rsidRPr="00063902">
        <w:rPr>
          <w:lang w:val="ru-RU"/>
        </w:rPr>
        <w:t>Рек. невропатолога: нормовен(детралекс)по 1 табл 2 р/день до 2 мес.</w:t>
      </w:r>
    </w:p>
    <w:p w:rsidR="00F815FB" w:rsidRPr="00063902" w:rsidRDefault="00F815FB">
      <w:pPr>
        <w:numPr>
          <w:ilvl w:val="0"/>
          <w:numId w:val="2"/>
        </w:numPr>
        <w:jc w:val="both"/>
        <w:rPr>
          <w:lang w:val="ru-RU"/>
        </w:rPr>
      </w:pPr>
      <w:r w:rsidRPr="00063902">
        <w:rPr>
          <w:lang w:val="ru-RU"/>
        </w:rPr>
        <w:t xml:space="preserve">УЗИ щит. железы 1р. в год. </w:t>
      </w:r>
    </w:p>
    <w:p w:rsidR="00F815FB" w:rsidRPr="00063902" w:rsidRDefault="00F815FB" w:rsidP="002A3864">
      <w:pPr>
        <w:numPr>
          <w:ilvl w:val="0"/>
          <w:numId w:val="2"/>
        </w:numPr>
        <w:jc w:val="both"/>
        <w:rPr>
          <w:lang w:val="ru-RU"/>
        </w:rPr>
      </w:pPr>
      <w:r w:rsidRPr="00063902">
        <w:rPr>
          <w:lang w:val="ru-RU"/>
        </w:rPr>
        <w:t>Рек. нефролога:  фитотерапия: тринефрон, нефрофт, фитолит, и др.</w:t>
      </w:r>
    </w:p>
    <w:p w:rsidR="00F815FB" w:rsidRPr="00063902" w:rsidRDefault="00F815FB" w:rsidP="002A3864">
      <w:pPr>
        <w:numPr>
          <w:ilvl w:val="0"/>
          <w:numId w:val="2"/>
        </w:numPr>
        <w:jc w:val="both"/>
        <w:rPr>
          <w:lang w:val="ru-RU"/>
        </w:rPr>
      </w:pPr>
      <w:r w:rsidRPr="00063902">
        <w:rPr>
          <w:lang w:val="ru-RU"/>
        </w:rPr>
        <w:t xml:space="preserve"> Рек. окулиста: квинакс 2к.*3р/д. в ОИ. </w:t>
      </w:r>
    </w:p>
    <w:p w:rsidR="00F815FB" w:rsidRPr="00063902" w:rsidRDefault="00F815FB" w:rsidP="002A3864">
      <w:pPr>
        <w:numPr>
          <w:ilvl w:val="0"/>
          <w:numId w:val="2"/>
        </w:numPr>
        <w:jc w:val="both"/>
        <w:rPr>
          <w:lang w:val="ru-RU"/>
        </w:rPr>
      </w:pPr>
      <w:r w:rsidRPr="00063902">
        <w:rPr>
          <w:lang w:val="ru-RU"/>
        </w:rPr>
        <w:t>Контроль анализа мочи по Нечипоренко .Конс уролога по м/жит .</w:t>
      </w:r>
    </w:p>
    <w:p w:rsidR="00F815FB" w:rsidRPr="00063902" w:rsidRDefault="00F815FB" w:rsidP="00A9598B">
      <w:pPr>
        <w:ind w:left="435"/>
        <w:jc w:val="both"/>
        <w:rPr>
          <w:lang w:val="ru-RU"/>
        </w:rPr>
      </w:pPr>
    </w:p>
    <w:p w:rsidR="00F815FB" w:rsidRPr="00063902" w:rsidRDefault="00F815FB">
      <w:pPr>
        <w:jc w:val="both"/>
        <w:rPr>
          <w:b/>
          <w:lang w:val="ru-RU"/>
        </w:rPr>
      </w:pPr>
    </w:p>
    <w:p w:rsidR="00F815FB" w:rsidRPr="00063902" w:rsidRDefault="00F815FB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063902">
        <w:rPr>
          <w:sz w:val="24"/>
          <w:szCs w:val="24"/>
        </w:rPr>
        <w:t xml:space="preserve">Леч. врач  Соловьюк Е.А. </w:t>
      </w:r>
    </w:p>
    <w:p w:rsidR="00F815FB" w:rsidRPr="00063902" w:rsidRDefault="00F815FB" w:rsidP="004468E8">
      <w:pPr>
        <w:jc w:val="both"/>
        <w:rPr>
          <w:lang w:val="ru-RU"/>
        </w:rPr>
      </w:pPr>
      <w:r w:rsidRPr="00063902">
        <w:rPr>
          <w:lang w:val="ru-RU"/>
        </w:rPr>
        <w:t xml:space="preserve">и/о Зав. отд.  </w:t>
      </w:r>
      <w:r w:rsidRPr="00063902">
        <w:t>Соловьюк Е.А.</w:t>
      </w:r>
    </w:p>
    <w:p w:rsidR="00F815FB" w:rsidRPr="00063902" w:rsidRDefault="00F815FB" w:rsidP="00DD028B">
      <w:pPr>
        <w:jc w:val="both"/>
        <w:rPr>
          <w:lang w:val="ru-RU"/>
        </w:rPr>
      </w:pPr>
      <w:r w:rsidRPr="00063902">
        <w:rPr>
          <w:lang w:val="ru-RU"/>
        </w:rPr>
        <w:t>и/о Нач. мед. Гура Н.Н.</w:t>
      </w:r>
    </w:p>
    <w:p w:rsidR="00F815FB" w:rsidRPr="00063902" w:rsidRDefault="00F815FB" w:rsidP="00914E6C">
      <w:pPr>
        <w:jc w:val="both"/>
        <w:rPr>
          <w:lang w:val="ru-RU"/>
        </w:rPr>
      </w:pPr>
    </w:p>
    <w:sectPr w:rsidR="00F815FB" w:rsidRPr="00063902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15FB" w:rsidRDefault="00F815FB" w:rsidP="00080012">
      <w:r>
        <w:separator/>
      </w:r>
    </w:p>
  </w:endnote>
  <w:endnote w:type="continuationSeparator" w:id="1">
    <w:p w:rsidR="00F815FB" w:rsidRDefault="00F815F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15FB" w:rsidRDefault="00F815FB" w:rsidP="00080012">
      <w:r>
        <w:separator/>
      </w:r>
    </w:p>
  </w:footnote>
  <w:footnote w:type="continuationSeparator" w:id="1">
    <w:p w:rsidR="00F815FB" w:rsidRDefault="00F815F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F815F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F815FB" w:rsidRPr="00244DF4" w:rsidRDefault="00F815F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F815FB" w:rsidRPr="00244DF4" w:rsidRDefault="00F815F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F815FB" w:rsidRPr="00244DF4" w:rsidRDefault="00F815F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F815F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F815FB" w:rsidRPr="00244DF4" w:rsidRDefault="00F815FB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F815FB" w:rsidRPr="00244DF4" w:rsidRDefault="00F815F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F815FB" w:rsidRPr="00244DF4" w:rsidRDefault="00F815F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F815F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F815FB" w:rsidRPr="00244DF4" w:rsidRDefault="00F815F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F815FB" w:rsidRPr="00244DF4" w:rsidRDefault="00F815F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F815FB" w:rsidRPr="00244DF4" w:rsidRDefault="00F815F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F815F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F815FB" w:rsidRPr="00080012" w:rsidRDefault="00F815FB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F815FB" w:rsidRPr="00080012" w:rsidRDefault="00F815FB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F815FB" w:rsidRPr="00080012" w:rsidRDefault="00F815FB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F815FB" w:rsidRDefault="00F815FB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05651"/>
    <w:rsid w:val="00014609"/>
    <w:rsid w:val="00017901"/>
    <w:rsid w:val="00021776"/>
    <w:rsid w:val="0003342B"/>
    <w:rsid w:val="00035129"/>
    <w:rsid w:val="00036272"/>
    <w:rsid w:val="00054D9D"/>
    <w:rsid w:val="00062453"/>
    <w:rsid w:val="00063902"/>
    <w:rsid w:val="00066757"/>
    <w:rsid w:val="00073BB7"/>
    <w:rsid w:val="0007652C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4149"/>
    <w:rsid w:val="00254BCE"/>
    <w:rsid w:val="002569D5"/>
    <w:rsid w:val="00256F1B"/>
    <w:rsid w:val="00257BA8"/>
    <w:rsid w:val="00265A1D"/>
    <w:rsid w:val="002712A5"/>
    <w:rsid w:val="0027197C"/>
    <w:rsid w:val="00272FD2"/>
    <w:rsid w:val="002812EA"/>
    <w:rsid w:val="002A19A6"/>
    <w:rsid w:val="002A20EE"/>
    <w:rsid w:val="002A3178"/>
    <w:rsid w:val="002A3864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1CC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6CD9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6FB3"/>
    <w:rsid w:val="0041754C"/>
    <w:rsid w:val="00434453"/>
    <w:rsid w:val="004445E8"/>
    <w:rsid w:val="00444BAB"/>
    <w:rsid w:val="00445E5F"/>
    <w:rsid w:val="004468E8"/>
    <w:rsid w:val="00447E50"/>
    <w:rsid w:val="0045073F"/>
    <w:rsid w:val="004529B5"/>
    <w:rsid w:val="0045564C"/>
    <w:rsid w:val="004706D7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2206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0633"/>
    <w:rsid w:val="006A5CDF"/>
    <w:rsid w:val="006B4D99"/>
    <w:rsid w:val="006C2DE8"/>
    <w:rsid w:val="006C7100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543"/>
    <w:rsid w:val="009A7AB1"/>
    <w:rsid w:val="009B4453"/>
    <w:rsid w:val="009C0AE2"/>
    <w:rsid w:val="009C24BB"/>
    <w:rsid w:val="009C5E53"/>
    <w:rsid w:val="009C7284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53A08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2409"/>
    <w:rsid w:val="00B43059"/>
    <w:rsid w:val="00B44569"/>
    <w:rsid w:val="00B57AD8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E7"/>
    <w:rsid w:val="00BB1B06"/>
    <w:rsid w:val="00BB60ED"/>
    <w:rsid w:val="00BC00FC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A81"/>
    <w:rsid w:val="00BF5C2F"/>
    <w:rsid w:val="00BF5D20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AC2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E3D63"/>
    <w:rsid w:val="00CF3E27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2B3F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14EB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0D9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5102"/>
    <w:rsid w:val="00F77B00"/>
    <w:rsid w:val="00F77FF8"/>
    <w:rsid w:val="00F815FB"/>
    <w:rsid w:val="00F823D2"/>
    <w:rsid w:val="00F8270B"/>
    <w:rsid w:val="00FA4424"/>
    <w:rsid w:val="00FA559B"/>
    <w:rsid w:val="00FA5F6D"/>
    <w:rsid w:val="00FA6AFC"/>
    <w:rsid w:val="00FA79F4"/>
    <w:rsid w:val="00FB0942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F7A84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A84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5356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27</TotalTime>
  <Pages>2</Pages>
  <Words>801</Words>
  <Characters>4570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7</cp:revision>
  <cp:lastPrinted>2012-08-17T08:39:00Z</cp:lastPrinted>
  <dcterms:created xsi:type="dcterms:W3CDTF">2016-06-10T13:53:00Z</dcterms:created>
  <dcterms:modified xsi:type="dcterms:W3CDTF">2016-06-13T08:58:00Z</dcterms:modified>
</cp:coreProperties>
</file>