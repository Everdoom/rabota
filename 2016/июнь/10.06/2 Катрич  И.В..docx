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1A" w:rsidRPr="00974D42" w:rsidRDefault="000E361A" w:rsidP="0062738D">
      <w:pPr>
        <w:pStyle w:val="Heading4"/>
        <w:ind w:left="-567" w:right="-58"/>
        <w:rPr>
          <w:b w:val="0"/>
          <w:sz w:val="24"/>
          <w:szCs w:val="24"/>
        </w:rPr>
      </w:pPr>
      <w:r w:rsidRPr="00974D42">
        <w:rPr>
          <w:b w:val="0"/>
          <w:sz w:val="24"/>
          <w:szCs w:val="24"/>
        </w:rPr>
        <w:t>Выписной эпикриз</w:t>
      </w:r>
    </w:p>
    <w:p w:rsidR="000E361A" w:rsidRPr="00974D42" w:rsidRDefault="000E361A" w:rsidP="0062738D">
      <w:pPr>
        <w:pStyle w:val="Heading5"/>
        <w:ind w:left="-567"/>
        <w:rPr>
          <w:b/>
          <w:sz w:val="24"/>
          <w:szCs w:val="24"/>
        </w:rPr>
      </w:pPr>
      <w:r w:rsidRPr="00974D42">
        <w:rPr>
          <w:sz w:val="24"/>
          <w:szCs w:val="24"/>
        </w:rPr>
        <w:t>Из истории болезни №  702</w:t>
      </w:r>
    </w:p>
    <w:p w:rsidR="000E361A" w:rsidRPr="00974D42" w:rsidRDefault="000E361A" w:rsidP="0062738D">
      <w:pPr>
        <w:pStyle w:val="Heading5"/>
        <w:ind w:left="-567"/>
        <w:rPr>
          <w:sz w:val="24"/>
          <w:szCs w:val="24"/>
        </w:rPr>
      </w:pPr>
      <w:r w:rsidRPr="00974D42">
        <w:rPr>
          <w:sz w:val="24"/>
          <w:szCs w:val="24"/>
        </w:rPr>
        <w:t>Ф.И.О: Катрич Игорь Викторович</w:t>
      </w:r>
    </w:p>
    <w:p w:rsidR="000E361A" w:rsidRPr="00974D42" w:rsidRDefault="000E361A" w:rsidP="0062738D">
      <w:pPr>
        <w:ind w:left="-567"/>
        <w:jc w:val="both"/>
        <w:rPr>
          <w:lang w:val="ru-RU"/>
        </w:rPr>
      </w:pPr>
      <w:r w:rsidRPr="00974D42">
        <w:rPr>
          <w:lang w:val="ru-RU"/>
        </w:rPr>
        <w:t>Год рождения: 1987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>Место жительства: г. Запорожье ул. Пархоменко, 2-106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>
        <w:rPr>
          <w:lang w:val="ru-RU"/>
        </w:rPr>
        <w:t>Место работы: ГУНП в З</w:t>
      </w:r>
      <w:r w:rsidRPr="00974D42">
        <w:rPr>
          <w:lang w:val="ru-RU"/>
        </w:rPr>
        <w:t>апорожской области, рядовой полиции,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>Находился на лечении с   03.06.16 по  14.06.16 в   энд. отд.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Диагноз</w:t>
      </w:r>
      <w:r w:rsidRPr="00974D42">
        <w:rPr>
          <w:lang w:val="ru-RU"/>
        </w:rPr>
        <w:t xml:space="preserve">:  Сахарный диабет, тип 1, средней тяжести,  впервые выявленный, кетоацидотическое состояние 1 ст. Дисметаболическая энцефалопатия 1 на фоне кетоацидоза, астенический с-м. 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 xml:space="preserve">Жалобы при поступлении </w:t>
      </w:r>
      <w:r w:rsidRPr="00974D42">
        <w:rPr>
          <w:lang w:val="ru-RU"/>
        </w:rPr>
        <w:t>на сухость во рту, жажду, полиурию, снижение веса на 15 кг за 5 мес,   боли  в н/к, судороги,   общую слабость, быструю утомляемость.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Краткий анамнез</w:t>
      </w:r>
      <w:r w:rsidRPr="00974D42">
        <w:rPr>
          <w:lang w:val="ru-RU"/>
        </w:rPr>
        <w:t xml:space="preserve">: Ухудшение состояния в течении 3х месяцев когда появились вышеизложенные жалобы. Гликемия первично от 31.05.16 – 13,8 ммоль/л.  обратился самостоятельно в ОКЭД от 03.06.16 – 12,8ммоль\л, ацетон мочи 3+++. Госпитализирован ургентно для подбора инсулинотерапии.  </w:t>
      </w:r>
    </w:p>
    <w:p w:rsidR="000E361A" w:rsidRPr="00974D42" w:rsidRDefault="000E361A" w:rsidP="007C6867">
      <w:pPr>
        <w:ind w:left="-567"/>
        <w:jc w:val="both"/>
        <w:rPr>
          <w:u w:val="single"/>
          <w:lang w:val="ru-RU"/>
        </w:rPr>
      </w:pPr>
      <w:r w:rsidRPr="00974D42">
        <w:rPr>
          <w:u w:val="single"/>
          <w:lang w:val="ru-RU"/>
        </w:rPr>
        <w:t>Данные лабораторных исследований.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 xml:space="preserve">03.06.16 Общ. ан. крови Нв –152  г/л  эритр – 4,6 лейк – 5,8 СОЭ –4  мм/час  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 xml:space="preserve">э-0 %    п- 4%   с- 58%   л-  36%   м- 2% 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 xml:space="preserve">03.06.16 Биохимия: хол –5,14  мочевина –4,9  креатинин –125   бил общ –12,2  бил пр –3,0  тим –1,93  АСТ –  0,29 АЛТ –0,29   ммоль/л;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 xml:space="preserve">07.06.16 креатинин – 74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>03.06.16. Амилаза – 4085 ( 0-90) ед/л</w:t>
      </w:r>
    </w:p>
    <w:p w:rsidR="000E361A" w:rsidRPr="00974D42" w:rsidRDefault="000E361A" w:rsidP="002D4195">
      <w:pPr>
        <w:ind w:left="-567"/>
        <w:jc w:val="both"/>
        <w:rPr>
          <w:lang w:val="ru-RU"/>
        </w:rPr>
      </w:pPr>
      <w:r w:rsidRPr="00974D42">
        <w:rPr>
          <w:lang w:val="ru-RU"/>
        </w:rPr>
        <w:t>03.06.16 Гемогл – 152 ; гематокр –0,47  ; общ. белок –71   г/л; К –  3,88; Nа –135   ммоль/л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lang w:val="ru-RU"/>
        </w:rPr>
        <w:t>04.06.16 К – 3,61  моль/л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lang w:val="ru-RU"/>
        </w:rPr>
        <w:t>05.06.16 К – 4,4моль/л</w:t>
      </w:r>
    </w:p>
    <w:p w:rsidR="000E361A" w:rsidRPr="00974D42" w:rsidRDefault="000E361A" w:rsidP="007C6867">
      <w:pPr>
        <w:ind w:left="-567"/>
        <w:jc w:val="both"/>
        <w:rPr>
          <w:lang w:val="ru-RU"/>
        </w:rPr>
      </w:pPr>
      <w:r w:rsidRPr="00974D42">
        <w:rPr>
          <w:lang w:val="ru-RU"/>
        </w:rPr>
        <w:t>06.06.16 К – 3,64  моль/л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lang w:val="ru-RU"/>
        </w:rPr>
        <w:t>03.06.16 Коагулограмма: вр. сверт. –13   мин.; ПТИ –  100 %; фибр –3,3  г/л; фибр Б – отр; АКТ –88 %; св. гепарин – 8*10-4</w:t>
      </w:r>
    </w:p>
    <w:p w:rsidR="000E361A" w:rsidRPr="00974D42" w:rsidRDefault="000E361A" w:rsidP="002D4195">
      <w:pPr>
        <w:pStyle w:val="Heading3"/>
        <w:ind w:left="-567"/>
        <w:jc w:val="both"/>
        <w:rPr>
          <w:b w:val="0"/>
          <w:sz w:val="24"/>
          <w:szCs w:val="24"/>
        </w:rPr>
      </w:pPr>
      <w:r w:rsidRPr="00974D42">
        <w:rPr>
          <w:b w:val="0"/>
          <w:sz w:val="24"/>
          <w:szCs w:val="24"/>
        </w:rPr>
        <w:t>03.06.16 Общ. ан. мочи уд вес 1032  лейк – 42-3  в п/зр белок – отр  ацетон –3+++;  эпит. пл. - ед; эпит. перех. -  в п/зр</w:t>
      </w:r>
    </w:p>
    <w:p w:rsidR="000E361A" w:rsidRPr="00974D42" w:rsidRDefault="000E361A" w:rsidP="002D4195">
      <w:pPr>
        <w:ind w:left="-567"/>
        <w:rPr>
          <w:lang w:val="ru-RU"/>
        </w:rPr>
      </w:pPr>
      <w:r w:rsidRPr="00974D42">
        <w:rPr>
          <w:lang w:val="ru-RU"/>
        </w:rPr>
        <w:t>С 06.06.16 ацетон - отр</w:t>
      </w:r>
    </w:p>
    <w:p w:rsidR="000E361A" w:rsidRPr="00974D42" w:rsidRDefault="000E361A" w:rsidP="002D4195">
      <w:pPr>
        <w:ind w:left="-567"/>
        <w:rPr>
          <w:lang w:val="ru-RU"/>
        </w:rPr>
      </w:pPr>
      <w:r w:rsidRPr="00974D42">
        <w:rPr>
          <w:lang w:val="ru-RU"/>
        </w:rPr>
        <w:t>04.06.16 Анализ мочи по Нечипоренко лейк -500  эритр -  белок – отр</w:t>
      </w:r>
    </w:p>
    <w:p w:rsidR="000E361A" w:rsidRPr="00974D42" w:rsidRDefault="000E361A" w:rsidP="00FC5396">
      <w:pPr>
        <w:ind w:left="-567"/>
        <w:rPr>
          <w:lang w:val="ru-RU"/>
        </w:rPr>
      </w:pPr>
      <w:r w:rsidRPr="00974D42">
        <w:rPr>
          <w:lang w:val="ru-RU"/>
        </w:rPr>
        <w:t>08.06.16 Суточная глюкозурия –  5,3%;   Суточная протеинурия –  отр</w:t>
      </w:r>
    </w:p>
    <w:p w:rsidR="000E361A" w:rsidRPr="00974D42" w:rsidRDefault="000E361A" w:rsidP="00FC5396">
      <w:pPr>
        <w:pStyle w:val="Heading5"/>
        <w:ind w:left="-567"/>
        <w:rPr>
          <w:sz w:val="24"/>
          <w:szCs w:val="24"/>
        </w:rPr>
      </w:pPr>
      <w:r>
        <w:rPr>
          <w:sz w:val="24"/>
          <w:szCs w:val="24"/>
        </w:rPr>
        <w:t>10</w:t>
      </w:r>
      <w:r w:rsidRPr="00974D42">
        <w:rPr>
          <w:sz w:val="24"/>
          <w:szCs w:val="24"/>
        </w:rPr>
        <w:t xml:space="preserve">.06.16 </w:t>
      </w:r>
      <w:r w:rsidRPr="003836E4">
        <w:rPr>
          <w:sz w:val="24"/>
          <w:szCs w:val="24"/>
        </w:rPr>
        <w:t>Микроальбуминурия</w:t>
      </w:r>
      <w:r w:rsidRPr="00974D42">
        <w:rPr>
          <w:sz w:val="24"/>
          <w:szCs w:val="24"/>
        </w:rPr>
        <w:t xml:space="preserve"> – </w:t>
      </w:r>
      <w:r>
        <w:rPr>
          <w:sz w:val="24"/>
          <w:szCs w:val="24"/>
        </w:rPr>
        <w:t>255</w:t>
      </w:r>
      <w:r w:rsidRPr="00974D4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 xml:space="preserve">Гликемический </w:t>
            </w:r>
          </w:p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22.00</w:t>
            </w: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11,00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4,9</w:t>
            </w: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10,9</w:t>
            </w: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 w:rsidRPr="00974D42">
              <w:rPr>
                <w:lang w:val="ru-RU"/>
              </w:rPr>
              <w:t>9,8</w:t>
            </w:r>
          </w:p>
        </w:tc>
      </w:tr>
      <w:tr w:rsidR="000E361A" w:rsidRPr="00974D42" w:rsidTr="00B76356">
        <w:tc>
          <w:tcPr>
            <w:tcW w:w="2518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361A" w:rsidRPr="00974D42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</w:tr>
      <w:tr w:rsidR="000E361A" w:rsidRPr="00974D42" w:rsidTr="00B76356">
        <w:tc>
          <w:tcPr>
            <w:tcW w:w="2518" w:type="dxa"/>
          </w:tcPr>
          <w:p w:rsidR="000E361A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12.06 2.00-3,4</w:t>
            </w: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</w:tr>
      <w:tr w:rsidR="000E361A" w:rsidRPr="00974D42" w:rsidTr="00B76356">
        <w:tc>
          <w:tcPr>
            <w:tcW w:w="2518" w:type="dxa"/>
          </w:tcPr>
          <w:p w:rsidR="000E361A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1A" w:rsidRDefault="000E361A" w:rsidP="00B76356">
            <w:pPr>
              <w:rPr>
                <w:lang w:val="ru-RU"/>
              </w:rPr>
            </w:pPr>
          </w:p>
        </w:tc>
      </w:tr>
    </w:tbl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03.06.16Невропатолог</w:t>
      </w:r>
      <w:r w:rsidRPr="00974D42">
        <w:rPr>
          <w:lang w:val="ru-RU"/>
        </w:rPr>
        <w:t>: . Дисметаболическая энцефалопатия  ( на фоне кетоацидоза), астенический с-м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09.06.16Окулист</w:t>
      </w:r>
      <w:r w:rsidRPr="003836E4">
        <w:rPr>
          <w:lang w:val="ru-RU"/>
        </w:rPr>
        <w:t xml:space="preserve">: </w:t>
      </w:r>
      <w:r w:rsidRPr="00974D42">
        <w:rPr>
          <w:lang w:val="ru-RU"/>
        </w:rPr>
        <w:t>Гл. дно: ДЗН бледно-розовые. Границы четкие.</w:t>
      </w:r>
      <w:r w:rsidRPr="003836E4">
        <w:rPr>
          <w:lang w:val="ru-RU"/>
        </w:rPr>
        <w:t xml:space="preserve"> </w:t>
      </w:r>
      <w:r w:rsidRPr="00974D42">
        <w:rPr>
          <w:lang w:val="ru-RU"/>
        </w:rPr>
        <w:t xml:space="preserve">калиб сосудов не изменены. в макулярной бласти без особеннсоей. 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03.06.16ЭКГ</w:t>
      </w:r>
      <w:r w:rsidRPr="00974D42">
        <w:rPr>
          <w:lang w:val="ru-RU"/>
        </w:rPr>
        <w:t xml:space="preserve">: ЧСС – 75 уд/мин. Вольтаж снижен.  Ритм синусовый,. Эл. ось не отклонена.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07.06.16Кардиолог</w:t>
      </w:r>
      <w:r w:rsidRPr="00974D42">
        <w:rPr>
          <w:lang w:val="ru-RU"/>
        </w:rPr>
        <w:t>: без патологии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02.06.16Ангиохирург</w:t>
      </w:r>
      <w:r w:rsidRPr="00974D42">
        <w:rPr>
          <w:lang w:val="ru-RU"/>
        </w:rPr>
        <w:t>: на момент осмотра патологии нет.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07.06.16УЗИ щит. железы</w:t>
      </w:r>
      <w:r w:rsidRPr="00974D42">
        <w:rPr>
          <w:lang w:val="ru-RU"/>
        </w:rPr>
        <w:t>: Пр д. V = 7,8 см</w:t>
      </w:r>
      <w:r w:rsidRPr="00974D42">
        <w:rPr>
          <w:vertAlign w:val="superscript"/>
          <w:lang w:val="ru-RU"/>
        </w:rPr>
        <w:t>3</w:t>
      </w:r>
      <w:r w:rsidRPr="00974D42">
        <w:rPr>
          <w:lang w:val="ru-RU"/>
        </w:rPr>
        <w:t>; лев. д. V = 8,0 см</w:t>
      </w:r>
      <w:r w:rsidRPr="00974D42">
        <w:rPr>
          <w:vertAlign w:val="superscript"/>
          <w:lang w:val="ru-RU"/>
        </w:rPr>
        <w:t>3</w:t>
      </w:r>
    </w:p>
    <w:p w:rsidR="000E361A" w:rsidRPr="00974D42" w:rsidRDefault="000E361A" w:rsidP="002D4195">
      <w:pPr>
        <w:ind w:left="-567"/>
        <w:jc w:val="both"/>
        <w:rPr>
          <w:lang w:val="ru-RU"/>
        </w:rPr>
      </w:pPr>
      <w:r w:rsidRPr="00974D42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нет. 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r w:rsidRPr="00974D42">
        <w:rPr>
          <w:u w:val="single"/>
          <w:lang w:val="ru-RU"/>
        </w:rPr>
        <w:t>Лечение:</w:t>
      </w:r>
      <w:r w:rsidRPr="00974D42">
        <w:rPr>
          <w:lang w:val="ru-RU"/>
        </w:rPr>
        <w:t xml:space="preserve">  тиоктацид, мексиприм, мильгама, Актрапид НМ , Протофан НМ, альмагель, энтеросгель, рантак, ККБ, мексиприм, адаптол, ново-пасит, аспаркам, калия хлор.</w:t>
      </w:r>
    </w:p>
    <w:p w:rsidR="000E361A" w:rsidRPr="00974D42" w:rsidRDefault="000E361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4D42">
        <w:rPr>
          <w:u w:val="single"/>
          <w:lang w:val="ru-RU"/>
        </w:rPr>
        <w:t>Состояние больного при выписке</w:t>
      </w:r>
      <w:r w:rsidRPr="00974D42">
        <w:rPr>
          <w:lang w:val="ru-RU"/>
        </w:rPr>
        <w:t xml:space="preserve">:  СД компенсирован. АД 110/70 мм рт. ст. </w:t>
      </w:r>
    </w:p>
    <w:p w:rsidR="000E361A" w:rsidRPr="00974D42" w:rsidRDefault="000E361A">
      <w:pPr>
        <w:jc w:val="both"/>
        <w:rPr>
          <w:u w:val="single"/>
          <w:lang w:val="ru-RU"/>
        </w:rPr>
      </w:pPr>
      <w:r w:rsidRPr="00974D42">
        <w:rPr>
          <w:u w:val="single"/>
          <w:lang w:val="ru-RU"/>
        </w:rPr>
        <w:t>Рекомендовано</w:t>
      </w:r>
      <w:r w:rsidRPr="00974D42">
        <w:rPr>
          <w:lang w:val="ru-RU"/>
        </w:rPr>
        <w:t>:</w:t>
      </w:r>
    </w:p>
    <w:p w:rsidR="000E361A" w:rsidRPr="00974D42" w:rsidRDefault="000E361A">
      <w:pPr>
        <w:numPr>
          <w:ilvl w:val="0"/>
          <w:numId w:val="2"/>
        </w:numPr>
        <w:jc w:val="both"/>
        <w:rPr>
          <w:lang w:val="ru-RU"/>
        </w:rPr>
      </w:pPr>
      <w:r w:rsidRPr="00974D42">
        <w:rPr>
          <w:lang w:val="ru-RU"/>
        </w:rPr>
        <w:t>«Д» наблюдение эндокринолога, уч. терапевта по м\жит.</w:t>
      </w:r>
    </w:p>
    <w:p w:rsidR="000E361A" w:rsidRPr="00974D42" w:rsidRDefault="000E361A" w:rsidP="00974D42">
      <w:pPr>
        <w:numPr>
          <w:ilvl w:val="0"/>
          <w:numId w:val="2"/>
        </w:numPr>
        <w:jc w:val="both"/>
        <w:rPr>
          <w:lang w:val="ru-RU"/>
        </w:rPr>
      </w:pPr>
      <w:r w:rsidRPr="00974D42">
        <w:rPr>
          <w:lang w:val="ru-RU"/>
        </w:rPr>
        <w:t xml:space="preserve">Диета № 9, </w:t>
      </w:r>
    </w:p>
    <w:p w:rsidR="000E361A" w:rsidRPr="00974D42" w:rsidRDefault="000E361A" w:rsidP="00974D42">
      <w:pPr>
        <w:numPr>
          <w:ilvl w:val="0"/>
          <w:numId w:val="2"/>
        </w:numPr>
        <w:jc w:val="both"/>
        <w:rPr>
          <w:lang w:val="ru-RU"/>
        </w:rPr>
      </w:pPr>
      <w:r w:rsidRPr="00974D42">
        <w:rPr>
          <w:lang w:val="ru-RU"/>
        </w:rPr>
        <w:t xml:space="preserve">Инсулинотерапия:   Актрапид НМп/з- 10-12ед., п/о-10-12 ед., п/уж </w:t>
      </w:r>
      <w:r>
        <w:rPr>
          <w:lang w:val="ru-RU"/>
        </w:rPr>
        <w:t>– 10-12ед.,  Протафан НМ22.00 26</w:t>
      </w:r>
      <w:r w:rsidRPr="00974D42">
        <w:rPr>
          <w:lang w:val="ru-RU"/>
        </w:rPr>
        <w:t>-30  ед.</w:t>
      </w:r>
    </w:p>
    <w:p w:rsidR="000E361A" w:rsidRPr="00974D42" w:rsidRDefault="000E361A">
      <w:pPr>
        <w:numPr>
          <w:ilvl w:val="0"/>
          <w:numId w:val="2"/>
        </w:numPr>
        <w:jc w:val="both"/>
        <w:rPr>
          <w:lang w:val="ru-RU"/>
        </w:rPr>
      </w:pPr>
      <w:r w:rsidRPr="00974D42">
        <w:rPr>
          <w:lang w:val="ru-RU"/>
        </w:rPr>
        <w:t>Контроль глик. гемоглобина 1 раз в 6 мес., микроальбуминурии 1р. в 6 мес.</w:t>
      </w:r>
    </w:p>
    <w:p w:rsidR="000E361A" w:rsidRPr="00974D42" w:rsidRDefault="000E361A" w:rsidP="00A9598B">
      <w:pPr>
        <w:numPr>
          <w:ilvl w:val="0"/>
          <w:numId w:val="2"/>
        </w:numPr>
        <w:jc w:val="both"/>
        <w:rPr>
          <w:lang w:val="ru-RU"/>
        </w:rPr>
      </w:pPr>
      <w:r w:rsidRPr="00974D42">
        <w:rPr>
          <w:lang w:val="ru-RU"/>
        </w:rPr>
        <w:t xml:space="preserve">Б/л </w:t>
      </w:r>
      <w:r w:rsidRPr="00857AEC">
        <w:rPr>
          <w:lang w:val="ru-RU"/>
        </w:rPr>
        <w:t>серия.</w:t>
      </w:r>
      <w:r w:rsidRPr="00974D42">
        <w:rPr>
          <w:lang w:val="ru-RU"/>
        </w:rPr>
        <w:t xml:space="preserve"> АГВ  №   2353 </w:t>
      </w:r>
      <w:r>
        <w:rPr>
          <w:lang w:val="ru-RU"/>
        </w:rPr>
        <w:t>11</w:t>
      </w:r>
      <w:r w:rsidRPr="00974D42">
        <w:rPr>
          <w:lang w:val="ru-RU"/>
        </w:rPr>
        <w:t xml:space="preserve">    с  03.06.16 по  14.06.16. К труду 15.06.16. </w:t>
      </w:r>
    </w:p>
    <w:p w:rsidR="000E361A" w:rsidRPr="00974D42" w:rsidRDefault="000E361A" w:rsidP="00A9598B">
      <w:pPr>
        <w:ind w:left="435"/>
        <w:jc w:val="both"/>
        <w:rPr>
          <w:lang w:val="ru-RU"/>
        </w:rPr>
      </w:pPr>
    </w:p>
    <w:p w:rsidR="000E361A" w:rsidRPr="00974D42" w:rsidRDefault="000E361A">
      <w:pPr>
        <w:jc w:val="both"/>
        <w:rPr>
          <w:b/>
          <w:lang w:val="ru-RU"/>
        </w:rPr>
      </w:pPr>
    </w:p>
    <w:p w:rsidR="000E361A" w:rsidRPr="00974D42" w:rsidRDefault="000E361A" w:rsidP="007241FA">
      <w:pPr>
        <w:pStyle w:val="Heading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 xml:space="preserve">Леч. врач  </w:t>
      </w:r>
      <w:r w:rsidRPr="00974D42">
        <w:rPr>
          <w:sz w:val="24"/>
          <w:szCs w:val="24"/>
        </w:rPr>
        <w:t xml:space="preserve"> </w:t>
      </w:r>
      <w:r>
        <w:rPr>
          <w:sz w:val="24"/>
          <w:szCs w:val="24"/>
        </w:rPr>
        <w:t>Соловьюк Е.А</w:t>
      </w:r>
    </w:p>
    <w:p w:rsidR="000E361A" w:rsidRPr="00974D42" w:rsidRDefault="000E361A" w:rsidP="007241FA">
      <w:pPr>
        <w:jc w:val="both"/>
        <w:rPr>
          <w:lang w:val="ru-RU"/>
        </w:rPr>
      </w:pPr>
      <w:r>
        <w:rPr>
          <w:lang w:val="ru-RU"/>
        </w:rPr>
        <w:t xml:space="preserve"> И.о Зав. отд. Соловьюк Е.А</w:t>
      </w:r>
    </w:p>
    <w:p w:rsidR="000E361A" w:rsidRPr="00974D42" w:rsidRDefault="000E361A" w:rsidP="00DD028B">
      <w:pPr>
        <w:jc w:val="both"/>
        <w:rPr>
          <w:lang w:val="ru-RU"/>
        </w:rPr>
      </w:pPr>
      <w:r>
        <w:rPr>
          <w:lang w:val="ru-RU"/>
        </w:rPr>
        <w:t>И.о. Нач. мед. Гура Н.Н</w:t>
      </w:r>
    </w:p>
    <w:p w:rsidR="000E361A" w:rsidRPr="00974D42" w:rsidRDefault="000E361A" w:rsidP="008A368B">
      <w:pPr>
        <w:jc w:val="both"/>
        <w:rPr>
          <w:lang w:val="ru-RU"/>
        </w:rPr>
      </w:pPr>
    </w:p>
    <w:sectPr w:rsidR="000E361A" w:rsidRPr="00974D4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61A" w:rsidRDefault="000E361A" w:rsidP="00080012">
      <w:r>
        <w:separator/>
      </w:r>
    </w:p>
  </w:endnote>
  <w:endnote w:type="continuationSeparator" w:id="1">
    <w:p w:rsidR="000E361A" w:rsidRDefault="000E36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61A" w:rsidRDefault="000E361A" w:rsidP="00080012">
      <w:r>
        <w:separator/>
      </w:r>
    </w:p>
  </w:footnote>
  <w:footnote w:type="continuationSeparator" w:id="1">
    <w:p w:rsidR="000E361A" w:rsidRDefault="000E36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E361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E361A" w:rsidRPr="00244DF4" w:rsidRDefault="000E36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E361A" w:rsidRPr="00244DF4" w:rsidRDefault="000E36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E361A" w:rsidRPr="00244DF4" w:rsidRDefault="000E361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E361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E361A" w:rsidRPr="00244DF4" w:rsidRDefault="000E361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361A" w:rsidRPr="00244DF4" w:rsidRDefault="000E361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361A" w:rsidRPr="00244DF4" w:rsidRDefault="000E361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E361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E361A" w:rsidRPr="00244DF4" w:rsidRDefault="000E361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361A" w:rsidRPr="00244DF4" w:rsidRDefault="000E361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361A" w:rsidRPr="00244DF4" w:rsidRDefault="000E361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E361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E361A" w:rsidRPr="00080012" w:rsidRDefault="000E361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E361A" w:rsidRPr="00080012" w:rsidRDefault="000E361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E361A" w:rsidRPr="00080012" w:rsidRDefault="000E361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E361A" w:rsidRDefault="000E361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61A"/>
    <w:rsid w:val="00110FA9"/>
    <w:rsid w:val="00122448"/>
    <w:rsid w:val="001229C1"/>
    <w:rsid w:val="00122C8E"/>
    <w:rsid w:val="00123934"/>
    <w:rsid w:val="00127FBF"/>
    <w:rsid w:val="0013473C"/>
    <w:rsid w:val="0013664D"/>
    <w:rsid w:val="00150B5F"/>
    <w:rsid w:val="0015197A"/>
    <w:rsid w:val="00153293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72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19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6E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6C2D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E9E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BF1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686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AE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4D4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12B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12BE"/>
    <w:rsid w:val="00B9380F"/>
    <w:rsid w:val="00B96092"/>
    <w:rsid w:val="00B97265"/>
    <w:rsid w:val="00BA69B3"/>
    <w:rsid w:val="00BB1797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0AB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4C9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4376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6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9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506</Words>
  <Characters>2885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2016-06-10T14:44:00Z</dcterms:created>
  <dcterms:modified xsi:type="dcterms:W3CDTF">2016-06-14T09:02:00Z</dcterms:modified>
</cp:coreProperties>
</file>