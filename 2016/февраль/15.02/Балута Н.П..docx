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C8" w:rsidRPr="00550459" w:rsidRDefault="002674C8" w:rsidP="00FC5396">
      <w:pPr>
        <w:pStyle w:val="Heading4"/>
        <w:ind w:left="-567" w:right="-58"/>
        <w:rPr>
          <w:b w:val="0"/>
          <w:sz w:val="24"/>
          <w:szCs w:val="24"/>
        </w:rPr>
      </w:pPr>
      <w:r w:rsidRPr="00550459">
        <w:rPr>
          <w:b w:val="0"/>
          <w:sz w:val="24"/>
          <w:szCs w:val="24"/>
        </w:rPr>
        <w:t>Выписной эпикриз</w:t>
      </w:r>
    </w:p>
    <w:p w:rsidR="002674C8" w:rsidRPr="00550459" w:rsidRDefault="002674C8" w:rsidP="00FC5396">
      <w:pPr>
        <w:pStyle w:val="Heading4"/>
        <w:ind w:left="-567"/>
        <w:rPr>
          <w:b w:val="0"/>
          <w:sz w:val="24"/>
          <w:szCs w:val="24"/>
        </w:rPr>
      </w:pPr>
      <w:r w:rsidRPr="00550459">
        <w:rPr>
          <w:b w:val="0"/>
          <w:sz w:val="24"/>
          <w:szCs w:val="24"/>
        </w:rPr>
        <w:t>Из истории болезни №  139</w:t>
      </w:r>
    </w:p>
    <w:p w:rsidR="002674C8" w:rsidRPr="00550459" w:rsidRDefault="002674C8" w:rsidP="00FC5396">
      <w:pPr>
        <w:pStyle w:val="Heading5"/>
        <w:ind w:left="-567"/>
        <w:rPr>
          <w:sz w:val="24"/>
          <w:szCs w:val="24"/>
        </w:rPr>
      </w:pPr>
      <w:r w:rsidRPr="00550459">
        <w:rPr>
          <w:sz w:val="24"/>
          <w:szCs w:val="24"/>
        </w:rPr>
        <w:t>Ф.И.О: Балута Нина Петровна</w:t>
      </w:r>
    </w:p>
    <w:p w:rsidR="002674C8" w:rsidRPr="00550459" w:rsidRDefault="002674C8" w:rsidP="00FC5396">
      <w:pPr>
        <w:ind w:left="-567"/>
        <w:jc w:val="both"/>
        <w:rPr>
          <w:lang w:val="ru-RU"/>
        </w:rPr>
      </w:pPr>
      <w:r w:rsidRPr="00550459">
        <w:rPr>
          <w:lang w:val="ru-RU"/>
        </w:rPr>
        <w:t>Год рождения: 1967</w:t>
      </w:r>
    </w:p>
    <w:p w:rsidR="002674C8" w:rsidRPr="00550459" w:rsidRDefault="002674C8" w:rsidP="00FC5396">
      <w:pPr>
        <w:ind w:left="-567"/>
        <w:jc w:val="both"/>
        <w:rPr>
          <w:lang w:val="ru-RU"/>
        </w:rPr>
      </w:pPr>
      <w:r w:rsidRPr="00550459">
        <w:rPr>
          <w:lang w:val="ru-RU"/>
        </w:rPr>
        <w:t>Место жительства: Черниговский р-н, с. Кладовка, ул. Жлобинцев, 32</w:t>
      </w:r>
    </w:p>
    <w:p w:rsidR="002674C8" w:rsidRPr="00550459" w:rsidRDefault="002674C8" w:rsidP="00FC5396">
      <w:pPr>
        <w:ind w:left="-567"/>
        <w:jc w:val="both"/>
        <w:rPr>
          <w:lang w:val="ru-RU"/>
        </w:rPr>
      </w:pPr>
      <w:r w:rsidRPr="00550459">
        <w:rPr>
          <w:lang w:val="ru-RU"/>
        </w:rPr>
        <w:t>Место работы: н/р</w:t>
      </w:r>
    </w:p>
    <w:p w:rsidR="002674C8" w:rsidRPr="00550459" w:rsidRDefault="002674C8" w:rsidP="00FC5396">
      <w:pPr>
        <w:ind w:left="-567"/>
        <w:jc w:val="both"/>
        <w:rPr>
          <w:lang w:val="ru-RU"/>
        </w:rPr>
      </w:pPr>
      <w:r w:rsidRPr="00550459">
        <w:rPr>
          <w:lang w:val="ru-RU"/>
        </w:rPr>
        <w:t>Находился на лечении с   02.02.16 по   16.02.16 в  энд. отд. (ОИТ 02.02.-08.02.16)</w:t>
      </w:r>
    </w:p>
    <w:p w:rsidR="002674C8" w:rsidRPr="00550459" w:rsidRDefault="002674C8" w:rsidP="00DE288F">
      <w:pPr>
        <w:ind w:left="-567"/>
        <w:jc w:val="both"/>
        <w:rPr>
          <w:lang w:val="ru-RU"/>
        </w:rPr>
      </w:pPr>
      <w:r w:rsidRPr="00550459">
        <w:rPr>
          <w:u w:val="single"/>
          <w:lang w:val="ru-RU"/>
        </w:rPr>
        <w:t>Диагноз</w:t>
      </w:r>
      <w:r w:rsidRPr="00550459">
        <w:rPr>
          <w:lang w:val="ru-RU"/>
        </w:rPr>
        <w:t>:  Сахарный диабет, тип 1,средней тяжести, впервые выявленный. Диаб. ангиопатия артерий н/к. Ангиопатия сосудов сетчатки ОИ. Дисциркуляторная энцефалопатия I-II, цереброастенический с-м,  с-м умеренной вестибулопатии. Метаболическая кардиомиопатия СН I. Анемия смешанного генеза легкой степени. ХБП I ст.:  солевой диабет, инфекция мочевыделительных путей. П/катетеризационный инфильтрат подключичной области справа. Диффузный эутиреоидный зоб 1.</w:t>
      </w:r>
    </w:p>
    <w:p w:rsidR="002674C8" w:rsidRPr="00550459" w:rsidRDefault="002674C8" w:rsidP="00AF6E0A">
      <w:pPr>
        <w:ind w:left="-567"/>
        <w:jc w:val="both"/>
        <w:rPr>
          <w:lang w:val="ru-RU"/>
        </w:rPr>
      </w:pPr>
      <w:r w:rsidRPr="00550459">
        <w:rPr>
          <w:u w:val="single"/>
          <w:lang w:val="ru-RU"/>
        </w:rPr>
        <w:t xml:space="preserve">Жалобы при поступлении </w:t>
      </w:r>
      <w:r w:rsidRPr="00550459">
        <w:rPr>
          <w:lang w:val="ru-RU"/>
        </w:rPr>
        <w:t>на сухость во рту, жажду, полиурию, снижение веса на 10 кг,  боли  в н/к, судороги, онемение ног, головные боли, головокружение,  общую слабость, быструю утомляемость.</w:t>
      </w:r>
    </w:p>
    <w:p w:rsidR="002674C8" w:rsidRPr="00550459" w:rsidRDefault="002674C8" w:rsidP="00FC5396">
      <w:pPr>
        <w:ind w:left="-567"/>
        <w:jc w:val="both"/>
        <w:rPr>
          <w:lang w:val="ru-RU"/>
        </w:rPr>
      </w:pPr>
      <w:r w:rsidRPr="00550459">
        <w:rPr>
          <w:u w:val="single"/>
          <w:lang w:val="ru-RU"/>
        </w:rPr>
        <w:t>Краткий анамнез</w:t>
      </w:r>
      <w:r w:rsidRPr="00550459">
        <w:rPr>
          <w:lang w:val="ru-RU"/>
        </w:rPr>
        <w:t xml:space="preserve">: СД выявлен 29.01.16, когда начала отмечать тошноту, рвоту, выраженную общую слабость, СМП доставлена в Черниговскую ЦРБ в состоянии сопора. Ацетон мочи при госпитализации 3+++, глюкоза крови – 22,5 ммоль/л.Находилась в реанимационном отделении Черниговской ЦРБ с 29.01.16-02.02.16 за время лечения в ОИТ получала лечение: дробно Хумодар РР, р-р Рингера ,сода-буфер, ксилат, реосорбилакт, цефтриаксон, глюкоза 10%, корвитол. Для дальнейшего лечения переведена в ОКЭД. </w:t>
      </w:r>
    </w:p>
    <w:p w:rsidR="002674C8" w:rsidRPr="00550459" w:rsidRDefault="002674C8" w:rsidP="00FC5396">
      <w:pPr>
        <w:ind w:left="-567"/>
        <w:jc w:val="both"/>
        <w:rPr>
          <w:u w:val="single"/>
          <w:lang w:val="ru-RU"/>
        </w:rPr>
      </w:pPr>
      <w:r w:rsidRPr="00550459">
        <w:rPr>
          <w:u w:val="single"/>
          <w:lang w:val="ru-RU"/>
        </w:rPr>
        <w:t>Данные лабораторных исследований.</w:t>
      </w:r>
    </w:p>
    <w:p w:rsidR="002674C8" w:rsidRPr="00550459" w:rsidRDefault="002674C8" w:rsidP="005B166A">
      <w:pPr>
        <w:ind w:left="-567"/>
        <w:jc w:val="both"/>
        <w:rPr>
          <w:lang w:val="ru-RU"/>
        </w:rPr>
      </w:pPr>
      <w:r w:rsidRPr="00550459">
        <w:rPr>
          <w:lang w:val="ru-RU"/>
        </w:rPr>
        <w:t>02.02.16 Общ. ан. крови Нв – 102 г/л  эритр –  3,2лейк –  7,6СОЭ –22  мм/час    тром 160</w:t>
      </w:r>
    </w:p>
    <w:p w:rsidR="002674C8" w:rsidRPr="00550459" w:rsidRDefault="002674C8" w:rsidP="005B166A">
      <w:pPr>
        <w:ind w:left="-567"/>
        <w:jc w:val="both"/>
        <w:rPr>
          <w:lang w:val="ru-RU"/>
        </w:rPr>
      </w:pPr>
      <w:r w:rsidRPr="00550459">
        <w:rPr>
          <w:lang w:val="ru-RU"/>
        </w:rPr>
        <w:t xml:space="preserve">э- 4%    п- 4%   с- 66%   л- 21 %   м- 5%  </w:t>
      </w:r>
    </w:p>
    <w:p w:rsidR="002674C8" w:rsidRPr="00550459" w:rsidRDefault="002674C8" w:rsidP="001673F3">
      <w:pPr>
        <w:ind w:left="-567"/>
        <w:jc w:val="both"/>
        <w:rPr>
          <w:lang w:val="ru-RU"/>
        </w:rPr>
      </w:pPr>
      <w:r w:rsidRPr="00550459">
        <w:rPr>
          <w:lang w:val="ru-RU"/>
        </w:rPr>
        <w:t xml:space="preserve">05.02.16 Общ. ан. крови Нв –109  г/л  эритр –0,34  тромб – 170 </w:t>
      </w:r>
    </w:p>
    <w:p w:rsidR="002674C8" w:rsidRPr="00550459" w:rsidRDefault="002674C8" w:rsidP="002260D9">
      <w:pPr>
        <w:ind w:left="-567"/>
        <w:jc w:val="both"/>
        <w:rPr>
          <w:lang w:val="ru-RU"/>
        </w:rPr>
      </w:pPr>
      <w:r w:rsidRPr="00550459">
        <w:rPr>
          <w:lang w:val="ru-RU"/>
        </w:rPr>
        <w:t xml:space="preserve">09.02.16 Общ. ан. крови Нв –110  г/л  эритр –3,3  лейк –6,8  СОЭ – 16 мм/час   </w:t>
      </w:r>
    </w:p>
    <w:p w:rsidR="002674C8" w:rsidRPr="00550459" w:rsidRDefault="002674C8" w:rsidP="002260D9">
      <w:pPr>
        <w:ind w:left="-567"/>
        <w:jc w:val="both"/>
        <w:rPr>
          <w:lang w:val="ru-RU"/>
        </w:rPr>
      </w:pPr>
      <w:r w:rsidRPr="00550459">
        <w:rPr>
          <w:lang w:val="ru-RU"/>
        </w:rPr>
        <w:t xml:space="preserve">э- 3%    п- 0%   с- 69%   л-  23%   м- 5%  </w:t>
      </w:r>
    </w:p>
    <w:p w:rsidR="002674C8" w:rsidRPr="00550459" w:rsidRDefault="002674C8" w:rsidP="002260D9">
      <w:pPr>
        <w:ind w:left="-567"/>
        <w:jc w:val="both"/>
        <w:rPr>
          <w:lang w:val="ru-RU"/>
        </w:rPr>
      </w:pPr>
      <w:r w:rsidRPr="00550459">
        <w:rPr>
          <w:lang w:val="ru-RU"/>
        </w:rPr>
        <w:t xml:space="preserve">02.02.16 Биохимия: хол 4,2–мочевина – 3,7 креатинин –80   бил общ – 10,2 бил пр – 2,5 тим –20  АСТ – 0,35  АЛТ –0,8   ммоль/л; </w:t>
      </w:r>
    </w:p>
    <w:p w:rsidR="002674C8" w:rsidRPr="00550459" w:rsidRDefault="002674C8" w:rsidP="002260D9">
      <w:pPr>
        <w:ind w:left="-567"/>
        <w:jc w:val="both"/>
        <w:rPr>
          <w:lang w:val="ru-RU"/>
        </w:rPr>
      </w:pPr>
      <w:r w:rsidRPr="00550459">
        <w:rPr>
          <w:lang w:val="ru-RU"/>
        </w:rPr>
        <w:t xml:space="preserve">09.02.16 Биохимия: хол – 2,9тригл – 2,19ХСЛПВП -1,0 ХСЛПНП -0,90 Катер -1,9 </w:t>
      </w:r>
    </w:p>
    <w:p w:rsidR="002674C8" w:rsidRPr="00550459" w:rsidRDefault="002674C8" w:rsidP="002260D9">
      <w:pPr>
        <w:ind w:left="-567"/>
        <w:jc w:val="both"/>
        <w:rPr>
          <w:lang w:val="ru-RU"/>
        </w:rPr>
      </w:pPr>
      <w:r w:rsidRPr="00550459">
        <w:rPr>
          <w:lang w:val="ru-RU"/>
        </w:rPr>
        <w:t>02.02.16 Гемогл –102; гематокр – 0,32; общ. белок –52   г/л; К – 2,0  ; Nа –124,6  ммоль/л</w:t>
      </w:r>
    </w:p>
    <w:p w:rsidR="002674C8" w:rsidRPr="00550459" w:rsidRDefault="002674C8" w:rsidP="001673F3">
      <w:pPr>
        <w:ind w:left="-567"/>
        <w:jc w:val="both"/>
        <w:rPr>
          <w:lang w:val="ru-RU"/>
        </w:rPr>
      </w:pPr>
      <w:r w:rsidRPr="00550459">
        <w:rPr>
          <w:lang w:val="ru-RU"/>
        </w:rPr>
        <w:t>03.02.16 К – 4,89</w:t>
      </w:r>
    </w:p>
    <w:p w:rsidR="002674C8" w:rsidRPr="00550459" w:rsidRDefault="002674C8" w:rsidP="001673F3">
      <w:pPr>
        <w:ind w:left="-567"/>
        <w:jc w:val="both"/>
        <w:rPr>
          <w:lang w:val="ru-RU"/>
        </w:rPr>
      </w:pPr>
      <w:r w:rsidRPr="00550459">
        <w:rPr>
          <w:lang w:val="ru-RU"/>
        </w:rPr>
        <w:t>06.02.16 К – 3,7</w:t>
      </w:r>
    </w:p>
    <w:p w:rsidR="002674C8" w:rsidRPr="00550459" w:rsidRDefault="002674C8" w:rsidP="002260D9">
      <w:pPr>
        <w:ind w:left="-567"/>
        <w:jc w:val="both"/>
        <w:rPr>
          <w:lang w:val="ru-RU"/>
        </w:rPr>
      </w:pPr>
      <w:r w:rsidRPr="00550459">
        <w:rPr>
          <w:lang w:val="ru-RU"/>
        </w:rPr>
        <w:t>02.02.16 Коагулограмма: вр. сверт. –10 мин.; ПТИ –   72,3%; фибр – 3,8 г/л; фибр Б – отр; АКТ –103 %; св. гепарин – 2*10-4</w:t>
      </w:r>
    </w:p>
    <w:p w:rsidR="002674C8" w:rsidRPr="00550459" w:rsidRDefault="002674C8" w:rsidP="00FC5396">
      <w:pPr>
        <w:ind w:left="-567"/>
        <w:jc w:val="both"/>
        <w:rPr>
          <w:bCs/>
          <w:lang w:val="ru-RU"/>
        </w:rPr>
      </w:pPr>
      <w:r w:rsidRPr="00550459">
        <w:rPr>
          <w:bCs/>
          <w:lang w:val="ru-RU"/>
        </w:rPr>
        <w:t>06.02.16 Проба Реберга: Д- 3,5л, d- мл/мин., S-2,43 кв.м, креатинин крови-78 мкмоль/л;  креатинин мочи-8062  мкмоль/л;  КФ-22,6 мл/мин;  КР-98,9  %</w:t>
      </w:r>
    </w:p>
    <w:p w:rsidR="002674C8" w:rsidRPr="00550459" w:rsidRDefault="002674C8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550459">
        <w:rPr>
          <w:b w:val="0"/>
          <w:sz w:val="24"/>
          <w:szCs w:val="24"/>
        </w:rPr>
        <w:t>02.02.16 Общ. ан. мочи уд вес 1004  лейк – 3-5  в п/зр белок – отр  ацетон –отр;  эпит. пл. -ед ; эпит. перех. -  в п/зр</w:t>
      </w:r>
    </w:p>
    <w:p w:rsidR="002674C8" w:rsidRPr="00550459" w:rsidRDefault="002674C8" w:rsidP="00904226">
      <w:pPr>
        <w:ind w:left="-567"/>
        <w:rPr>
          <w:lang w:val="ru-RU"/>
        </w:rPr>
      </w:pPr>
      <w:r w:rsidRPr="00550459">
        <w:rPr>
          <w:lang w:val="ru-RU"/>
        </w:rPr>
        <w:t>03.02.16 Анализ мочи по Нечипоренко лейк -168750  эритр -1000  белок – 0,03</w:t>
      </w:r>
    </w:p>
    <w:p w:rsidR="002674C8" w:rsidRPr="00550459" w:rsidRDefault="002674C8" w:rsidP="00904226">
      <w:pPr>
        <w:ind w:left="-567"/>
        <w:rPr>
          <w:lang w:val="ru-RU"/>
        </w:rPr>
      </w:pPr>
      <w:r w:rsidRPr="00550459">
        <w:rPr>
          <w:lang w:val="ru-RU"/>
        </w:rPr>
        <w:t>05.02.16 Анализ мочи по Нечипоренко лейк -6000  эритр -19000  белок – отр</w:t>
      </w:r>
    </w:p>
    <w:p w:rsidR="002674C8" w:rsidRPr="00550459" w:rsidRDefault="002674C8" w:rsidP="001673F3">
      <w:pPr>
        <w:ind w:left="-567"/>
        <w:rPr>
          <w:lang w:val="ru-RU"/>
        </w:rPr>
      </w:pPr>
      <w:r w:rsidRPr="00550459">
        <w:rPr>
          <w:lang w:val="ru-RU"/>
        </w:rPr>
        <w:t>08.02.16 Анализ мочи по Нечипоренко лейк -3000  эритр -250  белок – отр</w:t>
      </w:r>
    </w:p>
    <w:p w:rsidR="002674C8" w:rsidRPr="00550459" w:rsidRDefault="002674C8" w:rsidP="00FC5396">
      <w:pPr>
        <w:ind w:left="-567"/>
        <w:rPr>
          <w:lang w:val="ru-RU"/>
        </w:rPr>
      </w:pPr>
      <w:r w:rsidRPr="00550459">
        <w:rPr>
          <w:lang w:val="ru-RU"/>
        </w:rPr>
        <w:t>06.02.16 Суточная глюкозурия –  0,2%;   Суточная протеинурия –  отр</w:t>
      </w:r>
    </w:p>
    <w:p w:rsidR="002674C8" w:rsidRPr="00550459" w:rsidRDefault="002674C8" w:rsidP="00FC5396">
      <w:pPr>
        <w:pStyle w:val="Heading5"/>
        <w:ind w:left="-567"/>
        <w:rPr>
          <w:sz w:val="24"/>
          <w:szCs w:val="24"/>
        </w:rPr>
      </w:pPr>
      <w:r w:rsidRPr="00550459">
        <w:rPr>
          <w:sz w:val="24"/>
          <w:szCs w:val="24"/>
        </w:rPr>
        <w:t>12.02.16 Микроальбуминурия –18,7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2674C8" w:rsidRPr="00550459" w:rsidTr="00B76356">
        <w:tc>
          <w:tcPr>
            <w:tcW w:w="2518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 xml:space="preserve">Гликемический </w:t>
            </w:r>
          </w:p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22.00</w:t>
            </w:r>
          </w:p>
        </w:tc>
      </w:tr>
      <w:tr w:rsidR="002674C8" w:rsidRPr="00550459" w:rsidTr="00B76356">
        <w:tc>
          <w:tcPr>
            <w:tcW w:w="2518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674C8" w:rsidRPr="00550459" w:rsidRDefault="002674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9,7</w:t>
            </w:r>
          </w:p>
        </w:tc>
      </w:tr>
      <w:tr w:rsidR="002674C8" w:rsidRPr="00550459" w:rsidTr="00B76356">
        <w:tc>
          <w:tcPr>
            <w:tcW w:w="2518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</w:p>
        </w:tc>
      </w:tr>
      <w:tr w:rsidR="002674C8" w:rsidRPr="00550459" w:rsidTr="00B76356">
        <w:tc>
          <w:tcPr>
            <w:tcW w:w="2518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</w:p>
        </w:tc>
      </w:tr>
      <w:tr w:rsidR="002674C8" w:rsidRPr="00550459" w:rsidTr="00B76356">
        <w:tc>
          <w:tcPr>
            <w:tcW w:w="2518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674C8" w:rsidRPr="00550459" w:rsidRDefault="002674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4,3</w:t>
            </w:r>
          </w:p>
        </w:tc>
      </w:tr>
      <w:tr w:rsidR="002674C8" w:rsidRPr="00550459" w:rsidTr="00B76356">
        <w:tc>
          <w:tcPr>
            <w:tcW w:w="2518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</w:p>
        </w:tc>
      </w:tr>
      <w:tr w:rsidR="002674C8" w:rsidRPr="00550459" w:rsidTr="00B76356">
        <w:tc>
          <w:tcPr>
            <w:tcW w:w="2518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</w:p>
        </w:tc>
      </w:tr>
      <w:tr w:rsidR="002674C8" w:rsidRPr="00550459" w:rsidTr="00B76356">
        <w:tc>
          <w:tcPr>
            <w:tcW w:w="2518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  <w:r w:rsidRPr="00550459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674C8" w:rsidRPr="00550459" w:rsidRDefault="002674C8" w:rsidP="00B76356">
            <w:pPr>
              <w:rPr>
                <w:lang w:val="ru-RU"/>
              </w:rPr>
            </w:pPr>
          </w:p>
        </w:tc>
      </w:tr>
    </w:tbl>
    <w:p w:rsidR="002674C8" w:rsidRPr="00550459" w:rsidRDefault="002674C8" w:rsidP="00995042">
      <w:pPr>
        <w:ind w:left="-567"/>
      </w:pPr>
      <w:r w:rsidRPr="00550459">
        <w:rPr>
          <w:u w:val="single"/>
          <w:lang w:val="ru-RU"/>
        </w:rPr>
        <w:t>04.02.16Невропатолог</w:t>
      </w:r>
      <w:r w:rsidRPr="00550459">
        <w:rPr>
          <w:lang w:val="ru-RU"/>
        </w:rPr>
        <w:t>:  Дисциркуляторная энцефалопатия I-II, цереброастенический с-м,  с-м умеренной вестибулопатии.</w:t>
      </w:r>
    </w:p>
    <w:p w:rsidR="002674C8" w:rsidRPr="00550459" w:rsidRDefault="002674C8" w:rsidP="00001B3F">
      <w:pPr>
        <w:ind w:left="-567"/>
        <w:jc w:val="both"/>
        <w:rPr>
          <w:lang w:val="ru-RU"/>
        </w:rPr>
      </w:pPr>
      <w:r w:rsidRPr="00550459">
        <w:rPr>
          <w:u w:val="single"/>
          <w:lang w:val="ru-RU"/>
        </w:rPr>
        <w:t>03.02.16Окулист</w:t>
      </w:r>
      <w:r w:rsidRPr="00550459">
        <w:rPr>
          <w:lang w:val="ru-RU"/>
        </w:rPr>
        <w:t xml:space="preserve">:  осмотр в ОИТ </w:t>
      </w:r>
    </w:p>
    <w:p w:rsidR="002674C8" w:rsidRPr="00550459" w:rsidRDefault="002674C8" w:rsidP="00995042">
      <w:pPr>
        <w:ind w:left="-567"/>
        <w:jc w:val="both"/>
        <w:rPr>
          <w:lang w:val="ru-RU"/>
        </w:rPr>
      </w:pPr>
      <w:r w:rsidRPr="00550459">
        <w:rPr>
          <w:lang w:val="ru-RU"/>
        </w:rPr>
        <w:t xml:space="preserve">ДЗН бледно-розовые. Границы четкие.  Артерии сужены, склерозированы.  Салюс I. Д-з: Ангиопатия сосудов сетчатки ОИ. </w:t>
      </w:r>
    </w:p>
    <w:p w:rsidR="002674C8" w:rsidRPr="00550459" w:rsidRDefault="002674C8" w:rsidP="00FC5396">
      <w:pPr>
        <w:ind w:left="-567"/>
        <w:jc w:val="both"/>
        <w:rPr>
          <w:lang w:val="ru-RU"/>
        </w:rPr>
      </w:pPr>
      <w:r w:rsidRPr="00550459">
        <w:rPr>
          <w:u w:val="single"/>
          <w:lang w:val="ru-RU"/>
        </w:rPr>
        <w:t>09.02.16ЭКГ</w:t>
      </w:r>
      <w:r w:rsidRPr="00550459">
        <w:rPr>
          <w:lang w:val="ru-RU"/>
        </w:rPr>
        <w:t xml:space="preserve">: ЧСС -75 уд/мин. Вольтаж сохранен.  Ритм синусовый. Эл. ось не отклонена. Гипертрофия левого желудочка. </w:t>
      </w:r>
    </w:p>
    <w:p w:rsidR="002674C8" w:rsidRPr="00550459" w:rsidRDefault="002674C8" w:rsidP="00FC5396">
      <w:pPr>
        <w:ind w:left="-567"/>
        <w:jc w:val="both"/>
        <w:rPr>
          <w:lang w:val="ru-RU"/>
        </w:rPr>
      </w:pPr>
      <w:r w:rsidRPr="00550459">
        <w:rPr>
          <w:u w:val="single"/>
          <w:lang w:val="ru-RU"/>
        </w:rPr>
        <w:t>Кардиолог</w:t>
      </w:r>
      <w:r w:rsidRPr="00550459">
        <w:rPr>
          <w:lang w:val="ru-RU"/>
        </w:rPr>
        <w:t>: Метаболическая кардиомиопатия СН I</w:t>
      </w:r>
    </w:p>
    <w:p w:rsidR="002674C8" w:rsidRPr="00550459" w:rsidRDefault="002674C8" w:rsidP="00FC5396">
      <w:pPr>
        <w:ind w:left="-567"/>
        <w:jc w:val="both"/>
        <w:rPr>
          <w:lang w:val="ru-RU"/>
        </w:rPr>
      </w:pPr>
      <w:r w:rsidRPr="00550459">
        <w:rPr>
          <w:u w:val="single"/>
          <w:lang w:val="ru-RU"/>
        </w:rPr>
        <w:t>Ангиохирург</w:t>
      </w:r>
      <w:r w:rsidRPr="00550459">
        <w:rPr>
          <w:lang w:val="ru-RU"/>
        </w:rPr>
        <w:t>: Диаб. ангиопатия артерий н/к.</w:t>
      </w:r>
    </w:p>
    <w:p w:rsidR="002674C8" w:rsidRPr="00550459" w:rsidRDefault="002674C8" w:rsidP="00FC5396">
      <w:pPr>
        <w:ind w:left="-567"/>
        <w:jc w:val="both"/>
        <w:rPr>
          <w:lang w:val="ru-RU"/>
        </w:rPr>
      </w:pPr>
      <w:r w:rsidRPr="00550459">
        <w:rPr>
          <w:u w:val="single"/>
          <w:lang w:val="ru-RU"/>
        </w:rPr>
        <w:t>12.02.16 Нефролог:</w:t>
      </w:r>
      <w:r w:rsidRPr="00550459">
        <w:rPr>
          <w:lang w:val="ru-RU"/>
        </w:rPr>
        <w:t xml:space="preserve"> ХБП I ст.:  солевой диабет, инфекция мочевыделительных путей. </w:t>
      </w:r>
    </w:p>
    <w:p w:rsidR="002674C8" w:rsidRPr="00550459" w:rsidRDefault="002674C8" w:rsidP="00FC5396">
      <w:pPr>
        <w:ind w:left="-567"/>
        <w:jc w:val="both"/>
        <w:rPr>
          <w:lang w:val="ru-RU"/>
        </w:rPr>
      </w:pPr>
      <w:r w:rsidRPr="00550459">
        <w:rPr>
          <w:u w:val="single"/>
          <w:lang w:val="ru-RU"/>
        </w:rPr>
        <w:t>09.02.16РВГ:</w:t>
      </w:r>
      <w:r w:rsidRPr="00550459">
        <w:rPr>
          <w:lang w:val="ru-RU"/>
        </w:rPr>
        <w:t xml:space="preserve"> Нарушение кровообращения II -III ст. с обеих сторон, тонус сосудов повышен, Затруднение венозного оттока справа. </w:t>
      </w:r>
    </w:p>
    <w:p w:rsidR="002674C8" w:rsidRPr="00550459" w:rsidRDefault="002674C8" w:rsidP="00FC5396">
      <w:pPr>
        <w:ind w:left="-567"/>
        <w:jc w:val="both"/>
        <w:rPr>
          <w:u w:val="single"/>
          <w:lang w:val="ru-RU"/>
        </w:rPr>
      </w:pPr>
      <w:r w:rsidRPr="00550459">
        <w:rPr>
          <w:u w:val="single"/>
          <w:lang w:val="ru-RU"/>
        </w:rPr>
        <w:t xml:space="preserve">01.02.16 На р- ОГК </w:t>
      </w:r>
      <w:r w:rsidRPr="00550459">
        <w:rPr>
          <w:lang w:val="ru-RU"/>
        </w:rPr>
        <w:t>легкие в полном объеме без инфильтрации, корни фиброзно изменены, сердце без особенностей</w:t>
      </w:r>
      <w:r w:rsidRPr="00550459">
        <w:rPr>
          <w:u w:val="single"/>
          <w:lang w:val="ru-RU"/>
        </w:rPr>
        <w:t>.</w:t>
      </w:r>
    </w:p>
    <w:p w:rsidR="002674C8" w:rsidRPr="00550459" w:rsidRDefault="002674C8" w:rsidP="00FC5396">
      <w:pPr>
        <w:ind w:left="-567"/>
        <w:jc w:val="both"/>
        <w:rPr>
          <w:lang w:val="ru-RU"/>
        </w:rPr>
      </w:pPr>
      <w:r w:rsidRPr="00550459">
        <w:rPr>
          <w:u w:val="single"/>
          <w:lang w:val="ru-RU"/>
        </w:rPr>
        <w:t>10.02.16 Хирург</w:t>
      </w:r>
      <w:r w:rsidRPr="00550459">
        <w:rPr>
          <w:lang w:val="ru-RU"/>
        </w:rPr>
        <w:t>: П/катетеризационный инфильтрат подключичной области справа.</w:t>
      </w:r>
    </w:p>
    <w:p w:rsidR="002674C8" w:rsidRPr="00550459" w:rsidRDefault="002674C8" w:rsidP="00FC5396">
      <w:pPr>
        <w:ind w:left="-567"/>
        <w:jc w:val="both"/>
        <w:rPr>
          <w:lang w:val="ru-RU"/>
        </w:rPr>
      </w:pPr>
      <w:r w:rsidRPr="00550459">
        <w:rPr>
          <w:u w:val="single"/>
          <w:lang w:val="ru-RU"/>
        </w:rPr>
        <w:t>12.02.16 Гематолог</w:t>
      </w:r>
      <w:r w:rsidRPr="00550459">
        <w:rPr>
          <w:lang w:val="ru-RU"/>
        </w:rPr>
        <w:t>: Анемия смешанного генеза легкой степени.</w:t>
      </w:r>
    </w:p>
    <w:p w:rsidR="002674C8" w:rsidRPr="00550459" w:rsidRDefault="002674C8" w:rsidP="00FC5396">
      <w:pPr>
        <w:ind w:left="-567"/>
        <w:jc w:val="both"/>
        <w:rPr>
          <w:lang w:val="ru-RU"/>
        </w:rPr>
      </w:pPr>
      <w:r w:rsidRPr="00550459">
        <w:rPr>
          <w:u w:val="single"/>
          <w:lang w:val="ru-RU"/>
        </w:rPr>
        <w:t>05.02.16УЗИ</w:t>
      </w:r>
      <w:r w:rsidRPr="00550459">
        <w:rPr>
          <w:lang w:val="ru-RU"/>
        </w:rPr>
        <w:t>: Заключение: Эхопризнаки изменений диффузного типа в паренхиме печени по типу жировой дистрофии 1 ст;  конкрементов в желчном пузыре, функционального раздражения кишечника, нельзя исключить наличие микролитов почках, крупноочагового лейомиоматоза матки.</w:t>
      </w:r>
    </w:p>
    <w:p w:rsidR="002674C8" w:rsidRPr="00550459" w:rsidRDefault="002674C8" w:rsidP="00FC5396">
      <w:pPr>
        <w:ind w:left="-567"/>
        <w:jc w:val="both"/>
        <w:rPr>
          <w:lang w:val="ru-RU"/>
        </w:rPr>
      </w:pPr>
      <w:r w:rsidRPr="00550459">
        <w:rPr>
          <w:u w:val="single"/>
          <w:lang w:val="ru-RU"/>
        </w:rPr>
        <w:t>15.02.16УЗИ щит. железы</w:t>
      </w:r>
      <w:r w:rsidRPr="00550459">
        <w:rPr>
          <w:lang w:val="ru-RU"/>
        </w:rPr>
        <w:t>: Пр д. V = 11,9 см</w:t>
      </w:r>
      <w:r w:rsidRPr="00550459">
        <w:rPr>
          <w:vertAlign w:val="superscript"/>
          <w:lang w:val="ru-RU"/>
        </w:rPr>
        <w:t>3</w:t>
      </w:r>
      <w:r w:rsidRPr="00550459">
        <w:rPr>
          <w:lang w:val="ru-RU"/>
        </w:rPr>
        <w:t>; лев. д. V =11,0 см</w:t>
      </w:r>
      <w:r w:rsidRPr="00550459">
        <w:rPr>
          <w:vertAlign w:val="superscript"/>
          <w:lang w:val="ru-RU"/>
        </w:rPr>
        <w:t>3</w:t>
      </w:r>
    </w:p>
    <w:p w:rsidR="002674C8" w:rsidRPr="00550459" w:rsidRDefault="002674C8" w:rsidP="00FC5396">
      <w:pPr>
        <w:ind w:left="-567"/>
        <w:jc w:val="both"/>
        <w:rPr>
          <w:lang w:val="ru-RU"/>
        </w:rPr>
      </w:pPr>
      <w:r w:rsidRPr="00550459">
        <w:rPr>
          <w:lang w:val="ru-RU"/>
        </w:rPr>
        <w:t xml:space="preserve">Щит. железа увеличена, контуры неровные. Капсула уплотнена, утолщена. Эхогенность паренхимы снижена. Эхоструктура крупнозернистая,  с небольшим количеством мелого фиброза.  Регионарные л/узлы  не визуализируются. Закл.: Увеличение щит. железы. Диффузные изменения паренхимы. </w:t>
      </w:r>
    </w:p>
    <w:p w:rsidR="002674C8" w:rsidRPr="00550459" w:rsidRDefault="002674C8" w:rsidP="00FC5396">
      <w:pPr>
        <w:ind w:left="-567"/>
        <w:jc w:val="both"/>
        <w:rPr>
          <w:lang w:val="ru-RU"/>
        </w:rPr>
      </w:pPr>
      <w:r w:rsidRPr="00550459">
        <w:rPr>
          <w:u w:val="single"/>
          <w:lang w:val="ru-RU"/>
        </w:rPr>
        <w:t>Лечение:</w:t>
      </w:r>
      <w:r w:rsidRPr="00550459">
        <w:rPr>
          <w:lang w:val="ru-RU"/>
        </w:rPr>
        <w:t xml:space="preserve">  линекс, Хумодар Б100Р, левофлоксацин, тималин, прозерин, тивортин,  этамзилат, цефтриаксон, аспаркам, тиоктацид  эмсеф, диклофенак, парацетамол, нистатин.</w:t>
      </w:r>
    </w:p>
    <w:p w:rsidR="002674C8" w:rsidRPr="00550459" w:rsidRDefault="002674C8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50459">
        <w:rPr>
          <w:u w:val="single"/>
          <w:lang w:val="ru-RU"/>
        </w:rPr>
        <w:t>Состояние больного при выписке</w:t>
      </w:r>
      <w:r w:rsidRPr="00550459">
        <w:rPr>
          <w:lang w:val="ru-RU"/>
        </w:rPr>
        <w:t>: СД компенсирован. АД 120/80 мм рт. ст. Место постинъекционного инфильтрата без признаков воспаления.</w:t>
      </w:r>
    </w:p>
    <w:p w:rsidR="002674C8" w:rsidRPr="00550459" w:rsidRDefault="002674C8">
      <w:pPr>
        <w:jc w:val="both"/>
        <w:rPr>
          <w:u w:val="single"/>
          <w:lang w:val="ru-RU"/>
        </w:rPr>
      </w:pPr>
      <w:r w:rsidRPr="00550459">
        <w:rPr>
          <w:u w:val="single"/>
          <w:lang w:val="ru-RU"/>
        </w:rPr>
        <w:t>Рекомендовано</w:t>
      </w:r>
      <w:r w:rsidRPr="00550459">
        <w:rPr>
          <w:lang w:val="ru-RU"/>
        </w:rPr>
        <w:t>:</w:t>
      </w:r>
    </w:p>
    <w:p w:rsidR="002674C8" w:rsidRPr="00550459" w:rsidRDefault="002674C8">
      <w:pPr>
        <w:numPr>
          <w:ilvl w:val="0"/>
          <w:numId w:val="2"/>
        </w:numPr>
        <w:jc w:val="both"/>
        <w:rPr>
          <w:lang w:val="ru-RU"/>
        </w:rPr>
      </w:pPr>
      <w:r w:rsidRPr="00550459">
        <w:rPr>
          <w:lang w:val="ru-RU"/>
        </w:rPr>
        <w:t>«Д» наблюдение эндокринолога, уч. терапевта по м\жит.</w:t>
      </w:r>
    </w:p>
    <w:p w:rsidR="002674C8" w:rsidRPr="00550459" w:rsidRDefault="002674C8">
      <w:pPr>
        <w:numPr>
          <w:ilvl w:val="0"/>
          <w:numId w:val="2"/>
        </w:numPr>
        <w:jc w:val="both"/>
        <w:rPr>
          <w:lang w:val="ru-RU"/>
        </w:rPr>
      </w:pPr>
      <w:r w:rsidRPr="00550459">
        <w:rPr>
          <w:lang w:val="ru-RU"/>
        </w:rPr>
        <w:t>Диета № 9,  гипохолестеринемическая диета.</w:t>
      </w:r>
    </w:p>
    <w:p w:rsidR="002674C8" w:rsidRPr="00550459" w:rsidRDefault="002674C8" w:rsidP="00A33DD3">
      <w:pPr>
        <w:numPr>
          <w:ilvl w:val="0"/>
          <w:numId w:val="2"/>
        </w:numPr>
        <w:jc w:val="both"/>
        <w:rPr>
          <w:lang w:val="ru-RU"/>
        </w:rPr>
      </w:pPr>
      <w:r w:rsidRPr="00550459">
        <w:rPr>
          <w:lang w:val="ru-RU"/>
        </w:rPr>
        <w:t>Инсулинотерапия:   Хумодар Б100Р п/з- 18ед., п/уж -12 ед</w:t>
      </w:r>
    </w:p>
    <w:p w:rsidR="002674C8" w:rsidRPr="00550459" w:rsidRDefault="002674C8">
      <w:pPr>
        <w:numPr>
          <w:ilvl w:val="0"/>
          <w:numId w:val="2"/>
        </w:numPr>
        <w:jc w:val="both"/>
        <w:rPr>
          <w:lang w:val="ru-RU"/>
        </w:rPr>
      </w:pPr>
      <w:r w:rsidRPr="00550459">
        <w:rPr>
          <w:lang w:val="ru-RU"/>
        </w:rPr>
        <w:t>Контроль глик. гемоглобина 1 раз в 6 мес., микроальбуминурии 1р. в 6 мес.</w:t>
      </w:r>
    </w:p>
    <w:p w:rsidR="002674C8" w:rsidRPr="00550459" w:rsidRDefault="002674C8">
      <w:pPr>
        <w:numPr>
          <w:ilvl w:val="0"/>
          <w:numId w:val="2"/>
        </w:numPr>
        <w:jc w:val="both"/>
        <w:rPr>
          <w:lang w:val="ru-RU"/>
        </w:rPr>
      </w:pPr>
      <w:r w:rsidRPr="00550459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2674C8" w:rsidRPr="00550459" w:rsidRDefault="002674C8" w:rsidP="00836E0A">
      <w:pPr>
        <w:numPr>
          <w:ilvl w:val="0"/>
          <w:numId w:val="2"/>
        </w:numPr>
        <w:jc w:val="both"/>
        <w:rPr>
          <w:lang w:val="ru-RU"/>
        </w:rPr>
      </w:pPr>
      <w:r w:rsidRPr="00550459">
        <w:rPr>
          <w:lang w:val="ru-RU"/>
        </w:rPr>
        <w:t xml:space="preserve">Рек. кардиолога: предуктал МR 1т. *2р/д.  1 мес. Дообследование: ЭХО КС по м/ж. </w:t>
      </w:r>
    </w:p>
    <w:p w:rsidR="002674C8" w:rsidRPr="00550459" w:rsidRDefault="002674C8" w:rsidP="00836E0A">
      <w:pPr>
        <w:numPr>
          <w:ilvl w:val="0"/>
          <w:numId w:val="2"/>
        </w:numPr>
        <w:jc w:val="both"/>
        <w:rPr>
          <w:lang w:val="ru-RU"/>
        </w:rPr>
      </w:pPr>
      <w:r w:rsidRPr="00550459">
        <w:rPr>
          <w:lang w:val="ru-RU"/>
        </w:rPr>
        <w:t>Рек хирурга: асептическая повязка с йоддицирином.</w:t>
      </w:r>
      <w:r>
        <w:rPr>
          <w:lang w:val="ru-RU"/>
        </w:rPr>
        <w:t>Повторный осмотр хирурга  по м /жит .в энд. диспансере отказалась.</w:t>
      </w:r>
    </w:p>
    <w:p w:rsidR="002674C8" w:rsidRPr="00550459" w:rsidRDefault="002674C8">
      <w:pPr>
        <w:numPr>
          <w:ilvl w:val="0"/>
          <w:numId w:val="2"/>
        </w:numPr>
        <w:jc w:val="both"/>
        <w:rPr>
          <w:lang w:val="ru-RU"/>
        </w:rPr>
      </w:pPr>
      <w:r w:rsidRPr="00550459">
        <w:rPr>
          <w:lang w:val="ru-RU"/>
        </w:rPr>
        <w:t>УЗИ щит. железы 1р. в год. Контр ТТГ 1р в 6 мес. Йодная профилактика  - употребление в пищу йодированной соли и продуктов содержащих йод.</w:t>
      </w:r>
    </w:p>
    <w:p w:rsidR="002674C8" w:rsidRPr="00550459" w:rsidRDefault="002674C8" w:rsidP="00722244">
      <w:pPr>
        <w:numPr>
          <w:ilvl w:val="0"/>
          <w:numId w:val="2"/>
        </w:numPr>
        <w:jc w:val="both"/>
        <w:rPr>
          <w:lang w:val="ru-RU"/>
        </w:rPr>
      </w:pPr>
      <w:r w:rsidRPr="00550459">
        <w:rPr>
          <w:lang w:val="ru-RU"/>
        </w:rPr>
        <w:t>Рек. нефролога: Канефрон 2т. *1р/д.  1 мес</w:t>
      </w:r>
      <w:r>
        <w:rPr>
          <w:lang w:val="ru-RU"/>
        </w:rPr>
        <w:t>.Контроль  общего анализа крови ,мочи в динамике.</w:t>
      </w:r>
    </w:p>
    <w:p w:rsidR="002674C8" w:rsidRPr="00550459" w:rsidRDefault="002674C8" w:rsidP="00722244">
      <w:pPr>
        <w:numPr>
          <w:ilvl w:val="0"/>
          <w:numId w:val="2"/>
        </w:numPr>
        <w:jc w:val="both"/>
        <w:rPr>
          <w:lang w:val="ru-RU"/>
        </w:rPr>
      </w:pPr>
      <w:r w:rsidRPr="00550459">
        <w:rPr>
          <w:lang w:val="ru-RU"/>
        </w:rPr>
        <w:t>Рек гематолога: тардиферон 1т\д 3 мес, селен 50 мкг 1т\д 40 дней вовремя еды, наблюдение и контроль по м\ж.</w:t>
      </w:r>
    </w:p>
    <w:p w:rsidR="002674C8" w:rsidRPr="00550459" w:rsidRDefault="002674C8" w:rsidP="00722244">
      <w:pPr>
        <w:numPr>
          <w:ilvl w:val="0"/>
          <w:numId w:val="2"/>
        </w:numPr>
        <w:jc w:val="both"/>
        <w:rPr>
          <w:lang w:val="ru-RU"/>
        </w:rPr>
      </w:pPr>
      <w:r w:rsidRPr="00550459">
        <w:rPr>
          <w:lang w:val="ru-RU"/>
        </w:rPr>
        <w:t>Определить ТТГ, Т4св, АТТПО ( в энддипансере отказалась). Конс эндокринолога по м/ж. УЗИ щит. железы 1р\год ТТГ 1р в 6 мес.</w:t>
      </w:r>
    </w:p>
    <w:p w:rsidR="002674C8" w:rsidRPr="00550459" w:rsidRDefault="002674C8" w:rsidP="00FD2F56">
      <w:pPr>
        <w:ind w:left="435"/>
        <w:jc w:val="both"/>
        <w:rPr>
          <w:lang w:val="ru-RU"/>
        </w:rPr>
      </w:pPr>
    </w:p>
    <w:p w:rsidR="002674C8" w:rsidRPr="00550459" w:rsidRDefault="002674C8" w:rsidP="00A9598B">
      <w:pPr>
        <w:ind w:left="435"/>
        <w:jc w:val="both"/>
        <w:rPr>
          <w:lang w:val="ru-RU"/>
        </w:rPr>
      </w:pPr>
    </w:p>
    <w:p w:rsidR="002674C8" w:rsidRPr="00550459" w:rsidRDefault="002674C8">
      <w:pPr>
        <w:jc w:val="both"/>
        <w:rPr>
          <w:b/>
          <w:lang w:val="ru-RU"/>
        </w:rPr>
      </w:pPr>
    </w:p>
    <w:p w:rsidR="002674C8" w:rsidRPr="00550459" w:rsidRDefault="002674C8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550459">
        <w:rPr>
          <w:sz w:val="24"/>
          <w:szCs w:val="24"/>
        </w:rPr>
        <w:t xml:space="preserve">Леч. врач  Соловьюк Е.А. </w:t>
      </w:r>
    </w:p>
    <w:p w:rsidR="002674C8" w:rsidRPr="00550459" w:rsidRDefault="002674C8" w:rsidP="004468E8">
      <w:pPr>
        <w:jc w:val="both"/>
        <w:rPr>
          <w:lang w:val="ru-RU"/>
        </w:rPr>
      </w:pPr>
      <w:r w:rsidRPr="00550459">
        <w:rPr>
          <w:lang w:val="ru-RU"/>
        </w:rPr>
        <w:t xml:space="preserve">и/о Зав. отд.  </w:t>
      </w:r>
      <w:r w:rsidRPr="00550459">
        <w:t>Соловьюк Е.А</w:t>
      </w:r>
    </w:p>
    <w:p w:rsidR="002674C8" w:rsidRPr="00550459" w:rsidRDefault="002674C8" w:rsidP="00DD028B">
      <w:pPr>
        <w:jc w:val="both"/>
        <w:rPr>
          <w:lang w:val="ru-RU"/>
        </w:rPr>
      </w:pPr>
      <w:r w:rsidRPr="00550459">
        <w:rPr>
          <w:lang w:val="ru-RU"/>
        </w:rPr>
        <w:t>Нач. мед. Костина Т.К.</w:t>
      </w:r>
    </w:p>
    <w:sectPr w:rsidR="002674C8" w:rsidRPr="00550459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4C8" w:rsidRDefault="002674C8" w:rsidP="00080012">
      <w:r>
        <w:separator/>
      </w:r>
    </w:p>
  </w:endnote>
  <w:endnote w:type="continuationSeparator" w:id="1">
    <w:p w:rsidR="002674C8" w:rsidRDefault="002674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4C8" w:rsidRDefault="002674C8" w:rsidP="00080012">
      <w:r>
        <w:separator/>
      </w:r>
    </w:p>
  </w:footnote>
  <w:footnote w:type="continuationSeparator" w:id="1">
    <w:p w:rsidR="002674C8" w:rsidRDefault="002674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2674C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2674C8" w:rsidRPr="00244DF4" w:rsidRDefault="002674C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2674C8" w:rsidRPr="00244DF4" w:rsidRDefault="002674C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2674C8" w:rsidRPr="00244DF4" w:rsidRDefault="002674C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674C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2674C8" w:rsidRPr="00244DF4" w:rsidRDefault="002674C8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674C8" w:rsidRPr="00244DF4" w:rsidRDefault="002674C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674C8" w:rsidRPr="00244DF4" w:rsidRDefault="002674C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674C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2674C8" w:rsidRPr="00244DF4" w:rsidRDefault="002674C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2674C8" w:rsidRPr="00244DF4" w:rsidRDefault="002674C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2674C8" w:rsidRPr="00244DF4" w:rsidRDefault="002674C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674C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2674C8" w:rsidRPr="00080012" w:rsidRDefault="002674C8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2674C8" w:rsidRPr="00080012" w:rsidRDefault="002674C8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2674C8" w:rsidRPr="00080012" w:rsidRDefault="002674C8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674C8" w:rsidRDefault="002674C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B3F"/>
    <w:rsid w:val="00001EF2"/>
    <w:rsid w:val="00010EE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3125"/>
    <w:rsid w:val="00150B5F"/>
    <w:rsid w:val="0015197A"/>
    <w:rsid w:val="00155517"/>
    <w:rsid w:val="00162C13"/>
    <w:rsid w:val="001646AD"/>
    <w:rsid w:val="001673F3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05C5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0D9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74C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D7DBB"/>
    <w:rsid w:val="002E3A95"/>
    <w:rsid w:val="002F0F1E"/>
    <w:rsid w:val="002F252F"/>
    <w:rsid w:val="002F6A20"/>
    <w:rsid w:val="002F7BB1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16C4F"/>
    <w:rsid w:val="00434453"/>
    <w:rsid w:val="004445E8"/>
    <w:rsid w:val="00444BAB"/>
    <w:rsid w:val="004468E8"/>
    <w:rsid w:val="00447E50"/>
    <w:rsid w:val="0045073F"/>
    <w:rsid w:val="004529B5"/>
    <w:rsid w:val="0045564C"/>
    <w:rsid w:val="004568DA"/>
    <w:rsid w:val="00471B75"/>
    <w:rsid w:val="00476332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2520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6494"/>
    <w:rsid w:val="0052757A"/>
    <w:rsid w:val="0053339A"/>
    <w:rsid w:val="0053429D"/>
    <w:rsid w:val="00534F7E"/>
    <w:rsid w:val="005417C3"/>
    <w:rsid w:val="00546266"/>
    <w:rsid w:val="00550459"/>
    <w:rsid w:val="00551450"/>
    <w:rsid w:val="00554166"/>
    <w:rsid w:val="005561A9"/>
    <w:rsid w:val="00556A22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A6CB4"/>
    <w:rsid w:val="005B166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34B39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36CB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3C80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385"/>
    <w:rsid w:val="00805AE3"/>
    <w:rsid w:val="00812BB6"/>
    <w:rsid w:val="0081559E"/>
    <w:rsid w:val="0082032B"/>
    <w:rsid w:val="008258B9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4226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042"/>
    <w:rsid w:val="00995278"/>
    <w:rsid w:val="009A7AB1"/>
    <w:rsid w:val="009B4453"/>
    <w:rsid w:val="009C0AE2"/>
    <w:rsid w:val="009C24BB"/>
    <w:rsid w:val="009C5E53"/>
    <w:rsid w:val="009D2691"/>
    <w:rsid w:val="009D41CF"/>
    <w:rsid w:val="009D691E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3DD3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6E0A"/>
    <w:rsid w:val="00B033E4"/>
    <w:rsid w:val="00B063AA"/>
    <w:rsid w:val="00B16629"/>
    <w:rsid w:val="00B25968"/>
    <w:rsid w:val="00B32409"/>
    <w:rsid w:val="00B43059"/>
    <w:rsid w:val="00B44569"/>
    <w:rsid w:val="00B45F7C"/>
    <w:rsid w:val="00B65ED2"/>
    <w:rsid w:val="00B7018D"/>
    <w:rsid w:val="00B71E17"/>
    <w:rsid w:val="00B726AB"/>
    <w:rsid w:val="00B72843"/>
    <w:rsid w:val="00B7322A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0E6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396F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311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2F5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533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3946</TotalTime>
  <Pages>2</Pages>
  <Words>884</Words>
  <Characters>5045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13</cp:revision>
  <cp:lastPrinted>2012-08-17T08:39:00Z</cp:lastPrinted>
  <dcterms:created xsi:type="dcterms:W3CDTF">2016-02-15T06:29:00Z</dcterms:created>
  <dcterms:modified xsi:type="dcterms:W3CDTF">2016-02-16T09:24:00Z</dcterms:modified>
</cp:coreProperties>
</file>