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75" w:rsidRPr="006E0569" w:rsidRDefault="00F14075" w:rsidP="00FC5396">
      <w:pPr>
        <w:pStyle w:val="Heading4"/>
        <w:ind w:left="-567" w:right="-58"/>
        <w:rPr>
          <w:b w:val="0"/>
          <w:sz w:val="24"/>
          <w:szCs w:val="24"/>
        </w:rPr>
      </w:pPr>
      <w:r w:rsidRPr="006E0569">
        <w:rPr>
          <w:b w:val="0"/>
          <w:sz w:val="24"/>
          <w:szCs w:val="24"/>
        </w:rPr>
        <w:t>Выписной эпикриз</w:t>
      </w:r>
    </w:p>
    <w:p w:rsidR="00F14075" w:rsidRPr="006E0569" w:rsidRDefault="00F14075" w:rsidP="00FC5396">
      <w:pPr>
        <w:pStyle w:val="Heading4"/>
        <w:ind w:left="-567"/>
        <w:rPr>
          <w:b w:val="0"/>
          <w:sz w:val="24"/>
          <w:szCs w:val="24"/>
        </w:rPr>
      </w:pPr>
      <w:r w:rsidRPr="006E0569">
        <w:rPr>
          <w:b w:val="0"/>
          <w:sz w:val="24"/>
          <w:szCs w:val="24"/>
        </w:rPr>
        <w:t>Из истории болезни №  138</w:t>
      </w:r>
    </w:p>
    <w:p w:rsidR="00F14075" w:rsidRPr="006E0569" w:rsidRDefault="00F14075" w:rsidP="00FC5396">
      <w:pPr>
        <w:pStyle w:val="Heading5"/>
        <w:ind w:left="-567"/>
        <w:rPr>
          <w:sz w:val="24"/>
          <w:szCs w:val="24"/>
        </w:rPr>
      </w:pPr>
      <w:r w:rsidRPr="006E0569">
        <w:rPr>
          <w:sz w:val="24"/>
          <w:szCs w:val="24"/>
        </w:rPr>
        <w:t>Ф.И.О: Островская Инна Сергеевна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lang w:val="ru-RU"/>
        </w:rPr>
        <w:t>Год рождения: 1989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lang w:val="ru-RU"/>
        </w:rPr>
        <w:t>Место жительства: Акимовский р-н, с. Новоданиловка ул. Петровского 63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lang w:val="ru-RU"/>
        </w:rPr>
        <w:t>Место работы: н/р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lang w:val="ru-RU"/>
        </w:rPr>
        <w:t>Находился на лечении с   02.02.16 по   11.02.16 в  энд. отд.</w:t>
      </w:r>
    </w:p>
    <w:p w:rsidR="00F14075" w:rsidRPr="006E0569" w:rsidRDefault="00F14075" w:rsidP="00EB15D6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>Диагноз</w:t>
      </w:r>
      <w:r w:rsidRPr="006E0569">
        <w:rPr>
          <w:lang w:val="ru-RU"/>
        </w:rPr>
        <w:t>:  Диффузный токсический зоб  II ст, средней тяжести, впервые выявленный. Метаболическая кардиомиопатия С-м укороченного PQ. СН 0 Астено-невротический с-м</w:t>
      </w:r>
    </w:p>
    <w:p w:rsidR="00F14075" w:rsidRPr="006E0569" w:rsidRDefault="00F14075" w:rsidP="002E3964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 xml:space="preserve">Жалобы при поступлении </w:t>
      </w:r>
      <w:r w:rsidRPr="006E0569">
        <w:rPr>
          <w:lang w:val="ru-RU"/>
        </w:rPr>
        <w:t xml:space="preserve">на  дрожь в теле, потливость, психо-эмоциональня лабильность, раздражительность, головные боли, головокружение, сердцебиение, 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>Краткий анамнез</w:t>
      </w:r>
      <w:r w:rsidRPr="006E0569">
        <w:rPr>
          <w:lang w:val="ru-RU"/>
        </w:rPr>
        <w:t>: Ухудшение состояния в течении недели. Обратилась к уч. терапевту по м\ж, назначено дообследование. 01.02.16 Т4св – 54,8 (11,5-22,7) ТТГ&lt; 0,01 (0,4-4,0) АТТПО – 282,0 (0-50). В наст. время принимает:  бисопролол 5 мг 1р\д. Госпитализирована  в обл. энд. диспансер для компенсации тиреотоксикоза.</w:t>
      </w:r>
    </w:p>
    <w:p w:rsidR="00F14075" w:rsidRPr="006E0569" w:rsidRDefault="00F14075" w:rsidP="00FC5396">
      <w:pPr>
        <w:ind w:left="-567"/>
        <w:jc w:val="both"/>
        <w:rPr>
          <w:u w:val="single"/>
          <w:lang w:val="ru-RU"/>
        </w:rPr>
      </w:pPr>
      <w:r w:rsidRPr="006E0569">
        <w:rPr>
          <w:u w:val="single"/>
          <w:lang w:val="ru-RU"/>
        </w:rPr>
        <w:t>Данные лабораторных исследований.</w:t>
      </w:r>
    </w:p>
    <w:p w:rsidR="00F14075" w:rsidRPr="006E0569" w:rsidRDefault="00F14075" w:rsidP="007E6857">
      <w:pPr>
        <w:ind w:left="-567"/>
        <w:jc w:val="both"/>
        <w:rPr>
          <w:lang w:val="ru-RU"/>
        </w:rPr>
      </w:pPr>
      <w:r w:rsidRPr="006E0569">
        <w:rPr>
          <w:lang w:val="ru-RU"/>
        </w:rPr>
        <w:t xml:space="preserve">03.02.16 Общ. ан. крови Нв –133  г/л  эритр – 4,0 лейк –  4,4СОЭ –10  мм/час   </w:t>
      </w:r>
    </w:p>
    <w:p w:rsidR="00F14075" w:rsidRPr="006E0569" w:rsidRDefault="00F14075" w:rsidP="007E6857">
      <w:pPr>
        <w:ind w:left="-567"/>
        <w:jc w:val="both"/>
        <w:rPr>
          <w:lang w:val="ru-RU"/>
        </w:rPr>
      </w:pPr>
      <w:r w:rsidRPr="006E0569">
        <w:rPr>
          <w:lang w:val="ru-RU"/>
        </w:rPr>
        <w:t xml:space="preserve">э- 10%    п-10 %   с-62 %   л-  28%   м- 4%  </w:t>
      </w:r>
    </w:p>
    <w:p w:rsidR="00F14075" w:rsidRPr="006E0569" w:rsidRDefault="00F14075" w:rsidP="007E6857">
      <w:pPr>
        <w:ind w:left="-567"/>
        <w:jc w:val="both"/>
        <w:rPr>
          <w:lang w:val="ru-RU"/>
        </w:rPr>
      </w:pPr>
      <w:r w:rsidRPr="006E0569">
        <w:rPr>
          <w:lang w:val="ru-RU"/>
        </w:rPr>
        <w:t xml:space="preserve">08.02.16 Общ. ан. крови лейк –  4,4 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lang w:val="ru-RU"/>
        </w:rPr>
        <w:t xml:space="preserve">03.02.16 Биохимия: СКФ –112 мл./мин., хол –4,47 тригл -1,31 ХСЛПВП -1,54 ХСЛПНП -2,33 Катер -1,9 мочевина – 4,3 креатинин –4,3   бил общ –63,8  бил пр –2,7  тим – 3,06 АСТ – 0,39  АЛТ –0,38   ммоль/л; </w:t>
      </w:r>
    </w:p>
    <w:p w:rsidR="00F14075" w:rsidRPr="006E0569" w:rsidRDefault="00F14075" w:rsidP="0040312D">
      <w:pPr>
        <w:pStyle w:val="Heading3"/>
        <w:ind w:left="-567"/>
        <w:jc w:val="both"/>
        <w:rPr>
          <w:b w:val="0"/>
          <w:sz w:val="24"/>
          <w:szCs w:val="24"/>
        </w:rPr>
      </w:pPr>
      <w:r w:rsidRPr="006E0569">
        <w:rPr>
          <w:b w:val="0"/>
          <w:sz w:val="24"/>
          <w:szCs w:val="24"/>
        </w:rPr>
        <w:t>03.02.16 Общ. ан. мочи уд вес 1018  лейк –3-4   в п/зр белок – отр  ацетон –отр;  эпит. пл. -ед ; эпит. перех. -  в п/зр</w:t>
      </w:r>
    </w:p>
    <w:p w:rsidR="00F14075" w:rsidRPr="006E0569" w:rsidRDefault="00F14075" w:rsidP="0040312D">
      <w:pPr>
        <w:ind w:left="-567"/>
        <w:rPr>
          <w:lang w:val="ru-RU"/>
        </w:rPr>
      </w:pPr>
      <w:r w:rsidRPr="006E0569">
        <w:rPr>
          <w:lang w:val="ru-RU"/>
        </w:rPr>
        <w:t>03.02.16 глюкоза 4,8 моль/л</w:t>
      </w:r>
    </w:p>
    <w:p w:rsidR="00F14075" w:rsidRPr="006E0569" w:rsidRDefault="00F14075" w:rsidP="0040312D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>04.02.16Невропатолог</w:t>
      </w:r>
      <w:r w:rsidRPr="006E0569">
        <w:rPr>
          <w:lang w:val="ru-RU"/>
        </w:rPr>
        <w:t>:  Астено-невротический с-м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>03.02.16Окулист</w:t>
      </w:r>
      <w:r w:rsidRPr="006E0569">
        <w:rPr>
          <w:lang w:val="ru-RU"/>
        </w:rPr>
        <w:t xml:space="preserve">: </w:t>
      </w:r>
      <w:smartTag w:uri="urn:schemas-microsoft-com:office:smarttags" w:element="place">
        <w:r w:rsidRPr="006E0569">
          <w:rPr>
            <w:lang w:val="en-US"/>
          </w:rPr>
          <w:t>VIS</w:t>
        </w:r>
      </w:smartTag>
      <w:r w:rsidRPr="006E0569">
        <w:rPr>
          <w:lang w:val="ru-RU"/>
        </w:rPr>
        <w:t xml:space="preserve"> </w:t>
      </w:r>
      <w:r w:rsidRPr="006E0569">
        <w:rPr>
          <w:lang w:val="en-US"/>
        </w:rPr>
        <w:t>OD</w:t>
      </w:r>
      <w:r w:rsidRPr="006E0569">
        <w:rPr>
          <w:lang w:val="ru-RU"/>
        </w:rPr>
        <w:t xml:space="preserve">= 0,7  </w:t>
      </w:r>
      <w:r w:rsidRPr="006E0569">
        <w:rPr>
          <w:lang w:val="en-US"/>
        </w:rPr>
        <w:t>OS</w:t>
      </w:r>
      <w:r w:rsidRPr="006E0569">
        <w:rPr>
          <w:lang w:val="ru-RU"/>
        </w:rPr>
        <w:t xml:space="preserve">=   0,7; 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lang w:val="ru-RU"/>
        </w:rPr>
        <w:t>Положение в орбите правильное, движение в полном объеме.. Д-з:  Оптические среды и глазное дно без особенностей.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>02.02.16ЭКГ</w:t>
      </w:r>
      <w:r w:rsidRPr="006E0569">
        <w:rPr>
          <w:lang w:val="ru-RU"/>
        </w:rPr>
        <w:t>: ЧСС -120 уд/мин. Вольтаж сохранен.  Ритм синусовый С-м укороченного PQ.Гипертрофия левого желудочка.</w:t>
      </w:r>
    </w:p>
    <w:p w:rsidR="00F14075" w:rsidRPr="006E0569" w:rsidRDefault="00F14075" w:rsidP="001F67EC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>11.02.16 ЭКГ</w:t>
      </w:r>
      <w:r w:rsidRPr="006E0569">
        <w:rPr>
          <w:lang w:val="ru-RU"/>
        </w:rPr>
        <w:t xml:space="preserve">: ЧСС - 67уд/мин. Вольтаж синусовый . Эл. ось не отклонена . Позиция промежуточная, горизонтальная,  полувертикальная. Гипертрофия левого желудочка. Диффузные изменения миокарда. 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>04.02.16Кардиолог</w:t>
      </w:r>
      <w:r w:rsidRPr="006E0569">
        <w:rPr>
          <w:lang w:val="ru-RU"/>
        </w:rPr>
        <w:t>:  Метаболическая кардиомиопатия С-м укороченного PQ. СН 0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>03.02.16УЗИ щит. железы</w:t>
      </w:r>
      <w:r w:rsidRPr="006E0569">
        <w:rPr>
          <w:lang w:val="ru-RU"/>
        </w:rPr>
        <w:t>: Пр д. V =10,8  см</w:t>
      </w:r>
      <w:r w:rsidRPr="006E0569">
        <w:rPr>
          <w:vertAlign w:val="superscript"/>
          <w:lang w:val="ru-RU"/>
        </w:rPr>
        <w:t>3</w:t>
      </w:r>
      <w:r w:rsidRPr="006E0569">
        <w:rPr>
          <w:lang w:val="ru-RU"/>
        </w:rPr>
        <w:t>; лев. д. V =13,5  см</w:t>
      </w:r>
      <w:r w:rsidRPr="006E0569">
        <w:rPr>
          <w:vertAlign w:val="superscript"/>
          <w:lang w:val="ru-RU"/>
        </w:rPr>
        <w:t>3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неоднородная. Регионарные л/узлы  не визуализируются. Закл.: Увеличение щит. железы. Диффузные изменения паренхимы. 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r w:rsidRPr="006E0569">
        <w:rPr>
          <w:u w:val="single"/>
          <w:lang w:val="ru-RU"/>
        </w:rPr>
        <w:t>Лечение:</w:t>
      </w:r>
      <w:r w:rsidRPr="006E0569">
        <w:rPr>
          <w:lang w:val="ru-RU"/>
        </w:rPr>
        <w:t xml:space="preserve">  персен, тирозол, бисопролол, тиотриазолин</w:t>
      </w:r>
    </w:p>
    <w:p w:rsidR="00F14075" w:rsidRPr="006E0569" w:rsidRDefault="00F1407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0569">
        <w:rPr>
          <w:u w:val="single"/>
          <w:lang w:val="ru-RU"/>
        </w:rPr>
        <w:t>Состояние больного при выписке</w:t>
      </w:r>
      <w:r w:rsidRPr="006E0569">
        <w:rPr>
          <w:lang w:val="ru-RU"/>
        </w:rPr>
        <w:t>:.уменьшились дрожь в теле, потливость. АД 110/700 мм рт. ст.  ЧСС 75 уд/мин</w:t>
      </w:r>
    </w:p>
    <w:p w:rsidR="00F14075" w:rsidRPr="006E0569" w:rsidRDefault="00F14075">
      <w:pPr>
        <w:jc w:val="both"/>
        <w:rPr>
          <w:u w:val="single"/>
          <w:lang w:val="ru-RU"/>
        </w:rPr>
      </w:pPr>
      <w:r w:rsidRPr="006E0569">
        <w:rPr>
          <w:u w:val="single"/>
          <w:lang w:val="ru-RU"/>
        </w:rPr>
        <w:t>Рекомендовано</w:t>
      </w:r>
      <w:r w:rsidRPr="006E0569">
        <w:rPr>
          <w:lang w:val="ru-RU"/>
        </w:rPr>
        <w:t>:</w:t>
      </w:r>
    </w:p>
    <w:p w:rsidR="00F14075" w:rsidRPr="006E0569" w:rsidRDefault="00F14075">
      <w:pPr>
        <w:numPr>
          <w:ilvl w:val="0"/>
          <w:numId w:val="2"/>
        </w:numPr>
        <w:jc w:val="both"/>
        <w:rPr>
          <w:lang w:val="ru-RU"/>
        </w:rPr>
      </w:pPr>
      <w:r w:rsidRPr="006E0569">
        <w:rPr>
          <w:lang w:val="ru-RU"/>
        </w:rPr>
        <w:t>«Д» наблюдение эндокринолога, уч. терапевта по м\жит.</w:t>
      </w:r>
    </w:p>
    <w:p w:rsidR="00F14075" w:rsidRPr="006E0569" w:rsidRDefault="00F14075" w:rsidP="001F67EC">
      <w:pPr>
        <w:numPr>
          <w:ilvl w:val="0"/>
          <w:numId w:val="2"/>
        </w:numPr>
        <w:jc w:val="both"/>
        <w:rPr>
          <w:lang w:val="ru-RU"/>
        </w:rPr>
      </w:pPr>
      <w:r w:rsidRPr="006E0569">
        <w:rPr>
          <w:lang w:val="ru-RU"/>
        </w:rPr>
        <w:t xml:space="preserve">Тирозол (мерказолил) 5мг 2т. *3р/д. с послед. снижением дозы на 5мг в 2 недели под контролем ТТГ, Т4, общ. ан. крови до поддерживающей. </w:t>
      </w:r>
    </w:p>
    <w:p w:rsidR="00F14075" w:rsidRPr="006E0569" w:rsidRDefault="00F14075" w:rsidP="00836E0A">
      <w:pPr>
        <w:numPr>
          <w:ilvl w:val="0"/>
          <w:numId w:val="2"/>
        </w:numPr>
        <w:jc w:val="both"/>
        <w:rPr>
          <w:lang w:val="ru-RU"/>
        </w:rPr>
      </w:pPr>
      <w:r w:rsidRPr="006E0569">
        <w:rPr>
          <w:lang w:val="ru-RU"/>
        </w:rPr>
        <w:t>Рек. кардиолога: Дообследование: ЭХО КС по м/ж.  Повторный осмотр.</w:t>
      </w:r>
    </w:p>
    <w:p w:rsidR="00F14075" w:rsidRPr="006E0569" w:rsidRDefault="00F14075" w:rsidP="001F67EC">
      <w:pPr>
        <w:numPr>
          <w:ilvl w:val="0"/>
          <w:numId w:val="2"/>
        </w:numPr>
        <w:jc w:val="both"/>
        <w:rPr>
          <w:lang w:val="ru-RU"/>
        </w:rPr>
      </w:pPr>
      <w:r w:rsidRPr="006E0569">
        <w:rPr>
          <w:lang w:val="ru-RU"/>
        </w:rPr>
        <w:t>бисопролол 5 мг 1р\д 2 нед, затем 2,5 мг 1р/д 1 нед</w:t>
      </w:r>
    </w:p>
    <w:p w:rsidR="00F14075" w:rsidRPr="006E0569" w:rsidRDefault="00F14075" w:rsidP="001F67EC">
      <w:pPr>
        <w:numPr>
          <w:ilvl w:val="0"/>
          <w:numId w:val="2"/>
        </w:numPr>
        <w:jc w:val="both"/>
        <w:rPr>
          <w:lang w:val="ru-RU"/>
        </w:rPr>
      </w:pPr>
      <w:r w:rsidRPr="006E0569">
        <w:rPr>
          <w:lang w:val="ru-RU"/>
        </w:rPr>
        <w:t xml:space="preserve">Рек. невропатолога: персен 1т 3р/д 1 мес. </w:t>
      </w:r>
    </w:p>
    <w:p w:rsidR="00F14075" w:rsidRPr="006E0569" w:rsidRDefault="00F14075" w:rsidP="001F67EC">
      <w:pPr>
        <w:numPr>
          <w:ilvl w:val="0"/>
          <w:numId w:val="2"/>
        </w:numPr>
        <w:jc w:val="both"/>
        <w:rPr>
          <w:b/>
          <w:lang w:val="ru-RU"/>
        </w:rPr>
      </w:pPr>
      <w:r w:rsidRPr="006E0569">
        <w:rPr>
          <w:lang w:val="ru-RU"/>
        </w:rPr>
        <w:t xml:space="preserve">УЗИ щит. железы 1р. в 6 мес. Контр ТТГ, Т4Св в динамике </w:t>
      </w:r>
    </w:p>
    <w:p w:rsidR="00F14075" w:rsidRPr="006E0569" w:rsidRDefault="00F14075" w:rsidP="001F67EC">
      <w:pPr>
        <w:numPr>
          <w:ilvl w:val="0"/>
          <w:numId w:val="2"/>
        </w:numPr>
        <w:jc w:val="both"/>
        <w:rPr>
          <w:b/>
          <w:lang w:val="ru-RU"/>
        </w:rPr>
      </w:pPr>
    </w:p>
    <w:p w:rsidR="00F14075" w:rsidRPr="006E0569" w:rsidRDefault="00F14075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6E0569">
        <w:rPr>
          <w:sz w:val="24"/>
          <w:szCs w:val="24"/>
        </w:rPr>
        <w:t xml:space="preserve">Леч. врач  Соловьюк Е.А. </w:t>
      </w:r>
    </w:p>
    <w:p w:rsidR="00F14075" w:rsidRPr="006E0569" w:rsidRDefault="00F14075" w:rsidP="004468E8">
      <w:pPr>
        <w:jc w:val="both"/>
        <w:rPr>
          <w:lang w:val="ru-RU"/>
        </w:rPr>
      </w:pPr>
      <w:r w:rsidRPr="006E0569">
        <w:rPr>
          <w:lang w:val="ru-RU"/>
        </w:rPr>
        <w:t xml:space="preserve">и/о Зав. отд.  </w:t>
      </w:r>
      <w:r w:rsidRPr="006E0569">
        <w:t>Соловьюк Е.А</w:t>
      </w:r>
    </w:p>
    <w:p w:rsidR="00F14075" w:rsidRPr="006E0569" w:rsidRDefault="00F14075" w:rsidP="00DD028B">
      <w:pPr>
        <w:jc w:val="both"/>
        <w:rPr>
          <w:lang w:val="ru-RU"/>
        </w:rPr>
      </w:pPr>
      <w:r w:rsidRPr="006E0569">
        <w:rPr>
          <w:lang w:val="ru-RU"/>
        </w:rPr>
        <w:t>Нач. мед. Костина Т.К.</w:t>
      </w:r>
    </w:p>
    <w:p w:rsidR="00F14075" w:rsidRPr="006E0569" w:rsidRDefault="00F14075" w:rsidP="00992792">
      <w:pPr>
        <w:jc w:val="both"/>
        <w:rPr>
          <w:lang w:val="ru-RU"/>
        </w:rPr>
      </w:pPr>
    </w:p>
    <w:sectPr w:rsidR="00F14075" w:rsidRPr="006E056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075" w:rsidRDefault="00F14075" w:rsidP="00080012">
      <w:r>
        <w:separator/>
      </w:r>
    </w:p>
  </w:endnote>
  <w:endnote w:type="continuationSeparator" w:id="1">
    <w:p w:rsidR="00F14075" w:rsidRDefault="00F140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075" w:rsidRDefault="00F14075" w:rsidP="00080012">
      <w:r>
        <w:separator/>
      </w:r>
    </w:p>
  </w:footnote>
  <w:footnote w:type="continuationSeparator" w:id="1">
    <w:p w:rsidR="00F14075" w:rsidRDefault="00F140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1407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14075" w:rsidRPr="00244DF4" w:rsidRDefault="00F1407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14075" w:rsidRPr="00244DF4" w:rsidRDefault="00F1407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14075" w:rsidRPr="00244DF4" w:rsidRDefault="00F1407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1407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14075" w:rsidRPr="00244DF4" w:rsidRDefault="00F14075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14075" w:rsidRPr="00244DF4" w:rsidRDefault="00F1407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14075" w:rsidRPr="00244DF4" w:rsidRDefault="00F1407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1407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14075" w:rsidRPr="00244DF4" w:rsidRDefault="00F1407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14075" w:rsidRPr="00244DF4" w:rsidRDefault="00F1407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14075" w:rsidRPr="00244DF4" w:rsidRDefault="00F1407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1407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14075" w:rsidRPr="00080012" w:rsidRDefault="00F14075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14075" w:rsidRPr="00080012" w:rsidRDefault="00F14075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14075" w:rsidRPr="00080012" w:rsidRDefault="00F14075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14075" w:rsidRDefault="00F1407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38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7EC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96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144"/>
    <w:rsid w:val="003504F4"/>
    <w:rsid w:val="0035197B"/>
    <w:rsid w:val="00351C88"/>
    <w:rsid w:val="00357EBC"/>
    <w:rsid w:val="00360D88"/>
    <w:rsid w:val="00363AF6"/>
    <w:rsid w:val="00364723"/>
    <w:rsid w:val="00377594"/>
    <w:rsid w:val="00391045"/>
    <w:rsid w:val="003A207C"/>
    <w:rsid w:val="003A52A7"/>
    <w:rsid w:val="003C5B09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312D"/>
    <w:rsid w:val="00406BAB"/>
    <w:rsid w:val="00414B00"/>
    <w:rsid w:val="0041608B"/>
    <w:rsid w:val="00430415"/>
    <w:rsid w:val="00434453"/>
    <w:rsid w:val="00444BAB"/>
    <w:rsid w:val="004468E8"/>
    <w:rsid w:val="00447E50"/>
    <w:rsid w:val="0045073F"/>
    <w:rsid w:val="004529B5"/>
    <w:rsid w:val="0045564C"/>
    <w:rsid w:val="00471B75"/>
    <w:rsid w:val="00472C2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2B8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46"/>
    <w:rsid w:val="00692F9E"/>
    <w:rsid w:val="006961E9"/>
    <w:rsid w:val="006965C5"/>
    <w:rsid w:val="0069721F"/>
    <w:rsid w:val="006A5CDF"/>
    <w:rsid w:val="006B4D99"/>
    <w:rsid w:val="006C2DE8"/>
    <w:rsid w:val="006E0569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85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5933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8C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DE2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22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59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5D6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D20"/>
    <w:rsid w:val="00F054D9"/>
    <w:rsid w:val="00F14075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ED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B62C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2C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85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440</Words>
  <Characters>2511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2016-02-11T07:00:00Z</dcterms:created>
  <dcterms:modified xsi:type="dcterms:W3CDTF">2016-02-11T08:35:00Z</dcterms:modified>
</cp:coreProperties>
</file>