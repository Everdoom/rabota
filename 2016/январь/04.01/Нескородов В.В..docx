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BD" w:rsidRPr="003F189A" w:rsidRDefault="000052BD" w:rsidP="00FC5396">
      <w:pPr>
        <w:pStyle w:val="Heading4"/>
        <w:ind w:left="-567" w:right="-58"/>
        <w:rPr>
          <w:b w:val="0"/>
          <w:sz w:val="24"/>
          <w:szCs w:val="24"/>
        </w:rPr>
      </w:pPr>
      <w:r w:rsidRPr="003F189A">
        <w:rPr>
          <w:b w:val="0"/>
          <w:sz w:val="24"/>
          <w:szCs w:val="24"/>
        </w:rPr>
        <w:t>Выписной эпикриз</w:t>
      </w:r>
    </w:p>
    <w:p w:rsidR="000052BD" w:rsidRPr="003F189A" w:rsidRDefault="000052BD" w:rsidP="00FC5396">
      <w:pPr>
        <w:pStyle w:val="Heading4"/>
        <w:ind w:left="-567"/>
        <w:rPr>
          <w:b w:val="0"/>
          <w:sz w:val="24"/>
          <w:szCs w:val="24"/>
        </w:rPr>
      </w:pPr>
      <w:r w:rsidRPr="003F189A">
        <w:rPr>
          <w:b w:val="0"/>
          <w:sz w:val="24"/>
          <w:szCs w:val="24"/>
        </w:rPr>
        <w:t>Из истории болезни №  1580</w:t>
      </w:r>
    </w:p>
    <w:p w:rsidR="000052BD" w:rsidRPr="003F189A" w:rsidRDefault="000052BD" w:rsidP="00FC5396">
      <w:pPr>
        <w:pStyle w:val="Heading5"/>
        <w:ind w:left="-567"/>
        <w:rPr>
          <w:sz w:val="24"/>
          <w:szCs w:val="24"/>
        </w:rPr>
      </w:pPr>
      <w:r w:rsidRPr="003F189A">
        <w:rPr>
          <w:sz w:val="24"/>
          <w:szCs w:val="24"/>
        </w:rPr>
        <w:t>Ф.И.О: Нескородов Валерий Васильевич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lang w:val="ru-RU"/>
        </w:rPr>
        <w:t>Год рождения: 1949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lang w:val="ru-RU"/>
        </w:rPr>
        <w:t>Место жительства: г. Запорожье ул. Чумаченко 23 б 88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lang w:val="ru-RU"/>
        </w:rPr>
        <w:t>Место работы: пенсионер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lang w:val="ru-RU"/>
        </w:rPr>
        <w:t>Находился на лечении с   22.12.15 по   04.01.16 в диаб.   отд.</w:t>
      </w:r>
    </w:p>
    <w:p w:rsidR="000052BD" w:rsidRPr="003F189A" w:rsidRDefault="000052BD" w:rsidP="00F70B16">
      <w:pPr>
        <w:ind w:left="-567"/>
        <w:jc w:val="both"/>
        <w:rPr>
          <w:lang w:val="ru-RU"/>
        </w:rPr>
      </w:pPr>
      <w:r w:rsidRPr="003F189A">
        <w:rPr>
          <w:u w:val="single"/>
          <w:lang w:val="ru-RU"/>
        </w:rPr>
        <w:t>Диагноз</w:t>
      </w:r>
      <w:r w:rsidRPr="003F189A">
        <w:rPr>
          <w:lang w:val="ru-RU"/>
        </w:rPr>
        <w:t xml:space="preserve">:  Сахарный диабет, тип 2, тяжелая форма,  декомпенсация. ХБП II ст. Диабетическая нефропатия IV ст. Ангиопатия сосудов сетчатки ОИ. Начальная катаракта ОИ.  ИБС, п/инфарктный  кардиосклероз СН 0-1. Гипертоническая болезнь III стадии 2 степени. </w:t>
      </w:r>
      <w:r>
        <w:rPr>
          <w:lang w:val="ru-RU"/>
        </w:rPr>
        <w:t xml:space="preserve">Диффузный зоб </w:t>
      </w:r>
      <w:r w:rsidRPr="003F189A">
        <w:rPr>
          <w:lang w:val="ru-RU"/>
        </w:rPr>
        <w:t>I</w:t>
      </w:r>
      <w:r>
        <w:rPr>
          <w:lang w:val="ru-RU"/>
        </w:rPr>
        <w:t xml:space="preserve"> ст. Эутиреоз.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u w:val="single"/>
          <w:lang w:val="ru-RU"/>
        </w:rPr>
        <w:t xml:space="preserve">Жалобы при поступлении </w:t>
      </w:r>
      <w:r w:rsidRPr="003F189A">
        <w:rPr>
          <w:lang w:val="ru-RU"/>
        </w:rPr>
        <w:t>на  сухость во рту жажду, боли  в н/к, судороги, онемение ног, повышение АД макс. до 140/70 мм рт.ст., головные боли.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u w:val="single"/>
          <w:lang w:val="ru-RU"/>
        </w:rPr>
        <w:t>Краткий анамнез</w:t>
      </w:r>
      <w:r w:rsidRPr="003F189A">
        <w:rPr>
          <w:lang w:val="ru-RU"/>
        </w:rPr>
        <w:t xml:space="preserve">: СД выявлен в 2007г во время стац лечения в  кардиологическом отделении. С начала заболевания ССП.  В наст. время принимает: Диабетон MR 60 мг 2р\д, глюкофаж 500 2р/д. Гликемия –10,4-15,6 ммоль/л. НвАIс – 17,3 % от 13.12.15 . Повышение АД в течение 12 лет. Из гипотензивных принимает  микардис 80 мг. Госпитализирован  в обл. энд. диспансер для коррекции ССТ, лечения хр. осложнений СД. </w:t>
      </w:r>
    </w:p>
    <w:p w:rsidR="000052BD" w:rsidRPr="003F189A" w:rsidRDefault="000052BD" w:rsidP="00FC5396">
      <w:pPr>
        <w:ind w:left="-567"/>
        <w:jc w:val="both"/>
        <w:rPr>
          <w:u w:val="single"/>
          <w:lang w:val="ru-RU"/>
        </w:rPr>
      </w:pPr>
      <w:r w:rsidRPr="003F189A">
        <w:rPr>
          <w:u w:val="single"/>
          <w:lang w:val="ru-RU"/>
        </w:rPr>
        <w:t>Данные лабораторных исследований.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lang w:val="ru-RU"/>
        </w:rPr>
        <w:t xml:space="preserve">23.12.15 Общ. ан. крови Нв –138  г/л  эритр – 4,3 лейк – 9,2 СОЭ –3  мм/час   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lang w:val="ru-RU"/>
        </w:rPr>
        <w:t xml:space="preserve">э- 2%    п- 2%   с- 45%   л- 46 %   м- 5%  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lang w:val="ru-RU"/>
        </w:rPr>
        <w:t>30.12.15 лейк – 7,8 СОЭ – 5 мм/час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lang w:val="ru-RU"/>
        </w:rPr>
        <w:t xml:space="preserve">23.12.15 Биохимия: СКФ –74,8 мл./мин., хол –3,16 тригл -1,32 ХСЛПВП -1,02 ХСЛПНП -1,5 Катер -2,0 мочевина –4,8  креатинин –98,4   бил общ – 13,2 бил пр –3,3  тим –2,8  АСТ – 0,35  АЛТ –1,04   ммоль/л; 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lang w:val="ru-RU"/>
        </w:rPr>
        <w:t>29.12.15АСТ –  0,51 АЛТ – 1,12  ммоль/л;</w:t>
      </w:r>
    </w:p>
    <w:p w:rsidR="000052BD" w:rsidRPr="003F189A" w:rsidRDefault="000052B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3F189A">
        <w:rPr>
          <w:b w:val="0"/>
          <w:sz w:val="24"/>
          <w:szCs w:val="24"/>
        </w:rPr>
        <w:t>23.12.15 Общ. ан. мочи уд вес 1025  лейк –   6-8 в п/зр белок – 0,048  ацетон –отр;  эпит. пл. – ум; эпит. перех. - ед в п/зр</w:t>
      </w:r>
    </w:p>
    <w:p w:rsidR="000052BD" w:rsidRPr="003F189A" w:rsidRDefault="000052BD" w:rsidP="00093F5C">
      <w:pPr>
        <w:ind w:left="-567"/>
        <w:rPr>
          <w:lang w:val="ru-RU"/>
        </w:rPr>
      </w:pPr>
      <w:r w:rsidRPr="003F189A">
        <w:rPr>
          <w:lang w:val="ru-RU"/>
        </w:rPr>
        <w:t>28.12.15 Анализ мочи по Нечипоренко лейк -  500 эритр -  белок – отр</w:t>
      </w:r>
    </w:p>
    <w:p w:rsidR="000052BD" w:rsidRPr="003F189A" w:rsidRDefault="000052BD" w:rsidP="00093F5C">
      <w:pPr>
        <w:ind w:left="-567"/>
        <w:rPr>
          <w:lang w:val="ru-RU"/>
        </w:rPr>
      </w:pPr>
      <w:r w:rsidRPr="003F189A">
        <w:rPr>
          <w:lang w:val="ru-RU"/>
        </w:rPr>
        <w:t>29.12.15 Анализ мочи по Нечипоренко лейк -250  эритр -  белок – отр</w:t>
      </w:r>
    </w:p>
    <w:p w:rsidR="000052BD" w:rsidRPr="003F189A" w:rsidRDefault="000052BD" w:rsidP="00FC5396">
      <w:pPr>
        <w:ind w:left="-567"/>
        <w:rPr>
          <w:lang w:val="ru-RU"/>
        </w:rPr>
      </w:pPr>
      <w:r w:rsidRPr="003F189A">
        <w:rPr>
          <w:lang w:val="ru-RU"/>
        </w:rPr>
        <w:t>25.12.15 Суточная глюкозурия – 2,07 %;   Суточная протеинурия –  0,058</w:t>
      </w:r>
    </w:p>
    <w:p w:rsidR="000052BD" w:rsidRPr="003F189A" w:rsidRDefault="000052BD" w:rsidP="00FC5396">
      <w:pPr>
        <w:ind w:left="-567"/>
        <w:rPr>
          <w:lang w:val="ru-RU"/>
        </w:rPr>
      </w:pPr>
      <w:r w:rsidRPr="003F189A">
        <w:rPr>
          <w:lang w:val="ru-RU"/>
        </w:rPr>
        <w:t xml:space="preserve">От сдачи маркеров вирусного гепатита В и  С отказался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0052BD" w:rsidRPr="003F189A" w:rsidTr="00B76356">
        <w:tc>
          <w:tcPr>
            <w:tcW w:w="2518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 xml:space="preserve">Гликемический </w:t>
            </w:r>
          </w:p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20.00</w:t>
            </w:r>
          </w:p>
        </w:tc>
      </w:tr>
      <w:tr w:rsidR="000052BD" w:rsidRPr="003F189A" w:rsidTr="00B76356">
        <w:tc>
          <w:tcPr>
            <w:tcW w:w="2518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9,4</w:t>
            </w:r>
          </w:p>
        </w:tc>
      </w:tr>
      <w:tr w:rsidR="000052BD" w:rsidRPr="003F189A" w:rsidTr="00B76356">
        <w:tc>
          <w:tcPr>
            <w:tcW w:w="2518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</w:p>
        </w:tc>
      </w:tr>
      <w:tr w:rsidR="000052BD" w:rsidRPr="003F189A" w:rsidTr="00B76356">
        <w:tc>
          <w:tcPr>
            <w:tcW w:w="2518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9,6</w:t>
            </w:r>
          </w:p>
        </w:tc>
      </w:tr>
      <w:tr w:rsidR="000052BD" w:rsidRPr="003F189A" w:rsidTr="00B76356">
        <w:tc>
          <w:tcPr>
            <w:tcW w:w="2518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11,6</w:t>
            </w:r>
          </w:p>
        </w:tc>
      </w:tr>
      <w:tr w:rsidR="000052BD" w:rsidRPr="003F189A" w:rsidTr="00B76356">
        <w:tc>
          <w:tcPr>
            <w:tcW w:w="2518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052BD" w:rsidRPr="003F189A" w:rsidRDefault="000052BD" w:rsidP="00B76356">
            <w:pPr>
              <w:rPr>
                <w:lang w:val="ru-RU"/>
              </w:rPr>
            </w:pPr>
            <w:r w:rsidRPr="003F189A">
              <w:rPr>
                <w:lang w:val="ru-RU"/>
              </w:rPr>
              <w:t>6,5</w:t>
            </w:r>
          </w:p>
        </w:tc>
      </w:tr>
    </w:tbl>
    <w:p w:rsidR="000052BD" w:rsidRPr="003F189A" w:rsidRDefault="000052BD" w:rsidP="00FC5396">
      <w:pPr>
        <w:ind w:left="-567"/>
        <w:jc w:val="both"/>
        <w:rPr>
          <w:lang w:val="en-US"/>
        </w:rPr>
      </w:pPr>
      <w:r w:rsidRPr="003F189A">
        <w:rPr>
          <w:u w:val="single"/>
          <w:lang w:val="ru-RU"/>
        </w:rPr>
        <w:t>Окулист</w:t>
      </w:r>
      <w:r w:rsidRPr="003F189A">
        <w:rPr>
          <w:lang w:val="en-US"/>
        </w:rPr>
        <w:t xml:space="preserve">: </w:t>
      </w:r>
      <w:smartTag w:uri="urn:schemas-microsoft-com:office:smarttags" w:element="place">
        <w:r w:rsidRPr="003F189A">
          <w:rPr>
            <w:lang w:val="en-US"/>
          </w:rPr>
          <w:t>VIS</w:t>
        </w:r>
      </w:smartTag>
      <w:r w:rsidRPr="003F189A">
        <w:rPr>
          <w:lang w:val="en-US"/>
        </w:rPr>
        <w:t xml:space="preserve"> OD= </w:t>
      </w:r>
      <w:r w:rsidRPr="003F189A">
        <w:rPr>
          <w:lang w:val="ru-RU"/>
        </w:rPr>
        <w:t>0,7</w:t>
      </w:r>
      <w:r w:rsidRPr="003F189A">
        <w:rPr>
          <w:lang w:val="en-US"/>
        </w:rPr>
        <w:t xml:space="preserve">  OS=  </w:t>
      </w:r>
      <w:r w:rsidRPr="003F189A">
        <w:rPr>
          <w:lang w:val="ru-RU"/>
        </w:rPr>
        <w:t>0,7</w:t>
      </w:r>
      <w:r w:rsidRPr="003F189A">
        <w:rPr>
          <w:lang w:val="en-US"/>
        </w:rPr>
        <w:t xml:space="preserve">  ; 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 Начальная катаракта ОИ. 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u w:val="single"/>
          <w:lang w:val="ru-RU"/>
        </w:rPr>
        <w:t>22.12.15ЭКГ</w:t>
      </w:r>
      <w:r w:rsidRPr="003F189A">
        <w:rPr>
          <w:lang w:val="ru-RU"/>
        </w:rPr>
        <w:t xml:space="preserve">: ЧСС -85 уд/мин. Вольтаж сохранен.  Ритм синусовый. Эл. ось не отклонена. Гипертрофия левого желудочка. Малый рост з.R в V1-3. </w:t>
      </w:r>
    </w:p>
    <w:p w:rsidR="000052BD" w:rsidRPr="003F189A" w:rsidRDefault="000052BD" w:rsidP="00107E3C">
      <w:pPr>
        <w:ind w:left="-567"/>
        <w:jc w:val="both"/>
        <w:rPr>
          <w:lang w:val="ru-RU"/>
        </w:rPr>
      </w:pPr>
      <w:r w:rsidRPr="003F189A">
        <w:rPr>
          <w:u w:val="single"/>
          <w:lang w:val="ru-RU"/>
        </w:rPr>
        <w:t>25.12.15Кардиолог</w:t>
      </w:r>
      <w:r w:rsidRPr="003F189A">
        <w:rPr>
          <w:lang w:val="ru-RU"/>
        </w:rPr>
        <w:t xml:space="preserve">: ИБС, п/инфарктный  кардиосклероз СН 0-1 Гипертоническая болезнь III стадии 2 степени. </w:t>
      </w:r>
    </w:p>
    <w:p w:rsidR="000052BD" w:rsidRPr="003F189A" w:rsidRDefault="000052BD" w:rsidP="00FC5396">
      <w:pPr>
        <w:ind w:left="-567"/>
        <w:jc w:val="both"/>
        <w:rPr>
          <w:u w:val="single"/>
          <w:lang w:val="ru-RU"/>
        </w:rPr>
      </w:pPr>
      <w:r w:rsidRPr="003F189A">
        <w:rPr>
          <w:u w:val="single"/>
          <w:lang w:val="ru-RU"/>
        </w:rPr>
        <w:t>23.12.15РВГ:</w:t>
      </w:r>
      <w:r w:rsidRPr="003F189A">
        <w:rPr>
          <w:lang w:val="ru-RU"/>
        </w:rPr>
        <w:t xml:space="preserve">  Нарушение кровообращения справа Ш  ст. слева – II ст с обеих сторон, тонус сосудов повышен. Затруднение венозного оттока с обеих сторон. 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u w:val="single"/>
          <w:lang w:val="ru-RU"/>
        </w:rPr>
        <w:t xml:space="preserve">УЗИ щит. </w:t>
      </w:r>
      <w:r w:rsidRPr="00FB3282">
        <w:rPr>
          <w:u w:val="single"/>
          <w:lang w:val="ru-RU"/>
        </w:rPr>
        <w:t>железы</w:t>
      </w:r>
      <w:r w:rsidRPr="00FB3282">
        <w:rPr>
          <w:lang w:val="ru-RU"/>
        </w:rPr>
        <w:t>: Пр д. V</w:t>
      </w:r>
      <w:r w:rsidRPr="003F189A">
        <w:rPr>
          <w:lang w:val="ru-RU"/>
        </w:rPr>
        <w:t xml:space="preserve"> =  </w:t>
      </w:r>
      <w:r>
        <w:rPr>
          <w:lang w:val="ru-RU"/>
        </w:rPr>
        <w:t>9,9</w:t>
      </w:r>
      <w:r w:rsidRPr="003F189A">
        <w:rPr>
          <w:lang w:val="ru-RU"/>
        </w:rPr>
        <w:t>см</w:t>
      </w:r>
      <w:r w:rsidRPr="003F189A">
        <w:rPr>
          <w:vertAlign w:val="superscript"/>
          <w:lang w:val="ru-RU"/>
        </w:rPr>
        <w:t>3</w:t>
      </w:r>
      <w:r w:rsidRPr="003F189A">
        <w:rPr>
          <w:lang w:val="ru-RU"/>
        </w:rPr>
        <w:t xml:space="preserve">; лев. д. V = </w:t>
      </w:r>
      <w:r>
        <w:rPr>
          <w:lang w:val="ru-RU"/>
        </w:rPr>
        <w:t>8,6</w:t>
      </w:r>
      <w:r w:rsidRPr="003F189A">
        <w:rPr>
          <w:lang w:val="ru-RU"/>
        </w:rPr>
        <w:t xml:space="preserve"> см</w:t>
      </w:r>
      <w:r w:rsidRPr="003F189A">
        <w:rPr>
          <w:vertAlign w:val="superscript"/>
          <w:lang w:val="ru-RU"/>
        </w:rPr>
        <w:t>3</w:t>
      </w:r>
    </w:p>
    <w:p w:rsidR="000052BD" w:rsidRDefault="000052BD" w:rsidP="00FC5396">
      <w:pPr>
        <w:ind w:left="-567"/>
        <w:jc w:val="both"/>
        <w:rPr>
          <w:lang w:val="ru-RU"/>
        </w:rPr>
      </w:pPr>
      <w:r>
        <w:rPr>
          <w:lang w:val="ru-RU"/>
        </w:rPr>
        <w:t>Щит. железа</w:t>
      </w:r>
      <w:r w:rsidRPr="003F189A">
        <w:rPr>
          <w:lang w:val="ru-RU"/>
        </w:rPr>
        <w:t xml:space="preserve"> увеличена, контуры ровные, фестончатые. Эхогенность </w:t>
      </w:r>
      <w:r>
        <w:rPr>
          <w:lang w:val="ru-RU"/>
        </w:rPr>
        <w:t>и э</w:t>
      </w:r>
      <w:r w:rsidRPr="003F189A">
        <w:rPr>
          <w:lang w:val="ru-RU"/>
        </w:rPr>
        <w:t xml:space="preserve">хоструктура </w:t>
      </w:r>
      <w:r>
        <w:rPr>
          <w:lang w:val="ru-RU"/>
        </w:rPr>
        <w:t>обычная</w:t>
      </w:r>
      <w:r w:rsidRPr="003F189A">
        <w:rPr>
          <w:lang w:val="ru-RU"/>
        </w:rPr>
        <w:t>.</w:t>
      </w:r>
      <w:r>
        <w:rPr>
          <w:lang w:val="ru-RU"/>
        </w:rPr>
        <w:t xml:space="preserve"> </w:t>
      </w:r>
      <w:r w:rsidRPr="003F189A">
        <w:rPr>
          <w:lang w:val="ru-RU"/>
        </w:rPr>
        <w:t xml:space="preserve">Регионарные л/узлы  не визуализируются. Закл.: Увеличение щит. железы. 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r w:rsidRPr="003F189A">
        <w:rPr>
          <w:u w:val="single"/>
          <w:lang w:val="ru-RU"/>
        </w:rPr>
        <w:t>Лечение:</w:t>
      </w:r>
      <w:r w:rsidRPr="003F189A">
        <w:rPr>
          <w:lang w:val="ru-RU"/>
        </w:rPr>
        <w:t xml:space="preserve">  Диабетон MR, глюкофаж, микардис, аспирин кардио, розарт, комбоглиза, берлитион, эссенциале.</w:t>
      </w:r>
    </w:p>
    <w:p w:rsidR="000052BD" w:rsidRPr="003F189A" w:rsidRDefault="000052B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F189A">
        <w:rPr>
          <w:u w:val="single"/>
          <w:lang w:val="ru-RU"/>
        </w:rPr>
        <w:t>Состояние больного при выписке</w:t>
      </w:r>
      <w:r w:rsidRPr="003F189A">
        <w:rPr>
          <w:lang w:val="ru-RU"/>
        </w:rPr>
        <w:t>: СД субкомпенсирован, уменьшились боли в н/к. Учитывая склонность у гипергликемии, глик</w:t>
      </w:r>
      <w:r>
        <w:rPr>
          <w:lang w:val="ru-RU"/>
        </w:rPr>
        <w:t>.</w:t>
      </w:r>
      <w:r w:rsidRPr="003F189A">
        <w:rPr>
          <w:lang w:val="ru-RU"/>
        </w:rPr>
        <w:t xml:space="preserve"> гемоглобин 17,3%, больному предложен перевод на комбинированную инсулинотерапию, от которой он отказался. АД 130/80 мм рт. ст. </w:t>
      </w:r>
    </w:p>
    <w:p w:rsidR="000052BD" w:rsidRPr="003F189A" w:rsidRDefault="000052BD">
      <w:pPr>
        <w:jc w:val="both"/>
        <w:rPr>
          <w:u w:val="single"/>
          <w:lang w:val="ru-RU"/>
        </w:rPr>
      </w:pPr>
      <w:r w:rsidRPr="003F189A">
        <w:rPr>
          <w:u w:val="single"/>
          <w:lang w:val="ru-RU"/>
        </w:rPr>
        <w:t>Рекомендовано</w:t>
      </w:r>
      <w:r w:rsidRPr="003F189A">
        <w:rPr>
          <w:lang w:val="ru-RU"/>
        </w:rPr>
        <w:t>:</w:t>
      </w:r>
    </w:p>
    <w:p w:rsidR="000052BD" w:rsidRPr="003F189A" w:rsidRDefault="000052BD">
      <w:pPr>
        <w:numPr>
          <w:ilvl w:val="0"/>
          <w:numId w:val="2"/>
        </w:numPr>
        <w:jc w:val="both"/>
        <w:rPr>
          <w:lang w:val="ru-RU"/>
        </w:rPr>
      </w:pPr>
      <w:r w:rsidRPr="003F189A">
        <w:rPr>
          <w:lang w:val="ru-RU"/>
        </w:rPr>
        <w:t>«Д» наблюдение эндокринолога, уч. терапевта, невропатолога по м\жит.</w:t>
      </w:r>
    </w:p>
    <w:p w:rsidR="000052BD" w:rsidRPr="003F189A" w:rsidRDefault="000052BD">
      <w:pPr>
        <w:numPr>
          <w:ilvl w:val="0"/>
          <w:numId w:val="2"/>
        </w:numPr>
        <w:jc w:val="both"/>
        <w:rPr>
          <w:lang w:val="ru-RU"/>
        </w:rPr>
      </w:pPr>
      <w:r w:rsidRPr="003F189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052BD" w:rsidRPr="003F189A" w:rsidRDefault="000052BD">
      <w:pPr>
        <w:numPr>
          <w:ilvl w:val="0"/>
          <w:numId w:val="2"/>
        </w:numPr>
        <w:jc w:val="both"/>
        <w:rPr>
          <w:lang w:val="ru-RU"/>
        </w:rPr>
      </w:pPr>
      <w:r w:rsidRPr="003F189A">
        <w:rPr>
          <w:lang w:val="ru-RU"/>
        </w:rPr>
        <w:t xml:space="preserve">ССТ: диабетон МR (диаглизид МR) 60 мг 2т утром </w:t>
      </w:r>
    </w:p>
    <w:p w:rsidR="000052BD" w:rsidRPr="003F189A" w:rsidRDefault="000052BD" w:rsidP="007E6EDD">
      <w:pPr>
        <w:ind w:left="435"/>
        <w:jc w:val="both"/>
        <w:rPr>
          <w:lang w:val="ru-RU"/>
        </w:rPr>
      </w:pPr>
      <w:r w:rsidRPr="003F189A">
        <w:rPr>
          <w:lang w:val="ru-RU"/>
        </w:rPr>
        <w:t xml:space="preserve">диаформин (сиофор,  глюкофаж) 500 - 1т. *2р/сут. </w:t>
      </w:r>
    </w:p>
    <w:p w:rsidR="000052BD" w:rsidRPr="003F189A" w:rsidRDefault="000052BD" w:rsidP="007E6EDD">
      <w:pPr>
        <w:ind w:left="435"/>
        <w:jc w:val="both"/>
        <w:rPr>
          <w:lang w:val="ru-RU"/>
        </w:rPr>
      </w:pPr>
      <w:r w:rsidRPr="003F189A">
        <w:rPr>
          <w:lang w:val="ru-RU"/>
        </w:rPr>
        <w:t>комбоглиза 1т в обед.</w:t>
      </w:r>
    </w:p>
    <w:p w:rsidR="000052BD" w:rsidRPr="003F189A" w:rsidRDefault="000052BD">
      <w:pPr>
        <w:numPr>
          <w:ilvl w:val="0"/>
          <w:numId w:val="2"/>
        </w:numPr>
        <w:jc w:val="both"/>
        <w:rPr>
          <w:lang w:val="ru-RU"/>
        </w:rPr>
      </w:pPr>
      <w:r w:rsidRPr="003F189A">
        <w:rPr>
          <w:lang w:val="ru-RU"/>
        </w:rPr>
        <w:t>Контроль глик. гемоглобина 1 раз в 6 мес., микроальбуминурии 1р. в 6 мес.</w:t>
      </w:r>
    </w:p>
    <w:p w:rsidR="000052BD" w:rsidRPr="003F189A" w:rsidRDefault="000052BD">
      <w:pPr>
        <w:numPr>
          <w:ilvl w:val="0"/>
          <w:numId w:val="2"/>
        </w:numPr>
        <w:jc w:val="both"/>
        <w:rPr>
          <w:lang w:val="ru-RU"/>
        </w:rPr>
      </w:pPr>
      <w:r w:rsidRPr="003F189A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0052BD" w:rsidRPr="003F189A" w:rsidRDefault="000052BD" w:rsidP="004A2B43">
      <w:pPr>
        <w:numPr>
          <w:ilvl w:val="0"/>
          <w:numId w:val="2"/>
        </w:numPr>
        <w:jc w:val="both"/>
        <w:rPr>
          <w:lang w:val="ru-RU"/>
        </w:rPr>
      </w:pPr>
      <w:r w:rsidRPr="003F189A">
        <w:rPr>
          <w:lang w:val="ru-RU"/>
        </w:rPr>
        <w:t xml:space="preserve">Рек. кардиолога: тризипин лонг 1000 1р\д, аспирин кардио 100 мг 1р\д микардис 40 мг 1р\д. </w:t>
      </w:r>
    </w:p>
    <w:p w:rsidR="000052BD" w:rsidRPr="003F189A" w:rsidRDefault="000052BD" w:rsidP="00836E0A">
      <w:pPr>
        <w:ind w:left="435"/>
        <w:jc w:val="both"/>
        <w:rPr>
          <w:lang w:val="ru-RU"/>
        </w:rPr>
      </w:pPr>
      <w:r w:rsidRPr="003F189A">
        <w:rPr>
          <w:lang w:val="ru-RU"/>
        </w:rPr>
        <w:t xml:space="preserve">Контроль АД, ЭКГ. Дообследование: ЭХО КС по м/ж. </w:t>
      </w:r>
    </w:p>
    <w:p w:rsidR="000052BD" w:rsidRPr="003F189A" w:rsidRDefault="000052BD" w:rsidP="00503C44">
      <w:pPr>
        <w:numPr>
          <w:ilvl w:val="0"/>
          <w:numId w:val="2"/>
        </w:numPr>
        <w:jc w:val="both"/>
        <w:rPr>
          <w:lang w:val="ru-RU"/>
        </w:rPr>
      </w:pPr>
      <w:r w:rsidRPr="003F189A">
        <w:rPr>
          <w:lang w:val="ru-RU"/>
        </w:rPr>
        <w:t>Берлитион  600 мг/сут. 2-3 мес.</w:t>
      </w:r>
    </w:p>
    <w:p w:rsidR="000052BD" w:rsidRPr="003F189A" w:rsidRDefault="000052BD">
      <w:pPr>
        <w:numPr>
          <w:ilvl w:val="0"/>
          <w:numId w:val="2"/>
        </w:numPr>
        <w:jc w:val="both"/>
        <w:rPr>
          <w:lang w:val="ru-RU"/>
        </w:rPr>
      </w:pPr>
      <w:r w:rsidRPr="003F189A">
        <w:rPr>
          <w:lang w:val="ru-RU"/>
        </w:rPr>
        <w:t xml:space="preserve">УЗИ щит. </w:t>
      </w:r>
      <w:r w:rsidRPr="00FB3282">
        <w:rPr>
          <w:lang w:val="ru-RU"/>
        </w:rPr>
        <w:t>железы</w:t>
      </w:r>
      <w:r w:rsidRPr="003F189A">
        <w:rPr>
          <w:lang w:val="ru-RU"/>
        </w:rPr>
        <w:t xml:space="preserve"> 1р. в год. Контр ТТГ</w:t>
      </w:r>
      <w:r>
        <w:rPr>
          <w:lang w:val="ru-RU"/>
        </w:rPr>
        <w:t>, АТТПО</w:t>
      </w:r>
      <w:r w:rsidRPr="003F189A">
        <w:rPr>
          <w:lang w:val="ru-RU"/>
        </w:rPr>
        <w:t xml:space="preserve"> </w:t>
      </w:r>
      <w:r>
        <w:rPr>
          <w:lang w:val="ru-RU"/>
        </w:rPr>
        <w:t xml:space="preserve">с последующей консультацией эндокринолога. </w:t>
      </w:r>
    </w:p>
    <w:p w:rsidR="000052BD" w:rsidRPr="003F189A" w:rsidRDefault="000052BD">
      <w:pPr>
        <w:numPr>
          <w:ilvl w:val="0"/>
          <w:numId w:val="2"/>
        </w:numPr>
        <w:jc w:val="both"/>
        <w:rPr>
          <w:lang w:val="ru-RU"/>
        </w:rPr>
      </w:pPr>
      <w:r w:rsidRPr="003F189A">
        <w:rPr>
          <w:lang w:val="ru-RU"/>
        </w:rPr>
        <w:t xml:space="preserve">Рек. окулиста: тауфон 2к.*3р/д. в ОИ. </w:t>
      </w:r>
    </w:p>
    <w:p w:rsidR="000052BD" w:rsidRPr="003F189A" w:rsidRDefault="000052BD" w:rsidP="00A9598B">
      <w:pPr>
        <w:ind w:left="435"/>
        <w:jc w:val="both"/>
        <w:rPr>
          <w:lang w:val="ru-RU"/>
        </w:rPr>
      </w:pPr>
    </w:p>
    <w:p w:rsidR="000052BD" w:rsidRPr="003F189A" w:rsidRDefault="000052BD" w:rsidP="007241FA">
      <w:pPr>
        <w:pStyle w:val="Heading5"/>
        <w:rPr>
          <w:sz w:val="24"/>
          <w:szCs w:val="24"/>
        </w:rPr>
      </w:pPr>
    </w:p>
    <w:p w:rsidR="000052BD" w:rsidRPr="003F189A" w:rsidRDefault="000052BD" w:rsidP="007241FA">
      <w:pPr>
        <w:pStyle w:val="Heading5"/>
        <w:rPr>
          <w:sz w:val="24"/>
          <w:szCs w:val="24"/>
        </w:rPr>
      </w:pPr>
      <w:r w:rsidRPr="003F189A">
        <w:rPr>
          <w:sz w:val="24"/>
          <w:szCs w:val="24"/>
        </w:rPr>
        <w:t xml:space="preserve">Леч. врач  Ермоленко В.А  </w:t>
      </w:r>
    </w:p>
    <w:p w:rsidR="000052BD" w:rsidRPr="003F189A" w:rsidRDefault="000052BD" w:rsidP="0045073F">
      <w:pPr>
        <w:jc w:val="both"/>
        <w:rPr>
          <w:lang w:val="ru-RU"/>
        </w:rPr>
      </w:pPr>
      <w:r w:rsidRPr="003F189A">
        <w:rPr>
          <w:lang w:val="ru-RU"/>
        </w:rPr>
        <w:t>Зав. отд.  Еременко Н.В.</w:t>
      </w:r>
    </w:p>
    <w:p w:rsidR="000052BD" w:rsidRPr="003F189A" w:rsidRDefault="000052BD" w:rsidP="00DD028B">
      <w:pPr>
        <w:jc w:val="both"/>
        <w:rPr>
          <w:lang w:val="ru-RU"/>
        </w:rPr>
      </w:pPr>
      <w:r w:rsidRPr="003F189A">
        <w:rPr>
          <w:lang w:val="ru-RU"/>
        </w:rPr>
        <w:t>Нач. мед. Костина Т.К.</w:t>
      </w:r>
    </w:p>
    <w:sectPr w:rsidR="000052BD" w:rsidRPr="003F189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2BD" w:rsidRDefault="000052BD" w:rsidP="00080012">
      <w:r>
        <w:separator/>
      </w:r>
    </w:p>
  </w:endnote>
  <w:endnote w:type="continuationSeparator" w:id="1">
    <w:p w:rsidR="000052BD" w:rsidRDefault="000052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2BD" w:rsidRDefault="000052BD" w:rsidP="00080012">
      <w:r>
        <w:separator/>
      </w:r>
    </w:p>
  </w:footnote>
  <w:footnote w:type="continuationSeparator" w:id="1">
    <w:p w:rsidR="000052BD" w:rsidRDefault="000052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0052B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052BD" w:rsidRPr="00244DF4" w:rsidRDefault="000052B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052BD" w:rsidRPr="00244DF4" w:rsidRDefault="000052B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052BD" w:rsidRPr="00244DF4" w:rsidRDefault="000052B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052B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052BD" w:rsidRPr="00244DF4" w:rsidRDefault="000052BD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052BD" w:rsidRPr="00244DF4" w:rsidRDefault="000052B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052BD" w:rsidRPr="00244DF4" w:rsidRDefault="000052B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052B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052BD" w:rsidRPr="00244DF4" w:rsidRDefault="000052B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052BD" w:rsidRPr="00244DF4" w:rsidRDefault="000052B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052BD" w:rsidRPr="00244DF4" w:rsidRDefault="000052B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052B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052BD" w:rsidRPr="00080012" w:rsidRDefault="000052BD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052BD" w:rsidRPr="00080012" w:rsidRDefault="000052BD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052BD" w:rsidRPr="00080012" w:rsidRDefault="000052BD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052BD" w:rsidRDefault="000052B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52B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3F5C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7E3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189A"/>
    <w:rsid w:val="003F42B5"/>
    <w:rsid w:val="003F5711"/>
    <w:rsid w:val="00401DFA"/>
    <w:rsid w:val="00402D3C"/>
    <w:rsid w:val="004101A6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03B9"/>
    <w:rsid w:val="00675125"/>
    <w:rsid w:val="0067684F"/>
    <w:rsid w:val="00677458"/>
    <w:rsid w:val="006839E3"/>
    <w:rsid w:val="00692F9E"/>
    <w:rsid w:val="006961E9"/>
    <w:rsid w:val="006965C5"/>
    <w:rsid w:val="0069721F"/>
    <w:rsid w:val="006A0902"/>
    <w:rsid w:val="006A5CDF"/>
    <w:rsid w:val="006B4D99"/>
    <w:rsid w:val="006C2DE8"/>
    <w:rsid w:val="006D67DD"/>
    <w:rsid w:val="006E17E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76D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BF8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2A62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45A1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FC7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0B16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328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F489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89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382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611</Words>
  <Characters>3487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2016-01-04T08:46:00Z</cp:lastPrinted>
  <dcterms:created xsi:type="dcterms:W3CDTF">2016-01-04T08:00:00Z</dcterms:created>
  <dcterms:modified xsi:type="dcterms:W3CDTF">2016-01-04T08:47:00Z</dcterms:modified>
</cp:coreProperties>
</file>