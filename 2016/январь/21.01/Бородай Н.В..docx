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668" w:rsidRPr="008E4E81" w:rsidRDefault="009E5668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9E5668" w:rsidRPr="008E4E81" w:rsidRDefault="009E5668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41</w:t>
      </w:r>
    </w:p>
    <w:p w:rsidR="009E5668" w:rsidRPr="008E4E81" w:rsidRDefault="009E5668" w:rsidP="00FC5396">
      <w:pPr>
        <w:pStyle w:val="Heading5"/>
        <w:ind w:left="-567"/>
      </w:pPr>
      <w:r w:rsidRPr="008E4E81">
        <w:t xml:space="preserve">Ф.И.О: </w:t>
      </w:r>
      <w:r>
        <w:t>Бородай Сергей Викторович</w:t>
      </w:r>
    </w:p>
    <w:p w:rsidR="009E5668" w:rsidRPr="008E4E81" w:rsidRDefault="009E5668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64</w:t>
      </w:r>
    </w:p>
    <w:p w:rsidR="009E5668" w:rsidRPr="008E4E81" w:rsidRDefault="009E5668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Васильевский р-н, с. М. Белозерка, ул. Новая 22</w:t>
      </w:r>
    </w:p>
    <w:p w:rsidR="009E5668" w:rsidRPr="0053457A" w:rsidRDefault="009E5668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 xml:space="preserve">н/р, инв. </w:t>
      </w:r>
      <w:r w:rsidRPr="00DE288F">
        <w:rPr>
          <w:sz w:val="28"/>
          <w:szCs w:val="28"/>
          <w:lang w:val="ru-RU"/>
        </w:rPr>
        <w:t>III</w:t>
      </w:r>
      <w:r>
        <w:rPr>
          <w:sz w:val="28"/>
          <w:szCs w:val="28"/>
          <w:lang w:val="ru-RU"/>
        </w:rPr>
        <w:t xml:space="preserve"> гр.</w:t>
      </w:r>
    </w:p>
    <w:p w:rsidR="009E5668" w:rsidRPr="008E4E81" w:rsidRDefault="009E5668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13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01.16</w:t>
      </w:r>
      <w:r w:rsidRPr="008E4E81">
        <w:rPr>
          <w:sz w:val="28"/>
          <w:lang w:val="ru-RU"/>
        </w:rPr>
        <w:t xml:space="preserve"> по  </w:t>
      </w:r>
      <w:r>
        <w:rPr>
          <w:sz w:val="28"/>
          <w:lang w:val="ru-RU"/>
        </w:rPr>
        <w:t>22</w:t>
      </w:r>
      <w:r w:rsidRPr="008E4E81">
        <w:rPr>
          <w:sz w:val="28"/>
          <w:lang w:val="ru-RU"/>
        </w:rPr>
        <w:t xml:space="preserve"> .</w:t>
      </w:r>
      <w:r>
        <w:rPr>
          <w:sz w:val="28"/>
          <w:lang w:val="ru-RU"/>
        </w:rPr>
        <w:t>01.16</w:t>
      </w:r>
      <w:r w:rsidRPr="008E4E81">
        <w:rPr>
          <w:sz w:val="28"/>
          <w:lang w:val="ru-RU"/>
        </w:rPr>
        <w:t xml:space="preserve"> в диаб.   отд.</w:t>
      </w:r>
    </w:p>
    <w:p w:rsidR="009E5668" w:rsidRPr="00DE288F" w:rsidRDefault="009E5668" w:rsidP="00857930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>, вторичноинсулинзависимый, тяжелая форма, декомпенсация.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Миопия слабой степени ОИ. 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Ангиопатия сосудов сетчатки ОИ. Начальная катаракта ОИ.  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Непролиферативная  диабетическая ретинопатия ОИ.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артерий н/к. 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Диабетическая нефропатия III-IV ст. 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(дисметаболическая, гипертоническая).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энцефалопатия I-II, Дисметаболическая энцефалопатия,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ст. (ИМТ кг/м2) алим.-конституционального генеза, стабильное течение.  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III стадии … степени. Гипертензивное сердце СН I. Риск 4. Метаболическая кардиомиопатия СН 0-I. СН I ф.кл. II.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объема щит. 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9E5668" w:rsidRPr="00DE288F" w:rsidRDefault="009E5668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9E5668" w:rsidRPr="004468E8" w:rsidRDefault="009E5668" w:rsidP="00FC5396">
      <w:pPr>
        <w:ind w:left="-567"/>
        <w:jc w:val="both"/>
        <w:rPr>
          <w:sz w:val="28"/>
          <w:lang w:val="ru-RU"/>
        </w:rPr>
      </w:pPr>
    </w:p>
    <w:p w:rsidR="009E5668" w:rsidRDefault="009E566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сухость во рту, жажду,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170/100 </w:t>
      </w:r>
      <w:r w:rsidRPr="004468E8">
        <w:rPr>
          <w:sz w:val="28"/>
          <w:lang w:val="ru-RU"/>
        </w:rPr>
        <w:t xml:space="preserve">мм рт.ст., головные боли, </w:t>
      </w:r>
      <w:r>
        <w:rPr>
          <w:sz w:val="28"/>
          <w:lang w:val="ru-RU"/>
        </w:rPr>
        <w:t xml:space="preserve"> боли в спине, периодические</w:t>
      </w:r>
      <w:r w:rsidRPr="004468E8">
        <w:rPr>
          <w:sz w:val="28"/>
          <w:lang w:val="ru-RU"/>
        </w:rPr>
        <w:t xml:space="preserve"> гипогликемические состояния,  боли в прекардиальной области</w:t>
      </w:r>
      <w:r>
        <w:rPr>
          <w:sz w:val="28"/>
          <w:lang w:val="ru-RU"/>
        </w:rPr>
        <w:t>.</w:t>
      </w:r>
    </w:p>
    <w:p w:rsidR="009E5668" w:rsidRPr="004468E8" w:rsidRDefault="009E566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 Комы отри</w:t>
      </w:r>
      <w:r>
        <w:rPr>
          <w:sz w:val="28"/>
          <w:lang w:val="ru-RU"/>
        </w:rPr>
        <w:t xml:space="preserve">цает. С начала заболевания ССП 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С 2012 инсулинотерапия Хумодар Р100Р, Хумодар  Б100Р, С 2013  в связи с аллергической реакцией на Хумодар переведена на  Генсулин. . В настоящее время принимает. </w:t>
      </w:r>
      <w:r w:rsidRPr="004468E8">
        <w:rPr>
          <w:sz w:val="28"/>
          <w:lang w:val="ru-RU"/>
        </w:rPr>
        <w:t xml:space="preserve">В наст. время принимает:  </w:t>
      </w:r>
      <w:r>
        <w:rPr>
          <w:sz w:val="28"/>
          <w:lang w:val="ru-RU"/>
        </w:rPr>
        <w:t xml:space="preserve">Генсулин Р </w:t>
      </w:r>
      <w:r w:rsidRPr="004468E8">
        <w:rPr>
          <w:sz w:val="28"/>
          <w:lang w:val="ru-RU"/>
        </w:rPr>
        <w:t xml:space="preserve">п/з- </w:t>
      </w:r>
      <w:r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ед., п/у- </w:t>
      </w:r>
      <w:r>
        <w:rPr>
          <w:sz w:val="28"/>
          <w:lang w:val="ru-RU"/>
        </w:rPr>
        <w:t>8-10</w:t>
      </w:r>
      <w:r w:rsidRPr="004468E8">
        <w:rPr>
          <w:sz w:val="28"/>
          <w:lang w:val="ru-RU"/>
        </w:rPr>
        <w:t xml:space="preserve">ед., </w:t>
      </w:r>
      <w:r>
        <w:rPr>
          <w:sz w:val="28"/>
          <w:lang w:val="ru-RU"/>
        </w:rPr>
        <w:t xml:space="preserve">Генсулин Н п/з 30 ед. п/у – 22-24 ед.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4,1-14,7</w:t>
      </w:r>
      <w:r w:rsidRPr="004468E8">
        <w:rPr>
          <w:sz w:val="28"/>
          <w:lang w:val="ru-RU"/>
        </w:rPr>
        <w:t xml:space="preserve"> ммоль/л. НвАIс -  </w:t>
      </w:r>
      <w:r>
        <w:rPr>
          <w:sz w:val="28"/>
          <w:lang w:val="ru-RU"/>
        </w:rPr>
        <w:t>5,4</w:t>
      </w:r>
      <w:r w:rsidRPr="004468E8">
        <w:rPr>
          <w:sz w:val="28"/>
          <w:lang w:val="ru-RU"/>
        </w:rPr>
        <w:t>%</w:t>
      </w:r>
      <w:r>
        <w:rPr>
          <w:sz w:val="28"/>
          <w:lang w:val="ru-RU"/>
        </w:rPr>
        <w:t xml:space="preserve"> от 17.12.16 </w:t>
      </w:r>
      <w:r w:rsidRPr="004468E8">
        <w:rPr>
          <w:sz w:val="28"/>
          <w:lang w:val="ru-RU"/>
        </w:rPr>
        <w:t xml:space="preserve">. Последнее стац. лечение  в </w:t>
      </w:r>
      <w:r>
        <w:rPr>
          <w:sz w:val="28"/>
          <w:lang w:val="ru-RU"/>
        </w:rPr>
        <w:t xml:space="preserve">06.2015. </w:t>
      </w:r>
      <w:r w:rsidRPr="004468E8">
        <w:rPr>
          <w:sz w:val="28"/>
          <w:lang w:val="ru-RU"/>
        </w:rPr>
        <w:t xml:space="preserve">Боли в н/к </w:t>
      </w:r>
      <w:r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>
        <w:rPr>
          <w:sz w:val="28"/>
          <w:lang w:val="ru-RU"/>
        </w:rPr>
        <w:t xml:space="preserve">10-15 </w:t>
      </w:r>
      <w:r w:rsidRPr="004468E8">
        <w:rPr>
          <w:sz w:val="28"/>
          <w:lang w:val="ru-RU"/>
        </w:rPr>
        <w:t xml:space="preserve">лет. Из гипотензивных принимает </w:t>
      </w:r>
      <w:r>
        <w:rPr>
          <w:sz w:val="28"/>
          <w:lang w:val="ru-RU"/>
        </w:rPr>
        <w:t xml:space="preserve"> предуктал MR 1тт веч, нолипрел форте 1т/сут, магникор 1т веч,  дикор лонг 1т/сут.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>
        <w:rPr>
          <w:sz w:val="28"/>
          <w:lang w:val="ru-RU"/>
        </w:rPr>
        <w:t xml:space="preserve"> 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E5668" w:rsidRPr="004468E8" w:rsidRDefault="009E566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14.01.16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149</w:t>
      </w:r>
      <w:r w:rsidRPr="004468E8">
        <w:rPr>
          <w:sz w:val="28"/>
          <w:lang w:val="ru-RU"/>
        </w:rPr>
        <w:t xml:space="preserve">г/л  эритр –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9,2</w:t>
      </w:r>
      <w:r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мм/час   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>
        <w:rPr>
          <w:sz w:val="28"/>
          <w:lang w:val="ru-RU"/>
        </w:rPr>
        <w:t>68</w:t>
      </w:r>
      <w:r w:rsidRPr="004468E8">
        <w:rPr>
          <w:sz w:val="28"/>
          <w:lang w:val="ru-RU"/>
        </w:rPr>
        <w:t xml:space="preserve">%   л- </w:t>
      </w:r>
      <w:r>
        <w:rPr>
          <w:sz w:val="28"/>
          <w:lang w:val="ru-RU"/>
        </w:rPr>
        <w:t>23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%  </w:t>
      </w:r>
    </w:p>
    <w:p w:rsidR="009E5668" w:rsidRDefault="009E566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14.01.16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102,6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5,3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1,63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1,05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3,5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4,04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4,7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103</w:t>
      </w:r>
      <w:r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9,0</w:t>
      </w:r>
      <w:r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2,2</w:t>
      </w:r>
      <w:r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1,0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0,54</w:t>
      </w:r>
      <w:r w:rsidRPr="004468E8">
        <w:rPr>
          <w:sz w:val="28"/>
          <w:lang w:val="ru-RU"/>
        </w:rPr>
        <w:t xml:space="preserve">  АЛТ –   ммоль/л; </w:t>
      </w:r>
    </w:p>
    <w:p w:rsidR="009E5668" w:rsidRPr="004468E8" w:rsidRDefault="009E5668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14.01.16 </w:t>
      </w:r>
      <w:r w:rsidRPr="004468E8">
        <w:rPr>
          <w:b w:val="0"/>
        </w:rPr>
        <w:t>Общ. ан. мочи уд вес 10</w:t>
      </w:r>
      <w:r>
        <w:rPr>
          <w:b w:val="0"/>
        </w:rPr>
        <w:t>26</w:t>
      </w:r>
      <w:r w:rsidRPr="004468E8">
        <w:rPr>
          <w:b w:val="0"/>
        </w:rPr>
        <w:t xml:space="preserve">  лейк –  </w:t>
      </w:r>
      <w:r>
        <w:rPr>
          <w:b w:val="0"/>
        </w:rPr>
        <w:t>1-2</w:t>
      </w:r>
      <w:r w:rsidRPr="004468E8">
        <w:rPr>
          <w:b w:val="0"/>
        </w:rPr>
        <w:t xml:space="preserve"> в п/зр белок – отр  ацетон –отр;  эпит. пл. - </w:t>
      </w:r>
      <w:r>
        <w:rPr>
          <w:b w:val="0"/>
        </w:rPr>
        <w:t>ед</w:t>
      </w:r>
      <w:r w:rsidRPr="004468E8">
        <w:rPr>
          <w:b w:val="0"/>
        </w:rPr>
        <w:t>; эпит. перех. -  в п/зр</w:t>
      </w:r>
    </w:p>
    <w:p w:rsidR="009E5668" w:rsidRPr="004468E8" w:rsidRDefault="009E56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18.01.16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эритр -  белок – отр</w:t>
      </w:r>
    </w:p>
    <w:p w:rsidR="009E5668" w:rsidRPr="004468E8" w:rsidRDefault="009E56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15.01.16 </w:t>
      </w:r>
      <w:r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1,5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>;   Суточная протеинурия –  отр</w:t>
      </w:r>
    </w:p>
    <w:p w:rsidR="009E5668" w:rsidRPr="004468E8" w:rsidRDefault="009E5668" w:rsidP="00FC5396">
      <w:pPr>
        <w:pStyle w:val="Heading5"/>
        <w:ind w:left="-567"/>
      </w:pPr>
      <w:r>
        <w:t xml:space="preserve">15.01.16 </w:t>
      </w:r>
      <w:r w:rsidRPr="004468E8">
        <w:t>Микроальбуминурия –</w:t>
      </w:r>
      <w:r>
        <w:t>82,3</w:t>
      </w:r>
      <w:r w:rsidRPr="004468E8">
        <w:t xml:space="preserve"> мг/сут</w:t>
      </w:r>
    </w:p>
    <w:p w:rsidR="009E5668" w:rsidRPr="00DE288F" w:rsidRDefault="009E5668" w:rsidP="00B62A48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13.01.16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>
        <w:rPr>
          <w:sz w:val="28"/>
          <w:szCs w:val="28"/>
          <w:lang w:val="ru-RU"/>
        </w:rPr>
        <w:t xml:space="preserve">, хроническое течение. </w:t>
      </w:r>
      <w:r w:rsidRPr="00DE288F">
        <w:rPr>
          <w:sz w:val="28"/>
          <w:szCs w:val="28"/>
          <w:lang w:val="ru-RU"/>
        </w:rPr>
        <w:t>Дисциркуляторная энцефалопатия I-II сочетанного генеза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(дисметаболическая, гипертоническая).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14.01.16</w:t>
      </w:r>
      <w:r w:rsidRPr="004468E8">
        <w:rPr>
          <w:sz w:val="28"/>
          <w:u w:val="single"/>
          <w:lang w:val="ru-RU"/>
        </w:rPr>
        <w:t>Окулист</w:t>
      </w:r>
      <w:r w:rsidRPr="0053457A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53457A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53457A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Pr="0053457A">
        <w:rPr>
          <w:sz w:val="28"/>
          <w:lang w:val="ru-RU"/>
        </w:rPr>
        <w:t xml:space="preserve">  </w:t>
      </w:r>
      <w:r>
        <w:rPr>
          <w:sz w:val="28"/>
          <w:lang w:val="en-US"/>
        </w:rPr>
        <w:t>OS</w:t>
      </w:r>
      <w:r w:rsidRPr="0053457A">
        <w:rPr>
          <w:sz w:val="28"/>
          <w:lang w:val="ru-RU"/>
        </w:rPr>
        <w:t xml:space="preserve">= </w:t>
      </w:r>
      <w:r>
        <w:rPr>
          <w:sz w:val="28"/>
          <w:lang w:val="ru-RU"/>
        </w:rPr>
        <w:t>0,9</w:t>
      </w:r>
      <w:r w:rsidRPr="0053457A">
        <w:rPr>
          <w:sz w:val="28"/>
          <w:lang w:val="ru-RU"/>
        </w:rPr>
        <w:t xml:space="preserve">   </w:t>
      </w:r>
      <w:r w:rsidRPr="004468E8">
        <w:rPr>
          <w:sz w:val="28"/>
          <w:lang w:val="ru-RU"/>
        </w:rPr>
        <w:t xml:space="preserve">.  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9E5668" w:rsidRDefault="009E56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13.01.16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Нарушение процесса реполяризации перегородочно-верхушечной области ЛЖ. 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ИБС, стенокардия напряжения,  II ф.кл. </w:t>
      </w:r>
      <w:r>
        <w:rPr>
          <w:sz w:val="28"/>
          <w:szCs w:val="28"/>
          <w:lang w:val="ru-RU"/>
        </w:rPr>
        <w:t xml:space="preserve"> постинфарктный кардиосклероз (2013). СН 1. </w:t>
      </w:r>
      <w:r w:rsidRPr="00DE288F">
        <w:rPr>
          <w:sz w:val="28"/>
          <w:szCs w:val="28"/>
          <w:lang w:val="ru-RU"/>
        </w:rPr>
        <w:t xml:space="preserve">Гипертоническая болезнь III стадии </w:t>
      </w:r>
      <w:r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 xml:space="preserve"> степени. Гипертензивное сердце. Риск 4.</w:t>
      </w:r>
    </w:p>
    <w:p w:rsidR="009E5668" w:rsidRPr="008E14D6" w:rsidRDefault="009E5668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н/к.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14.01.16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III ст. с обеих сторон, тонус сосудов N. 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B62A48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9E5668" w:rsidRPr="004468E8" w:rsidRDefault="009E566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см. 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железа не увеличена, контуры ровные, фестончатые. Капсула уплотнена, утолщена. Эхогенность паренхимы обычная, снижена. Эхоструктура повышенной эхогенности, мелкозернистая, крупнозернистая,  однородная, мелкий и крупный фиброз.</w:t>
      </w:r>
    </w:p>
    <w:p w:rsidR="009E5668" w:rsidRPr="004468E8" w:rsidRDefault="009E566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9E5668" w:rsidRPr="004468E8" w:rsidRDefault="009E566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лев. доле в ср/3 гидрофильный очаг - см. Регионарные л/узлы  не визуализируются. Закл.: Увеличение щит. железы. Незначительные диффузные изменения паренхимы.</w:t>
      </w:r>
      <w:r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9E5668" w:rsidRPr="004468E8" w:rsidRDefault="009E566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E5668" w:rsidRPr="004468E8" w:rsidRDefault="009E5668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 мм рт. ст. </w:t>
      </w:r>
    </w:p>
    <w:p w:rsidR="009E5668" w:rsidRPr="004F6116" w:rsidRDefault="009E5668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Генсулин R п/з-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>
        <w:rPr>
          <w:lang w:val="ru-RU"/>
        </w:rPr>
        <w:t>Генсулин Н</w:t>
      </w:r>
      <w:r w:rsidRPr="004F6116">
        <w:rPr>
          <w:lang w:val="ru-RU"/>
        </w:rPr>
        <w:t xml:space="preserve"> 22.00</w:t>
      </w:r>
      <w:r>
        <w:rPr>
          <w:lang w:val="ru-RU"/>
        </w:rPr>
        <w:t xml:space="preserve">   ед.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E5668" w:rsidRDefault="009E5668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9E5668" w:rsidRPr="004F6116" w:rsidRDefault="009E5668" w:rsidP="004A2B43">
      <w:pPr>
        <w:ind w:left="435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9E5668" w:rsidRPr="004F6116" w:rsidRDefault="009E5668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9E5668" w:rsidRPr="004F6116" w:rsidRDefault="009E5668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9E5668" w:rsidRPr="004F6116" w:rsidRDefault="009E566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9E5668" w:rsidRPr="004F6116" w:rsidRDefault="009E566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9E5668" w:rsidRPr="004F6116" w:rsidRDefault="009E5668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Pr="004F6116">
        <w:rPr>
          <w:lang w:val="ru-RU"/>
        </w:rPr>
        <w:t xml:space="preserve"> </w:t>
      </w:r>
    </w:p>
    <w:p w:rsidR="009E5668" w:rsidRPr="004F6116" w:rsidRDefault="009E5668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Pr="004F6116">
        <w:rPr>
          <w:lang w:val="ru-RU"/>
        </w:rPr>
        <w:t xml:space="preserve">,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9E5668" w:rsidRPr="004F6116" w:rsidRDefault="009E566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9E5668" w:rsidRPr="004F6116" w:rsidRDefault="009E566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E5668" w:rsidRPr="004F6116" w:rsidRDefault="009E566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9E5668" w:rsidRPr="004F6116" w:rsidRDefault="009E5668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9E5668" w:rsidRPr="00E9696F" w:rsidRDefault="009E5668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>,</w:t>
      </w:r>
      <w:r w:rsidRPr="00586E71">
        <w:rPr>
          <w:lang w:val="ru-RU"/>
        </w:rPr>
        <w:t xml:space="preserve"> </w:t>
      </w:r>
      <w:r>
        <w:rPr>
          <w:lang w:val="ru-RU"/>
        </w:rPr>
        <w:t>вестибо 24 мг 2р\д,</w:t>
      </w:r>
      <w:r w:rsidRPr="004706D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Pr="004445E8">
        <w:rPr>
          <w:lang w:val="ru-RU"/>
        </w:rPr>
        <w:t>Контр ТТГ 1р в 6 мес.</w:t>
      </w:r>
      <w:r>
        <w:rPr>
          <w:lang w:val="ru-RU"/>
        </w:rPr>
        <w:t xml:space="preserve"> </w:t>
      </w:r>
      <w:r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9E5668" w:rsidRPr="004F6116" w:rsidRDefault="009E5668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окулиста:</w:t>
      </w:r>
      <w:r>
        <w:rPr>
          <w:lang w:val="ru-RU"/>
        </w:rPr>
        <w:t xml:space="preserve"> оптикс форте 1т 1р\д </w:t>
      </w:r>
      <w:r w:rsidRPr="004F6116">
        <w:rPr>
          <w:lang w:val="ru-RU"/>
        </w:rPr>
        <w:t xml:space="preserve"> </w:t>
      </w:r>
    </w:p>
    <w:p w:rsidR="009E5668" w:rsidRPr="004F6116" w:rsidRDefault="009E5668" w:rsidP="00A9598B">
      <w:pPr>
        <w:ind w:left="435"/>
        <w:jc w:val="both"/>
        <w:rPr>
          <w:lang w:val="ru-RU"/>
        </w:rPr>
      </w:pPr>
    </w:p>
    <w:p w:rsidR="009E5668" w:rsidRPr="004F6116" w:rsidRDefault="009E5668">
      <w:pPr>
        <w:jc w:val="both"/>
        <w:rPr>
          <w:b/>
          <w:lang w:val="ru-RU"/>
        </w:rPr>
      </w:pPr>
    </w:p>
    <w:p w:rsidR="009E5668" w:rsidRPr="004F6116" w:rsidRDefault="009E566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9E5668" w:rsidRDefault="009E5668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9E5668" w:rsidRDefault="009E5668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9E566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668" w:rsidRDefault="009E5668" w:rsidP="00080012">
      <w:r>
        <w:separator/>
      </w:r>
    </w:p>
  </w:endnote>
  <w:endnote w:type="continuationSeparator" w:id="1">
    <w:p w:rsidR="009E5668" w:rsidRDefault="009E56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668" w:rsidRDefault="009E5668" w:rsidP="00080012">
      <w:r>
        <w:separator/>
      </w:r>
    </w:p>
  </w:footnote>
  <w:footnote w:type="continuationSeparator" w:id="1">
    <w:p w:rsidR="009E5668" w:rsidRDefault="009E56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E566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E5668" w:rsidRPr="00244DF4" w:rsidRDefault="009E566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E5668" w:rsidRPr="00244DF4" w:rsidRDefault="009E566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E5668" w:rsidRPr="00244DF4" w:rsidRDefault="009E566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E566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E5668" w:rsidRPr="00244DF4" w:rsidRDefault="009E566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E5668" w:rsidRPr="00244DF4" w:rsidRDefault="009E566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E5668" w:rsidRPr="00244DF4" w:rsidRDefault="009E566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E566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E5668" w:rsidRPr="00244DF4" w:rsidRDefault="009E566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E5668" w:rsidRPr="00244DF4" w:rsidRDefault="009E566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E5668" w:rsidRPr="00244DF4" w:rsidRDefault="009E566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E566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E5668" w:rsidRPr="00080012" w:rsidRDefault="009E566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E5668" w:rsidRPr="00080012" w:rsidRDefault="009E566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E5668" w:rsidRPr="00080012" w:rsidRDefault="009E566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E5668" w:rsidRDefault="009E566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322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E4A63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B2E4C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57A"/>
    <w:rsid w:val="00534F7E"/>
    <w:rsid w:val="005417C3"/>
    <w:rsid w:val="00545098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291E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7B31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930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1749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668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D81"/>
    <w:rsid w:val="00A95232"/>
    <w:rsid w:val="00A9598B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2A48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A75FF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506D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69F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751B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1B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03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3</Pages>
  <Words>1013</Words>
  <Characters>5778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2016-01-21T07:26:00Z</dcterms:created>
  <dcterms:modified xsi:type="dcterms:W3CDTF">2016-01-22T07:31:00Z</dcterms:modified>
</cp:coreProperties>
</file>