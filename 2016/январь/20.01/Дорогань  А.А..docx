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8E8" w:rsidRPr="00AC25C8" w:rsidRDefault="008928E8" w:rsidP="00FC5396">
      <w:pPr>
        <w:pStyle w:val="Heading4"/>
        <w:ind w:left="-567" w:right="-58"/>
        <w:rPr>
          <w:b w:val="0"/>
          <w:sz w:val="24"/>
          <w:szCs w:val="24"/>
        </w:rPr>
      </w:pPr>
      <w:r w:rsidRPr="00AC25C8">
        <w:rPr>
          <w:b w:val="0"/>
          <w:sz w:val="24"/>
          <w:szCs w:val="24"/>
        </w:rPr>
        <w:t>Выписной эпикриз</w:t>
      </w:r>
    </w:p>
    <w:p w:rsidR="008928E8" w:rsidRPr="00AC25C8" w:rsidRDefault="008928E8" w:rsidP="00FC5396">
      <w:pPr>
        <w:pStyle w:val="Heading4"/>
        <w:ind w:left="-567"/>
        <w:rPr>
          <w:b w:val="0"/>
          <w:sz w:val="24"/>
          <w:szCs w:val="24"/>
        </w:rPr>
      </w:pPr>
      <w:r w:rsidRPr="00AC25C8">
        <w:rPr>
          <w:b w:val="0"/>
          <w:sz w:val="24"/>
          <w:szCs w:val="24"/>
        </w:rPr>
        <w:t>Из истории болезни №  28</w:t>
      </w:r>
    </w:p>
    <w:p w:rsidR="008928E8" w:rsidRPr="00AC25C8" w:rsidRDefault="008928E8" w:rsidP="00FC5396">
      <w:pPr>
        <w:pStyle w:val="Heading5"/>
        <w:ind w:left="-567"/>
        <w:rPr>
          <w:sz w:val="24"/>
          <w:szCs w:val="24"/>
        </w:rPr>
      </w:pPr>
      <w:r w:rsidRPr="00AC25C8">
        <w:rPr>
          <w:sz w:val="24"/>
          <w:szCs w:val="24"/>
        </w:rPr>
        <w:t>Ф.И.О: Дорогань Анатолий Анатольевич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>Год рождения: 1996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>Место жительства: г. Запорожье ул. Сталеваров 36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>Место работы: ЗГМУ студент, инв II гр.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>Находился на лечении с   11.01.16 по   21.01.16 в  энд. отд.</w:t>
      </w:r>
    </w:p>
    <w:p w:rsidR="008928E8" w:rsidRPr="00AC25C8" w:rsidRDefault="008928E8" w:rsidP="001C18D0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Диагноз</w:t>
      </w:r>
      <w:r w:rsidRPr="00AC25C8">
        <w:rPr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 ретинопатия ОИ. Диабетическая дистальная симметричная полинейропатия н/к, сенсомоторная форма. Дисциркуляторная энцефалопатия I, цереброастенический с-м. ХБП I ст. Диабетическая нефропатия III ст. Диаб. ангиопатия артерий н/к. Метаболическая кардиомиопатия СН 0. Аутоиммунный тиреоидит,  гипертрофическая форма. Зоб I. Эутиреоидное состояние.</w:t>
      </w:r>
    </w:p>
    <w:p w:rsidR="008928E8" w:rsidRPr="00AC25C8" w:rsidRDefault="008928E8" w:rsidP="005D5B47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 xml:space="preserve">Жалобы при поступлении </w:t>
      </w:r>
      <w:r w:rsidRPr="00AC25C8">
        <w:rPr>
          <w:lang w:val="ru-RU"/>
        </w:rPr>
        <w:t>на сухость во рту, жажду, полиурию, снижение веса на 12 кг за 2 месяца, ухудшение зрения,  боли  в н/к, судороги, онемение ног,  частые гипогликемические состояния, общую слабость, быструю утомляемость.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Краткий анамнез</w:t>
      </w:r>
      <w:r w:rsidRPr="00AC25C8">
        <w:rPr>
          <w:lang w:val="ru-RU"/>
        </w:rPr>
        <w:t xml:space="preserve">: СД выявлен в 2000г (с 3х летнего возраста). Течение заболевания лабильное, в анамнезе частые  гипогликемические состояния. Комы отрицает. С начала заболевания Актрапид НМ, Протафан НМ. В  условиях обл. детской больницы переведен на  Лантус, Эпайдра. В наст. время принимает:  Эпайдра п/з- 11ед., п/о-12 ед., п/у- 13ед., Лантус 22.00 – 32 ед. Гликемия –11,7 ммоль/л. Последнее стац. лечение  в 2015г. Боли в н/к в течение 5 лет.  АИТ, гипертрофическая форма с 2015. ТТГ –0,9   (0,3-4,0) Мме/мл; АТ ТПО –840  (0-30) МЕ/мл от 30.10.15. Госпитализирован  в обл. энд. диспансер для коррекции инсулинотерапии,  лечения хр. осложнений СД. </w:t>
      </w:r>
    </w:p>
    <w:p w:rsidR="008928E8" w:rsidRPr="00AC25C8" w:rsidRDefault="008928E8" w:rsidP="00FC5396">
      <w:pPr>
        <w:ind w:left="-567"/>
        <w:jc w:val="both"/>
        <w:rPr>
          <w:u w:val="single"/>
          <w:lang w:val="ru-RU"/>
        </w:rPr>
      </w:pPr>
      <w:r w:rsidRPr="00AC25C8">
        <w:rPr>
          <w:u w:val="single"/>
          <w:lang w:val="ru-RU"/>
        </w:rPr>
        <w:t>Данные лабораторных исследований.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 xml:space="preserve">12.01.16 Общ. ан. крови Нв – 141 г/л  эритр –4,4  лейк – 5,6 СОЭ – 4 мм/час  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 xml:space="preserve">э- 6%    п- 0%   с-50 %   л- 37 %   м- 7% 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 xml:space="preserve">12.01.16 Биохимия: СКФ –104,8 мл./мин., хол –2,7 тригл -0,83 ХСЛПВП -1,35 ХСЛПНП -0,97 Катер -1,0 мочевина –2,8  креатинин – 85,2  бил общ –11,0  бил пр –2,7  тим –0,91  АСТ – 0,4 АЛТ –0,3   ммоль/л;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>15.01.16ТТГ – 3,7  (0,3-4,0) Мме/мл</w:t>
      </w:r>
    </w:p>
    <w:p w:rsidR="008928E8" w:rsidRPr="00AC25C8" w:rsidRDefault="008928E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AC25C8">
        <w:rPr>
          <w:b w:val="0"/>
          <w:sz w:val="24"/>
          <w:szCs w:val="24"/>
        </w:rPr>
        <w:t>12.01.16 Общ. ан. мочи уд вес 1020  лейк – 0-1  в п/зр белок – отр  ацетон –отр;  эпит. Пл. - ;ед эпит. перех. -  в п/зр</w:t>
      </w:r>
    </w:p>
    <w:p w:rsidR="008928E8" w:rsidRPr="00AC25C8" w:rsidRDefault="008928E8" w:rsidP="00FC5396">
      <w:pPr>
        <w:ind w:left="-567"/>
        <w:rPr>
          <w:lang w:val="ru-RU"/>
        </w:rPr>
      </w:pPr>
      <w:r w:rsidRPr="00AC25C8">
        <w:rPr>
          <w:lang w:val="ru-RU"/>
        </w:rPr>
        <w:t>.01.16 Анализ мочи по Нечипоренко лейк -  эритр -  белок – отр</w:t>
      </w:r>
    </w:p>
    <w:p w:rsidR="008928E8" w:rsidRPr="00AC25C8" w:rsidRDefault="008928E8" w:rsidP="00FC5396">
      <w:pPr>
        <w:ind w:left="-567"/>
        <w:rPr>
          <w:lang w:val="ru-RU"/>
        </w:rPr>
      </w:pPr>
      <w:r w:rsidRPr="00AC25C8">
        <w:rPr>
          <w:lang w:val="ru-RU"/>
        </w:rPr>
        <w:t>13.01.16 Суточная глюкозурия –  3,4%;   Суточная протеинурия –  отр</w:t>
      </w:r>
    </w:p>
    <w:p w:rsidR="008928E8" w:rsidRPr="00AC25C8" w:rsidRDefault="008928E8" w:rsidP="00FC5396">
      <w:pPr>
        <w:pStyle w:val="Heading5"/>
        <w:ind w:left="-567"/>
        <w:rPr>
          <w:sz w:val="24"/>
          <w:szCs w:val="24"/>
        </w:rPr>
      </w:pPr>
      <w:r w:rsidRPr="00AC25C8">
        <w:rPr>
          <w:sz w:val="24"/>
          <w:szCs w:val="24"/>
        </w:rPr>
        <w:t>15.01.16 Микроальбуминурия –68,8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928E8" w:rsidRPr="00AC25C8" w:rsidTr="00B76356">
        <w:tc>
          <w:tcPr>
            <w:tcW w:w="2518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 xml:space="preserve">Гликемический </w:t>
            </w:r>
          </w:p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20.00</w:t>
            </w:r>
          </w:p>
        </w:tc>
      </w:tr>
      <w:tr w:rsidR="008928E8" w:rsidRPr="00AC25C8" w:rsidTr="00B76356">
        <w:tc>
          <w:tcPr>
            <w:tcW w:w="2518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28E8" w:rsidRPr="00AC25C8" w:rsidRDefault="008928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16,9</w:t>
            </w:r>
          </w:p>
        </w:tc>
      </w:tr>
      <w:tr w:rsidR="008928E8" w:rsidRPr="00AC25C8" w:rsidTr="00B76356">
        <w:tc>
          <w:tcPr>
            <w:tcW w:w="2518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928E8" w:rsidRPr="00AC25C8" w:rsidRDefault="008928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9,9</w:t>
            </w:r>
          </w:p>
        </w:tc>
      </w:tr>
      <w:tr w:rsidR="008928E8" w:rsidRPr="00AC25C8" w:rsidTr="00B76356">
        <w:tc>
          <w:tcPr>
            <w:tcW w:w="2518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928E8" w:rsidRPr="00AC25C8" w:rsidRDefault="008928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11,8</w:t>
            </w:r>
          </w:p>
        </w:tc>
      </w:tr>
      <w:tr w:rsidR="008928E8" w:rsidRPr="00AC25C8" w:rsidTr="00B76356">
        <w:tc>
          <w:tcPr>
            <w:tcW w:w="2518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12,4</w:t>
            </w:r>
          </w:p>
        </w:tc>
      </w:tr>
      <w:tr w:rsidR="008928E8" w:rsidRPr="00AC25C8" w:rsidTr="00B76356">
        <w:tc>
          <w:tcPr>
            <w:tcW w:w="2518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16,6</w:t>
            </w:r>
          </w:p>
        </w:tc>
      </w:tr>
      <w:tr w:rsidR="008928E8" w:rsidRPr="00AC25C8" w:rsidTr="00B76356">
        <w:tc>
          <w:tcPr>
            <w:tcW w:w="2518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7,6</w:t>
            </w:r>
          </w:p>
        </w:tc>
      </w:tr>
      <w:tr w:rsidR="008928E8" w:rsidRPr="00AC25C8" w:rsidTr="00B76356">
        <w:tc>
          <w:tcPr>
            <w:tcW w:w="2518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928E8" w:rsidRPr="00AC25C8" w:rsidRDefault="008928E8" w:rsidP="00B76356">
            <w:pPr>
              <w:rPr>
                <w:lang w:val="ru-RU"/>
              </w:rPr>
            </w:pPr>
            <w:r w:rsidRPr="00AC25C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28E8" w:rsidRPr="00AC25C8" w:rsidRDefault="008928E8" w:rsidP="00B76356">
            <w:pPr>
              <w:rPr>
                <w:lang w:val="ru-RU"/>
              </w:rPr>
            </w:pPr>
          </w:p>
        </w:tc>
      </w:tr>
    </w:tbl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11.01.16Невропатолог</w:t>
      </w:r>
      <w:r w:rsidRPr="00AC25C8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18.01.16Окулист</w:t>
      </w:r>
      <w:r w:rsidRPr="00AC25C8">
        <w:rPr>
          <w:lang w:val="ru-RU"/>
        </w:rPr>
        <w:t xml:space="preserve">: </w:t>
      </w:r>
      <w:smartTag w:uri="urn:schemas-microsoft-com:office:smarttags" w:element="place">
        <w:r w:rsidRPr="00AC25C8">
          <w:rPr>
            <w:lang w:val="en-US"/>
          </w:rPr>
          <w:t>VIS</w:t>
        </w:r>
      </w:smartTag>
      <w:r w:rsidRPr="00AC25C8">
        <w:rPr>
          <w:lang w:val="ru-RU"/>
        </w:rPr>
        <w:t xml:space="preserve"> </w:t>
      </w:r>
      <w:r w:rsidRPr="00AC25C8">
        <w:rPr>
          <w:lang w:val="en-US"/>
        </w:rPr>
        <w:t>OD</w:t>
      </w:r>
      <w:r w:rsidRPr="00AC25C8">
        <w:rPr>
          <w:lang w:val="ru-RU"/>
        </w:rPr>
        <w:t xml:space="preserve">=  0,9 </w:t>
      </w:r>
      <w:r w:rsidRPr="00AC25C8">
        <w:rPr>
          <w:lang w:val="en-US"/>
        </w:rPr>
        <w:t>OS</w:t>
      </w:r>
      <w:r w:rsidRPr="00AC25C8">
        <w:rPr>
          <w:lang w:val="ru-RU"/>
        </w:rPr>
        <w:t xml:space="preserve">= 1,0 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 xml:space="preserve">Единичные микроаневризмы.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11.01.16ЭКГ</w:t>
      </w:r>
      <w:r w:rsidRPr="00AC25C8">
        <w:rPr>
          <w:lang w:val="ru-RU"/>
        </w:rPr>
        <w:t>: ЧСС -67 уд/мин. Вольтаж сохранен.  Ритм синусовый. Эл. ось отклонена влево. Позиция вертикальная. Изменения миокарда  области перегородки и верхушки ЛЖ.</w:t>
      </w:r>
    </w:p>
    <w:p w:rsidR="008928E8" w:rsidRPr="00AC25C8" w:rsidRDefault="008928E8" w:rsidP="00C75121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16.01.16Кардиолог</w:t>
      </w:r>
      <w:r w:rsidRPr="00AC25C8">
        <w:rPr>
          <w:lang w:val="ru-RU"/>
        </w:rPr>
        <w:t xml:space="preserve">: Метаболическая кардиомиопатия СН 0.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19.01.16Ангиохирург</w:t>
      </w:r>
      <w:r w:rsidRPr="00AC25C8">
        <w:rPr>
          <w:lang w:val="ru-RU"/>
        </w:rPr>
        <w:t>: Диаб. ангиопатия артерий н/к.</w:t>
      </w:r>
    </w:p>
    <w:p w:rsidR="008928E8" w:rsidRPr="00AC25C8" w:rsidRDefault="008928E8" w:rsidP="00FC5396">
      <w:pPr>
        <w:ind w:left="-567"/>
        <w:jc w:val="both"/>
        <w:rPr>
          <w:u w:val="single"/>
          <w:lang w:val="ru-RU"/>
        </w:rPr>
      </w:pPr>
      <w:r w:rsidRPr="00AC25C8">
        <w:rPr>
          <w:u w:val="single"/>
          <w:lang w:val="ru-RU"/>
        </w:rPr>
        <w:t>15.01.16РВГ:</w:t>
      </w:r>
      <w:r w:rsidRPr="00AC25C8">
        <w:rPr>
          <w:lang w:val="ru-RU"/>
        </w:rPr>
        <w:t xml:space="preserve"> Нарушение кровообращения II ст. с обеих сторон, тонус сосудов N.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18.01.16УЗИ щит. железы</w:t>
      </w:r>
      <w:r w:rsidRPr="00AC25C8">
        <w:rPr>
          <w:lang w:val="ru-RU"/>
        </w:rPr>
        <w:t>: Пр д. V = 11,6 см</w:t>
      </w:r>
      <w:r w:rsidRPr="00AC25C8">
        <w:rPr>
          <w:vertAlign w:val="superscript"/>
          <w:lang w:val="ru-RU"/>
        </w:rPr>
        <w:t>3</w:t>
      </w:r>
      <w:r w:rsidRPr="00AC25C8">
        <w:rPr>
          <w:lang w:val="ru-RU"/>
        </w:rPr>
        <w:t>; лев. д. V =  11,3см</w:t>
      </w:r>
      <w:r w:rsidRPr="00AC25C8">
        <w:rPr>
          <w:vertAlign w:val="superscript"/>
          <w:lang w:val="ru-RU"/>
        </w:rPr>
        <w:t>3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lang w:val="ru-RU"/>
        </w:rPr>
        <w:t xml:space="preserve">Щит. железа увеличена  контуры неровне. Эхогенность паренхимы снижена. Эхоструктура крупнозернистая,  мелкий фиброз. Регионарные л/узлы  не визуализируются. Закл.: Увеличение щит. железы. Диффузные изменения паренхимы.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r w:rsidRPr="00AC25C8">
        <w:rPr>
          <w:u w:val="single"/>
          <w:lang w:val="ru-RU"/>
        </w:rPr>
        <w:t>Лечение:</w:t>
      </w:r>
      <w:r w:rsidRPr="00AC25C8">
        <w:rPr>
          <w:lang w:val="ru-RU"/>
        </w:rPr>
        <w:t xml:space="preserve"> Эпайдра , Лантус, тиогамма , мильгамма актовегин, армадин, </w:t>
      </w:r>
    </w:p>
    <w:p w:rsidR="008928E8" w:rsidRPr="00AC25C8" w:rsidRDefault="008928E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25C8">
        <w:rPr>
          <w:u w:val="single"/>
          <w:lang w:val="ru-RU"/>
        </w:rPr>
        <w:t>Состояние больного при выписке</w:t>
      </w:r>
      <w:r w:rsidRPr="00AC25C8">
        <w:rPr>
          <w:lang w:val="ru-RU"/>
        </w:rPr>
        <w:t xml:space="preserve">: СД компенсирован, уменьшились боли в н/к. АД 120/70 мм рт. ст. </w:t>
      </w:r>
    </w:p>
    <w:p w:rsidR="008928E8" w:rsidRPr="00AC25C8" w:rsidRDefault="008928E8">
      <w:pPr>
        <w:jc w:val="both"/>
        <w:rPr>
          <w:u w:val="single"/>
          <w:lang w:val="ru-RU"/>
        </w:rPr>
      </w:pPr>
      <w:r w:rsidRPr="00AC25C8">
        <w:rPr>
          <w:u w:val="single"/>
          <w:lang w:val="ru-RU"/>
        </w:rPr>
        <w:t>Рекомендовано</w:t>
      </w:r>
      <w:r w:rsidRPr="00AC25C8">
        <w:rPr>
          <w:lang w:val="ru-RU"/>
        </w:rPr>
        <w:t>:</w:t>
      </w:r>
    </w:p>
    <w:p w:rsidR="008928E8" w:rsidRPr="00AC25C8" w:rsidRDefault="008928E8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>«Д» наблюдение эндокринолога, уч. терапевта по м\жит.</w:t>
      </w:r>
    </w:p>
    <w:p w:rsidR="008928E8" w:rsidRPr="00AC25C8" w:rsidRDefault="008928E8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928E8" w:rsidRPr="00AC25C8" w:rsidRDefault="008928E8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>Инсулинотерапия:   Эпайдра п/з- 14ед., п/о-13 ед., п/уж - 14ед.,  Лантус 22.00 -32  ед.</w:t>
      </w:r>
    </w:p>
    <w:p w:rsidR="008928E8" w:rsidRPr="00AC25C8" w:rsidRDefault="008928E8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>Контроль глик. гемоглобина 1 раз в 6 мес., микроальбуминурии 1р. в 6 мес.</w:t>
      </w:r>
    </w:p>
    <w:p w:rsidR="008928E8" w:rsidRPr="00AC25C8" w:rsidRDefault="008928E8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928E8" w:rsidRPr="00AC25C8" w:rsidRDefault="008928E8" w:rsidP="00502CA2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>Рек. кардиолога: тризипин лонг 100мг 2 р/день 2 -3 недели</w:t>
      </w:r>
    </w:p>
    <w:p w:rsidR="008928E8" w:rsidRPr="00AC25C8" w:rsidRDefault="008928E8" w:rsidP="00836E0A">
      <w:pPr>
        <w:ind w:left="435"/>
        <w:jc w:val="both"/>
        <w:rPr>
          <w:lang w:val="ru-RU"/>
        </w:rPr>
      </w:pPr>
      <w:r w:rsidRPr="00AC25C8">
        <w:rPr>
          <w:lang w:val="ru-RU"/>
        </w:rPr>
        <w:t xml:space="preserve">Дообследование: ЭХО КС по м/ж. </w:t>
      </w:r>
    </w:p>
    <w:p w:rsidR="008928E8" w:rsidRPr="00AC25C8" w:rsidRDefault="008928E8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 xml:space="preserve">Эналаприл 2,5 мг утром -  курсами . Контр. АД. </w:t>
      </w:r>
    </w:p>
    <w:p w:rsidR="008928E8" w:rsidRPr="00AC25C8" w:rsidRDefault="008928E8" w:rsidP="00503C44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>Тиогамма (диалипон) 600 мг/сут. 2-3 мес., нейрорубин форте 1т./сут., (мильгамма 1т.*3р/д., витаксон 1т. *3р/д.) 1 мес., актовегин 200 мг *2р/д. 1 мес.</w:t>
      </w:r>
    </w:p>
    <w:p w:rsidR="008928E8" w:rsidRPr="00AC25C8" w:rsidRDefault="008928E8" w:rsidP="00E9696F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 xml:space="preserve">Рек. невропатолога: армадин лонг 500 мг в сутки  1 мес. </w:t>
      </w:r>
    </w:p>
    <w:p w:rsidR="008928E8" w:rsidRPr="00AC25C8" w:rsidRDefault="008928E8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 xml:space="preserve">УЗИ щит. железы 1р. в год. Контр ТТГ 1р в 6 мес. </w:t>
      </w:r>
    </w:p>
    <w:p w:rsidR="008928E8" w:rsidRPr="00AC25C8" w:rsidRDefault="008928E8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 xml:space="preserve">Рек. окулиста: вазонит 1т.*2р/д., оптикс форте 1т 1р\д  </w:t>
      </w:r>
    </w:p>
    <w:p w:rsidR="008928E8" w:rsidRPr="00AC25C8" w:rsidRDefault="008928E8" w:rsidP="009420A6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8928E8" w:rsidRPr="00AC25C8" w:rsidRDefault="008928E8" w:rsidP="00A9598B">
      <w:pPr>
        <w:numPr>
          <w:ilvl w:val="0"/>
          <w:numId w:val="2"/>
        </w:numPr>
        <w:jc w:val="both"/>
        <w:rPr>
          <w:lang w:val="ru-RU"/>
        </w:rPr>
      </w:pPr>
      <w:r w:rsidRPr="00AC25C8">
        <w:rPr>
          <w:lang w:val="ru-RU"/>
        </w:rPr>
        <w:t xml:space="preserve">Справка  N 5    с 11.01.16 по 21.01.16. </w:t>
      </w:r>
    </w:p>
    <w:p w:rsidR="008928E8" w:rsidRPr="00AC25C8" w:rsidRDefault="008928E8" w:rsidP="00A9598B">
      <w:pPr>
        <w:ind w:left="435"/>
        <w:jc w:val="both"/>
        <w:rPr>
          <w:lang w:val="ru-RU"/>
        </w:rPr>
      </w:pPr>
    </w:p>
    <w:p w:rsidR="008928E8" w:rsidRPr="00AC25C8" w:rsidRDefault="008928E8" w:rsidP="007241FA">
      <w:pPr>
        <w:pStyle w:val="Heading5"/>
        <w:rPr>
          <w:sz w:val="24"/>
          <w:szCs w:val="24"/>
        </w:rPr>
      </w:pPr>
      <w:r w:rsidRPr="00AC25C8">
        <w:rPr>
          <w:sz w:val="24"/>
          <w:szCs w:val="24"/>
        </w:rPr>
        <w:t xml:space="preserve">Леч. врач  Соловьюк Е.А </w:t>
      </w:r>
    </w:p>
    <w:p w:rsidR="008928E8" w:rsidRPr="00AC25C8" w:rsidRDefault="008928E8" w:rsidP="007241FA">
      <w:pPr>
        <w:jc w:val="both"/>
        <w:rPr>
          <w:lang w:val="ru-RU"/>
        </w:rPr>
      </w:pPr>
      <w:r w:rsidRPr="00AC25C8">
        <w:rPr>
          <w:lang w:val="ru-RU"/>
        </w:rPr>
        <w:t xml:space="preserve">Зав. отд.  Фещук И.А. </w:t>
      </w:r>
    </w:p>
    <w:p w:rsidR="008928E8" w:rsidRPr="00AC25C8" w:rsidRDefault="008928E8" w:rsidP="00DD028B">
      <w:pPr>
        <w:jc w:val="both"/>
        <w:rPr>
          <w:lang w:val="ru-RU"/>
        </w:rPr>
      </w:pPr>
      <w:r w:rsidRPr="00AC25C8">
        <w:rPr>
          <w:lang w:val="ru-RU"/>
        </w:rPr>
        <w:t>Нач. мед. Костина Т.К.</w:t>
      </w:r>
    </w:p>
    <w:sectPr w:rsidR="008928E8" w:rsidRPr="00AC25C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8E8" w:rsidRDefault="008928E8" w:rsidP="00080012">
      <w:r>
        <w:separator/>
      </w:r>
    </w:p>
  </w:endnote>
  <w:endnote w:type="continuationSeparator" w:id="1">
    <w:p w:rsidR="008928E8" w:rsidRDefault="008928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8E8" w:rsidRDefault="008928E8" w:rsidP="00080012">
      <w:r>
        <w:separator/>
      </w:r>
    </w:p>
  </w:footnote>
  <w:footnote w:type="continuationSeparator" w:id="1">
    <w:p w:rsidR="008928E8" w:rsidRDefault="008928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8928E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928E8" w:rsidRPr="00244DF4" w:rsidRDefault="008928E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928E8" w:rsidRPr="00244DF4" w:rsidRDefault="008928E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928E8" w:rsidRPr="00244DF4" w:rsidRDefault="008928E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928E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928E8" w:rsidRPr="00244DF4" w:rsidRDefault="008928E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928E8" w:rsidRPr="00244DF4" w:rsidRDefault="008928E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928E8" w:rsidRPr="00244DF4" w:rsidRDefault="008928E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928E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928E8" w:rsidRPr="00244DF4" w:rsidRDefault="008928E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928E8" w:rsidRPr="00244DF4" w:rsidRDefault="008928E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928E8" w:rsidRPr="00244DF4" w:rsidRDefault="008928E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928E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928E8" w:rsidRPr="00080012" w:rsidRDefault="008928E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928E8" w:rsidRPr="00080012" w:rsidRDefault="008928E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928E8" w:rsidRPr="00080012" w:rsidRDefault="008928E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928E8" w:rsidRDefault="008928E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470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DA8"/>
    <w:rsid w:val="00155517"/>
    <w:rsid w:val="00162C13"/>
    <w:rsid w:val="001646AD"/>
    <w:rsid w:val="00174CA5"/>
    <w:rsid w:val="00176597"/>
    <w:rsid w:val="00184BC5"/>
    <w:rsid w:val="0018570E"/>
    <w:rsid w:val="00185FF2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8D0"/>
    <w:rsid w:val="001C28C0"/>
    <w:rsid w:val="001C4C54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7E7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290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04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5E0"/>
    <w:rsid w:val="005867EC"/>
    <w:rsid w:val="00586E71"/>
    <w:rsid w:val="00596819"/>
    <w:rsid w:val="005A159B"/>
    <w:rsid w:val="005A623A"/>
    <w:rsid w:val="005D5B47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794"/>
    <w:rsid w:val="00692F9E"/>
    <w:rsid w:val="006961E9"/>
    <w:rsid w:val="006965C5"/>
    <w:rsid w:val="0069721F"/>
    <w:rsid w:val="006A5CDF"/>
    <w:rsid w:val="006B4D99"/>
    <w:rsid w:val="006C2DE8"/>
    <w:rsid w:val="006E4E5C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1A6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D5176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8E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858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358"/>
    <w:rsid w:val="00A1587F"/>
    <w:rsid w:val="00A16471"/>
    <w:rsid w:val="00A27D45"/>
    <w:rsid w:val="00A31000"/>
    <w:rsid w:val="00A3267B"/>
    <w:rsid w:val="00A33112"/>
    <w:rsid w:val="00A368D2"/>
    <w:rsid w:val="00A42D89"/>
    <w:rsid w:val="00A6265A"/>
    <w:rsid w:val="00A6273A"/>
    <w:rsid w:val="00A62CB0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22EE"/>
    <w:rsid w:val="00AB637D"/>
    <w:rsid w:val="00AC00B1"/>
    <w:rsid w:val="00AC25C8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4AD7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B4B"/>
    <w:rsid w:val="00C74305"/>
    <w:rsid w:val="00C75121"/>
    <w:rsid w:val="00C756D5"/>
    <w:rsid w:val="00C75F27"/>
    <w:rsid w:val="00C81BC9"/>
    <w:rsid w:val="00C86E5B"/>
    <w:rsid w:val="00C912CD"/>
    <w:rsid w:val="00C944F8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68B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68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ADA"/>
    <w:rsid w:val="00FC5396"/>
    <w:rsid w:val="00FC5405"/>
    <w:rsid w:val="00FC5EB6"/>
    <w:rsid w:val="00FD01B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A281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81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09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2</Pages>
  <Words>736</Words>
  <Characters>4198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2016-01-20T07:47:00Z</dcterms:created>
  <dcterms:modified xsi:type="dcterms:W3CDTF">2016-01-21T09:40:00Z</dcterms:modified>
</cp:coreProperties>
</file>