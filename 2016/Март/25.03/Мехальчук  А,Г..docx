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B4" w:rsidRPr="00463654" w:rsidRDefault="00DA10B4" w:rsidP="00FC5396">
      <w:pPr>
        <w:pStyle w:val="Heading4"/>
        <w:ind w:left="-567" w:right="-58"/>
        <w:rPr>
          <w:b w:val="0"/>
          <w:sz w:val="24"/>
          <w:szCs w:val="24"/>
        </w:rPr>
      </w:pPr>
      <w:r w:rsidRPr="00463654">
        <w:rPr>
          <w:b w:val="0"/>
          <w:sz w:val="24"/>
          <w:szCs w:val="24"/>
        </w:rPr>
        <w:t>Выписной эпикриз</w:t>
      </w:r>
    </w:p>
    <w:p w:rsidR="00DA10B4" w:rsidRPr="00463654" w:rsidRDefault="00DA10B4" w:rsidP="00FC5396">
      <w:pPr>
        <w:pStyle w:val="Heading4"/>
        <w:ind w:left="-567"/>
        <w:rPr>
          <w:b w:val="0"/>
          <w:sz w:val="24"/>
          <w:szCs w:val="24"/>
        </w:rPr>
      </w:pPr>
      <w:r w:rsidRPr="00463654">
        <w:rPr>
          <w:b w:val="0"/>
          <w:sz w:val="24"/>
          <w:szCs w:val="24"/>
        </w:rPr>
        <w:t>Из истории болезни №  322</w:t>
      </w:r>
    </w:p>
    <w:p w:rsidR="00DA10B4" w:rsidRPr="00463654" w:rsidRDefault="00DA10B4" w:rsidP="00FC5396">
      <w:pPr>
        <w:pStyle w:val="Heading5"/>
        <w:ind w:left="-567"/>
        <w:rPr>
          <w:sz w:val="24"/>
          <w:szCs w:val="24"/>
        </w:rPr>
      </w:pPr>
      <w:r w:rsidRPr="00463654">
        <w:rPr>
          <w:sz w:val="24"/>
          <w:szCs w:val="24"/>
        </w:rPr>
        <w:t>Ф.И.О: Мехальчук Анна Григорьевна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>Год рождения: 1956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>Место жительства: г. Запорожье ул. Малиновского 22 - 94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>Место работы: пенсионер.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>Находился на лечении с   11.03.16 по   25.03.16 в  энд. отд.</w:t>
      </w:r>
    </w:p>
    <w:p w:rsidR="00DA10B4" w:rsidRPr="00463654" w:rsidRDefault="00DA10B4" w:rsidP="009A7D9D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Диагноз</w:t>
      </w:r>
      <w:r w:rsidRPr="00463654">
        <w:rPr>
          <w:lang w:val="ru-RU"/>
        </w:rPr>
        <w:t>:  Сахарный диабет, тип 2, средней тяжести,  декомпенсация. Непролиферативная  диабетическая ретинопатия ОИ. Диабетическая дистальная симметричная полинейропатия н/к, сенсомоторная форма Дисциркуляторная энцефалопатия I сочетанного генеза цереброастенический с-м. Распространенный остеохондроз позвоночника, с-м торакалгии, с-м люмбалгии, атрофия спинного мозга Т8-Т10 ( по данным МРТ), болевой с-м. ХБП II ст. Диабетическая нефропатия III ст. Диаб. ангиопатия артерий н/к. Гипертоническая болезнь II стадии 3 степени. Гипертензивное сердце. Риск 4.</w:t>
      </w:r>
      <w:r>
        <w:rPr>
          <w:lang w:val="ru-RU"/>
        </w:rPr>
        <w:t>Острый обструктивный бронхит фаза неполного разрешения.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 xml:space="preserve">Жалобы при поступлении </w:t>
      </w:r>
      <w:r w:rsidRPr="00463654">
        <w:rPr>
          <w:lang w:val="ru-RU"/>
        </w:rPr>
        <w:t xml:space="preserve">на сухость во рту, жажду, полиурию, ухудшение зрения,  боли  в н/к, судороги, онемение ног, повышение АД макс. до 160/100 мм рт.ст., дискомфорт в прекардиальной области, 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Краткий анамнез</w:t>
      </w:r>
      <w:r w:rsidRPr="00463654">
        <w:rPr>
          <w:lang w:val="ru-RU"/>
        </w:rPr>
        <w:t>: СД выявлен в 1996г. Комы отрицает. С начала заболевания ССП. В наст. время принимает:  Амарил М  ½ т утром , диаформин 850 ½ т веч. Гликемия –7-12 ммоль/л. НвАIс – 6,2 % от 26.02.16 . Боли в н/к в течение 3 лет.  Повышение АД в течение 6 лет. Из гипотензивных принимает нолипрел 1т 1р\д. Госпитализирован</w:t>
      </w:r>
      <w:r>
        <w:rPr>
          <w:lang w:val="ru-RU"/>
        </w:rPr>
        <w:t>а</w:t>
      </w:r>
      <w:r w:rsidRPr="00463654">
        <w:rPr>
          <w:lang w:val="ru-RU"/>
        </w:rPr>
        <w:t xml:space="preserve">  в обл. энд. диспансер для коррекции ССТ, лечения хр. осложнений СД. </w:t>
      </w:r>
    </w:p>
    <w:p w:rsidR="00DA10B4" w:rsidRPr="00463654" w:rsidRDefault="00DA10B4" w:rsidP="00FC5396">
      <w:pPr>
        <w:ind w:left="-567"/>
        <w:jc w:val="both"/>
        <w:rPr>
          <w:u w:val="single"/>
          <w:lang w:val="ru-RU"/>
        </w:rPr>
      </w:pPr>
      <w:r w:rsidRPr="00463654">
        <w:rPr>
          <w:u w:val="single"/>
          <w:lang w:val="ru-RU"/>
        </w:rPr>
        <w:t>Данные лабораторных исследований.</w:t>
      </w:r>
    </w:p>
    <w:p w:rsidR="00DA10B4" w:rsidRPr="00463654" w:rsidRDefault="00DA10B4" w:rsidP="00F30E2C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16.03.16 Общ. ан. крови Нв –133  г/л  эритр – 4,2 лейк –  6,9СОЭ – 9 мм/час   </w:t>
      </w:r>
    </w:p>
    <w:p w:rsidR="00DA10B4" w:rsidRPr="00463654" w:rsidRDefault="00DA10B4" w:rsidP="00F30E2C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э- 2%    п- 0%   с- 61%   л- 36 %   м-1%  </w:t>
      </w:r>
    </w:p>
    <w:p w:rsidR="00DA10B4" w:rsidRPr="00463654" w:rsidRDefault="00DA10B4" w:rsidP="00F30E2C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23.03.16 Общ. ан. крови Нв – 129 г/л  эритр –4,1  лейк – 6,9 СОЭ –22  мм/час   </w:t>
      </w:r>
    </w:p>
    <w:p w:rsidR="00DA10B4" w:rsidRDefault="00DA10B4" w:rsidP="00F30E2C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э- 2%    п- 1%   с- 75%   л- 16 %   м- 6%  </w:t>
      </w:r>
    </w:p>
    <w:p w:rsidR="00DA10B4" w:rsidRPr="00463654" w:rsidRDefault="00DA10B4" w:rsidP="008041F5">
      <w:pPr>
        <w:ind w:left="-567"/>
        <w:jc w:val="both"/>
        <w:rPr>
          <w:lang w:val="ru-RU"/>
        </w:rPr>
      </w:pPr>
      <w:r>
        <w:rPr>
          <w:lang w:val="ru-RU"/>
        </w:rPr>
        <w:t>25.03.16 Общ. ан. крови Нв – 140 г/л  эритр – 4,4 лейк – 6,2 СОЭ –</w:t>
      </w:r>
      <w:r w:rsidRPr="00463654">
        <w:rPr>
          <w:lang w:val="ru-RU"/>
        </w:rPr>
        <w:t xml:space="preserve"> </w:t>
      </w:r>
      <w:r>
        <w:rPr>
          <w:lang w:val="ru-RU"/>
        </w:rPr>
        <w:t>17</w:t>
      </w:r>
      <w:r w:rsidRPr="00463654">
        <w:rPr>
          <w:lang w:val="ru-RU"/>
        </w:rPr>
        <w:t xml:space="preserve"> мм/час   </w:t>
      </w:r>
    </w:p>
    <w:p w:rsidR="00DA10B4" w:rsidRPr="00463654" w:rsidRDefault="00DA10B4" w:rsidP="008041F5">
      <w:pPr>
        <w:ind w:left="-567"/>
        <w:jc w:val="both"/>
        <w:rPr>
          <w:lang w:val="ru-RU"/>
        </w:rPr>
      </w:pPr>
      <w:r>
        <w:rPr>
          <w:lang w:val="ru-RU"/>
        </w:rPr>
        <w:t xml:space="preserve">э- 4%    п- 0%   с- 61%   л- 30 %   м-5 </w:t>
      </w:r>
      <w:r w:rsidRPr="00463654">
        <w:rPr>
          <w:lang w:val="ru-RU"/>
        </w:rPr>
        <w:t xml:space="preserve">%  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14.03.16 Биохимия: СКФ –70,3 мл./мин., хол –6,1 тригл -1,67 ХСЛПВП -1,39 ХСЛПНП – 3,94Катер -3,4 мочевина – 4,3 креатинин –76,6  бил общ – 12,4 бил пр –3,0  тим – 4,0 АСТ – 0,4  АЛТ –0,15   ммоль/л; </w:t>
      </w:r>
    </w:p>
    <w:p w:rsidR="00DA10B4" w:rsidRPr="00463654" w:rsidRDefault="00DA10B4" w:rsidP="005E64FA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18.03.16 ТТГ –  1,3 (0,3-4,0) Мме/мл </w:t>
      </w:r>
    </w:p>
    <w:p w:rsidR="00DA10B4" w:rsidRPr="00463654" w:rsidRDefault="00DA10B4" w:rsidP="005E64FA">
      <w:pPr>
        <w:ind w:left="-567"/>
        <w:jc w:val="both"/>
        <w:rPr>
          <w:lang w:val="ru-RU"/>
        </w:rPr>
      </w:pPr>
      <w:r w:rsidRPr="00463654">
        <w:rPr>
          <w:lang w:val="ru-RU"/>
        </w:rPr>
        <w:t>12.2014АТ ТПО –21,8  (0-30) МЕ/мл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18.03.16 К – 3,85 </w:t>
      </w:r>
      <w:r w:rsidRPr="00463654">
        <w:rPr>
          <w:lang w:val="en-US"/>
        </w:rPr>
        <w:t>N</w:t>
      </w:r>
      <w:r w:rsidRPr="003837AA">
        <w:rPr>
          <w:lang w:val="ru-RU"/>
        </w:rPr>
        <w:t>а</w:t>
      </w:r>
      <w:r w:rsidRPr="00463654">
        <w:rPr>
          <w:lang w:val="ru-RU"/>
        </w:rPr>
        <w:t xml:space="preserve"> – 138 Са – 2,31 ммоль/л;</w:t>
      </w:r>
    </w:p>
    <w:p w:rsidR="00DA10B4" w:rsidRPr="00463654" w:rsidRDefault="00DA10B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463654">
        <w:rPr>
          <w:b w:val="0"/>
          <w:sz w:val="24"/>
          <w:szCs w:val="24"/>
        </w:rPr>
        <w:t>15.03.16 Общ. ан. мочи уд вес 1017  лейк – 2-3  в п/зр белок – отр  ацетон –отр;  эпит. пл. - ; эпит. перех. -  в п/зр</w:t>
      </w:r>
    </w:p>
    <w:p w:rsidR="00DA10B4" w:rsidRPr="00463654" w:rsidRDefault="00DA10B4" w:rsidP="00FC5396">
      <w:pPr>
        <w:ind w:left="-567"/>
        <w:rPr>
          <w:lang w:val="ru-RU"/>
        </w:rPr>
      </w:pPr>
      <w:r w:rsidRPr="00463654">
        <w:rPr>
          <w:lang w:val="ru-RU"/>
        </w:rPr>
        <w:t>16.03.16 Анализ мочи по Нечипоренко лейк -1000  эритр -  белок – отр</w:t>
      </w:r>
    </w:p>
    <w:p w:rsidR="00DA10B4" w:rsidRPr="00463654" w:rsidRDefault="00DA10B4" w:rsidP="00FC5396">
      <w:pPr>
        <w:ind w:left="-567"/>
        <w:rPr>
          <w:lang w:val="ru-RU"/>
        </w:rPr>
      </w:pPr>
      <w:r w:rsidRPr="00463654">
        <w:rPr>
          <w:lang w:val="ru-RU"/>
        </w:rPr>
        <w:t>17.03.16 Суточная глюкозурия –  0,7%;   Суточная протеинурия –  отр</w:t>
      </w:r>
    </w:p>
    <w:p w:rsidR="00DA10B4" w:rsidRPr="00463654" w:rsidRDefault="00DA10B4" w:rsidP="00FC5396">
      <w:pPr>
        <w:pStyle w:val="Heading5"/>
        <w:ind w:left="-567"/>
        <w:rPr>
          <w:sz w:val="24"/>
          <w:szCs w:val="24"/>
        </w:rPr>
      </w:pPr>
      <w:r w:rsidRPr="00463654">
        <w:rPr>
          <w:sz w:val="24"/>
          <w:szCs w:val="24"/>
        </w:rPr>
        <w:t>18.03.16 Микроальбуминурия –47,7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 xml:space="preserve">Гликемический </w:t>
            </w:r>
          </w:p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22.00</w:t>
            </w: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10,6</w:t>
            </w: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7,7</w:t>
            </w:r>
          </w:p>
        </w:tc>
      </w:tr>
      <w:tr w:rsidR="00DA10B4" w:rsidRPr="00463654" w:rsidTr="00B76356">
        <w:tc>
          <w:tcPr>
            <w:tcW w:w="2518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 w:rsidRPr="00463654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A10B4" w:rsidRPr="00463654" w:rsidRDefault="00DA10B4" w:rsidP="00B76356">
            <w:pPr>
              <w:rPr>
                <w:lang w:val="ru-RU"/>
              </w:rPr>
            </w:pPr>
          </w:p>
        </w:tc>
      </w:tr>
    </w:tbl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11.03.16Невропатолог</w:t>
      </w:r>
      <w:r w:rsidRPr="00463654">
        <w:rPr>
          <w:lang w:val="ru-RU"/>
        </w:rPr>
        <w:t>: Диабетическая дистальная симметричная полинейропатия н/к, сенсомоторная форма Дисциркуляторная энцефалопатия I сочетанного генеза цереброастенический с-м. Распространенный остеохондроз позвоночника, с-м торакалгии, с-м люмбалгии, атрофия спинного мозга Т8-Т10 ( по данным МРТ), болевой с-м.</w:t>
      </w:r>
    </w:p>
    <w:p w:rsidR="00DA10B4" w:rsidRPr="00463654" w:rsidRDefault="00DA10B4" w:rsidP="005E64FA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17.03.16Окулист</w:t>
      </w:r>
      <w:r w:rsidRPr="003837AA">
        <w:rPr>
          <w:lang w:val="ru-RU"/>
        </w:rPr>
        <w:t xml:space="preserve">: </w:t>
      </w:r>
      <w:smartTag w:uri="urn:schemas-microsoft-com:office:smarttags" w:element="place">
        <w:r w:rsidRPr="00463654">
          <w:rPr>
            <w:lang w:val="en-US"/>
          </w:rPr>
          <w:t>VIS</w:t>
        </w:r>
      </w:smartTag>
      <w:r w:rsidRPr="003837AA">
        <w:rPr>
          <w:lang w:val="ru-RU"/>
        </w:rPr>
        <w:t xml:space="preserve"> </w:t>
      </w:r>
      <w:r w:rsidRPr="00463654">
        <w:rPr>
          <w:lang w:val="en-US"/>
        </w:rPr>
        <w:t>OD</w:t>
      </w:r>
      <w:r w:rsidRPr="003837AA">
        <w:rPr>
          <w:lang w:val="ru-RU"/>
        </w:rPr>
        <w:t xml:space="preserve">= </w:t>
      </w:r>
      <w:r w:rsidRPr="00463654">
        <w:rPr>
          <w:lang w:val="ru-RU"/>
        </w:rPr>
        <w:t>1,0</w:t>
      </w:r>
      <w:r w:rsidRPr="003837AA">
        <w:rPr>
          <w:lang w:val="ru-RU"/>
        </w:rPr>
        <w:t xml:space="preserve">  </w:t>
      </w:r>
      <w:r w:rsidRPr="00463654">
        <w:rPr>
          <w:lang w:val="en-US"/>
        </w:rPr>
        <w:t>OS</w:t>
      </w:r>
      <w:r w:rsidRPr="003837AA">
        <w:rPr>
          <w:lang w:val="ru-RU"/>
        </w:rPr>
        <w:t xml:space="preserve">= </w:t>
      </w:r>
      <w:r w:rsidRPr="00463654">
        <w:rPr>
          <w:lang w:val="ru-RU"/>
        </w:rPr>
        <w:t>1,0</w:t>
      </w:r>
      <w:r w:rsidRPr="003837AA">
        <w:rPr>
          <w:lang w:val="ru-RU"/>
        </w:rPr>
        <w:t xml:space="preserve">   ; 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Единичные микроаневризмы.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11.03.16ЭКГ</w:t>
      </w:r>
      <w:r w:rsidRPr="00463654">
        <w:rPr>
          <w:lang w:val="ru-RU"/>
        </w:rPr>
        <w:t xml:space="preserve">: ЧСС -85 уд/мин. Вольтаж снижен.  Ритм синусовый, тахикардия. Эл. ось отклонена влево. Гипертрофия левого желудочка. </w:t>
      </w:r>
    </w:p>
    <w:p w:rsidR="00DA10B4" w:rsidRPr="00463654" w:rsidRDefault="00DA10B4" w:rsidP="00F75464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11.03.16Кардиолог</w:t>
      </w:r>
      <w:r w:rsidRPr="00463654">
        <w:rPr>
          <w:lang w:val="ru-RU"/>
        </w:rPr>
        <w:t>: Гипертоническая болезнь II стадии 3 степени. Гипертензивное сердце. Риск 4.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18.03.16Ангиохирург</w:t>
      </w:r>
      <w:r w:rsidRPr="00463654">
        <w:rPr>
          <w:lang w:val="ru-RU"/>
        </w:rPr>
        <w:t>: Диаб. ангиопатия артерий н/к.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24.0.316Гинеколог</w:t>
      </w:r>
      <w:r w:rsidRPr="00463654">
        <w:rPr>
          <w:lang w:val="ru-RU"/>
        </w:rPr>
        <w:t>: состояние после экстирпации матки с придатками. ( 1996)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14.03.16РВГ:</w:t>
      </w:r>
      <w:r w:rsidRPr="00463654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DA10B4" w:rsidRPr="00463654" w:rsidRDefault="00DA10B4" w:rsidP="00FC5396">
      <w:pPr>
        <w:ind w:left="-567"/>
        <w:jc w:val="both"/>
        <w:rPr>
          <w:u w:val="single"/>
          <w:lang w:val="ru-RU"/>
        </w:rPr>
      </w:pPr>
      <w:r w:rsidRPr="00463654">
        <w:rPr>
          <w:u w:val="single"/>
          <w:lang w:val="ru-RU"/>
        </w:rPr>
        <w:t xml:space="preserve">24.03.16  ФГЛ: </w:t>
      </w:r>
      <w:r w:rsidRPr="00463654">
        <w:rPr>
          <w:lang w:val="ru-RU"/>
        </w:rPr>
        <w:t>легкие без инфильтративных изменений корни расширены, легочной рисунок в прекорневых зонах усилен, деформирован. Явления бронхита.</w:t>
      </w:r>
    </w:p>
    <w:p w:rsidR="00DA10B4" w:rsidRDefault="00DA10B4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22.03.16</w:t>
      </w:r>
      <w:r w:rsidRPr="00463654">
        <w:rPr>
          <w:u w:val="single"/>
          <w:lang w:val="ru-RU"/>
        </w:rPr>
        <w:t>УЗИ</w:t>
      </w:r>
      <w:r w:rsidRPr="00463654">
        <w:rPr>
          <w:lang w:val="ru-RU"/>
        </w:rPr>
        <w:t xml:space="preserve">: Заключение: Эхопризнаки </w:t>
      </w:r>
      <w:r>
        <w:rPr>
          <w:lang w:val="ru-RU"/>
        </w:rPr>
        <w:t xml:space="preserve"> образования в печени похожего на ангиолипому на фоне диффузных изменений в паренхиме печени по типу жировой дистрофии 1 ст. Косвенные признаки двухтороннего хр. пиелонефрита, спаек в малом тазу.  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22.10.15УЗИ щит. железы</w:t>
      </w:r>
      <w:r w:rsidRPr="00463654">
        <w:rPr>
          <w:lang w:val="ru-RU"/>
        </w:rPr>
        <w:t>: Пр д. V =2,9  см</w:t>
      </w:r>
      <w:r w:rsidRPr="00463654">
        <w:rPr>
          <w:vertAlign w:val="superscript"/>
          <w:lang w:val="ru-RU"/>
        </w:rPr>
        <w:t>3</w:t>
      </w:r>
      <w:r w:rsidRPr="00463654">
        <w:rPr>
          <w:lang w:val="ru-RU"/>
        </w:rPr>
        <w:t>; лев. д. V = 1,0 см</w:t>
      </w:r>
      <w:r w:rsidRPr="00463654">
        <w:rPr>
          <w:vertAlign w:val="superscript"/>
          <w:lang w:val="ru-RU"/>
        </w:rPr>
        <w:t>3</w:t>
      </w:r>
    </w:p>
    <w:p w:rsidR="00DA10B4" w:rsidRDefault="00DA10B4" w:rsidP="00FC5396">
      <w:pPr>
        <w:ind w:left="-567"/>
        <w:jc w:val="both"/>
        <w:rPr>
          <w:lang w:val="ru-RU"/>
        </w:rPr>
      </w:pPr>
      <w:r w:rsidRPr="00463654">
        <w:rPr>
          <w:lang w:val="ru-RU"/>
        </w:rPr>
        <w:t xml:space="preserve">Закл.: уменьшение объема щит. железы. 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>
        <w:rPr>
          <w:lang w:val="ru-RU"/>
        </w:rPr>
        <w:t>25.03.16 Острый обструктивный бронхит фаза неполного разрешения.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r w:rsidRPr="00463654">
        <w:rPr>
          <w:u w:val="single"/>
          <w:lang w:val="ru-RU"/>
        </w:rPr>
        <w:t>Лечение:</w:t>
      </w:r>
      <w:r w:rsidRPr="00463654">
        <w:rPr>
          <w:lang w:val="ru-RU"/>
        </w:rPr>
        <w:t xml:space="preserve"> нуклео ЦМФ, амарил М, диаформин 850, нолипрел форте, нольпаза, дуспатолин, карведилол, метфогамма, аторвастатин.</w:t>
      </w:r>
    </w:p>
    <w:p w:rsidR="00DA10B4" w:rsidRPr="00463654" w:rsidRDefault="00DA10B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63654">
        <w:rPr>
          <w:u w:val="single"/>
          <w:lang w:val="ru-RU"/>
        </w:rPr>
        <w:t>Состояние больного при выписке</w:t>
      </w:r>
      <w:r w:rsidRPr="00463654">
        <w:rPr>
          <w:lang w:val="ru-RU"/>
        </w:rPr>
        <w:t xml:space="preserve">: СД </w:t>
      </w:r>
      <w:r>
        <w:rPr>
          <w:lang w:val="ru-RU"/>
        </w:rPr>
        <w:t>суб</w:t>
      </w:r>
      <w:r w:rsidRPr="00463654">
        <w:rPr>
          <w:lang w:val="ru-RU"/>
        </w:rPr>
        <w:t xml:space="preserve">компенсирован, </w:t>
      </w:r>
      <w:r>
        <w:rPr>
          <w:lang w:val="ru-RU"/>
        </w:rPr>
        <w:t>сохраняется повышение гликемии в утренее время ,в настоящее время имеет место</w:t>
      </w:r>
      <w:r w:rsidRPr="001A51B2">
        <w:rPr>
          <w:lang w:val="ru-RU"/>
        </w:rPr>
        <w:t xml:space="preserve"> </w:t>
      </w:r>
      <w:r>
        <w:rPr>
          <w:lang w:val="ru-RU"/>
        </w:rPr>
        <w:t xml:space="preserve">острый обструктивный бронхит фаза неполного разрешения </w:t>
      </w:r>
      <w:r w:rsidRPr="00463654">
        <w:rPr>
          <w:lang w:val="ru-RU"/>
        </w:rPr>
        <w:t xml:space="preserve"> АД 130/70 мм рт. ст. </w:t>
      </w:r>
      <w:r>
        <w:rPr>
          <w:lang w:val="ru-RU"/>
        </w:rPr>
        <w:t xml:space="preserve">,температура тела 36,7 </w:t>
      </w:r>
    </w:p>
    <w:p w:rsidR="00DA10B4" w:rsidRPr="00463654" w:rsidRDefault="00DA10B4">
      <w:pPr>
        <w:jc w:val="both"/>
        <w:rPr>
          <w:u w:val="single"/>
          <w:lang w:val="ru-RU"/>
        </w:rPr>
      </w:pPr>
      <w:r w:rsidRPr="00463654">
        <w:rPr>
          <w:u w:val="single"/>
          <w:lang w:val="ru-RU"/>
        </w:rPr>
        <w:t>Рекомендовано</w:t>
      </w:r>
      <w:r w:rsidRPr="00463654">
        <w:rPr>
          <w:lang w:val="ru-RU"/>
        </w:rPr>
        <w:t>: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>«Д» наблюдение эндокринолога, уч. терапевта, кардиолога по м\жит.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A10B4" w:rsidRPr="00463654" w:rsidRDefault="00DA10B4" w:rsidP="007E6EDD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ССТ: Амарил М ( 2/500мг) 2 т утром </w:t>
      </w:r>
    </w:p>
    <w:p w:rsidR="00DA10B4" w:rsidRPr="00463654" w:rsidRDefault="00DA10B4" w:rsidP="007E6EDD">
      <w:pPr>
        <w:ind w:left="435"/>
        <w:jc w:val="both"/>
        <w:rPr>
          <w:lang w:val="ru-RU"/>
        </w:rPr>
      </w:pPr>
      <w:r w:rsidRPr="00463654">
        <w:rPr>
          <w:lang w:val="ru-RU"/>
        </w:rPr>
        <w:t>диаформин (сиофор, метфогамма,   глюкофаж) 500 - 1т. веч</w:t>
      </w:r>
      <w:r>
        <w:rPr>
          <w:lang w:val="ru-RU"/>
        </w:rPr>
        <w:t>.Контроль показателей гликемии в динамике. После купирования явлений острого бронхита , при сохранении  повышения гликемии ,повторная госпитализация в энд.диспансер для дальнейшего подбора сахароснижающей терапии.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>Контроль глик. гемоглобина 1 раз в 6 мес., микроальбуминурии 1р. в 6 мес.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A10B4" w:rsidRPr="00463654" w:rsidRDefault="00DA10B4" w:rsidP="0046365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Рек. кардиолога: нолипрел форте 1т*веч, карведилол 12,5 мг 1р\д. Контроль АД, ЭКГ. </w:t>
      </w:r>
    </w:p>
    <w:p w:rsidR="00DA10B4" w:rsidRPr="00463654" w:rsidRDefault="00DA10B4" w:rsidP="0046365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Рек. невропатолога: преп. а-липоевой к-ты 600 мг в/в кап.,  витамины гр В, актовегин 10,0 в/в № 10, 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УЗИ щит. железы 1р. в год. </w:t>
      </w:r>
    </w:p>
    <w:p w:rsidR="00DA10B4" w:rsidRDefault="00DA10B4">
      <w:pPr>
        <w:numPr>
          <w:ilvl w:val="0"/>
          <w:numId w:val="2"/>
        </w:numPr>
        <w:jc w:val="both"/>
        <w:rPr>
          <w:lang w:val="ru-RU"/>
        </w:rPr>
      </w:pPr>
      <w:r w:rsidRPr="00463654">
        <w:rPr>
          <w:lang w:val="ru-RU"/>
        </w:rPr>
        <w:t xml:space="preserve">Рек. окулиста: оптикс форте 1т 1р\д </w:t>
      </w:r>
    </w:p>
    <w:p w:rsidR="00DA10B4" w:rsidRPr="00463654" w:rsidRDefault="00DA10B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Рекомендации пульмонолога –аугментин 1000 мг по 1 табл 2 р /день -7-8 дней ,амбробене ретард 75 мг по 1 капс .1 р/день утром после еды 7-10 дней ,АСС 600 по 1 табл.веч.после еды 7-10 дней ,беродуал Н 2 инг 3 р/день 7-10 дней .</w:t>
      </w:r>
    </w:p>
    <w:p w:rsidR="00DA10B4" w:rsidRPr="00463654" w:rsidRDefault="00DA10B4" w:rsidP="00A9598B">
      <w:pPr>
        <w:ind w:left="435"/>
        <w:jc w:val="both"/>
        <w:rPr>
          <w:lang w:val="ru-RU"/>
        </w:rPr>
      </w:pPr>
    </w:p>
    <w:p w:rsidR="00DA10B4" w:rsidRPr="00463654" w:rsidRDefault="00DA10B4">
      <w:pPr>
        <w:jc w:val="both"/>
        <w:rPr>
          <w:b/>
          <w:lang w:val="ru-RU"/>
        </w:rPr>
      </w:pPr>
    </w:p>
    <w:p w:rsidR="00DA10B4" w:rsidRPr="00463654" w:rsidRDefault="00DA10B4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463654">
        <w:rPr>
          <w:sz w:val="24"/>
          <w:szCs w:val="24"/>
        </w:rPr>
        <w:t xml:space="preserve">Леч. врач  Соловьюк Е.А. </w:t>
      </w:r>
    </w:p>
    <w:p w:rsidR="00DA10B4" w:rsidRPr="00463654" w:rsidRDefault="00DA10B4" w:rsidP="004468E8">
      <w:pPr>
        <w:jc w:val="both"/>
        <w:rPr>
          <w:lang w:val="ru-RU"/>
        </w:rPr>
      </w:pPr>
      <w:r w:rsidRPr="00463654">
        <w:rPr>
          <w:lang w:val="ru-RU"/>
        </w:rPr>
        <w:t>Зав. отд.  Фещук И.А.</w:t>
      </w:r>
    </w:p>
    <w:p w:rsidR="00DA10B4" w:rsidRPr="00463654" w:rsidRDefault="00DA10B4" w:rsidP="00DD028B">
      <w:pPr>
        <w:jc w:val="both"/>
        <w:rPr>
          <w:lang w:val="ru-RU"/>
        </w:rPr>
      </w:pPr>
      <w:r w:rsidRPr="00463654">
        <w:rPr>
          <w:lang w:val="ru-RU"/>
        </w:rPr>
        <w:t>Нач. мед. Костина Т.К.</w:t>
      </w:r>
    </w:p>
    <w:sectPr w:rsidR="00DA10B4" w:rsidRPr="0046365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0B4" w:rsidRDefault="00DA10B4" w:rsidP="00080012">
      <w:r>
        <w:separator/>
      </w:r>
    </w:p>
  </w:endnote>
  <w:endnote w:type="continuationSeparator" w:id="1">
    <w:p w:rsidR="00DA10B4" w:rsidRDefault="00DA10B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0B4" w:rsidRDefault="00DA10B4" w:rsidP="00080012">
      <w:r>
        <w:separator/>
      </w:r>
    </w:p>
  </w:footnote>
  <w:footnote w:type="continuationSeparator" w:id="1">
    <w:p w:rsidR="00DA10B4" w:rsidRDefault="00DA10B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A10B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A10B4" w:rsidRPr="00244DF4" w:rsidRDefault="00DA10B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A10B4" w:rsidRPr="00244DF4" w:rsidRDefault="00DA10B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A10B4" w:rsidRPr="00244DF4" w:rsidRDefault="00DA10B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A10B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A10B4" w:rsidRPr="00244DF4" w:rsidRDefault="00DA10B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A10B4" w:rsidRPr="00244DF4" w:rsidRDefault="00DA10B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A10B4" w:rsidRPr="00244DF4" w:rsidRDefault="00DA10B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A10B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A10B4" w:rsidRPr="00244DF4" w:rsidRDefault="00DA10B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A10B4" w:rsidRPr="00244DF4" w:rsidRDefault="00DA10B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A10B4" w:rsidRPr="00244DF4" w:rsidRDefault="00DA10B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A10B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A10B4" w:rsidRPr="00080012" w:rsidRDefault="00DA10B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A10B4" w:rsidRPr="00080012" w:rsidRDefault="00DA10B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A10B4" w:rsidRPr="00080012" w:rsidRDefault="00DA10B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A10B4" w:rsidRDefault="00DA10B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29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5BE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2076"/>
    <w:rsid w:val="000F765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51B2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ECB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7AA"/>
    <w:rsid w:val="00391045"/>
    <w:rsid w:val="003944A4"/>
    <w:rsid w:val="003A207C"/>
    <w:rsid w:val="003A45A1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63654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066F"/>
    <w:rsid w:val="0053339A"/>
    <w:rsid w:val="0053429D"/>
    <w:rsid w:val="00534F7E"/>
    <w:rsid w:val="005417C3"/>
    <w:rsid w:val="00543F7C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38A"/>
    <w:rsid w:val="005867EC"/>
    <w:rsid w:val="00586E71"/>
    <w:rsid w:val="005A159B"/>
    <w:rsid w:val="005A332A"/>
    <w:rsid w:val="005A623A"/>
    <w:rsid w:val="005D6604"/>
    <w:rsid w:val="005E47A1"/>
    <w:rsid w:val="005E5048"/>
    <w:rsid w:val="005E64FA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2947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41F5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16BF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69C3"/>
    <w:rsid w:val="00947EC7"/>
    <w:rsid w:val="009514BD"/>
    <w:rsid w:val="009521D6"/>
    <w:rsid w:val="009559C4"/>
    <w:rsid w:val="00955A26"/>
    <w:rsid w:val="0096423D"/>
    <w:rsid w:val="00967576"/>
    <w:rsid w:val="00967F3F"/>
    <w:rsid w:val="00976A6C"/>
    <w:rsid w:val="00982877"/>
    <w:rsid w:val="00984868"/>
    <w:rsid w:val="00991899"/>
    <w:rsid w:val="00992792"/>
    <w:rsid w:val="00994111"/>
    <w:rsid w:val="00995278"/>
    <w:rsid w:val="009A7AB1"/>
    <w:rsid w:val="009A7D9D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D7D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4E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27E"/>
    <w:rsid w:val="00BB1B06"/>
    <w:rsid w:val="00BB60ED"/>
    <w:rsid w:val="00BC142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10B4"/>
    <w:rsid w:val="00DA26E1"/>
    <w:rsid w:val="00DA43F6"/>
    <w:rsid w:val="00DA4DCE"/>
    <w:rsid w:val="00DB03E4"/>
    <w:rsid w:val="00DB0571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0E8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0E2C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464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F3BF5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BF5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69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</TotalTime>
  <Pages>2</Pages>
  <Words>873</Words>
  <Characters>4981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2012-08-17T08:39:00Z</cp:lastPrinted>
  <dcterms:created xsi:type="dcterms:W3CDTF">2016-03-25T06:59:00Z</dcterms:created>
  <dcterms:modified xsi:type="dcterms:W3CDTF">2016-03-25T09:32:00Z</dcterms:modified>
</cp:coreProperties>
</file>