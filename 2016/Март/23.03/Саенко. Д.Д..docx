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E0" w:rsidRPr="00BB0102" w:rsidRDefault="00AD2BE0" w:rsidP="00FC5396">
      <w:pPr>
        <w:pStyle w:val="Heading4"/>
        <w:ind w:left="-567" w:right="-58"/>
        <w:rPr>
          <w:b w:val="0"/>
          <w:sz w:val="24"/>
          <w:szCs w:val="24"/>
        </w:rPr>
      </w:pPr>
      <w:r w:rsidRPr="00BB0102">
        <w:rPr>
          <w:b w:val="0"/>
          <w:sz w:val="24"/>
          <w:szCs w:val="24"/>
        </w:rPr>
        <w:t>Выписной эпикриз</w:t>
      </w:r>
    </w:p>
    <w:p w:rsidR="00AD2BE0" w:rsidRPr="00BB0102" w:rsidRDefault="00AD2BE0" w:rsidP="00FC5396">
      <w:pPr>
        <w:pStyle w:val="Heading4"/>
        <w:ind w:left="-567"/>
        <w:rPr>
          <w:b w:val="0"/>
          <w:sz w:val="24"/>
          <w:szCs w:val="24"/>
        </w:rPr>
      </w:pPr>
      <w:r w:rsidRPr="00BB0102">
        <w:rPr>
          <w:b w:val="0"/>
          <w:sz w:val="24"/>
          <w:szCs w:val="24"/>
        </w:rPr>
        <w:t>Из истории болезни №  324</w:t>
      </w:r>
    </w:p>
    <w:p w:rsidR="00AD2BE0" w:rsidRPr="00BB0102" w:rsidRDefault="00AD2BE0" w:rsidP="00FC5396">
      <w:pPr>
        <w:pStyle w:val="Heading5"/>
        <w:ind w:left="-567"/>
        <w:rPr>
          <w:sz w:val="24"/>
          <w:szCs w:val="24"/>
        </w:rPr>
      </w:pPr>
      <w:r w:rsidRPr="00BB0102">
        <w:rPr>
          <w:sz w:val="24"/>
          <w:szCs w:val="24"/>
        </w:rPr>
        <w:t>Ф.И.О: Саенко Дмитрий  Дмитриевич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lang w:val="ru-RU"/>
        </w:rPr>
        <w:t>Год рождения: 1965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lang w:val="ru-RU"/>
        </w:rPr>
        <w:t>Место жительства: Приморский р-н, г. Приморск ул. Кирова, 126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lang w:val="ru-RU"/>
        </w:rPr>
        <w:t xml:space="preserve">Место работы: н/р, инв Ш гр 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lang w:val="ru-RU"/>
        </w:rPr>
        <w:t>Находился на лечении с   11.03.16 по   25.03.16 в  энд. отд.</w:t>
      </w:r>
    </w:p>
    <w:p w:rsidR="00AD2BE0" w:rsidRPr="00BB0102" w:rsidRDefault="00AD2BE0" w:rsidP="00952B4A">
      <w:pPr>
        <w:ind w:left="-567"/>
        <w:jc w:val="both"/>
        <w:rPr>
          <w:lang w:val="ru-RU"/>
        </w:rPr>
      </w:pPr>
      <w:r w:rsidRPr="00BB0102">
        <w:rPr>
          <w:u w:val="single"/>
          <w:lang w:val="ru-RU"/>
        </w:rPr>
        <w:t>Диагноз</w:t>
      </w:r>
      <w:r w:rsidRPr="00BB0102">
        <w:rPr>
          <w:lang w:val="ru-RU"/>
        </w:rPr>
        <w:t xml:space="preserve">:  Сахарный диабет, тип 1, тяжелая форма, декомпенсация. Непролиферативная  диабетическая ретинопатия ОИ. 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с-м. ХБП I ст. Диабетическая нефропатия IIIст. Диаб. ангиопатия артерий н/к.  ИБС, стенокардия напряжения, I ф.кл.  диффузный кардиосклероз. СН 1. Гипертоническая болезнь II стадии 3 степени. Гипертензивное сердце. Риск 4. Ожирение II ст. (ИМТ 35кг/м2) алим.-конституционального генеза, стабильное течение.  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u w:val="single"/>
          <w:lang w:val="ru-RU"/>
        </w:rPr>
        <w:t xml:space="preserve">Жалобы при поступлении </w:t>
      </w:r>
      <w:r w:rsidRPr="00BB0102">
        <w:rPr>
          <w:lang w:val="ru-RU"/>
        </w:rPr>
        <w:t xml:space="preserve">на сухость во рту, жажду, полиурию, снижение веса на 2 кг за год, ухудшение зрения,  боли  в н/к, судороги, онемение ног, повышение АД макс. до 200/100 мм рт.ст., головные боли, головокружение, боли в прекардиальной области, 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u w:val="single"/>
          <w:lang w:val="ru-RU"/>
        </w:rPr>
        <w:t>Краткий анамнез</w:t>
      </w:r>
      <w:r w:rsidRPr="00BB0102">
        <w:rPr>
          <w:lang w:val="ru-RU"/>
        </w:rPr>
        <w:t xml:space="preserve">: СД выявлен в 2002г. Комы отрицает. Постоянно инсулинотерапия Хумодар Р100Р, Хумодар Б100Р. В 2008 в связи с нестабильной гликемией переведен на Актрапид НМ, Протафан НМ. В наст. время принимает:  Актрапид НМ п/з-38 ед., п/о- 24ед., п/у- 25ед., Протафан НМ 22.00 – 48 ед. Гликемия –5,5-15 ммоль/л.. Боли в н/к с начала заболевания.  В 2004 троф. язва левой стопы. Повышение АД в течение 10 лет. Из гипотензивных принимает  эналаприл. Госпитализирован  в обл. энд. диспансер для коррекции инсулинотерапии,  лечения хр. осложнений СД. </w:t>
      </w:r>
    </w:p>
    <w:p w:rsidR="00AD2BE0" w:rsidRPr="00BB0102" w:rsidRDefault="00AD2BE0" w:rsidP="00FC5396">
      <w:pPr>
        <w:ind w:left="-567"/>
        <w:jc w:val="both"/>
        <w:rPr>
          <w:u w:val="single"/>
          <w:lang w:val="ru-RU"/>
        </w:rPr>
      </w:pPr>
      <w:r w:rsidRPr="00BB0102">
        <w:rPr>
          <w:u w:val="single"/>
          <w:lang w:val="ru-RU"/>
        </w:rPr>
        <w:t>Данные лабораторных исследований.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lang w:val="ru-RU"/>
        </w:rPr>
        <w:t xml:space="preserve">14.03.16 Общ. ан. крови Нв – 176 г/л  эритр – 5,5 лейк – 5,9 СОЭ –8  мм/час   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lang w:val="ru-RU"/>
        </w:rPr>
        <w:t xml:space="preserve">э- 3%    п- 0%   с- 61%   л-  30%   м-6 %  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lang w:val="ru-RU"/>
        </w:rPr>
        <w:t xml:space="preserve">14.03.16 Биохимия: СКФ –104 мл./мин., хол – 6,0 тригл -5,06 ХСЛПВП – 1,45ХСЛПНП – 2,22Катер – 3,1мочевина –6,6  креатинин –116  бил общ –9,1  бил пр –2,2  тим –4,2  АСТ –0,34   АЛТ –0,41   ммоль/л; 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lang w:val="ru-RU"/>
        </w:rPr>
        <w:t xml:space="preserve">15.03.16 Анализ крови на RW- отр 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lang w:val="ru-RU"/>
        </w:rPr>
        <w:t>18.03.16 К –4,22  ; Nа –1,35 Са – 2,51    ммоль/л</w:t>
      </w:r>
    </w:p>
    <w:p w:rsidR="00AD2BE0" w:rsidRPr="00BB0102" w:rsidRDefault="00AD2BE0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BB0102">
        <w:rPr>
          <w:b w:val="0"/>
          <w:sz w:val="24"/>
          <w:szCs w:val="24"/>
        </w:rPr>
        <w:t>15.03.16 Общ. ан. мочи уд вес 1032  лейк –  0-1 в п/зр белок – отр  ацетон –отр;  эпит. пл. - ед; эпит. перех. -  в п/зр</w:t>
      </w:r>
    </w:p>
    <w:p w:rsidR="00AD2BE0" w:rsidRPr="00BB0102" w:rsidRDefault="00AD2BE0" w:rsidP="00FC5396">
      <w:pPr>
        <w:ind w:left="-567"/>
        <w:rPr>
          <w:lang w:val="ru-RU"/>
        </w:rPr>
      </w:pPr>
      <w:r w:rsidRPr="00BB0102">
        <w:rPr>
          <w:lang w:val="ru-RU"/>
        </w:rPr>
        <w:t>14.03.16 Суточная глюкозурия –  4,0%;   Суточная протеинурия –  отр</w:t>
      </w:r>
    </w:p>
    <w:p w:rsidR="00AD2BE0" w:rsidRPr="00BB0102" w:rsidRDefault="00AD2BE0" w:rsidP="00FC5396">
      <w:pPr>
        <w:pStyle w:val="Heading5"/>
        <w:ind w:left="-567"/>
        <w:rPr>
          <w:sz w:val="24"/>
          <w:szCs w:val="24"/>
        </w:rPr>
      </w:pPr>
      <w:r w:rsidRPr="00BB0102">
        <w:rPr>
          <w:sz w:val="24"/>
          <w:szCs w:val="24"/>
        </w:rPr>
        <w:t>18.03.16 Микроальбуминурия – 117,9мг/сут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D2BE0" w:rsidRPr="00BB0102" w:rsidTr="00B76356">
        <w:tc>
          <w:tcPr>
            <w:tcW w:w="2518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 xml:space="preserve">Гликемический </w:t>
            </w:r>
          </w:p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20.00</w:t>
            </w:r>
          </w:p>
        </w:tc>
      </w:tr>
      <w:tr w:rsidR="00AD2BE0" w:rsidRPr="00BB0102" w:rsidTr="00B76356">
        <w:tc>
          <w:tcPr>
            <w:tcW w:w="2518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13,0</w:t>
            </w:r>
          </w:p>
        </w:tc>
      </w:tr>
      <w:tr w:rsidR="00AD2BE0" w:rsidRPr="00BB0102" w:rsidTr="00B76356">
        <w:tc>
          <w:tcPr>
            <w:tcW w:w="2518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9,5</w:t>
            </w:r>
          </w:p>
        </w:tc>
      </w:tr>
      <w:tr w:rsidR="00AD2BE0" w:rsidRPr="00BB0102" w:rsidTr="00B76356">
        <w:tc>
          <w:tcPr>
            <w:tcW w:w="2518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12,2</w:t>
            </w:r>
          </w:p>
        </w:tc>
      </w:tr>
      <w:tr w:rsidR="00AD2BE0" w:rsidRPr="00BB0102" w:rsidTr="00B76356">
        <w:tc>
          <w:tcPr>
            <w:tcW w:w="2518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14,3</w:t>
            </w:r>
          </w:p>
        </w:tc>
      </w:tr>
      <w:tr w:rsidR="00AD2BE0" w:rsidRPr="00BB0102" w:rsidTr="00B76356">
        <w:tc>
          <w:tcPr>
            <w:tcW w:w="2518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15,9</w:t>
            </w:r>
          </w:p>
        </w:tc>
      </w:tr>
      <w:tr w:rsidR="00AD2BE0" w:rsidRPr="00BB0102" w:rsidTr="00B76356">
        <w:tc>
          <w:tcPr>
            <w:tcW w:w="2518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22.03 2.00-8,5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9,9</w:t>
            </w:r>
          </w:p>
        </w:tc>
      </w:tr>
      <w:tr w:rsidR="00AD2BE0" w:rsidRPr="00BB0102" w:rsidTr="00B76356">
        <w:tc>
          <w:tcPr>
            <w:tcW w:w="2518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</w:p>
        </w:tc>
      </w:tr>
      <w:tr w:rsidR="00AD2BE0" w:rsidRPr="00BB0102" w:rsidTr="00B76356">
        <w:tc>
          <w:tcPr>
            <w:tcW w:w="2518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7,6</w:t>
            </w:r>
          </w:p>
        </w:tc>
      </w:tr>
      <w:tr w:rsidR="00AD2BE0" w:rsidRPr="00BB0102" w:rsidTr="00B76356">
        <w:tc>
          <w:tcPr>
            <w:tcW w:w="2518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  <w:r w:rsidRPr="00BB010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D2BE0" w:rsidRPr="00BB0102" w:rsidRDefault="00AD2B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2BE0" w:rsidRPr="00BB0102" w:rsidRDefault="00AD2BE0" w:rsidP="00B76356">
            <w:pPr>
              <w:rPr>
                <w:lang w:val="ru-RU"/>
              </w:rPr>
            </w:pPr>
          </w:p>
        </w:tc>
      </w:tr>
    </w:tbl>
    <w:p w:rsidR="00AD2BE0" w:rsidRPr="00BB0102" w:rsidRDefault="00AD2BE0" w:rsidP="00C05C57">
      <w:pPr>
        <w:ind w:left="-567"/>
        <w:jc w:val="both"/>
      </w:pPr>
      <w:r w:rsidRPr="00BB0102">
        <w:rPr>
          <w:u w:val="single"/>
          <w:lang w:val="ru-RU"/>
        </w:rPr>
        <w:t>10.03.16Невропатолог</w:t>
      </w:r>
      <w:r w:rsidRPr="00BB0102">
        <w:rPr>
          <w:lang w:val="ru-RU"/>
        </w:rPr>
        <w:t xml:space="preserve">: 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с-м, 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u w:val="single"/>
          <w:lang w:val="ru-RU"/>
        </w:rPr>
        <w:t>10.03.16Окулист</w:t>
      </w:r>
      <w:r w:rsidRPr="00BB0102">
        <w:rPr>
          <w:lang w:val="ru-RU"/>
        </w:rPr>
        <w:t xml:space="preserve">: </w:t>
      </w:r>
      <w:smartTag w:uri="urn:schemas-microsoft-com:office:smarttags" w:element="place">
        <w:r w:rsidRPr="00BB0102">
          <w:rPr>
            <w:lang w:val="en-US"/>
          </w:rPr>
          <w:t>VIS</w:t>
        </w:r>
      </w:smartTag>
      <w:r w:rsidRPr="00BB0102">
        <w:rPr>
          <w:lang w:val="ru-RU"/>
        </w:rPr>
        <w:t xml:space="preserve"> </w:t>
      </w:r>
      <w:r w:rsidRPr="00BB0102">
        <w:rPr>
          <w:lang w:val="en-US"/>
        </w:rPr>
        <w:t>OD</w:t>
      </w:r>
      <w:r w:rsidRPr="00BB0102">
        <w:rPr>
          <w:lang w:val="ru-RU"/>
        </w:rPr>
        <w:t xml:space="preserve">= 0,6 </w:t>
      </w:r>
      <w:r w:rsidRPr="00BB0102">
        <w:rPr>
          <w:lang w:val="en-US"/>
        </w:rPr>
        <w:t>OS</w:t>
      </w:r>
      <w:r w:rsidRPr="00BB0102">
        <w:rPr>
          <w:lang w:val="ru-RU"/>
        </w:rPr>
        <w:t xml:space="preserve">=  0,6  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lang w:val="ru-RU"/>
        </w:rPr>
        <w:t xml:space="preserve">Единичные микроаневризмы.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AD2BE0" w:rsidRPr="00BB0102" w:rsidRDefault="00AD2BE0" w:rsidP="00F808AF">
      <w:pPr>
        <w:ind w:left="-567"/>
        <w:jc w:val="both"/>
        <w:rPr>
          <w:lang w:val="ru-RU"/>
        </w:rPr>
      </w:pPr>
      <w:r w:rsidRPr="00BB0102">
        <w:rPr>
          <w:u w:val="single"/>
          <w:lang w:val="ru-RU"/>
        </w:rPr>
        <w:t>14.03.16ЭКГ</w:t>
      </w:r>
      <w:r w:rsidRPr="00BB0102">
        <w:rPr>
          <w:lang w:val="ru-RU"/>
        </w:rPr>
        <w:t>: ЧСС -75 уд/мин. Вольтаж сохранен.  Ритм синусовый. Эл. ось не отклонена. Гипертрофия левого желудочка. Диффузные  изменения миокарда. Нарушение верхушечно-боковой области.</w:t>
      </w:r>
    </w:p>
    <w:p w:rsidR="00AD2BE0" w:rsidRPr="00BB0102" w:rsidRDefault="00AD2BE0" w:rsidP="00F808AF">
      <w:pPr>
        <w:ind w:left="-567"/>
        <w:jc w:val="both"/>
        <w:rPr>
          <w:lang w:val="ru-RU"/>
        </w:rPr>
      </w:pPr>
      <w:r w:rsidRPr="00BB0102">
        <w:rPr>
          <w:u w:val="single"/>
          <w:lang w:val="ru-RU"/>
        </w:rPr>
        <w:t>17.03.16ЭКГ</w:t>
      </w:r>
      <w:r w:rsidRPr="00BB0102">
        <w:rPr>
          <w:lang w:val="ru-RU"/>
        </w:rPr>
        <w:t>: ЧСС -75 уд/мин. Вольтаж сохранен.  Ритм синусовый. Эл. ось не отклонена. Гипертрофия левого желудочка. Дистрофические  изменения миокарда. Нарушение верхушечно-боковой области.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u w:val="single"/>
          <w:lang w:val="ru-RU"/>
        </w:rPr>
        <w:t>15.03.16.Кардиолог</w:t>
      </w:r>
      <w:r w:rsidRPr="00BB0102">
        <w:rPr>
          <w:lang w:val="ru-RU"/>
        </w:rPr>
        <w:t>: ИБС, стенокардия напряжения, I ф.кл.  диффузный кардиосклероз. СН 1.. Гипертоническая болезнь II стадии 3 степени. Гипертензивное сердце. Риск 4.</w:t>
      </w:r>
    </w:p>
    <w:p w:rsidR="00AD2BE0" w:rsidRPr="00BB0102" w:rsidRDefault="00AD2BE0" w:rsidP="00780A49">
      <w:pPr>
        <w:ind w:left="-567"/>
        <w:jc w:val="both"/>
        <w:rPr>
          <w:u w:val="single"/>
          <w:lang w:val="ru-RU"/>
        </w:rPr>
      </w:pPr>
      <w:r w:rsidRPr="00BB0102">
        <w:rPr>
          <w:u w:val="single"/>
          <w:lang w:val="ru-RU"/>
        </w:rPr>
        <w:t>10.03.16.ЭХО КС:</w:t>
      </w:r>
      <w:r w:rsidRPr="00BB0102">
        <w:rPr>
          <w:lang w:val="ru-RU"/>
        </w:rPr>
        <w:t xml:space="preserve"> КДР-5,2 см;   КСР- 3,6см; ФВ- 59%; просвет корня аорты -27 см; ПЛП -  4,0см; МЖП –  1,25см; ЗСЛЖ – 1,3см; ППЖ- 2,8см; По ЭХО КС: Эхопризнаки гипертрофии ЛЖ, регургитация 1 ст на МК и ТК, склеротических изменений створок МК, АК. Взаимоотношение камер сердца не нарушено. Систолическая функция  ЛЖ сохранена.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u w:val="single"/>
          <w:lang w:val="ru-RU"/>
        </w:rPr>
        <w:t>18.03.16 Уролог:</w:t>
      </w:r>
      <w:r w:rsidRPr="00BB0102">
        <w:rPr>
          <w:lang w:val="ru-RU"/>
        </w:rPr>
        <w:t xml:space="preserve">  даны рекомендации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u w:val="single"/>
          <w:lang w:val="ru-RU"/>
        </w:rPr>
        <w:t>16.03.16Ангиохирург</w:t>
      </w:r>
      <w:r w:rsidRPr="00BB0102">
        <w:rPr>
          <w:lang w:val="ru-RU"/>
        </w:rPr>
        <w:t>: Диаб. ангиопатия артерий н/к.</w:t>
      </w:r>
    </w:p>
    <w:p w:rsidR="00AD2BE0" w:rsidRPr="00BB0102" w:rsidRDefault="00AD2BE0" w:rsidP="00FC5396">
      <w:pPr>
        <w:ind w:left="-567"/>
        <w:jc w:val="both"/>
        <w:rPr>
          <w:u w:val="single"/>
          <w:lang w:val="ru-RU"/>
        </w:rPr>
      </w:pPr>
      <w:r w:rsidRPr="00BB0102">
        <w:rPr>
          <w:u w:val="single"/>
          <w:lang w:val="ru-RU"/>
        </w:rPr>
        <w:t>14.03.16РВГ:</w:t>
      </w:r>
      <w:r w:rsidRPr="00BB0102">
        <w:rPr>
          <w:lang w:val="ru-RU"/>
        </w:rPr>
        <w:t xml:space="preserve"> Нарушение кровообращения I ст. с обеих сторон, тонус сосудов N. 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u w:val="single"/>
          <w:lang w:val="ru-RU"/>
        </w:rPr>
        <w:t>10.03.16УЗИ щит. железы</w:t>
      </w:r>
      <w:r w:rsidRPr="00BB0102">
        <w:rPr>
          <w:lang w:val="ru-RU"/>
        </w:rPr>
        <w:t>: Пр д. V = 8,6 см</w:t>
      </w:r>
      <w:r w:rsidRPr="00BB0102">
        <w:rPr>
          <w:vertAlign w:val="superscript"/>
          <w:lang w:val="ru-RU"/>
        </w:rPr>
        <w:t>3</w:t>
      </w:r>
      <w:r w:rsidRPr="00BB0102">
        <w:rPr>
          <w:lang w:val="ru-RU"/>
        </w:rPr>
        <w:t>; лев. д. V = 7,8 см</w:t>
      </w:r>
      <w:r w:rsidRPr="00BB0102">
        <w:rPr>
          <w:vertAlign w:val="superscript"/>
          <w:lang w:val="ru-RU"/>
        </w:rPr>
        <w:t>3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lang w:val="ru-RU"/>
        </w:rPr>
        <w:t xml:space="preserve">Щит. железа не увеличена, контуры ровные. Эхогенность паренхимы снижена. Эхоструктура мелкозернистая,   однородная. Регионарные л/узлы  не визуализируются. Закл.: Эхопризнаков патологии щит. железы нет. 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r w:rsidRPr="00BB0102">
        <w:rPr>
          <w:u w:val="single"/>
          <w:lang w:val="ru-RU"/>
        </w:rPr>
        <w:t>Лечение:</w:t>
      </w:r>
      <w:r w:rsidRPr="00BB0102">
        <w:rPr>
          <w:lang w:val="ru-RU"/>
        </w:rPr>
        <w:t xml:space="preserve"> Актрапид НМ, Протафан НМ,  тиогамма, актовегин, витаксон, нолипрел форте, аспирин кардио, предуктал MR, бисопролол, фенигидин.</w:t>
      </w:r>
    </w:p>
    <w:p w:rsidR="00AD2BE0" w:rsidRPr="00BB0102" w:rsidRDefault="00AD2BE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0102">
        <w:rPr>
          <w:u w:val="single"/>
          <w:lang w:val="ru-RU"/>
        </w:rPr>
        <w:t>Состояние больного при выписке</w:t>
      </w:r>
      <w:r w:rsidRPr="00BB0102">
        <w:rPr>
          <w:lang w:val="ru-RU"/>
        </w:rPr>
        <w:t xml:space="preserve">: СД компенсирован, уменьшились боли в н/к. АД 130/70 мм рт. ст. </w:t>
      </w:r>
    </w:p>
    <w:p w:rsidR="00AD2BE0" w:rsidRPr="00BB0102" w:rsidRDefault="00AD2BE0">
      <w:pPr>
        <w:jc w:val="both"/>
        <w:rPr>
          <w:u w:val="single"/>
          <w:lang w:val="ru-RU"/>
        </w:rPr>
      </w:pPr>
      <w:r w:rsidRPr="00BB0102">
        <w:rPr>
          <w:u w:val="single"/>
          <w:lang w:val="ru-RU"/>
        </w:rPr>
        <w:t>Рекомендовано</w:t>
      </w:r>
      <w:r w:rsidRPr="00BB0102">
        <w:rPr>
          <w:lang w:val="ru-RU"/>
        </w:rPr>
        <w:t>:</w:t>
      </w:r>
    </w:p>
    <w:p w:rsidR="00AD2BE0" w:rsidRPr="00BB0102" w:rsidRDefault="00AD2BE0">
      <w:pPr>
        <w:numPr>
          <w:ilvl w:val="0"/>
          <w:numId w:val="2"/>
        </w:numPr>
        <w:jc w:val="both"/>
        <w:rPr>
          <w:lang w:val="ru-RU"/>
        </w:rPr>
      </w:pPr>
      <w:r w:rsidRPr="00BB0102">
        <w:rPr>
          <w:lang w:val="ru-RU"/>
        </w:rPr>
        <w:t>«Д» наблюдение эндокринолога, уч. терапевта, кардиолога по м\жит.</w:t>
      </w:r>
    </w:p>
    <w:p w:rsidR="00AD2BE0" w:rsidRPr="00BB0102" w:rsidRDefault="00AD2BE0">
      <w:pPr>
        <w:numPr>
          <w:ilvl w:val="0"/>
          <w:numId w:val="2"/>
        </w:numPr>
        <w:jc w:val="both"/>
        <w:rPr>
          <w:lang w:val="ru-RU"/>
        </w:rPr>
      </w:pPr>
      <w:r w:rsidRPr="00BB010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D2BE0" w:rsidRPr="00BB0102" w:rsidRDefault="00AD2BE0">
      <w:pPr>
        <w:numPr>
          <w:ilvl w:val="0"/>
          <w:numId w:val="2"/>
        </w:numPr>
        <w:jc w:val="both"/>
        <w:rPr>
          <w:lang w:val="ru-RU"/>
        </w:rPr>
      </w:pPr>
      <w:r w:rsidRPr="00BB0102">
        <w:rPr>
          <w:lang w:val="ru-RU"/>
        </w:rPr>
        <w:t>Инсулинотерапия:   Актрапид НМ п/з-28 ед, п/уж - 20ед.,  Протафан НМ п/з – 50 ед. п/у 34 ед</w:t>
      </w:r>
    </w:p>
    <w:p w:rsidR="00AD2BE0" w:rsidRPr="00BB0102" w:rsidRDefault="00AD2BE0">
      <w:pPr>
        <w:numPr>
          <w:ilvl w:val="0"/>
          <w:numId w:val="2"/>
        </w:numPr>
        <w:jc w:val="both"/>
        <w:rPr>
          <w:lang w:val="ru-RU"/>
        </w:rPr>
      </w:pPr>
      <w:r w:rsidRPr="00BB0102">
        <w:rPr>
          <w:lang w:val="ru-RU"/>
        </w:rPr>
        <w:t>Контроль глик. гемоглобина 1 раз в 6 мес., микроальбуминурии 1р. в 6 мес.</w:t>
      </w:r>
    </w:p>
    <w:p w:rsidR="00AD2BE0" w:rsidRPr="00BB0102" w:rsidRDefault="00AD2BE0">
      <w:pPr>
        <w:numPr>
          <w:ilvl w:val="0"/>
          <w:numId w:val="2"/>
        </w:numPr>
        <w:jc w:val="both"/>
        <w:rPr>
          <w:lang w:val="ru-RU"/>
        </w:rPr>
      </w:pPr>
      <w:r w:rsidRPr="00BB0102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AD2BE0" w:rsidRPr="00BB0102" w:rsidRDefault="00AD2BE0">
      <w:pPr>
        <w:numPr>
          <w:ilvl w:val="0"/>
          <w:numId w:val="2"/>
        </w:numPr>
        <w:jc w:val="both"/>
        <w:rPr>
          <w:lang w:val="ru-RU"/>
        </w:rPr>
      </w:pPr>
      <w:r w:rsidRPr="00BB010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D2BE0" w:rsidRPr="00BB0102" w:rsidRDefault="00AD2BE0" w:rsidP="00836E0A">
      <w:pPr>
        <w:numPr>
          <w:ilvl w:val="0"/>
          <w:numId w:val="2"/>
        </w:numPr>
        <w:jc w:val="both"/>
        <w:rPr>
          <w:lang w:val="ru-RU"/>
        </w:rPr>
      </w:pPr>
      <w:r w:rsidRPr="00BB0102">
        <w:rPr>
          <w:lang w:val="ru-RU"/>
        </w:rPr>
        <w:t xml:space="preserve">Рек. кардиолога: аспирин кардио 100 мг 1р\д,нолипрел форте 1т*утром, предуктал МR 1т. *2р/д.  1 мес.,  бисопролол 2,5 мг 1р\д. Контроль АД, ЭКГ. Дообследование: ЭХО КС по м/ж. </w:t>
      </w:r>
    </w:p>
    <w:p w:rsidR="00AD2BE0" w:rsidRPr="00BB0102" w:rsidRDefault="00AD2BE0" w:rsidP="00503C44">
      <w:pPr>
        <w:numPr>
          <w:ilvl w:val="0"/>
          <w:numId w:val="2"/>
        </w:numPr>
        <w:jc w:val="both"/>
        <w:rPr>
          <w:lang w:val="ru-RU"/>
        </w:rPr>
      </w:pPr>
      <w:r w:rsidRPr="00BB0102">
        <w:rPr>
          <w:lang w:val="ru-RU"/>
        </w:rPr>
        <w:t>Тиогамма  600 мг/сут. 2-3 мес., нейрорубин форте 1т./сут., (мильгамма 1т.*3р/д., витаксон 1т. *3р/д.) 1 мес., актовегин 200 мг *2р/д. 1 мес.</w:t>
      </w:r>
    </w:p>
    <w:p w:rsidR="00AD2BE0" w:rsidRPr="00BB0102" w:rsidRDefault="00AD2BE0">
      <w:pPr>
        <w:numPr>
          <w:ilvl w:val="0"/>
          <w:numId w:val="2"/>
        </w:numPr>
        <w:jc w:val="both"/>
        <w:rPr>
          <w:lang w:val="ru-RU"/>
        </w:rPr>
      </w:pPr>
      <w:r w:rsidRPr="00BB0102">
        <w:rPr>
          <w:lang w:val="ru-RU"/>
        </w:rPr>
        <w:t xml:space="preserve">Рек. окулиста: оптикс форте 1т 1р\д  </w:t>
      </w:r>
    </w:p>
    <w:p w:rsidR="00AD2BE0" w:rsidRPr="00BB0102" w:rsidRDefault="00AD2BE0">
      <w:pPr>
        <w:numPr>
          <w:ilvl w:val="0"/>
          <w:numId w:val="2"/>
        </w:numPr>
        <w:jc w:val="both"/>
        <w:rPr>
          <w:lang w:val="ru-RU"/>
        </w:rPr>
      </w:pPr>
      <w:r w:rsidRPr="00BB0102">
        <w:rPr>
          <w:lang w:val="ru-RU"/>
        </w:rPr>
        <w:t>Рек уролога: УЗИ МВС с остаточной мочой, урофлуометрия, ПСА крови общий + свободный, тестостерон общ + св.</w:t>
      </w:r>
    </w:p>
    <w:p w:rsidR="00AD2BE0" w:rsidRPr="00BB0102" w:rsidRDefault="00AD2BE0">
      <w:pPr>
        <w:jc w:val="both"/>
        <w:rPr>
          <w:b/>
          <w:lang w:val="ru-RU"/>
        </w:rPr>
      </w:pPr>
    </w:p>
    <w:p w:rsidR="00AD2BE0" w:rsidRPr="00BB0102" w:rsidRDefault="00AD2BE0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BB0102">
        <w:rPr>
          <w:sz w:val="24"/>
          <w:szCs w:val="24"/>
        </w:rPr>
        <w:t xml:space="preserve">Леч. врач  Соловьюк Е.А. </w:t>
      </w:r>
    </w:p>
    <w:p w:rsidR="00AD2BE0" w:rsidRPr="00BB0102" w:rsidRDefault="00AD2BE0" w:rsidP="004468E8">
      <w:pPr>
        <w:jc w:val="both"/>
        <w:rPr>
          <w:lang w:val="ru-RU"/>
        </w:rPr>
      </w:pPr>
      <w:r w:rsidRPr="00BB0102">
        <w:rPr>
          <w:lang w:val="ru-RU"/>
        </w:rPr>
        <w:t>Зав. отд.  Фещук И.А.</w:t>
      </w:r>
    </w:p>
    <w:p w:rsidR="00AD2BE0" w:rsidRPr="00BB0102" w:rsidRDefault="00AD2BE0" w:rsidP="00DD028B">
      <w:pPr>
        <w:jc w:val="both"/>
        <w:rPr>
          <w:lang w:val="ru-RU"/>
        </w:rPr>
      </w:pPr>
      <w:r w:rsidRPr="00BB0102">
        <w:rPr>
          <w:lang w:val="ru-RU"/>
        </w:rPr>
        <w:t>Нач. мед. Костина Т.К.</w:t>
      </w:r>
    </w:p>
    <w:p w:rsidR="00AD2BE0" w:rsidRPr="00BB0102" w:rsidRDefault="00AD2BE0">
      <w:pPr>
        <w:jc w:val="both"/>
        <w:rPr>
          <w:lang w:val="ru-RU"/>
        </w:rPr>
      </w:pPr>
    </w:p>
    <w:sectPr w:rsidR="00AD2BE0" w:rsidRPr="00BB010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BE0" w:rsidRDefault="00AD2BE0" w:rsidP="00080012">
      <w:r>
        <w:separator/>
      </w:r>
    </w:p>
  </w:endnote>
  <w:endnote w:type="continuationSeparator" w:id="1">
    <w:p w:rsidR="00AD2BE0" w:rsidRDefault="00AD2B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BE0" w:rsidRDefault="00AD2BE0" w:rsidP="00080012">
      <w:r>
        <w:separator/>
      </w:r>
    </w:p>
  </w:footnote>
  <w:footnote w:type="continuationSeparator" w:id="1">
    <w:p w:rsidR="00AD2BE0" w:rsidRDefault="00AD2B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AD2BE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D2BE0" w:rsidRPr="00244DF4" w:rsidRDefault="00AD2BE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D2BE0" w:rsidRPr="00244DF4" w:rsidRDefault="00AD2BE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D2BE0" w:rsidRPr="00244DF4" w:rsidRDefault="00AD2BE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D2BE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D2BE0" w:rsidRPr="00244DF4" w:rsidRDefault="00AD2BE0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D2BE0" w:rsidRPr="00244DF4" w:rsidRDefault="00AD2BE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D2BE0" w:rsidRPr="00244DF4" w:rsidRDefault="00AD2BE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D2BE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D2BE0" w:rsidRPr="00244DF4" w:rsidRDefault="00AD2BE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D2BE0" w:rsidRPr="00244DF4" w:rsidRDefault="00AD2BE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D2BE0" w:rsidRPr="00244DF4" w:rsidRDefault="00AD2BE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D2BE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D2BE0" w:rsidRPr="00080012" w:rsidRDefault="00AD2BE0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D2BE0" w:rsidRPr="00080012" w:rsidRDefault="00AD2BE0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D2BE0" w:rsidRPr="00080012" w:rsidRDefault="00AD2BE0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D2BE0" w:rsidRDefault="00AD2BE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58CD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3F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D7B88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A23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77FCF"/>
    <w:rsid w:val="005867EC"/>
    <w:rsid w:val="00586E71"/>
    <w:rsid w:val="005A159B"/>
    <w:rsid w:val="005A332A"/>
    <w:rsid w:val="005A623A"/>
    <w:rsid w:val="005D085D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1B99"/>
    <w:rsid w:val="00692F9E"/>
    <w:rsid w:val="006961E9"/>
    <w:rsid w:val="006965C5"/>
    <w:rsid w:val="0069721F"/>
    <w:rsid w:val="006A08DD"/>
    <w:rsid w:val="006A5CDF"/>
    <w:rsid w:val="006B4D99"/>
    <w:rsid w:val="006C2DE8"/>
    <w:rsid w:val="006E6147"/>
    <w:rsid w:val="006F5619"/>
    <w:rsid w:val="0070145A"/>
    <w:rsid w:val="00702211"/>
    <w:rsid w:val="00703E06"/>
    <w:rsid w:val="00706AE4"/>
    <w:rsid w:val="0071390A"/>
    <w:rsid w:val="00713981"/>
    <w:rsid w:val="007168F0"/>
    <w:rsid w:val="00717078"/>
    <w:rsid w:val="00722244"/>
    <w:rsid w:val="007241FA"/>
    <w:rsid w:val="0072687A"/>
    <w:rsid w:val="00732469"/>
    <w:rsid w:val="00733555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A49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5991"/>
    <w:rsid w:val="00901B9B"/>
    <w:rsid w:val="00912B9C"/>
    <w:rsid w:val="00914E6C"/>
    <w:rsid w:val="00917E17"/>
    <w:rsid w:val="00923621"/>
    <w:rsid w:val="00933D0F"/>
    <w:rsid w:val="00940CE1"/>
    <w:rsid w:val="009420A6"/>
    <w:rsid w:val="00946489"/>
    <w:rsid w:val="00947EC7"/>
    <w:rsid w:val="009514BD"/>
    <w:rsid w:val="009521D6"/>
    <w:rsid w:val="00952B4A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0CCA"/>
    <w:rsid w:val="009C24BB"/>
    <w:rsid w:val="009C5E53"/>
    <w:rsid w:val="009D2691"/>
    <w:rsid w:val="009D41CF"/>
    <w:rsid w:val="009E6303"/>
    <w:rsid w:val="009E679E"/>
    <w:rsid w:val="009E75DD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82"/>
    <w:rsid w:val="00AA7088"/>
    <w:rsid w:val="00AB156F"/>
    <w:rsid w:val="00AB22EE"/>
    <w:rsid w:val="00AB637D"/>
    <w:rsid w:val="00AC00B1"/>
    <w:rsid w:val="00AD0324"/>
    <w:rsid w:val="00AD1859"/>
    <w:rsid w:val="00AD2BE0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414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102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C57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2FB9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4EF9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E7E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08AF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2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2</Pages>
  <Words>839</Words>
  <Characters>4783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2016-03-25T07:50:00Z</cp:lastPrinted>
  <dcterms:created xsi:type="dcterms:W3CDTF">2016-03-23T07:53:00Z</dcterms:created>
  <dcterms:modified xsi:type="dcterms:W3CDTF">2016-03-25T09:35:00Z</dcterms:modified>
</cp:coreProperties>
</file>