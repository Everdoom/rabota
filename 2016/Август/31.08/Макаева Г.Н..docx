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BCF" w:rsidRPr="008D745E" w:rsidRDefault="005C5BCF" w:rsidP="0062738D">
      <w:pPr>
        <w:pStyle w:val="Heading4"/>
        <w:ind w:left="-567" w:right="-58"/>
        <w:rPr>
          <w:b w:val="0"/>
          <w:sz w:val="24"/>
          <w:szCs w:val="24"/>
        </w:rPr>
      </w:pPr>
      <w:r w:rsidRPr="008D745E">
        <w:rPr>
          <w:b w:val="0"/>
          <w:sz w:val="24"/>
          <w:szCs w:val="24"/>
        </w:rPr>
        <w:t>Выписной эпикриз</w:t>
      </w:r>
    </w:p>
    <w:p w:rsidR="005C5BCF" w:rsidRPr="008D745E" w:rsidRDefault="005C5BCF" w:rsidP="0062738D">
      <w:pPr>
        <w:pStyle w:val="Heading5"/>
        <w:ind w:left="-567"/>
        <w:rPr>
          <w:b/>
          <w:sz w:val="24"/>
          <w:szCs w:val="24"/>
        </w:rPr>
      </w:pPr>
      <w:r w:rsidRPr="008D745E">
        <w:rPr>
          <w:sz w:val="24"/>
          <w:szCs w:val="24"/>
        </w:rPr>
        <w:t>Из истории болезни №  989</w:t>
      </w:r>
    </w:p>
    <w:p w:rsidR="005C5BCF" w:rsidRPr="008D745E" w:rsidRDefault="005C5BCF" w:rsidP="0062738D">
      <w:pPr>
        <w:pStyle w:val="Heading5"/>
        <w:ind w:left="-567"/>
        <w:rPr>
          <w:sz w:val="24"/>
          <w:szCs w:val="24"/>
        </w:rPr>
      </w:pPr>
      <w:r w:rsidRPr="008D745E">
        <w:rPr>
          <w:sz w:val="24"/>
          <w:szCs w:val="24"/>
        </w:rPr>
        <w:t>Ф.И.О: Макаева Галина Николаевна</w:t>
      </w:r>
    </w:p>
    <w:p w:rsidR="005C5BCF" w:rsidRPr="008D745E" w:rsidRDefault="005C5BCF" w:rsidP="0062738D">
      <w:pPr>
        <w:ind w:left="-567"/>
        <w:jc w:val="both"/>
        <w:rPr>
          <w:lang w:val="ru-RU"/>
        </w:rPr>
      </w:pPr>
      <w:r w:rsidRPr="008D745E">
        <w:rPr>
          <w:lang w:val="ru-RU"/>
        </w:rPr>
        <w:t>Год рождения: 1949</w:t>
      </w:r>
    </w:p>
    <w:p w:rsidR="005C5BCF" w:rsidRPr="008D745E" w:rsidRDefault="005C5BCF" w:rsidP="00FC5396">
      <w:pPr>
        <w:ind w:left="-567"/>
        <w:jc w:val="both"/>
        <w:rPr>
          <w:lang w:val="ru-RU"/>
        </w:rPr>
      </w:pPr>
      <w:r w:rsidRPr="008D745E">
        <w:rPr>
          <w:lang w:val="ru-RU"/>
        </w:rPr>
        <w:t>Место жительства: г. Днепрорудный ул. Набережная 12-61</w:t>
      </w:r>
    </w:p>
    <w:p w:rsidR="005C5BCF" w:rsidRPr="008D745E" w:rsidRDefault="005C5BCF" w:rsidP="00FC5396">
      <w:pPr>
        <w:ind w:left="-567"/>
        <w:jc w:val="both"/>
        <w:rPr>
          <w:lang w:val="ru-RU"/>
        </w:rPr>
      </w:pPr>
      <w:r w:rsidRPr="008D745E">
        <w:rPr>
          <w:lang w:val="ru-RU"/>
        </w:rPr>
        <w:t>Место работы: пенсионер, инв II гр.</w:t>
      </w:r>
    </w:p>
    <w:p w:rsidR="005C5BCF" w:rsidRPr="008D745E" w:rsidRDefault="005C5BCF" w:rsidP="00FC5396">
      <w:pPr>
        <w:ind w:left="-567"/>
        <w:jc w:val="both"/>
        <w:rPr>
          <w:lang w:val="ru-RU"/>
        </w:rPr>
      </w:pPr>
      <w:r w:rsidRPr="008D745E">
        <w:rPr>
          <w:lang w:val="ru-RU"/>
        </w:rPr>
        <w:t>Находился на лечении с   22.08.16 по  01.09.16 в диаб.   отд.</w:t>
      </w:r>
    </w:p>
    <w:p w:rsidR="005C5BCF" w:rsidRPr="008D745E" w:rsidRDefault="005C5BCF" w:rsidP="00E83BDD">
      <w:pPr>
        <w:ind w:left="-567"/>
        <w:jc w:val="both"/>
        <w:rPr>
          <w:lang w:val="ru-RU"/>
        </w:rPr>
      </w:pPr>
      <w:r w:rsidRPr="008D745E">
        <w:rPr>
          <w:u w:val="single"/>
          <w:lang w:val="ru-RU"/>
        </w:rPr>
        <w:t>Диагноз</w:t>
      </w:r>
      <w:r w:rsidRPr="008D745E">
        <w:rPr>
          <w:lang w:val="ru-RU"/>
        </w:rPr>
        <w:t xml:space="preserve">:  Сахарный диабет, тип 2, вторичноинсулинзависимый, средней тяжести, декомпенсация. ХБП I ст. Диабетическая нефропатия III ст.Инфекция мочевыводящих путей. Непролиферативная  диабетическая ретинопатия ОИ. Почти зрелая катаракта ОИ.  Незрелая катаракта OS. Диабетическая дистальная симметричная полинейропатия н/к, сенсомоторная форма. Дисциркуляторная энцефалопатия II-Ш сочетанного генеза (дисметаболическая, гипертоническая), атероскелротчиеская. Последствия перенесенного ишемического инсульта в левой гемисфере ( 2002). Правосторонний умеренный гемипарез. Вестибуло-атактический с-м. Диаб. ангиопатия артерий н/к. ИБС, стенокардия напряжения,  II ф.кл.постинфарктный кардиосклероз. СН II А ф.кл. II. Гипертоническая болезнь III стадии 3 степени. Гипертензивное сердце СН I. Риск 4.  Ожирение II ст. (ИМТ 37 кг/м2) алим.-конституционального генеза, стабильное течение.  </w:t>
      </w:r>
    </w:p>
    <w:p w:rsidR="005C5BCF" w:rsidRPr="008D745E" w:rsidRDefault="005C5BCF" w:rsidP="00FC5396">
      <w:pPr>
        <w:ind w:left="-567"/>
        <w:jc w:val="both"/>
        <w:rPr>
          <w:lang w:val="ru-RU"/>
        </w:rPr>
      </w:pPr>
      <w:r w:rsidRPr="008D745E">
        <w:rPr>
          <w:u w:val="single"/>
          <w:lang w:val="ru-RU"/>
        </w:rPr>
        <w:t xml:space="preserve">Жалобы при поступлении </w:t>
      </w:r>
      <w:r w:rsidRPr="008D745E">
        <w:rPr>
          <w:lang w:val="ru-RU"/>
        </w:rPr>
        <w:t>на сухость во рту, жажду, полиурию, ухудшение зрения,  боли  в н/к, судороги, онемение ног, повышение АД макс. до 220/120 мм рт.ст., головные боли, головокружение,  бол в прекардиальной области, шаткость при ходьбе гипогликемические состояния в ночное время суток.</w:t>
      </w:r>
    </w:p>
    <w:p w:rsidR="005C5BCF" w:rsidRPr="008D745E" w:rsidRDefault="005C5BCF" w:rsidP="00FC5396">
      <w:pPr>
        <w:ind w:left="-567"/>
        <w:jc w:val="both"/>
        <w:rPr>
          <w:lang w:val="ru-RU"/>
        </w:rPr>
      </w:pPr>
      <w:r w:rsidRPr="008D745E">
        <w:rPr>
          <w:u w:val="single"/>
          <w:lang w:val="ru-RU"/>
        </w:rPr>
        <w:t>Краткий анамнез</w:t>
      </w:r>
      <w:r w:rsidRPr="008D745E">
        <w:rPr>
          <w:lang w:val="ru-RU"/>
        </w:rPr>
        <w:t xml:space="preserve">: СД выявлен в 2004г.  Комы отрицает. С начала заболевания ССП. С 2006 в связи с декомпенсацией СД переведен на инсулинотерапию. В наст. время принимает:  Хумодар К 25 100Р п/з- 40ед.,  п/у- 20ед. Гликемия –7-10 ммоль/л. . Боли в н/к в течение 5 лет.  Повышение АД в течение 10 лет. Из гипотензивных принимает  эналаприл 10мг 2 р/день. В2002 году перенесла ишемический инсульт. Госпитализирована  в обл. энд. диспансер для коррекции инсулинотерапии,  лечения хр. осложнений СД. </w:t>
      </w:r>
    </w:p>
    <w:p w:rsidR="005C5BCF" w:rsidRPr="008D745E" w:rsidRDefault="005C5BCF" w:rsidP="00FC5396">
      <w:pPr>
        <w:ind w:left="-567"/>
        <w:jc w:val="both"/>
        <w:rPr>
          <w:u w:val="single"/>
          <w:lang w:val="ru-RU"/>
        </w:rPr>
      </w:pPr>
      <w:r w:rsidRPr="008D745E">
        <w:rPr>
          <w:u w:val="single"/>
          <w:lang w:val="ru-RU"/>
        </w:rPr>
        <w:t>Данные лабораторных исследований.</w:t>
      </w:r>
    </w:p>
    <w:p w:rsidR="005C5BCF" w:rsidRPr="008D745E" w:rsidRDefault="005C5BCF" w:rsidP="00FC5396">
      <w:pPr>
        <w:ind w:left="-567"/>
        <w:jc w:val="both"/>
        <w:rPr>
          <w:lang w:val="ru-RU"/>
        </w:rPr>
      </w:pPr>
      <w:r w:rsidRPr="008D745E">
        <w:rPr>
          <w:lang w:val="ru-RU"/>
        </w:rPr>
        <w:t xml:space="preserve">23.08.16 Общ. ан. крови Нв – 157 г/л  эритр – 4,7 лейк –  6,2СОЭ –34 мм/час   </w:t>
      </w:r>
    </w:p>
    <w:p w:rsidR="005C5BCF" w:rsidRPr="008D745E" w:rsidRDefault="005C5BCF" w:rsidP="00FC5396">
      <w:pPr>
        <w:ind w:left="-567"/>
        <w:jc w:val="both"/>
        <w:rPr>
          <w:lang w:val="ru-RU"/>
        </w:rPr>
      </w:pPr>
      <w:r w:rsidRPr="008D745E">
        <w:rPr>
          <w:lang w:val="ru-RU"/>
        </w:rPr>
        <w:t xml:space="preserve">э- 0%    п- 0%   с- 71%   л-  27%   м-2 %  </w:t>
      </w:r>
    </w:p>
    <w:p w:rsidR="005C5BCF" w:rsidRPr="008D745E" w:rsidRDefault="005C5BCF" w:rsidP="00FC5396">
      <w:pPr>
        <w:ind w:left="-567"/>
        <w:jc w:val="both"/>
        <w:rPr>
          <w:lang w:val="ru-RU"/>
        </w:rPr>
      </w:pPr>
      <w:r w:rsidRPr="008D745E">
        <w:rPr>
          <w:lang w:val="ru-RU"/>
        </w:rPr>
        <w:t xml:space="preserve">23.08.16 Биохимия: СКФ –91 мл./мин., хол –4,7 тригл -1,4 ХСЛПВП -1,2 ХСЛПНП – 2,85Катер -2,9 мочевина – 6,1 креатинин –88   бил общ – 34,6 бил пр –5,2  тим –0,76  АСТ – 0,37  АЛТ – 0,47  ммоль/л; </w:t>
      </w:r>
    </w:p>
    <w:p w:rsidR="005C5BCF" w:rsidRPr="008D745E" w:rsidRDefault="005C5BCF" w:rsidP="00FC5396">
      <w:pPr>
        <w:ind w:left="-567"/>
        <w:jc w:val="both"/>
        <w:rPr>
          <w:lang w:val="ru-RU"/>
        </w:rPr>
      </w:pPr>
      <w:r w:rsidRPr="008D745E">
        <w:rPr>
          <w:lang w:val="ru-RU"/>
        </w:rPr>
        <w:t>26.08.16 бил бщ – 34,6 бил пр – 7,4</w:t>
      </w:r>
    </w:p>
    <w:p w:rsidR="005C5BCF" w:rsidRPr="008D745E" w:rsidRDefault="005C5BCF" w:rsidP="00FC5396">
      <w:pPr>
        <w:ind w:left="-567"/>
        <w:jc w:val="both"/>
        <w:rPr>
          <w:lang w:val="ru-RU"/>
        </w:rPr>
      </w:pPr>
      <w:r w:rsidRPr="008D745E">
        <w:rPr>
          <w:lang w:val="ru-RU"/>
        </w:rPr>
        <w:t xml:space="preserve">23.08.16 Анализ крови на RW- отр </w:t>
      </w:r>
    </w:p>
    <w:p w:rsidR="005C5BCF" w:rsidRPr="008D745E" w:rsidRDefault="005C5BCF" w:rsidP="00FC5396">
      <w:pPr>
        <w:ind w:left="-567"/>
        <w:jc w:val="both"/>
        <w:rPr>
          <w:lang w:val="ru-RU"/>
        </w:rPr>
      </w:pPr>
      <w:r w:rsidRPr="008D745E">
        <w:rPr>
          <w:lang w:val="ru-RU"/>
        </w:rPr>
        <w:t>25.08.16 К –  3,8 ; Nа –143   ммоль/л</w:t>
      </w:r>
    </w:p>
    <w:p w:rsidR="005C5BCF" w:rsidRPr="008D745E" w:rsidRDefault="005C5BCF" w:rsidP="00FC5396">
      <w:pPr>
        <w:ind w:left="-567"/>
        <w:jc w:val="both"/>
        <w:rPr>
          <w:lang w:val="ru-RU"/>
        </w:rPr>
      </w:pPr>
      <w:r w:rsidRPr="008D745E">
        <w:rPr>
          <w:lang w:val="ru-RU"/>
        </w:rPr>
        <w:t>29.08.16 Коагулограмма: вр. сверт. –   мин.; ПТИ – 94  %; фибр –  5,3г/л; фибр Б – отр; АКТ – 103%; св. гепарин – 2*10-4</w:t>
      </w:r>
    </w:p>
    <w:p w:rsidR="005C5BCF" w:rsidRPr="008D745E" w:rsidRDefault="005C5BCF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8D745E">
        <w:rPr>
          <w:b w:val="0"/>
          <w:sz w:val="24"/>
          <w:szCs w:val="24"/>
        </w:rPr>
        <w:t>23.08.16 Общ. ан. мочи уд вес 1025  лейк – 3-4  в п/зр белок – отр  ацетон –отр;  эпит. пл. – на всё; эпит. перех. -  в п/зр</w:t>
      </w:r>
    </w:p>
    <w:p w:rsidR="005C5BCF" w:rsidRPr="008D745E" w:rsidRDefault="005C5BCF" w:rsidP="00CD41DE">
      <w:pPr>
        <w:rPr>
          <w:lang w:val="ru-RU"/>
        </w:rPr>
      </w:pPr>
      <w:r w:rsidRPr="008D745E">
        <w:rPr>
          <w:lang w:val="ru-RU"/>
        </w:rPr>
        <w:t>23.08.16 НВsАg – не выявлен, Анти  НСV  - не выявлен</w:t>
      </w:r>
    </w:p>
    <w:p w:rsidR="005C5BCF" w:rsidRPr="008D745E" w:rsidRDefault="005C5BCF" w:rsidP="00FC5396">
      <w:pPr>
        <w:ind w:left="-567"/>
        <w:rPr>
          <w:lang w:val="ru-RU"/>
        </w:rPr>
      </w:pPr>
      <w:r w:rsidRPr="008D745E">
        <w:rPr>
          <w:lang w:val="ru-RU"/>
        </w:rPr>
        <w:t>25.08.16 Анализ мочи по Нечипоренко лейк -6500  эритр - 500 белок – отр</w:t>
      </w:r>
    </w:p>
    <w:p w:rsidR="005C5BCF" w:rsidRPr="008D745E" w:rsidRDefault="005C5BCF" w:rsidP="00BB27D5">
      <w:pPr>
        <w:ind w:left="-567"/>
        <w:rPr>
          <w:lang w:val="ru-RU"/>
        </w:rPr>
      </w:pPr>
      <w:r w:rsidRPr="008D745E">
        <w:rPr>
          <w:lang w:val="ru-RU"/>
        </w:rPr>
        <w:t>30.08.16 Анализ мочи по Нечипоренко лейк -5000  эритр – 500 белок – отр</w:t>
      </w:r>
    </w:p>
    <w:p w:rsidR="005C5BCF" w:rsidRPr="008D745E" w:rsidRDefault="005C5BCF" w:rsidP="00FC5396">
      <w:pPr>
        <w:ind w:left="-567"/>
        <w:rPr>
          <w:lang w:val="ru-RU"/>
        </w:rPr>
      </w:pPr>
    </w:p>
    <w:p w:rsidR="005C5BCF" w:rsidRPr="008D745E" w:rsidRDefault="005C5BCF" w:rsidP="00FC5396">
      <w:pPr>
        <w:ind w:left="-567"/>
        <w:rPr>
          <w:lang w:val="ru-RU"/>
        </w:rPr>
      </w:pPr>
      <w:r w:rsidRPr="008D745E">
        <w:rPr>
          <w:lang w:val="ru-RU"/>
        </w:rPr>
        <w:t>26.08.16 Суточная глюкозурия –  отр;   Суточная протеинурия –  отр</w:t>
      </w:r>
    </w:p>
    <w:p w:rsidR="005C5BCF" w:rsidRPr="008D745E" w:rsidRDefault="005C5BCF" w:rsidP="00FC5396">
      <w:pPr>
        <w:pStyle w:val="Heading5"/>
        <w:ind w:left="-567"/>
        <w:rPr>
          <w:sz w:val="24"/>
          <w:szCs w:val="24"/>
        </w:rPr>
      </w:pPr>
      <w:r w:rsidRPr="008D745E">
        <w:rPr>
          <w:sz w:val="24"/>
          <w:szCs w:val="24"/>
        </w:rPr>
        <w:t>26.08.16 Микроальбуминурия –46,0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5C5BCF" w:rsidRPr="008D745E" w:rsidTr="00B76356">
        <w:tc>
          <w:tcPr>
            <w:tcW w:w="2518" w:type="dxa"/>
          </w:tcPr>
          <w:p w:rsidR="005C5BCF" w:rsidRPr="008D745E" w:rsidRDefault="005C5BCF" w:rsidP="00B76356">
            <w:pPr>
              <w:rPr>
                <w:lang w:val="ru-RU"/>
              </w:rPr>
            </w:pPr>
            <w:r w:rsidRPr="008D745E">
              <w:rPr>
                <w:lang w:val="ru-RU"/>
              </w:rPr>
              <w:t xml:space="preserve">Гликемический </w:t>
            </w:r>
          </w:p>
          <w:p w:rsidR="005C5BCF" w:rsidRPr="008D745E" w:rsidRDefault="005C5BCF" w:rsidP="00B76356">
            <w:pPr>
              <w:rPr>
                <w:lang w:val="ru-RU"/>
              </w:rPr>
            </w:pPr>
            <w:r w:rsidRPr="008D745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C5BCF" w:rsidRPr="008D745E" w:rsidRDefault="005C5BCF" w:rsidP="00B76356">
            <w:pPr>
              <w:rPr>
                <w:lang w:val="ru-RU"/>
              </w:rPr>
            </w:pPr>
            <w:r w:rsidRPr="008D745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C5BCF" w:rsidRPr="008D745E" w:rsidRDefault="005C5BCF" w:rsidP="00B76356">
            <w:pPr>
              <w:rPr>
                <w:lang w:val="ru-RU"/>
              </w:rPr>
            </w:pPr>
            <w:r w:rsidRPr="008D745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C5BCF" w:rsidRPr="008D745E" w:rsidRDefault="005C5BCF" w:rsidP="00B76356">
            <w:pPr>
              <w:rPr>
                <w:lang w:val="ru-RU"/>
              </w:rPr>
            </w:pPr>
            <w:r w:rsidRPr="008D745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C5BCF" w:rsidRPr="008D745E" w:rsidRDefault="005C5BCF" w:rsidP="00B76356">
            <w:pPr>
              <w:rPr>
                <w:lang w:val="ru-RU"/>
              </w:rPr>
            </w:pPr>
            <w:r w:rsidRPr="008D745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5C5BCF" w:rsidRPr="008D745E" w:rsidRDefault="005C5BCF" w:rsidP="00B76356">
            <w:pPr>
              <w:rPr>
                <w:lang w:val="ru-RU"/>
              </w:rPr>
            </w:pPr>
            <w:r w:rsidRPr="008D745E">
              <w:rPr>
                <w:lang w:val="ru-RU"/>
              </w:rPr>
              <w:t>22.00</w:t>
            </w:r>
          </w:p>
        </w:tc>
      </w:tr>
      <w:tr w:rsidR="005C5BCF" w:rsidRPr="008D745E" w:rsidTr="00B76356">
        <w:tc>
          <w:tcPr>
            <w:tcW w:w="2518" w:type="dxa"/>
          </w:tcPr>
          <w:p w:rsidR="005C5BCF" w:rsidRPr="008D745E" w:rsidRDefault="005C5BCF" w:rsidP="00B76356">
            <w:pPr>
              <w:rPr>
                <w:lang w:val="ru-RU"/>
              </w:rPr>
            </w:pPr>
            <w:r w:rsidRPr="008D745E">
              <w:rPr>
                <w:lang w:val="ru-RU"/>
              </w:rPr>
              <w:t>22.08</w:t>
            </w:r>
          </w:p>
        </w:tc>
        <w:tc>
          <w:tcPr>
            <w:tcW w:w="992" w:type="dxa"/>
          </w:tcPr>
          <w:p w:rsidR="005C5BCF" w:rsidRPr="008D745E" w:rsidRDefault="005C5BC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C5BCF" w:rsidRPr="008D745E" w:rsidRDefault="005C5BC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C5BCF" w:rsidRPr="008D745E" w:rsidRDefault="005C5BCF" w:rsidP="00B76356">
            <w:pPr>
              <w:rPr>
                <w:lang w:val="ru-RU"/>
              </w:rPr>
            </w:pPr>
            <w:r w:rsidRPr="008D745E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5C5BCF" w:rsidRPr="008D745E" w:rsidRDefault="005C5BCF" w:rsidP="00B76356">
            <w:pPr>
              <w:rPr>
                <w:lang w:val="ru-RU"/>
              </w:rPr>
            </w:pPr>
            <w:r w:rsidRPr="008D745E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5C5BCF" w:rsidRPr="008D745E" w:rsidRDefault="005C5BCF" w:rsidP="00B76356">
            <w:pPr>
              <w:rPr>
                <w:lang w:val="ru-RU"/>
              </w:rPr>
            </w:pPr>
            <w:r w:rsidRPr="008D745E">
              <w:rPr>
                <w:lang w:val="ru-RU"/>
              </w:rPr>
              <w:t>10,0</w:t>
            </w:r>
          </w:p>
        </w:tc>
      </w:tr>
      <w:tr w:rsidR="005C5BCF" w:rsidRPr="008D745E" w:rsidTr="00B76356">
        <w:tc>
          <w:tcPr>
            <w:tcW w:w="2518" w:type="dxa"/>
          </w:tcPr>
          <w:p w:rsidR="005C5BCF" w:rsidRPr="008D745E" w:rsidRDefault="005C5BCF" w:rsidP="00B76356">
            <w:pPr>
              <w:rPr>
                <w:lang w:val="ru-RU"/>
              </w:rPr>
            </w:pPr>
            <w:r w:rsidRPr="008D745E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5C5BCF" w:rsidRPr="008D745E" w:rsidRDefault="005C5BCF" w:rsidP="00B76356">
            <w:pPr>
              <w:rPr>
                <w:lang w:val="ru-RU"/>
              </w:rPr>
            </w:pPr>
            <w:r w:rsidRPr="008D745E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5C5BCF" w:rsidRPr="008D745E" w:rsidRDefault="005C5BCF" w:rsidP="00B76356">
            <w:pPr>
              <w:rPr>
                <w:lang w:val="ru-RU"/>
              </w:rPr>
            </w:pPr>
            <w:r w:rsidRPr="008D745E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5C5BCF" w:rsidRPr="008D745E" w:rsidRDefault="005C5BCF" w:rsidP="00B76356">
            <w:pPr>
              <w:rPr>
                <w:lang w:val="ru-RU"/>
              </w:rPr>
            </w:pPr>
            <w:r w:rsidRPr="008D745E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5C5BCF" w:rsidRPr="008D745E" w:rsidRDefault="005C5BCF" w:rsidP="00B76356">
            <w:pPr>
              <w:rPr>
                <w:lang w:val="ru-RU"/>
              </w:rPr>
            </w:pPr>
            <w:r w:rsidRPr="008D745E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5C5BCF" w:rsidRPr="008D745E" w:rsidRDefault="005C5BCF" w:rsidP="00B76356">
            <w:pPr>
              <w:rPr>
                <w:lang w:val="ru-RU"/>
              </w:rPr>
            </w:pPr>
          </w:p>
        </w:tc>
      </w:tr>
      <w:tr w:rsidR="005C5BCF" w:rsidRPr="008D745E" w:rsidTr="00B76356">
        <w:tc>
          <w:tcPr>
            <w:tcW w:w="2518" w:type="dxa"/>
          </w:tcPr>
          <w:p w:rsidR="005C5BCF" w:rsidRPr="008D745E" w:rsidRDefault="005C5BCF" w:rsidP="00B76356">
            <w:pPr>
              <w:rPr>
                <w:lang w:val="ru-RU"/>
              </w:rPr>
            </w:pPr>
            <w:r w:rsidRPr="008D745E">
              <w:rPr>
                <w:lang w:val="ru-RU"/>
              </w:rPr>
              <w:t>25.08</w:t>
            </w:r>
          </w:p>
        </w:tc>
        <w:tc>
          <w:tcPr>
            <w:tcW w:w="992" w:type="dxa"/>
          </w:tcPr>
          <w:p w:rsidR="005C5BCF" w:rsidRPr="008D745E" w:rsidRDefault="005C5BCF" w:rsidP="00B76356">
            <w:pPr>
              <w:rPr>
                <w:lang w:val="ru-RU"/>
              </w:rPr>
            </w:pPr>
            <w:r w:rsidRPr="008D745E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5C5BCF" w:rsidRPr="008D745E" w:rsidRDefault="005C5BCF" w:rsidP="00B76356">
            <w:pPr>
              <w:rPr>
                <w:lang w:val="ru-RU"/>
              </w:rPr>
            </w:pPr>
            <w:r w:rsidRPr="008D745E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5C5BCF" w:rsidRPr="008D745E" w:rsidRDefault="005C5BCF" w:rsidP="00B76356">
            <w:pPr>
              <w:rPr>
                <w:lang w:val="ru-RU"/>
              </w:rPr>
            </w:pPr>
            <w:r w:rsidRPr="008D745E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5C5BCF" w:rsidRPr="008D745E" w:rsidRDefault="005C5BCF" w:rsidP="00B76356">
            <w:pPr>
              <w:rPr>
                <w:lang w:val="ru-RU"/>
              </w:rPr>
            </w:pPr>
            <w:r w:rsidRPr="008D745E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5C5BCF" w:rsidRPr="008D745E" w:rsidRDefault="005C5BCF" w:rsidP="00B76356">
            <w:pPr>
              <w:rPr>
                <w:lang w:val="ru-RU"/>
              </w:rPr>
            </w:pPr>
          </w:p>
        </w:tc>
      </w:tr>
      <w:tr w:rsidR="005C5BCF" w:rsidRPr="008D745E" w:rsidTr="00B76356">
        <w:tc>
          <w:tcPr>
            <w:tcW w:w="2518" w:type="dxa"/>
          </w:tcPr>
          <w:p w:rsidR="005C5BCF" w:rsidRPr="008D745E" w:rsidRDefault="005C5BCF" w:rsidP="00B76356">
            <w:pPr>
              <w:rPr>
                <w:lang w:val="ru-RU"/>
              </w:rPr>
            </w:pPr>
            <w:r w:rsidRPr="008D745E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5C5BCF" w:rsidRPr="008D745E" w:rsidRDefault="005C5BCF" w:rsidP="00B76356">
            <w:pPr>
              <w:rPr>
                <w:lang w:val="ru-RU"/>
              </w:rPr>
            </w:pPr>
            <w:r w:rsidRPr="008D745E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5C5BCF" w:rsidRPr="008D745E" w:rsidRDefault="005C5BCF" w:rsidP="00B76356">
            <w:pPr>
              <w:rPr>
                <w:lang w:val="ru-RU"/>
              </w:rPr>
            </w:pPr>
            <w:r w:rsidRPr="008D745E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5C5BCF" w:rsidRPr="008D745E" w:rsidRDefault="005C5BC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C5BCF" w:rsidRPr="008D745E" w:rsidRDefault="005C5BC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C5BCF" w:rsidRPr="008D745E" w:rsidRDefault="005C5BCF" w:rsidP="00B76356">
            <w:pPr>
              <w:rPr>
                <w:lang w:val="ru-RU"/>
              </w:rPr>
            </w:pPr>
          </w:p>
        </w:tc>
      </w:tr>
      <w:tr w:rsidR="005C5BCF" w:rsidRPr="008D745E" w:rsidTr="00B76356">
        <w:tc>
          <w:tcPr>
            <w:tcW w:w="2518" w:type="dxa"/>
          </w:tcPr>
          <w:p w:rsidR="005C5BCF" w:rsidRPr="008D745E" w:rsidRDefault="005C5BCF" w:rsidP="00B76356">
            <w:pPr>
              <w:rPr>
                <w:lang w:val="ru-RU"/>
              </w:rPr>
            </w:pPr>
            <w:r w:rsidRPr="008D745E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5C5BCF" w:rsidRPr="008D745E" w:rsidRDefault="005C5BCF" w:rsidP="00B76356">
            <w:pPr>
              <w:rPr>
                <w:lang w:val="ru-RU"/>
              </w:rPr>
            </w:pPr>
            <w:r w:rsidRPr="008D745E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5C5BCF" w:rsidRPr="008D745E" w:rsidRDefault="005C5BCF" w:rsidP="00B76356">
            <w:pPr>
              <w:rPr>
                <w:lang w:val="ru-RU"/>
              </w:rPr>
            </w:pPr>
            <w:r w:rsidRPr="008D745E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5C5BCF" w:rsidRPr="008D745E" w:rsidRDefault="005C5BCF" w:rsidP="00B76356">
            <w:pPr>
              <w:rPr>
                <w:lang w:val="ru-RU"/>
              </w:rPr>
            </w:pPr>
            <w:r w:rsidRPr="008D745E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5C5BCF" w:rsidRPr="008D745E" w:rsidRDefault="005C5BCF" w:rsidP="00B76356">
            <w:pPr>
              <w:rPr>
                <w:lang w:val="ru-RU"/>
              </w:rPr>
            </w:pPr>
            <w:r w:rsidRPr="008D745E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5C5BCF" w:rsidRPr="008D745E" w:rsidRDefault="005C5BCF" w:rsidP="00B76356">
            <w:pPr>
              <w:rPr>
                <w:lang w:val="ru-RU"/>
              </w:rPr>
            </w:pPr>
          </w:p>
        </w:tc>
      </w:tr>
      <w:tr w:rsidR="005C5BCF" w:rsidRPr="008D745E" w:rsidTr="00B76356">
        <w:tc>
          <w:tcPr>
            <w:tcW w:w="2518" w:type="dxa"/>
          </w:tcPr>
          <w:p w:rsidR="005C5BCF" w:rsidRPr="008D745E" w:rsidRDefault="005C5BCF" w:rsidP="00B76356">
            <w:pPr>
              <w:rPr>
                <w:lang w:val="ru-RU"/>
              </w:rPr>
            </w:pPr>
            <w:r w:rsidRPr="008D745E">
              <w:rPr>
                <w:lang w:val="ru-RU"/>
              </w:rPr>
              <w:t>30.08 в2.00-5,3</w:t>
            </w:r>
          </w:p>
        </w:tc>
        <w:tc>
          <w:tcPr>
            <w:tcW w:w="992" w:type="dxa"/>
          </w:tcPr>
          <w:p w:rsidR="005C5BCF" w:rsidRPr="008D745E" w:rsidRDefault="005C5BC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C5BCF" w:rsidRPr="008D745E" w:rsidRDefault="005C5BCF" w:rsidP="00B76356">
            <w:pPr>
              <w:rPr>
                <w:lang w:val="ru-RU"/>
              </w:rPr>
            </w:pPr>
            <w:r w:rsidRPr="008D745E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5C5BCF" w:rsidRPr="008D745E" w:rsidRDefault="005C5BC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C5BCF" w:rsidRPr="008D745E" w:rsidRDefault="005C5BC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C5BCF" w:rsidRPr="008D745E" w:rsidRDefault="005C5BCF" w:rsidP="00B76356">
            <w:pPr>
              <w:rPr>
                <w:lang w:val="ru-RU"/>
              </w:rPr>
            </w:pPr>
          </w:p>
        </w:tc>
      </w:tr>
    </w:tbl>
    <w:p w:rsidR="005C5BCF" w:rsidRPr="008D745E" w:rsidRDefault="005C5BCF" w:rsidP="00FC5396">
      <w:pPr>
        <w:ind w:left="-567"/>
        <w:jc w:val="both"/>
        <w:rPr>
          <w:lang w:val="ru-RU"/>
        </w:rPr>
      </w:pPr>
      <w:r w:rsidRPr="008D745E">
        <w:rPr>
          <w:u w:val="single"/>
          <w:lang w:val="ru-RU"/>
        </w:rPr>
        <w:t>22.08.16Невропатолог</w:t>
      </w:r>
      <w:r w:rsidRPr="008D745E">
        <w:rPr>
          <w:lang w:val="ru-RU"/>
        </w:rPr>
        <w:t>: Диабетическая дистальная симметричная полинейропатия н/к, сенсомоторная форма. Дисциркуляторная энцефалопатия II-Ш сочетанного генеза (дисметаболическая, гипертоническая), атеросклеротическая. Последствия перенесенного ишемического инсульта в левой гемисфере (2002). Правосторонний умеренный гемипарез. Вестибуло-атактический с-м.</w:t>
      </w:r>
    </w:p>
    <w:p w:rsidR="005C5BCF" w:rsidRPr="008D745E" w:rsidRDefault="005C5BCF" w:rsidP="00FC5396">
      <w:pPr>
        <w:ind w:left="-567"/>
        <w:jc w:val="both"/>
        <w:rPr>
          <w:lang w:val="ru-RU"/>
        </w:rPr>
      </w:pPr>
      <w:r w:rsidRPr="008D745E">
        <w:rPr>
          <w:u w:val="single"/>
          <w:lang w:val="ru-RU"/>
        </w:rPr>
        <w:t>2308.16Окулист</w:t>
      </w:r>
      <w:r w:rsidRPr="008D745E">
        <w:rPr>
          <w:lang w:val="ru-RU"/>
        </w:rPr>
        <w:t xml:space="preserve">: Гл. дно: ДЗН бледно-розовые. Границы четкие .а:в 1:3, артерии  узкие вены широкие полнокровные, сосуды умеренно извиты. Выраженный ангиосклеоз, Салюс 1-II. Единичные микроаневризмы. Д-з: Непролиферативная  диабетическая ретинопатия ОИ. Почти зрелая катаракта ОИ.  Незрелая катаракта OS. . </w:t>
      </w:r>
    </w:p>
    <w:p w:rsidR="005C5BCF" w:rsidRPr="008D745E" w:rsidRDefault="005C5BCF" w:rsidP="002D496A">
      <w:pPr>
        <w:ind w:left="-567"/>
        <w:jc w:val="both"/>
        <w:rPr>
          <w:lang w:val="ru-RU"/>
        </w:rPr>
      </w:pPr>
      <w:r w:rsidRPr="008D745E">
        <w:rPr>
          <w:u w:val="single"/>
          <w:lang w:val="ru-RU"/>
        </w:rPr>
        <w:t>23.08.16ЭКГ</w:t>
      </w:r>
      <w:r w:rsidRPr="008D745E">
        <w:rPr>
          <w:lang w:val="ru-RU"/>
        </w:rPr>
        <w:t xml:space="preserve">: ЧСС -70 уд/мин. Вольтаж снижен.  Ритм синусовый. Эл. ось не отклонена.  Гипертрофия левого желудочка.  </w:t>
      </w:r>
    </w:p>
    <w:p w:rsidR="005C5BCF" w:rsidRPr="008D745E" w:rsidRDefault="005C5BCF" w:rsidP="002D496A">
      <w:pPr>
        <w:ind w:left="-567"/>
        <w:jc w:val="both"/>
        <w:rPr>
          <w:lang w:val="ru-RU"/>
        </w:rPr>
      </w:pPr>
      <w:r w:rsidRPr="008D745E">
        <w:rPr>
          <w:u w:val="single"/>
          <w:lang w:val="ru-RU"/>
        </w:rPr>
        <w:t>30.8.16ЭКГ</w:t>
      </w:r>
      <w:r w:rsidRPr="008D745E">
        <w:rPr>
          <w:lang w:val="ru-RU"/>
        </w:rPr>
        <w:t xml:space="preserve">: ЧСС -70 уд/мин. Вольтаж сохранен.  Ритм синусовый. Эл. ось не отклонена влево.  Гипертрофия левого желудочка. Диффузные изменения миокарда. </w:t>
      </w:r>
    </w:p>
    <w:p w:rsidR="005C5BCF" w:rsidRPr="008D745E" w:rsidRDefault="005C5BCF" w:rsidP="00FC5396">
      <w:pPr>
        <w:ind w:left="-567"/>
        <w:jc w:val="both"/>
        <w:rPr>
          <w:lang w:val="ru-RU"/>
        </w:rPr>
      </w:pPr>
      <w:r w:rsidRPr="008D745E">
        <w:rPr>
          <w:u w:val="single"/>
          <w:lang w:val="ru-RU"/>
        </w:rPr>
        <w:t>30.08.16Кардиолог</w:t>
      </w:r>
      <w:r w:rsidRPr="008D745E">
        <w:rPr>
          <w:lang w:val="ru-RU"/>
        </w:rPr>
        <w:t xml:space="preserve">: ИБС, стенокардия напряжения,постинфарктный кардиосклероз (без даты)  II ф.кл. СН II А ф.кл. II. Гипертоническая болезнь III стадии 3 степени. Гипертензивное сердце СН I. Риск </w:t>
      </w:r>
    </w:p>
    <w:p w:rsidR="005C5BCF" w:rsidRPr="008D745E" w:rsidRDefault="005C5BCF" w:rsidP="00FC5396">
      <w:pPr>
        <w:ind w:left="-567"/>
        <w:jc w:val="both"/>
        <w:rPr>
          <w:lang w:val="ru-RU"/>
        </w:rPr>
      </w:pPr>
      <w:r w:rsidRPr="008D745E">
        <w:rPr>
          <w:u w:val="single"/>
          <w:lang w:val="ru-RU"/>
        </w:rPr>
        <w:t>30.08.16Ангиохирург</w:t>
      </w:r>
      <w:r w:rsidRPr="008D745E">
        <w:rPr>
          <w:lang w:val="ru-RU"/>
        </w:rPr>
        <w:t>: Диаб. ангиопатия артерий н/к.</w:t>
      </w:r>
    </w:p>
    <w:p w:rsidR="005C5BCF" w:rsidRPr="008D745E" w:rsidRDefault="005C5BCF" w:rsidP="00FC5396">
      <w:pPr>
        <w:ind w:left="-567"/>
        <w:jc w:val="both"/>
        <w:rPr>
          <w:u w:val="single"/>
          <w:lang w:val="ru-RU"/>
        </w:rPr>
      </w:pPr>
      <w:r w:rsidRPr="008D745E">
        <w:rPr>
          <w:u w:val="single"/>
          <w:lang w:val="ru-RU"/>
        </w:rPr>
        <w:t>23.08.16РВГ:</w:t>
      </w:r>
      <w:r w:rsidRPr="008D745E">
        <w:rPr>
          <w:lang w:val="ru-RU"/>
        </w:rPr>
        <w:t xml:space="preserve"> . Нарушение кровообращения справа IV  ст. слева Ш ст   тонус сосудов N. </w:t>
      </w:r>
    </w:p>
    <w:p w:rsidR="005C5BCF" w:rsidRPr="008D745E" w:rsidRDefault="005C5BCF" w:rsidP="00FC5396">
      <w:pPr>
        <w:ind w:left="-567"/>
        <w:jc w:val="both"/>
        <w:rPr>
          <w:lang w:val="ru-RU"/>
        </w:rPr>
      </w:pPr>
      <w:r w:rsidRPr="008D745E">
        <w:rPr>
          <w:u w:val="single"/>
          <w:lang w:val="ru-RU"/>
        </w:rPr>
        <w:t>31.08.16УЗИ</w:t>
      </w:r>
      <w:r w:rsidRPr="008D745E">
        <w:rPr>
          <w:lang w:val="ru-RU"/>
        </w:rPr>
        <w:t xml:space="preserve">: Заключение: Эхопризнаки диффузных изменений в паренхиме печени по типу жировой дистрофии 2-3ст ; мелких конкрементов ,микролитов поках без нарушения урокинетики. </w:t>
      </w:r>
    </w:p>
    <w:p w:rsidR="005C5BCF" w:rsidRPr="008D745E" w:rsidRDefault="005C5BCF" w:rsidP="00FC5396">
      <w:pPr>
        <w:ind w:left="-567"/>
        <w:jc w:val="both"/>
        <w:rPr>
          <w:lang w:val="ru-RU"/>
        </w:rPr>
      </w:pPr>
      <w:r w:rsidRPr="008D745E">
        <w:rPr>
          <w:u w:val="single"/>
          <w:lang w:val="ru-RU"/>
        </w:rPr>
        <w:t>2208</w:t>
      </w:r>
      <w:r w:rsidRPr="008D745E">
        <w:rPr>
          <w:lang w:val="ru-RU"/>
        </w:rPr>
        <w:t>.16 Фг ОГК№ 37366: возрастные изменений , гипетрофия левого желчдока.</w:t>
      </w:r>
    </w:p>
    <w:p w:rsidR="005C5BCF" w:rsidRPr="008D745E" w:rsidRDefault="005C5BCF" w:rsidP="00FC5396">
      <w:pPr>
        <w:ind w:left="-567"/>
        <w:jc w:val="both"/>
        <w:rPr>
          <w:lang w:val="ru-RU"/>
        </w:rPr>
      </w:pPr>
      <w:r w:rsidRPr="008D745E">
        <w:rPr>
          <w:u w:val="single"/>
          <w:lang w:val="ru-RU"/>
        </w:rPr>
        <w:t>Лечение:</w:t>
      </w:r>
      <w:r w:rsidRPr="008D745E">
        <w:rPr>
          <w:lang w:val="ru-RU"/>
        </w:rPr>
        <w:t xml:space="preserve"> Хумодар К 25Р ,тиогамма турбо ,витаксон ,ноотропил ,луцетам ,эналаприл ,предуктал МR, лоспирин ,вестибо , торсид ,норфлоксацин,канадский йогурт, атоксил.,эссенциале </w:t>
      </w:r>
    </w:p>
    <w:p w:rsidR="005C5BCF" w:rsidRPr="008D745E" w:rsidRDefault="005C5BC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D745E">
        <w:rPr>
          <w:u w:val="single"/>
          <w:lang w:val="ru-RU"/>
        </w:rPr>
        <w:t>Состояние больного при выписке</w:t>
      </w:r>
      <w:r w:rsidRPr="008D745E">
        <w:rPr>
          <w:lang w:val="ru-RU"/>
        </w:rPr>
        <w:t xml:space="preserve">:  СД компенсирован, уменьшились боли в н/к. АД 130/70  мм рт. ст. </w:t>
      </w:r>
    </w:p>
    <w:p w:rsidR="005C5BCF" w:rsidRPr="008D745E" w:rsidRDefault="005C5BCF">
      <w:pPr>
        <w:jc w:val="both"/>
        <w:rPr>
          <w:u w:val="single"/>
          <w:lang w:val="ru-RU"/>
        </w:rPr>
      </w:pPr>
      <w:r w:rsidRPr="008D745E">
        <w:rPr>
          <w:u w:val="single"/>
          <w:lang w:val="ru-RU"/>
        </w:rPr>
        <w:t>Рекомендовано</w:t>
      </w:r>
      <w:r w:rsidRPr="008D745E">
        <w:rPr>
          <w:lang w:val="ru-RU"/>
        </w:rPr>
        <w:t>:</w:t>
      </w:r>
    </w:p>
    <w:p w:rsidR="005C5BCF" w:rsidRPr="008D745E" w:rsidRDefault="005C5BCF">
      <w:pPr>
        <w:numPr>
          <w:ilvl w:val="0"/>
          <w:numId w:val="2"/>
        </w:numPr>
        <w:jc w:val="both"/>
        <w:rPr>
          <w:lang w:val="ru-RU"/>
        </w:rPr>
      </w:pPr>
      <w:r w:rsidRPr="008D745E">
        <w:rPr>
          <w:lang w:val="ru-RU"/>
        </w:rPr>
        <w:t>«Д» наблюдение эндокринолога, уч. терапевта по м\жит.</w:t>
      </w:r>
    </w:p>
    <w:p w:rsidR="005C5BCF" w:rsidRPr="008D745E" w:rsidRDefault="005C5BCF">
      <w:pPr>
        <w:numPr>
          <w:ilvl w:val="0"/>
          <w:numId w:val="2"/>
        </w:numPr>
        <w:jc w:val="both"/>
        <w:rPr>
          <w:lang w:val="ru-RU"/>
        </w:rPr>
      </w:pPr>
      <w:r w:rsidRPr="008D745E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5C5BCF" w:rsidRPr="008D745E" w:rsidRDefault="005C5BCF" w:rsidP="007E6EDD">
      <w:pPr>
        <w:ind w:left="435"/>
        <w:jc w:val="both"/>
        <w:rPr>
          <w:lang w:val="ru-RU"/>
        </w:rPr>
      </w:pPr>
      <w:r w:rsidRPr="008D745E">
        <w:rPr>
          <w:lang w:val="ru-RU"/>
        </w:rPr>
        <w:t xml:space="preserve">Инсулинотерапия:  Хумодар К 25 100Р п/з- 42-44ед., п/уж -16 ед </w:t>
      </w:r>
    </w:p>
    <w:p w:rsidR="005C5BCF" w:rsidRPr="008D745E" w:rsidRDefault="005C5BCF">
      <w:pPr>
        <w:numPr>
          <w:ilvl w:val="0"/>
          <w:numId w:val="2"/>
        </w:numPr>
        <w:jc w:val="both"/>
        <w:rPr>
          <w:lang w:val="ru-RU"/>
        </w:rPr>
      </w:pPr>
      <w:r w:rsidRPr="008D745E">
        <w:rPr>
          <w:lang w:val="ru-RU"/>
        </w:rPr>
        <w:t>Контроль глик. гемоглобина 1 раз в 6 мес., микроальбуминурии 1р. в 6 мес.</w:t>
      </w:r>
    </w:p>
    <w:p w:rsidR="005C5BCF" w:rsidRPr="008D745E" w:rsidRDefault="005C5BCF">
      <w:pPr>
        <w:numPr>
          <w:ilvl w:val="0"/>
          <w:numId w:val="2"/>
        </w:numPr>
        <w:jc w:val="both"/>
        <w:rPr>
          <w:lang w:val="ru-RU"/>
        </w:rPr>
      </w:pPr>
      <w:r w:rsidRPr="008D745E">
        <w:rPr>
          <w:lang w:val="ru-RU"/>
        </w:rPr>
        <w:t xml:space="preserve">Гиполипидемическая терапия (розувастатин 10 мг) с контролем липидограммы ,печеночных проб </w:t>
      </w:r>
    </w:p>
    <w:p w:rsidR="005C5BCF" w:rsidRPr="008D745E" w:rsidRDefault="005C5BCF">
      <w:pPr>
        <w:numPr>
          <w:ilvl w:val="0"/>
          <w:numId w:val="2"/>
        </w:numPr>
        <w:jc w:val="both"/>
        <w:rPr>
          <w:lang w:val="ru-RU"/>
        </w:rPr>
      </w:pPr>
      <w:r w:rsidRPr="008D745E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5C5BCF" w:rsidRPr="008D745E" w:rsidRDefault="005C5BCF" w:rsidP="006E487C">
      <w:pPr>
        <w:numPr>
          <w:ilvl w:val="0"/>
          <w:numId w:val="2"/>
        </w:numPr>
        <w:jc w:val="both"/>
        <w:rPr>
          <w:lang w:val="ru-RU"/>
        </w:rPr>
      </w:pPr>
      <w:r w:rsidRPr="008D745E">
        <w:rPr>
          <w:lang w:val="ru-RU"/>
        </w:rPr>
        <w:t xml:space="preserve">Рек. кардиолога: эналаприл 10 мг *2р/д., предуктал МR 1т. *2р/д.  1 мес., аспирин кардио 100 мг 1р\д Контроль АД, ЭКГ. Дообследование: ЭХО КС по м/ж. </w:t>
      </w:r>
    </w:p>
    <w:p w:rsidR="005C5BCF" w:rsidRPr="008D745E" w:rsidRDefault="005C5BCF" w:rsidP="00503C44">
      <w:pPr>
        <w:numPr>
          <w:ilvl w:val="0"/>
          <w:numId w:val="2"/>
        </w:numPr>
        <w:jc w:val="both"/>
        <w:rPr>
          <w:lang w:val="ru-RU"/>
        </w:rPr>
      </w:pPr>
      <w:r w:rsidRPr="008D745E">
        <w:rPr>
          <w:lang w:val="ru-RU"/>
        </w:rPr>
        <w:t>Тиогамма (диалипон) 600 мг/сут. 2-3 мес., нейрорубин форте 1т./сут., (мильгамма 1т.*3р/д., витаксон 1т. *3р/д.) 1 мес..</w:t>
      </w:r>
    </w:p>
    <w:p w:rsidR="005C5BCF" w:rsidRPr="008D745E" w:rsidRDefault="005C5BCF" w:rsidP="00E9696F">
      <w:pPr>
        <w:numPr>
          <w:ilvl w:val="0"/>
          <w:numId w:val="2"/>
        </w:numPr>
        <w:jc w:val="both"/>
        <w:rPr>
          <w:lang w:val="ru-RU"/>
        </w:rPr>
      </w:pPr>
      <w:r w:rsidRPr="008D745E">
        <w:rPr>
          <w:lang w:val="ru-RU"/>
        </w:rPr>
        <w:t xml:space="preserve">Рек. невропатолога: вестибо 24 мг 2р\д. </w:t>
      </w:r>
    </w:p>
    <w:p w:rsidR="005C5BCF" w:rsidRPr="008D745E" w:rsidRDefault="005C5BCF">
      <w:pPr>
        <w:numPr>
          <w:ilvl w:val="0"/>
          <w:numId w:val="2"/>
        </w:numPr>
        <w:jc w:val="both"/>
        <w:rPr>
          <w:lang w:val="ru-RU"/>
        </w:rPr>
      </w:pPr>
      <w:r w:rsidRPr="008D745E">
        <w:rPr>
          <w:lang w:val="ru-RU"/>
        </w:rPr>
        <w:t>УЗИ щит. железы  по м /жит.</w:t>
      </w:r>
    </w:p>
    <w:p w:rsidR="005C5BCF" w:rsidRPr="008D745E" w:rsidRDefault="005C5BCF">
      <w:pPr>
        <w:numPr>
          <w:ilvl w:val="0"/>
          <w:numId w:val="2"/>
        </w:numPr>
        <w:jc w:val="both"/>
        <w:rPr>
          <w:lang w:val="ru-RU"/>
        </w:rPr>
      </w:pPr>
      <w:r w:rsidRPr="008D745E">
        <w:rPr>
          <w:lang w:val="ru-RU"/>
        </w:rPr>
        <w:t>Эссенциале по 2 табл 3 р /день -1 мес .Контроль печеночных проб в динамике .Консультация гастроэнтеролога по м /жит при необходимости.</w:t>
      </w:r>
    </w:p>
    <w:p w:rsidR="005C5BCF" w:rsidRPr="008D745E" w:rsidRDefault="005C5BCF">
      <w:pPr>
        <w:numPr>
          <w:ilvl w:val="0"/>
          <w:numId w:val="2"/>
        </w:numPr>
        <w:jc w:val="both"/>
        <w:rPr>
          <w:lang w:val="ru-RU"/>
        </w:rPr>
      </w:pPr>
      <w:r w:rsidRPr="008D745E">
        <w:rPr>
          <w:lang w:val="ru-RU"/>
        </w:rPr>
        <w:t>Канефрон 2т. *3р/д-1 мес.  Контроль ан. мочи по Нечипоренко после тщательной сан .гигиен.подготовки..</w:t>
      </w:r>
    </w:p>
    <w:p w:rsidR="005C5BCF" w:rsidRPr="008D745E" w:rsidRDefault="005C5BCF" w:rsidP="00A9598B">
      <w:pPr>
        <w:ind w:left="435"/>
        <w:jc w:val="both"/>
        <w:rPr>
          <w:lang w:val="ru-RU"/>
        </w:rPr>
      </w:pPr>
    </w:p>
    <w:p w:rsidR="005C5BCF" w:rsidRPr="008D745E" w:rsidRDefault="005C5BCF">
      <w:pPr>
        <w:jc w:val="both"/>
        <w:rPr>
          <w:b/>
          <w:lang w:val="ru-RU"/>
        </w:rPr>
      </w:pPr>
    </w:p>
    <w:p w:rsidR="005C5BCF" w:rsidRPr="008D745E" w:rsidRDefault="005C5BCF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8D745E">
        <w:rPr>
          <w:sz w:val="24"/>
          <w:szCs w:val="24"/>
        </w:rPr>
        <w:t xml:space="preserve">Леч. врач  Соловьюк Е.А. </w:t>
      </w:r>
    </w:p>
    <w:p w:rsidR="005C5BCF" w:rsidRPr="008D745E" w:rsidRDefault="005C5BCF" w:rsidP="007241FA">
      <w:pPr>
        <w:jc w:val="both"/>
        <w:rPr>
          <w:lang w:val="ru-RU"/>
        </w:rPr>
      </w:pPr>
      <w:r w:rsidRPr="008D745E">
        <w:rPr>
          <w:lang w:val="ru-RU"/>
        </w:rPr>
        <w:t>Зав. отд.  Еременко Н.В.</w:t>
      </w:r>
    </w:p>
    <w:p w:rsidR="005C5BCF" w:rsidRPr="008D745E" w:rsidRDefault="005C5BCF" w:rsidP="00DD028B">
      <w:pPr>
        <w:jc w:val="both"/>
        <w:rPr>
          <w:lang w:val="ru-RU"/>
        </w:rPr>
      </w:pPr>
      <w:r w:rsidRPr="008D745E">
        <w:rPr>
          <w:lang w:val="ru-RU"/>
        </w:rPr>
        <w:t>Нач. мед. Костина Т.К.</w:t>
      </w:r>
    </w:p>
    <w:sectPr w:rsidR="005C5BCF" w:rsidRPr="008D745E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5BCF" w:rsidRDefault="005C5BCF" w:rsidP="00080012">
      <w:r>
        <w:separator/>
      </w:r>
    </w:p>
  </w:endnote>
  <w:endnote w:type="continuationSeparator" w:id="1">
    <w:p w:rsidR="005C5BCF" w:rsidRDefault="005C5BC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5BCF" w:rsidRDefault="005C5BCF" w:rsidP="00080012">
      <w:r>
        <w:separator/>
      </w:r>
    </w:p>
  </w:footnote>
  <w:footnote w:type="continuationSeparator" w:id="1">
    <w:p w:rsidR="005C5BCF" w:rsidRDefault="005C5BC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5C5BCF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5C5BCF" w:rsidRPr="00244DF4" w:rsidRDefault="005C5BC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5C5BCF" w:rsidRPr="00244DF4" w:rsidRDefault="005C5BC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5C5BCF" w:rsidRPr="00244DF4" w:rsidRDefault="005C5BCF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5C5BCF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5C5BCF" w:rsidRPr="00244DF4" w:rsidRDefault="005C5BCF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5C5BCF" w:rsidRPr="00244DF4" w:rsidRDefault="005C5BC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5C5BCF" w:rsidRPr="00244DF4" w:rsidRDefault="005C5BCF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5C5BCF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5C5BCF" w:rsidRPr="00244DF4" w:rsidRDefault="005C5BCF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5C5BCF" w:rsidRPr="00244DF4" w:rsidRDefault="005C5BCF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5C5BCF" w:rsidRPr="00244DF4" w:rsidRDefault="005C5BCF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5C5BCF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5C5BCF" w:rsidRPr="00080012" w:rsidRDefault="005C5BCF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5C5BCF" w:rsidRPr="00080012" w:rsidRDefault="005C5BCF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5C5BCF" w:rsidRPr="00080012" w:rsidRDefault="005C5BCF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5C5BCF" w:rsidRDefault="005C5BCF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062E5"/>
    <w:rsid w:val="00014609"/>
    <w:rsid w:val="00017901"/>
    <w:rsid w:val="00021776"/>
    <w:rsid w:val="0003342B"/>
    <w:rsid w:val="00035129"/>
    <w:rsid w:val="00036272"/>
    <w:rsid w:val="00042B8D"/>
    <w:rsid w:val="00054D9D"/>
    <w:rsid w:val="00062453"/>
    <w:rsid w:val="00066757"/>
    <w:rsid w:val="00073BB7"/>
    <w:rsid w:val="00075533"/>
    <w:rsid w:val="00080012"/>
    <w:rsid w:val="00083D98"/>
    <w:rsid w:val="00083EE5"/>
    <w:rsid w:val="000853F2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14D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991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D496A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7F04"/>
    <w:rsid w:val="003F42B5"/>
    <w:rsid w:val="003F5711"/>
    <w:rsid w:val="00401DFA"/>
    <w:rsid w:val="00402D3C"/>
    <w:rsid w:val="004111CD"/>
    <w:rsid w:val="00414B00"/>
    <w:rsid w:val="0041608B"/>
    <w:rsid w:val="0041754C"/>
    <w:rsid w:val="00434453"/>
    <w:rsid w:val="004445E8"/>
    <w:rsid w:val="00444BAB"/>
    <w:rsid w:val="00445E5F"/>
    <w:rsid w:val="004468E8"/>
    <w:rsid w:val="00447E50"/>
    <w:rsid w:val="0045073F"/>
    <w:rsid w:val="004529B5"/>
    <w:rsid w:val="0045564C"/>
    <w:rsid w:val="00462CB7"/>
    <w:rsid w:val="004706D7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1F8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2CB5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C5BCF"/>
    <w:rsid w:val="005D6604"/>
    <w:rsid w:val="005E47A1"/>
    <w:rsid w:val="005E5048"/>
    <w:rsid w:val="005F2724"/>
    <w:rsid w:val="005F492A"/>
    <w:rsid w:val="00601364"/>
    <w:rsid w:val="00602CAC"/>
    <w:rsid w:val="00605EED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34B4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487C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044D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40D9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D745E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165E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00B5"/>
    <w:rsid w:val="009A03AB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775FC"/>
    <w:rsid w:val="00A80362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27D5"/>
    <w:rsid w:val="00BB60ED"/>
    <w:rsid w:val="00BC0468"/>
    <w:rsid w:val="00BC1669"/>
    <w:rsid w:val="00BC1789"/>
    <w:rsid w:val="00BC2A20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D41DE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114F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7867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3BDD"/>
    <w:rsid w:val="00E9142A"/>
    <w:rsid w:val="00E9696F"/>
    <w:rsid w:val="00EA2152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5596C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35CD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E5DE2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DE2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1665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5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5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5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5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5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5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5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5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5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5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5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5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5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117</TotalTime>
  <Pages>2</Pages>
  <Words>902</Words>
  <Characters>5142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8</cp:revision>
  <cp:lastPrinted>2012-08-17T08:39:00Z</cp:lastPrinted>
  <dcterms:created xsi:type="dcterms:W3CDTF">2016-08-31T12:17:00Z</dcterms:created>
  <dcterms:modified xsi:type="dcterms:W3CDTF">2016-09-01T07:53:00Z</dcterms:modified>
</cp:coreProperties>
</file>