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CC0" w:rsidRPr="00833725" w:rsidRDefault="00D75CC0" w:rsidP="0062738D">
      <w:pPr>
        <w:pStyle w:val="Heading4"/>
        <w:ind w:left="-567" w:right="-58"/>
        <w:rPr>
          <w:b w:val="0"/>
          <w:sz w:val="24"/>
          <w:szCs w:val="24"/>
        </w:rPr>
      </w:pPr>
      <w:r w:rsidRPr="00833725">
        <w:rPr>
          <w:b w:val="0"/>
          <w:sz w:val="24"/>
          <w:szCs w:val="24"/>
        </w:rPr>
        <w:t>Выписной эпикриз</w:t>
      </w:r>
    </w:p>
    <w:p w:rsidR="00D75CC0" w:rsidRPr="00833725" w:rsidRDefault="00D75CC0" w:rsidP="0062738D">
      <w:pPr>
        <w:pStyle w:val="Heading5"/>
        <w:ind w:left="-567"/>
        <w:rPr>
          <w:b/>
          <w:sz w:val="24"/>
          <w:szCs w:val="24"/>
        </w:rPr>
      </w:pPr>
      <w:r w:rsidRPr="00833725">
        <w:rPr>
          <w:sz w:val="24"/>
          <w:szCs w:val="24"/>
        </w:rPr>
        <w:t>Из истории болезни №  990</w:t>
      </w:r>
    </w:p>
    <w:p w:rsidR="00D75CC0" w:rsidRPr="00833725" w:rsidRDefault="00D75CC0" w:rsidP="0062738D">
      <w:pPr>
        <w:pStyle w:val="Heading5"/>
        <w:ind w:left="-567"/>
        <w:rPr>
          <w:sz w:val="24"/>
          <w:szCs w:val="24"/>
        </w:rPr>
      </w:pPr>
      <w:r w:rsidRPr="00833725">
        <w:rPr>
          <w:sz w:val="24"/>
          <w:szCs w:val="24"/>
        </w:rPr>
        <w:t>Ф.И.О: Коссе Татьяна Николаевна</w:t>
      </w:r>
    </w:p>
    <w:p w:rsidR="00D75CC0" w:rsidRPr="00833725" w:rsidRDefault="00D75CC0" w:rsidP="0062738D">
      <w:pPr>
        <w:ind w:left="-567"/>
        <w:jc w:val="both"/>
        <w:rPr>
          <w:lang w:val="ru-RU"/>
        </w:rPr>
      </w:pPr>
      <w:r w:rsidRPr="00833725">
        <w:rPr>
          <w:lang w:val="ru-RU"/>
        </w:rPr>
        <w:t>Год рождения: 1957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lang w:val="ru-RU"/>
        </w:rPr>
        <w:t>Место жительства: Пологовский  р-н, с. Константиновка ул. Победы 81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lang w:val="ru-RU"/>
        </w:rPr>
        <w:t>Место работы: пенсионер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lang w:val="ru-RU"/>
        </w:rPr>
        <w:t>Находился на лечении с   22.08.16 по   01.09.16 в   энд. отд.</w:t>
      </w:r>
    </w:p>
    <w:p w:rsidR="00D75CC0" w:rsidRPr="00833725" w:rsidRDefault="00D75CC0" w:rsidP="007756D5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>Диагноз</w:t>
      </w:r>
      <w:r w:rsidRPr="00833725">
        <w:rPr>
          <w:lang w:val="ru-RU"/>
        </w:rPr>
        <w:t xml:space="preserve">:  Сахарный диабет, тип 2, вторичноинсулинзависимый, средней тяжести, декомпенсация.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атеросклеротическая), вестибуло-атактический с-м. Диаб. ангиопатия артерий н/к. ХБП II ст. Диабетическая нефропатия III ст. ИБС,  диффузный кардиосклероз,  СН II А. ф. кл II.  Ожирение II ст. (ИМТ 36 кг/м2) алим.-конституционального генеза, стабильное течение.  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 xml:space="preserve">Жалобы при поступлении </w:t>
      </w:r>
      <w:r w:rsidRPr="00833725">
        <w:rPr>
          <w:lang w:val="ru-RU"/>
        </w:rPr>
        <w:t xml:space="preserve">на сухость во рту, жажду, полиурию, увеличение веса на 2 кг за год, ухудшение зрения,  боли  в н/к, судороги, онемение ног, повышение АД макс. до 190/90 мм рт.ст., головные боли, головокружение,  дискомфорт в перкардиальной области. </w:t>
      </w:r>
    </w:p>
    <w:p w:rsidR="00D75CC0" w:rsidRPr="00833725" w:rsidRDefault="00D75CC0" w:rsidP="00F63DB1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>Краткий анамнез</w:t>
      </w:r>
      <w:r w:rsidRPr="00833725">
        <w:rPr>
          <w:lang w:val="ru-RU"/>
        </w:rPr>
        <w:t xml:space="preserve">: СД выявлен в 2010г.  Комы отрицает. С начала заболевания ССП . С 2014 в связи с декомпенсацией СД переведен на инсулинотерапию. В наст. время принимает:  Фармасулин Н п/з- 10ед., п/о- 10ед., п/у- 10ед., Фармасулин НNР22.00 – 12 ед. (Со слов больной при приеме препаратов метформинового ряда –тошнота ,жидкий стул) Гликемия –10-14 ммоль/л. . Боли в н/к с начала заболевания.  Повышение АД в течение 10 лет. Из гипотензивных принимает  лозап 50 мг. Госпитализирован  в обл. энд. диспансер для коррекции инсулинотерапии,  лечения хр. осложнений СД. </w:t>
      </w:r>
    </w:p>
    <w:p w:rsidR="00D75CC0" w:rsidRPr="00833725" w:rsidRDefault="00D75CC0" w:rsidP="00FC5396">
      <w:pPr>
        <w:ind w:left="-567"/>
        <w:jc w:val="both"/>
        <w:rPr>
          <w:u w:val="single"/>
          <w:lang w:val="ru-RU"/>
        </w:rPr>
      </w:pPr>
      <w:r w:rsidRPr="00833725">
        <w:rPr>
          <w:u w:val="single"/>
          <w:lang w:val="ru-RU"/>
        </w:rPr>
        <w:t>Данные лабораторных исследований.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lang w:val="ru-RU"/>
        </w:rPr>
        <w:t xml:space="preserve">23.08.16 Общ. ан. крови Нв –124  г/л  эритр –3,8  лейк – 5,7 СОЭ – 23 мм/час   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lang w:val="ru-RU"/>
        </w:rPr>
        <w:t xml:space="preserve">э-0 %    п- 0%   с-64 %   л- 30 %   м- 6%  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lang w:val="ru-RU"/>
        </w:rPr>
        <w:t xml:space="preserve">23.08.16 Биохимия: СКФ – 77,8мл./мин., хол –4,7 тригл -2,41 ХСЛПВП -0,788 ХСЛПНП -2,7 Катер -4,3 мочевина –7,17  креатинин –94   бил общ –3,6  бил пр – 3,6 тим –6,03  АСТ – 0,14  АЛТ –0,12   ммоль/л; 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lang w:val="ru-RU"/>
        </w:rPr>
        <w:t>26.08.16 Глик. гемоглобин 8,6 %</w:t>
      </w:r>
    </w:p>
    <w:p w:rsidR="00D75CC0" w:rsidRPr="00833725" w:rsidRDefault="00D75CC0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33725">
        <w:rPr>
          <w:b w:val="0"/>
          <w:sz w:val="24"/>
          <w:szCs w:val="24"/>
        </w:rPr>
        <w:t>23.08.16 Общ. ан. мочи уд вес 1027  лейк –всё п/зр белок – 0,057  ацетон –отр;  эпит. пл. -много ; эпит. перех. -много  в п/зр</w:t>
      </w:r>
    </w:p>
    <w:p w:rsidR="00D75CC0" w:rsidRPr="00833725" w:rsidRDefault="00D75CC0" w:rsidP="005741F6">
      <w:pPr>
        <w:ind w:left="-567"/>
        <w:rPr>
          <w:lang w:val="ru-RU"/>
        </w:rPr>
      </w:pPr>
      <w:r w:rsidRPr="00833725">
        <w:rPr>
          <w:lang w:val="ru-RU"/>
        </w:rPr>
        <w:t>25.08.16 Анализ мочи по Нечипоренко лейк -4000  эритр -  белок – отр</w:t>
      </w:r>
    </w:p>
    <w:p w:rsidR="00D75CC0" w:rsidRPr="00833725" w:rsidRDefault="00D75CC0" w:rsidP="005741F6">
      <w:pPr>
        <w:ind w:left="-567"/>
        <w:rPr>
          <w:lang w:val="ru-RU"/>
        </w:rPr>
      </w:pPr>
      <w:r w:rsidRPr="00833725">
        <w:rPr>
          <w:lang w:val="ru-RU"/>
        </w:rPr>
        <w:t>29.08.16 Анализ мочи по Нечипоренко лейк -2500  эритр -  белок – отр</w:t>
      </w:r>
    </w:p>
    <w:p w:rsidR="00D75CC0" w:rsidRPr="00833725" w:rsidRDefault="00D75CC0" w:rsidP="00FC5396">
      <w:pPr>
        <w:ind w:left="-567"/>
        <w:rPr>
          <w:lang w:val="ru-RU"/>
        </w:rPr>
      </w:pPr>
      <w:r w:rsidRPr="00833725">
        <w:rPr>
          <w:lang w:val="ru-RU"/>
        </w:rPr>
        <w:t>25.08.16 Суточная глюкозурия –  1,8%;   Суточная протеинурия –  отр</w:t>
      </w:r>
    </w:p>
    <w:p w:rsidR="00D75CC0" w:rsidRPr="00833725" w:rsidRDefault="00D75CC0" w:rsidP="00FC5396">
      <w:pPr>
        <w:pStyle w:val="Heading5"/>
        <w:ind w:left="-567"/>
        <w:rPr>
          <w:sz w:val="24"/>
          <w:szCs w:val="24"/>
        </w:rPr>
      </w:pPr>
      <w:r w:rsidRPr="00833725">
        <w:rPr>
          <w:sz w:val="24"/>
          <w:szCs w:val="24"/>
        </w:rPr>
        <w:t>26.08.16 Микроальбуминурия –59,0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75CC0" w:rsidRPr="00833725" w:rsidTr="00B76356">
        <w:tc>
          <w:tcPr>
            <w:tcW w:w="2518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 xml:space="preserve">Гликемический </w:t>
            </w:r>
          </w:p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20.00</w:t>
            </w:r>
          </w:p>
        </w:tc>
      </w:tr>
      <w:tr w:rsidR="00D75CC0" w:rsidRPr="00833725" w:rsidTr="00B76356">
        <w:tc>
          <w:tcPr>
            <w:tcW w:w="2518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11,1</w:t>
            </w:r>
          </w:p>
        </w:tc>
      </w:tr>
      <w:tr w:rsidR="00D75CC0" w:rsidRPr="00833725" w:rsidTr="00B76356">
        <w:tc>
          <w:tcPr>
            <w:tcW w:w="2518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75CC0" w:rsidRPr="00833725" w:rsidRDefault="00D75C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9,7</w:t>
            </w:r>
          </w:p>
        </w:tc>
      </w:tr>
      <w:tr w:rsidR="00D75CC0" w:rsidRPr="00833725" w:rsidTr="00B76356">
        <w:tc>
          <w:tcPr>
            <w:tcW w:w="2518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9,1</w:t>
            </w:r>
          </w:p>
        </w:tc>
      </w:tr>
      <w:tr w:rsidR="00D75CC0" w:rsidRPr="00833725" w:rsidTr="00B76356">
        <w:tc>
          <w:tcPr>
            <w:tcW w:w="2518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75CC0" w:rsidRPr="00833725" w:rsidRDefault="00D75CC0" w:rsidP="00B76356">
            <w:pPr>
              <w:rPr>
                <w:lang w:val="ru-RU"/>
              </w:rPr>
            </w:pPr>
            <w:r w:rsidRPr="00833725">
              <w:rPr>
                <w:lang w:val="ru-RU"/>
              </w:rPr>
              <w:t>8,3</w:t>
            </w:r>
          </w:p>
        </w:tc>
      </w:tr>
    </w:tbl>
    <w:p w:rsidR="00D75CC0" w:rsidRPr="00833725" w:rsidRDefault="00D75CC0" w:rsidP="00A01724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>22.08.16Невропатолог</w:t>
      </w:r>
      <w:r w:rsidRPr="00833725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атеросклеротическая), вестибуло-атактический с-м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>26.08.16 Окулист</w:t>
      </w:r>
      <w:r w:rsidRPr="00833725">
        <w:rPr>
          <w:lang w:val="ru-RU"/>
        </w:rPr>
        <w:t xml:space="preserve">: Помутнения в хрусталиках ОИ. Гл. дно: ДЗН бледно-розовые. Границы четкие.  сосуды сужены, извиты, склерозированы, вены полнокровны. Салюс I-II. В макулярной области рефлекс сглажен. Д-з: Начальная катаракта ОИ. Непролиферативная  диабетическая  ретинопатия ОИ. 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>25.08.16ЭКГ</w:t>
      </w:r>
      <w:r w:rsidRPr="00833725">
        <w:rPr>
          <w:lang w:val="ru-RU"/>
        </w:rPr>
        <w:t xml:space="preserve">: ЧСС -75 уд/мин. Вольтаж снижен.  Ритм синусовый. Эл. ось отклонена влево.   Гипертрофия левого желудочка. Диффузные изменения миокарда. 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>23.08.16Кардиолог</w:t>
      </w:r>
      <w:r w:rsidRPr="00833725">
        <w:rPr>
          <w:lang w:val="ru-RU"/>
        </w:rPr>
        <w:t>:  ИБС,  диффузный кардиосклероз,  СН II А. ф. кл II.  См- ВСД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>31.08.16Ангиохирург</w:t>
      </w:r>
      <w:r w:rsidRPr="00833725">
        <w:rPr>
          <w:lang w:val="ru-RU"/>
        </w:rPr>
        <w:t>: Диаб. ангиопатия артерий н/к.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lang w:val="ru-RU"/>
        </w:rPr>
        <w:t>22.08.16 Хирург данных за хирург .патологию нет</w:t>
      </w:r>
    </w:p>
    <w:p w:rsidR="00D75CC0" w:rsidRPr="00833725" w:rsidRDefault="00D75CC0" w:rsidP="00FC5396">
      <w:pPr>
        <w:ind w:left="-567"/>
        <w:jc w:val="both"/>
        <w:rPr>
          <w:u w:val="single"/>
          <w:lang w:val="ru-RU"/>
        </w:rPr>
      </w:pPr>
      <w:r w:rsidRPr="00833725">
        <w:rPr>
          <w:u w:val="single"/>
          <w:lang w:val="ru-RU"/>
        </w:rPr>
        <w:t>26.08.16РВГ:</w:t>
      </w:r>
      <w:r w:rsidRPr="00833725">
        <w:rPr>
          <w:lang w:val="ru-RU"/>
        </w:rPr>
        <w:t xml:space="preserve"> Нарушение кровообращения Ш ст. с обеих сторон, тонус сосудов повышен.  Затруднение венозного оттока с обеих сторон.</w:t>
      </w:r>
    </w:p>
    <w:p w:rsidR="00D75CC0" w:rsidRPr="00833725" w:rsidRDefault="00D75CC0" w:rsidP="00FC5396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>31.08.16УЗИ щит. железы</w:t>
      </w:r>
      <w:r w:rsidRPr="00833725">
        <w:rPr>
          <w:lang w:val="ru-RU"/>
        </w:rPr>
        <w:t>: Пр д. V = 7,8 см</w:t>
      </w:r>
      <w:r w:rsidRPr="00833725">
        <w:rPr>
          <w:vertAlign w:val="superscript"/>
          <w:lang w:val="ru-RU"/>
        </w:rPr>
        <w:t>3</w:t>
      </w:r>
      <w:r w:rsidRPr="00833725">
        <w:rPr>
          <w:lang w:val="ru-RU"/>
        </w:rPr>
        <w:t>; лев. д. V =6,3  см</w:t>
      </w:r>
      <w:r w:rsidRPr="00833725">
        <w:rPr>
          <w:vertAlign w:val="superscript"/>
          <w:lang w:val="ru-RU"/>
        </w:rPr>
        <w:t>3</w:t>
      </w:r>
    </w:p>
    <w:p w:rsidR="00D75CC0" w:rsidRPr="00833725" w:rsidRDefault="00D75CC0" w:rsidP="00FF1AF9">
      <w:pPr>
        <w:ind w:left="-567"/>
        <w:jc w:val="both"/>
        <w:rPr>
          <w:lang w:val="ru-RU"/>
        </w:rPr>
      </w:pPr>
      <w:r w:rsidRPr="00833725">
        <w:rPr>
          <w:lang w:val="ru-RU"/>
        </w:rPr>
        <w:t xml:space="preserve">Щит. железа не увеличена, контуры неровные.  Эхогенность паренхимы  снижена. Эхоструктура  крупнозернистая,  с небольшим количеством мелкого фиброза.  Регионарные л/узлы  не визуализируются. Закл.: Диффузные изменения паренхимы. </w:t>
      </w:r>
      <w:r w:rsidRPr="00833725">
        <w:rPr>
          <w:u w:val="single"/>
          <w:lang w:val="ru-RU"/>
        </w:rPr>
        <w:t>Лечение:</w:t>
      </w:r>
      <w:r w:rsidRPr="00833725">
        <w:rPr>
          <w:lang w:val="ru-RU"/>
        </w:rPr>
        <w:t xml:space="preserve"> Фармасулин Н, Фармасулин НNР, диалипон,солкосерил ,витаксон ,лозап ,трифас, предуктал МR,аспирин кардио ,канефрон.</w:t>
      </w:r>
      <w:bookmarkStart w:id="0" w:name="дд"/>
      <w:bookmarkEnd w:id="0"/>
    </w:p>
    <w:p w:rsidR="00D75CC0" w:rsidRPr="00833725" w:rsidRDefault="00D75CC0" w:rsidP="00FF1AF9">
      <w:pPr>
        <w:ind w:left="-567"/>
        <w:jc w:val="both"/>
        <w:rPr>
          <w:lang w:val="ru-RU"/>
        </w:rPr>
      </w:pPr>
      <w:r w:rsidRPr="00833725">
        <w:rPr>
          <w:u w:val="single"/>
          <w:lang w:val="ru-RU"/>
        </w:rPr>
        <w:t>Состояние больного при выписке</w:t>
      </w:r>
      <w:r w:rsidRPr="00833725">
        <w:rPr>
          <w:lang w:val="ru-RU"/>
        </w:rPr>
        <w:t xml:space="preserve">: СД компенсирован, уменьшились боли в н/к. АД 130/70 мм рт. ст. Пациентка от коррекции схемы инсулинотерапии (перевод на 2-х кратный режим категорически отказалась).На тыльной тыльной поверхности </w:t>
      </w:r>
      <w:r w:rsidRPr="00833725">
        <w:rPr>
          <w:lang w:val="en-US"/>
        </w:rPr>
        <w:t>V</w:t>
      </w:r>
      <w:r w:rsidRPr="00833725">
        <w:rPr>
          <w:lang w:val="ru-RU"/>
        </w:rPr>
        <w:t xml:space="preserve"> пальца  правой стопы дефект кожи с признаками грануляции.</w:t>
      </w:r>
    </w:p>
    <w:p w:rsidR="00D75CC0" w:rsidRPr="00833725" w:rsidRDefault="00D75CC0">
      <w:pPr>
        <w:jc w:val="both"/>
        <w:rPr>
          <w:u w:val="single"/>
          <w:lang w:val="ru-RU"/>
        </w:rPr>
      </w:pPr>
      <w:r w:rsidRPr="00833725">
        <w:rPr>
          <w:u w:val="single"/>
          <w:lang w:val="ru-RU"/>
        </w:rPr>
        <w:t>Рекомендовано</w:t>
      </w:r>
      <w:r w:rsidRPr="00833725">
        <w:rPr>
          <w:lang w:val="ru-RU"/>
        </w:rPr>
        <w:t>: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>«Д» наблюдение эндокринолога, уч. терапевта ,кардиолога ,окулиста ,хирурга  по м\жит.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 xml:space="preserve">Инсулинотерапия: Фармасулин Н  п/з- 14ед., п/о-12 ед., п/уж - 12ед.,  22.00 Фармасулин НNР-14   ед. 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>Контроль глик. гемоглобина 1 раз в 6 мес., микроальбуминурии 1р. в 6 мес.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75CC0" w:rsidRPr="00833725" w:rsidRDefault="00D75CC0" w:rsidP="00836E0A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>Рек. кардиолога: аспирин кардио 100 мг 1р\д  ,предуктал МR 1т. *2р/д.  1 мес., трифас 5 мг 1 р /день-1 нед Контроль АД, ЭКГ.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 xml:space="preserve">Эналаприл 2,5 мг утром. Контр. АД. </w:t>
      </w:r>
    </w:p>
    <w:p w:rsidR="00D75CC0" w:rsidRPr="00833725" w:rsidRDefault="00D75CC0" w:rsidP="00503C44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>Рек. невропатолога:дуплекс МАГ в плановом порядке,повторный осмотр невропатолога после дообследования.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>УЗИ щит. железы 1р. в год. Определить ТТГ ,св Т4 ,АТк ТПО ,осмотр эндокринолога с результатами.</w:t>
      </w:r>
    </w:p>
    <w:p w:rsidR="00D75CC0" w:rsidRPr="00833725" w:rsidRDefault="00D75CC0">
      <w:pPr>
        <w:numPr>
          <w:ilvl w:val="0"/>
          <w:numId w:val="2"/>
        </w:numPr>
        <w:jc w:val="both"/>
        <w:rPr>
          <w:lang w:val="ru-RU"/>
        </w:rPr>
      </w:pPr>
      <w:r w:rsidRPr="00833725">
        <w:rPr>
          <w:lang w:val="ru-RU"/>
        </w:rPr>
        <w:t xml:space="preserve">Рекомендации хирурга –продолжить перевязки с бетадином на обл тыльной поверхности </w:t>
      </w:r>
      <w:r w:rsidRPr="00833725">
        <w:rPr>
          <w:lang w:val="en-US"/>
        </w:rPr>
        <w:t>V</w:t>
      </w:r>
      <w:r w:rsidRPr="00833725">
        <w:rPr>
          <w:lang w:val="ru-RU"/>
        </w:rPr>
        <w:t xml:space="preserve"> пальца  правой стопы.</w:t>
      </w:r>
    </w:p>
    <w:p w:rsidR="00D75CC0" w:rsidRPr="00833725" w:rsidRDefault="00D75CC0" w:rsidP="00A9598B">
      <w:pPr>
        <w:ind w:left="435"/>
        <w:jc w:val="both"/>
        <w:rPr>
          <w:lang w:val="ru-RU"/>
        </w:rPr>
      </w:pPr>
    </w:p>
    <w:p w:rsidR="00D75CC0" w:rsidRPr="00833725" w:rsidRDefault="00D75CC0">
      <w:pPr>
        <w:jc w:val="both"/>
        <w:rPr>
          <w:b/>
          <w:lang w:val="ru-RU"/>
        </w:rPr>
      </w:pPr>
    </w:p>
    <w:p w:rsidR="00D75CC0" w:rsidRPr="00833725" w:rsidRDefault="00D75CC0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33725">
        <w:rPr>
          <w:sz w:val="24"/>
          <w:szCs w:val="24"/>
        </w:rPr>
        <w:t xml:space="preserve">Леч. врач  Соловьюк Е.А. </w:t>
      </w:r>
    </w:p>
    <w:p w:rsidR="00D75CC0" w:rsidRPr="00833725" w:rsidRDefault="00D75CC0" w:rsidP="004468E8">
      <w:pPr>
        <w:jc w:val="both"/>
        <w:rPr>
          <w:lang w:val="ru-RU"/>
        </w:rPr>
      </w:pPr>
      <w:r w:rsidRPr="00833725">
        <w:rPr>
          <w:lang w:val="ru-RU"/>
        </w:rPr>
        <w:t>Зав. отд.  Фещук И.А.</w:t>
      </w:r>
    </w:p>
    <w:p w:rsidR="00D75CC0" w:rsidRPr="00833725" w:rsidRDefault="00D75CC0" w:rsidP="00DD028B">
      <w:pPr>
        <w:jc w:val="both"/>
        <w:rPr>
          <w:lang w:val="ru-RU"/>
        </w:rPr>
      </w:pPr>
      <w:r w:rsidRPr="00833725">
        <w:rPr>
          <w:lang w:val="ru-RU"/>
        </w:rPr>
        <w:t>Нач. мед. Костина Т.К.</w:t>
      </w:r>
    </w:p>
    <w:p w:rsidR="00D75CC0" w:rsidRPr="00833725" w:rsidRDefault="00D75CC0" w:rsidP="00914E6C">
      <w:pPr>
        <w:jc w:val="both"/>
        <w:rPr>
          <w:lang w:val="ru-RU"/>
        </w:rPr>
      </w:pPr>
    </w:p>
    <w:sectPr w:rsidR="00D75CC0" w:rsidRPr="0083372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CC0" w:rsidRDefault="00D75CC0" w:rsidP="00080012">
      <w:r>
        <w:separator/>
      </w:r>
    </w:p>
  </w:endnote>
  <w:endnote w:type="continuationSeparator" w:id="1">
    <w:p w:rsidR="00D75CC0" w:rsidRDefault="00D75C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CC0" w:rsidRDefault="00D75CC0" w:rsidP="00080012">
      <w:r>
        <w:separator/>
      </w:r>
    </w:p>
  </w:footnote>
  <w:footnote w:type="continuationSeparator" w:id="1">
    <w:p w:rsidR="00D75CC0" w:rsidRDefault="00D75C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75CC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75CC0" w:rsidRPr="00244DF4" w:rsidRDefault="00D75CC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75CC0" w:rsidRPr="00244DF4" w:rsidRDefault="00D75CC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75CC0" w:rsidRPr="00244DF4" w:rsidRDefault="00D75CC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75CC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75CC0" w:rsidRPr="00244DF4" w:rsidRDefault="00D75CC0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75CC0" w:rsidRPr="00244DF4" w:rsidRDefault="00D75CC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75CC0" w:rsidRPr="00244DF4" w:rsidRDefault="00D75CC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75CC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75CC0" w:rsidRPr="00244DF4" w:rsidRDefault="00D75CC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75CC0" w:rsidRPr="00244DF4" w:rsidRDefault="00D75CC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75CC0" w:rsidRPr="00244DF4" w:rsidRDefault="00D75CC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75CC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75CC0" w:rsidRPr="00080012" w:rsidRDefault="00D75CC0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75CC0" w:rsidRPr="00080012" w:rsidRDefault="00D75CC0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75CC0" w:rsidRPr="00080012" w:rsidRDefault="00D75CC0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75CC0" w:rsidRDefault="00D75CC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3D08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2BE7"/>
    <w:rsid w:val="00122448"/>
    <w:rsid w:val="001229C1"/>
    <w:rsid w:val="00123934"/>
    <w:rsid w:val="00127FBF"/>
    <w:rsid w:val="0013473C"/>
    <w:rsid w:val="0013664D"/>
    <w:rsid w:val="00143D38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2AA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93B"/>
    <w:rsid w:val="00244DF4"/>
    <w:rsid w:val="00250693"/>
    <w:rsid w:val="00252A5E"/>
    <w:rsid w:val="00253E48"/>
    <w:rsid w:val="0025493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783D"/>
    <w:rsid w:val="0032006B"/>
    <w:rsid w:val="0032248E"/>
    <w:rsid w:val="00323604"/>
    <w:rsid w:val="00324419"/>
    <w:rsid w:val="00327E21"/>
    <w:rsid w:val="003306FD"/>
    <w:rsid w:val="00332D3C"/>
    <w:rsid w:val="00335624"/>
    <w:rsid w:val="00337C90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3FE"/>
    <w:rsid w:val="003F42B5"/>
    <w:rsid w:val="003F5711"/>
    <w:rsid w:val="00401DFA"/>
    <w:rsid w:val="00402D3C"/>
    <w:rsid w:val="00414B00"/>
    <w:rsid w:val="0041608B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9B6"/>
    <w:rsid w:val="00551450"/>
    <w:rsid w:val="00554166"/>
    <w:rsid w:val="005561A9"/>
    <w:rsid w:val="005574B4"/>
    <w:rsid w:val="005604BC"/>
    <w:rsid w:val="00567B11"/>
    <w:rsid w:val="005741F6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6288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5B6"/>
    <w:rsid w:val="006961E9"/>
    <w:rsid w:val="006965C5"/>
    <w:rsid w:val="0069721F"/>
    <w:rsid w:val="006A5CDF"/>
    <w:rsid w:val="006B4D99"/>
    <w:rsid w:val="006C2DE8"/>
    <w:rsid w:val="006E5E83"/>
    <w:rsid w:val="006E6147"/>
    <w:rsid w:val="006E7EA3"/>
    <w:rsid w:val="006F5619"/>
    <w:rsid w:val="0070145A"/>
    <w:rsid w:val="00702211"/>
    <w:rsid w:val="00703E06"/>
    <w:rsid w:val="0071101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F4F"/>
    <w:rsid w:val="00771E23"/>
    <w:rsid w:val="0077278E"/>
    <w:rsid w:val="00772D9D"/>
    <w:rsid w:val="007756D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069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151"/>
    <w:rsid w:val="00805AE3"/>
    <w:rsid w:val="00812BB6"/>
    <w:rsid w:val="0081559E"/>
    <w:rsid w:val="0082032B"/>
    <w:rsid w:val="008276F3"/>
    <w:rsid w:val="008279DA"/>
    <w:rsid w:val="00830303"/>
    <w:rsid w:val="00831914"/>
    <w:rsid w:val="00833725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734"/>
    <w:rsid w:val="008C5CB8"/>
    <w:rsid w:val="008C6955"/>
    <w:rsid w:val="008D37AF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B5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DC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724"/>
    <w:rsid w:val="00A04965"/>
    <w:rsid w:val="00A073DB"/>
    <w:rsid w:val="00A13C11"/>
    <w:rsid w:val="00A150DD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B67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5CC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5A22"/>
    <w:rsid w:val="00F61998"/>
    <w:rsid w:val="00F63DB1"/>
    <w:rsid w:val="00F64AB9"/>
    <w:rsid w:val="00F67360"/>
    <w:rsid w:val="00F7334A"/>
    <w:rsid w:val="00F7479F"/>
    <w:rsid w:val="00F77B00"/>
    <w:rsid w:val="00F77FF8"/>
    <w:rsid w:val="00F8270B"/>
    <w:rsid w:val="00FA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1AF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D1F7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7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99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2</Pages>
  <Words>811</Words>
  <Characters>4629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2016-09-01T08:27:00Z</cp:lastPrinted>
  <dcterms:created xsi:type="dcterms:W3CDTF">2016-08-31T10:39:00Z</dcterms:created>
  <dcterms:modified xsi:type="dcterms:W3CDTF">2016-09-01T09:02:00Z</dcterms:modified>
</cp:coreProperties>
</file>