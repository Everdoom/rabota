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43" w:rsidRPr="001C0560" w:rsidRDefault="00FD7643" w:rsidP="0062738D">
      <w:pPr>
        <w:pStyle w:val="Heading4"/>
        <w:ind w:left="-567" w:right="-58"/>
        <w:rPr>
          <w:b w:val="0"/>
          <w:sz w:val="24"/>
          <w:szCs w:val="24"/>
        </w:rPr>
      </w:pPr>
      <w:r w:rsidRPr="001C0560">
        <w:rPr>
          <w:b w:val="0"/>
          <w:sz w:val="24"/>
          <w:szCs w:val="24"/>
        </w:rPr>
        <w:t>Выписной эпикриз</w:t>
      </w:r>
    </w:p>
    <w:p w:rsidR="00FD7643" w:rsidRPr="001C0560" w:rsidRDefault="00FD7643" w:rsidP="0062738D">
      <w:pPr>
        <w:pStyle w:val="Heading5"/>
        <w:ind w:left="-567"/>
        <w:rPr>
          <w:b/>
          <w:sz w:val="24"/>
          <w:szCs w:val="24"/>
        </w:rPr>
      </w:pPr>
      <w:r w:rsidRPr="001C0560">
        <w:rPr>
          <w:sz w:val="24"/>
          <w:szCs w:val="24"/>
        </w:rPr>
        <w:t>Из истории болезни №  506</w:t>
      </w:r>
    </w:p>
    <w:p w:rsidR="00FD7643" w:rsidRPr="001C0560" w:rsidRDefault="00FD7643" w:rsidP="0062738D">
      <w:pPr>
        <w:pStyle w:val="Heading5"/>
        <w:ind w:left="-567"/>
        <w:rPr>
          <w:sz w:val="24"/>
          <w:szCs w:val="24"/>
        </w:rPr>
      </w:pPr>
      <w:r w:rsidRPr="001C0560">
        <w:rPr>
          <w:sz w:val="24"/>
          <w:szCs w:val="24"/>
        </w:rPr>
        <w:t>Ф.И.О: Саенко Алексей Николаевич</w:t>
      </w:r>
    </w:p>
    <w:p w:rsidR="00FD7643" w:rsidRPr="001C0560" w:rsidRDefault="00FD7643" w:rsidP="0062738D">
      <w:pPr>
        <w:ind w:left="-567"/>
        <w:jc w:val="both"/>
        <w:rPr>
          <w:lang w:val="ru-RU"/>
        </w:rPr>
      </w:pPr>
      <w:r w:rsidRPr="001C0560">
        <w:rPr>
          <w:lang w:val="ru-RU"/>
        </w:rPr>
        <w:t>Год рождения: 1974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Место жительства: Васильевский р-н, с. Балки ул 1 мая 192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>Место работы: ЧАО «ЗЖРК» ВВО, охранник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>Находился на лечении с   14.04.16 по   27.04.16 в  энд. отд.</w:t>
      </w:r>
    </w:p>
    <w:p w:rsidR="00FD7643" w:rsidRPr="001C0560" w:rsidRDefault="00FD7643" w:rsidP="003A596F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Диагноз</w:t>
      </w:r>
      <w:r w:rsidRPr="001C0560">
        <w:rPr>
          <w:lang w:val="ru-RU"/>
        </w:rPr>
        <w:t xml:space="preserve">:  Сахарный диабет, тип 2, средней тяжести, впервые выявленый .ХБП I ст. Диабетическая нефропатия III ст. Ангиопатия сосудов сетчатки ОИ. Гипертоническая болезнь I стадии. Ожирение II ст. (ИМТ36 кг/м2) алим.-конституционального генеза, стабильное течение. 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 xml:space="preserve">Жалобы при поступлении </w:t>
      </w:r>
      <w:r w:rsidRPr="001C0560">
        <w:rPr>
          <w:lang w:val="ru-RU"/>
        </w:rPr>
        <w:t>на сухость во рту, жажду, полиурию, снижение веса на 13 кг за 3 месяца, ухудшение зрения,  повышение АД макс. до 150/90 мм рт.ст., головные боли, головокружение, слабость, быструю утомляемость.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Краткий анамнез</w:t>
      </w:r>
      <w:r w:rsidRPr="001C0560">
        <w:rPr>
          <w:lang w:val="ru-RU"/>
        </w:rPr>
        <w:t xml:space="preserve">: Диабетические  жалобы  беспокоят  в  течении  месяца  после перенесенного ОРВИ,трахеобронхита . Гликемия первично – 19 ммоль/л от 05.04.16. 06.04.16 – 17 ммоль/л, ацетон мочи в условиях ОКЭД 2++. 06.04.16 гл гемоглобин – 9,6%. 08.04.16 консультирован эндокринологом ОКЭД, назначен прием димарила 2 мг утром. 14.04.16 явился на плановую госпитализацию. Госпитализирован  в обл. энд. диспансер для коррекции ССТ, лечения хр. осложнений СД. </w:t>
      </w:r>
    </w:p>
    <w:p w:rsidR="00FD7643" w:rsidRPr="001C0560" w:rsidRDefault="00FD7643" w:rsidP="00FC5396">
      <w:pPr>
        <w:ind w:left="-567"/>
        <w:jc w:val="both"/>
        <w:rPr>
          <w:u w:val="single"/>
          <w:lang w:val="ru-RU"/>
        </w:rPr>
      </w:pPr>
      <w:r w:rsidRPr="001C0560">
        <w:rPr>
          <w:u w:val="single"/>
          <w:lang w:val="ru-RU"/>
        </w:rPr>
        <w:t>Данные лабораторных исследований.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15.04.16 Общ. ан. крови Нв –  154г/л  эритр –4,8  лейк – 4,7 СОЭ – 16 мм/час  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э- 5%    п- 0%   с- 46%   л- 37%   м- 12% 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15.04.16 Биохимия: СКФ –179 мл./мин., хол –4,04 тригл -1,39 ХСЛПВП -0,79 ХСЛПНП -2,61 Катер -4,1 мочевина –4,5  креатинин –  85 бил общ –15,3  бил пр –3,6  тим –4,8  АСТ – 0,60  АЛТ – 1,40  ммоль/л;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>15.04.16 С-пептид – 4,1 (1,1-3,3)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>20.04.16 бил общ – 11,5 бил пр –2.9  тим – 4,9 АСТ –0,25   АЛТ –  0,72 ммоль/л;</w:t>
      </w:r>
    </w:p>
    <w:p w:rsidR="00FD7643" w:rsidRPr="001C0560" w:rsidRDefault="00FD7643" w:rsidP="00E50A0F">
      <w:pPr>
        <w:ind w:left="-567"/>
        <w:jc w:val="both"/>
        <w:rPr>
          <w:lang w:val="ru-RU"/>
        </w:rPr>
      </w:pPr>
      <w:r w:rsidRPr="001C0560">
        <w:rPr>
          <w:lang w:val="ru-RU"/>
        </w:rPr>
        <w:t>26.04.16 бил общ – 12,3 бил пр –3,0  тим – 4,6 АСТ –0,24   АЛТ –  0,68ммоль/л;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>19.04.166 НВsАg – не выявлен, Анти  НСV  - не выявлен</w:t>
      </w:r>
    </w:p>
    <w:p w:rsidR="00FD7643" w:rsidRPr="001C0560" w:rsidRDefault="00FD764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C0560">
        <w:rPr>
          <w:b w:val="0"/>
          <w:sz w:val="24"/>
          <w:szCs w:val="24"/>
        </w:rPr>
        <w:t>15.04.16 Общ. ан. мочи уд вес 1020 лейк –0-1   в п/зр белок – отр  ацетон –отр;  эпит. пл. - ед; эпит. перех. -  в п/зр</w:t>
      </w:r>
    </w:p>
    <w:p w:rsidR="00FD7643" w:rsidRPr="001C0560" w:rsidRDefault="00FD7643" w:rsidP="007A0E40">
      <w:pPr>
        <w:rPr>
          <w:lang w:val="ru-RU"/>
        </w:rPr>
      </w:pPr>
      <w:r w:rsidRPr="001C0560">
        <w:rPr>
          <w:lang w:val="ru-RU"/>
        </w:rPr>
        <w:t>14.04.16 Ацетон мочи –отр.</w:t>
      </w:r>
    </w:p>
    <w:p w:rsidR="00FD7643" w:rsidRPr="001C0560" w:rsidRDefault="00FD7643" w:rsidP="00FC5396">
      <w:pPr>
        <w:ind w:left="-567"/>
        <w:rPr>
          <w:lang w:val="ru-RU"/>
        </w:rPr>
      </w:pPr>
      <w:r w:rsidRPr="001C0560">
        <w:rPr>
          <w:lang w:val="ru-RU"/>
        </w:rPr>
        <w:t>18.04.16 Суточная глюкозурия – 0,93 %;   Суточная протеинурия –  отр</w:t>
      </w:r>
    </w:p>
    <w:p w:rsidR="00FD7643" w:rsidRPr="001C0560" w:rsidRDefault="00FD7643" w:rsidP="00FC5396">
      <w:pPr>
        <w:pStyle w:val="Heading5"/>
        <w:ind w:left="-567"/>
        <w:rPr>
          <w:sz w:val="24"/>
          <w:szCs w:val="24"/>
        </w:rPr>
      </w:pPr>
      <w:r w:rsidRPr="001C0560">
        <w:rPr>
          <w:sz w:val="24"/>
          <w:szCs w:val="24"/>
        </w:rPr>
        <w:t>22.04.16 Микроальбуминурия – 175,8мг/сут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 xml:space="preserve">Гликемический </w:t>
            </w:r>
          </w:p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22.00</w:t>
            </w: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  <w:tr w:rsidR="00FD7643" w:rsidRPr="001C0560" w:rsidTr="00B76356">
        <w:tc>
          <w:tcPr>
            <w:tcW w:w="2518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  <w:r w:rsidRPr="001C056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D7643" w:rsidRPr="001C0560" w:rsidRDefault="00FD7643" w:rsidP="00B76356">
            <w:pPr>
              <w:rPr>
                <w:lang w:val="ru-RU"/>
              </w:rPr>
            </w:pPr>
          </w:p>
        </w:tc>
      </w:tr>
    </w:tbl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08.04.16Невропатолог</w:t>
      </w:r>
      <w:r w:rsidRPr="001C0560">
        <w:rPr>
          <w:lang w:val="ru-RU"/>
        </w:rPr>
        <w:t>: Патологии на момент осмотра не выявлено.</w:t>
      </w:r>
    </w:p>
    <w:p w:rsidR="00FD7643" w:rsidRPr="001C0560" w:rsidRDefault="00FD7643" w:rsidP="00F80165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08.04.16Окулист</w:t>
      </w:r>
      <w:r w:rsidRPr="001C0560">
        <w:rPr>
          <w:lang w:val="ru-RU"/>
        </w:rPr>
        <w:t xml:space="preserve">: </w:t>
      </w:r>
      <w:smartTag w:uri="urn:schemas-microsoft-com:office:smarttags" w:element="place">
        <w:r w:rsidRPr="001C0560">
          <w:rPr>
            <w:lang w:val="en-US"/>
          </w:rPr>
          <w:t>VIS</w:t>
        </w:r>
      </w:smartTag>
      <w:r w:rsidRPr="001C0560">
        <w:rPr>
          <w:lang w:val="ru-RU"/>
        </w:rPr>
        <w:t xml:space="preserve"> </w:t>
      </w:r>
      <w:r w:rsidRPr="001C0560">
        <w:rPr>
          <w:lang w:val="en-US"/>
        </w:rPr>
        <w:t>OD</w:t>
      </w:r>
      <w:r w:rsidRPr="001C0560">
        <w:rPr>
          <w:lang w:val="ru-RU"/>
        </w:rPr>
        <w:t xml:space="preserve">=1,0   </w:t>
      </w:r>
      <w:r w:rsidRPr="001C0560">
        <w:rPr>
          <w:lang w:val="en-US"/>
        </w:rPr>
        <w:t>OS</w:t>
      </w:r>
      <w:r w:rsidRPr="001C0560">
        <w:rPr>
          <w:lang w:val="ru-RU"/>
        </w:rPr>
        <w:t xml:space="preserve">=  1,0  ;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Гл. дно: ДЗН бледно-розовые. Границы четкие. Артерии сужены, Вены умеренно полнокровны. Д-з: Ангиопатия сосудов сетчатки ОИ..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14.04.16ЭКГ</w:t>
      </w:r>
      <w:r w:rsidRPr="001C0560">
        <w:rPr>
          <w:lang w:val="ru-RU"/>
        </w:rPr>
        <w:t xml:space="preserve">: ЧСС -75 уд/мин. Вольтаж снижен.  Ритм синусовый. Эл. ось не отклонена. Гипертрофия левого желудочка.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15.04.16Кардиолог</w:t>
      </w:r>
      <w:r w:rsidRPr="001C0560">
        <w:rPr>
          <w:lang w:val="ru-RU"/>
        </w:rPr>
        <w:t>: ГБ 1 ст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15.04.16Ангиохирург</w:t>
      </w:r>
      <w:r w:rsidRPr="001C0560">
        <w:rPr>
          <w:lang w:val="ru-RU"/>
        </w:rPr>
        <w:t>: данных за окклюзирующую патологию артерий нижних конечностей не выявлено.</w:t>
      </w:r>
    </w:p>
    <w:p w:rsidR="00FD7643" w:rsidRPr="001C0560" w:rsidRDefault="00FD7643" w:rsidP="00FC5396">
      <w:pPr>
        <w:ind w:left="-567"/>
        <w:jc w:val="both"/>
        <w:rPr>
          <w:u w:val="single"/>
          <w:lang w:val="ru-RU"/>
        </w:rPr>
      </w:pPr>
      <w:r w:rsidRPr="001C0560">
        <w:rPr>
          <w:u w:val="single"/>
          <w:lang w:val="ru-RU"/>
        </w:rPr>
        <w:t>15.04.16РВГ:</w:t>
      </w:r>
      <w:r w:rsidRPr="001C0560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20.04.16УЗИ</w:t>
      </w:r>
      <w:r w:rsidRPr="001C0560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с увеличением её размеров  преимущественно левой доли.  ; перегиба ж/пузыря в в/3 тела и в области шейки, застоя в ж/пузыре,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18.04.16УЗИ щит. железы</w:t>
      </w:r>
      <w:r w:rsidRPr="001C0560">
        <w:rPr>
          <w:lang w:val="ru-RU"/>
        </w:rPr>
        <w:t>: Пр д. V = 5,8 см</w:t>
      </w:r>
      <w:r w:rsidRPr="001C0560">
        <w:rPr>
          <w:vertAlign w:val="superscript"/>
          <w:lang w:val="ru-RU"/>
        </w:rPr>
        <w:t>3</w:t>
      </w:r>
      <w:r w:rsidRPr="001C0560">
        <w:rPr>
          <w:lang w:val="ru-RU"/>
        </w:rPr>
        <w:t>; лев. д. V =  5,2см</w:t>
      </w:r>
      <w:r w:rsidRPr="001C0560">
        <w:rPr>
          <w:vertAlign w:val="superscript"/>
          <w:lang w:val="ru-RU"/>
        </w:rPr>
        <w:t>3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lang w:val="ru-RU"/>
        </w:rPr>
        <w:t xml:space="preserve">Щит. железа не увеличена, контуры ровные. Эхогенность паренхимы обычная. Эхоструктура  однородная. Регионарные л/узлы  не визуализируются. Закл.: Эхопризнаков патологии щит. железы нет. 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r w:rsidRPr="001C0560">
        <w:rPr>
          <w:u w:val="single"/>
          <w:lang w:val="ru-RU"/>
        </w:rPr>
        <w:t>Лечение:</w:t>
      </w:r>
      <w:r w:rsidRPr="001C0560">
        <w:rPr>
          <w:lang w:val="ru-RU"/>
        </w:rPr>
        <w:t xml:space="preserve"> димарил,мефармил,стеатель.</w:t>
      </w:r>
    </w:p>
    <w:p w:rsidR="00FD7643" w:rsidRPr="001C0560" w:rsidRDefault="00FD764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0560">
        <w:rPr>
          <w:u w:val="single"/>
          <w:lang w:val="ru-RU"/>
        </w:rPr>
        <w:t>Состояние больного при выписке</w:t>
      </w:r>
      <w:r w:rsidRPr="001C0560">
        <w:rPr>
          <w:lang w:val="ru-RU"/>
        </w:rPr>
        <w:t xml:space="preserve">: СД компенсирован, АД 130/70 мм рт. ст. </w:t>
      </w:r>
    </w:p>
    <w:p w:rsidR="00FD7643" w:rsidRPr="001C0560" w:rsidRDefault="00FD7643">
      <w:pPr>
        <w:jc w:val="both"/>
        <w:rPr>
          <w:u w:val="single"/>
          <w:lang w:val="ru-RU"/>
        </w:rPr>
      </w:pPr>
      <w:r w:rsidRPr="001C0560">
        <w:rPr>
          <w:u w:val="single"/>
          <w:lang w:val="ru-RU"/>
        </w:rPr>
        <w:t>Рекомендовано</w:t>
      </w:r>
      <w:r w:rsidRPr="001C0560">
        <w:rPr>
          <w:lang w:val="ru-RU"/>
        </w:rPr>
        <w:t>: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«Д» наблюдение эндокринолога, уч. терапевта по м\жит.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D7643" w:rsidRPr="001C0560" w:rsidRDefault="00FD7643" w:rsidP="007E6EDD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ССТ: диаформин (сиофор,  глюкофаж) 500 мг - 1т. *2р/сут. Контроль печеночных проб ,АСТ,АЛТ в динамике.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Контроль глик. гемоглобина 1 раз в 6 мес., микроальбуминурии 1р. в 6 мес.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 xml:space="preserve">Гиполипидемическая терапия (розувастатин 10 мг) с контролем липидограммы,печеночных проб. </w:t>
      </w:r>
    </w:p>
    <w:p w:rsidR="00FD7643" w:rsidRPr="001C0560" w:rsidRDefault="00FD7643" w:rsidP="00502CA2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Рек. кардиолога: фитосед по 1 табл .4 р/день.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 xml:space="preserve">Эналаприл 2,5 -5 мг утром. . Контр. АД. </w:t>
      </w:r>
    </w:p>
    <w:p w:rsidR="00FD7643" w:rsidRPr="001C0560" w:rsidRDefault="00FD7643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>Эссенциале по 2 табл. 3 р/день -1мес.Контроль печеночных проб ,АСТ,АЛТ.Консультация гастроэнтеролога по м/жит или ЗОКБ.</w:t>
      </w:r>
    </w:p>
    <w:p w:rsidR="00FD7643" w:rsidRPr="001C0560" w:rsidRDefault="00FD7643" w:rsidP="00A9598B">
      <w:pPr>
        <w:numPr>
          <w:ilvl w:val="0"/>
          <w:numId w:val="2"/>
        </w:numPr>
        <w:jc w:val="both"/>
        <w:rPr>
          <w:lang w:val="ru-RU"/>
        </w:rPr>
      </w:pPr>
      <w:r w:rsidRPr="001C0560">
        <w:rPr>
          <w:lang w:val="ru-RU"/>
        </w:rPr>
        <w:t xml:space="preserve">Б/л серия. АГВ  №   235249     с  14.04.16 по  27.04.16. К труду 28 .04.16. </w:t>
      </w:r>
    </w:p>
    <w:p w:rsidR="00FD7643" w:rsidRPr="001C0560" w:rsidRDefault="00FD7643" w:rsidP="00A9598B">
      <w:pPr>
        <w:ind w:left="435"/>
        <w:jc w:val="both"/>
        <w:rPr>
          <w:lang w:val="ru-RU"/>
        </w:rPr>
      </w:pPr>
    </w:p>
    <w:p w:rsidR="00FD7643" w:rsidRPr="001C0560" w:rsidRDefault="00FD7643">
      <w:pPr>
        <w:jc w:val="both"/>
        <w:rPr>
          <w:b/>
          <w:lang w:val="ru-RU"/>
        </w:rPr>
      </w:pPr>
    </w:p>
    <w:p w:rsidR="00FD7643" w:rsidRPr="001C0560" w:rsidRDefault="00FD764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1C0560">
        <w:rPr>
          <w:sz w:val="24"/>
          <w:szCs w:val="24"/>
        </w:rPr>
        <w:t xml:space="preserve">Леч. врач  Соловьюк Е.А. </w:t>
      </w:r>
    </w:p>
    <w:p w:rsidR="00FD7643" w:rsidRPr="001C0560" w:rsidRDefault="00FD7643" w:rsidP="004468E8">
      <w:pPr>
        <w:jc w:val="both"/>
        <w:rPr>
          <w:lang w:val="ru-RU"/>
        </w:rPr>
      </w:pPr>
      <w:r w:rsidRPr="001C0560">
        <w:rPr>
          <w:lang w:val="ru-RU"/>
        </w:rPr>
        <w:t>Зав. отд.  Фещук И.А.</w:t>
      </w:r>
    </w:p>
    <w:p w:rsidR="00FD7643" w:rsidRPr="001C0560" w:rsidRDefault="00FD7643" w:rsidP="00DD028B">
      <w:pPr>
        <w:jc w:val="both"/>
        <w:rPr>
          <w:lang w:val="ru-RU"/>
        </w:rPr>
      </w:pPr>
      <w:r w:rsidRPr="001C0560">
        <w:rPr>
          <w:lang w:val="ru-RU"/>
        </w:rPr>
        <w:t>Нач. мед. Костина Т.К.</w:t>
      </w:r>
    </w:p>
    <w:p w:rsidR="00FD7643" w:rsidRPr="001C0560" w:rsidRDefault="00FD7643" w:rsidP="00992792">
      <w:pPr>
        <w:jc w:val="both"/>
        <w:rPr>
          <w:lang w:val="ru-RU"/>
        </w:rPr>
      </w:pPr>
    </w:p>
    <w:sectPr w:rsidR="00FD7643" w:rsidRPr="001C056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643" w:rsidRDefault="00FD7643" w:rsidP="00080012">
      <w:r>
        <w:separator/>
      </w:r>
    </w:p>
  </w:endnote>
  <w:endnote w:type="continuationSeparator" w:id="1">
    <w:p w:rsidR="00FD7643" w:rsidRDefault="00FD76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643" w:rsidRDefault="00FD7643" w:rsidP="00080012">
      <w:r>
        <w:separator/>
      </w:r>
    </w:p>
  </w:footnote>
  <w:footnote w:type="continuationSeparator" w:id="1">
    <w:p w:rsidR="00FD7643" w:rsidRDefault="00FD76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D7643" w:rsidRPr="00244DF4" w:rsidTr="005D642D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D7643" w:rsidRPr="00244DF4" w:rsidRDefault="00FD7643" w:rsidP="005D642D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D7643" w:rsidRPr="00244DF4" w:rsidRDefault="00FD7643" w:rsidP="005D642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D7643" w:rsidRPr="00244DF4" w:rsidRDefault="00FD7643" w:rsidP="005D642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D7643" w:rsidRPr="00244DF4" w:rsidTr="005D642D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D7643" w:rsidRPr="00244DF4" w:rsidRDefault="00FD7643" w:rsidP="005D642D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D7643" w:rsidRPr="00244DF4" w:rsidRDefault="00FD7643" w:rsidP="005D642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D7643" w:rsidRPr="00244DF4" w:rsidRDefault="00FD7643" w:rsidP="005D642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D7643" w:rsidRPr="00244DF4" w:rsidTr="005D642D">
      <w:tc>
        <w:tcPr>
          <w:tcW w:w="6946" w:type="dxa"/>
          <w:vMerge/>
          <w:tcBorders>
            <w:left w:val="nil"/>
            <w:right w:val="nil"/>
          </w:tcBorders>
        </w:tcPr>
        <w:p w:rsidR="00FD7643" w:rsidRPr="00244DF4" w:rsidRDefault="00FD7643" w:rsidP="005D642D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D7643" w:rsidRPr="00244DF4" w:rsidRDefault="00FD7643" w:rsidP="005D642D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D7643" w:rsidRPr="00244DF4" w:rsidRDefault="00FD7643" w:rsidP="005D642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D7643" w:rsidRPr="00080012" w:rsidTr="005D642D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D7643" w:rsidRPr="00080012" w:rsidRDefault="00FD7643" w:rsidP="005D642D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D7643" w:rsidRPr="00080012" w:rsidRDefault="00FD7643" w:rsidP="005D642D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D7643" w:rsidRPr="00080012" w:rsidRDefault="00FD7643" w:rsidP="005D642D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D7643" w:rsidRDefault="00FD764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7E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35B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560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98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367"/>
    <w:rsid w:val="003209CD"/>
    <w:rsid w:val="0032248E"/>
    <w:rsid w:val="00323604"/>
    <w:rsid w:val="00324419"/>
    <w:rsid w:val="003306FD"/>
    <w:rsid w:val="00332D3C"/>
    <w:rsid w:val="00334CA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E5C"/>
    <w:rsid w:val="003A207C"/>
    <w:rsid w:val="003A52A7"/>
    <w:rsid w:val="003A596F"/>
    <w:rsid w:val="003D0B73"/>
    <w:rsid w:val="003D2423"/>
    <w:rsid w:val="003D541B"/>
    <w:rsid w:val="003E280D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1747C"/>
    <w:rsid w:val="00434453"/>
    <w:rsid w:val="00444BAB"/>
    <w:rsid w:val="00445E5F"/>
    <w:rsid w:val="004468E8"/>
    <w:rsid w:val="00447E50"/>
    <w:rsid w:val="0045073F"/>
    <w:rsid w:val="004529B5"/>
    <w:rsid w:val="0045343B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801"/>
    <w:rsid w:val="005867EC"/>
    <w:rsid w:val="00586E71"/>
    <w:rsid w:val="005A159B"/>
    <w:rsid w:val="005A332A"/>
    <w:rsid w:val="005A623A"/>
    <w:rsid w:val="005B0350"/>
    <w:rsid w:val="005D642D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C19"/>
    <w:rsid w:val="006E6147"/>
    <w:rsid w:val="006E7EA3"/>
    <w:rsid w:val="006F2AC2"/>
    <w:rsid w:val="006F5619"/>
    <w:rsid w:val="0070145A"/>
    <w:rsid w:val="00702211"/>
    <w:rsid w:val="00703E06"/>
    <w:rsid w:val="00706CD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E40"/>
    <w:rsid w:val="007A13DA"/>
    <w:rsid w:val="007A4C80"/>
    <w:rsid w:val="007A738F"/>
    <w:rsid w:val="007B5788"/>
    <w:rsid w:val="007B6BE6"/>
    <w:rsid w:val="007C4172"/>
    <w:rsid w:val="007C7896"/>
    <w:rsid w:val="007D4B6C"/>
    <w:rsid w:val="007E6EDD"/>
    <w:rsid w:val="007F0127"/>
    <w:rsid w:val="007F08CB"/>
    <w:rsid w:val="007F0A13"/>
    <w:rsid w:val="007F0CAA"/>
    <w:rsid w:val="007F1CDE"/>
    <w:rsid w:val="007F360F"/>
    <w:rsid w:val="007F41DF"/>
    <w:rsid w:val="007F5968"/>
    <w:rsid w:val="00800152"/>
    <w:rsid w:val="0080267B"/>
    <w:rsid w:val="00805AE3"/>
    <w:rsid w:val="0081080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577"/>
    <w:rsid w:val="00856D46"/>
    <w:rsid w:val="00856DE4"/>
    <w:rsid w:val="00863AA3"/>
    <w:rsid w:val="00864431"/>
    <w:rsid w:val="00864C00"/>
    <w:rsid w:val="0086526E"/>
    <w:rsid w:val="00867E71"/>
    <w:rsid w:val="00881DDD"/>
    <w:rsid w:val="00891FE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002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24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261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569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F4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09A"/>
    <w:rsid w:val="00D550A3"/>
    <w:rsid w:val="00D56153"/>
    <w:rsid w:val="00D63879"/>
    <w:rsid w:val="00D6753C"/>
    <w:rsid w:val="00D71C56"/>
    <w:rsid w:val="00D858AD"/>
    <w:rsid w:val="00D97EAA"/>
    <w:rsid w:val="00DA26E1"/>
    <w:rsid w:val="00DA3535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3A3"/>
    <w:rsid w:val="00DF5A7C"/>
    <w:rsid w:val="00E01E7C"/>
    <w:rsid w:val="00E03632"/>
    <w:rsid w:val="00E106B1"/>
    <w:rsid w:val="00E10CDA"/>
    <w:rsid w:val="00E11D51"/>
    <w:rsid w:val="00E22A41"/>
    <w:rsid w:val="00E2458E"/>
    <w:rsid w:val="00E2643E"/>
    <w:rsid w:val="00E27DFC"/>
    <w:rsid w:val="00E345A8"/>
    <w:rsid w:val="00E43289"/>
    <w:rsid w:val="00E447D4"/>
    <w:rsid w:val="00E47C2A"/>
    <w:rsid w:val="00E50A0F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165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681"/>
    <w:rsid w:val="00FC5396"/>
    <w:rsid w:val="00FC5405"/>
    <w:rsid w:val="00FC5EB6"/>
    <w:rsid w:val="00FD6AE5"/>
    <w:rsid w:val="00FD6C27"/>
    <w:rsid w:val="00FD764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12EE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E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80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1028</TotalTime>
  <Pages>2</Pages>
  <Words>628</Words>
  <Characters>3584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10</cp:revision>
  <cp:lastPrinted>2012-08-17T08:39:00Z</cp:lastPrinted>
  <dcterms:created xsi:type="dcterms:W3CDTF">2016-04-22T05:09:00Z</dcterms:created>
  <dcterms:modified xsi:type="dcterms:W3CDTF">2016-04-27T08:27:00Z</dcterms:modified>
</cp:coreProperties>
</file>