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9A3" w:rsidRPr="008E4E81" w:rsidRDefault="003619A3" w:rsidP="00FC5396">
      <w:pPr>
        <w:pStyle w:val="Heading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3619A3" w:rsidRPr="008E4E81" w:rsidRDefault="003619A3" w:rsidP="00FC5396">
      <w:pPr>
        <w:pStyle w:val="Heading4"/>
        <w:ind w:left="-567"/>
        <w:rPr>
          <w:b w:val="0"/>
        </w:rPr>
      </w:pPr>
      <w:r w:rsidRPr="008E4E81">
        <w:rPr>
          <w:b w:val="0"/>
        </w:rPr>
        <w:t xml:space="preserve">Из истории болезни №  </w:t>
      </w:r>
      <w:r>
        <w:rPr>
          <w:b w:val="0"/>
        </w:rPr>
        <w:t>441</w:t>
      </w:r>
    </w:p>
    <w:p w:rsidR="003619A3" w:rsidRPr="008E4E81" w:rsidRDefault="003619A3" w:rsidP="00FC5396">
      <w:pPr>
        <w:pStyle w:val="Heading5"/>
        <w:ind w:left="-567"/>
      </w:pPr>
      <w:r w:rsidRPr="008E4E81">
        <w:t xml:space="preserve">Ф.И.О: </w:t>
      </w:r>
      <w:r>
        <w:t>Жук Людмила Григорьевна</w:t>
      </w:r>
    </w:p>
    <w:p w:rsidR="003619A3" w:rsidRPr="008E4E81" w:rsidRDefault="003619A3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78</w:t>
      </w:r>
    </w:p>
    <w:p w:rsidR="003619A3" w:rsidRPr="008E4E81" w:rsidRDefault="003619A3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г. Энергодар ул. Молодежная 5-55</w:t>
      </w:r>
    </w:p>
    <w:p w:rsidR="003619A3" w:rsidRPr="008E4E81" w:rsidRDefault="003619A3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КП «ПКС» ЭГС, уборщица</w:t>
      </w:r>
    </w:p>
    <w:p w:rsidR="003619A3" w:rsidRPr="008E4E81" w:rsidRDefault="003619A3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01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04.16</w:t>
      </w:r>
      <w:r w:rsidRPr="008E4E81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11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04.16</w:t>
      </w:r>
      <w:r w:rsidRPr="008E4E81">
        <w:rPr>
          <w:sz w:val="28"/>
          <w:lang w:val="ru-RU"/>
        </w:rPr>
        <w:t xml:space="preserve"> в  энд. отд.</w:t>
      </w:r>
    </w:p>
    <w:p w:rsidR="003619A3" w:rsidRPr="004468E8" w:rsidRDefault="003619A3" w:rsidP="00EF5D31">
      <w:pPr>
        <w:ind w:left="-567"/>
        <w:jc w:val="both"/>
        <w:rPr>
          <w:sz w:val="28"/>
          <w:szCs w:val="20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средней тяжести, декомпенсация.</w:t>
      </w:r>
      <w:r w:rsidRPr="00EF5D3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Вегетативная дисфункция, цереброастенический , цефалгический с-м. Субатрофия зрительного нерва OS. </w:t>
      </w:r>
      <w:r w:rsidRPr="004468E8">
        <w:rPr>
          <w:sz w:val="28"/>
          <w:lang w:val="ru-RU"/>
        </w:rPr>
        <w:t>Непролиферативная  диабетическая  ретинопатия ОИ.</w:t>
      </w:r>
      <w:r w:rsidRPr="004D33AB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Диаб. ангиопатия артерий </w:t>
      </w:r>
      <w:r>
        <w:rPr>
          <w:sz w:val="28"/>
          <w:lang w:val="ru-RU"/>
        </w:rPr>
        <w:t>н/к.</w:t>
      </w:r>
      <w:r w:rsidRPr="004D33AB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Ожирение III ст. (ИМТ</w:t>
      </w:r>
      <w:r>
        <w:rPr>
          <w:sz w:val="28"/>
          <w:szCs w:val="28"/>
          <w:lang w:val="ru-RU"/>
        </w:rPr>
        <w:t>44</w:t>
      </w:r>
      <w:r w:rsidRPr="00DE288F">
        <w:rPr>
          <w:sz w:val="28"/>
          <w:szCs w:val="28"/>
          <w:lang w:val="ru-RU"/>
        </w:rPr>
        <w:t xml:space="preserve"> кг/м2) алим.-конституционального генеза, стабильное течение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Миопия слабой степени ОИ. 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Ангиопатия сосудов сетчатки ОИ. Начальная катаракта ОИ.  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Непролиферативная  диабетическая ретинопатия ОИ.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артерий н/к. 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Диабетическая нефропатия III-IV ст. 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(дисметаболическая, гипертоническая).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энцефалопатия I-II, Дисметаболическая энцефалопатия,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ст. (ИМТ кг/м2) алим.-конституционального генеза, стабильное течение.  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III стадии … степени. Гипертензивное сердце СН I. Риск 4. Метаболическая кардиомиопатия СН 0-I. СН I ф.кл. II.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объема щит. 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619A3" w:rsidRPr="00DE288F" w:rsidRDefault="003619A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3619A3" w:rsidRPr="004468E8" w:rsidRDefault="003619A3" w:rsidP="00FC5396">
      <w:pPr>
        <w:ind w:left="-567"/>
        <w:jc w:val="both"/>
        <w:rPr>
          <w:sz w:val="28"/>
          <w:lang w:val="ru-RU"/>
        </w:rPr>
      </w:pPr>
    </w:p>
    <w:p w:rsidR="003619A3" w:rsidRPr="004468E8" w:rsidRDefault="003619A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сухость во рту, жажду,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>
        <w:rPr>
          <w:sz w:val="28"/>
          <w:lang w:val="ru-RU"/>
        </w:rPr>
        <w:t xml:space="preserve"> снижение</w:t>
      </w:r>
      <w:r w:rsidRPr="004468E8">
        <w:rPr>
          <w:sz w:val="28"/>
          <w:lang w:val="ru-RU"/>
        </w:rPr>
        <w:t xml:space="preserve"> веса на </w:t>
      </w:r>
      <w:r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кг</w:t>
      </w:r>
      <w:r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боли  в н/к, судороги, онемение ног,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макс. до </w:t>
      </w:r>
      <w:r>
        <w:rPr>
          <w:sz w:val="28"/>
          <w:lang w:val="ru-RU"/>
        </w:rPr>
        <w:t xml:space="preserve">180/110 </w:t>
      </w:r>
      <w:r w:rsidRPr="004468E8">
        <w:rPr>
          <w:sz w:val="28"/>
          <w:lang w:val="ru-RU"/>
        </w:rPr>
        <w:t xml:space="preserve">мм рт.ст., </w:t>
      </w:r>
      <w:r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3619A3" w:rsidRPr="004468E8" w:rsidRDefault="003619A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выявлен в </w:t>
      </w:r>
      <w:r>
        <w:rPr>
          <w:sz w:val="28"/>
          <w:lang w:val="ru-RU"/>
        </w:rPr>
        <w:t>08.2015</w:t>
      </w:r>
      <w:r w:rsidRPr="004468E8">
        <w:rPr>
          <w:sz w:val="28"/>
          <w:lang w:val="ru-RU"/>
        </w:rPr>
        <w:t>г</w:t>
      </w:r>
      <w:r>
        <w:rPr>
          <w:sz w:val="28"/>
          <w:lang w:val="ru-RU"/>
        </w:rPr>
        <w:t xml:space="preserve"> при тац лечнеие в х/о по поводу гнойого  мастита. .ликемия первично 16,2 ммоль/л. получал инсулин короткого действия. В дальнейшем перевеедна на прием ССТ. </w:t>
      </w:r>
      <w:r w:rsidRPr="004468E8">
        <w:rPr>
          <w:sz w:val="28"/>
          <w:lang w:val="ru-RU"/>
        </w:rPr>
        <w:t xml:space="preserve"> В наст. время принимает: </w:t>
      </w:r>
      <w:r>
        <w:rPr>
          <w:sz w:val="28"/>
          <w:lang w:val="ru-RU"/>
        </w:rPr>
        <w:t xml:space="preserve"> Диабетон MR 60 мгу тром, диафомин 1000  2р/д. </w:t>
      </w:r>
      <w:r w:rsidRPr="004468E8">
        <w:rPr>
          <w:sz w:val="28"/>
          <w:lang w:val="ru-RU"/>
        </w:rPr>
        <w:t xml:space="preserve"> Гликемия –</w:t>
      </w:r>
      <w:r>
        <w:rPr>
          <w:sz w:val="28"/>
          <w:lang w:val="ru-RU"/>
        </w:rPr>
        <w:t>10-13</w:t>
      </w:r>
      <w:r w:rsidRPr="004468E8">
        <w:rPr>
          <w:sz w:val="28"/>
          <w:lang w:val="ru-RU"/>
        </w:rPr>
        <w:t xml:space="preserve"> ммоль/л.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>
        <w:rPr>
          <w:sz w:val="28"/>
          <w:lang w:val="ru-RU"/>
        </w:rPr>
        <w:t xml:space="preserve">17 </w:t>
      </w:r>
      <w:r w:rsidRPr="004468E8">
        <w:rPr>
          <w:sz w:val="28"/>
          <w:lang w:val="ru-RU"/>
        </w:rPr>
        <w:t>лет. Из Госпитализирован  в обл. энд. диспансер для коррекции ССТ, лечения хр. осложнений СД.</w:t>
      </w:r>
      <w:r>
        <w:rPr>
          <w:sz w:val="28"/>
          <w:lang w:val="ru-RU"/>
        </w:rPr>
        <w:t xml:space="preserve"> </w:t>
      </w:r>
    </w:p>
    <w:p w:rsidR="003619A3" w:rsidRPr="004468E8" w:rsidRDefault="003619A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3619A3" w:rsidRPr="004468E8" w:rsidRDefault="003619A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04.04.16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132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3,7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6,2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19</w:t>
      </w:r>
      <w:r w:rsidRPr="004468E8">
        <w:rPr>
          <w:sz w:val="28"/>
          <w:lang w:val="ru-RU"/>
        </w:rPr>
        <w:t xml:space="preserve">  мм/час   </w:t>
      </w:r>
    </w:p>
    <w:p w:rsidR="003619A3" w:rsidRPr="004468E8" w:rsidRDefault="003619A3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  п-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53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33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%  </w:t>
      </w:r>
    </w:p>
    <w:p w:rsidR="003619A3" w:rsidRPr="004468E8" w:rsidRDefault="003619A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04.04.16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197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5,26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1,23</w:t>
      </w:r>
      <w:r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0,98 </w:t>
      </w:r>
      <w:r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3,71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2,15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10,2</w:t>
      </w:r>
      <w:r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2,4</w:t>
      </w:r>
      <w:r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2,3</w:t>
      </w:r>
      <w:r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0,35</w:t>
      </w:r>
      <w:r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1,48</w:t>
      </w:r>
      <w:r w:rsidRPr="004468E8">
        <w:rPr>
          <w:sz w:val="28"/>
          <w:lang w:val="ru-RU"/>
        </w:rPr>
        <w:t xml:space="preserve">   ммоль/л; </w:t>
      </w:r>
    </w:p>
    <w:p w:rsidR="003619A3" w:rsidRPr="004468E8" w:rsidRDefault="003619A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06.04.16</w:t>
      </w:r>
      <w:r w:rsidRPr="004468E8">
        <w:rPr>
          <w:sz w:val="28"/>
          <w:lang w:val="ru-RU"/>
        </w:rPr>
        <w:t>НВsАg – не выявлен, Анти  НСV  - не выявлен</w:t>
      </w:r>
    </w:p>
    <w:p w:rsidR="003619A3" w:rsidRDefault="003619A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04.04.16 </w:t>
      </w:r>
      <w:r w:rsidRPr="004468E8">
        <w:rPr>
          <w:sz w:val="28"/>
          <w:lang w:val="ru-RU"/>
        </w:rPr>
        <w:t>С-пептид –</w:t>
      </w:r>
      <w:r>
        <w:rPr>
          <w:sz w:val="28"/>
          <w:lang w:val="ru-RU"/>
        </w:rPr>
        <w:t>4,08</w:t>
      </w:r>
      <w:r w:rsidRPr="004468E8">
        <w:rPr>
          <w:sz w:val="28"/>
          <w:lang w:val="ru-RU"/>
        </w:rPr>
        <w:t xml:space="preserve">  (1,1-</w:t>
      </w:r>
      <w:r>
        <w:rPr>
          <w:sz w:val="28"/>
          <w:lang w:val="ru-RU"/>
        </w:rPr>
        <w:t>7</w:t>
      </w:r>
      <w:r w:rsidRPr="004468E8">
        <w:rPr>
          <w:sz w:val="28"/>
          <w:lang w:val="ru-RU"/>
        </w:rPr>
        <w:t>,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) нг/мл</w:t>
      </w:r>
    </w:p>
    <w:p w:rsidR="003619A3" w:rsidRPr="004468E8" w:rsidRDefault="003619A3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05.04.16 </w:t>
      </w:r>
      <w:r w:rsidRPr="004468E8">
        <w:rPr>
          <w:b w:val="0"/>
        </w:rPr>
        <w:t>Общ. ан. мочи уд вес 10</w:t>
      </w:r>
      <w:r>
        <w:rPr>
          <w:b w:val="0"/>
        </w:rPr>
        <w:t>25</w:t>
      </w:r>
      <w:r w:rsidRPr="004468E8">
        <w:rPr>
          <w:b w:val="0"/>
        </w:rPr>
        <w:t xml:space="preserve">  лейк – </w:t>
      </w:r>
      <w:r>
        <w:rPr>
          <w:b w:val="0"/>
        </w:rPr>
        <w:t>4-5</w:t>
      </w:r>
      <w:r w:rsidRPr="004468E8">
        <w:rPr>
          <w:b w:val="0"/>
        </w:rPr>
        <w:t xml:space="preserve">  в п/зр белок – отр  ацетон –отр;  эпит. пл. -</w:t>
      </w:r>
      <w:r>
        <w:rPr>
          <w:b w:val="0"/>
        </w:rPr>
        <w:t>скопление</w:t>
      </w:r>
      <w:r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Pr="004468E8">
        <w:rPr>
          <w:b w:val="0"/>
        </w:rPr>
        <w:t xml:space="preserve"> в п/зр</w:t>
      </w:r>
    </w:p>
    <w:p w:rsidR="003619A3" w:rsidRPr="004468E8" w:rsidRDefault="003619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07.04.16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3500</w:t>
      </w:r>
      <w:r w:rsidRPr="004468E8">
        <w:rPr>
          <w:sz w:val="28"/>
          <w:lang w:val="ru-RU"/>
        </w:rPr>
        <w:t xml:space="preserve">  эритр -  белок – отр</w:t>
      </w:r>
    </w:p>
    <w:p w:rsidR="003619A3" w:rsidRPr="004468E8" w:rsidRDefault="003619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06.04.16 </w:t>
      </w:r>
      <w:r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отр;   Суточная протеинурия –  отр</w:t>
      </w:r>
    </w:p>
    <w:p w:rsidR="003619A3" w:rsidRPr="004468E8" w:rsidRDefault="003619A3" w:rsidP="00FC5396">
      <w:pPr>
        <w:pStyle w:val="Heading5"/>
        <w:ind w:left="-567"/>
      </w:pPr>
      <w:r>
        <w:t xml:space="preserve">07.04.16 </w:t>
      </w:r>
      <w:r w:rsidRPr="00F427F6">
        <w:rPr>
          <w:highlight w:val="yellow"/>
        </w:rPr>
        <w:t>Микроальбуминурия</w:t>
      </w:r>
      <w:r w:rsidRPr="004468E8">
        <w:t xml:space="preserve"> – </w:t>
      </w:r>
      <w:r>
        <w:t>36,3</w:t>
      </w:r>
      <w:r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3619A3" w:rsidRPr="004468E8" w:rsidTr="00B76356">
        <w:tc>
          <w:tcPr>
            <w:tcW w:w="2518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619A3" w:rsidRPr="004468E8" w:rsidTr="00B76356">
        <w:tc>
          <w:tcPr>
            <w:tcW w:w="2518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3619A3" w:rsidRPr="004468E8" w:rsidTr="00B76356">
        <w:tc>
          <w:tcPr>
            <w:tcW w:w="2518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3619A3" w:rsidRPr="004468E8" w:rsidTr="00B76356">
        <w:tc>
          <w:tcPr>
            <w:tcW w:w="2518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3619A3" w:rsidRPr="004468E8" w:rsidTr="00B76356">
        <w:tc>
          <w:tcPr>
            <w:tcW w:w="2518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07.04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3619A3" w:rsidRPr="004468E8" w:rsidTr="00B76356">
        <w:tc>
          <w:tcPr>
            <w:tcW w:w="2518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19A3" w:rsidRPr="004468E8" w:rsidRDefault="003619A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619A3" w:rsidRPr="004468E8" w:rsidRDefault="003619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01.04.16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Вегетативная дисфункция, цереброастенический , цефалгический с-м. </w:t>
      </w:r>
    </w:p>
    <w:p w:rsidR="003619A3" w:rsidRPr="005215E7" w:rsidRDefault="003619A3" w:rsidP="00FC5396">
      <w:pPr>
        <w:ind w:left="-567"/>
        <w:jc w:val="both"/>
        <w:rPr>
          <w:sz w:val="28"/>
          <w:szCs w:val="20"/>
          <w:lang w:val="en-US"/>
        </w:rPr>
      </w:pPr>
      <w:r w:rsidRPr="00EF5D31">
        <w:rPr>
          <w:sz w:val="28"/>
          <w:u w:val="single"/>
          <w:lang w:val="en-GB"/>
        </w:rPr>
        <w:t>01.04.16</w:t>
      </w:r>
      <w:r w:rsidRPr="004468E8">
        <w:rPr>
          <w:sz w:val="28"/>
          <w:u w:val="single"/>
          <w:lang w:val="ru-RU"/>
        </w:rPr>
        <w:t>Окулист</w:t>
      </w:r>
      <w:r>
        <w:rPr>
          <w:sz w:val="28"/>
          <w:lang w:val="en-US"/>
        </w:rPr>
        <w:t xml:space="preserve">: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>
        <w:rPr>
          <w:sz w:val="28"/>
          <w:lang w:val="en-US"/>
        </w:rPr>
        <w:t xml:space="preserve"> OD= </w:t>
      </w:r>
      <w:r w:rsidRPr="00EF5D31">
        <w:rPr>
          <w:sz w:val="28"/>
          <w:lang w:val="en-GB"/>
        </w:rPr>
        <w:t>1,0</w:t>
      </w:r>
      <w:r>
        <w:rPr>
          <w:sz w:val="28"/>
          <w:lang w:val="en-US"/>
        </w:rPr>
        <w:t xml:space="preserve">  OS=</w:t>
      </w:r>
      <w:r w:rsidRPr="005215E7">
        <w:rPr>
          <w:sz w:val="28"/>
          <w:lang w:val="en-US"/>
        </w:rPr>
        <w:t xml:space="preserve"> </w:t>
      </w:r>
      <w:r w:rsidRPr="00EF5D31">
        <w:rPr>
          <w:sz w:val="28"/>
          <w:lang w:val="en-GB"/>
        </w:rPr>
        <w:t>0,4-1,0=0,8</w:t>
      </w:r>
      <w:r w:rsidRPr="005215E7">
        <w:rPr>
          <w:sz w:val="28"/>
          <w:lang w:val="en-US"/>
        </w:rPr>
        <w:t xml:space="preserve"> 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3619A3" w:rsidRPr="004468E8" w:rsidRDefault="003619A3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Гл. дно: ДЗН </w:t>
      </w:r>
      <w:r>
        <w:rPr>
          <w:sz w:val="28"/>
          <w:lang w:val="ru-RU"/>
        </w:rPr>
        <w:t xml:space="preserve">в од </w:t>
      </w:r>
      <w:r w:rsidRPr="004468E8">
        <w:rPr>
          <w:sz w:val="28"/>
          <w:lang w:val="ru-RU"/>
        </w:rPr>
        <w:t>бледно-розовые</w:t>
      </w:r>
      <w:r>
        <w:rPr>
          <w:sz w:val="28"/>
          <w:lang w:val="ru-RU"/>
        </w:rPr>
        <w:t xml:space="preserve"> в OS бледный, монотонный</w:t>
      </w:r>
      <w:r w:rsidRPr="004468E8">
        <w:rPr>
          <w:sz w:val="28"/>
          <w:lang w:val="ru-RU"/>
        </w:rPr>
        <w:t>. Границы четкие</w:t>
      </w:r>
      <w:r>
        <w:rPr>
          <w:sz w:val="28"/>
          <w:lang w:val="ru-RU"/>
        </w:rPr>
        <w:t>.</w:t>
      </w:r>
      <w:r w:rsidRPr="00EF5D3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</w:t>
      </w:r>
      <w:r>
        <w:rPr>
          <w:sz w:val="28"/>
          <w:lang w:val="ru-RU"/>
        </w:rPr>
        <w:t>склеротические изменнния</w:t>
      </w:r>
      <w:r w:rsidRPr="004468E8">
        <w:rPr>
          <w:sz w:val="28"/>
          <w:lang w:val="ru-RU"/>
        </w:rPr>
        <w:t xml:space="preserve">.  Салюс I-II. Вены неравномерно расширены. Д-з: </w:t>
      </w:r>
      <w:r>
        <w:rPr>
          <w:sz w:val="28"/>
          <w:lang w:val="ru-RU"/>
        </w:rPr>
        <w:t xml:space="preserve">Субатрофия зрительного нерва OS. </w:t>
      </w:r>
      <w:r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3619A3" w:rsidRPr="004468E8" w:rsidRDefault="003619A3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- уд/мин. Вольтаж сохранен.  Ритм синусовый, тахикардия.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3619A3" w:rsidRDefault="003619A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05.04.16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… степени. </w:t>
      </w:r>
    </w:p>
    <w:p w:rsidR="003619A3" w:rsidRDefault="003619A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05.04.16</w:t>
      </w: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>н/к.</w:t>
      </w:r>
    </w:p>
    <w:p w:rsidR="003619A3" w:rsidRPr="008E14D6" w:rsidRDefault="003619A3" w:rsidP="00FC5396">
      <w:pPr>
        <w:ind w:left="-567"/>
        <w:jc w:val="both"/>
        <w:rPr>
          <w:sz w:val="28"/>
          <w:lang w:val="ru-RU"/>
        </w:rPr>
      </w:pPr>
      <w:r w:rsidRPr="00F427F6">
        <w:rPr>
          <w:sz w:val="28"/>
          <w:u w:val="single"/>
          <w:lang w:val="ru-RU"/>
        </w:rPr>
        <w:t>10.04.16 Хирург</w:t>
      </w:r>
      <w:r>
        <w:rPr>
          <w:sz w:val="28"/>
          <w:lang w:val="ru-RU"/>
        </w:rPr>
        <w:t>:  Инфильтрат молочной железы.</w:t>
      </w:r>
    </w:p>
    <w:p w:rsidR="003619A3" w:rsidRPr="004468E8" w:rsidRDefault="003619A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06.04.16</w:t>
      </w: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иома матки небльших размеров. Фиброаденома левой мочлочной железы?</w:t>
      </w:r>
    </w:p>
    <w:p w:rsidR="003619A3" w:rsidRPr="004468E8" w:rsidRDefault="003619A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04.04.16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 xml:space="preserve">справа </w:t>
      </w:r>
      <w:r w:rsidRPr="004468E8">
        <w:rPr>
          <w:sz w:val="28"/>
          <w:lang w:val="ru-RU"/>
        </w:rPr>
        <w:t>II ст.</w:t>
      </w:r>
      <w:r>
        <w:rPr>
          <w:sz w:val="28"/>
          <w:lang w:val="ru-RU"/>
        </w:rPr>
        <w:t xml:space="preserve"> слева – II- Ш ст </w:t>
      </w:r>
      <w:r w:rsidRPr="004468E8">
        <w:rPr>
          <w:sz w:val="28"/>
          <w:lang w:val="ru-RU"/>
        </w:rPr>
        <w:t xml:space="preserve"> , тонус сосудов N. </w:t>
      </w:r>
    </w:p>
    <w:p w:rsidR="003619A3" w:rsidRPr="004468E8" w:rsidRDefault="003619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01.04.16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7,4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7,0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3619A3" w:rsidRPr="004468E8" w:rsidRDefault="003619A3" w:rsidP="00842E8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Щит. железа не увеличена, контуры ровные. </w:t>
      </w:r>
      <w:r>
        <w:rPr>
          <w:sz w:val="28"/>
          <w:lang w:val="ru-RU"/>
        </w:rPr>
        <w:t xml:space="preserve">Эхогенность и эхоструктура обычные </w:t>
      </w:r>
      <w:r w:rsidRPr="004468E8">
        <w:rPr>
          <w:sz w:val="28"/>
          <w:lang w:val="ru-RU"/>
        </w:rPr>
        <w:t xml:space="preserve">. Регионарные л/узлы  не визуализируются. Закл.: </w:t>
      </w:r>
      <w:r>
        <w:rPr>
          <w:sz w:val="28"/>
          <w:lang w:val="ru-RU"/>
        </w:rPr>
        <w:t>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3619A3" w:rsidRPr="004468E8" w:rsidRDefault="003619A3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3619A3" w:rsidRPr="004468E8" w:rsidRDefault="003619A3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 мм рт. ст. </w:t>
      </w:r>
    </w:p>
    <w:p w:rsidR="003619A3" w:rsidRPr="004F6116" w:rsidRDefault="003619A3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3619A3" w:rsidRPr="004F6116" w:rsidRDefault="003619A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3619A3" w:rsidRPr="004F6116" w:rsidRDefault="003619A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3619A3" w:rsidRPr="004F6116" w:rsidRDefault="003619A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ССТ: диабетон МR (диаглизид МR) 60 мг</w:t>
      </w:r>
    </w:p>
    <w:p w:rsidR="003619A3" w:rsidRPr="004F6116" w:rsidRDefault="003619A3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диапирид (амарил,  олтар ) 3 мг 1т. *1р/сут. п/з., </w:t>
      </w:r>
    </w:p>
    <w:p w:rsidR="003619A3" w:rsidRPr="004F6116" w:rsidRDefault="003619A3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диаформин (сиофор,  глюкофаж) 1000 - 1т. *2р/сут. </w:t>
      </w:r>
    </w:p>
    <w:p w:rsidR="003619A3" w:rsidRPr="004F6116" w:rsidRDefault="003619A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3619A3" w:rsidRPr="004F6116" w:rsidRDefault="003619A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3619A3" w:rsidRPr="004F6116" w:rsidRDefault="003619A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619A3" w:rsidRDefault="003619A3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3619A3" w:rsidRPr="004F6116" w:rsidRDefault="003619A3" w:rsidP="004A2B43">
      <w:pPr>
        <w:ind w:left="435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3619A3" w:rsidRPr="004F6116" w:rsidRDefault="003619A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3619A3" w:rsidRPr="004F6116" w:rsidRDefault="003619A3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3619A3" w:rsidRPr="004F6116" w:rsidRDefault="003619A3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3619A3" w:rsidRPr="004F6116" w:rsidRDefault="003619A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3619A3" w:rsidRPr="004F6116" w:rsidRDefault="003619A3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3619A3" w:rsidRPr="004F6116" w:rsidRDefault="003619A3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3619A3" w:rsidRPr="004F6116" w:rsidRDefault="003619A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3619A3" w:rsidRPr="004F6116" w:rsidRDefault="003619A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3619A3" w:rsidRPr="004F6116" w:rsidRDefault="003619A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Pr="004F6116">
        <w:rPr>
          <w:lang w:val="ru-RU"/>
        </w:rPr>
        <w:t xml:space="preserve">, </w:t>
      </w:r>
    </w:p>
    <w:p w:rsidR="003619A3" w:rsidRPr="004F6116" w:rsidRDefault="003619A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3619A3" w:rsidRPr="004F6116" w:rsidRDefault="003619A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3619A3" w:rsidRPr="004F6116" w:rsidRDefault="003619A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3619A3" w:rsidRPr="004F6116" w:rsidRDefault="003619A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3619A3" w:rsidRPr="004F6116" w:rsidRDefault="003619A3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3619A3" w:rsidRPr="004F6116" w:rsidRDefault="003619A3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3619A3" w:rsidRPr="004F6116" w:rsidRDefault="003619A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3619A3" w:rsidRPr="004F6116" w:rsidRDefault="003619A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3619A3" w:rsidRPr="004F6116" w:rsidRDefault="003619A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3619A3" w:rsidRPr="004F6116" w:rsidRDefault="003619A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3619A3" w:rsidRPr="004F6116" w:rsidRDefault="003619A3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2-3 мес., нейрорубин форте 1т./сут.</w:t>
      </w:r>
      <w:r>
        <w:rPr>
          <w:lang w:val="ru-RU"/>
        </w:rPr>
        <w:t>, (мильгамма 1т.*3р/д.</w:t>
      </w:r>
      <w:r w:rsidRPr="004F6116">
        <w:rPr>
          <w:lang w:val="ru-RU"/>
        </w:rPr>
        <w:t>, витаксон 1т. *</w:t>
      </w:r>
      <w:r>
        <w:rPr>
          <w:lang w:val="ru-RU"/>
        </w:rPr>
        <w:t>3</w:t>
      </w:r>
      <w:r w:rsidRPr="004F6116">
        <w:rPr>
          <w:lang w:val="ru-RU"/>
        </w:rPr>
        <w:t>р/д.</w:t>
      </w:r>
      <w:r>
        <w:rPr>
          <w:lang w:val="ru-RU"/>
        </w:rPr>
        <w:t>)</w:t>
      </w:r>
      <w:r w:rsidRPr="004F6116">
        <w:rPr>
          <w:lang w:val="ru-RU"/>
        </w:rPr>
        <w:t xml:space="preserve"> 1 мес., актовегин 200 мг *2р/д. 1 мес.</w:t>
      </w:r>
    </w:p>
    <w:p w:rsidR="003619A3" w:rsidRPr="00E9696F" w:rsidRDefault="003619A3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преп. а-липоевой к-ты 600 мг в/в кап., </w:t>
      </w:r>
      <w:r>
        <w:rPr>
          <w:lang w:val="ru-RU"/>
        </w:rPr>
        <w:t xml:space="preserve">витамины гр В, </w:t>
      </w:r>
      <w:r w:rsidRPr="00E9696F">
        <w:rPr>
          <w:lang w:val="ru-RU"/>
        </w:rPr>
        <w:t>актовегин 10,0 в/в № 10, бенфогамма 300 мг 1т/сут до 2 мес.</w:t>
      </w:r>
      <w:r>
        <w:rPr>
          <w:lang w:val="ru-RU"/>
        </w:rPr>
        <w:t xml:space="preserve">, 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>вита-мелатононин 1-2 т веч.</w:t>
      </w:r>
      <w:r>
        <w:rPr>
          <w:lang w:val="ru-RU"/>
        </w:rPr>
        <w:t>,</w:t>
      </w:r>
      <w:r w:rsidRPr="00586E71">
        <w:rPr>
          <w:lang w:val="ru-RU"/>
        </w:rPr>
        <w:t xml:space="preserve"> </w:t>
      </w:r>
      <w:r>
        <w:rPr>
          <w:lang w:val="ru-RU"/>
        </w:rPr>
        <w:t>вестибо 24 мг 2р\д,</w:t>
      </w:r>
      <w:r w:rsidRPr="004706D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E9696F">
        <w:rPr>
          <w:lang w:val="ru-RU"/>
        </w:rPr>
        <w:t>в</w:t>
      </w:r>
      <w:r>
        <w:rPr>
          <w:lang w:val="ru-RU"/>
        </w:rPr>
        <w:t xml:space="preserve">естинорм 16 мг 1т 3р\д до 2 мес,, </w:t>
      </w:r>
      <w:r w:rsidRPr="00B10582">
        <w:rPr>
          <w:lang w:val="ru-RU"/>
        </w:rPr>
        <w:t>габагамма 300 мг веч</w:t>
      </w:r>
      <w:r>
        <w:rPr>
          <w:lang w:val="ru-RU"/>
        </w:rPr>
        <w:t>, г</w:t>
      </w:r>
      <w:r w:rsidRPr="00E9696F">
        <w:rPr>
          <w:lang w:val="ru-RU"/>
        </w:rPr>
        <w:t>абантин 300мг 2р/сут. 2-3 нед., глицин 2т 3/д.</w:t>
      </w:r>
      <w:r>
        <w:rPr>
          <w:lang w:val="ru-RU"/>
        </w:rPr>
        <w:t>,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 xml:space="preserve">глиятон 1000  в/м № 10, </w:t>
      </w:r>
      <w:r w:rsidRPr="00E9696F">
        <w:rPr>
          <w:lang w:val="ru-RU"/>
        </w:rPr>
        <w:t xml:space="preserve">кортексин 10,0 в/м №10., келтикан 1т.*3р/д. 1 мес., луцетам 15,0 в/в стр № 10, нуклео ЦМФ 1т. *2р/д 20 дней, сермион 30 мг утр. 1 мес., </w:t>
      </w:r>
    </w:p>
    <w:p w:rsidR="003619A3" w:rsidRPr="004F6116" w:rsidRDefault="003619A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>
        <w:rPr>
          <w:lang w:val="ru-RU"/>
        </w:rPr>
        <w:t xml:space="preserve">слезавит 1т.*1р/д. </w:t>
      </w:r>
    </w:p>
    <w:p w:rsidR="003619A3" w:rsidRPr="004F6116" w:rsidRDefault="003619A3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</w:t>
      </w:r>
      <w:r>
        <w:rPr>
          <w:lang w:val="ru-RU"/>
        </w:rPr>
        <w:t>52</w:t>
      </w:r>
      <w:r w:rsidRPr="004F6116">
        <w:rPr>
          <w:lang w:val="ru-RU"/>
        </w:rPr>
        <w:t xml:space="preserve">     с  .</w:t>
      </w:r>
      <w:r>
        <w:rPr>
          <w:lang w:val="ru-RU"/>
        </w:rPr>
        <w:t>04.16</w:t>
      </w:r>
      <w:r w:rsidRPr="004F6116">
        <w:rPr>
          <w:lang w:val="ru-RU"/>
        </w:rPr>
        <w:t xml:space="preserve"> по  .</w:t>
      </w:r>
      <w:r>
        <w:rPr>
          <w:lang w:val="ru-RU"/>
        </w:rPr>
        <w:t>04.16</w:t>
      </w:r>
      <w:r w:rsidRPr="004F6116">
        <w:rPr>
          <w:lang w:val="ru-RU"/>
        </w:rPr>
        <w:t>. К труду  .</w:t>
      </w:r>
      <w:r>
        <w:rPr>
          <w:lang w:val="ru-RU"/>
        </w:rPr>
        <w:t>04.16</w:t>
      </w:r>
      <w:r w:rsidRPr="004F6116">
        <w:rPr>
          <w:lang w:val="ru-RU"/>
        </w:rPr>
        <w:t xml:space="preserve">. </w:t>
      </w:r>
    </w:p>
    <w:p w:rsidR="003619A3" w:rsidRPr="004F6116" w:rsidRDefault="003619A3" w:rsidP="00A9598B">
      <w:pPr>
        <w:ind w:left="435"/>
        <w:jc w:val="both"/>
        <w:rPr>
          <w:lang w:val="ru-RU"/>
        </w:rPr>
      </w:pPr>
    </w:p>
    <w:p w:rsidR="003619A3" w:rsidRPr="004F6116" w:rsidRDefault="003619A3">
      <w:pPr>
        <w:jc w:val="both"/>
        <w:rPr>
          <w:b/>
          <w:lang w:val="ru-RU"/>
        </w:rPr>
      </w:pPr>
    </w:p>
    <w:p w:rsidR="003619A3" w:rsidRPr="004F6116" w:rsidRDefault="003619A3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3619A3" w:rsidRDefault="003619A3" w:rsidP="004468E8">
      <w:pPr>
        <w:jc w:val="both"/>
        <w:rPr>
          <w:lang w:val="ru-RU"/>
        </w:rPr>
      </w:pPr>
      <w:r w:rsidRPr="004F6116">
        <w:rPr>
          <w:lang w:val="ru-RU"/>
        </w:rPr>
        <w:t>Зав. отд.  Фещук И.А.</w:t>
      </w:r>
    </w:p>
    <w:p w:rsidR="003619A3" w:rsidRDefault="003619A3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3619A3" w:rsidRPr="004F6116" w:rsidRDefault="003619A3" w:rsidP="00914E6C">
      <w:pPr>
        <w:jc w:val="both"/>
        <w:rPr>
          <w:lang w:val="ru-RU"/>
        </w:rPr>
      </w:pPr>
    </w:p>
    <w:p w:rsidR="003619A3" w:rsidRPr="001A3809" w:rsidRDefault="003619A3" w:rsidP="00992792">
      <w:pPr>
        <w:jc w:val="both"/>
        <w:rPr>
          <w:lang w:val="ru-RU"/>
        </w:rPr>
      </w:pPr>
    </w:p>
    <w:sectPr w:rsidR="003619A3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9A3" w:rsidRDefault="003619A3" w:rsidP="00080012">
      <w:r>
        <w:separator/>
      </w:r>
    </w:p>
  </w:endnote>
  <w:endnote w:type="continuationSeparator" w:id="1">
    <w:p w:rsidR="003619A3" w:rsidRDefault="003619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9A3" w:rsidRDefault="003619A3" w:rsidP="00080012">
      <w:r>
        <w:separator/>
      </w:r>
    </w:p>
  </w:footnote>
  <w:footnote w:type="continuationSeparator" w:id="1">
    <w:p w:rsidR="003619A3" w:rsidRDefault="003619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3619A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619A3" w:rsidRPr="00244DF4" w:rsidRDefault="003619A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619A3" w:rsidRPr="00244DF4" w:rsidRDefault="003619A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619A3" w:rsidRPr="00244DF4" w:rsidRDefault="003619A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619A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619A3" w:rsidRPr="00244DF4" w:rsidRDefault="003619A3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619A3" w:rsidRPr="00244DF4" w:rsidRDefault="003619A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619A3" w:rsidRPr="00244DF4" w:rsidRDefault="003619A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619A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619A3" w:rsidRPr="00244DF4" w:rsidRDefault="003619A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619A3" w:rsidRPr="00244DF4" w:rsidRDefault="003619A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619A3" w:rsidRPr="00244DF4" w:rsidRDefault="003619A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619A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619A3" w:rsidRPr="00080012" w:rsidRDefault="003619A3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619A3" w:rsidRPr="00080012" w:rsidRDefault="003619A3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619A3" w:rsidRPr="00080012" w:rsidRDefault="003619A3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619A3" w:rsidRDefault="003619A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605C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7A3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9A3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E6D6A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3AB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291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10C0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1087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2E88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26CE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0E4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5D31"/>
    <w:rsid w:val="00EF66BA"/>
    <w:rsid w:val="00EF67E8"/>
    <w:rsid w:val="00F054D9"/>
    <w:rsid w:val="00F26341"/>
    <w:rsid w:val="00F32AD2"/>
    <w:rsid w:val="00F32CDC"/>
    <w:rsid w:val="00F427F6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D7D59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59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1001</Words>
  <Characters>5712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2016-04-08T06:25:00Z</dcterms:created>
  <dcterms:modified xsi:type="dcterms:W3CDTF">2016-04-11T09:01:00Z</dcterms:modified>
</cp:coreProperties>
</file>