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356" w:rsidRPr="00EA5496" w:rsidRDefault="009D3356" w:rsidP="0062738D">
      <w:pPr>
        <w:pStyle w:val="Heading4"/>
        <w:ind w:left="-567" w:right="-58"/>
        <w:rPr>
          <w:b w:val="0"/>
          <w:sz w:val="24"/>
          <w:szCs w:val="24"/>
        </w:rPr>
      </w:pPr>
      <w:r w:rsidRPr="00EA5496">
        <w:rPr>
          <w:b w:val="0"/>
          <w:sz w:val="24"/>
          <w:szCs w:val="24"/>
        </w:rPr>
        <w:t>Выписной эпикриз</w:t>
      </w:r>
    </w:p>
    <w:p w:rsidR="009D3356" w:rsidRPr="00EA5496" w:rsidRDefault="009D3356" w:rsidP="0062738D">
      <w:pPr>
        <w:pStyle w:val="Heading5"/>
        <w:ind w:left="-567"/>
        <w:rPr>
          <w:b/>
          <w:sz w:val="24"/>
          <w:szCs w:val="24"/>
        </w:rPr>
      </w:pPr>
      <w:r w:rsidRPr="00EA5496">
        <w:rPr>
          <w:sz w:val="24"/>
          <w:szCs w:val="24"/>
        </w:rPr>
        <w:t>Из истории болезни №  472</w:t>
      </w:r>
    </w:p>
    <w:p w:rsidR="009D3356" w:rsidRPr="00EA5496" w:rsidRDefault="009D3356" w:rsidP="0062738D">
      <w:pPr>
        <w:pStyle w:val="Heading5"/>
        <w:ind w:left="-567"/>
        <w:rPr>
          <w:sz w:val="24"/>
          <w:szCs w:val="24"/>
        </w:rPr>
      </w:pPr>
      <w:r w:rsidRPr="00EA5496">
        <w:rPr>
          <w:sz w:val="24"/>
          <w:szCs w:val="24"/>
        </w:rPr>
        <w:t>Ф.И.О: Серый Сергей Александрович</w:t>
      </w:r>
    </w:p>
    <w:p w:rsidR="009D3356" w:rsidRPr="00EA5496" w:rsidRDefault="009D3356" w:rsidP="0062738D">
      <w:pPr>
        <w:ind w:left="-567"/>
        <w:jc w:val="both"/>
        <w:rPr>
          <w:lang w:val="ru-RU"/>
        </w:rPr>
      </w:pPr>
      <w:r w:rsidRPr="00EA5496">
        <w:rPr>
          <w:lang w:val="ru-RU"/>
        </w:rPr>
        <w:t>Год рождения: 1971</w:t>
      </w:r>
    </w:p>
    <w:p w:rsidR="009D3356" w:rsidRPr="00EA5496" w:rsidRDefault="009D3356" w:rsidP="00FC5396">
      <w:pPr>
        <w:ind w:left="-567"/>
        <w:jc w:val="both"/>
        <w:rPr>
          <w:lang w:val="ru-RU"/>
        </w:rPr>
      </w:pPr>
      <w:r w:rsidRPr="00EA5496">
        <w:rPr>
          <w:lang w:val="ru-RU"/>
        </w:rPr>
        <w:t>Место жительства: Васильевский р-н, г .Васильевка ул. Топольская 46</w:t>
      </w:r>
    </w:p>
    <w:p w:rsidR="009D3356" w:rsidRPr="00EA5496" w:rsidRDefault="009D3356" w:rsidP="00FC5396">
      <w:pPr>
        <w:ind w:left="-567"/>
        <w:jc w:val="both"/>
        <w:rPr>
          <w:lang w:val="ru-RU"/>
        </w:rPr>
      </w:pPr>
      <w:r w:rsidRPr="00EA5496">
        <w:rPr>
          <w:lang w:val="ru-RU"/>
        </w:rPr>
        <w:t>Место работы: н/р</w:t>
      </w:r>
    </w:p>
    <w:p w:rsidR="009D3356" w:rsidRPr="00EA5496" w:rsidRDefault="009D3356" w:rsidP="00FC5396">
      <w:pPr>
        <w:ind w:left="-567"/>
        <w:jc w:val="both"/>
        <w:rPr>
          <w:lang w:val="ru-RU"/>
        </w:rPr>
      </w:pPr>
      <w:r w:rsidRPr="00EA5496">
        <w:rPr>
          <w:lang w:val="ru-RU"/>
        </w:rPr>
        <w:t>Находился на лечении с   07.04.16 по   19.04.16 в  энд. отд. (ОИТ 07.04.16-08.04.16)</w:t>
      </w:r>
    </w:p>
    <w:p w:rsidR="009D3356" w:rsidRPr="00EA5496" w:rsidRDefault="009D3356" w:rsidP="003E35B4">
      <w:pPr>
        <w:ind w:left="-567"/>
        <w:jc w:val="both"/>
        <w:rPr>
          <w:lang w:val="ru-RU"/>
        </w:rPr>
      </w:pPr>
      <w:r w:rsidRPr="00EA5496">
        <w:rPr>
          <w:u w:val="single"/>
          <w:lang w:val="ru-RU"/>
        </w:rPr>
        <w:t>Диагноз</w:t>
      </w:r>
      <w:r w:rsidRPr="00EA5496">
        <w:rPr>
          <w:lang w:val="ru-RU"/>
        </w:rPr>
        <w:t>:  Сахарный диабет, тип 2, вторичноинсулинзависимый, средней тяжести, впервые выявленный. Кетоацидотическое состояние</w:t>
      </w:r>
      <w:r w:rsidRPr="00FB7CD6">
        <w:rPr>
          <w:lang w:val="ru-RU"/>
        </w:rPr>
        <w:t xml:space="preserve"> </w:t>
      </w:r>
      <w:r w:rsidRPr="00EA5496">
        <w:rPr>
          <w:lang w:val="ru-RU"/>
        </w:rPr>
        <w:t>I ст. ХБП I ст. Диабетическая нефропатия III ст. Диаб. ангиопатия артерий н/к. Метаболическая кардиомиопатия СН 0.</w:t>
      </w:r>
    </w:p>
    <w:p w:rsidR="009D3356" w:rsidRPr="00EA5496" w:rsidRDefault="009D3356" w:rsidP="00FC5396">
      <w:pPr>
        <w:ind w:left="-567"/>
        <w:jc w:val="both"/>
        <w:rPr>
          <w:lang w:val="ru-RU"/>
        </w:rPr>
      </w:pPr>
      <w:r w:rsidRPr="00EA5496">
        <w:rPr>
          <w:u w:val="single"/>
          <w:lang w:val="ru-RU"/>
        </w:rPr>
        <w:t xml:space="preserve">Жалобы при поступлении </w:t>
      </w:r>
      <w:r w:rsidRPr="00EA5496">
        <w:rPr>
          <w:lang w:val="ru-RU"/>
        </w:rPr>
        <w:t>на сухость во рту, жажду, полиурию, снижение веса на 20 кг за 2 мес, ухудшение зрения, повышение АД макс. до 140/90 мм рт.ст., головные боли, головокружение, тошноту.</w:t>
      </w:r>
    </w:p>
    <w:p w:rsidR="009D3356" w:rsidRPr="00EA5496" w:rsidRDefault="009D3356" w:rsidP="00FC5396">
      <w:pPr>
        <w:ind w:left="-567"/>
        <w:jc w:val="both"/>
        <w:rPr>
          <w:lang w:val="ru-RU"/>
        </w:rPr>
      </w:pPr>
      <w:r w:rsidRPr="00EA5496">
        <w:rPr>
          <w:u w:val="single"/>
          <w:lang w:val="ru-RU"/>
        </w:rPr>
        <w:t>Краткий анамнез</w:t>
      </w:r>
      <w:r w:rsidRPr="00EA5496">
        <w:rPr>
          <w:lang w:val="ru-RU"/>
        </w:rPr>
        <w:t>: Диабетические жалобы беспокоят в течении 2 мес. Самостоятельно обратилась к онкологу по м/ж, в связи с резким снижением веса. Назначено дообследование. Гликемия первично  6,0 моль/л. Консультирована эндокринологом по м\ж, назначен диапирид 2-4</w:t>
      </w:r>
      <w:r>
        <w:rPr>
          <w:lang w:val="ru-RU"/>
        </w:rPr>
        <w:t xml:space="preserve"> мг, в принимал в течении недели</w:t>
      </w:r>
      <w:r w:rsidRPr="00EA5496">
        <w:rPr>
          <w:lang w:val="ru-RU"/>
        </w:rPr>
        <w:t xml:space="preserve">, в дальнейшем при контроле гликемии 19-20ммоль/л  01.03.16 ацетон мочи 2+. 02.03.16 Выявлено впервые повышение печеночных проб АСТ – 1,24 АЛТ 2,27.02.03.16 УЗИ ОБП: Эхопризнаки хронического холецисто-панкреатита. Госпитализирован  в обл. энд. диспансер для коррекции ССТ, лечения хр. осложнений СД. </w:t>
      </w:r>
    </w:p>
    <w:p w:rsidR="009D3356" w:rsidRPr="00EA5496" w:rsidRDefault="009D3356" w:rsidP="00FC5396">
      <w:pPr>
        <w:ind w:left="-567"/>
        <w:jc w:val="both"/>
        <w:rPr>
          <w:u w:val="single"/>
          <w:lang w:val="ru-RU"/>
        </w:rPr>
      </w:pPr>
      <w:r w:rsidRPr="00EA5496">
        <w:rPr>
          <w:u w:val="single"/>
          <w:lang w:val="ru-RU"/>
        </w:rPr>
        <w:t>Данные лабораторных исследований.</w:t>
      </w:r>
    </w:p>
    <w:p w:rsidR="009D3356" w:rsidRPr="00EA5496" w:rsidRDefault="009D3356" w:rsidP="00FC5396">
      <w:pPr>
        <w:ind w:left="-567"/>
        <w:jc w:val="both"/>
        <w:rPr>
          <w:lang w:val="ru-RU"/>
        </w:rPr>
      </w:pPr>
      <w:r w:rsidRPr="00EA5496">
        <w:rPr>
          <w:lang w:val="ru-RU"/>
        </w:rPr>
        <w:t xml:space="preserve">08.04.16 Общ. ан. крови Нв – 162 г/л  эритр – 4,9 лейк –5,8  СОЭ –10  мм/час   </w:t>
      </w:r>
    </w:p>
    <w:p w:rsidR="009D3356" w:rsidRPr="00EA5496" w:rsidRDefault="009D3356" w:rsidP="00FC5396">
      <w:pPr>
        <w:ind w:left="-567"/>
        <w:jc w:val="both"/>
        <w:rPr>
          <w:lang w:val="ru-RU"/>
        </w:rPr>
      </w:pPr>
      <w:r w:rsidRPr="00EA5496">
        <w:rPr>
          <w:lang w:val="ru-RU"/>
        </w:rPr>
        <w:t xml:space="preserve">э- 0%    п- 0%   с- 58%   л-  37%   м- 5%  </w:t>
      </w:r>
    </w:p>
    <w:p w:rsidR="009D3356" w:rsidRPr="00EA5496" w:rsidRDefault="009D3356" w:rsidP="00FC5396">
      <w:pPr>
        <w:ind w:left="-567"/>
        <w:jc w:val="both"/>
        <w:rPr>
          <w:lang w:val="ru-RU"/>
        </w:rPr>
      </w:pPr>
      <w:r w:rsidRPr="00EA5496">
        <w:rPr>
          <w:lang w:val="ru-RU"/>
        </w:rPr>
        <w:t xml:space="preserve">08.04.16 Биохимия: СКФ –124,0 мл./мин., хол –4,5 тригл -1,14 ХСЛПВП -1,09 ХСЛПНП -2,89 Катер -3,1 мочевина –2,9  креатинин – 75,4  бил общ –28,7  бил пр – 6,6 тим – 11,6 АСТ –2,2  АЛТ –3,84   ммоль/л; </w:t>
      </w:r>
    </w:p>
    <w:p w:rsidR="009D3356" w:rsidRPr="00EA5496" w:rsidRDefault="009D3356" w:rsidP="00FC5396">
      <w:pPr>
        <w:ind w:left="-567"/>
        <w:jc w:val="both"/>
        <w:rPr>
          <w:lang w:val="ru-RU"/>
        </w:rPr>
      </w:pPr>
      <w:r w:rsidRPr="00EA5496">
        <w:rPr>
          <w:lang w:val="ru-RU"/>
        </w:rPr>
        <w:t>14.04.16бил общ –19,7  бил пр – 4,9 тим –8,8  АСТ – 1,7  АЛТ – 4,7  ммоль/л;</w:t>
      </w:r>
    </w:p>
    <w:p w:rsidR="009D3356" w:rsidRPr="00EA5496" w:rsidRDefault="009D3356" w:rsidP="00FC5396">
      <w:pPr>
        <w:ind w:left="-567"/>
        <w:jc w:val="both"/>
        <w:rPr>
          <w:lang w:val="ru-RU"/>
        </w:rPr>
      </w:pPr>
      <w:r w:rsidRPr="00EA5496">
        <w:rPr>
          <w:lang w:val="ru-RU"/>
        </w:rPr>
        <w:t>18.04.16 бил общ –11,4 бил пр – 2,9 тим –11,7  АСТ – 1,4  АЛТ – 3,68  ммоль/л;</w:t>
      </w:r>
    </w:p>
    <w:p w:rsidR="009D3356" w:rsidRPr="00EA5496" w:rsidRDefault="009D3356" w:rsidP="00FC5396">
      <w:pPr>
        <w:ind w:left="-567"/>
        <w:jc w:val="both"/>
        <w:rPr>
          <w:lang w:val="ru-RU"/>
        </w:rPr>
      </w:pPr>
      <w:r w:rsidRPr="00EA5496">
        <w:rPr>
          <w:lang w:val="ru-RU"/>
        </w:rPr>
        <w:t>08.04.16 Амилаза 27,7</w:t>
      </w:r>
    </w:p>
    <w:p w:rsidR="009D3356" w:rsidRPr="00EA5496" w:rsidRDefault="009D3356" w:rsidP="00FC5396">
      <w:pPr>
        <w:ind w:left="-567"/>
        <w:jc w:val="both"/>
        <w:rPr>
          <w:lang w:val="ru-RU"/>
        </w:rPr>
      </w:pPr>
      <w:r w:rsidRPr="00EA5496">
        <w:rPr>
          <w:lang w:val="ru-RU"/>
        </w:rPr>
        <w:t>07.04.16 Гемогл – 172 ; гематокр – 0,54 ; общ. белок – 76  г/л; К – 4,7  ; Nа –133   ммоль/л</w:t>
      </w:r>
    </w:p>
    <w:p w:rsidR="009D3356" w:rsidRPr="00EA5496" w:rsidRDefault="009D3356" w:rsidP="00FC5396">
      <w:pPr>
        <w:ind w:left="-567"/>
        <w:jc w:val="both"/>
        <w:rPr>
          <w:lang w:val="ru-RU"/>
        </w:rPr>
      </w:pPr>
      <w:r w:rsidRPr="00EA5496">
        <w:rPr>
          <w:lang w:val="ru-RU"/>
        </w:rPr>
        <w:t xml:space="preserve">12.04.16 HBS Ag – отр </w:t>
      </w:r>
      <w:r>
        <w:rPr>
          <w:lang w:val="ru-RU"/>
        </w:rPr>
        <w:t>,</w:t>
      </w:r>
      <w:r w:rsidRPr="00EA5496">
        <w:rPr>
          <w:lang w:val="ru-RU"/>
        </w:rPr>
        <w:t xml:space="preserve">анти </w:t>
      </w:r>
      <w:r w:rsidRPr="00EA5496">
        <w:rPr>
          <w:lang w:val="en-US"/>
        </w:rPr>
        <w:t>H</w:t>
      </w:r>
      <w:r w:rsidRPr="00EA5496">
        <w:rPr>
          <w:lang w:val="ru-RU"/>
        </w:rPr>
        <w:t>CV суммарный –положительный</w:t>
      </w:r>
    </w:p>
    <w:p w:rsidR="009D3356" w:rsidRPr="00FB7CD6" w:rsidRDefault="009D3356" w:rsidP="00FC5396">
      <w:pPr>
        <w:ind w:left="-567"/>
        <w:jc w:val="both"/>
        <w:rPr>
          <w:lang w:val="ru-RU"/>
        </w:rPr>
      </w:pPr>
      <w:r w:rsidRPr="00EA5496">
        <w:rPr>
          <w:lang w:val="ru-RU"/>
        </w:rPr>
        <w:t>12.04.16 С-пептид – 1,58 ( 0,9-7,1)</w:t>
      </w:r>
    </w:p>
    <w:p w:rsidR="009D3356" w:rsidRPr="00EA5496" w:rsidRDefault="009D3356" w:rsidP="00FC5396">
      <w:pPr>
        <w:ind w:left="-567"/>
        <w:jc w:val="both"/>
        <w:rPr>
          <w:lang w:val="ru-RU"/>
        </w:rPr>
      </w:pPr>
      <w:r w:rsidRPr="00EA5496">
        <w:rPr>
          <w:lang w:val="ru-RU"/>
        </w:rPr>
        <w:t>08.04.16 Коагулограмма: вр. сверт. –12   мин.; ПТИ – 103  %; фибр –2,0  г/л; фибр Б – отр; АКТ – 105%; св. гепарин – 0</w:t>
      </w:r>
    </w:p>
    <w:p w:rsidR="009D3356" w:rsidRPr="00EA5496" w:rsidRDefault="009D3356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EA5496">
        <w:rPr>
          <w:b w:val="0"/>
          <w:sz w:val="24"/>
          <w:szCs w:val="24"/>
        </w:rPr>
        <w:t>08.04.16 Общ. ан. мочи уд вес м\м  лейк –0-1   в п/зр белок – отр  ацетон –отр;  эпит. пл. -ед ; эпит. перех. -  в п/зр</w:t>
      </w:r>
    </w:p>
    <w:p w:rsidR="009D3356" w:rsidRPr="00EA5496" w:rsidRDefault="009D3356" w:rsidP="00FC5396">
      <w:pPr>
        <w:ind w:left="-567"/>
        <w:rPr>
          <w:lang w:val="ru-RU"/>
        </w:rPr>
      </w:pPr>
      <w:r w:rsidRPr="00EA5496">
        <w:rPr>
          <w:lang w:val="ru-RU"/>
        </w:rPr>
        <w:t>11.04.16 Суточная глюкозурия –  1,7%;   Суточная протеинурия –  отр</w:t>
      </w:r>
    </w:p>
    <w:p w:rsidR="009D3356" w:rsidRPr="00EA5496" w:rsidRDefault="009D3356" w:rsidP="00FC5396">
      <w:pPr>
        <w:pStyle w:val="Heading5"/>
        <w:ind w:left="-567"/>
        <w:rPr>
          <w:sz w:val="24"/>
          <w:szCs w:val="24"/>
        </w:rPr>
      </w:pPr>
      <w:r w:rsidRPr="00EA5496">
        <w:rPr>
          <w:sz w:val="24"/>
          <w:szCs w:val="24"/>
        </w:rPr>
        <w:t>15.04.16 Микроальбуминурия –61,3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9D3356" w:rsidRPr="00EA5496" w:rsidTr="00B76356">
        <w:tc>
          <w:tcPr>
            <w:tcW w:w="2518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 xml:space="preserve">Гликемический </w:t>
            </w:r>
          </w:p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22.00</w:t>
            </w:r>
          </w:p>
        </w:tc>
      </w:tr>
      <w:tr w:rsidR="009D3356" w:rsidRPr="00EA5496" w:rsidTr="00B76356">
        <w:tc>
          <w:tcPr>
            <w:tcW w:w="2518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D3356" w:rsidRPr="00EA5496" w:rsidRDefault="009D3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9,5</w:t>
            </w:r>
          </w:p>
        </w:tc>
      </w:tr>
      <w:tr w:rsidR="009D3356" w:rsidRPr="00EA5496" w:rsidTr="00B76356">
        <w:tc>
          <w:tcPr>
            <w:tcW w:w="2518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</w:p>
        </w:tc>
      </w:tr>
      <w:tr w:rsidR="009D3356" w:rsidRPr="00EA5496" w:rsidTr="00B76356">
        <w:tc>
          <w:tcPr>
            <w:tcW w:w="2518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</w:p>
        </w:tc>
      </w:tr>
      <w:tr w:rsidR="009D3356" w:rsidRPr="00EA5496" w:rsidTr="00B76356">
        <w:tc>
          <w:tcPr>
            <w:tcW w:w="2518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</w:p>
        </w:tc>
      </w:tr>
      <w:tr w:rsidR="009D3356" w:rsidRPr="00EA5496" w:rsidTr="00B76356">
        <w:tc>
          <w:tcPr>
            <w:tcW w:w="2518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13,3</w:t>
            </w:r>
          </w:p>
        </w:tc>
      </w:tr>
      <w:tr w:rsidR="009D3356" w:rsidRPr="00EA5496" w:rsidTr="00B76356">
        <w:tc>
          <w:tcPr>
            <w:tcW w:w="2518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</w:p>
        </w:tc>
      </w:tr>
      <w:tr w:rsidR="009D3356" w:rsidRPr="00EA5496" w:rsidTr="00B76356">
        <w:tc>
          <w:tcPr>
            <w:tcW w:w="2518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  <w:r w:rsidRPr="00EA549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9D3356" w:rsidRPr="00EA5496" w:rsidRDefault="009D3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3356" w:rsidRPr="00EA5496" w:rsidRDefault="009D3356" w:rsidP="00B76356">
            <w:pPr>
              <w:rPr>
                <w:lang w:val="ru-RU"/>
              </w:rPr>
            </w:pPr>
          </w:p>
        </w:tc>
      </w:tr>
    </w:tbl>
    <w:p w:rsidR="009D3356" w:rsidRPr="00EA5496" w:rsidRDefault="009D3356" w:rsidP="00FC5396">
      <w:pPr>
        <w:ind w:left="-567"/>
        <w:jc w:val="both"/>
        <w:rPr>
          <w:lang w:val="ru-RU"/>
        </w:rPr>
      </w:pPr>
      <w:r w:rsidRPr="00EA5496">
        <w:rPr>
          <w:u w:val="single"/>
          <w:lang w:val="ru-RU"/>
        </w:rPr>
        <w:t>07.04.16Невропатолог</w:t>
      </w:r>
      <w:r w:rsidRPr="00EA5496">
        <w:rPr>
          <w:lang w:val="ru-RU"/>
        </w:rPr>
        <w:t>: Патологии на момент  осмотра не выявлено</w:t>
      </w:r>
    </w:p>
    <w:p w:rsidR="009D3356" w:rsidRPr="00EA5496" w:rsidRDefault="009D3356" w:rsidP="00555E75">
      <w:pPr>
        <w:ind w:left="-567"/>
        <w:jc w:val="both"/>
        <w:rPr>
          <w:lang w:val="ru-RU"/>
        </w:rPr>
      </w:pPr>
      <w:r w:rsidRPr="00EA5496">
        <w:rPr>
          <w:u w:val="single"/>
          <w:lang w:val="ru-RU"/>
        </w:rPr>
        <w:t>Окулист</w:t>
      </w:r>
      <w:r w:rsidRPr="00FB7CD6">
        <w:rPr>
          <w:lang w:val="ru-RU"/>
        </w:rPr>
        <w:t xml:space="preserve">: </w:t>
      </w:r>
      <w:r w:rsidRPr="00EA5496">
        <w:rPr>
          <w:lang w:val="en-US"/>
        </w:rPr>
        <w:t>VIS</w:t>
      </w:r>
      <w:r w:rsidRPr="00FB7CD6">
        <w:rPr>
          <w:lang w:val="ru-RU"/>
        </w:rPr>
        <w:t xml:space="preserve"> </w:t>
      </w:r>
      <w:r w:rsidRPr="00EA5496">
        <w:rPr>
          <w:lang w:val="en-US"/>
        </w:rPr>
        <w:t>OD</w:t>
      </w:r>
      <w:r w:rsidRPr="00FB7CD6">
        <w:rPr>
          <w:lang w:val="ru-RU"/>
        </w:rPr>
        <w:t xml:space="preserve">=   </w:t>
      </w:r>
      <w:r w:rsidRPr="00EA5496">
        <w:rPr>
          <w:lang w:val="ru-RU"/>
        </w:rPr>
        <w:t>1,0</w:t>
      </w:r>
      <w:r w:rsidRPr="00EA5496">
        <w:rPr>
          <w:lang w:val="en-US"/>
        </w:rPr>
        <w:t>OS</w:t>
      </w:r>
      <w:r w:rsidRPr="00FB7CD6">
        <w:rPr>
          <w:lang w:val="ru-RU"/>
        </w:rPr>
        <w:t xml:space="preserve">= </w:t>
      </w:r>
      <w:r w:rsidRPr="00EA5496">
        <w:rPr>
          <w:lang w:val="ru-RU"/>
        </w:rPr>
        <w:t>1,0</w:t>
      </w:r>
      <w:r w:rsidRPr="00FB7CD6">
        <w:rPr>
          <w:lang w:val="ru-RU"/>
        </w:rPr>
        <w:t xml:space="preserve">   </w:t>
      </w:r>
      <w:r w:rsidRPr="00EA5496">
        <w:rPr>
          <w:lang w:val="ru-RU"/>
        </w:rPr>
        <w:t xml:space="preserve"> Оптические среды и глазное дно без особенностей.</w:t>
      </w:r>
    </w:p>
    <w:p w:rsidR="009D3356" w:rsidRPr="00EA5496" w:rsidRDefault="009D3356" w:rsidP="00FC5396">
      <w:pPr>
        <w:ind w:left="-567"/>
        <w:jc w:val="both"/>
        <w:rPr>
          <w:lang w:val="ru-RU"/>
        </w:rPr>
      </w:pPr>
      <w:r w:rsidRPr="00EA5496">
        <w:rPr>
          <w:u w:val="single"/>
          <w:lang w:val="ru-RU"/>
        </w:rPr>
        <w:t>07.04.16ЭКГ</w:t>
      </w:r>
      <w:r w:rsidRPr="00EA5496">
        <w:rPr>
          <w:lang w:val="ru-RU"/>
        </w:rPr>
        <w:t xml:space="preserve">: ЧСС -67 уд/мин. Вольтаж снижен.  Ритм синусовый. Эл. ось не отклонена. Дистрофические изменения миокарда. </w:t>
      </w:r>
    </w:p>
    <w:p w:rsidR="009D3356" w:rsidRPr="00EA5496" w:rsidRDefault="009D3356" w:rsidP="00FC5396">
      <w:pPr>
        <w:ind w:left="-567"/>
        <w:jc w:val="both"/>
        <w:rPr>
          <w:lang w:val="ru-RU"/>
        </w:rPr>
      </w:pPr>
      <w:r w:rsidRPr="00EA5496">
        <w:rPr>
          <w:u w:val="single"/>
          <w:lang w:val="ru-RU"/>
        </w:rPr>
        <w:t>11.04.16Кардиолог</w:t>
      </w:r>
      <w:r w:rsidRPr="00EA5496">
        <w:rPr>
          <w:lang w:val="ru-RU"/>
        </w:rPr>
        <w:t>:  Метаболическая кардиомиопатия СН 0</w:t>
      </w:r>
    </w:p>
    <w:p w:rsidR="009D3356" w:rsidRPr="00EA5496" w:rsidRDefault="009D3356" w:rsidP="00FC5396">
      <w:pPr>
        <w:ind w:left="-567"/>
        <w:jc w:val="both"/>
        <w:rPr>
          <w:lang w:val="ru-RU"/>
        </w:rPr>
      </w:pPr>
      <w:r w:rsidRPr="00EA5496">
        <w:rPr>
          <w:u w:val="single"/>
          <w:lang w:val="ru-RU"/>
        </w:rPr>
        <w:t>11.04.16Ангиохирург</w:t>
      </w:r>
      <w:r w:rsidRPr="00EA5496">
        <w:rPr>
          <w:lang w:val="ru-RU"/>
        </w:rPr>
        <w:t>: Диаб. ангиопатия артерий н/к.</w:t>
      </w:r>
    </w:p>
    <w:p w:rsidR="009D3356" w:rsidRPr="00EA5496" w:rsidRDefault="009D3356" w:rsidP="00FC5396">
      <w:pPr>
        <w:ind w:left="-567"/>
        <w:jc w:val="both"/>
        <w:rPr>
          <w:lang w:val="ru-RU"/>
        </w:rPr>
      </w:pPr>
      <w:r w:rsidRPr="00EA5496">
        <w:rPr>
          <w:u w:val="single"/>
          <w:lang w:val="ru-RU"/>
        </w:rPr>
        <w:t>13.04.16Гастроэнтеролог</w:t>
      </w:r>
      <w:r w:rsidRPr="00EA5496">
        <w:rPr>
          <w:lang w:val="ru-RU"/>
        </w:rPr>
        <w:t xml:space="preserve">: дообследование. </w:t>
      </w:r>
    </w:p>
    <w:p w:rsidR="009D3356" w:rsidRPr="00EA5496" w:rsidRDefault="009D3356" w:rsidP="00FC5396">
      <w:pPr>
        <w:ind w:left="-567"/>
        <w:jc w:val="both"/>
        <w:rPr>
          <w:lang w:val="ru-RU"/>
        </w:rPr>
      </w:pPr>
      <w:r w:rsidRPr="00EA5496">
        <w:rPr>
          <w:u w:val="single"/>
          <w:lang w:val="ru-RU"/>
        </w:rPr>
        <w:t>11.04.16РВГ:</w:t>
      </w:r>
      <w:r w:rsidRPr="00EA5496">
        <w:rPr>
          <w:lang w:val="ru-RU"/>
        </w:rPr>
        <w:t xml:space="preserve"> Нарушение кровообращения II ст. с обеих сторон, тонус сосудов повышен. </w:t>
      </w:r>
    </w:p>
    <w:p w:rsidR="009D3356" w:rsidRPr="00EA5496" w:rsidRDefault="009D3356" w:rsidP="00FC5396">
      <w:pPr>
        <w:ind w:left="-567"/>
        <w:jc w:val="both"/>
        <w:rPr>
          <w:lang w:val="ru-RU"/>
        </w:rPr>
      </w:pPr>
      <w:r w:rsidRPr="00EA5496">
        <w:rPr>
          <w:lang w:val="ru-RU"/>
        </w:rPr>
        <w:t>02.03.16 УЗИ ОБП: Эхопризнаки хронического холецисто-панкреатита.</w:t>
      </w:r>
    </w:p>
    <w:p w:rsidR="009D3356" w:rsidRPr="00EA5496" w:rsidRDefault="009D3356" w:rsidP="00FC5396">
      <w:pPr>
        <w:ind w:left="-567"/>
        <w:jc w:val="both"/>
        <w:rPr>
          <w:u w:val="single"/>
          <w:lang w:val="ru-RU"/>
        </w:rPr>
      </w:pPr>
      <w:r w:rsidRPr="00EA5496">
        <w:rPr>
          <w:u w:val="single"/>
          <w:lang w:val="ru-RU"/>
        </w:rPr>
        <w:t>02.03.16 УЗИ почек</w:t>
      </w:r>
      <w:r w:rsidRPr="00EA5496">
        <w:rPr>
          <w:lang w:val="ru-RU"/>
        </w:rPr>
        <w:t>: Эхопризнаки пиелонефрита на фоне микролитиаза. Хронический простатит</w:t>
      </w:r>
    </w:p>
    <w:p w:rsidR="009D3356" w:rsidRPr="00EA5496" w:rsidRDefault="009D3356" w:rsidP="00FC5396">
      <w:pPr>
        <w:ind w:left="-567"/>
        <w:jc w:val="both"/>
        <w:rPr>
          <w:lang w:val="ru-RU"/>
        </w:rPr>
      </w:pPr>
      <w:r w:rsidRPr="00EA5496">
        <w:rPr>
          <w:u w:val="single"/>
          <w:lang w:val="ru-RU"/>
        </w:rPr>
        <w:t>Лечение:</w:t>
      </w:r>
      <w:r w:rsidRPr="00EA5496">
        <w:rPr>
          <w:lang w:val="ru-RU"/>
        </w:rPr>
        <w:t xml:space="preserve"> Хумодар Р100Р, фуросемид, атоксил, Хумодар Б100Р, эссенциале.</w:t>
      </w:r>
    </w:p>
    <w:p w:rsidR="009D3356" w:rsidRPr="00EA5496" w:rsidRDefault="009D3356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A5496">
        <w:rPr>
          <w:u w:val="single"/>
          <w:lang w:val="ru-RU"/>
        </w:rPr>
        <w:t>Состояние больного при выписке</w:t>
      </w:r>
      <w:r w:rsidRPr="00EA5496">
        <w:rPr>
          <w:lang w:val="ru-RU"/>
        </w:rPr>
        <w:t xml:space="preserve">:  СД компенсирован. АД 120/70 мм рт. ст. </w:t>
      </w:r>
    </w:p>
    <w:p w:rsidR="009D3356" w:rsidRPr="00EA5496" w:rsidRDefault="009D3356">
      <w:pPr>
        <w:jc w:val="both"/>
        <w:rPr>
          <w:u w:val="single"/>
          <w:lang w:val="ru-RU"/>
        </w:rPr>
      </w:pPr>
      <w:r w:rsidRPr="00EA5496">
        <w:rPr>
          <w:u w:val="single"/>
          <w:lang w:val="ru-RU"/>
        </w:rPr>
        <w:t>Рекомендовано</w:t>
      </w:r>
      <w:r w:rsidRPr="00EA5496">
        <w:rPr>
          <w:lang w:val="ru-RU"/>
        </w:rPr>
        <w:t>:</w:t>
      </w:r>
    </w:p>
    <w:p w:rsidR="009D3356" w:rsidRPr="00EA5496" w:rsidRDefault="009D3356">
      <w:pPr>
        <w:numPr>
          <w:ilvl w:val="0"/>
          <w:numId w:val="2"/>
        </w:numPr>
        <w:jc w:val="both"/>
        <w:rPr>
          <w:lang w:val="ru-RU"/>
        </w:rPr>
      </w:pPr>
      <w:r w:rsidRPr="00EA5496">
        <w:rPr>
          <w:lang w:val="ru-RU"/>
        </w:rPr>
        <w:t>«Д» наблюдение эндокринолога, уч. терапевта, инфекциониста, гастроэнтеролога по м\жит.</w:t>
      </w:r>
    </w:p>
    <w:p w:rsidR="009D3356" w:rsidRPr="00EA5496" w:rsidRDefault="009D3356">
      <w:pPr>
        <w:numPr>
          <w:ilvl w:val="0"/>
          <w:numId w:val="2"/>
        </w:numPr>
        <w:jc w:val="both"/>
        <w:rPr>
          <w:lang w:val="ru-RU"/>
        </w:rPr>
      </w:pPr>
      <w:r w:rsidRPr="00EA5496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9D3356" w:rsidRPr="00EA5496" w:rsidRDefault="009D3356">
      <w:pPr>
        <w:numPr>
          <w:ilvl w:val="0"/>
          <w:numId w:val="2"/>
        </w:numPr>
        <w:jc w:val="both"/>
        <w:rPr>
          <w:lang w:val="ru-RU"/>
        </w:rPr>
      </w:pPr>
      <w:r w:rsidRPr="00EA5496">
        <w:rPr>
          <w:lang w:val="ru-RU"/>
        </w:rPr>
        <w:t>Инсулинотерапия:   Хумодар Р100Р п/з- 16ед., п/о-14 ед., п/уж -14 ед.,  Хумодар Б100Р 22.00   16 ед.</w:t>
      </w:r>
    </w:p>
    <w:p w:rsidR="009D3356" w:rsidRPr="00EA5496" w:rsidRDefault="009D3356">
      <w:pPr>
        <w:numPr>
          <w:ilvl w:val="0"/>
          <w:numId w:val="2"/>
        </w:numPr>
        <w:jc w:val="both"/>
        <w:rPr>
          <w:lang w:val="ru-RU"/>
        </w:rPr>
      </w:pPr>
      <w:r w:rsidRPr="00EA5496">
        <w:rPr>
          <w:lang w:val="ru-RU"/>
        </w:rPr>
        <w:t>Контроль глик. гемоглобина 1 раз в 6 мес., микроальбуминурии 1р. в 6 мес.</w:t>
      </w:r>
    </w:p>
    <w:p w:rsidR="009D3356" w:rsidRPr="00EA5496" w:rsidRDefault="009D3356">
      <w:pPr>
        <w:numPr>
          <w:ilvl w:val="0"/>
          <w:numId w:val="2"/>
        </w:numPr>
        <w:jc w:val="both"/>
        <w:rPr>
          <w:lang w:val="ru-RU"/>
        </w:rPr>
      </w:pPr>
      <w:r w:rsidRPr="00EA549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9D3356" w:rsidRPr="00EA5496" w:rsidRDefault="009D3356" w:rsidP="00836E0A">
      <w:pPr>
        <w:numPr>
          <w:ilvl w:val="0"/>
          <w:numId w:val="2"/>
        </w:numPr>
        <w:jc w:val="both"/>
        <w:rPr>
          <w:lang w:val="ru-RU"/>
        </w:rPr>
      </w:pPr>
      <w:r w:rsidRPr="00EA5496">
        <w:rPr>
          <w:lang w:val="ru-RU"/>
        </w:rPr>
        <w:t>Рек. кардиолога: кардонат 1т. *3р/д</w:t>
      </w:r>
      <w:r>
        <w:rPr>
          <w:lang w:val="ru-RU"/>
        </w:rPr>
        <w:t xml:space="preserve">-1 мес </w:t>
      </w:r>
      <w:r w:rsidRPr="00EA5496">
        <w:rPr>
          <w:lang w:val="ru-RU"/>
        </w:rPr>
        <w:t xml:space="preserve">.Контроль АД, ЭКГ. </w:t>
      </w:r>
    </w:p>
    <w:p w:rsidR="009D3356" w:rsidRPr="00EA5496" w:rsidRDefault="009D3356">
      <w:pPr>
        <w:numPr>
          <w:ilvl w:val="0"/>
          <w:numId w:val="2"/>
        </w:numPr>
        <w:jc w:val="both"/>
        <w:rPr>
          <w:lang w:val="ru-RU"/>
        </w:rPr>
      </w:pPr>
      <w:r w:rsidRPr="00EA5496">
        <w:rPr>
          <w:lang w:val="ru-RU"/>
        </w:rPr>
        <w:t xml:space="preserve">Эналаприл 2,5 мг утром курсами. Контр. АД. </w:t>
      </w:r>
    </w:p>
    <w:p w:rsidR="009D3356" w:rsidRPr="00EA5496" w:rsidRDefault="009D3356">
      <w:pPr>
        <w:numPr>
          <w:ilvl w:val="0"/>
          <w:numId w:val="2"/>
        </w:numPr>
        <w:jc w:val="both"/>
        <w:rPr>
          <w:lang w:val="ru-RU"/>
        </w:rPr>
      </w:pPr>
      <w:r w:rsidRPr="00EA5496">
        <w:rPr>
          <w:lang w:val="ru-RU"/>
        </w:rPr>
        <w:t>УЗИ щит. железы.</w:t>
      </w:r>
    </w:p>
    <w:p w:rsidR="009D3356" w:rsidRPr="00EA5496" w:rsidRDefault="009D3356">
      <w:pPr>
        <w:numPr>
          <w:ilvl w:val="0"/>
          <w:numId w:val="2"/>
        </w:numPr>
        <w:jc w:val="both"/>
        <w:rPr>
          <w:lang w:val="ru-RU"/>
        </w:rPr>
      </w:pPr>
      <w:r w:rsidRPr="00EA5496">
        <w:rPr>
          <w:lang w:val="ru-RU"/>
        </w:rPr>
        <w:t>Учитывая впервые выявленный гепатит С пациенту показано консультация инфекциониста по м\ж, консультация в гепатоцентре.</w:t>
      </w:r>
    </w:p>
    <w:p w:rsidR="009D3356" w:rsidRPr="00EA5496" w:rsidRDefault="009D3356">
      <w:pPr>
        <w:numPr>
          <w:ilvl w:val="0"/>
          <w:numId w:val="2"/>
        </w:numPr>
        <w:jc w:val="both"/>
        <w:rPr>
          <w:lang w:val="ru-RU"/>
        </w:rPr>
      </w:pPr>
      <w:r w:rsidRPr="00EA5496">
        <w:rPr>
          <w:lang w:val="ru-RU"/>
        </w:rPr>
        <w:t xml:space="preserve">Эссенциале 2т 3р\д, 1 мес. Контроль печеночных проб в динамике. </w:t>
      </w:r>
    </w:p>
    <w:p w:rsidR="009D3356" w:rsidRPr="00EA5496" w:rsidRDefault="009D3356" w:rsidP="00A9598B">
      <w:pPr>
        <w:ind w:left="435"/>
        <w:jc w:val="both"/>
        <w:rPr>
          <w:lang w:val="ru-RU"/>
        </w:rPr>
      </w:pPr>
    </w:p>
    <w:p w:rsidR="009D3356" w:rsidRPr="00EA5496" w:rsidRDefault="009D3356">
      <w:pPr>
        <w:jc w:val="both"/>
        <w:rPr>
          <w:b/>
          <w:lang w:val="ru-RU"/>
        </w:rPr>
      </w:pPr>
    </w:p>
    <w:p w:rsidR="009D3356" w:rsidRPr="00EA5496" w:rsidRDefault="009D3356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EA5496">
        <w:rPr>
          <w:sz w:val="24"/>
          <w:szCs w:val="24"/>
        </w:rPr>
        <w:t xml:space="preserve">Леч. врач  Соловьюк Е.А. </w:t>
      </w:r>
    </w:p>
    <w:p w:rsidR="009D3356" w:rsidRPr="00EA5496" w:rsidRDefault="009D3356" w:rsidP="004468E8">
      <w:pPr>
        <w:jc w:val="both"/>
        <w:rPr>
          <w:lang w:val="ru-RU"/>
        </w:rPr>
      </w:pPr>
      <w:r w:rsidRPr="00EA5496">
        <w:rPr>
          <w:lang w:val="ru-RU"/>
        </w:rPr>
        <w:t>Зав. отд.  Фещук И.А.</w:t>
      </w:r>
    </w:p>
    <w:p w:rsidR="009D3356" w:rsidRPr="00EA5496" w:rsidRDefault="009D3356" w:rsidP="00914E6C">
      <w:pPr>
        <w:jc w:val="both"/>
        <w:rPr>
          <w:lang w:val="ru-RU"/>
        </w:rPr>
      </w:pPr>
      <w:r w:rsidRPr="00EA5496">
        <w:rPr>
          <w:lang w:val="ru-RU"/>
        </w:rPr>
        <w:t xml:space="preserve">Нач. мед. Костина Т.К. </w:t>
      </w:r>
    </w:p>
    <w:p w:rsidR="009D3356" w:rsidRPr="00EA5496" w:rsidRDefault="009D3356" w:rsidP="00992792">
      <w:pPr>
        <w:jc w:val="both"/>
        <w:rPr>
          <w:lang w:val="ru-RU"/>
        </w:rPr>
      </w:pPr>
    </w:p>
    <w:sectPr w:rsidR="009D3356" w:rsidRPr="00EA549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356" w:rsidRDefault="009D3356" w:rsidP="00080012">
      <w:r>
        <w:separator/>
      </w:r>
    </w:p>
  </w:endnote>
  <w:endnote w:type="continuationSeparator" w:id="1">
    <w:p w:rsidR="009D3356" w:rsidRDefault="009D33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356" w:rsidRDefault="009D3356" w:rsidP="00080012">
      <w:r>
        <w:separator/>
      </w:r>
    </w:p>
  </w:footnote>
  <w:footnote w:type="continuationSeparator" w:id="1">
    <w:p w:rsidR="009D3356" w:rsidRDefault="009D33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9D3356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D3356" w:rsidRPr="00244DF4" w:rsidRDefault="009D335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D3356" w:rsidRPr="00244DF4" w:rsidRDefault="009D335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9D3356" w:rsidRPr="00244DF4" w:rsidRDefault="009D335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D3356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D3356" w:rsidRPr="00244DF4" w:rsidRDefault="009D3356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D3356" w:rsidRPr="00244DF4" w:rsidRDefault="009D335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D3356" w:rsidRPr="00244DF4" w:rsidRDefault="009D335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D3356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9D3356" w:rsidRPr="00244DF4" w:rsidRDefault="009D335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D3356" w:rsidRPr="00244DF4" w:rsidRDefault="009D335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D3356" w:rsidRPr="00244DF4" w:rsidRDefault="009D3356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D3356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D3356" w:rsidRPr="00080012" w:rsidRDefault="009D3356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D3356" w:rsidRPr="00080012" w:rsidRDefault="009D3356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9D3356" w:rsidRPr="00080012" w:rsidRDefault="009D3356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D3356" w:rsidRDefault="009D335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0226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7FA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79EE"/>
    <w:rsid w:val="003D0B73"/>
    <w:rsid w:val="003D2423"/>
    <w:rsid w:val="003D541B"/>
    <w:rsid w:val="003E2857"/>
    <w:rsid w:val="003E35B4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4A7A"/>
    <w:rsid w:val="00555E75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F32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5736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356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393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07B5B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0CD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6751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2ABF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496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66F0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7CD6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D2079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079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99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2</Pages>
  <Words>630</Words>
  <Characters>3596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2012-08-17T08:39:00Z</cp:lastPrinted>
  <dcterms:created xsi:type="dcterms:W3CDTF">2016-04-15T05:43:00Z</dcterms:created>
  <dcterms:modified xsi:type="dcterms:W3CDTF">2016-04-19T07:54:00Z</dcterms:modified>
</cp:coreProperties>
</file>