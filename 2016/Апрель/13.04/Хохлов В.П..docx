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9D" w:rsidRPr="0036300B" w:rsidRDefault="00B2199D" w:rsidP="00FC5396">
      <w:pPr>
        <w:pStyle w:val="Heading4"/>
        <w:ind w:left="-567" w:right="-58"/>
        <w:rPr>
          <w:b w:val="0"/>
          <w:sz w:val="24"/>
          <w:szCs w:val="24"/>
        </w:rPr>
      </w:pPr>
      <w:r w:rsidRPr="0036300B">
        <w:rPr>
          <w:b w:val="0"/>
          <w:sz w:val="24"/>
          <w:szCs w:val="24"/>
        </w:rPr>
        <w:t>Выписной эпикриз</w:t>
      </w:r>
    </w:p>
    <w:p w:rsidR="00B2199D" w:rsidRPr="0036300B" w:rsidRDefault="00B2199D" w:rsidP="00FC5396">
      <w:pPr>
        <w:pStyle w:val="Heading4"/>
        <w:ind w:left="-567"/>
        <w:rPr>
          <w:b w:val="0"/>
          <w:sz w:val="24"/>
          <w:szCs w:val="24"/>
        </w:rPr>
      </w:pPr>
      <w:r w:rsidRPr="0036300B">
        <w:rPr>
          <w:b w:val="0"/>
          <w:sz w:val="24"/>
          <w:szCs w:val="24"/>
        </w:rPr>
        <w:t>Из истории болезни №  469</w:t>
      </w:r>
    </w:p>
    <w:p w:rsidR="00B2199D" w:rsidRPr="0036300B" w:rsidRDefault="00B2199D" w:rsidP="00FC5396">
      <w:pPr>
        <w:pStyle w:val="Heading5"/>
        <w:ind w:left="-567"/>
        <w:rPr>
          <w:sz w:val="24"/>
          <w:szCs w:val="24"/>
        </w:rPr>
      </w:pPr>
      <w:r w:rsidRPr="0036300B">
        <w:rPr>
          <w:sz w:val="24"/>
          <w:szCs w:val="24"/>
        </w:rPr>
        <w:t>Ф.И.О: Хохлов Вячеслав Петрович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lang w:val="ru-RU"/>
        </w:rPr>
        <w:t>Год рождения: 1947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lang w:val="ru-RU"/>
        </w:rPr>
        <w:t>Место жительства: Приазовский р-н, пгт Приазовское ул. Шевченко 119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lang w:val="ru-RU"/>
        </w:rPr>
        <w:t>Место работы: пенсионер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lang w:val="ru-RU"/>
        </w:rPr>
        <w:t>Находился на лечении с   06.04.16 по   19.04.16 в  энд. отд.</w:t>
      </w:r>
    </w:p>
    <w:p w:rsidR="00B2199D" w:rsidRPr="0036300B" w:rsidRDefault="00B2199D" w:rsidP="008B4F77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Диагноз</w:t>
      </w:r>
      <w:r w:rsidRPr="0036300B">
        <w:rPr>
          <w:lang w:val="ru-RU"/>
        </w:rPr>
        <w:t>:  Сахарный диабет, тип 2, вторичноинсулинзависимый,  тяжелая форма,  декомпенсация. Ангиопатия сосудов сетчатки ОИ. Начальная катаракта ОИ.  Диабетическая дистальная симметричная полинейропатия н/к, сенсомоторная форма. Дисциркуляторная энцефалопатия I сочетанного генеза, цереброастенический с-м. ХБП II ст. Диабетическая нефропатия III ст. Диаб. ангиопатия арт</w:t>
      </w:r>
      <w:r>
        <w:rPr>
          <w:lang w:val="ru-RU"/>
        </w:rPr>
        <w:t>ерий н/к.  Трофическая язва  левой</w:t>
      </w:r>
      <w:r w:rsidRPr="0036300B">
        <w:rPr>
          <w:lang w:val="ru-RU"/>
        </w:rPr>
        <w:t xml:space="preserve"> голени. ИБС, п/инфарктный (2000) кардиосклероз, СН 1. Ф. кл II . Гипертоническая болезнь 3 стадии 3 степени. Гипертензивное сердце. Риск 4.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 xml:space="preserve">Жалобы при поступлении </w:t>
      </w:r>
      <w:r w:rsidRPr="0036300B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170/100 мм рт.ст., головные боли, головокружение.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Краткий анамнез</w:t>
      </w:r>
      <w:r w:rsidRPr="0036300B">
        <w:rPr>
          <w:lang w:val="ru-RU"/>
        </w:rPr>
        <w:t>: СД выявлен в 2012г. Комы отрицает. С начала заболевания ССП. В наст. время принимает:  Диабетон MR 90  мг 1р\д, метформин 500 1р/д. Гликемия –12-14 ммоль/л. Боли в н/к с начала забо</w:t>
      </w:r>
      <w:r>
        <w:rPr>
          <w:lang w:val="ru-RU"/>
        </w:rPr>
        <w:t>левания. Трофическая язва левой</w:t>
      </w:r>
      <w:r w:rsidRPr="0036300B">
        <w:rPr>
          <w:lang w:val="ru-RU"/>
        </w:rPr>
        <w:t xml:space="preserve"> голени с 09.2015. В 2002 перенес инфаркт миокарда. Повышение АД в течение 14 лет. Из гипотензивных принимает вазар 80  мг 1р\д. Госпитализирован  в обл. энд. диспансер для коррекции ССТ, лечения хр. осложнений СД. </w:t>
      </w:r>
    </w:p>
    <w:p w:rsidR="00B2199D" w:rsidRPr="0036300B" w:rsidRDefault="00B2199D" w:rsidP="00FC5396">
      <w:pPr>
        <w:ind w:left="-567"/>
        <w:jc w:val="both"/>
        <w:rPr>
          <w:u w:val="single"/>
          <w:lang w:val="ru-RU"/>
        </w:rPr>
      </w:pPr>
      <w:r w:rsidRPr="0036300B">
        <w:rPr>
          <w:u w:val="single"/>
          <w:lang w:val="ru-RU"/>
        </w:rPr>
        <w:t>Данные лабораторных исследований.</w:t>
      </w:r>
    </w:p>
    <w:p w:rsidR="00B2199D" w:rsidRPr="0036300B" w:rsidRDefault="00B2199D" w:rsidP="00745E0D">
      <w:pPr>
        <w:ind w:left="-567"/>
        <w:jc w:val="both"/>
        <w:rPr>
          <w:lang w:val="ru-RU"/>
        </w:rPr>
      </w:pPr>
      <w:r w:rsidRPr="0036300B">
        <w:rPr>
          <w:lang w:val="ru-RU"/>
        </w:rPr>
        <w:t xml:space="preserve">07.04.16 Общ. ан. крови Нв – 174 г/л  эритр – 5,3 лейк – 4,6 СОЭ – 8 мм/час   </w:t>
      </w:r>
    </w:p>
    <w:p w:rsidR="00B2199D" w:rsidRPr="0036300B" w:rsidRDefault="00B2199D" w:rsidP="00745E0D">
      <w:pPr>
        <w:ind w:left="-567"/>
        <w:jc w:val="both"/>
        <w:rPr>
          <w:lang w:val="ru-RU"/>
        </w:rPr>
      </w:pPr>
      <w:r w:rsidRPr="0036300B">
        <w:rPr>
          <w:lang w:val="ru-RU"/>
        </w:rPr>
        <w:t xml:space="preserve">э- 5%    п- 1%   с- 57%   л-  28%   м-9 %  </w:t>
      </w:r>
    </w:p>
    <w:p w:rsidR="00B2199D" w:rsidRPr="0036300B" w:rsidRDefault="00B2199D" w:rsidP="00745E0D">
      <w:pPr>
        <w:ind w:left="-567"/>
        <w:jc w:val="both"/>
        <w:rPr>
          <w:lang w:val="ru-RU"/>
        </w:rPr>
      </w:pPr>
      <w:r w:rsidRPr="0036300B">
        <w:rPr>
          <w:lang w:val="ru-RU"/>
        </w:rPr>
        <w:t xml:space="preserve">12.04.16 Общ. ан. крови Нв –138,9  г/л  эритр –4,3  лейк –7,5  СОЭ – 9 мм/час   </w:t>
      </w:r>
    </w:p>
    <w:p w:rsidR="00B2199D" w:rsidRPr="0036300B" w:rsidRDefault="00B2199D" w:rsidP="00745E0D">
      <w:pPr>
        <w:ind w:left="-567"/>
        <w:jc w:val="both"/>
        <w:rPr>
          <w:lang w:val="ru-RU"/>
        </w:rPr>
      </w:pPr>
      <w:r w:rsidRPr="0036300B">
        <w:rPr>
          <w:lang w:val="ru-RU"/>
        </w:rPr>
        <w:t xml:space="preserve">э-9 %    п- 1%   с- 54%   л-  29%   м- 6%  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lang w:val="ru-RU"/>
        </w:rPr>
        <w:t xml:space="preserve">07.04.16 Биохимия: СКФ –79 мл./мин., хол –4,72 тригл -1,52 ХСЛПВП -0,96 ХСЛПНП -3,06 Катер -3,9 мочевина –5,8  креатинин –88   бил общ –11,7  бил пр –2,6  тим –1,04  АСТ –0,21   АЛТ – 0,67  ммоль/л; </w:t>
      </w:r>
    </w:p>
    <w:p w:rsidR="00B2199D" w:rsidRPr="0036300B" w:rsidRDefault="00B2199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6300B">
        <w:rPr>
          <w:b w:val="0"/>
          <w:sz w:val="24"/>
          <w:szCs w:val="24"/>
        </w:rPr>
        <w:t>07.04.16 Общ. ан. мочи уд вес 1033  лейк – 0-1  в п/зр белок – отр  ацетон –отр;  эпит. пл. ед ; эпит. перех. -  в п/зр</w:t>
      </w:r>
    </w:p>
    <w:p w:rsidR="00B2199D" w:rsidRPr="0036300B" w:rsidRDefault="00B2199D" w:rsidP="00FC5396">
      <w:pPr>
        <w:ind w:left="-567"/>
        <w:rPr>
          <w:lang w:val="ru-RU"/>
        </w:rPr>
      </w:pPr>
      <w:r w:rsidRPr="0036300B">
        <w:rPr>
          <w:lang w:val="ru-RU"/>
        </w:rPr>
        <w:t>08.04.16 Суточная глюкозурия – 4,2 %;   Суточная протеинурия –  0,023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2199D" w:rsidRPr="0036300B" w:rsidTr="00B76356">
        <w:tc>
          <w:tcPr>
            <w:tcW w:w="2518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 xml:space="preserve">Гликемический </w:t>
            </w:r>
          </w:p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22.00</w:t>
            </w:r>
          </w:p>
        </w:tc>
      </w:tr>
      <w:tr w:rsidR="00B2199D" w:rsidRPr="0036300B" w:rsidTr="00B76356">
        <w:tc>
          <w:tcPr>
            <w:tcW w:w="2518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12,5</w:t>
            </w:r>
          </w:p>
        </w:tc>
      </w:tr>
      <w:tr w:rsidR="00B2199D" w:rsidRPr="0036300B" w:rsidTr="00B76356">
        <w:tc>
          <w:tcPr>
            <w:tcW w:w="2518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</w:tr>
      <w:tr w:rsidR="00B2199D" w:rsidRPr="0036300B" w:rsidTr="00B76356">
        <w:tc>
          <w:tcPr>
            <w:tcW w:w="2518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</w:tr>
      <w:tr w:rsidR="00B2199D" w:rsidRPr="0036300B" w:rsidTr="00B76356">
        <w:tc>
          <w:tcPr>
            <w:tcW w:w="2518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14,9</w:t>
            </w:r>
          </w:p>
        </w:tc>
      </w:tr>
      <w:tr w:rsidR="00B2199D" w:rsidRPr="0036300B" w:rsidTr="00B76356">
        <w:tc>
          <w:tcPr>
            <w:tcW w:w="2518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</w:tr>
      <w:tr w:rsidR="00B2199D" w:rsidRPr="0036300B" w:rsidTr="00B76356">
        <w:tc>
          <w:tcPr>
            <w:tcW w:w="2518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</w:tr>
      <w:tr w:rsidR="00B2199D" w:rsidRPr="0036300B" w:rsidTr="00B76356">
        <w:tc>
          <w:tcPr>
            <w:tcW w:w="2518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  <w:r w:rsidRPr="0036300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2199D" w:rsidRPr="0036300B" w:rsidRDefault="00B2199D" w:rsidP="00B76356">
            <w:pPr>
              <w:rPr>
                <w:lang w:val="ru-RU"/>
              </w:rPr>
            </w:pPr>
          </w:p>
        </w:tc>
      </w:tr>
    </w:tbl>
    <w:p w:rsidR="00B2199D" w:rsidRPr="0036300B" w:rsidRDefault="00B2199D" w:rsidP="00380F30">
      <w:pPr>
        <w:ind w:left="-567"/>
        <w:jc w:val="both"/>
      </w:pPr>
      <w:r w:rsidRPr="0036300B">
        <w:rPr>
          <w:u w:val="single"/>
          <w:lang w:val="ru-RU"/>
        </w:rPr>
        <w:t>06.04.16Невропатолог</w:t>
      </w:r>
      <w:r w:rsidRPr="0036300B">
        <w:rPr>
          <w:lang w:val="ru-RU"/>
        </w:rPr>
        <w:t xml:space="preserve">: Диабетическая дистальная симметричная полинейропатия н/к, сенсомоторная форма. Дисциркуляторная энцефалопатия I сочетанного генеза, цереброастенический с-м. 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06.04.16Окулист</w:t>
      </w:r>
      <w:r w:rsidRPr="00310824">
        <w:rPr>
          <w:lang w:val="ru-RU"/>
        </w:rPr>
        <w:t xml:space="preserve">: </w:t>
      </w:r>
      <w:smartTag w:uri="urn:schemas-microsoft-com:office:smarttags" w:element="place">
        <w:r w:rsidRPr="0036300B">
          <w:rPr>
            <w:lang w:val="en-US"/>
          </w:rPr>
          <w:t>VIS</w:t>
        </w:r>
      </w:smartTag>
      <w:r w:rsidRPr="00310824">
        <w:rPr>
          <w:lang w:val="ru-RU"/>
        </w:rPr>
        <w:t xml:space="preserve"> </w:t>
      </w:r>
      <w:r w:rsidRPr="0036300B">
        <w:rPr>
          <w:lang w:val="en-US"/>
        </w:rPr>
        <w:t>OD</w:t>
      </w:r>
      <w:r w:rsidRPr="00310824">
        <w:rPr>
          <w:lang w:val="ru-RU"/>
        </w:rPr>
        <w:t xml:space="preserve">=  </w:t>
      </w:r>
      <w:r w:rsidRPr="0036300B">
        <w:rPr>
          <w:lang w:val="ru-RU"/>
        </w:rPr>
        <w:t>0,9</w:t>
      </w:r>
      <w:r w:rsidRPr="00310824">
        <w:rPr>
          <w:lang w:val="ru-RU"/>
        </w:rPr>
        <w:t xml:space="preserve"> </w:t>
      </w:r>
      <w:r w:rsidRPr="0036300B">
        <w:rPr>
          <w:lang w:val="en-US"/>
        </w:rPr>
        <w:t>OS</w:t>
      </w:r>
      <w:r w:rsidRPr="00310824">
        <w:rPr>
          <w:lang w:val="ru-RU"/>
        </w:rPr>
        <w:t xml:space="preserve">=  </w:t>
      </w:r>
      <w:r w:rsidRPr="0036300B">
        <w:rPr>
          <w:lang w:val="ru-RU"/>
        </w:rPr>
        <w:t>0,7</w:t>
      </w:r>
      <w:r w:rsidRPr="00310824">
        <w:rPr>
          <w:lang w:val="ru-RU"/>
        </w:rPr>
        <w:t xml:space="preserve">  ; 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lang w:val="ru-RU"/>
        </w:rPr>
        <w:t>Помутнения в хрусталиках ОИ. Гл. дно: ДЗН бледно-розовые. Границы четкие.</w:t>
      </w:r>
      <w:r w:rsidRPr="00310824">
        <w:rPr>
          <w:lang w:val="ru-RU"/>
        </w:rPr>
        <w:t xml:space="preserve"> </w:t>
      </w:r>
      <w:r w:rsidRPr="0036300B">
        <w:rPr>
          <w:lang w:val="ru-RU"/>
        </w:rPr>
        <w:t xml:space="preserve">Артерии сужены, склерозированы.  Салюс I-II. Вены умеренно полнокровны. Д-з: Ангиопатия сосудов сетчатки ОИ. Начальная катаракта ОИ. 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06.04.16ЭКГ</w:t>
      </w:r>
      <w:r w:rsidRPr="0036300B">
        <w:rPr>
          <w:lang w:val="ru-RU"/>
        </w:rPr>
        <w:t xml:space="preserve">: ЧСС -100 уд/мин. Вольтаж сохранен.  Ритм синусовый, тахикардия. Эл. ось не отклонена. Блокада передней ветви ЛНПГ. Рубец перегородочной области.  Гипертрофия левого желудочка. 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07.04.16Кардиолог</w:t>
      </w:r>
      <w:r w:rsidRPr="0036300B">
        <w:rPr>
          <w:lang w:val="ru-RU"/>
        </w:rPr>
        <w:t>: ИБС, п/инфарктный (2000) кардиосклероз, СН 1. Ф. кл II . Гипертоническая болезнь 3 стадии 3 степени. Гипертензивное сердце. Риск 4.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08.04.16Ангиохирург</w:t>
      </w:r>
      <w:r w:rsidRPr="0036300B">
        <w:rPr>
          <w:lang w:val="ru-RU"/>
        </w:rPr>
        <w:t>: Диаб. ангиопатия артерий н/к.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18.04.16 Хирург</w:t>
      </w:r>
      <w:r w:rsidRPr="0036300B">
        <w:rPr>
          <w:lang w:val="ru-RU"/>
        </w:rPr>
        <w:t>: Диаб. ангиопатия артерий н/к. ХИ IV ст. трофическая язв</w:t>
      </w:r>
      <w:r>
        <w:rPr>
          <w:lang w:val="ru-RU"/>
        </w:rPr>
        <w:t xml:space="preserve">а левой </w:t>
      </w:r>
      <w:r w:rsidRPr="0036300B">
        <w:rPr>
          <w:lang w:val="ru-RU"/>
        </w:rPr>
        <w:t xml:space="preserve"> голени.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11</w:t>
      </w:r>
      <w:r w:rsidRPr="0036300B">
        <w:rPr>
          <w:lang w:val="ru-RU"/>
        </w:rPr>
        <w:t>.04.16 Мазок- отпе</w:t>
      </w:r>
      <w:r>
        <w:rPr>
          <w:lang w:val="ru-RU"/>
        </w:rPr>
        <w:t xml:space="preserve">чаток из трофической язвы </w:t>
      </w:r>
      <w:r w:rsidRPr="0036300B">
        <w:rPr>
          <w:lang w:val="ru-RU"/>
        </w:rPr>
        <w:t xml:space="preserve"> голени. Результат исследования № 975/16 В препаратах на всё п/зр расположены нейтрофилы с разной степенью дегенерации. Атипичные клетки не обнаружены.</w:t>
      </w:r>
    </w:p>
    <w:p w:rsidR="00B2199D" w:rsidRPr="0036300B" w:rsidRDefault="00B2199D" w:rsidP="00FC5396">
      <w:pPr>
        <w:ind w:left="-567"/>
        <w:jc w:val="both"/>
        <w:rPr>
          <w:u w:val="single"/>
          <w:lang w:val="ru-RU"/>
        </w:rPr>
      </w:pPr>
      <w:r w:rsidRPr="0036300B">
        <w:rPr>
          <w:u w:val="single"/>
          <w:lang w:val="ru-RU"/>
        </w:rPr>
        <w:t>07.04.16РВГ:</w:t>
      </w:r>
      <w:r w:rsidRPr="0036300B">
        <w:rPr>
          <w:lang w:val="ru-RU"/>
        </w:rPr>
        <w:t xml:space="preserve"> Нарушение кровообращения справа II ст слева Ш ст, тонус сосудов повышен.  Затруднение венозного оттока с обеих сторон.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r w:rsidRPr="0036300B">
        <w:rPr>
          <w:u w:val="single"/>
          <w:lang w:val="ru-RU"/>
        </w:rPr>
        <w:t>Лечение:</w:t>
      </w:r>
      <w:r w:rsidRPr="0036300B">
        <w:rPr>
          <w:lang w:val="ru-RU"/>
        </w:rPr>
        <w:t xml:space="preserve"> тиогамма, актовегин, витаксон, нуклео ЦМФ, Хумодар Р100Р, Хумодар Б100Р.=, карведилол,  нолипрел, кардиомагнил, Диабетон MR, вазар.</w:t>
      </w:r>
    </w:p>
    <w:p w:rsidR="00B2199D" w:rsidRPr="0036300B" w:rsidRDefault="00B2199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300B">
        <w:rPr>
          <w:u w:val="single"/>
          <w:lang w:val="ru-RU"/>
        </w:rPr>
        <w:t>Состояние больного при выписке</w:t>
      </w:r>
      <w:r w:rsidRPr="0036300B">
        <w:rPr>
          <w:lang w:val="ru-RU"/>
        </w:rPr>
        <w:t>: СД компенсирован, уменьшились боли в н/к. АД  130/70 мм рт. ст. .18.04.16 осмотрен повторно хиру</w:t>
      </w:r>
      <w:r>
        <w:rPr>
          <w:lang w:val="ru-RU"/>
        </w:rPr>
        <w:t xml:space="preserve">ргом по поводу троф. язвы левой </w:t>
      </w:r>
      <w:r w:rsidRPr="0036300B">
        <w:rPr>
          <w:lang w:val="ru-RU"/>
        </w:rPr>
        <w:t xml:space="preserve"> голени – динамика положительная.</w:t>
      </w:r>
    </w:p>
    <w:p w:rsidR="00B2199D" w:rsidRPr="0036300B" w:rsidRDefault="00B2199D">
      <w:pPr>
        <w:jc w:val="both"/>
        <w:rPr>
          <w:u w:val="single"/>
          <w:lang w:val="ru-RU"/>
        </w:rPr>
      </w:pPr>
      <w:r w:rsidRPr="0036300B">
        <w:rPr>
          <w:u w:val="single"/>
          <w:lang w:val="ru-RU"/>
        </w:rPr>
        <w:t>Рекомендовано</w:t>
      </w:r>
      <w:r w:rsidRPr="0036300B">
        <w:rPr>
          <w:lang w:val="ru-RU"/>
        </w:rPr>
        <w:t>:</w:t>
      </w:r>
    </w:p>
    <w:p w:rsidR="00B2199D" w:rsidRPr="0036300B" w:rsidRDefault="00B2199D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>«Д» наблюдение эндокринолога, уч. терапевта, хирурга по м\жит.</w:t>
      </w:r>
    </w:p>
    <w:p w:rsidR="00B2199D" w:rsidRPr="0036300B" w:rsidRDefault="00B2199D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B2199D" w:rsidRPr="0036300B" w:rsidRDefault="00B2199D" w:rsidP="0036300B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 xml:space="preserve">Инсулинотерапия:   Хумодар Б100Р п/з- 24ед., п/уж -14 ед.,  Хумодар Р100Р  п/з 12 ед,  п/у 6 ед   мефармил (диаформин, сиофор,  глюкофаж) 500 - 1т. *2р/сут. </w:t>
      </w:r>
    </w:p>
    <w:p w:rsidR="00B2199D" w:rsidRPr="0036300B" w:rsidRDefault="00B2199D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>Контроль глик. гемоглобина 1 раз в 6 мес., протеинурии 1р. в 3-6 мес.</w:t>
      </w:r>
    </w:p>
    <w:p w:rsidR="00B2199D" w:rsidRPr="0036300B" w:rsidRDefault="00B2199D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2199D" w:rsidRPr="0036300B" w:rsidRDefault="00B2199D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2199D" w:rsidRPr="0036300B" w:rsidRDefault="00B2199D" w:rsidP="00836E0A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 xml:space="preserve">Рек. кардиолога: карведилол 25мг утр., лоспирин 75 мг 1р/д, нолипрел форте 1т*утром. Контроль АД, ЭКГ. </w:t>
      </w:r>
    </w:p>
    <w:p w:rsidR="00B2199D" w:rsidRPr="0036300B" w:rsidRDefault="00B2199D" w:rsidP="00503C44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>Тиогамма  (диалипон) 600 мг/сут. 2-3 мес., нейрорубин форте 1т./сут., (мильгамма 1т.*3р/д., витаксон 1т. *3р/д.) 1 мес., актовегин 200 мг *2р/д. 1 мес.</w:t>
      </w:r>
    </w:p>
    <w:p w:rsidR="00B2199D" w:rsidRPr="0036300B" w:rsidRDefault="00B2199D" w:rsidP="0036300B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 xml:space="preserve">Рек. невропатолога: нуклео ЦМФ 1т. *2р/д 1 мес  </w:t>
      </w:r>
    </w:p>
    <w:p w:rsidR="00B2199D" w:rsidRPr="0036300B" w:rsidRDefault="00B2199D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>Рек. окулиста: тауфон 2к.*3р/д. в ОИ.</w:t>
      </w:r>
    </w:p>
    <w:p w:rsidR="00B2199D" w:rsidRPr="0036300B" w:rsidRDefault="00B2199D">
      <w:pPr>
        <w:numPr>
          <w:ilvl w:val="0"/>
          <w:numId w:val="2"/>
        </w:numPr>
        <w:jc w:val="both"/>
        <w:rPr>
          <w:lang w:val="ru-RU"/>
        </w:rPr>
      </w:pPr>
      <w:r w:rsidRPr="0036300B">
        <w:rPr>
          <w:lang w:val="ru-RU"/>
        </w:rPr>
        <w:t>Рек хирурга: продолжить перевязки на обл. трофической язвы с диоксизолем.</w:t>
      </w:r>
    </w:p>
    <w:p w:rsidR="00B2199D" w:rsidRPr="0036300B" w:rsidRDefault="00B2199D" w:rsidP="00A9598B">
      <w:pPr>
        <w:ind w:left="435"/>
        <w:jc w:val="both"/>
        <w:rPr>
          <w:lang w:val="ru-RU"/>
        </w:rPr>
      </w:pPr>
    </w:p>
    <w:p w:rsidR="00B2199D" w:rsidRPr="0036300B" w:rsidRDefault="00B2199D">
      <w:pPr>
        <w:jc w:val="both"/>
        <w:rPr>
          <w:b/>
          <w:lang w:val="ru-RU"/>
        </w:rPr>
      </w:pPr>
    </w:p>
    <w:p w:rsidR="00B2199D" w:rsidRPr="0036300B" w:rsidRDefault="00B2199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36300B">
        <w:rPr>
          <w:sz w:val="24"/>
          <w:szCs w:val="24"/>
        </w:rPr>
        <w:t xml:space="preserve">Леч. врач  Соловьюк Е.А. </w:t>
      </w:r>
    </w:p>
    <w:p w:rsidR="00B2199D" w:rsidRPr="0036300B" w:rsidRDefault="00B2199D" w:rsidP="004468E8">
      <w:pPr>
        <w:jc w:val="both"/>
        <w:rPr>
          <w:lang w:val="ru-RU"/>
        </w:rPr>
      </w:pPr>
      <w:r w:rsidRPr="0036300B">
        <w:rPr>
          <w:lang w:val="ru-RU"/>
        </w:rPr>
        <w:t>Зав. отд.  Фещук И.А.</w:t>
      </w:r>
    </w:p>
    <w:p w:rsidR="00B2199D" w:rsidRPr="0036300B" w:rsidRDefault="00B2199D" w:rsidP="00DD028B">
      <w:pPr>
        <w:jc w:val="both"/>
        <w:rPr>
          <w:lang w:val="ru-RU"/>
        </w:rPr>
      </w:pPr>
      <w:r w:rsidRPr="0036300B">
        <w:rPr>
          <w:lang w:val="ru-RU"/>
        </w:rPr>
        <w:t>Нач. мед. Костина Т.К.</w:t>
      </w:r>
    </w:p>
    <w:sectPr w:rsidR="00B2199D" w:rsidRPr="0036300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99D" w:rsidRDefault="00B2199D" w:rsidP="00080012">
      <w:r>
        <w:separator/>
      </w:r>
    </w:p>
  </w:endnote>
  <w:endnote w:type="continuationSeparator" w:id="1">
    <w:p w:rsidR="00B2199D" w:rsidRDefault="00B219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99D" w:rsidRDefault="00B2199D" w:rsidP="00080012">
      <w:r>
        <w:separator/>
      </w:r>
    </w:p>
  </w:footnote>
  <w:footnote w:type="continuationSeparator" w:id="1">
    <w:p w:rsidR="00B2199D" w:rsidRDefault="00B219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B2199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2199D" w:rsidRPr="00244DF4" w:rsidRDefault="00B2199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2199D" w:rsidRPr="00244DF4" w:rsidRDefault="00B2199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2199D" w:rsidRPr="00244DF4" w:rsidRDefault="00B2199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2199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2199D" w:rsidRPr="00244DF4" w:rsidRDefault="00B2199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2199D" w:rsidRPr="00244DF4" w:rsidRDefault="00B2199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2199D" w:rsidRPr="00244DF4" w:rsidRDefault="00B2199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2199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2199D" w:rsidRPr="00244DF4" w:rsidRDefault="00B2199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2199D" w:rsidRPr="00244DF4" w:rsidRDefault="00B2199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2199D" w:rsidRPr="00244DF4" w:rsidRDefault="00B2199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2199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2199D" w:rsidRPr="00080012" w:rsidRDefault="00B2199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2199D" w:rsidRPr="00080012" w:rsidRDefault="00B2199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2199D" w:rsidRPr="00080012" w:rsidRDefault="00B2199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2199D" w:rsidRDefault="00B2199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CE7"/>
    <w:rsid w:val="001D24AD"/>
    <w:rsid w:val="001D455D"/>
    <w:rsid w:val="001D6C1A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DE8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82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00B"/>
    <w:rsid w:val="00363AF6"/>
    <w:rsid w:val="00364723"/>
    <w:rsid w:val="00377594"/>
    <w:rsid w:val="00380F30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D1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08A9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8A2"/>
    <w:rsid w:val="00732469"/>
    <w:rsid w:val="00734A4E"/>
    <w:rsid w:val="00737DBB"/>
    <w:rsid w:val="00742661"/>
    <w:rsid w:val="00742C26"/>
    <w:rsid w:val="00744D2F"/>
    <w:rsid w:val="0074562C"/>
    <w:rsid w:val="00745E0D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F77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849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199D"/>
    <w:rsid w:val="00B25968"/>
    <w:rsid w:val="00B32409"/>
    <w:rsid w:val="00B42ED2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CBF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54C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187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7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737</Words>
  <Characters>4202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2016-04-19T06:10:00Z</cp:lastPrinted>
  <dcterms:created xsi:type="dcterms:W3CDTF">2016-04-13T05:29:00Z</dcterms:created>
  <dcterms:modified xsi:type="dcterms:W3CDTF">2016-04-19T07:49:00Z</dcterms:modified>
</cp:coreProperties>
</file>