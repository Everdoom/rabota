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5B5" w:rsidRPr="00042E9F" w:rsidRDefault="00B275B5" w:rsidP="0062738D">
      <w:pPr>
        <w:pStyle w:val="Heading4"/>
        <w:ind w:left="-567" w:right="-58"/>
        <w:rPr>
          <w:b w:val="0"/>
          <w:sz w:val="24"/>
          <w:szCs w:val="24"/>
        </w:rPr>
      </w:pPr>
      <w:r w:rsidRPr="00042E9F">
        <w:rPr>
          <w:b w:val="0"/>
          <w:sz w:val="24"/>
          <w:szCs w:val="24"/>
        </w:rPr>
        <w:t>Выписной эпикриз</w:t>
      </w:r>
    </w:p>
    <w:p w:rsidR="00B275B5" w:rsidRPr="00042E9F" w:rsidRDefault="00B275B5" w:rsidP="0062738D">
      <w:pPr>
        <w:pStyle w:val="Heading5"/>
        <w:ind w:left="-567"/>
        <w:rPr>
          <w:b/>
          <w:sz w:val="24"/>
          <w:szCs w:val="24"/>
        </w:rPr>
      </w:pPr>
      <w:r w:rsidRPr="00042E9F">
        <w:rPr>
          <w:sz w:val="24"/>
          <w:szCs w:val="24"/>
        </w:rPr>
        <w:t>Из истории болезни №  594</w:t>
      </w:r>
    </w:p>
    <w:p w:rsidR="00B275B5" w:rsidRPr="00042E9F" w:rsidRDefault="00B275B5" w:rsidP="0062738D">
      <w:pPr>
        <w:pStyle w:val="Heading5"/>
        <w:ind w:left="-567"/>
        <w:rPr>
          <w:sz w:val="24"/>
          <w:szCs w:val="24"/>
        </w:rPr>
      </w:pPr>
      <w:r w:rsidRPr="00042E9F">
        <w:rPr>
          <w:sz w:val="24"/>
          <w:szCs w:val="24"/>
        </w:rPr>
        <w:t>Ф.И.О: Бодрова Валерия Александровна</w:t>
      </w:r>
    </w:p>
    <w:p w:rsidR="00B275B5" w:rsidRPr="00042E9F" w:rsidRDefault="00B275B5" w:rsidP="0062738D">
      <w:pPr>
        <w:ind w:left="-567"/>
        <w:jc w:val="both"/>
        <w:rPr>
          <w:lang w:val="ru-RU"/>
        </w:rPr>
      </w:pPr>
      <w:r w:rsidRPr="00042E9F">
        <w:rPr>
          <w:lang w:val="ru-RU"/>
        </w:rPr>
        <w:t>Год рождения: 1990</w:t>
      </w:r>
    </w:p>
    <w:p w:rsidR="00B275B5" w:rsidRPr="00042E9F" w:rsidRDefault="00B275B5" w:rsidP="00FC5396">
      <w:pPr>
        <w:ind w:left="-567"/>
        <w:jc w:val="both"/>
        <w:rPr>
          <w:lang w:val="ru-RU"/>
        </w:rPr>
      </w:pPr>
      <w:r w:rsidRPr="00042E9F">
        <w:rPr>
          <w:lang w:val="ru-RU"/>
        </w:rPr>
        <w:t>Место жительства: г. Запорожье ул. Бочарова 10-56</w:t>
      </w:r>
    </w:p>
    <w:p w:rsidR="00B275B5" w:rsidRPr="00042E9F" w:rsidRDefault="00B275B5" w:rsidP="00FC5396">
      <w:pPr>
        <w:ind w:left="-567"/>
        <w:jc w:val="both"/>
        <w:rPr>
          <w:lang w:val="ru-RU"/>
        </w:rPr>
      </w:pPr>
      <w:r w:rsidRPr="00042E9F">
        <w:rPr>
          <w:lang w:val="ru-RU"/>
        </w:rPr>
        <w:t>Место работы: КП «5 Стоматологическая поликлиника» мл медсестра</w:t>
      </w:r>
    </w:p>
    <w:p w:rsidR="00B275B5" w:rsidRPr="00042E9F" w:rsidRDefault="00B275B5" w:rsidP="00FC5396">
      <w:pPr>
        <w:ind w:left="-567"/>
        <w:jc w:val="both"/>
        <w:rPr>
          <w:lang w:val="ru-RU"/>
        </w:rPr>
      </w:pPr>
      <w:r w:rsidRPr="00042E9F">
        <w:rPr>
          <w:lang w:val="ru-RU"/>
        </w:rPr>
        <w:t>Находился на лечении с   10.05.16 по   23.05.16 в  энд. отд.</w:t>
      </w:r>
    </w:p>
    <w:p w:rsidR="00B275B5" w:rsidRPr="00042E9F" w:rsidRDefault="00B275B5" w:rsidP="00414575">
      <w:pPr>
        <w:ind w:left="-567"/>
        <w:jc w:val="both"/>
        <w:rPr>
          <w:lang w:val="ru-RU"/>
        </w:rPr>
      </w:pPr>
      <w:r w:rsidRPr="00042E9F">
        <w:rPr>
          <w:u w:val="single"/>
          <w:lang w:val="ru-RU"/>
        </w:rPr>
        <w:t>Диагноз</w:t>
      </w:r>
      <w:r w:rsidRPr="00042E9F">
        <w:rPr>
          <w:lang w:val="ru-RU"/>
        </w:rPr>
        <w:t xml:space="preserve">:  Сахарный диабет, тип 1, средней тяжести,  впервые выявленный. Вегетативная дисфункция астенический с-м Аутоиммунный тиреоидит, без увеличения объема щит. железы. Эутиреоз. </w:t>
      </w:r>
    </w:p>
    <w:p w:rsidR="00B275B5" w:rsidRPr="00042E9F" w:rsidRDefault="00B275B5" w:rsidP="002D05C3">
      <w:pPr>
        <w:tabs>
          <w:tab w:val="left" w:pos="7692"/>
        </w:tabs>
        <w:ind w:left="-567"/>
        <w:jc w:val="both"/>
        <w:rPr>
          <w:lang w:val="ru-RU"/>
        </w:rPr>
      </w:pPr>
      <w:r w:rsidRPr="00042E9F">
        <w:rPr>
          <w:u w:val="single"/>
          <w:lang w:val="ru-RU"/>
        </w:rPr>
        <w:t xml:space="preserve">Жалобы при поступлении </w:t>
      </w:r>
      <w:r w:rsidRPr="00042E9F">
        <w:rPr>
          <w:lang w:val="ru-RU"/>
        </w:rPr>
        <w:t>на сухость во рту, жажду, полиурию, снижение веса на 17 кг за год, головные боли, головокружение,  общую слабость, быструю утомляемость, пастозность голеней.</w:t>
      </w:r>
    </w:p>
    <w:p w:rsidR="00B275B5" w:rsidRPr="00042E9F" w:rsidRDefault="00B275B5" w:rsidP="00FC5396">
      <w:pPr>
        <w:ind w:left="-567"/>
        <w:jc w:val="both"/>
        <w:rPr>
          <w:lang w:val="ru-RU"/>
        </w:rPr>
      </w:pPr>
      <w:r w:rsidRPr="00042E9F">
        <w:rPr>
          <w:u w:val="single"/>
          <w:lang w:val="ru-RU"/>
        </w:rPr>
        <w:t>Краткий анамнез</w:t>
      </w:r>
      <w:r w:rsidRPr="00042E9F">
        <w:rPr>
          <w:lang w:val="ru-RU"/>
        </w:rPr>
        <w:t xml:space="preserve">: Диабетические жалобы беспокоят в течении 4 месяцев.  04.05.16 глик гемоглобин – 13,1%, инсулин 1,21 ( 2,6-24,9) С-пептид – 0,99 ( 1,1-4,4) Глюкоза крови – 20,0 ммоль\л. 05.05.16 ацетон мочи 3+. 07.05.16 конс. эндокринологом «Диасервис», рекомендована ургентная госпитализация в специализированное эндокринологическое отделение. Назначена инсулинотерапия амбулаторно (приобретала самостоятельно) Актрапид НМ п/з 10 ед, п/о – 8 ед, п/у 6 ед. В 22.00 Протафан НМ – 10 ед.  Госпитализирован  в обл. энд. диспансер для коррекции инсулинотерапии,  лечения хр. осложнений СД. </w:t>
      </w:r>
    </w:p>
    <w:p w:rsidR="00B275B5" w:rsidRPr="00042E9F" w:rsidRDefault="00B275B5" w:rsidP="00FC5396">
      <w:pPr>
        <w:ind w:left="-567"/>
        <w:jc w:val="both"/>
        <w:rPr>
          <w:u w:val="single"/>
          <w:lang w:val="ru-RU"/>
        </w:rPr>
      </w:pPr>
      <w:r w:rsidRPr="00042E9F">
        <w:rPr>
          <w:u w:val="single"/>
          <w:lang w:val="ru-RU"/>
        </w:rPr>
        <w:t>Данные лабораторных исследований.</w:t>
      </w:r>
    </w:p>
    <w:p w:rsidR="00B275B5" w:rsidRPr="00042E9F" w:rsidRDefault="00B275B5" w:rsidP="00FC5396">
      <w:pPr>
        <w:ind w:left="-567"/>
        <w:jc w:val="both"/>
        <w:rPr>
          <w:lang w:val="ru-RU"/>
        </w:rPr>
      </w:pPr>
      <w:r w:rsidRPr="00042E9F">
        <w:rPr>
          <w:lang w:val="ru-RU"/>
        </w:rPr>
        <w:t xml:space="preserve">11.05.16 Общ. ан. крови Нв –144  г/л  эритр – 4,3 лейк – 4,8 СОЭ – 9 мм/час   </w:t>
      </w:r>
    </w:p>
    <w:p w:rsidR="00B275B5" w:rsidRPr="00042E9F" w:rsidRDefault="00B275B5" w:rsidP="00FC5396">
      <w:pPr>
        <w:ind w:left="-567"/>
        <w:jc w:val="both"/>
        <w:rPr>
          <w:lang w:val="ru-RU"/>
        </w:rPr>
      </w:pPr>
      <w:r w:rsidRPr="00042E9F">
        <w:rPr>
          <w:lang w:val="ru-RU"/>
        </w:rPr>
        <w:t xml:space="preserve">э-2 %    п-0 %   с- 63%   л- 32 %   м- 3%  </w:t>
      </w:r>
    </w:p>
    <w:p w:rsidR="00B275B5" w:rsidRPr="00042E9F" w:rsidRDefault="00B275B5" w:rsidP="006C0D60">
      <w:pPr>
        <w:ind w:left="-567"/>
        <w:jc w:val="both"/>
        <w:rPr>
          <w:lang w:val="ru-RU"/>
        </w:rPr>
      </w:pPr>
      <w:r w:rsidRPr="00042E9F">
        <w:rPr>
          <w:lang w:val="ru-RU"/>
        </w:rPr>
        <w:t xml:space="preserve">18.05.16 Общ. ан. крови Нв –134  г/л  эритр 4,0  лейк – 5,7 СОЭ –  9мм/час   </w:t>
      </w:r>
    </w:p>
    <w:p w:rsidR="00B275B5" w:rsidRPr="00042E9F" w:rsidRDefault="00B275B5" w:rsidP="006C0D60">
      <w:pPr>
        <w:ind w:left="-567"/>
        <w:jc w:val="both"/>
        <w:rPr>
          <w:lang w:val="ru-RU"/>
        </w:rPr>
      </w:pPr>
      <w:r w:rsidRPr="00042E9F">
        <w:rPr>
          <w:lang w:val="ru-RU"/>
        </w:rPr>
        <w:t xml:space="preserve">э- 2%    п- 1%   с- 65%   л-  29%   м- 3%  </w:t>
      </w:r>
    </w:p>
    <w:p w:rsidR="00B275B5" w:rsidRPr="00042E9F" w:rsidRDefault="00B275B5" w:rsidP="00FC5396">
      <w:pPr>
        <w:ind w:left="-567"/>
        <w:jc w:val="both"/>
        <w:rPr>
          <w:lang w:val="ru-RU"/>
        </w:rPr>
      </w:pPr>
      <w:r w:rsidRPr="00042E9F">
        <w:rPr>
          <w:lang w:val="ru-RU"/>
        </w:rPr>
        <w:t xml:space="preserve">11.05.16 Биохимия: СКФ –96,3 мл./мин., хол –4,6 тригл -1,3 ХСЛПВП -2,82 ХСЛПНП -2,9 Катер -3,1 мочевина –3,1  креатинин –74   бил общ –11,8  бил пр –2,9  тим –3,3  АСТ – 0,29  АЛТ –0,29   ммоль/л; </w:t>
      </w:r>
    </w:p>
    <w:p w:rsidR="00B275B5" w:rsidRPr="00042E9F" w:rsidRDefault="00B275B5" w:rsidP="00D42DA7">
      <w:pPr>
        <w:ind w:left="-567"/>
        <w:jc w:val="both"/>
        <w:rPr>
          <w:lang w:val="ru-RU"/>
        </w:rPr>
      </w:pPr>
      <w:r w:rsidRPr="00042E9F">
        <w:rPr>
          <w:lang w:val="ru-RU"/>
        </w:rPr>
        <w:t>13.05.16 ТТГ –1,1   (0,3-4,0) Мме/мл; АТ ТПО –270,3  (0-30) МЕ/мл</w:t>
      </w:r>
    </w:p>
    <w:p w:rsidR="00B275B5" w:rsidRPr="00042E9F" w:rsidRDefault="00B275B5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042E9F">
        <w:rPr>
          <w:b w:val="0"/>
          <w:sz w:val="24"/>
          <w:szCs w:val="24"/>
        </w:rPr>
        <w:t>11.05.16 Общ. ан. мочи уд вес 1032  лейк –2-3   в п/зр белок – 0,043  ацетон –отр;  эпит. пл. -ед ; эпит. перех. -  в п/зр</w:t>
      </w:r>
    </w:p>
    <w:p w:rsidR="00B275B5" w:rsidRPr="00042E9F" w:rsidRDefault="00B275B5" w:rsidP="00414575">
      <w:pPr>
        <w:ind w:left="-567"/>
        <w:rPr>
          <w:lang w:val="ru-RU"/>
        </w:rPr>
      </w:pPr>
      <w:r w:rsidRPr="00042E9F">
        <w:rPr>
          <w:lang w:val="ru-RU"/>
        </w:rPr>
        <w:t>13.05.16 Анализ мочи по Нечипоренко лейк - 750 эритр -  белок – отр</w:t>
      </w:r>
    </w:p>
    <w:p w:rsidR="00B275B5" w:rsidRPr="00042E9F" w:rsidRDefault="00B275B5" w:rsidP="00414575">
      <w:pPr>
        <w:ind w:left="-567"/>
        <w:rPr>
          <w:lang w:val="ru-RU"/>
        </w:rPr>
      </w:pPr>
      <w:r w:rsidRPr="00042E9F">
        <w:rPr>
          <w:lang w:val="ru-RU"/>
        </w:rPr>
        <w:t>12.05.16 Суточная глюкозурия – 3,3 %;   Суточная протеинурия –  0,180</w:t>
      </w:r>
    </w:p>
    <w:p w:rsidR="00B275B5" w:rsidRPr="00042E9F" w:rsidRDefault="00B275B5" w:rsidP="00FC5396">
      <w:pPr>
        <w:ind w:left="-567"/>
        <w:rPr>
          <w:lang w:val="ru-RU"/>
        </w:rPr>
      </w:pPr>
      <w:r w:rsidRPr="00042E9F">
        <w:rPr>
          <w:lang w:val="ru-RU"/>
        </w:rPr>
        <w:t>23.05.16 Суточная глюкозурия – 0,4 %;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B275B5" w:rsidRPr="00042E9F" w:rsidTr="00B76356">
        <w:tc>
          <w:tcPr>
            <w:tcW w:w="2518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 xml:space="preserve">Гликемический </w:t>
            </w:r>
          </w:p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20.00</w:t>
            </w:r>
          </w:p>
        </w:tc>
      </w:tr>
      <w:tr w:rsidR="00B275B5" w:rsidRPr="00042E9F" w:rsidTr="00B76356">
        <w:tc>
          <w:tcPr>
            <w:tcW w:w="2518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7,7</w:t>
            </w:r>
          </w:p>
        </w:tc>
      </w:tr>
      <w:tr w:rsidR="00B275B5" w:rsidRPr="00042E9F" w:rsidTr="00B76356">
        <w:tc>
          <w:tcPr>
            <w:tcW w:w="2518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6,1</w:t>
            </w:r>
          </w:p>
        </w:tc>
      </w:tr>
      <w:tr w:rsidR="00B275B5" w:rsidRPr="00042E9F" w:rsidTr="00B76356">
        <w:tc>
          <w:tcPr>
            <w:tcW w:w="2518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14.05 2.00-6,3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5,0</w:t>
            </w:r>
          </w:p>
        </w:tc>
      </w:tr>
      <w:tr w:rsidR="00B275B5" w:rsidRPr="00042E9F" w:rsidTr="00B76356">
        <w:tc>
          <w:tcPr>
            <w:tcW w:w="2518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7,0</w:t>
            </w:r>
          </w:p>
        </w:tc>
      </w:tr>
      <w:tr w:rsidR="00B275B5" w:rsidRPr="00042E9F" w:rsidTr="00B76356">
        <w:tc>
          <w:tcPr>
            <w:tcW w:w="2518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10,8</w:t>
            </w:r>
          </w:p>
        </w:tc>
      </w:tr>
      <w:tr w:rsidR="00B275B5" w:rsidRPr="00042E9F" w:rsidTr="00B76356">
        <w:tc>
          <w:tcPr>
            <w:tcW w:w="2518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4,5</w:t>
            </w:r>
          </w:p>
        </w:tc>
      </w:tr>
      <w:tr w:rsidR="00B275B5" w:rsidRPr="00042E9F" w:rsidTr="00B76356">
        <w:tc>
          <w:tcPr>
            <w:tcW w:w="2518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22.05 2.00-6,3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75B5" w:rsidRPr="00042E9F" w:rsidRDefault="00B275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</w:p>
        </w:tc>
      </w:tr>
      <w:tr w:rsidR="00B275B5" w:rsidRPr="00042E9F" w:rsidTr="00B76356">
        <w:tc>
          <w:tcPr>
            <w:tcW w:w="2518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  <w:r w:rsidRPr="00042E9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275B5" w:rsidRPr="00042E9F" w:rsidRDefault="00B275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75B5" w:rsidRPr="00042E9F" w:rsidRDefault="00B275B5" w:rsidP="00B76356">
            <w:pPr>
              <w:rPr>
                <w:lang w:val="ru-RU"/>
              </w:rPr>
            </w:pPr>
          </w:p>
        </w:tc>
      </w:tr>
    </w:tbl>
    <w:p w:rsidR="00B275B5" w:rsidRPr="00042E9F" w:rsidRDefault="00B275B5" w:rsidP="00FC5396">
      <w:pPr>
        <w:ind w:left="-567"/>
        <w:jc w:val="both"/>
        <w:rPr>
          <w:lang w:val="ru-RU"/>
        </w:rPr>
      </w:pPr>
      <w:r w:rsidRPr="00042E9F">
        <w:rPr>
          <w:u w:val="single"/>
          <w:lang w:val="ru-RU"/>
        </w:rPr>
        <w:t>11.05.16Невропатолог</w:t>
      </w:r>
      <w:r w:rsidRPr="00042E9F">
        <w:rPr>
          <w:lang w:val="ru-RU"/>
        </w:rPr>
        <w:t>:  Вегетативная дисфункция астенический с-м</w:t>
      </w:r>
    </w:p>
    <w:p w:rsidR="00B275B5" w:rsidRPr="00042E9F" w:rsidRDefault="00B275B5" w:rsidP="00FC5396">
      <w:pPr>
        <w:ind w:left="-567"/>
        <w:jc w:val="both"/>
        <w:rPr>
          <w:lang w:val="ru-RU"/>
        </w:rPr>
      </w:pPr>
      <w:r w:rsidRPr="00042E9F">
        <w:rPr>
          <w:u w:val="single"/>
          <w:lang w:val="ru-RU"/>
        </w:rPr>
        <w:t>11.05.16Окулист</w:t>
      </w:r>
      <w:r w:rsidRPr="00042E9F">
        <w:rPr>
          <w:lang w:val="ru-RU"/>
        </w:rPr>
        <w:t xml:space="preserve">: </w:t>
      </w:r>
      <w:smartTag w:uri="urn:schemas-microsoft-com:office:smarttags" w:element="place">
        <w:r w:rsidRPr="00042E9F">
          <w:rPr>
            <w:lang w:val="en-US"/>
          </w:rPr>
          <w:t>VIS</w:t>
        </w:r>
      </w:smartTag>
      <w:r w:rsidRPr="00042E9F">
        <w:rPr>
          <w:lang w:val="ru-RU"/>
        </w:rPr>
        <w:t xml:space="preserve"> </w:t>
      </w:r>
      <w:r w:rsidRPr="00042E9F">
        <w:rPr>
          <w:lang w:val="en-US"/>
        </w:rPr>
        <w:t>OD</w:t>
      </w:r>
      <w:r w:rsidRPr="00042E9F">
        <w:rPr>
          <w:lang w:val="ru-RU"/>
        </w:rPr>
        <w:t xml:space="preserve">=  1,0 </w:t>
      </w:r>
      <w:r w:rsidRPr="00042E9F">
        <w:rPr>
          <w:lang w:val="en-US"/>
        </w:rPr>
        <w:t>OS</w:t>
      </w:r>
      <w:r w:rsidRPr="00042E9F">
        <w:rPr>
          <w:lang w:val="ru-RU"/>
        </w:rPr>
        <w:t xml:space="preserve">=  1,0  </w:t>
      </w:r>
    </w:p>
    <w:p w:rsidR="00B275B5" w:rsidRPr="00042E9F" w:rsidRDefault="00B275B5" w:rsidP="00FC5396">
      <w:pPr>
        <w:ind w:left="-567"/>
        <w:jc w:val="both"/>
        <w:rPr>
          <w:lang w:val="ru-RU"/>
        </w:rPr>
      </w:pPr>
      <w:r w:rsidRPr="00042E9F">
        <w:rPr>
          <w:lang w:val="ru-RU"/>
        </w:rPr>
        <w:t xml:space="preserve"> Гл. дно: ДЗН бледно-розовые. Границы четкие. Д-з: сетчатка без особенностей.</w:t>
      </w:r>
    </w:p>
    <w:p w:rsidR="00B275B5" w:rsidRPr="00042E9F" w:rsidRDefault="00B275B5" w:rsidP="00FC5396">
      <w:pPr>
        <w:ind w:left="-567"/>
        <w:jc w:val="both"/>
        <w:rPr>
          <w:lang w:val="ru-RU"/>
        </w:rPr>
      </w:pPr>
      <w:r w:rsidRPr="00042E9F">
        <w:rPr>
          <w:u w:val="single"/>
          <w:lang w:val="ru-RU"/>
        </w:rPr>
        <w:t>10.05.16ЭКГ</w:t>
      </w:r>
      <w:r w:rsidRPr="00042E9F">
        <w:rPr>
          <w:lang w:val="ru-RU"/>
        </w:rPr>
        <w:t xml:space="preserve">: ЧСС - 85уд/мин. Вольтаж сохранен.  Ритм синусовый. Эл. ось не отклонена. </w:t>
      </w:r>
    </w:p>
    <w:p w:rsidR="00B275B5" w:rsidRPr="00042E9F" w:rsidRDefault="00B275B5" w:rsidP="00FC5396">
      <w:pPr>
        <w:ind w:left="-567"/>
        <w:jc w:val="both"/>
        <w:rPr>
          <w:lang w:val="ru-RU"/>
        </w:rPr>
      </w:pPr>
      <w:r w:rsidRPr="00042E9F">
        <w:rPr>
          <w:u w:val="single"/>
          <w:lang w:val="ru-RU"/>
        </w:rPr>
        <w:t>11.05.16Кардиолог</w:t>
      </w:r>
      <w:r w:rsidRPr="00042E9F">
        <w:rPr>
          <w:lang w:val="ru-RU"/>
        </w:rPr>
        <w:t>:  НЦД по гипотоническому типу. СН 0.</w:t>
      </w:r>
    </w:p>
    <w:p w:rsidR="00B275B5" w:rsidRPr="00042E9F" w:rsidRDefault="00B275B5" w:rsidP="00FC5396">
      <w:pPr>
        <w:ind w:left="-567"/>
        <w:jc w:val="both"/>
        <w:rPr>
          <w:lang w:val="ru-RU"/>
        </w:rPr>
      </w:pPr>
      <w:r w:rsidRPr="00042E9F">
        <w:rPr>
          <w:u w:val="single"/>
          <w:lang w:val="ru-RU"/>
        </w:rPr>
        <w:t>11.05.16Ангиохирург</w:t>
      </w:r>
      <w:r w:rsidRPr="00042E9F">
        <w:rPr>
          <w:lang w:val="ru-RU"/>
        </w:rPr>
        <w:t xml:space="preserve">: </w:t>
      </w:r>
      <w:r>
        <w:rPr>
          <w:lang w:val="ru-RU"/>
        </w:rPr>
        <w:t>на момент осмотра данных за окклюзирующее поражение нижних конечностей не выявленно.</w:t>
      </w:r>
    </w:p>
    <w:p w:rsidR="00B275B5" w:rsidRPr="00042E9F" w:rsidRDefault="00B275B5" w:rsidP="00FC5396">
      <w:pPr>
        <w:ind w:left="-567"/>
        <w:jc w:val="both"/>
        <w:rPr>
          <w:lang w:val="ru-RU"/>
        </w:rPr>
      </w:pPr>
      <w:r w:rsidRPr="00042E9F">
        <w:rPr>
          <w:u w:val="single"/>
          <w:lang w:val="ru-RU"/>
        </w:rPr>
        <w:t>12.05.16РВГ:</w:t>
      </w:r>
      <w:r w:rsidRPr="00042E9F">
        <w:rPr>
          <w:lang w:val="ru-RU"/>
        </w:rPr>
        <w:t xml:space="preserve"> Нарушение кровообращения справа – IIст, слева 1 ст, тонус сосудов N. </w:t>
      </w:r>
    </w:p>
    <w:p w:rsidR="00B275B5" w:rsidRPr="00042E9F" w:rsidRDefault="00B275B5" w:rsidP="00FC5396">
      <w:pPr>
        <w:ind w:left="-567"/>
        <w:jc w:val="both"/>
        <w:rPr>
          <w:lang w:val="ru-RU"/>
        </w:rPr>
      </w:pPr>
      <w:r w:rsidRPr="00042E9F">
        <w:rPr>
          <w:u w:val="single"/>
          <w:lang w:val="ru-RU"/>
        </w:rPr>
        <w:t>17.05.16 осмотр  асс каф. терапии к.м.н.  Ткаченко О.В.</w:t>
      </w:r>
      <w:r w:rsidRPr="00042E9F">
        <w:rPr>
          <w:lang w:val="ru-RU"/>
        </w:rPr>
        <w:t>: диагноз см. выше.</w:t>
      </w:r>
    </w:p>
    <w:p w:rsidR="00B275B5" w:rsidRPr="00042E9F" w:rsidRDefault="00B275B5" w:rsidP="006C0D60">
      <w:pPr>
        <w:ind w:left="-567"/>
        <w:jc w:val="both"/>
        <w:rPr>
          <w:u w:val="single"/>
          <w:lang w:val="ru-RU"/>
        </w:rPr>
      </w:pPr>
      <w:r w:rsidRPr="00042E9F">
        <w:rPr>
          <w:u w:val="single"/>
          <w:lang w:val="ru-RU"/>
        </w:rPr>
        <w:t xml:space="preserve">02.04.16 УЗИ щит. железы: Пр д. </w:t>
      </w:r>
      <w:r w:rsidRPr="00042E9F">
        <w:rPr>
          <w:lang w:val="ru-RU"/>
        </w:rPr>
        <w:t>V = 4,7 см</w:t>
      </w:r>
      <w:r w:rsidRPr="00042E9F">
        <w:rPr>
          <w:vertAlign w:val="superscript"/>
          <w:lang w:val="ru-RU"/>
        </w:rPr>
        <w:t>3</w:t>
      </w:r>
      <w:r w:rsidRPr="00042E9F">
        <w:rPr>
          <w:lang w:val="ru-RU"/>
        </w:rPr>
        <w:t>; лев. д. V = 4,4 см</w:t>
      </w:r>
      <w:r w:rsidRPr="00042E9F">
        <w:rPr>
          <w:vertAlign w:val="superscript"/>
          <w:lang w:val="ru-RU"/>
        </w:rPr>
        <w:t>3</w:t>
      </w:r>
    </w:p>
    <w:p w:rsidR="00B275B5" w:rsidRPr="00042E9F" w:rsidRDefault="00B275B5" w:rsidP="006C0D60">
      <w:pPr>
        <w:ind w:left="-567"/>
        <w:jc w:val="both"/>
        <w:rPr>
          <w:lang w:val="ru-RU"/>
        </w:rPr>
      </w:pPr>
      <w:r w:rsidRPr="00042E9F">
        <w:rPr>
          <w:lang w:val="ru-RU"/>
        </w:rPr>
        <w:t xml:space="preserve">Перешеек – 0,2см. Щит. железа расположена типично ,треугольной формы,контуры ровные ,четкие.Капсула железы прослеживается на всем Эхогенность паренхимы обычная,. Эхоструктура несколько неоднородная,крупнозернистая. Кистозных и солидных образований не выявлено. Регионарные л/узлы  не визуализируются. Закл.: Незначительные диффузные изменения паренхимы. </w:t>
      </w:r>
    </w:p>
    <w:p w:rsidR="00B275B5" w:rsidRPr="00042E9F" w:rsidRDefault="00B275B5" w:rsidP="00FC5396">
      <w:pPr>
        <w:ind w:left="-567"/>
        <w:jc w:val="both"/>
        <w:rPr>
          <w:lang w:val="ru-RU"/>
        </w:rPr>
      </w:pPr>
      <w:r w:rsidRPr="00042E9F">
        <w:rPr>
          <w:u w:val="single"/>
          <w:lang w:val="ru-RU"/>
        </w:rPr>
        <w:t>Лечение:</w:t>
      </w:r>
      <w:r w:rsidRPr="00042E9F">
        <w:rPr>
          <w:lang w:val="ru-RU"/>
        </w:rPr>
        <w:t xml:space="preserve"> Фармасулин Н, Фармасулин НNР,энтеросгель.</w:t>
      </w:r>
    </w:p>
    <w:p w:rsidR="00B275B5" w:rsidRPr="00042E9F" w:rsidRDefault="00B275B5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42E9F">
        <w:rPr>
          <w:u w:val="single"/>
          <w:lang w:val="ru-RU"/>
        </w:rPr>
        <w:t>Состояние больного при выписке</w:t>
      </w:r>
      <w:r w:rsidRPr="00042E9F">
        <w:rPr>
          <w:lang w:val="ru-RU"/>
        </w:rPr>
        <w:t xml:space="preserve">: СД компенсирован . АД 120/70 мм рт. ст. </w:t>
      </w:r>
    </w:p>
    <w:p w:rsidR="00B275B5" w:rsidRPr="00042E9F" w:rsidRDefault="00B275B5">
      <w:pPr>
        <w:jc w:val="both"/>
        <w:rPr>
          <w:u w:val="single"/>
          <w:lang w:val="ru-RU"/>
        </w:rPr>
      </w:pPr>
      <w:r w:rsidRPr="00042E9F">
        <w:rPr>
          <w:u w:val="single"/>
          <w:lang w:val="ru-RU"/>
        </w:rPr>
        <w:t>Рекомендовано</w:t>
      </w:r>
      <w:r w:rsidRPr="00042E9F">
        <w:rPr>
          <w:lang w:val="ru-RU"/>
        </w:rPr>
        <w:t>:</w:t>
      </w:r>
    </w:p>
    <w:p w:rsidR="00B275B5" w:rsidRPr="00042E9F" w:rsidRDefault="00B275B5">
      <w:pPr>
        <w:numPr>
          <w:ilvl w:val="0"/>
          <w:numId w:val="2"/>
        </w:numPr>
        <w:jc w:val="both"/>
        <w:rPr>
          <w:lang w:val="ru-RU"/>
        </w:rPr>
      </w:pPr>
      <w:r w:rsidRPr="00042E9F">
        <w:rPr>
          <w:lang w:val="ru-RU"/>
        </w:rPr>
        <w:t>«Д» наблюдение эндокринолога, уч. терапевта по м\жит.</w:t>
      </w:r>
    </w:p>
    <w:p w:rsidR="00B275B5" w:rsidRPr="00042E9F" w:rsidRDefault="00B275B5">
      <w:pPr>
        <w:numPr>
          <w:ilvl w:val="0"/>
          <w:numId w:val="2"/>
        </w:numPr>
        <w:jc w:val="both"/>
        <w:rPr>
          <w:lang w:val="ru-RU"/>
        </w:rPr>
      </w:pPr>
      <w:r w:rsidRPr="00042E9F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275B5" w:rsidRPr="00042E9F" w:rsidRDefault="00B275B5">
      <w:pPr>
        <w:numPr>
          <w:ilvl w:val="0"/>
          <w:numId w:val="2"/>
        </w:numPr>
        <w:jc w:val="both"/>
        <w:rPr>
          <w:lang w:val="ru-RU"/>
        </w:rPr>
      </w:pPr>
      <w:r w:rsidRPr="00042E9F">
        <w:rPr>
          <w:lang w:val="ru-RU"/>
        </w:rPr>
        <w:t>Инсулинотерапия:  Фармасулин Н п/з-16-18 ед., п/о-10-12 ед., п/уж -8 ед., Фармасулин НNР 22.00 22-24  ед.</w:t>
      </w:r>
    </w:p>
    <w:p w:rsidR="00B275B5" w:rsidRPr="00042E9F" w:rsidRDefault="00B275B5" w:rsidP="008E0F6D">
      <w:pPr>
        <w:numPr>
          <w:ilvl w:val="0"/>
          <w:numId w:val="2"/>
        </w:numPr>
        <w:jc w:val="both"/>
        <w:rPr>
          <w:lang w:val="ru-RU"/>
        </w:rPr>
      </w:pPr>
      <w:r w:rsidRPr="00042E9F">
        <w:rPr>
          <w:lang w:val="ru-RU"/>
        </w:rPr>
        <w:t xml:space="preserve">Контроль глик. гемоглобина 1 раз в 6 мес., микроальбуминурии 1р. в 6 мес. </w:t>
      </w:r>
    </w:p>
    <w:p w:rsidR="00B275B5" w:rsidRPr="00042E9F" w:rsidRDefault="00B275B5" w:rsidP="00836E0A">
      <w:pPr>
        <w:numPr>
          <w:ilvl w:val="0"/>
          <w:numId w:val="2"/>
        </w:numPr>
        <w:jc w:val="both"/>
        <w:rPr>
          <w:lang w:val="ru-RU"/>
        </w:rPr>
      </w:pPr>
      <w:r w:rsidRPr="00042E9F">
        <w:rPr>
          <w:lang w:val="ru-RU"/>
        </w:rPr>
        <w:t>Рек. кардиолога: кардонат 1т. *3р/д.</w:t>
      </w:r>
    </w:p>
    <w:p w:rsidR="00B275B5" w:rsidRPr="00042E9F" w:rsidRDefault="00B275B5">
      <w:pPr>
        <w:numPr>
          <w:ilvl w:val="0"/>
          <w:numId w:val="2"/>
        </w:numPr>
        <w:jc w:val="both"/>
        <w:rPr>
          <w:lang w:val="ru-RU"/>
        </w:rPr>
      </w:pPr>
      <w:r w:rsidRPr="00042E9F">
        <w:rPr>
          <w:lang w:val="ru-RU"/>
        </w:rPr>
        <w:t xml:space="preserve">УЗИ щит. железы 1р. в год. Контр ТТГ 1р в 6 мес. </w:t>
      </w:r>
    </w:p>
    <w:p w:rsidR="00B275B5" w:rsidRPr="00042E9F" w:rsidRDefault="00B275B5" w:rsidP="00A9598B">
      <w:pPr>
        <w:numPr>
          <w:ilvl w:val="0"/>
          <w:numId w:val="2"/>
        </w:numPr>
        <w:jc w:val="both"/>
        <w:rPr>
          <w:lang w:val="ru-RU"/>
        </w:rPr>
      </w:pPr>
      <w:r w:rsidRPr="00042E9F">
        <w:rPr>
          <w:lang w:val="ru-RU"/>
        </w:rPr>
        <w:t xml:space="preserve">Б/л серия. АГВ  №   2352 80    с 10.05.16 по 23 .05.16. К труду 24 .05.16. </w:t>
      </w:r>
    </w:p>
    <w:p w:rsidR="00B275B5" w:rsidRPr="00042E9F" w:rsidRDefault="00B275B5" w:rsidP="00A9598B">
      <w:pPr>
        <w:ind w:left="435"/>
        <w:jc w:val="both"/>
        <w:rPr>
          <w:lang w:val="ru-RU"/>
        </w:rPr>
      </w:pPr>
    </w:p>
    <w:p w:rsidR="00B275B5" w:rsidRPr="00042E9F" w:rsidRDefault="00B275B5">
      <w:pPr>
        <w:jc w:val="both"/>
        <w:rPr>
          <w:b/>
          <w:lang w:val="ru-RU"/>
        </w:rPr>
      </w:pPr>
    </w:p>
    <w:p w:rsidR="00B275B5" w:rsidRPr="00042E9F" w:rsidRDefault="00B275B5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042E9F">
        <w:rPr>
          <w:sz w:val="24"/>
          <w:szCs w:val="24"/>
        </w:rPr>
        <w:t xml:space="preserve">Леч. врач  Соловьюк Е.А. </w:t>
      </w:r>
    </w:p>
    <w:p w:rsidR="00B275B5" w:rsidRPr="00042E9F" w:rsidRDefault="00B275B5" w:rsidP="004468E8">
      <w:pPr>
        <w:jc w:val="both"/>
        <w:rPr>
          <w:lang w:val="ru-RU"/>
        </w:rPr>
      </w:pPr>
      <w:r w:rsidRPr="00042E9F">
        <w:rPr>
          <w:lang w:val="ru-RU"/>
        </w:rPr>
        <w:t>Зав. отд.  Фещук И.А.</w:t>
      </w:r>
    </w:p>
    <w:p w:rsidR="00B275B5" w:rsidRPr="00042E9F" w:rsidRDefault="00B275B5" w:rsidP="00DD028B">
      <w:pPr>
        <w:jc w:val="both"/>
        <w:rPr>
          <w:lang w:val="ru-RU"/>
        </w:rPr>
      </w:pPr>
      <w:r w:rsidRPr="00042E9F">
        <w:rPr>
          <w:lang w:val="ru-RU"/>
        </w:rPr>
        <w:t>Нач. мед. Костина Т.К.</w:t>
      </w:r>
    </w:p>
    <w:sectPr w:rsidR="00B275B5" w:rsidRPr="00042E9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5B5" w:rsidRDefault="00B275B5" w:rsidP="00080012">
      <w:r>
        <w:separator/>
      </w:r>
    </w:p>
  </w:endnote>
  <w:endnote w:type="continuationSeparator" w:id="1">
    <w:p w:rsidR="00B275B5" w:rsidRDefault="00B275B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5B5" w:rsidRDefault="00B275B5" w:rsidP="00080012">
      <w:r>
        <w:separator/>
      </w:r>
    </w:p>
  </w:footnote>
  <w:footnote w:type="continuationSeparator" w:id="1">
    <w:p w:rsidR="00B275B5" w:rsidRDefault="00B275B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B275B5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275B5" w:rsidRPr="00244DF4" w:rsidRDefault="00B275B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275B5" w:rsidRPr="00244DF4" w:rsidRDefault="00B275B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275B5" w:rsidRPr="00244DF4" w:rsidRDefault="00B275B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275B5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275B5" w:rsidRPr="00244DF4" w:rsidRDefault="00B275B5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275B5" w:rsidRPr="00244DF4" w:rsidRDefault="00B275B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275B5" w:rsidRPr="00244DF4" w:rsidRDefault="00B275B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275B5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275B5" w:rsidRPr="00244DF4" w:rsidRDefault="00B275B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275B5" w:rsidRPr="00244DF4" w:rsidRDefault="00B275B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275B5" w:rsidRPr="00244DF4" w:rsidRDefault="00B275B5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275B5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275B5" w:rsidRPr="00080012" w:rsidRDefault="00B275B5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275B5" w:rsidRPr="00080012" w:rsidRDefault="00B275B5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275B5" w:rsidRPr="00080012" w:rsidRDefault="00B275B5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275B5" w:rsidRDefault="00B275B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E9F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2D7"/>
    <w:rsid w:val="00123934"/>
    <w:rsid w:val="00125312"/>
    <w:rsid w:val="00127FBF"/>
    <w:rsid w:val="0013473C"/>
    <w:rsid w:val="0013664D"/>
    <w:rsid w:val="00150B5F"/>
    <w:rsid w:val="0015197A"/>
    <w:rsid w:val="00155517"/>
    <w:rsid w:val="00162C13"/>
    <w:rsid w:val="001646AD"/>
    <w:rsid w:val="0016663A"/>
    <w:rsid w:val="00174CA5"/>
    <w:rsid w:val="00176597"/>
    <w:rsid w:val="00184BC5"/>
    <w:rsid w:val="0018570E"/>
    <w:rsid w:val="00187ACD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2B5D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006"/>
    <w:rsid w:val="002A19A6"/>
    <w:rsid w:val="002A20EE"/>
    <w:rsid w:val="002A3178"/>
    <w:rsid w:val="002A5CAF"/>
    <w:rsid w:val="002A7661"/>
    <w:rsid w:val="002B1A32"/>
    <w:rsid w:val="002B3AC8"/>
    <w:rsid w:val="002B5D68"/>
    <w:rsid w:val="002C0E55"/>
    <w:rsid w:val="002C2E80"/>
    <w:rsid w:val="002D05C3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575"/>
    <w:rsid w:val="00414B00"/>
    <w:rsid w:val="0041608B"/>
    <w:rsid w:val="0041754C"/>
    <w:rsid w:val="00434453"/>
    <w:rsid w:val="004445E8"/>
    <w:rsid w:val="00444BAB"/>
    <w:rsid w:val="00445E5F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0BC6"/>
    <w:rsid w:val="005D6604"/>
    <w:rsid w:val="005E47A1"/>
    <w:rsid w:val="005E5048"/>
    <w:rsid w:val="005F2724"/>
    <w:rsid w:val="005F492A"/>
    <w:rsid w:val="00602CAC"/>
    <w:rsid w:val="00603B2C"/>
    <w:rsid w:val="006106A0"/>
    <w:rsid w:val="00610AE5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0D60"/>
    <w:rsid w:val="006C2DE8"/>
    <w:rsid w:val="006E6147"/>
    <w:rsid w:val="006E7EA3"/>
    <w:rsid w:val="006F5619"/>
    <w:rsid w:val="00700814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14C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F6D"/>
    <w:rsid w:val="008E14D6"/>
    <w:rsid w:val="008E4E81"/>
    <w:rsid w:val="008F5325"/>
    <w:rsid w:val="00901B9B"/>
    <w:rsid w:val="00912B9C"/>
    <w:rsid w:val="00913E95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86D89"/>
    <w:rsid w:val="00991899"/>
    <w:rsid w:val="00992792"/>
    <w:rsid w:val="00994111"/>
    <w:rsid w:val="00995278"/>
    <w:rsid w:val="009A451F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468A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200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22F9"/>
    <w:rsid w:val="00B16629"/>
    <w:rsid w:val="00B257FC"/>
    <w:rsid w:val="00B25968"/>
    <w:rsid w:val="00B275B5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4D0"/>
    <w:rsid w:val="00BB1B06"/>
    <w:rsid w:val="00BB60ED"/>
    <w:rsid w:val="00BC1669"/>
    <w:rsid w:val="00BC1789"/>
    <w:rsid w:val="00BC6EA9"/>
    <w:rsid w:val="00BC7511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DA7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8A"/>
    <w:rsid w:val="00E106B1"/>
    <w:rsid w:val="00E10CDA"/>
    <w:rsid w:val="00E11D51"/>
    <w:rsid w:val="00E22A41"/>
    <w:rsid w:val="00E2458E"/>
    <w:rsid w:val="00E27DFC"/>
    <w:rsid w:val="00E345A8"/>
    <w:rsid w:val="00E41335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52D7"/>
    <w:rsid w:val="00E9142A"/>
    <w:rsid w:val="00E9696F"/>
    <w:rsid w:val="00EA249B"/>
    <w:rsid w:val="00EA59CE"/>
    <w:rsid w:val="00EA6A90"/>
    <w:rsid w:val="00EB204C"/>
    <w:rsid w:val="00EB6402"/>
    <w:rsid w:val="00EB798A"/>
    <w:rsid w:val="00EC60B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1B5C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81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82</TotalTime>
  <Pages>2</Pages>
  <Words>604</Words>
  <Characters>3443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2012-08-17T08:39:00Z</cp:lastPrinted>
  <dcterms:created xsi:type="dcterms:W3CDTF">2016-05-17T07:05:00Z</dcterms:created>
  <dcterms:modified xsi:type="dcterms:W3CDTF">2016-05-23T11:28:00Z</dcterms:modified>
</cp:coreProperties>
</file>