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628" w:rsidRPr="008A46FB" w:rsidRDefault="00394628" w:rsidP="0062738D">
      <w:pPr>
        <w:pStyle w:val="Heading4"/>
        <w:ind w:left="-567" w:right="-58"/>
        <w:rPr>
          <w:b w:val="0"/>
          <w:sz w:val="24"/>
          <w:szCs w:val="24"/>
        </w:rPr>
      </w:pPr>
      <w:r w:rsidRPr="008A46FB">
        <w:rPr>
          <w:b w:val="0"/>
          <w:sz w:val="24"/>
          <w:szCs w:val="24"/>
        </w:rPr>
        <w:t>Выписной эпикриз</w:t>
      </w:r>
    </w:p>
    <w:p w:rsidR="00394628" w:rsidRPr="008A46FB" w:rsidRDefault="00394628" w:rsidP="0062738D">
      <w:pPr>
        <w:pStyle w:val="Heading5"/>
        <w:ind w:left="-567"/>
        <w:rPr>
          <w:b/>
          <w:sz w:val="24"/>
          <w:szCs w:val="24"/>
        </w:rPr>
      </w:pPr>
      <w:r w:rsidRPr="008A46FB">
        <w:rPr>
          <w:sz w:val="24"/>
          <w:szCs w:val="24"/>
        </w:rPr>
        <w:t>Из истории болезни №  795</w:t>
      </w:r>
    </w:p>
    <w:p w:rsidR="00394628" w:rsidRPr="008A46FB" w:rsidRDefault="00394628" w:rsidP="0062738D">
      <w:pPr>
        <w:pStyle w:val="Heading5"/>
        <w:ind w:left="-567"/>
        <w:rPr>
          <w:sz w:val="24"/>
          <w:szCs w:val="24"/>
        </w:rPr>
      </w:pPr>
      <w:r w:rsidRPr="008A46FB">
        <w:rPr>
          <w:sz w:val="24"/>
          <w:szCs w:val="24"/>
        </w:rPr>
        <w:t>Ф.И.О: Зайченко Людмила Николаевна</w:t>
      </w:r>
    </w:p>
    <w:p w:rsidR="00394628" w:rsidRPr="008A46FB" w:rsidRDefault="00394628" w:rsidP="0062738D">
      <w:pPr>
        <w:ind w:left="-567"/>
        <w:jc w:val="both"/>
        <w:rPr>
          <w:lang w:val="ru-RU"/>
        </w:rPr>
      </w:pPr>
      <w:r w:rsidRPr="008A46FB">
        <w:rPr>
          <w:lang w:val="ru-RU"/>
        </w:rPr>
        <w:t>Год рождения: 1945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lang w:val="ru-RU"/>
        </w:rPr>
        <w:t>Место жительства: г. Запорожье ул. Магара 6-102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lang w:val="ru-RU"/>
        </w:rPr>
        <w:t>Место работы: пенсионер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lang w:val="ru-RU"/>
        </w:rPr>
        <w:t>Находился на лечении с   30.06.16 по   11.07.16 в   энд. отд.</w:t>
      </w:r>
    </w:p>
    <w:p w:rsidR="00394628" w:rsidRPr="008A46FB" w:rsidRDefault="00394628" w:rsidP="002644E8">
      <w:pPr>
        <w:ind w:left="-567"/>
        <w:jc w:val="both"/>
        <w:rPr>
          <w:lang w:val="ru-RU"/>
        </w:rPr>
      </w:pPr>
      <w:r w:rsidRPr="008A46FB">
        <w:rPr>
          <w:u w:val="single"/>
          <w:lang w:val="ru-RU"/>
        </w:rPr>
        <w:t>Диагноз</w:t>
      </w:r>
      <w:r w:rsidRPr="008A46FB">
        <w:rPr>
          <w:lang w:val="ru-RU"/>
        </w:rPr>
        <w:t xml:space="preserve">:  Сахарный диабет, тип 2, средней тяжести, субкомпенсация. Ангиопатия сосудов сетчатки ОИ. Начальная катаракта ОИ. Глаукома ОИ. Диабетическая дистальная симметричная полинейропатия н/к, сенсомоторная форма. Дисциркуляторная энцефалопатия I-II сочетанного генеза, цереброастенический с-м. Диаб. ангиопатия артерий н/к.  Гипертоническая болезнь II стадии 2 степени. Гипертензивное сердце СН I. Риск 4. Смешанный зоб 1, узел правой доли. Эутиреоз. Ожирение II ст. (ИМТ 36 кг/м2) алим.-конституционального генеза, стабильное течение.  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u w:val="single"/>
          <w:lang w:val="ru-RU"/>
        </w:rPr>
        <w:t xml:space="preserve">Жалобы при поступлении </w:t>
      </w:r>
      <w:r w:rsidRPr="008A46FB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220/100 мм рт.ст., головные боли, головокружение, дискомфорт в прекардиальной области.</w:t>
      </w:r>
    </w:p>
    <w:p w:rsidR="00394628" w:rsidRPr="008A46FB" w:rsidRDefault="00394628" w:rsidP="00686E57">
      <w:pPr>
        <w:ind w:left="-567"/>
        <w:jc w:val="both"/>
        <w:rPr>
          <w:lang w:val="ru-RU"/>
        </w:rPr>
      </w:pPr>
      <w:r w:rsidRPr="008A46FB">
        <w:rPr>
          <w:u w:val="single"/>
          <w:lang w:val="ru-RU"/>
        </w:rPr>
        <w:t>Краткий анамнез</w:t>
      </w:r>
      <w:r w:rsidRPr="008A46FB">
        <w:rPr>
          <w:lang w:val="ru-RU"/>
        </w:rPr>
        <w:t xml:space="preserve">: СД выявлен в 1976г. Комы отрицает. С начала заболевания ССП (не систематически). В течении последних 5 лет ССТ (метформин) принимает не систематически, соблюдает диету. Гликемия –7-8 ммоль/л.  Последнее стац. лечение  в 2010г. Госпитализирован  в обл. энд. диспансер для компенсации углеводного обмена, лечения хр. осложнений СД. </w:t>
      </w:r>
    </w:p>
    <w:p w:rsidR="00394628" w:rsidRPr="008A46FB" w:rsidRDefault="00394628" w:rsidP="00FC5396">
      <w:pPr>
        <w:ind w:left="-567"/>
        <w:jc w:val="both"/>
        <w:rPr>
          <w:u w:val="single"/>
          <w:lang w:val="ru-RU"/>
        </w:rPr>
      </w:pPr>
      <w:r w:rsidRPr="008A46FB">
        <w:rPr>
          <w:u w:val="single"/>
          <w:lang w:val="ru-RU"/>
        </w:rPr>
        <w:t>Данные лабораторных исследований.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lang w:val="ru-RU"/>
        </w:rPr>
        <w:t xml:space="preserve">01.07.16 Общ. ан. крови Нв – 124 г/л  эритр – 3,9 лейк –6,0  СОЭ – 12 мм/час   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lang w:val="ru-RU"/>
        </w:rPr>
        <w:t xml:space="preserve">э- 3%    п- 0%   с- 57%   л- 36 %   м-4 %  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lang w:val="ru-RU"/>
        </w:rPr>
        <w:t xml:space="preserve">01.07.16 Биохимия: СКФ –69,02 мл./мин., хол –4,5 тригл -1,11 ХСЛПВП -1,68 ХСЛПНП – 2,31Катер -1,67 мочевина –5,3  креатинин – 100,1  бил общ –17,6  бил пр –3,1  тим –  2,4АСТ –  0,25 АЛТ –  0,27 ммоль/л; 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lang w:val="ru-RU"/>
        </w:rPr>
        <w:t>05.07.16 Глик. гемоглобин -6,7 %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lang w:val="ru-RU"/>
        </w:rPr>
        <w:t>01.07.16 ; К – 4,2  ; Nа – 139  ммоль/л</w:t>
      </w:r>
    </w:p>
    <w:p w:rsidR="00394628" w:rsidRPr="008A46FB" w:rsidRDefault="0039462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8A46FB">
        <w:rPr>
          <w:b w:val="0"/>
          <w:sz w:val="24"/>
          <w:szCs w:val="24"/>
        </w:rPr>
        <w:t>01.07.16 Общ. ан. мочи уд вес 1010  лейк – 2-3-4  в п/зр белок – отр  ацетон –отр;  эпит. пл. -ум ; эпит. перех. -ед  в п/зр</w:t>
      </w:r>
    </w:p>
    <w:p w:rsidR="00394628" w:rsidRPr="008A46FB" w:rsidRDefault="00394628" w:rsidP="00FC5396">
      <w:pPr>
        <w:ind w:left="-567"/>
        <w:rPr>
          <w:lang w:val="ru-RU"/>
        </w:rPr>
      </w:pPr>
      <w:r w:rsidRPr="008A46FB">
        <w:rPr>
          <w:lang w:val="ru-RU"/>
        </w:rPr>
        <w:t>04.07.16 Суточная глюкозурия –  0,76%;   Суточная протеинурия –  отр</w:t>
      </w:r>
    </w:p>
    <w:p w:rsidR="00394628" w:rsidRPr="008A46FB" w:rsidRDefault="00394628" w:rsidP="00FC5396">
      <w:pPr>
        <w:pStyle w:val="Heading5"/>
        <w:ind w:left="-567"/>
        <w:rPr>
          <w:sz w:val="24"/>
          <w:szCs w:val="24"/>
        </w:rPr>
      </w:pPr>
      <w:r w:rsidRPr="008A46FB">
        <w:rPr>
          <w:sz w:val="24"/>
          <w:szCs w:val="24"/>
        </w:rPr>
        <w:t>08.07.16 Микроальбуминурия –33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394628" w:rsidRPr="008A46FB" w:rsidTr="00B76356">
        <w:tc>
          <w:tcPr>
            <w:tcW w:w="2518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 xml:space="preserve">Гликемический </w:t>
            </w:r>
          </w:p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20.00</w:t>
            </w:r>
          </w:p>
        </w:tc>
      </w:tr>
      <w:tr w:rsidR="00394628" w:rsidRPr="008A46FB" w:rsidTr="00B76356">
        <w:tc>
          <w:tcPr>
            <w:tcW w:w="2518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94628" w:rsidRPr="008A46FB" w:rsidRDefault="003946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5,8</w:t>
            </w:r>
          </w:p>
        </w:tc>
      </w:tr>
      <w:tr w:rsidR="00394628" w:rsidRPr="008A46FB" w:rsidTr="00B76356">
        <w:tc>
          <w:tcPr>
            <w:tcW w:w="2518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6,9</w:t>
            </w:r>
          </w:p>
        </w:tc>
      </w:tr>
      <w:tr w:rsidR="00394628" w:rsidRPr="008A46FB" w:rsidTr="00B76356">
        <w:tc>
          <w:tcPr>
            <w:tcW w:w="2518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7,6</w:t>
            </w:r>
          </w:p>
        </w:tc>
      </w:tr>
      <w:tr w:rsidR="00394628" w:rsidRPr="008A46FB" w:rsidTr="00B76356">
        <w:tc>
          <w:tcPr>
            <w:tcW w:w="2518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94628" w:rsidRPr="008A46FB" w:rsidRDefault="00394628" w:rsidP="00B76356">
            <w:pPr>
              <w:rPr>
                <w:lang w:val="ru-RU"/>
              </w:rPr>
            </w:pPr>
            <w:r w:rsidRPr="008A46FB">
              <w:rPr>
                <w:lang w:val="ru-RU"/>
              </w:rPr>
              <w:t>6,6</w:t>
            </w:r>
          </w:p>
        </w:tc>
      </w:tr>
    </w:tbl>
    <w:p w:rsidR="00394628" w:rsidRPr="008A46FB" w:rsidRDefault="00394628" w:rsidP="003D01EC">
      <w:pPr>
        <w:ind w:left="-567"/>
        <w:jc w:val="both"/>
        <w:rPr>
          <w:lang w:val="ru-RU"/>
        </w:rPr>
      </w:pPr>
      <w:r w:rsidRPr="008A46FB">
        <w:rPr>
          <w:u w:val="single"/>
          <w:lang w:val="ru-RU"/>
        </w:rPr>
        <w:t>29.06.16Невропатолог</w:t>
      </w:r>
      <w:r w:rsidRPr="008A46FB">
        <w:rPr>
          <w:lang w:val="ru-RU"/>
        </w:rPr>
        <w:t>:  Дисциркуляторная энцефалопатия I-II сочетанного генеза, цереброастенический с-м,  Диабетическая дистальная симметричная полинейропатия н/к, сенсомоторная форма. Вертеброгенная люмбоишалгия?</w:t>
      </w:r>
    </w:p>
    <w:p w:rsidR="00394628" w:rsidRPr="008A46FB" w:rsidRDefault="00394628" w:rsidP="003D01EC">
      <w:pPr>
        <w:ind w:left="-567"/>
        <w:jc w:val="both"/>
        <w:rPr>
          <w:lang w:val="en-US"/>
        </w:rPr>
      </w:pPr>
      <w:r w:rsidRPr="008A46FB">
        <w:rPr>
          <w:u w:val="single"/>
          <w:lang w:val="ru-RU"/>
        </w:rPr>
        <w:t>29.06.16Окулист</w:t>
      </w:r>
      <w:r w:rsidRPr="008A46FB">
        <w:rPr>
          <w:lang w:val="en-US"/>
        </w:rPr>
        <w:t xml:space="preserve">: </w:t>
      </w:r>
      <w:smartTag w:uri="urn:schemas-microsoft-com:office:smarttags" w:element="place">
        <w:r w:rsidRPr="008A46FB">
          <w:rPr>
            <w:lang w:val="en-US"/>
          </w:rPr>
          <w:t>VIS</w:t>
        </w:r>
      </w:smartTag>
      <w:r w:rsidRPr="008A46FB">
        <w:rPr>
          <w:lang w:val="en-US"/>
        </w:rPr>
        <w:t xml:space="preserve"> OD= </w:t>
      </w:r>
      <w:r w:rsidRPr="008A46FB">
        <w:rPr>
          <w:lang w:val="ru-RU"/>
        </w:rPr>
        <w:t>1,0</w:t>
      </w:r>
      <w:r w:rsidRPr="008A46FB">
        <w:rPr>
          <w:lang w:val="en-US"/>
        </w:rPr>
        <w:t xml:space="preserve">  OS=  </w:t>
      </w:r>
      <w:r w:rsidRPr="008A46FB">
        <w:rPr>
          <w:lang w:val="ru-RU"/>
        </w:rPr>
        <w:t>0,6</w:t>
      </w:r>
      <w:r w:rsidRPr="008A46FB">
        <w:rPr>
          <w:lang w:val="en-US"/>
        </w:rPr>
        <w:t xml:space="preserve">  ; 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lang w:val="ru-RU"/>
        </w:rPr>
        <w:t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 Д-з: Ангиопатия сосудов сетчатки ОИ. Начальная катаракта ОИ. Глаукома ОИ.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u w:val="single"/>
          <w:lang w:val="ru-RU"/>
        </w:rPr>
        <w:t>30.06.16ЭКГ</w:t>
      </w:r>
      <w:r w:rsidRPr="008A46FB">
        <w:rPr>
          <w:lang w:val="ru-RU"/>
        </w:rPr>
        <w:t>: ЧСС -52 уд/мин. Вольтаж снижен.  Ритм синусовый. Эл. ось отклонена влево.  Гипертрофия левого желудочка.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u w:val="single"/>
          <w:lang w:val="ru-RU"/>
        </w:rPr>
        <w:t>Кардиолог</w:t>
      </w:r>
      <w:r w:rsidRPr="008A46FB">
        <w:rPr>
          <w:lang w:val="ru-RU"/>
        </w:rPr>
        <w:t xml:space="preserve">: Гипертоническая болезнь II стадии 2 степени. Гипертензивное сердце СН I. Риск 4. 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u w:val="single"/>
          <w:lang w:val="ru-RU"/>
        </w:rPr>
        <w:t>01.07.10Ангиохирург</w:t>
      </w:r>
      <w:r w:rsidRPr="008A46FB">
        <w:rPr>
          <w:lang w:val="ru-RU"/>
        </w:rPr>
        <w:t>: Диаб. ангиопатия артерий н/к.</w:t>
      </w:r>
    </w:p>
    <w:p w:rsidR="00394628" w:rsidRPr="008A46FB" w:rsidRDefault="00394628" w:rsidP="00FC5396">
      <w:pPr>
        <w:ind w:left="-567"/>
        <w:jc w:val="both"/>
        <w:rPr>
          <w:u w:val="single"/>
          <w:lang w:val="ru-RU"/>
        </w:rPr>
      </w:pPr>
      <w:r w:rsidRPr="008A46FB">
        <w:rPr>
          <w:u w:val="single"/>
          <w:lang w:val="ru-RU"/>
        </w:rPr>
        <w:t>01.07.16РВГ:</w:t>
      </w:r>
      <w:r w:rsidRPr="008A46FB">
        <w:rPr>
          <w:lang w:val="ru-RU"/>
        </w:rPr>
        <w:t xml:space="preserve"> Кровообращение правой н/к  не нарушено.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u w:val="single"/>
          <w:lang w:val="ru-RU"/>
        </w:rPr>
        <w:t>05.07.16УЗИ щит. железы</w:t>
      </w:r>
      <w:r w:rsidRPr="008A46FB">
        <w:rPr>
          <w:lang w:val="ru-RU"/>
        </w:rPr>
        <w:t>: Пр д. V = 7,5 см</w:t>
      </w:r>
      <w:r w:rsidRPr="008A46FB">
        <w:rPr>
          <w:vertAlign w:val="superscript"/>
          <w:lang w:val="ru-RU"/>
        </w:rPr>
        <w:t>3</w:t>
      </w:r>
      <w:r w:rsidRPr="008A46FB">
        <w:rPr>
          <w:lang w:val="ru-RU"/>
        </w:rPr>
        <w:t>; лев. д. V =7,0  см</w:t>
      </w:r>
      <w:r w:rsidRPr="008A46FB">
        <w:rPr>
          <w:vertAlign w:val="superscript"/>
          <w:lang w:val="ru-RU"/>
        </w:rPr>
        <w:t>3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lang w:val="ru-RU"/>
        </w:rPr>
        <w:t xml:space="preserve">Щит. железа не увеличена, контуры  фестончатые.  Эхогенность паренхимы обычная,. Эхоструктура  крупнозернистая с единичными гидрофильными очагами до 0,35 см. и мелким фиброзом В п. доле в/3 гиперэхогенный узел с гидрофильным ободком 1,14*0,9.  Регионарные л/узлы не визуализируются. Закл.: Увеличение щит. железы. Незначительные диффузные изменения паренхимы.  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r w:rsidRPr="008A46FB">
        <w:rPr>
          <w:u w:val="single"/>
          <w:lang w:val="ru-RU"/>
        </w:rPr>
        <w:t>Лечение:</w:t>
      </w:r>
      <w:r w:rsidRPr="008A46FB">
        <w:rPr>
          <w:lang w:val="ru-RU"/>
        </w:rPr>
        <w:t xml:space="preserve"> триплексан, предуктал MR, тиогамма турбо, тивортин, олфен</w:t>
      </w:r>
    </w:p>
    <w:p w:rsidR="00394628" w:rsidRPr="008A46FB" w:rsidRDefault="0039462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A46FB">
        <w:rPr>
          <w:u w:val="single"/>
          <w:lang w:val="ru-RU"/>
        </w:rPr>
        <w:t>Состояние больного при выписке</w:t>
      </w:r>
      <w:r w:rsidRPr="008A46FB">
        <w:rPr>
          <w:lang w:val="ru-RU"/>
        </w:rPr>
        <w:t xml:space="preserve">:  СД компенсирован, уменьшились боли в н/к. АД 120/70 мм рт. ст. </w:t>
      </w:r>
    </w:p>
    <w:p w:rsidR="00394628" w:rsidRPr="008A46FB" w:rsidRDefault="00394628">
      <w:pPr>
        <w:jc w:val="both"/>
        <w:rPr>
          <w:u w:val="single"/>
          <w:lang w:val="ru-RU"/>
        </w:rPr>
      </w:pPr>
      <w:r w:rsidRPr="008A46FB">
        <w:rPr>
          <w:u w:val="single"/>
          <w:lang w:val="ru-RU"/>
        </w:rPr>
        <w:t>Рекомендовано</w:t>
      </w:r>
      <w:r w:rsidRPr="008A46FB">
        <w:rPr>
          <w:lang w:val="ru-RU"/>
        </w:rPr>
        <w:t>:</w:t>
      </w:r>
    </w:p>
    <w:p w:rsidR="00394628" w:rsidRPr="008A46FB" w:rsidRDefault="00394628">
      <w:pPr>
        <w:numPr>
          <w:ilvl w:val="0"/>
          <w:numId w:val="2"/>
        </w:numPr>
        <w:jc w:val="both"/>
        <w:rPr>
          <w:lang w:val="ru-RU"/>
        </w:rPr>
      </w:pPr>
      <w:r w:rsidRPr="008A46FB">
        <w:rPr>
          <w:lang w:val="ru-RU"/>
        </w:rPr>
        <w:t>«Д» наблюдение эндокринолога, уч. терапевта по м\жит.</w:t>
      </w:r>
    </w:p>
    <w:p w:rsidR="00394628" w:rsidRPr="008A46FB" w:rsidRDefault="00394628">
      <w:pPr>
        <w:numPr>
          <w:ilvl w:val="0"/>
          <w:numId w:val="2"/>
        </w:numPr>
        <w:jc w:val="both"/>
        <w:rPr>
          <w:lang w:val="ru-RU"/>
        </w:rPr>
      </w:pPr>
      <w:r w:rsidRPr="008A46FB">
        <w:rPr>
          <w:lang w:val="ru-RU"/>
        </w:rPr>
        <w:t>Диета № 9, применение сахароснижающих трав (арфазетин), гипохолестеринемическая диета.</w:t>
      </w:r>
    </w:p>
    <w:p w:rsidR="00394628" w:rsidRPr="008A46FB" w:rsidRDefault="00394628">
      <w:pPr>
        <w:numPr>
          <w:ilvl w:val="0"/>
          <w:numId w:val="2"/>
        </w:numPr>
        <w:jc w:val="both"/>
        <w:rPr>
          <w:lang w:val="ru-RU"/>
        </w:rPr>
      </w:pPr>
      <w:r w:rsidRPr="008A46FB">
        <w:rPr>
          <w:lang w:val="ru-RU"/>
        </w:rPr>
        <w:t xml:space="preserve">При повышении </w:t>
      </w:r>
      <w:r>
        <w:rPr>
          <w:lang w:val="ru-RU"/>
        </w:rPr>
        <w:t xml:space="preserve">гликемии натощак выше </w:t>
      </w:r>
      <w:r w:rsidRPr="008A46FB">
        <w:rPr>
          <w:lang w:val="ru-RU"/>
        </w:rPr>
        <w:t>5</w:t>
      </w:r>
      <w:r>
        <w:rPr>
          <w:lang w:val="ru-RU"/>
        </w:rPr>
        <w:t>,6</w:t>
      </w:r>
      <w:r w:rsidRPr="008A46FB">
        <w:rPr>
          <w:lang w:val="ru-RU"/>
        </w:rPr>
        <w:t xml:space="preserve"> мм</w:t>
      </w:r>
      <w:r>
        <w:rPr>
          <w:lang w:val="ru-RU"/>
        </w:rPr>
        <w:t>оль\л, постпрандиальной выше 10</w:t>
      </w:r>
      <w:r w:rsidRPr="008A46FB">
        <w:rPr>
          <w:lang w:val="ru-RU"/>
        </w:rPr>
        <w:t xml:space="preserve"> ммоль\л  к лечению добавить препараты метформинового ряда (диаформин, сиофор,  глюкофаж) </w:t>
      </w:r>
    </w:p>
    <w:p w:rsidR="00394628" w:rsidRPr="008A46FB" w:rsidRDefault="00394628">
      <w:pPr>
        <w:numPr>
          <w:ilvl w:val="0"/>
          <w:numId w:val="2"/>
        </w:numPr>
        <w:jc w:val="both"/>
        <w:rPr>
          <w:lang w:val="ru-RU"/>
        </w:rPr>
      </w:pPr>
      <w:r w:rsidRPr="008A46FB">
        <w:rPr>
          <w:lang w:val="ru-RU"/>
        </w:rPr>
        <w:t>Контроль глик. гемоглобина 1 раз в 6 мес., микроальбуминурии 1р. в 6 мес.</w:t>
      </w:r>
    </w:p>
    <w:p w:rsidR="00394628" w:rsidRPr="008A46FB" w:rsidRDefault="00394628">
      <w:pPr>
        <w:numPr>
          <w:ilvl w:val="0"/>
          <w:numId w:val="2"/>
        </w:numPr>
        <w:jc w:val="both"/>
        <w:rPr>
          <w:lang w:val="ru-RU"/>
        </w:rPr>
      </w:pPr>
      <w:r w:rsidRPr="008A46FB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394628" w:rsidRPr="008A46FB" w:rsidRDefault="00394628">
      <w:pPr>
        <w:numPr>
          <w:ilvl w:val="0"/>
          <w:numId w:val="2"/>
        </w:numPr>
        <w:jc w:val="both"/>
        <w:rPr>
          <w:lang w:val="ru-RU"/>
        </w:rPr>
      </w:pPr>
      <w:r w:rsidRPr="008A46FB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394628" w:rsidRPr="008A46FB" w:rsidRDefault="00394628" w:rsidP="00836E0A">
      <w:pPr>
        <w:numPr>
          <w:ilvl w:val="0"/>
          <w:numId w:val="2"/>
        </w:numPr>
        <w:jc w:val="both"/>
        <w:rPr>
          <w:lang w:val="ru-RU"/>
        </w:rPr>
      </w:pPr>
      <w:r w:rsidRPr="008A46FB">
        <w:rPr>
          <w:lang w:val="ru-RU"/>
        </w:rPr>
        <w:t xml:space="preserve">Рек. кардиолога: престариум 10 мг веч., Контроль АД, ЭКГ. Дообследование: ЭХО КС, суточное мониторирование ЭКГ по м/ж. </w:t>
      </w:r>
    </w:p>
    <w:p w:rsidR="00394628" w:rsidRPr="008A46FB" w:rsidRDefault="00394628">
      <w:pPr>
        <w:numPr>
          <w:ilvl w:val="0"/>
          <w:numId w:val="2"/>
        </w:numPr>
        <w:jc w:val="both"/>
        <w:rPr>
          <w:lang w:val="ru-RU"/>
        </w:rPr>
      </w:pPr>
      <w:r w:rsidRPr="008A46FB">
        <w:rPr>
          <w:lang w:val="ru-RU"/>
        </w:rPr>
        <w:t xml:space="preserve">Эналаприл 5 мг утром, кардиомагнил  1 т. вечер. Контр. АД. </w:t>
      </w:r>
    </w:p>
    <w:p w:rsidR="00394628" w:rsidRPr="008A46FB" w:rsidRDefault="00394628" w:rsidP="00503C44">
      <w:pPr>
        <w:numPr>
          <w:ilvl w:val="0"/>
          <w:numId w:val="2"/>
        </w:numPr>
        <w:jc w:val="both"/>
        <w:rPr>
          <w:lang w:val="ru-RU"/>
        </w:rPr>
      </w:pPr>
      <w:r w:rsidRPr="008A46FB">
        <w:rPr>
          <w:lang w:val="ru-RU"/>
        </w:rPr>
        <w:t>Тиогамма 600 мг/сут. 2-3 мес., нейрорубин форте 1т./сут., (мильгамма 1т.*3р/д., витаксон 1т. *3р/д.) 1 мес.</w:t>
      </w:r>
    </w:p>
    <w:p w:rsidR="00394628" w:rsidRPr="008A46FB" w:rsidRDefault="00394628" w:rsidP="00E9696F">
      <w:pPr>
        <w:numPr>
          <w:ilvl w:val="0"/>
          <w:numId w:val="2"/>
        </w:numPr>
        <w:jc w:val="both"/>
        <w:rPr>
          <w:lang w:val="ru-RU"/>
        </w:rPr>
      </w:pPr>
      <w:r w:rsidRPr="008A46FB">
        <w:rPr>
          <w:lang w:val="ru-RU"/>
        </w:rPr>
        <w:t xml:space="preserve">Рек. невропатолога:  МРТ ПКОП. Консультация гинеколога. </w:t>
      </w:r>
    </w:p>
    <w:p w:rsidR="00394628" w:rsidRPr="008A46FB" w:rsidRDefault="00394628" w:rsidP="002050A4">
      <w:pPr>
        <w:numPr>
          <w:ilvl w:val="0"/>
          <w:numId w:val="2"/>
        </w:numPr>
        <w:jc w:val="both"/>
        <w:rPr>
          <w:lang w:val="ru-RU"/>
        </w:rPr>
      </w:pPr>
      <w:r w:rsidRPr="008A46FB">
        <w:rPr>
          <w:lang w:val="ru-RU"/>
        </w:rPr>
        <w:t>УЗИ щит. железы 1р. в 6 мес. Контр ТТГ 1р в 6 мес. ТАПБ узлов щит. железы в плановом порядке. Повторный осмотр эндокринолога с результатом.</w:t>
      </w:r>
    </w:p>
    <w:p w:rsidR="00394628" w:rsidRPr="008A46FB" w:rsidRDefault="00394628" w:rsidP="002050A4">
      <w:pPr>
        <w:numPr>
          <w:ilvl w:val="0"/>
          <w:numId w:val="2"/>
        </w:numPr>
        <w:jc w:val="both"/>
        <w:rPr>
          <w:lang w:val="ru-RU"/>
        </w:rPr>
      </w:pPr>
      <w:r w:rsidRPr="008A46FB">
        <w:rPr>
          <w:lang w:val="ru-RU"/>
        </w:rPr>
        <w:t xml:space="preserve">Рек. окулиста: офтан катахром 1к. *3р/д. </w:t>
      </w:r>
    </w:p>
    <w:p w:rsidR="00394628" w:rsidRPr="008A46FB" w:rsidRDefault="00394628" w:rsidP="00A9598B">
      <w:pPr>
        <w:ind w:left="435"/>
        <w:jc w:val="both"/>
        <w:rPr>
          <w:lang w:val="ru-RU"/>
        </w:rPr>
      </w:pPr>
    </w:p>
    <w:p w:rsidR="00394628" w:rsidRPr="008A46FB" w:rsidRDefault="00394628">
      <w:pPr>
        <w:jc w:val="both"/>
        <w:rPr>
          <w:b/>
          <w:lang w:val="ru-RU"/>
        </w:rPr>
      </w:pPr>
    </w:p>
    <w:p w:rsidR="00394628" w:rsidRPr="008A46FB" w:rsidRDefault="00394628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8A46FB">
        <w:rPr>
          <w:sz w:val="24"/>
          <w:szCs w:val="24"/>
        </w:rPr>
        <w:t xml:space="preserve">Леч. врач  Соловьюк Е.А. </w:t>
      </w:r>
    </w:p>
    <w:p w:rsidR="00394628" w:rsidRPr="008A46FB" w:rsidRDefault="00394628" w:rsidP="004468E8">
      <w:pPr>
        <w:jc w:val="both"/>
        <w:rPr>
          <w:lang w:val="ru-RU"/>
        </w:rPr>
      </w:pPr>
      <w:r w:rsidRPr="008A46FB">
        <w:rPr>
          <w:lang w:val="ru-RU"/>
        </w:rPr>
        <w:t xml:space="preserve">и/оЗав. отд.  </w:t>
      </w:r>
      <w:r w:rsidRPr="008A46FB">
        <w:t xml:space="preserve">Соловьюк Е.А. </w:t>
      </w:r>
    </w:p>
    <w:p w:rsidR="00394628" w:rsidRPr="008A46FB" w:rsidRDefault="00394628" w:rsidP="00DD028B">
      <w:pPr>
        <w:jc w:val="both"/>
        <w:rPr>
          <w:lang w:val="ru-RU"/>
        </w:rPr>
      </w:pPr>
      <w:r w:rsidRPr="008A46FB">
        <w:rPr>
          <w:lang w:val="ru-RU"/>
        </w:rPr>
        <w:t>Нач. мед. Костина Т.К.</w:t>
      </w:r>
    </w:p>
    <w:p w:rsidR="00394628" w:rsidRPr="008A46FB" w:rsidRDefault="00394628" w:rsidP="00914E6C">
      <w:pPr>
        <w:jc w:val="both"/>
        <w:rPr>
          <w:lang w:val="ru-RU"/>
        </w:rPr>
      </w:pPr>
    </w:p>
    <w:sectPr w:rsidR="00394628" w:rsidRPr="008A46F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628" w:rsidRDefault="00394628" w:rsidP="00080012">
      <w:r>
        <w:separator/>
      </w:r>
    </w:p>
  </w:endnote>
  <w:endnote w:type="continuationSeparator" w:id="1">
    <w:p w:rsidR="00394628" w:rsidRDefault="003946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628" w:rsidRDefault="00394628" w:rsidP="00080012">
      <w:r>
        <w:separator/>
      </w:r>
    </w:p>
  </w:footnote>
  <w:footnote w:type="continuationSeparator" w:id="1">
    <w:p w:rsidR="00394628" w:rsidRDefault="003946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39462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94628" w:rsidRPr="00244DF4" w:rsidRDefault="0039462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94628" w:rsidRPr="00244DF4" w:rsidRDefault="0039462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94628" w:rsidRPr="00244DF4" w:rsidRDefault="0039462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9462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94628" w:rsidRPr="00244DF4" w:rsidRDefault="00394628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94628" w:rsidRPr="00244DF4" w:rsidRDefault="0039462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94628" w:rsidRPr="00244DF4" w:rsidRDefault="0039462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9462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94628" w:rsidRPr="00244DF4" w:rsidRDefault="0039462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94628" w:rsidRPr="00244DF4" w:rsidRDefault="0039462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94628" w:rsidRPr="00244DF4" w:rsidRDefault="0039462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9462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94628" w:rsidRPr="00080012" w:rsidRDefault="00394628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94628" w:rsidRPr="00080012" w:rsidRDefault="00394628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94628" w:rsidRPr="00080012" w:rsidRDefault="00394628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94628" w:rsidRDefault="0039462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3B58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A7FE1"/>
    <w:rsid w:val="001B121D"/>
    <w:rsid w:val="001B1BA9"/>
    <w:rsid w:val="001B3CF8"/>
    <w:rsid w:val="001B54B5"/>
    <w:rsid w:val="001C15F7"/>
    <w:rsid w:val="001C1817"/>
    <w:rsid w:val="001C28C0"/>
    <w:rsid w:val="001C769C"/>
    <w:rsid w:val="001D24AD"/>
    <w:rsid w:val="001D455D"/>
    <w:rsid w:val="001E001E"/>
    <w:rsid w:val="001E010C"/>
    <w:rsid w:val="001F1811"/>
    <w:rsid w:val="001F2C35"/>
    <w:rsid w:val="001F6314"/>
    <w:rsid w:val="002024E9"/>
    <w:rsid w:val="002050A4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4E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628"/>
    <w:rsid w:val="003A207C"/>
    <w:rsid w:val="003A52A7"/>
    <w:rsid w:val="003D01EC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669E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4971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6E57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23AB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087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6F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1EBF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58F3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73D8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D8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80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702</Words>
  <Characters>4008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2016-07-11T06:13:00Z</dcterms:created>
  <dcterms:modified xsi:type="dcterms:W3CDTF">2016-07-11T07:21:00Z</dcterms:modified>
</cp:coreProperties>
</file>