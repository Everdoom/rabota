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5E" w:rsidRPr="0099589E" w:rsidRDefault="0047075E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47075E" w:rsidRPr="0099589E" w:rsidTr="00FC5405">
        <w:trPr>
          <w:trHeight w:val="971"/>
        </w:trPr>
        <w:tc>
          <w:tcPr>
            <w:tcW w:w="3399" w:type="dxa"/>
          </w:tcPr>
          <w:p w:rsidR="0047075E" w:rsidRPr="0099589E" w:rsidRDefault="0047075E" w:rsidP="003A207C">
            <w:pPr>
              <w:rPr>
                <w:lang w:val="ru-RU"/>
              </w:rPr>
            </w:pPr>
            <w:r w:rsidRPr="0099589E">
              <w:rPr>
                <w:lang w:val="ru-RU"/>
              </w:rPr>
              <w:t>МЕДИЧНА ДОКУМЕНТАЦІЯ</w:t>
            </w:r>
          </w:p>
          <w:p w:rsidR="0047075E" w:rsidRPr="0099589E" w:rsidRDefault="0047075E" w:rsidP="003A207C">
            <w:pPr>
              <w:rPr>
                <w:lang w:val="ru-RU"/>
              </w:rPr>
            </w:pPr>
            <w:r w:rsidRPr="0099589E">
              <w:rPr>
                <w:b/>
                <w:lang w:val="ru-RU"/>
              </w:rPr>
              <w:t xml:space="preserve">ФОРМА №     </w:t>
            </w:r>
            <w:r w:rsidRPr="0099589E">
              <w:rPr>
                <w:b/>
                <w:u w:val="single"/>
                <w:lang w:val="ru-RU"/>
              </w:rPr>
              <w:t>0 2 7 / о</w:t>
            </w:r>
            <w:r w:rsidRPr="0099589E">
              <w:rPr>
                <w:b/>
                <w:lang w:val="ru-RU"/>
              </w:rPr>
              <w:t>________</w:t>
            </w:r>
          </w:p>
          <w:p w:rsidR="0047075E" w:rsidRPr="0099589E" w:rsidRDefault="0047075E" w:rsidP="003A207C">
            <w:pPr>
              <w:rPr>
                <w:lang w:val="ru-RU"/>
              </w:rPr>
            </w:pPr>
            <w:r w:rsidRPr="0099589E">
              <w:rPr>
                <w:lang w:val="ru-RU"/>
              </w:rPr>
              <w:t>Затвердження наказаом МОЗ України</w:t>
            </w:r>
          </w:p>
          <w:p w:rsidR="0047075E" w:rsidRPr="0099589E" w:rsidRDefault="0047075E" w:rsidP="00881DDD">
            <w:pPr>
              <w:rPr>
                <w:b/>
                <w:lang w:val="ru-RU"/>
              </w:rPr>
            </w:pPr>
            <w:r w:rsidRPr="0099589E">
              <w:rPr>
                <w:b/>
                <w:u w:val="single"/>
                <w:lang w:val="ru-RU"/>
              </w:rPr>
              <w:t>14</w:t>
            </w:r>
            <w:r w:rsidRPr="0099589E">
              <w:rPr>
                <w:b/>
                <w:u w:val="single"/>
              </w:rPr>
              <w:t xml:space="preserve">. </w:t>
            </w:r>
            <w:r w:rsidRPr="0099589E">
              <w:rPr>
                <w:b/>
                <w:u w:val="single"/>
                <w:lang w:val="ru-RU"/>
              </w:rPr>
              <w:t>0</w:t>
            </w:r>
            <w:r w:rsidRPr="0099589E">
              <w:rPr>
                <w:b/>
                <w:u w:val="single"/>
              </w:rPr>
              <w:t>2. 20</w:t>
            </w:r>
            <w:r w:rsidRPr="0099589E">
              <w:rPr>
                <w:b/>
                <w:u w:val="single"/>
                <w:lang w:val="ru-RU"/>
              </w:rPr>
              <w:t>12</w:t>
            </w:r>
            <w:r w:rsidRPr="0099589E">
              <w:rPr>
                <w:b/>
                <w:u w:val="single"/>
              </w:rPr>
              <w:t xml:space="preserve"> р.</w:t>
            </w:r>
            <w:r w:rsidRPr="0099589E">
              <w:rPr>
                <w:b/>
              </w:rPr>
              <w:t xml:space="preserve">          № </w:t>
            </w:r>
            <w:r w:rsidRPr="0099589E">
              <w:rPr>
                <w:b/>
                <w:u w:val="single"/>
                <w:lang w:val="ru-RU"/>
              </w:rPr>
              <w:t>110</w:t>
            </w:r>
            <w:r w:rsidRPr="0099589E">
              <w:rPr>
                <w:b/>
                <w:u w:val="single"/>
              </w:rPr>
              <w:t xml:space="preserve"> </w:t>
            </w:r>
            <w:r w:rsidRPr="0099589E">
              <w:rPr>
                <w:b/>
              </w:rPr>
              <w:t xml:space="preserve">             </w:t>
            </w:r>
          </w:p>
        </w:tc>
      </w:tr>
    </w:tbl>
    <w:p w:rsidR="0047075E" w:rsidRPr="0099589E" w:rsidRDefault="0047075E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99589E">
        <w:rPr>
          <w:sz w:val="24"/>
          <w:szCs w:val="24"/>
        </w:rPr>
        <w:t xml:space="preserve">                                                                                                   </w:t>
      </w:r>
      <w:r w:rsidRPr="0099589E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99589E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99589E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47075E" w:rsidRPr="0099589E" w:rsidRDefault="0047075E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99589E">
        <w:rPr>
          <w:b w:val="0"/>
          <w:sz w:val="24"/>
          <w:szCs w:val="24"/>
        </w:rPr>
        <w:t>КУ «ОК Эндокриндиспансер» ЗОС</w:t>
      </w:r>
    </w:p>
    <w:p w:rsidR="0047075E" w:rsidRPr="0099589E" w:rsidRDefault="0047075E"/>
    <w:p w:rsidR="0047075E" w:rsidRPr="0099589E" w:rsidRDefault="0047075E">
      <w:pPr>
        <w:pStyle w:val="Heading4"/>
        <w:ind w:right="-58"/>
        <w:rPr>
          <w:b w:val="0"/>
          <w:sz w:val="24"/>
          <w:szCs w:val="24"/>
        </w:rPr>
      </w:pPr>
      <w:r w:rsidRPr="0099589E">
        <w:rPr>
          <w:b w:val="0"/>
          <w:sz w:val="24"/>
          <w:szCs w:val="24"/>
        </w:rPr>
        <w:t>Выписной эпикриз</w:t>
      </w:r>
    </w:p>
    <w:p w:rsidR="0047075E" w:rsidRPr="0099589E" w:rsidRDefault="0047075E">
      <w:pPr>
        <w:pStyle w:val="Heading4"/>
        <w:rPr>
          <w:b w:val="0"/>
          <w:sz w:val="24"/>
          <w:szCs w:val="24"/>
          <w:lang w:val="uk-UA"/>
        </w:rPr>
      </w:pPr>
      <w:r w:rsidRPr="0099589E">
        <w:rPr>
          <w:b w:val="0"/>
          <w:sz w:val="24"/>
          <w:szCs w:val="24"/>
        </w:rPr>
        <w:t>Из истории болезни №</w:t>
      </w:r>
      <w:r w:rsidRPr="0099589E">
        <w:rPr>
          <w:b w:val="0"/>
          <w:sz w:val="24"/>
          <w:szCs w:val="24"/>
          <w:lang w:val="uk-UA"/>
        </w:rPr>
        <w:t xml:space="preserve"> 294</w:t>
      </w:r>
    </w:p>
    <w:p w:rsidR="0047075E" w:rsidRPr="0099589E" w:rsidRDefault="0047075E">
      <w:pPr>
        <w:pStyle w:val="Heading5"/>
        <w:rPr>
          <w:sz w:val="24"/>
          <w:szCs w:val="24"/>
        </w:rPr>
      </w:pPr>
      <w:r w:rsidRPr="0099589E">
        <w:rPr>
          <w:sz w:val="24"/>
          <w:szCs w:val="24"/>
        </w:rPr>
        <w:t>Ф.И.О: Лубянов Николай Николаевич</w:t>
      </w:r>
    </w:p>
    <w:p w:rsidR="0047075E" w:rsidRPr="0099589E" w:rsidRDefault="0047075E">
      <w:pPr>
        <w:jc w:val="both"/>
        <w:rPr>
          <w:lang w:val="ru-RU"/>
        </w:rPr>
      </w:pPr>
      <w:r w:rsidRPr="0099589E">
        <w:t>Год рождения:</w:t>
      </w:r>
      <w:r w:rsidRPr="0099589E">
        <w:rPr>
          <w:lang w:val="ru-RU"/>
        </w:rPr>
        <w:t xml:space="preserve"> 1951</w:t>
      </w:r>
    </w:p>
    <w:p w:rsidR="0047075E" w:rsidRPr="0099589E" w:rsidRDefault="0047075E">
      <w:pPr>
        <w:jc w:val="both"/>
        <w:rPr>
          <w:lang w:val="ru-RU"/>
        </w:rPr>
      </w:pPr>
      <w:r w:rsidRPr="0099589E">
        <w:t xml:space="preserve">Место жительства: </w:t>
      </w:r>
      <w:r w:rsidRPr="0099589E">
        <w:rPr>
          <w:lang w:val="ru-RU"/>
        </w:rPr>
        <w:t>Васильевский р-н., с Ульяновка ул. Шевченко 51</w:t>
      </w:r>
    </w:p>
    <w:p w:rsidR="0047075E" w:rsidRPr="0099589E" w:rsidRDefault="0047075E">
      <w:pPr>
        <w:jc w:val="both"/>
        <w:rPr>
          <w:lang w:val="ru-RU"/>
        </w:rPr>
      </w:pPr>
      <w:r w:rsidRPr="0099589E">
        <w:t xml:space="preserve">Место работы: </w:t>
      </w:r>
      <w:r w:rsidRPr="0099589E">
        <w:rPr>
          <w:lang w:val="ru-RU"/>
        </w:rPr>
        <w:t>пенсионер</w:t>
      </w:r>
    </w:p>
    <w:p w:rsidR="0047075E" w:rsidRPr="0099589E" w:rsidRDefault="0047075E">
      <w:pPr>
        <w:jc w:val="both"/>
        <w:rPr>
          <w:lang w:val="ru-RU"/>
        </w:rPr>
      </w:pPr>
      <w:r w:rsidRPr="0099589E">
        <w:t xml:space="preserve">Находился на лечении с </w:t>
      </w:r>
      <w:r w:rsidRPr="0099589E">
        <w:rPr>
          <w:lang w:val="ru-RU"/>
        </w:rPr>
        <w:t xml:space="preserve">  25.02.13 по   07.03.13 в  диаб отд.</w:t>
      </w:r>
    </w:p>
    <w:p w:rsidR="0047075E" w:rsidRPr="0099589E" w:rsidRDefault="0047075E">
      <w:pPr>
        <w:jc w:val="both"/>
        <w:rPr>
          <w:lang w:val="ru-RU"/>
        </w:rPr>
      </w:pPr>
      <w:r w:rsidRPr="0099589E">
        <w:rPr>
          <w:u w:val="single"/>
        </w:rPr>
        <w:t>Диагноз:</w:t>
      </w:r>
      <w:r w:rsidRPr="0099589E">
        <w:t xml:space="preserve">  Сахарный диабет, тип</w:t>
      </w:r>
      <w:r w:rsidRPr="0099589E">
        <w:rPr>
          <w:lang w:val="ru-RU"/>
        </w:rPr>
        <w:t>2</w:t>
      </w:r>
      <w:r w:rsidRPr="0099589E">
        <w:t xml:space="preserve"> ,</w:t>
      </w:r>
      <w:r w:rsidRPr="0099589E">
        <w:rPr>
          <w:lang w:val="ru-RU"/>
        </w:rPr>
        <w:t xml:space="preserve"> вторичноинсулинозависимый, средней тяжести, де</w:t>
      </w:r>
      <w:r w:rsidRPr="0099589E">
        <w:t>компенсация</w:t>
      </w:r>
      <w:r w:rsidRPr="0099589E">
        <w:rPr>
          <w:lang w:val="ru-RU"/>
        </w:rPr>
        <w:t xml:space="preserve"> Диабетическая ангиопатия, окклюзия пердедней большеберцовой артерии справа. Дистальная</w:t>
      </w:r>
      <w:r w:rsidRPr="0099589E">
        <w:t xml:space="preserve"> </w:t>
      </w:r>
      <w:r w:rsidRPr="0099589E">
        <w:rPr>
          <w:lang w:val="ru-RU"/>
        </w:rPr>
        <w:t>д</w:t>
      </w:r>
      <w:r w:rsidRPr="0099589E">
        <w:t>иабетическая полинейропатия н/к, сенсорная форма.</w:t>
      </w:r>
      <w:r w:rsidRPr="0099589E">
        <w:rPr>
          <w:lang w:val="ru-RU"/>
        </w:rPr>
        <w:t xml:space="preserve"> Артифакия ОИ.</w:t>
      </w:r>
      <w:r w:rsidRPr="0099589E">
        <w:t xml:space="preserve"> Непролиферативная  диабетическая ретинопатия ОИ. </w:t>
      </w:r>
      <w:r w:rsidRPr="0099589E">
        <w:rPr>
          <w:lang w:val="ru-RU"/>
        </w:rPr>
        <w:t xml:space="preserve"> </w:t>
      </w:r>
      <w:r w:rsidRPr="0099589E">
        <w:t xml:space="preserve">Диабетическая нефропатия </w:t>
      </w:r>
      <w:r w:rsidRPr="0099589E">
        <w:rPr>
          <w:lang w:val="en-US"/>
        </w:rPr>
        <w:t>III</w:t>
      </w:r>
      <w:r w:rsidRPr="0099589E">
        <w:rPr>
          <w:lang w:val="ru-RU"/>
        </w:rPr>
        <w:t xml:space="preserve">ст. Аутоимунный  тиреодит без увеличения обьема щитовидной железы, эутиреоидное состояние. </w:t>
      </w:r>
      <w:r w:rsidRPr="0099589E">
        <w:t xml:space="preserve">Гипертоническая болезнь </w:t>
      </w:r>
      <w:r w:rsidRPr="0099589E">
        <w:rPr>
          <w:lang w:val="en-US"/>
        </w:rPr>
        <w:t>II</w:t>
      </w:r>
      <w:r w:rsidRPr="0099589E">
        <w:rPr>
          <w:lang w:val="ru-RU"/>
        </w:rPr>
        <w:t xml:space="preserve"> стадии </w:t>
      </w:r>
      <w:r w:rsidRPr="0099589E">
        <w:rPr>
          <w:lang w:val="en-US"/>
        </w:rPr>
        <w:t>III</w:t>
      </w:r>
      <w:r w:rsidRPr="0099589E">
        <w:rPr>
          <w:lang w:val="ru-RU"/>
        </w:rPr>
        <w:t xml:space="preserve"> степени. </w:t>
      </w:r>
      <w:r w:rsidRPr="0099589E">
        <w:t>Гипертензивное сердце. Риск 4</w:t>
      </w:r>
    </w:p>
    <w:p w:rsidR="0047075E" w:rsidRPr="0099589E" w:rsidRDefault="0047075E" w:rsidP="001B3CF8">
      <w:pPr>
        <w:jc w:val="both"/>
        <w:rPr>
          <w:lang w:val="ru-RU"/>
        </w:rPr>
      </w:pPr>
      <w:r w:rsidRPr="0099589E">
        <w:rPr>
          <w:u w:val="single"/>
        </w:rPr>
        <w:t xml:space="preserve">Жалобы при поступлении </w:t>
      </w:r>
      <w:r w:rsidRPr="0099589E">
        <w:t>на</w:t>
      </w:r>
      <w:r w:rsidRPr="0099589E">
        <w:rPr>
          <w:lang w:val="ru-RU"/>
        </w:rPr>
        <w:t>потерю веса на 5 кг за год, ухудшение зрения, боли в н/к, онемение, гловные боли, повышение АД макс. до 200/100 мм рт.</w:t>
      </w:r>
      <w:r w:rsidRPr="0099589E">
        <w:t xml:space="preserve"> </w:t>
      </w:r>
    </w:p>
    <w:p w:rsidR="0047075E" w:rsidRPr="0099589E" w:rsidRDefault="0047075E" w:rsidP="001B3CF8">
      <w:pPr>
        <w:jc w:val="both"/>
        <w:rPr>
          <w:lang w:val="ru-RU"/>
        </w:rPr>
      </w:pPr>
      <w:r w:rsidRPr="0099589E">
        <w:rPr>
          <w:u w:val="single"/>
        </w:rPr>
        <w:t>Краткий анамнез</w:t>
      </w:r>
      <w:r w:rsidRPr="0099589E">
        <w:t xml:space="preserve">: СД </w:t>
      </w:r>
      <w:r w:rsidRPr="0099589E">
        <w:rPr>
          <w:lang w:val="ru-RU"/>
        </w:rPr>
        <w:t>выявлен в</w:t>
      </w:r>
      <w:r w:rsidRPr="0099589E">
        <w:t xml:space="preserve"> </w:t>
      </w:r>
      <w:r w:rsidRPr="0099589E">
        <w:rPr>
          <w:lang w:val="ru-RU"/>
        </w:rPr>
        <w:t>1992</w:t>
      </w:r>
      <w:r w:rsidRPr="0099589E">
        <w:t xml:space="preserve">г. Течение заболевания </w:t>
      </w:r>
      <w:r w:rsidRPr="0099589E">
        <w:rPr>
          <w:lang w:val="ru-RU"/>
        </w:rPr>
        <w:t>стабильное</w:t>
      </w:r>
      <w:r w:rsidRPr="0099589E">
        <w:t xml:space="preserve">. </w:t>
      </w:r>
      <w:r w:rsidRPr="0099589E">
        <w:rPr>
          <w:lang w:val="ru-RU"/>
        </w:rPr>
        <w:t xml:space="preserve"> Гипогликемии редко. </w:t>
      </w:r>
      <w:r w:rsidRPr="0099589E">
        <w:t xml:space="preserve">Комы отрицает. </w:t>
      </w:r>
      <w:r w:rsidRPr="0099589E">
        <w:rPr>
          <w:lang w:val="ru-RU"/>
        </w:rPr>
        <w:t xml:space="preserve">С начала заболевания ССП.). С 2009г переведен на инсулинотерапию. </w:t>
      </w:r>
      <w:r w:rsidRPr="0099589E">
        <w:t xml:space="preserve"> В наст. время принимает:  </w:t>
      </w:r>
      <w:r w:rsidRPr="0099589E">
        <w:rPr>
          <w:lang w:val="ru-RU"/>
        </w:rPr>
        <w:t>Фармасулин Н</w:t>
      </w:r>
      <w:r w:rsidRPr="0099589E">
        <w:rPr>
          <w:lang w:val="en-US"/>
        </w:rPr>
        <w:t>N</w:t>
      </w:r>
      <w:r w:rsidRPr="0099589E">
        <w:rPr>
          <w:lang w:val="ru-RU"/>
        </w:rPr>
        <w:t>Р</w:t>
      </w:r>
      <w:r w:rsidRPr="0099589E">
        <w:t xml:space="preserve"> п/з-</w:t>
      </w:r>
      <w:r w:rsidRPr="0099589E">
        <w:rPr>
          <w:lang w:val="ru-RU"/>
        </w:rPr>
        <w:t>28-30</w:t>
      </w:r>
      <w:r w:rsidRPr="0099589E">
        <w:t xml:space="preserve"> ед</w:t>
      </w:r>
      <w:r w:rsidRPr="0099589E">
        <w:rPr>
          <w:lang w:val="ru-RU"/>
        </w:rPr>
        <w:t xml:space="preserve">, диапирид 2 мг вечером. </w:t>
      </w:r>
      <w:r w:rsidRPr="0099589E">
        <w:t xml:space="preserve"> Гликемия</w:t>
      </w:r>
      <w:r w:rsidRPr="0099589E">
        <w:rPr>
          <w:lang w:val="ru-RU"/>
        </w:rPr>
        <w:t xml:space="preserve"> </w:t>
      </w:r>
      <w:r w:rsidRPr="0099589E">
        <w:t xml:space="preserve">– </w:t>
      </w:r>
      <w:r w:rsidRPr="0099589E">
        <w:rPr>
          <w:lang w:val="ru-RU"/>
        </w:rPr>
        <w:t>8,2-4,0</w:t>
      </w:r>
      <w:r w:rsidRPr="0099589E">
        <w:t>ммоль/л</w:t>
      </w:r>
      <w:r w:rsidRPr="0099589E">
        <w:rPr>
          <w:lang w:val="ru-RU"/>
        </w:rPr>
        <w:t xml:space="preserve">. </w:t>
      </w:r>
      <w:r w:rsidRPr="0099589E">
        <w:t>Последн</w:t>
      </w:r>
      <w:r w:rsidRPr="0099589E">
        <w:rPr>
          <w:lang w:val="ru-RU"/>
        </w:rPr>
        <w:t xml:space="preserve">ее стац. лечение  </w:t>
      </w:r>
      <w:r w:rsidRPr="0099589E">
        <w:t>в</w:t>
      </w:r>
      <w:r w:rsidRPr="0099589E">
        <w:rPr>
          <w:lang w:val="ru-RU"/>
        </w:rPr>
        <w:t xml:space="preserve"> 2012</w:t>
      </w:r>
      <w:r w:rsidRPr="0099589E">
        <w:t>г.</w:t>
      </w:r>
      <w:r w:rsidRPr="0099589E">
        <w:rPr>
          <w:lang w:val="ru-RU"/>
        </w:rPr>
        <w:t xml:space="preserve"> </w:t>
      </w:r>
      <w:r w:rsidRPr="0099589E">
        <w:t xml:space="preserve">Госпитализирован  в </w:t>
      </w:r>
      <w:r w:rsidRPr="0099589E">
        <w:rPr>
          <w:lang w:val="ru-RU"/>
        </w:rPr>
        <w:t xml:space="preserve">обл. </w:t>
      </w:r>
      <w:r w:rsidRPr="0099589E">
        <w:t>энд. диспансер для коррекции инсулинотерапии,</w:t>
      </w:r>
      <w:r w:rsidRPr="0099589E">
        <w:rPr>
          <w:lang w:val="ru-RU"/>
        </w:rPr>
        <w:t xml:space="preserve"> ССТ,</w:t>
      </w:r>
      <w:r w:rsidRPr="0099589E">
        <w:t xml:space="preserve"> лечения </w:t>
      </w:r>
      <w:r w:rsidRPr="0099589E">
        <w:rPr>
          <w:lang w:val="ru-RU"/>
        </w:rPr>
        <w:t>хр.</w:t>
      </w:r>
      <w:r w:rsidRPr="0099589E">
        <w:t xml:space="preserve"> осложнений СД.</w:t>
      </w:r>
    </w:p>
    <w:p w:rsidR="0047075E" w:rsidRPr="0099589E" w:rsidRDefault="0047075E">
      <w:pPr>
        <w:jc w:val="both"/>
        <w:rPr>
          <w:u w:val="single"/>
        </w:rPr>
      </w:pPr>
      <w:r w:rsidRPr="0099589E">
        <w:rPr>
          <w:u w:val="single"/>
        </w:rPr>
        <w:t>Данные лабораторных исследований.</w:t>
      </w:r>
    </w:p>
    <w:p w:rsidR="0047075E" w:rsidRPr="0099589E" w:rsidRDefault="0047075E">
      <w:pPr>
        <w:jc w:val="both"/>
        <w:rPr>
          <w:lang w:val="ru-RU"/>
        </w:rPr>
      </w:pPr>
      <w:r w:rsidRPr="0099589E">
        <w:rPr>
          <w:lang w:val="ru-RU"/>
        </w:rPr>
        <w:t>26.02.13</w:t>
      </w:r>
      <w:r w:rsidRPr="0099589E">
        <w:t xml:space="preserve">Общ. ан. крови Нв –  </w:t>
      </w:r>
      <w:r w:rsidRPr="0099589E">
        <w:rPr>
          <w:lang w:val="ru-RU"/>
        </w:rPr>
        <w:t>137</w:t>
      </w:r>
      <w:r w:rsidRPr="0099589E">
        <w:t>г/л  эритр –</w:t>
      </w:r>
      <w:r w:rsidRPr="0099589E">
        <w:rPr>
          <w:lang w:val="ru-RU"/>
        </w:rPr>
        <w:t>4,3</w:t>
      </w:r>
      <w:r w:rsidRPr="0099589E">
        <w:t xml:space="preserve">  лейк –</w:t>
      </w:r>
      <w:r w:rsidRPr="0099589E">
        <w:rPr>
          <w:lang w:val="ru-RU"/>
        </w:rPr>
        <w:t>4,6</w:t>
      </w:r>
      <w:r w:rsidRPr="0099589E">
        <w:t xml:space="preserve">  СОЭ – </w:t>
      </w:r>
      <w:r w:rsidRPr="0099589E">
        <w:rPr>
          <w:lang w:val="ru-RU"/>
        </w:rPr>
        <w:t xml:space="preserve">20 </w:t>
      </w:r>
      <w:r w:rsidRPr="0099589E">
        <w:t xml:space="preserve">мм/час   </w:t>
      </w:r>
    </w:p>
    <w:p w:rsidR="0047075E" w:rsidRPr="0099589E" w:rsidRDefault="0047075E">
      <w:pPr>
        <w:jc w:val="both"/>
        <w:rPr>
          <w:lang w:val="ru-RU"/>
        </w:rPr>
      </w:pPr>
      <w:r w:rsidRPr="0099589E">
        <w:t>э-</w:t>
      </w:r>
      <w:r w:rsidRPr="0099589E">
        <w:rPr>
          <w:lang w:val="ru-RU"/>
        </w:rPr>
        <w:t>5</w:t>
      </w:r>
      <w:r w:rsidRPr="0099589E">
        <w:t xml:space="preserve"> %    п-</w:t>
      </w:r>
      <w:r w:rsidRPr="0099589E">
        <w:rPr>
          <w:lang w:val="ru-RU"/>
        </w:rPr>
        <w:t>1</w:t>
      </w:r>
      <w:r w:rsidRPr="0099589E">
        <w:t xml:space="preserve"> %   с-</w:t>
      </w:r>
      <w:r w:rsidRPr="0099589E">
        <w:rPr>
          <w:lang w:val="ru-RU"/>
        </w:rPr>
        <w:t>56</w:t>
      </w:r>
      <w:r w:rsidRPr="0099589E">
        <w:t xml:space="preserve"> %   л-</w:t>
      </w:r>
      <w:r w:rsidRPr="0099589E">
        <w:rPr>
          <w:lang w:val="ru-RU"/>
        </w:rPr>
        <w:t>29</w:t>
      </w:r>
      <w:r w:rsidRPr="0099589E">
        <w:t xml:space="preserve">  %   м-</w:t>
      </w:r>
      <w:r w:rsidRPr="0099589E">
        <w:rPr>
          <w:lang w:val="ru-RU"/>
        </w:rPr>
        <w:t>9</w:t>
      </w:r>
      <w:r w:rsidRPr="0099589E">
        <w:t xml:space="preserve"> % </w:t>
      </w:r>
    </w:p>
    <w:p w:rsidR="0047075E" w:rsidRPr="0099589E" w:rsidRDefault="0047075E">
      <w:pPr>
        <w:jc w:val="both"/>
      </w:pPr>
      <w:r w:rsidRPr="0099589E">
        <w:rPr>
          <w:lang w:val="ru-RU"/>
        </w:rPr>
        <w:t>28.02.13СОЭ – 19м/час</w:t>
      </w:r>
      <w:r w:rsidRPr="0099589E">
        <w:t xml:space="preserve"> </w:t>
      </w:r>
    </w:p>
    <w:p w:rsidR="0047075E" w:rsidRPr="0099589E" w:rsidRDefault="0047075E">
      <w:pPr>
        <w:jc w:val="both"/>
      </w:pPr>
      <w:r w:rsidRPr="0099589E">
        <w:rPr>
          <w:lang w:val="ru-RU"/>
        </w:rPr>
        <w:t>26.02.13</w:t>
      </w:r>
      <w:r w:rsidRPr="0099589E">
        <w:t xml:space="preserve">Биохимия: СКФ – </w:t>
      </w:r>
      <w:r w:rsidRPr="0099589E">
        <w:rPr>
          <w:lang w:val="ru-RU"/>
        </w:rPr>
        <w:t>92,6</w:t>
      </w:r>
      <w:r w:rsidRPr="0099589E">
        <w:t>мл./мин., хол –</w:t>
      </w:r>
      <w:r w:rsidRPr="0099589E">
        <w:rPr>
          <w:lang w:val="ru-RU"/>
        </w:rPr>
        <w:t>3,84</w:t>
      </w:r>
      <w:r w:rsidRPr="0099589E">
        <w:t xml:space="preserve"> тригл -</w:t>
      </w:r>
      <w:r w:rsidRPr="0099589E">
        <w:rPr>
          <w:lang w:val="ru-RU"/>
        </w:rPr>
        <w:t>1,20</w:t>
      </w:r>
      <w:r w:rsidRPr="0099589E">
        <w:t xml:space="preserve"> ХСЛПВП -</w:t>
      </w:r>
      <w:r w:rsidRPr="0099589E">
        <w:rPr>
          <w:lang w:val="ru-RU"/>
        </w:rPr>
        <w:t>1,43</w:t>
      </w:r>
      <w:r w:rsidRPr="0099589E">
        <w:t xml:space="preserve"> ХСЛПНП -</w:t>
      </w:r>
      <w:r w:rsidRPr="0099589E">
        <w:rPr>
          <w:lang w:val="ru-RU"/>
        </w:rPr>
        <w:t>1,9</w:t>
      </w:r>
      <w:r w:rsidRPr="0099589E">
        <w:t xml:space="preserve"> Катер -</w:t>
      </w:r>
      <w:r w:rsidRPr="0099589E">
        <w:rPr>
          <w:lang w:val="ru-RU"/>
        </w:rPr>
        <w:t>1,68</w:t>
      </w:r>
      <w:r w:rsidRPr="0099589E">
        <w:t xml:space="preserve"> мочевина –</w:t>
      </w:r>
      <w:r w:rsidRPr="0099589E">
        <w:rPr>
          <w:lang w:val="ru-RU"/>
        </w:rPr>
        <w:t>5,7</w:t>
      </w:r>
      <w:r w:rsidRPr="0099589E">
        <w:t xml:space="preserve">  креатинин – </w:t>
      </w:r>
      <w:r w:rsidRPr="0099589E">
        <w:rPr>
          <w:lang w:val="ru-RU"/>
        </w:rPr>
        <w:t>80,9</w:t>
      </w:r>
      <w:r w:rsidRPr="0099589E">
        <w:t xml:space="preserve">  бил общ –</w:t>
      </w:r>
      <w:r w:rsidRPr="0099589E">
        <w:rPr>
          <w:lang w:val="ru-RU"/>
        </w:rPr>
        <w:t>11,9</w:t>
      </w:r>
      <w:r w:rsidRPr="0099589E">
        <w:t xml:space="preserve">  бил пр –</w:t>
      </w:r>
      <w:r w:rsidRPr="0099589E">
        <w:rPr>
          <w:lang w:val="ru-RU"/>
        </w:rPr>
        <w:t>2,7</w:t>
      </w:r>
      <w:r w:rsidRPr="0099589E">
        <w:t xml:space="preserve">  тим – </w:t>
      </w:r>
      <w:r w:rsidRPr="0099589E">
        <w:rPr>
          <w:lang w:val="ru-RU"/>
        </w:rPr>
        <w:t>0,74</w:t>
      </w:r>
      <w:r w:rsidRPr="0099589E">
        <w:t xml:space="preserve"> АСТ – </w:t>
      </w:r>
      <w:r w:rsidRPr="0099589E">
        <w:rPr>
          <w:lang w:val="ru-RU"/>
        </w:rPr>
        <w:t>0,32</w:t>
      </w:r>
      <w:r w:rsidRPr="0099589E">
        <w:t xml:space="preserve">  АЛТ –  </w:t>
      </w:r>
      <w:r w:rsidRPr="0099589E">
        <w:rPr>
          <w:lang w:val="ru-RU"/>
        </w:rPr>
        <w:t>0,17</w:t>
      </w:r>
      <w:r w:rsidRPr="0099589E">
        <w:t xml:space="preserve"> ммоль/л; </w:t>
      </w:r>
    </w:p>
    <w:p w:rsidR="0047075E" w:rsidRPr="0099589E" w:rsidRDefault="0047075E">
      <w:pPr>
        <w:jc w:val="both"/>
        <w:rPr>
          <w:lang w:val="ru-RU"/>
        </w:rPr>
      </w:pPr>
      <w:r w:rsidRPr="0099589E">
        <w:rPr>
          <w:lang w:val="ru-RU"/>
        </w:rPr>
        <w:t>26.02.13Глик. гемоглобин -86 %</w:t>
      </w:r>
    </w:p>
    <w:p w:rsidR="0047075E" w:rsidRPr="0099589E" w:rsidRDefault="0047075E" w:rsidP="00110FA9">
      <w:pPr>
        <w:jc w:val="both"/>
        <w:rPr>
          <w:lang w:val="ru-RU"/>
        </w:rPr>
      </w:pPr>
      <w:r w:rsidRPr="0099589E">
        <w:rPr>
          <w:lang w:val="ru-RU"/>
        </w:rPr>
        <w:t>26.02.13</w:t>
      </w:r>
      <w:r w:rsidRPr="0099589E">
        <w:t xml:space="preserve">Анализ крови на </w:t>
      </w:r>
      <w:r w:rsidRPr="0099589E">
        <w:rPr>
          <w:lang w:val="en-US"/>
        </w:rPr>
        <w:t>RW</w:t>
      </w:r>
      <w:r w:rsidRPr="0099589E">
        <w:t xml:space="preserve">- отр </w:t>
      </w:r>
    </w:p>
    <w:p w:rsidR="0047075E" w:rsidRPr="0099589E" w:rsidRDefault="0047075E">
      <w:pPr>
        <w:jc w:val="both"/>
        <w:rPr>
          <w:lang w:val="ru-RU"/>
        </w:rPr>
      </w:pPr>
      <w:r w:rsidRPr="0099589E">
        <w:rPr>
          <w:lang w:val="ru-RU"/>
        </w:rPr>
        <w:t>01.03 ТТГ – 0,6  (0,3-4,0) Мме/л</w:t>
      </w:r>
    </w:p>
    <w:p w:rsidR="0047075E" w:rsidRPr="0099589E" w:rsidRDefault="0047075E">
      <w:pPr>
        <w:pStyle w:val="Heading3"/>
        <w:jc w:val="both"/>
        <w:rPr>
          <w:b w:val="0"/>
          <w:sz w:val="24"/>
          <w:szCs w:val="24"/>
          <w:lang w:val="uk-UA"/>
        </w:rPr>
      </w:pPr>
      <w:r w:rsidRPr="0099589E">
        <w:rPr>
          <w:b w:val="0"/>
          <w:sz w:val="24"/>
          <w:szCs w:val="24"/>
        </w:rPr>
        <w:t xml:space="preserve">Общ. ан. мочи уд вес 1010  лейк –0-1-2   в п/зр белок – отр  ацетон –отр; эпит. пл. -ед ; эпит. перех. - </w:t>
      </w:r>
    </w:p>
    <w:p w:rsidR="0047075E" w:rsidRPr="0099589E" w:rsidRDefault="0047075E">
      <w:r w:rsidRPr="0099589E">
        <w:rPr>
          <w:lang w:val="ru-RU"/>
        </w:rPr>
        <w:t>28.02.13</w:t>
      </w:r>
      <w:r w:rsidRPr="0099589E">
        <w:t>Анализ мочи по Нечипоренко лейк -</w:t>
      </w:r>
      <w:r w:rsidRPr="0099589E">
        <w:rPr>
          <w:lang w:val="ru-RU"/>
        </w:rPr>
        <w:t>250</w:t>
      </w:r>
      <w:r w:rsidRPr="0099589E">
        <w:t xml:space="preserve">  эритр -</w:t>
      </w:r>
      <w:r w:rsidRPr="0099589E">
        <w:rPr>
          <w:lang w:val="ru-RU"/>
        </w:rPr>
        <w:t>0</w:t>
      </w:r>
      <w:r w:rsidRPr="0099589E">
        <w:t xml:space="preserve">  белок – отр</w:t>
      </w:r>
    </w:p>
    <w:p w:rsidR="0047075E" w:rsidRPr="0099589E" w:rsidRDefault="0047075E" w:rsidP="0038506B">
      <w:pPr>
        <w:rPr>
          <w:lang w:val="ru-RU"/>
        </w:rPr>
      </w:pPr>
      <w:r w:rsidRPr="0099589E">
        <w:rPr>
          <w:lang w:val="ru-RU"/>
        </w:rPr>
        <w:t xml:space="preserve">27.02 </w:t>
      </w:r>
      <w:r w:rsidRPr="0099589E">
        <w:t xml:space="preserve">Суточная глюкозурия –  </w:t>
      </w:r>
      <w:r w:rsidRPr="0099589E">
        <w:rPr>
          <w:lang w:val="ru-RU"/>
        </w:rPr>
        <w:t>0,7</w:t>
      </w:r>
      <w:r w:rsidRPr="0099589E">
        <w:t>%</w:t>
      </w:r>
      <w:r w:rsidRPr="0099589E">
        <w:rPr>
          <w:lang w:val="ru-RU"/>
        </w:rPr>
        <w:t xml:space="preserve">; </w:t>
      </w:r>
      <w:r w:rsidRPr="0099589E">
        <w:t xml:space="preserve">  Микроальбуминурия – </w:t>
      </w:r>
      <w:r w:rsidRPr="0099589E">
        <w:rPr>
          <w:lang w:val="ru-RU"/>
        </w:rPr>
        <w:t>239,6мг/сут белок . отр</w:t>
      </w:r>
    </w:p>
    <w:p w:rsidR="0047075E" w:rsidRPr="0099589E" w:rsidRDefault="0047075E" w:rsidP="0038506B">
      <w:pPr>
        <w:rPr>
          <w:lang w:val="ru-RU"/>
        </w:rPr>
      </w:pPr>
      <w:r w:rsidRPr="0099589E">
        <w:rPr>
          <w:lang w:val="ru-RU"/>
        </w:rPr>
        <w:t>28.02.13 анализ кала на гельмин.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7075E" w:rsidRPr="0099589E" w:rsidTr="00B76356">
        <w:tc>
          <w:tcPr>
            <w:tcW w:w="2518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 xml:space="preserve">Гликемический </w:t>
            </w:r>
          </w:p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22.00</w:t>
            </w:r>
          </w:p>
        </w:tc>
      </w:tr>
      <w:tr w:rsidR="0047075E" w:rsidRPr="0099589E" w:rsidTr="00B76356">
        <w:tc>
          <w:tcPr>
            <w:tcW w:w="2518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</w:p>
        </w:tc>
      </w:tr>
      <w:tr w:rsidR="0047075E" w:rsidRPr="0099589E" w:rsidTr="00B76356">
        <w:tc>
          <w:tcPr>
            <w:tcW w:w="2518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2.03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</w:p>
        </w:tc>
      </w:tr>
      <w:tr w:rsidR="0047075E" w:rsidRPr="0099589E" w:rsidTr="00B76356">
        <w:tc>
          <w:tcPr>
            <w:tcW w:w="2518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6.03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  <w:r w:rsidRPr="0099589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7075E" w:rsidRPr="0099589E" w:rsidRDefault="0047075E" w:rsidP="00B76356">
            <w:pPr>
              <w:rPr>
                <w:lang w:val="ru-RU"/>
              </w:rPr>
            </w:pPr>
          </w:p>
        </w:tc>
      </w:tr>
    </w:tbl>
    <w:p w:rsidR="0047075E" w:rsidRPr="0099589E" w:rsidRDefault="0047075E">
      <w:pPr>
        <w:jc w:val="both"/>
      </w:pPr>
      <w:r w:rsidRPr="0099589E">
        <w:rPr>
          <w:u w:val="single"/>
        </w:rPr>
        <w:t>Невропатолог</w:t>
      </w:r>
      <w:r w:rsidRPr="0099589E">
        <w:t xml:space="preserve">: </w:t>
      </w:r>
      <w:r w:rsidRPr="0099589E">
        <w:rPr>
          <w:lang w:val="ru-RU"/>
        </w:rPr>
        <w:t>Дистальная</w:t>
      </w:r>
      <w:r w:rsidRPr="0099589E">
        <w:t xml:space="preserve"> </w:t>
      </w:r>
      <w:r w:rsidRPr="0099589E">
        <w:rPr>
          <w:lang w:val="ru-RU"/>
        </w:rPr>
        <w:t>д</w:t>
      </w:r>
      <w:r w:rsidRPr="0099589E">
        <w:t>иабетическая полинейропатия н/к, сенсорная форма.</w:t>
      </w:r>
    </w:p>
    <w:p w:rsidR="0047075E" w:rsidRPr="0099589E" w:rsidRDefault="0047075E" w:rsidP="001A6BA7">
      <w:pPr>
        <w:jc w:val="both"/>
        <w:rPr>
          <w:lang w:val="en-US"/>
        </w:rPr>
      </w:pPr>
      <w:r w:rsidRPr="0099589E">
        <w:rPr>
          <w:u w:val="single"/>
        </w:rPr>
        <w:t>Окулист</w:t>
      </w:r>
      <w:r w:rsidRPr="0099589E">
        <w:t>:</w:t>
      </w:r>
      <w:r w:rsidRPr="0099589E">
        <w:rPr>
          <w:lang w:val="en-US"/>
        </w:rPr>
        <w:t xml:space="preserve"> VIS OD=0,5   OS=0</w:t>
      </w:r>
      <w:r w:rsidRPr="0099589E">
        <w:t>,</w:t>
      </w:r>
      <w:r w:rsidRPr="0099589E">
        <w:rPr>
          <w:lang w:val="en-US"/>
        </w:rPr>
        <w:t xml:space="preserve">3   ; </w:t>
      </w:r>
      <w:r w:rsidRPr="0099589E">
        <w:rPr>
          <w:lang w:val="ru-RU"/>
        </w:rPr>
        <w:t>ВГД</w:t>
      </w:r>
      <w:r w:rsidRPr="0099589E">
        <w:rPr>
          <w:lang w:val="en-US"/>
        </w:rPr>
        <w:t xml:space="preserve"> OD=20   OS=20</w:t>
      </w:r>
    </w:p>
    <w:p w:rsidR="0047075E" w:rsidRPr="0099589E" w:rsidRDefault="0047075E" w:rsidP="001A6BA7">
      <w:pPr>
        <w:jc w:val="both"/>
        <w:rPr>
          <w:lang w:val="ru-RU"/>
        </w:rPr>
      </w:pPr>
      <w:r w:rsidRPr="0099589E">
        <w:rPr>
          <w:lang w:val="ru-RU"/>
        </w:rPr>
        <w:t xml:space="preserve">Артифакия </w:t>
      </w:r>
      <w:r w:rsidRPr="0099589E">
        <w:t xml:space="preserve"> ОИ. Гл. дно: ДЗН Единичные микроаневризмы.  Артерии сужены, склерозированы.  Салюс </w:t>
      </w:r>
      <w:r w:rsidRPr="0099589E">
        <w:rPr>
          <w:lang w:val="en-US"/>
        </w:rPr>
        <w:t>I</w:t>
      </w:r>
      <w:r w:rsidRPr="0099589E">
        <w:rPr>
          <w:lang w:val="ru-RU"/>
        </w:rPr>
        <w:t>-</w:t>
      </w:r>
      <w:r w:rsidRPr="0099589E">
        <w:rPr>
          <w:lang w:val="en-US"/>
        </w:rPr>
        <w:t>II</w:t>
      </w:r>
      <w:r w:rsidRPr="0099589E">
        <w:t>.</w:t>
      </w:r>
      <w:r w:rsidRPr="0099589E">
        <w:rPr>
          <w:lang w:val="ru-RU"/>
        </w:rPr>
        <w:t xml:space="preserve"> Аномалии венозных сосудов (извитость, колебания калибра). Д-з: Артифакия </w:t>
      </w:r>
      <w:r w:rsidRPr="0099589E">
        <w:t xml:space="preserve"> ОИ. Непролиферативная  диабетическая  ретинопатия ОИ. </w:t>
      </w:r>
    </w:p>
    <w:p w:rsidR="0047075E" w:rsidRPr="0099589E" w:rsidRDefault="0047075E">
      <w:pPr>
        <w:jc w:val="both"/>
        <w:rPr>
          <w:lang w:val="ru-RU"/>
        </w:rPr>
      </w:pPr>
      <w:r w:rsidRPr="0099589E">
        <w:rPr>
          <w:u w:val="single"/>
          <w:lang w:val="ru-RU"/>
        </w:rPr>
        <w:t>25.02.13</w:t>
      </w:r>
      <w:r w:rsidRPr="0099589E">
        <w:rPr>
          <w:u w:val="single"/>
        </w:rPr>
        <w:t>ЭКГ</w:t>
      </w:r>
      <w:r w:rsidRPr="0099589E">
        <w:t>:</w:t>
      </w:r>
      <w:r w:rsidRPr="0099589E">
        <w:rPr>
          <w:lang w:val="ru-RU"/>
        </w:rPr>
        <w:t xml:space="preserve"> </w:t>
      </w:r>
      <w:r w:rsidRPr="0099589E">
        <w:t xml:space="preserve">ЧСС - </w:t>
      </w:r>
      <w:r w:rsidRPr="0099589E">
        <w:rPr>
          <w:lang w:val="ru-RU"/>
        </w:rPr>
        <w:t>85</w:t>
      </w:r>
      <w:r w:rsidRPr="0099589E">
        <w:t>уд/мин. Вольтаж с</w:t>
      </w:r>
      <w:r w:rsidRPr="0099589E">
        <w:rPr>
          <w:lang w:val="ru-RU"/>
        </w:rPr>
        <w:t>ниже</w:t>
      </w:r>
      <w:r w:rsidRPr="0099589E">
        <w:t xml:space="preserve">н.  Ритм синусовый. Эл. ось  </w:t>
      </w:r>
      <w:r w:rsidRPr="0099589E">
        <w:rPr>
          <w:lang w:val="ru-RU"/>
        </w:rPr>
        <w:t xml:space="preserve">не </w:t>
      </w:r>
      <w:r w:rsidRPr="0099589E">
        <w:t xml:space="preserve">отклонена. Позиция промежуточная. Гипертрофия левого желудочка. </w:t>
      </w:r>
    </w:p>
    <w:p w:rsidR="0047075E" w:rsidRPr="0099589E" w:rsidRDefault="0047075E">
      <w:pPr>
        <w:jc w:val="both"/>
      </w:pPr>
      <w:r w:rsidRPr="0099589E">
        <w:rPr>
          <w:u w:val="single"/>
        </w:rPr>
        <w:t>Кардиолог</w:t>
      </w:r>
      <w:r w:rsidRPr="0099589E">
        <w:t xml:space="preserve">: Гипертоническая болезнь </w:t>
      </w:r>
      <w:r w:rsidRPr="0099589E">
        <w:rPr>
          <w:lang w:val="en-US"/>
        </w:rPr>
        <w:t>II</w:t>
      </w:r>
      <w:r w:rsidRPr="0099589E">
        <w:rPr>
          <w:lang w:val="ru-RU"/>
        </w:rPr>
        <w:t xml:space="preserve"> стадии </w:t>
      </w:r>
      <w:r w:rsidRPr="0099589E">
        <w:rPr>
          <w:lang w:val="en-US"/>
        </w:rPr>
        <w:t>III</w:t>
      </w:r>
      <w:r w:rsidRPr="0099589E">
        <w:rPr>
          <w:lang w:val="ru-RU"/>
        </w:rPr>
        <w:t xml:space="preserve"> степени. </w:t>
      </w:r>
      <w:r w:rsidRPr="0099589E">
        <w:t>Гипертензивное сердце. Риск 4</w:t>
      </w:r>
    </w:p>
    <w:p w:rsidR="0047075E" w:rsidRPr="0099589E" w:rsidRDefault="0047075E">
      <w:pPr>
        <w:jc w:val="both"/>
        <w:rPr>
          <w:b/>
          <w:lang w:val="ru-RU"/>
        </w:rPr>
      </w:pPr>
      <w:r w:rsidRPr="0099589E">
        <w:rPr>
          <w:u w:val="single"/>
        </w:rPr>
        <w:t>Ангиохирург</w:t>
      </w:r>
      <w:r w:rsidRPr="0099589E">
        <w:t>:</w:t>
      </w:r>
      <w:r w:rsidRPr="0099589E">
        <w:rPr>
          <w:b/>
          <w:lang w:val="ru-RU"/>
        </w:rPr>
        <w:t xml:space="preserve"> </w:t>
      </w:r>
      <w:r w:rsidRPr="0099589E">
        <w:rPr>
          <w:lang w:val="ru-RU"/>
        </w:rPr>
        <w:t>Диабетическая ангиопатия, окклюзия пердедней большеберцовой артерии справа.</w:t>
      </w:r>
    </w:p>
    <w:p w:rsidR="0047075E" w:rsidRPr="0099589E" w:rsidRDefault="0047075E" w:rsidP="00110FA9">
      <w:pPr>
        <w:jc w:val="both"/>
        <w:rPr>
          <w:u w:val="single"/>
          <w:lang w:val="ru-RU"/>
        </w:rPr>
      </w:pPr>
      <w:r w:rsidRPr="0099589E">
        <w:rPr>
          <w:u w:val="single"/>
          <w:lang w:val="ru-RU"/>
        </w:rPr>
        <w:t>26.02.13</w:t>
      </w:r>
      <w:r w:rsidRPr="0099589E">
        <w:rPr>
          <w:u w:val="single"/>
        </w:rPr>
        <w:t>РВГ:</w:t>
      </w:r>
      <w:r w:rsidRPr="0099589E">
        <w:t xml:space="preserve"> </w:t>
      </w:r>
      <w:r w:rsidRPr="0099589E">
        <w:rPr>
          <w:lang w:val="ru-RU"/>
        </w:rPr>
        <w:t xml:space="preserve">Нарушение кровообращения справа </w:t>
      </w:r>
      <w:r w:rsidRPr="0099589E">
        <w:rPr>
          <w:lang w:val="en-US"/>
        </w:rPr>
        <w:t>II</w:t>
      </w:r>
      <w:r w:rsidRPr="0099589E">
        <w:rPr>
          <w:lang w:val="ru-RU"/>
        </w:rPr>
        <w:t xml:space="preserve"> ст., слева </w:t>
      </w:r>
      <w:r w:rsidRPr="0099589E">
        <w:rPr>
          <w:lang w:val="en-US"/>
        </w:rPr>
        <w:t>I</w:t>
      </w:r>
      <w:r w:rsidRPr="0099589E">
        <w:rPr>
          <w:lang w:val="ru-RU"/>
        </w:rPr>
        <w:t xml:space="preserve">ст., тонус сосудов </w:t>
      </w:r>
      <w:r w:rsidRPr="0099589E">
        <w:rPr>
          <w:lang w:val="en-US"/>
        </w:rPr>
        <w:t>N</w:t>
      </w:r>
      <w:r w:rsidRPr="0099589E">
        <w:rPr>
          <w:lang w:val="ru-RU"/>
        </w:rPr>
        <w:t>.</w:t>
      </w:r>
      <w:r w:rsidRPr="0099589E">
        <w:t xml:space="preserve"> </w:t>
      </w:r>
    </w:p>
    <w:p w:rsidR="0047075E" w:rsidRPr="0099589E" w:rsidRDefault="0047075E">
      <w:pPr>
        <w:jc w:val="both"/>
      </w:pPr>
      <w:r w:rsidRPr="0099589E">
        <w:rPr>
          <w:u w:val="single"/>
          <w:lang w:val="ru-RU"/>
        </w:rPr>
        <w:t>26.02.13</w:t>
      </w:r>
      <w:r w:rsidRPr="0099589E">
        <w:rPr>
          <w:u w:val="single"/>
        </w:rPr>
        <w:t>УЗИ щит. железы</w:t>
      </w:r>
      <w:r w:rsidRPr="0099589E">
        <w:t xml:space="preserve">: Пр д. V =  </w:t>
      </w:r>
      <w:r w:rsidRPr="0099589E">
        <w:rPr>
          <w:lang w:val="ru-RU"/>
        </w:rPr>
        <w:t>7,7</w:t>
      </w:r>
      <w:r w:rsidRPr="0099589E">
        <w:t>см</w:t>
      </w:r>
      <w:r w:rsidRPr="0099589E">
        <w:rPr>
          <w:vertAlign w:val="superscript"/>
        </w:rPr>
        <w:t>3</w:t>
      </w:r>
      <w:r w:rsidRPr="0099589E">
        <w:t>; лев. д. V =</w:t>
      </w:r>
      <w:r w:rsidRPr="0099589E">
        <w:rPr>
          <w:lang w:val="ru-RU"/>
        </w:rPr>
        <w:t>7,0</w:t>
      </w:r>
      <w:r w:rsidRPr="0099589E">
        <w:t xml:space="preserve">  см</w:t>
      </w:r>
      <w:r w:rsidRPr="0099589E">
        <w:rPr>
          <w:vertAlign w:val="superscript"/>
        </w:rPr>
        <w:t>3</w:t>
      </w:r>
    </w:p>
    <w:p w:rsidR="0047075E" w:rsidRPr="0099589E" w:rsidRDefault="0047075E" w:rsidP="000B730B">
      <w:pPr>
        <w:jc w:val="both"/>
        <w:rPr>
          <w:lang w:val="ru-RU"/>
        </w:rPr>
      </w:pPr>
      <w:r w:rsidRPr="0099589E">
        <w:rPr>
          <w:lang w:val="ru-RU"/>
        </w:rPr>
        <w:t>По сравнению с УЗИ от 02.12г размеры железы увеличились, контуры ровные эхогенность паренхиы умеренно снижена. Эхоструктура купнозернисая с мелким фиброзом</w:t>
      </w:r>
      <w:r w:rsidRPr="0099589E">
        <w:t xml:space="preserve"> В </w:t>
      </w:r>
      <w:r w:rsidRPr="0099589E">
        <w:rPr>
          <w:lang w:val="ru-RU"/>
        </w:rPr>
        <w:t xml:space="preserve">пр. </w:t>
      </w:r>
      <w:r w:rsidRPr="0099589E">
        <w:t xml:space="preserve">доле </w:t>
      </w:r>
      <w:r w:rsidRPr="0099589E">
        <w:rPr>
          <w:lang w:val="ru-RU"/>
        </w:rPr>
        <w:t xml:space="preserve"> в </w:t>
      </w:r>
      <w:r w:rsidRPr="0099589E">
        <w:t>в/3</w:t>
      </w:r>
      <w:r w:rsidRPr="0099589E">
        <w:rPr>
          <w:lang w:val="ru-RU"/>
        </w:rPr>
        <w:t xml:space="preserve"> расширенный фолликул 0,35см.,  в левой доли и заднего контура расширенный фолликул 0,75*0,63см.</w:t>
      </w:r>
    </w:p>
    <w:p w:rsidR="0047075E" w:rsidRPr="0099589E" w:rsidRDefault="0047075E">
      <w:pPr>
        <w:jc w:val="both"/>
        <w:rPr>
          <w:lang w:val="ru-RU"/>
        </w:rPr>
      </w:pPr>
      <w:r w:rsidRPr="0099589E">
        <w:rPr>
          <w:lang w:val="ru-RU"/>
        </w:rPr>
        <w:t>Р</w:t>
      </w:r>
      <w:r w:rsidRPr="0099589E">
        <w:t>егионарны</w:t>
      </w:r>
      <w:r w:rsidRPr="0099589E">
        <w:rPr>
          <w:lang w:val="ru-RU"/>
        </w:rPr>
        <w:t>е</w:t>
      </w:r>
      <w:r w:rsidRPr="0099589E">
        <w:t xml:space="preserve"> л/узл</w:t>
      </w:r>
      <w:r w:rsidRPr="0099589E">
        <w:rPr>
          <w:lang w:val="ru-RU"/>
        </w:rPr>
        <w:t xml:space="preserve">ы </w:t>
      </w:r>
      <w:r w:rsidRPr="0099589E">
        <w:t xml:space="preserve"> </w:t>
      </w:r>
      <w:r w:rsidRPr="0099589E">
        <w:rPr>
          <w:lang w:val="ru-RU"/>
        </w:rPr>
        <w:t xml:space="preserve">не </w:t>
      </w:r>
      <w:r w:rsidRPr="0099589E">
        <w:t xml:space="preserve">визуализируются. Закл.: </w:t>
      </w:r>
      <w:r w:rsidRPr="0099589E">
        <w:rPr>
          <w:lang w:val="ru-RU"/>
        </w:rPr>
        <w:t xml:space="preserve">уемренные </w:t>
      </w:r>
      <w:r w:rsidRPr="0099589E">
        <w:t xml:space="preserve">диффузные изменения паренхимы. </w:t>
      </w:r>
      <w:r w:rsidRPr="0099589E">
        <w:rPr>
          <w:lang w:val="ru-RU"/>
        </w:rPr>
        <w:t>Коллоидная киста левой доли</w:t>
      </w:r>
    </w:p>
    <w:p w:rsidR="0047075E" w:rsidRPr="0099589E" w:rsidRDefault="0047075E">
      <w:pPr>
        <w:jc w:val="both"/>
      </w:pPr>
      <w:r w:rsidRPr="0099589E">
        <w:rPr>
          <w:u w:val="single"/>
        </w:rPr>
        <w:t>Лечение</w:t>
      </w:r>
      <w:r w:rsidRPr="0099589E">
        <w:rPr>
          <w:u w:val="single"/>
          <w:lang w:val="ru-RU"/>
        </w:rPr>
        <w:t>:</w:t>
      </w:r>
      <w:r w:rsidRPr="0099589E">
        <w:rPr>
          <w:lang w:val="ru-RU"/>
        </w:rPr>
        <w:t xml:space="preserve"> кондесар, торвокард энзикс, пингель-нео, полькард, габантин, диапирид, тиогамма, нейрорубин, актовегин, нуклео ЦМФ, Фармасулин Н</w:t>
      </w:r>
      <w:r w:rsidRPr="0099589E">
        <w:rPr>
          <w:lang w:val="en-US"/>
        </w:rPr>
        <w:t>N</w:t>
      </w:r>
      <w:r w:rsidRPr="0099589E">
        <w:rPr>
          <w:lang w:val="ru-RU"/>
        </w:rPr>
        <w:t>Р</w:t>
      </w:r>
    </w:p>
    <w:p w:rsidR="0047075E" w:rsidRPr="0099589E" w:rsidRDefault="0047075E" w:rsidP="009F55A5">
      <w:pPr>
        <w:jc w:val="both"/>
        <w:rPr>
          <w:lang w:val="ru-RU"/>
        </w:rPr>
      </w:pPr>
      <w:r w:rsidRPr="0099589E">
        <w:rPr>
          <w:u w:val="single"/>
        </w:rPr>
        <w:t>Состояние больного при выписке</w:t>
      </w:r>
      <w:r w:rsidRPr="0099589E">
        <w:t>:</w:t>
      </w:r>
      <w:r w:rsidRPr="0099589E">
        <w:rPr>
          <w:lang w:val="ru-RU"/>
        </w:rPr>
        <w:t xml:space="preserve"> </w:t>
      </w:r>
      <w:r w:rsidRPr="0099589E">
        <w:t xml:space="preserve">СД компенсирован, уменьшились боли в н/к. АД </w:t>
      </w:r>
      <w:r w:rsidRPr="0099589E">
        <w:rPr>
          <w:lang w:val="ru-RU"/>
        </w:rPr>
        <w:t xml:space="preserve">120-80 мм рт. ст. </w:t>
      </w:r>
    </w:p>
    <w:p w:rsidR="0047075E" w:rsidRPr="0099589E" w:rsidRDefault="0047075E">
      <w:pPr>
        <w:jc w:val="both"/>
        <w:rPr>
          <w:u w:val="single"/>
        </w:rPr>
      </w:pPr>
      <w:r w:rsidRPr="0099589E">
        <w:rPr>
          <w:u w:val="single"/>
        </w:rPr>
        <w:t xml:space="preserve">Рекомендовано </w:t>
      </w:r>
      <w:r w:rsidRPr="0099589E">
        <w:t>:</w:t>
      </w:r>
    </w:p>
    <w:p w:rsidR="0047075E" w:rsidRPr="0099589E" w:rsidRDefault="0047075E">
      <w:pPr>
        <w:numPr>
          <w:ilvl w:val="0"/>
          <w:numId w:val="2"/>
        </w:numPr>
        <w:jc w:val="both"/>
      </w:pPr>
      <w:r w:rsidRPr="0099589E">
        <w:t xml:space="preserve">«Д» наблюдение эндокринолога, уч. </w:t>
      </w:r>
      <w:r w:rsidRPr="0099589E">
        <w:rPr>
          <w:lang w:val="ru-RU"/>
        </w:rPr>
        <w:t>т</w:t>
      </w:r>
      <w:r w:rsidRPr="0099589E">
        <w:t>ерапевта</w:t>
      </w:r>
      <w:r w:rsidRPr="0099589E">
        <w:rPr>
          <w:lang w:val="ru-RU"/>
        </w:rPr>
        <w:t xml:space="preserve">, уролога </w:t>
      </w:r>
      <w:r w:rsidRPr="0099589E">
        <w:t xml:space="preserve"> по м\жит.</w:t>
      </w:r>
    </w:p>
    <w:p w:rsidR="0047075E" w:rsidRPr="0099589E" w:rsidRDefault="0047075E">
      <w:pPr>
        <w:numPr>
          <w:ilvl w:val="0"/>
          <w:numId w:val="2"/>
        </w:numPr>
        <w:jc w:val="both"/>
      </w:pPr>
      <w:r w:rsidRPr="0099589E">
        <w:t>Диета № 9, ограничение животного белка в сут. рационе</w:t>
      </w:r>
      <w:r w:rsidRPr="0099589E">
        <w:rPr>
          <w:lang w:val="ru-RU"/>
        </w:rPr>
        <w:t>, гипохолестеринемическая диета.</w:t>
      </w:r>
    </w:p>
    <w:p w:rsidR="0047075E" w:rsidRPr="0099589E" w:rsidRDefault="0047075E" w:rsidP="007E6EDD">
      <w:pPr>
        <w:ind w:left="435"/>
        <w:jc w:val="both"/>
        <w:rPr>
          <w:lang w:val="ru-RU"/>
        </w:rPr>
      </w:pPr>
      <w:r w:rsidRPr="0099589E">
        <w:t xml:space="preserve">Инсулинотерапия: </w:t>
      </w:r>
      <w:r w:rsidRPr="0099589E">
        <w:rPr>
          <w:lang w:val="ru-RU"/>
        </w:rPr>
        <w:t xml:space="preserve"> Фармасулин Н</w:t>
      </w:r>
      <w:r w:rsidRPr="0099589E">
        <w:rPr>
          <w:lang w:val="en-US"/>
        </w:rPr>
        <w:t>N</w:t>
      </w:r>
      <w:r w:rsidRPr="0099589E">
        <w:rPr>
          <w:lang w:val="ru-RU"/>
        </w:rPr>
        <w:t xml:space="preserve">Р </w:t>
      </w:r>
      <w:r w:rsidRPr="0099589E">
        <w:t>п/з-</w:t>
      </w:r>
      <w:r w:rsidRPr="0099589E">
        <w:rPr>
          <w:lang w:val="ru-RU"/>
        </w:rPr>
        <w:t>28-30</w:t>
      </w:r>
      <w:r w:rsidRPr="0099589E">
        <w:t xml:space="preserve"> ед</w:t>
      </w:r>
      <w:r w:rsidRPr="0099589E">
        <w:rPr>
          <w:lang w:val="ru-RU"/>
        </w:rPr>
        <w:t xml:space="preserve"> </w:t>
      </w:r>
    </w:p>
    <w:p w:rsidR="0047075E" w:rsidRPr="0099589E" w:rsidRDefault="0047075E" w:rsidP="007E6EDD">
      <w:pPr>
        <w:ind w:left="435"/>
        <w:jc w:val="both"/>
        <w:rPr>
          <w:lang w:val="ru-RU"/>
        </w:rPr>
      </w:pPr>
      <w:r w:rsidRPr="0099589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47075E" w:rsidRPr="0099589E" w:rsidRDefault="0047075E">
      <w:pPr>
        <w:numPr>
          <w:ilvl w:val="0"/>
          <w:numId w:val="2"/>
        </w:numPr>
        <w:jc w:val="both"/>
      </w:pPr>
      <w:r w:rsidRPr="0099589E">
        <w:t xml:space="preserve">Контроль глик. гемоглобина 1 раз в </w:t>
      </w:r>
      <w:r w:rsidRPr="0099589E">
        <w:rPr>
          <w:lang w:val="ru-RU"/>
        </w:rPr>
        <w:t>6</w:t>
      </w:r>
      <w:r w:rsidRPr="0099589E">
        <w:t xml:space="preserve"> мес., микроальбуминурии 1р. в 6 мес.</w:t>
      </w:r>
    </w:p>
    <w:p w:rsidR="0047075E" w:rsidRPr="0099589E" w:rsidRDefault="0047075E">
      <w:pPr>
        <w:numPr>
          <w:ilvl w:val="0"/>
          <w:numId w:val="2"/>
        </w:numPr>
        <w:jc w:val="both"/>
        <w:rPr>
          <w:lang w:val="ru-RU"/>
        </w:rPr>
      </w:pPr>
      <w:r w:rsidRPr="0099589E">
        <w:t xml:space="preserve">Гиполипидемическая терапия (аторвастатин) с контролем липидограммы. </w:t>
      </w:r>
    </w:p>
    <w:p w:rsidR="0047075E" w:rsidRPr="0099589E" w:rsidRDefault="0047075E">
      <w:pPr>
        <w:numPr>
          <w:ilvl w:val="0"/>
          <w:numId w:val="2"/>
        </w:numPr>
        <w:jc w:val="both"/>
        <w:rPr>
          <w:lang w:val="ru-RU"/>
        </w:rPr>
      </w:pPr>
      <w:r w:rsidRPr="0099589E">
        <w:t>Круглогодично сосудистая терапия: вазонит или агапурин-ретард  1т.*2 р. 1 мес.</w:t>
      </w:r>
      <w:r w:rsidRPr="0099589E">
        <w:rPr>
          <w:lang w:val="ru-RU"/>
        </w:rPr>
        <w:t xml:space="preserve"> </w:t>
      </w:r>
      <w:r w:rsidRPr="0099589E">
        <w:t xml:space="preserve">– курсами. </w:t>
      </w:r>
    </w:p>
    <w:p w:rsidR="0047075E" w:rsidRPr="0099589E" w:rsidRDefault="0047075E">
      <w:pPr>
        <w:numPr>
          <w:ilvl w:val="0"/>
          <w:numId w:val="2"/>
        </w:numPr>
        <w:jc w:val="both"/>
      </w:pPr>
      <w:r w:rsidRPr="0099589E">
        <w:rPr>
          <w:lang w:val="ru-RU"/>
        </w:rPr>
        <w:t>кондевар 16 мг 1т. утором,  энзикс-дуо форте 1т. утром</w:t>
      </w:r>
      <w:r w:rsidRPr="0099589E">
        <w:t xml:space="preserve">. Контр. АД. </w:t>
      </w:r>
    </w:p>
    <w:p w:rsidR="0047075E" w:rsidRPr="0099589E" w:rsidRDefault="0047075E" w:rsidP="00503C44">
      <w:pPr>
        <w:numPr>
          <w:ilvl w:val="0"/>
          <w:numId w:val="2"/>
        </w:numPr>
        <w:jc w:val="both"/>
      </w:pPr>
      <w:r w:rsidRPr="0099589E">
        <w:rPr>
          <w:lang w:val="ru-RU"/>
        </w:rPr>
        <w:t xml:space="preserve">Тиогамма 600 мг/сут. До 3мес., нейрорубин форте 1т./сут. 1 мес,нуклео ЦМФ 1т. *2р/д 20 дней. </w:t>
      </w:r>
    </w:p>
    <w:p w:rsidR="0047075E" w:rsidRPr="0099589E" w:rsidRDefault="0047075E">
      <w:pPr>
        <w:numPr>
          <w:ilvl w:val="0"/>
          <w:numId w:val="2"/>
        </w:numPr>
        <w:jc w:val="both"/>
      </w:pPr>
      <w:r w:rsidRPr="0099589E">
        <w:rPr>
          <w:lang w:val="ru-RU"/>
        </w:rPr>
        <w:t xml:space="preserve">Рек. окулиста: окювайт лютеин форте 1т.*1р/д. </w:t>
      </w:r>
    </w:p>
    <w:p w:rsidR="0047075E" w:rsidRPr="0099589E" w:rsidRDefault="0047075E">
      <w:pPr>
        <w:jc w:val="both"/>
        <w:rPr>
          <w:b/>
        </w:rPr>
      </w:pPr>
    </w:p>
    <w:p w:rsidR="0047075E" w:rsidRPr="0099589E" w:rsidRDefault="0047075E">
      <w:pPr>
        <w:pStyle w:val="Heading5"/>
        <w:rPr>
          <w:sz w:val="24"/>
          <w:szCs w:val="24"/>
        </w:rPr>
      </w:pPr>
      <w:r w:rsidRPr="0099589E">
        <w:rPr>
          <w:sz w:val="24"/>
          <w:szCs w:val="24"/>
        </w:rPr>
        <w:t>Леч. врач Ермоленко В.А.</w:t>
      </w:r>
    </w:p>
    <w:p w:rsidR="0047075E" w:rsidRPr="0099589E" w:rsidRDefault="0047075E">
      <w:pPr>
        <w:jc w:val="both"/>
      </w:pPr>
      <w:r w:rsidRPr="0099589E">
        <w:rPr>
          <w:lang w:val="ru-RU"/>
        </w:rPr>
        <w:t xml:space="preserve">и/о </w:t>
      </w:r>
      <w:r w:rsidRPr="0099589E">
        <w:t>Зав. отд.  Ермоленко В.А.</w:t>
      </w:r>
    </w:p>
    <w:p w:rsidR="0047075E" w:rsidRPr="0099589E" w:rsidRDefault="0047075E">
      <w:pPr>
        <w:jc w:val="both"/>
      </w:pPr>
      <w:r w:rsidRPr="0099589E">
        <w:t xml:space="preserve">Начмед </w:t>
      </w:r>
      <w:r w:rsidRPr="0099589E">
        <w:rPr>
          <w:lang w:val="ru-RU"/>
        </w:rPr>
        <w:t xml:space="preserve"> </w:t>
      </w:r>
      <w:r w:rsidRPr="0099589E">
        <w:t>Костина Т.К.</w:t>
      </w:r>
    </w:p>
    <w:p w:rsidR="0047075E" w:rsidRPr="0099589E" w:rsidRDefault="0047075E">
      <w:pPr>
        <w:jc w:val="both"/>
        <w:rPr>
          <w:lang w:val="ru-RU"/>
        </w:rPr>
      </w:pPr>
    </w:p>
    <w:p w:rsidR="0047075E" w:rsidRPr="0099589E" w:rsidRDefault="0047075E">
      <w:pPr>
        <w:jc w:val="both"/>
        <w:rPr>
          <w:lang w:val="ru-RU"/>
        </w:rPr>
      </w:pPr>
    </w:p>
    <w:p w:rsidR="0047075E" w:rsidRPr="0099589E" w:rsidRDefault="0047075E"/>
    <w:p w:rsidR="0047075E" w:rsidRPr="0099589E" w:rsidRDefault="0047075E"/>
    <w:sectPr w:rsidR="0047075E" w:rsidRPr="0099589E" w:rsidSect="00BF267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0B730B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6C62"/>
    <w:rsid w:val="0024238F"/>
    <w:rsid w:val="002433BD"/>
    <w:rsid w:val="00253E48"/>
    <w:rsid w:val="0026128D"/>
    <w:rsid w:val="002701D4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8506B"/>
    <w:rsid w:val="003A207C"/>
    <w:rsid w:val="003A52A7"/>
    <w:rsid w:val="003C59BC"/>
    <w:rsid w:val="003E3C1C"/>
    <w:rsid w:val="00401DFA"/>
    <w:rsid w:val="0047075E"/>
    <w:rsid w:val="00495B23"/>
    <w:rsid w:val="004A4A54"/>
    <w:rsid w:val="004A6CE2"/>
    <w:rsid w:val="004B6655"/>
    <w:rsid w:val="004C5536"/>
    <w:rsid w:val="004D6418"/>
    <w:rsid w:val="004F0136"/>
    <w:rsid w:val="004F132B"/>
    <w:rsid w:val="004F6E9A"/>
    <w:rsid w:val="00503C44"/>
    <w:rsid w:val="00507B30"/>
    <w:rsid w:val="00517EB0"/>
    <w:rsid w:val="0052757A"/>
    <w:rsid w:val="005417C3"/>
    <w:rsid w:val="00554166"/>
    <w:rsid w:val="00574CED"/>
    <w:rsid w:val="00590733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2643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9589E"/>
    <w:rsid w:val="009A7AB1"/>
    <w:rsid w:val="009C0AE2"/>
    <w:rsid w:val="009C24BB"/>
    <w:rsid w:val="009D2691"/>
    <w:rsid w:val="009D41CF"/>
    <w:rsid w:val="009F55A5"/>
    <w:rsid w:val="00A368D2"/>
    <w:rsid w:val="00A54EC5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67B"/>
    <w:rsid w:val="00BF2D2F"/>
    <w:rsid w:val="00BF2D77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CD54F0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4560C"/>
    <w:rsid w:val="00F701DC"/>
    <w:rsid w:val="00F7479F"/>
    <w:rsid w:val="00FA4424"/>
    <w:rsid w:val="00FA559B"/>
    <w:rsid w:val="00FA5F6D"/>
    <w:rsid w:val="00FA6AFC"/>
    <w:rsid w:val="00FC5405"/>
    <w:rsid w:val="00FD6AE5"/>
    <w:rsid w:val="00FF3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7B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267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267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F267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E19D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9D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9D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91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</TotalTime>
  <Pages>2</Pages>
  <Words>754</Words>
  <Characters>4300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2013-03-07T10:37:00Z</cp:lastPrinted>
  <dcterms:created xsi:type="dcterms:W3CDTF">2013-03-06T14:02:00Z</dcterms:created>
  <dcterms:modified xsi:type="dcterms:W3CDTF">2013-03-07T10:37:00Z</dcterms:modified>
</cp:coreProperties>
</file>