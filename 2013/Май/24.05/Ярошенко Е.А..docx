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05C" w:rsidRPr="002D0861" w:rsidRDefault="004C005C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2D0861">
        <w:rPr>
          <w:b w:val="0"/>
          <w:sz w:val="24"/>
          <w:szCs w:val="24"/>
        </w:rPr>
        <w:t>КУ «ОК Эндокриндиспансер» ЗОС</w:t>
      </w:r>
    </w:p>
    <w:p w:rsidR="004C005C" w:rsidRPr="002D0861" w:rsidRDefault="004C005C"/>
    <w:p w:rsidR="004C005C" w:rsidRPr="002D0861" w:rsidRDefault="004C005C" w:rsidP="00FC5396">
      <w:pPr>
        <w:pStyle w:val="Heading4"/>
        <w:ind w:left="-567" w:right="-58"/>
        <w:rPr>
          <w:b w:val="0"/>
          <w:sz w:val="24"/>
          <w:szCs w:val="24"/>
        </w:rPr>
      </w:pPr>
      <w:r w:rsidRPr="002D0861">
        <w:rPr>
          <w:b w:val="0"/>
          <w:sz w:val="24"/>
          <w:szCs w:val="24"/>
        </w:rPr>
        <w:t>Выписной эпикриз</w:t>
      </w:r>
    </w:p>
    <w:p w:rsidR="004C005C" w:rsidRPr="002D0861" w:rsidRDefault="004C005C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2D0861">
        <w:rPr>
          <w:b w:val="0"/>
          <w:sz w:val="24"/>
          <w:szCs w:val="24"/>
        </w:rPr>
        <w:t>Из истории болезни №</w:t>
      </w:r>
      <w:r w:rsidRPr="002D0861">
        <w:rPr>
          <w:b w:val="0"/>
          <w:sz w:val="24"/>
          <w:szCs w:val="24"/>
          <w:lang w:val="uk-UA"/>
        </w:rPr>
        <w:t xml:space="preserve">  683</w:t>
      </w:r>
    </w:p>
    <w:p w:rsidR="004C005C" w:rsidRPr="002D0861" w:rsidRDefault="004C005C" w:rsidP="00FC5396">
      <w:pPr>
        <w:pStyle w:val="Heading5"/>
        <w:ind w:left="-567"/>
        <w:rPr>
          <w:sz w:val="24"/>
          <w:szCs w:val="24"/>
        </w:rPr>
      </w:pPr>
      <w:r w:rsidRPr="002D0861">
        <w:rPr>
          <w:sz w:val="24"/>
          <w:szCs w:val="24"/>
        </w:rPr>
        <w:t>Ф.И.О: Ярошенко Елена Александровна</w:t>
      </w:r>
    </w:p>
    <w:p w:rsidR="004C005C" w:rsidRPr="002D0861" w:rsidRDefault="004C005C" w:rsidP="00FC5396">
      <w:pPr>
        <w:ind w:left="-567"/>
        <w:jc w:val="both"/>
        <w:rPr>
          <w:lang w:val="ru-RU"/>
        </w:rPr>
      </w:pPr>
      <w:r w:rsidRPr="002D0861">
        <w:rPr>
          <w:lang w:val="ru-RU"/>
        </w:rPr>
        <w:t>Год</w:t>
      </w:r>
      <w:r w:rsidRPr="002D0861">
        <w:t xml:space="preserve"> </w:t>
      </w:r>
      <w:r w:rsidRPr="002D0861">
        <w:rPr>
          <w:lang w:val="ru-RU"/>
        </w:rPr>
        <w:t>рождения</w:t>
      </w:r>
      <w:r w:rsidRPr="002D0861">
        <w:t>:</w:t>
      </w:r>
      <w:r w:rsidRPr="002D0861">
        <w:rPr>
          <w:lang w:val="ru-RU"/>
        </w:rPr>
        <w:t xml:space="preserve"> 1964</w:t>
      </w:r>
    </w:p>
    <w:p w:rsidR="004C005C" w:rsidRPr="002D0861" w:rsidRDefault="004C005C" w:rsidP="00FC5396">
      <w:pPr>
        <w:ind w:left="-567"/>
        <w:jc w:val="both"/>
        <w:rPr>
          <w:lang w:val="ru-RU"/>
        </w:rPr>
      </w:pPr>
      <w:r w:rsidRPr="002D0861">
        <w:rPr>
          <w:lang w:val="ru-RU"/>
        </w:rPr>
        <w:t>Место жительства</w:t>
      </w:r>
      <w:r w:rsidRPr="002D0861">
        <w:t xml:space="preserve">: </w:t>
      </w:r>
      <w:r w:rsidRPr="002D0861">
        <w:rPr>
          <w:lang w:val="ru-RU"/>
        </w:rPr>
        <w:t>Запорожье, ул. Пархоменко 24а-30</w:t>
      </w:r>
    </w:p>
    <w:p w:rsidR="004C005C" w:rsidRPr="002D0861" w:rsidRDefault="004C005C" w:rsidP="00FC5396">
      <w:pPr>
        <w:ind w:left="-567"/>
        <w:jc w:val="both"/>
        <w:rPr>
          <w:lang w:val="ru-RU"/>
        </w:rPr>
      </w:pPr>
      <w:r w:rsidRPr="002D0861">
        <w:rPr>
          <w:lang w:val="ru-RU"/>
        </w:rPr>
        <w:t>Место работы</w:t>
      </w:r>
      <w:r w:rsidRPr="002D0861">
        <w:t xml:space="preserve">: </w:t>
      </w:r>
      <w:r w:rsidRPr="002D0861">
        <w:rPr>
          <w:lang w:val="ru-RU"/>
        </w:rPr>
        <w:t xml:space="preserve">инв </w:t>
      </w:r>
      <w:r w:rsidRPr="002D0861">
        <w:rPr>
          <w:lang w:val="en-US"/>
        </w:rPr>
        <w:t>III</w:t>
      </w:r>
      <w:r w:rsidRPr="002D0861">
        <w:rPr>
          <w:lang w:val="ru-RU"/>
        </w:rPr>
        <w:t xml:space="preserve"> гр.</w:t>
      </w:r>
    </w:p>
    <w:p w:rsidR="004C005C" w:rsidRPr="002D0861" w:rsidRDefault="004C005C" w:rsidP="00FC5396">
      <w:pPr>
        <w:ind w:left="-567"/>
        <w:jc w:val="both"/>
        <w:rPr>
          <w:lang w:val="ru-RU"/>
        </w:rPr>
      </w:pPr>
      <w:r w:rsidRPr="002D0861">
        <w:rPr>
          <w:lang w:val="ru-RU"/>
        </w:rPr>
        <w:t>Находился</w:t>
      </w:r>
      <w:r w:rsidRPr="002D0861">
        <w:t xml:space="preserve"> на</w:t>
      </w:r>
      <w:r w:rsidRPr="002D0861">
        <w:rPr>
          <w:lang w:val="ru-RU"/>
        </w:rPr>
        <w:t xml:space="preserve"> лечении</w:t>
      </w:r>
      <w:r w:rsidRPr="002D0861">
        <w:t xml:space="preserve"> с </w:t>
      </w:r>
      <w:r w:rsidRPr="002D0861">
        <w:rPr>
          <w:lang w:val="ru-RU"/>
        </w:rPr>
        <w:t xml:space="preserve">  14.05.13 по   24.05.13 в диаб. отд.</w:t>
      </w:r>
    </w:p>
    <w:p w:rsidR="004C005C" w:rsidRPr="002D0861" w:rsidRDefault="004C005C" w:rsidP="00ED3F23">
      <w:pPr>
        <w:ind w:left="-567"/>
        <w:jc w:val="both"/>
        <w:rPr>
          <w:lang w:val="ru-RU"/>
        </w:rPr>
      </w:pPr>
      <w:r w:rsidRPr="002D0861">
        <w:rPr>
          <w:u w:val="single"/>
          <w:lang w:val="ru-RU"/>
        </w:rPr>
        <w:t>Диагноз</w:t>
      </w:r>
      <w:r w:rsidRPr="002D0861">
        <w:rPr>
          <w:u w:val="single"/>
        </w:rPr>
        <w:t>:</w:t>
      </w:r>
      <w:r w:rsidRPr="002D0861">
        <w:t xml:space="preserve">  Сахарный</w:t>
      </w:r>
      <w:r w:rsidRPr="002D0861">
        <w:rPr>
          <w:lang w:val="ru-RU"/>
        </w:rPr>
        <w:t xml:space="preserve"> диабет</w:t>
      </w:r>
      <w:r w:rsidRPr="002D0861">
        <w:t xml:space="preserve">, тип </w:t>
      </w:r>
      <w:r w:rsidRPr="002D0861">
        <w:rPr>
          <w:lang w:val="ru-RU"/>
        </w:rPr>
        <w:t>1</w:t>
      </w:r>
      <w:r w:rsidRPr="002D0861">
        <w:t>,</w:t>
      </w:r>
      <w:r w:rsidRPr="002D0861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</w:t>
      </w:r>
      <w:r w:rsidRPr="002D0861">
        <w:t>. Диабетическая</w:t>
      </w:r>
      <w:r w:rsidRPr="002D0861">
        <w:rPr>
          <w:lang w:val="ru-RU"/>
        </w:rPr>
        <w:t xml:space="preserve"> нефропатия</w:t>
      </w:r>
      <w:r w:rsidRPr="002D0861">
        <w:t xml:space="preserve"> </w:t>
      </w:r>
      <w:r w:rsidRPr="002D0861">
        <w:rPr>
          <w:lang w:val="en-US"/>
        </w:rPr>
        <w:t>III</w:t>
      </w:r>
      <w:r w:rsidRPr="002D0861">
        <w:t>ст.</w:t>
      </w:r>
      <w:r w:rsidRPr="002D0861">
        <w:rPr>
          <w:lang w:val="ru-RU"/>
        </w:rPr>
        <w:t xml:space="preserve"> Диаб. ангиопатия артерий н/к. Хроническая дистальная</w:t>
      </w:r>
      <w:r w:rsidRPr="002D0861">
        <w:t xml:space="preserve"> </w:t>
      </w:r>
      <w:r w:rsidRPr="002D0861">
        <w:rPr>
          <w:lang w:val="ru-RU"/>
        </w:rPr>
        <w:t>диабетическая</w:t>
      </w:r>
      <w:r w:rsidRPr="002D0861">
        <w:t xml:space="preserve"> полинейропатия н/к,</w:t>
      </w:r>
      <w:r w:rsidRPr="002D0861">
        <w:rPr>
          <w:lang w:val="ru-RU"/>
        </w:rPr>
        <w:t xml:space="preserve"> сенсорная</w:t>
      </w:r>
      <w:r w:rsidRPr="002D0861">
        <w:t xml:space="preserve"> форма</w:t>
      </w:r>
      <w:r w:rsidRPr="002D0861">
        <w:rPr>
          <w:lang w:val="ru-RU"/>
        </w:rPr>
        <w:t>.</w:t>
      </w:r>
      <w:r w:rsidRPr="002D0861">
        <w:t xml:space="preserve"> Непролиферативная  диабетическая ретинопатия ОИ.</w:t>
      </w:r>
      <w:r w:rsidRPr="002D0861">
        <w:rPr>
          <w:lang w:val="ru-RU"/>
        </w:rPr>
        <w:t xml:space="preserve"> Метаболическая кардиомиопатия. Неполная блокада ПНПГ. СН0ст.</w:t>
      </w:r>
    </w:p>
    <w:p w:rsidR="004C005C" w:rsidRPr="002D0861" w:rsidRDefault="004C005C" w:rsidP="00FC5396">
      <w:pPr>
        <w:ind w:left="-567"/>
        <w:jc w:val="both"/>
        <w:rPr>
          <w:lang w:val="ru-RU"/>
        </w:rPr>
      </w:pPr>
      <w:r w:rsidRPr="002D0861">
        <w:rPr>
          <w:u w:val="single"/>
          <w:lang w:val="ru-RU"/>
        </w:rPr>
        <w:t>Жалобы</w:t>
      </w:r>
      <w:r w:rsidRPr="002D0861">
        <w:rPr>
          <w:u w:val="single"/>
        </w:rPr>
        <w:t xml:space="preserve"> при</w:t>
      </w:r>
      <w:r w:rsidRPr="002D0861">
        <w:rPr>
          <w:u w:val="single"/>
          <w:lang w:val="ru-RU"/>
        </w:rPr>
        <w:t xml:space="preserve"> поступлении</w:t>
      </w:r>
      <w:r w:rsidRPr="002D0861">
        <w:rPr>
          <w:u w:val="single"/>
        </w:rPr>
        <w:t xml:space="preserve"> </w:t>
      </w:r>
      <w:r w:rsidRPr="002D0861">
        <w:t xml:space="preserve">на </w:t>
      </w:r>
      <w:r w:rsidRPr="002D0861">
        <w:rPr>
          <w:lang w:val="ru-RU"/>
        </w:rPr>
        <w:t>увеличение веса на 1 кг за 1 мес, ухудшение зрения</w:t>
      </w:r>
      <w:r w:rsidRPr="002D0861">
        <w:t>,</w:t>
      </w:r>
    </w:p>
    <w:p w:rsidR="004C005C" w:rsidRPr="002D0861" w:rsidRDefault="004C005C" w:rsidP="00ED3F23">
      <w:pPr>
        <w:ind w:left="-567"/>
        <w:jc w:val="both"/>
        <w:rPr>
          <w:lang w:val="ru-RU"/>
        </w:rPr>
      </w:pPr>
      <w:r w:rsidRPr="002D0861">
        <w:rPr>
          <w:lang w:val="ru-RU"/>
        </w:rPr>
        <w:t xml:space="preserve"> боли</w:t>
      </w:r>
      <w:r w:rsidRPr="002D0861">
        <w:t xml:space="preserve"> </w:t>
      </w:r>
      <w:r w:rsidRPr="002D0861">
        <w:rPr>
          <w:lang w:val="ru-RU"/>
        </w:rPr>
        <w:t xml:space="preserve"> </w:t>
      </w:r>
      <w:r w:rsidRPr="002D0861">
        <w:t xml:space="preserve">в н/к, </w:t>
      </w:r>
      <w:r w:rsidRPr="002D0861">
        <w:rPr>
          <w:lang w:val="ru-RU"/>
        </w:rPr>
        <w:t>судороги, онемение ног, головные боли.</w:t>
      </w:r>
    </w:p>
    <w:p w:rsidR="004C005C" w:rsidRPr="002D0861" w:rsidRDefault="004C005C" w:rsidP="00FC5396">
      <w:pPr>
        <w:ind w:left="-567"/>
        <w:jc w:val="both"/>
      </w:pPr>
      <w:r w:rsidRPr="002D0861">
        <w:rPr>
          <w:u w:val="single"/>
          <w:lang w:val="ru-RU"/>
        </w:rPr>
        <w:t>Краткий</w:t>
      </w:r>
      <w:r w:rsidRPr="002D0861">
        <w:rPr>
          <w:u w:val="single"/>
        </w:rPr>
        <w:t xml:space="preserve"> анамнез</w:t>
      </w:r>
      <w:r w:rsidRPr="002D0861">
        <w:t xml:space="preserve">: СД </w:t>
      </w:r>
      <w:r w:rsidRPr="002D0861">
        <w:rPr>
          <w:lang w:val="ru-RU"/>
        </w:rPr>
        <w:t>выявлен в</w:t>
      </w:r>
      <w:r w:rsidRPr="002D0861">
        <w:t xml:space="preserve"> </w:t>
      </w:r>
      <w:r w:rsidRPr="002D0861">
        <w:rPr>
          <w:lang w:val="ru-RU"/>
        </w:rPr>
        <w:t>2003</w:t>
      </w:r>
      <w:r w:rsidRPr="002D0861">
        <w:t>г.</w:t>
      </w:r>
      <w:r w:rsidRPr="002D0861">
        <w:rPr>
          <w:lang w:val="ru-RU"/>
        </w:rPr>
        <w:t xml:space="preserve"> Течение заболевания</w:t>
      </w:r>
      <w:r w:rsidRPr="002D0861">
        <w:t xml:space="preserve"> лабильное</w:t>
      </w:r>
      <w:r w:rsidRPr="002D0861">
        <w:rPr>
          <w:lang w:val="ru-RU"/>
        </w:rPr>
        <w:t xml:space="preserve">, в анамнезе частые </w:t>
      </w:r>
      <w:r w:rsidRPr="002D0861">
        <w:t xml:space="preserve"> гипогликемически</w:t>
      </w:r>
      <w:r w:rsidRPr="002D0861">
        <w:rPr>
          <w:lang w:val="ru-RU"/>
        </w:rPr>
        <w:t>е состояния</w:t>
      </w:r>
      <w:r w:rsidRPr="002D0861">
        <w:t>.</w:t>
      </w:r>
      <w:r w:rsidRPr="002D0861">
        <w:rPr>
          <w:lang w:val="ru-RU"/>
        </w:rPr>
        <w:t xml:space="preserve"> Комы отрицает</w:t>
      </w:r>
      <w:r w:rsidRPr="002D0861">
        <w:t xml:space="preserve">. </w:t>
      </w:r>
      <w:r w:rsidRPr="002D0861">
        <w:rPr>
          <w:lang w:val="ru-RU"/>
        </w:rPr>
        <w:t>С начала заболевания инсулинотерапия</w:t>
      </w:r>
      <w:r w:rsidRPr="002D0861">
        <w:t xml:space="preserve">. </w:t>
      </w:r>
      <w:r w:rsidRPr="002D0861">
        <w:rPr>
          <w:lang w:val="ru-RU"/>
        </w:rPr>
        <w:t xml:space="preserve"> </w:t>
      </w:r>
      <w:r w:rsidRPr="002D0861">
        <w:t>В наст.</w:t>
      </w:r>
      <w:r w:rsidRPr="002D0861">
        <w:rPr>
          <w:lang w:val="ru-RU"/>
        </w:rPr>
        <w:t xml:space="preserve"> время принимает</w:t>
      </w:r>
      <w:r w:rsidRPr="002D0861">
        <w:t xml:space="preserve">:  </w:t>
      </w:r>
      <w:r w:rsidRPr="002D0861">
        <w:rPr>
          <w:lang w:val="ru-RU"/>
        </w:rPr>
        <w:t xml:space="preserve">Актрапид НМ </w:t>
      </w:r>
      <w:r w:rsidRPr="002D0861">
        <w:t>п/з-</w:t>
      </w:r>
      <w:r w:rsidRPr="002D0861">
        <w:rPr>
          <w:lang w:val="ru-RU"/>
        </w:rPr>
        <w:t xml:space="preserve"> е25д</w:t>
      </w:r>
      <w:r w:rsidRPr="002D0861">
        <w:t xml:space="preserve">., п/о- </w:t>
      </w:r>
      <w:r w:rsidRPr="002D0861">
        <w:rPr>
          <w:lang w:val="ru-RU"/>
        </w:rPr>
        <w:t>16</w:t>
      </w:r>
      <w:r w:rsidRPr="002D0861">
        <w:t>ед., п/у-</w:t>
      </w:r>
      <w:r w:rsidRPr="002D0861">
        <w:rPr>
          <w:lang w:val="ru-RU"/>
        </w:rPr>
        <w:t>20</w:t>
      </w:r>
      <w:r w:rsidRPr="002D0861">
        <w:t xml:space="preserve"> ед., </w:t>
      </w:r>
      <w:r w:rsidRPr="002D0861">
        <w:rPr>
          <w:lang w:val="ru-RU"/>
        </w:rPr>
        <w:t xml:space="preserve">Протафан НМ </w:t>
      </w:r>
      <w:r w:rsidRPr="002D0861">
        <w:t>22.00</w:t>
      </w:r>
      <w:r w:rsidRPr="002D0861">
        <w:rPr>
          <w:lang w:val="ru-RU"/>
        </w:rPr>
        <w:t xml:space="preserve"> 28 ед. </w:t>
      </w:r>
      <w:r w:rsidRPr="002D0861">
        <w:t>Гликемия</w:t>
      </w:r>
      <w:r w:rsidRPr="002D0861">
        <w:rPr>
          <w:lang w:val="ru-RU"/>
        </w:rPr>
        <w:t xml:space="preserve"> </w:t>
      </w:r>
      <w:r w:rsidRPr="002D0861">
        <w:t>–</w:t>
      </w:r>
      <w:r w:rsidRPr="002D0861">
        <w:rPr>
          <w:lang w:val="ru-RU"/>
        </w:rPr>
        <w:t>11,9-2,9-14,0 ммоль</w:t>
      </w:r>
      <w:r w:rsidRPr="002D0861">
        <w:t>/л</w:t>
      </w:r>
      <w:r w:rsidRPr="002D0861">
        <w:rPr>
          <w:lang w:val="ru-RU"/>
        </w:rPr>
        <w:t xml:space="preserve">. НвАIс -  9,3%(30.04.13). Последнее стац. лечение  </w:t>
      </w:r>
      <w:r w:rsidRPr="002D0861">
        <w:t xml:space="preserve">в </w:t>
      </w:r>
      <w:r w:rsidRPr="002D0861">
        <w:rPr>
          <w:lang w:val="ru-RU"/>
        </w:rPr>
        <w:t>2012</w:t>
      </w:r>
      <w:r w:rsidRPr="002D0861">
        <w:t>г.</w:t>
      </w:r>
      <w:r w:rsidRPr="002D0861">
        <w:rPr>
          <w:lang w:val="ru-RU"/>
        </w:rPr>
        <w:t xml:space="preserve"> Госпитализирован</w:t>
      </w:r>
      <w:r w:rsidRPr="002D0861">
        <w:t xml:space="preserve">  в </w:t>
      </w:r>
      <w:r w:rsidRPr="002D0861">
        <w:rPr>
          <w:lang w:val="ru-RU"/>
        </w:rPr>
        <w:t>обл. энд</w:t>
      </w:r>
      <w:r w:rsidRPr="002D0861">
        <w:t>. диспансер для</w:t>
      </w:r>
      <w:r w:rsidRPr="002D0861">
        <w:rPr>
          <w:lang w:val="ru-RU"/>
        </w:rPr>
        <w:t xml:space="preserve"> коррекции инсулинотерапии,  лечения</w:t>
      </w:r>
      <w:r w:rsidRPr="002D0861">
        <w:t xml:space="preserve"> </w:t>
      </w:r>
      <w:r w:rsidRPr="002D0861">
        <w:rPr>
          <w:lang w:val="ru-RU"/>
        </w:rPr>
        <w:t>хр. осложнений</w:t>
      </w:r>
      <w:r w:rsidRPr="002D0861">
        <w:t xml:space="preserve"> СД.</w:t>
      </w:r>
    </w:p>
    <w:p w:rsidR="004C005C" w:rsidRPr="002D0861" w:rsidRDefault="004C005C" w:rsidP="00FC5396">
      <w:pPr>
        <w:ind w:left="-567"/>
        <w:jc w:val="both"/>
        <w:rPr>
          <w:u w:val="single"/>
          <w:lang w:val="ru-RU"/>
        </w:rPr>
      </w:pPr>
      <w:r w:rsidRPr="002D0861">
        <w:rPr>
          <w:u w:val="single"/>
          <w:lang w:val="ru-RU"/>
        </w:rPr>
        <w:t>Данные лабораторных исследований</w:t>
      </w:r>
      <w:r w:rsidRPr="002D0861">
        <w:rPr>
          <w:u w:val="single"/>
        </w:rPr>
        <w:t>.</w:t>
      </w:r>
    </w:p>
    <w:p w:rsidR="004C005C" w:rsidRPr="002D0861" w:rsidRDefault="004C005C" w:rsidP="00FC5396">
      <w:pPr>
        <w:ind w:left="-567"/>
        <w:jc w:val="both"/>
        <w:rPr>
          <w:lang w:val="ru-RU"/>
        </w:rPr>
      </w:pPr>
      <w:r w:rsidRPr="002D0861">
        <w:rPr>
          <w:lang w:val="ru-RU"/>
        </w:rPr>
        <w:t>15.05.13Общ</w:t>
      </w:r>
      <w:r w:rsidRPr="002D0861">
        <w:t xml:space="preserve">. ан. крови Нв – </w:t>
      </w:r>
      <w:r w:rsidRPr="002D0861">
        <w:rPr>
          <w:lang w:val="ru-RU"/>
        </w:rPr>
        <w:t>143</w:t>
      </w:r>
      <w:r w:rsidRPr="002D0861">
        <w:t xml:space="preserve"> г/л  эритр –</w:t>
      </w:r>
      <w:r w:rsidRPr="002D0861">
        <w:rPr>
          <w:lang w:val="ru-RU"/>
        </w:rPr>
        <w:t>4,5</w:t>
      </w:r>
      <w:r w:rsidRPr="002D0861">
        <w:t xml:space="preserve">  лейк –</w:t>
      </w:r>
      <w:r w:rsidRPr="002D0861">
        <w:rPr>
          <w:lang w:val="ru-RU"/>
        </w:rPr>
        <w:t>6,1</w:t>
      </w:r>
      <w:r w:rsidRPr="002D0861">
        <w:t xml:space="preserve">  СОЭ – </w:t>
      </w:r>
      <w:r w:rsidRPr="002D0861">
        <w:rPr>
          <w:lang w:val="ru-RU"/>
        </w:rPr>
        <w:t xml:space="preserve">8 </w:t>
      </w:r>
      <w:r w:rsidRPr="002D0861">
        <w:t xml:space="preserve">мм/час   </w:t>
      </w:r>
    </w:p>
    <w:p w:rsidR="004C005C" w:rsidRPr="002D0861" w:rsidRDefault="004C005C" w:rsidP="00FC5396">
      <w:pPr>
        <w:ind w:left="-567"/>
        <w:jc w:val="both"/>
        <w:rPr>
          <w:lang w:val="ru-RU"/>
        </w:rPr>
      </w:pPr>
      <w:r w:rsidRPr="002D0861">
        <w:t xml:space="preserve">э- </w:t>
      </w:r>
      <w:r w:rsidRPr="002D0861">
        <w:rPr>
          <w:lang w:val="ru-RU"/>
        </w:rPr>
        <w:t>1</w:t>
      </w:r>
      <w:r w:rsidRPr="002D0861">
        <w:t>%    п-</w:t>
      </w:r>
      <w:r w:rsidRPr="002D0861">
        <w:rPr>
          <w:lang w:val="ru-RU"/>
        </w:rPr>
        <w:t>4</w:t>
      </w:r>
      <w:r w:rsidRPr="002D0861">
        <w:t xml:space="preserve"> %   с-</w:t>
      </w:r>
      <w:r w:rsidRPr="002D0861">
        <w:rPr>
          <w:lang w:val="ru-RU"/>
        </w:rPr>
        <w:t>60</w:t>
      </w:r>
      <w:r w:rsidRPr="002D0861">
        <w:t xml:space="preserve"> %   л- </w:t>
      </w:r>
      <w:r w:rsidRPr="002D0861">
        <w:rPr>
          <w:lang w:val="ru-RU"/>
        </w:rPr>
        <w:t>31</w:t>
      </w:r>
      <w:r w:rsidRPr="002D0861">
        <w:t xml:space="preserve"> %   м- </w:t>
      </w:r>
      <w:r w:rsidRPr="002D0861">
        <w:rPr>
          <w:lang w:val="ru-RU"/>
        </w:rPr>
        <w:t>4</w:t>
      </w:r>
      <w:r w:rsidRPr="002D0861">
        <w:t xml:space="preserve">%  </w:t>
      </w:r>
    </w:p>
    <w:p w:rsidR="004C005C" w:rsidRPr="002D0861" w:rsidRDefault="004C005C" w:rsidP="00525955">
      <w:pPr>
        <w:ind w:left="-567"/>
        <w:jc w:val="both"/>
        <w:rPr>
          <w:lang w:val="ru-RU"/>
        </w:rPr>
      </w:pPr>
      <w:r w:rsidRPr="002D0861">
        <w:rPr>
          <w:lang w:val="ru-RU"/>
        </w:rPr>
        <w:t>15.05.13Биохимия</w:t>
      </w:r>
      <w:r w:rsidRPr="002D0861">
        <w:t>: СКФ –</w:t>
      </w:r>
      <w:r w:rsidRPr="002D0861">
        <w:rPr>
          <w:lang w:val="ru-RU"/>
        </w:rPr>
        <w:t>56,9 мл</w:t>
      </w:r>
      <w:r w:rsidRPr="002D0861">
        <w:t>./</w:t>
      </w:r>
      <w:r w:rsidRPr="002D0861">
        <w:rPr>
          <w:lang w:val="ru-RU"/>
        </w:rPr>
        <w:t>мин</w:t>
      </w:r>
      <w:r w:rsidRPr="002D0861">
        <w:t>., хол –</w:t>
      </w:r>
      <w:r w:rsidRPr="002D0861">
        <w:rPr>
          <w:lang w:val="ru-RU"/>
        </w:rPr>
        <w:t>5,0</w:t>
      </w:r>
      <w:r w:rsidRPr="002D0861">
        <w:t xml:space="preserve"> тригл – </w:t>
      </w:r>
      <w:r w:rsidRPr="002D0861">
        <w:rPr>
          <w:lang w:val="ru-RU"/>
        </w:rPr>
        <w:t xml:space="preserve">1,9 </w:t>
      </w:r>
      <w:r w:rsidRPr="002D0861">
        <w:t xml:space="preserve">ХСЛПВП – </w:t>
      </w:r>
      <w:r w:rsidRPr="002D0861">
        <w:rPr>
          <w:lang w:val="ru-RU"/>
        </w:rPr>
        <w:t xml:space="preserve">1,65 </w:t>
      </w:r>
      <w:r w:rsidRPr="002D0861">
        <w:t xml:space="preserve">ХСЛПНП </w:t>
      </w:r>
      <w:r w:rsidRPr="002D0861">
        <w:rPr>
          <w:lang w:val="ru-RU"/>
        </w:rPr>
        <w:t>2,49</w:t>
      </w:r>
      <w:r w:rsidRPr="002D0861">
        <w:t>- Катер -</w:t>
      </w:r>
      <w:r w:rsidRPr="002D0861">
        <w:rPr>
          <w:lang w:val="ru-RU"/>
        </w:rPr>
        <w:t>2,0 мочевина</w:t>
      </w:r>
      <w:r w:rsidRPr="002D0861">
        <w:t xml:space="preserve"> –</w:t>
      </w:r>
      <w:r w:rsidRPr="002D0861">
        <w:rPr>
          <w:lang w:val="ru-RU"/>
        </w:rPr>
        <w:t>6,5</w:t>
      </w:r>
      <w:r w:rsidRPr="002D0861">
        <w:t xml:space="preserve">  </w:t>
      </w:r>
      <w:r w:rsidRPr="002D0861">
        <w:rPr>
          <w:lang w:val="ru-RU"/>
        </w:rPr>
        <w:t>креатинин</w:t>
      </w:r>
      <w:r w:rsidRPr="002D0861">
        <w:t xml:space="preserve"> –</w:t>
      </w:r>
      <w:r w:rsidRPr="002D0861">
        <w:rPr>
          <w:lang w:val="ru-RU"/>
        </w:rPr>
        <w:t>109,2</w:t>
      </w:r>
      <w:r w:rsidRPr="002D0861">
        <w:t xml:space="preserve">   бил</w:t>
      </w:r>
      <w:r w:rsidRPr="002D0861">
        <w:rPr>
          <w:lang w:val="ru-RU"/>
        </w:rPr>
        <w:t xml:space="preserve"> общ</w:t>
      </w:r>
      <w:r w:rsidRPr="002D0861">
        <w:t xml:space="preserve"> – </w:t>
      </w:r>
      <w:r w:rsidRPr="002D0861">
        <w:rPr>
          <w:lang w:val="ru-RU"/>
        </w:rPr>
        <w:t>12,7</w:t>
      </w:r>
      <w:r w:rsidRPr="002D0861">
        <w:t xml:space="preserve"> бил</w:t>
      </w:r>
      <w:r w:rsidRPr="002D0861">
        <w:rPr>
          <w:lang w:val="ru-RU"/>
        </w:rPr>
        <w:t xml:space="preserve"> пр</w:t>
      </w:r>
      <w:r w:rsidRPr="002D0861">
        <w:t xml:space="preserve"> – </w:t>
      </w:r>
      <w:r w:rsidRPr="002D0861">
        <w:rPr>
          <w:lang w:val="ru-RU"/>
        </w:rPr>
        <w:t>3,9</w:t>
      </w:r>
      <w:r w:rsidRPr="002D0861">
        <w:t xml:space="preserve"> тим –</w:t>
      </w:r>
      <w:r w:rsidRPr="002D0861">
        <w:rPr>
          <w:lang w:val="ru-RU"/>
        </w:rPr>
        <w:t>2,15</w:t>
      </w:r>
      <w:r w:rsidRPr="002D0861">
        <w:t xml:space="preserve">  АСТ –</w:t>
      </w:r>
      <w:r w:rsidRPr="002D0861">
        <w:rPr>
          <w:lang w:val="ru-RU"/>
        </w:rPr>
        <w:t>0,52</w:t>
      </w:r>
      <w:r w:rsidRPr="002D0861">
        <w:t xml:space="preserve">   АЛТ –</w:t>
      </w:r>
      <w:r w:rsidRPr="002D0861">
        <w:rPr>
          <w:lang w:val="ru-RU"/>
        </w:rPr>
        <w:t>0,50</w:t>
      </w:r>
      <w:r w:rsidRPr="002D0861">
        <w:t xml:space="preserve">   </w:t>
      </w:r>
      <w:r w:rsidRPr="002D0861">
        <w:rPr>
          <w:lang w:val="ru-RU"/>
        </w:rPr>
        <w:t>ммоль</w:t>
      </w:r>
      <w:r w:rsidRPr="002D0861">
        <w:t xml:space="preserve">/л; </w:t>
      </w:r>
    </w:p>
    <w:p w:rsidR="004C005C" w:rsidRPr="002D0861" w:rsidRDefault="004C005C" w:rsidP="00525955">
      <w:pPr>
        <w:ind w:left="-567"/>
        <w:jc w:val="both"/>
        <w:rPr>
          <w:lang w:val="ru-RU"/>
        </w:rPr>
      </w:pPr>
      <w:r w:rsidRPr="002D0861">
        <w:rPr>
          <w:lang w:val="ru-RU"/>
        </w:rPr>
        <w:t>21.05.13Биохимия</w:t>
      </w:r>
      <w:r w:rsidRPr="002D0861">
        <w:t>: СКФ –</w:t>
      </w:r>
      <w:r w:rsidRPr="002D0861">
        <w:rPr>
          <w:lang w:val="ru-RU"/>
        </w:rPr>
        <w:t>82,8 мл</w:t>
      </w:r>
      <w:r w:rsidRPr="002D0861">
        <w:t>./</w:t>
      </w:r>
      <w:r w:rsidRPr="002D0861">
        <w:rPr>
          <w:lang w:val="ru-RU"/>
        </w:rPr>
        <w:t>мин</w:t>
      </w:r>
      <w:r w:rsidRPr="002D0861">
        <w:t xml:space="preserve">., </w:t>
      </w:r>
      <w:r w:rsidRPr="002D0861">
        <w:rPr>
          <w:lang w:val="ru-RU"/>
        </w:rPr>
        <w:t>мочевина</w:t>
      </w:r>
      <w:r w:rsidRPr="002D0861">
        <w:t xml:space="preserve"> – </w:t>
      </w:r>
      <w:r w:rsidRPr="002D0861">
        <w:rPr>
          <w:lang w:val="ru-RU"/>
        </w:rPr>
        <w:t>4,0</w:t>
      </w:r>
      <w:r w:rsidRPr="002D0861">
        <w:t xml:space="preserve"> </w:t>
      </w:r>
      <w:r w:rsidRPr="002D0861">
        <w:rPr>
          <w:lang w:val="ru-RU"/>
        </w:rPr>
        <w:t>креатинин</w:t>
      </w:r>
      <w:r w:rsidRPr="002D0861">
        <w:t xml:space="preserve"> –   </w:t>
      </w:r>
      <w:r w:rsidRPr="002D0861">
        <w:rPr>
          <w:lang w:val="ru-RU"/>
        </w:rPr>
        <w:t xml:space="preserve">75 </w:t>
      </w:r>
      <w:r w:rsidRPr="002D0861">
        <w:t>бил</w:t>
      </w:r>
      <w:r w:rsidRPr="002D0861">
        <w:rPr>
          <w:lang w:val="ru-RU"/>
        </w:rPr>
        <w:t xml:space="preserve"> общ</w:t>
      </w:r>
      <w:r w:rsidRPr="002D0861">
        <w:t xml:space="preserve"> –</w:t>
      </w:r>
      <w:r w:rsidRPr="002D0861">
        <w:rPr>
          <w:lang w:val="ru-RU"/>
        </w:rPr>
        <w:t>12,6</w:t>
      </w:r>
      <w:r w:rsidRPr="002D0861">
        <w:t xml:space="preserve">  бил</w:t>
      </w:r>
      <w:r w:rsidRPr="002D0861">
        <w:rPr>
          <w:lang w:val="ru-RU"/>
        </w:rPr>
        <w:t xml:space="preserve"> пр</w:t>
      </w:r>
      <w:r w:rsidRPr="002D0861">
        <w:t xml:space="preserve"> –</w:t>
      </w:r>
      <w:r w:rsidRPr="002D0861">
        <w:rPr>
          <w:lang w:val="ru-RU"/>
        </w:rPr>
        <w:t>3,1</w:t>
      </w:r>
      <w:r w:rsidRPr="002D0861">
        <w:t xml:space="preserve">  тим –</w:t>
      </w:r>
      <w:r w:rsidRPr="002D0861">
        <w:rPr>
          <w:lang w:val="ru-RU"/>
        </w:rPr>
        <w:t>2,1</w:t>
      </w:r>
      <w:r w:rsidRPr="002D0861">
        <w:t xml:space="preserve">  АСТ –</w:t>
      </w:r>
      <w:r w:rsidRPr="002D0861">
        <w:rPr>
          <w:lang w:val="ru-RU"/>
        </w:rPr>
        <w:t>0,54</w:t>
      </w:r>
      <w:r w:rsidRPr="002D0861">
        <w:t xml:space="preserve">   АЛТ –  </w:t>
      </w:r>
      <w:r w:rsidRPr="002D0861">
        <w:rPr>
          <w:lang w:val="ru-RU"/>
        </w:rPr>
        <w:t>0,92</w:t>
      </w:r>
      <w:r w:rsidRPr="002D0861">
        <w:t xml:space="preserve"> </w:t>
      </w:r>
      <w:r w:rsidRPr="002D0861">
        <w:rPr>
          <w:lang w:val="ru-RU"/>
        </w:rPr>
        <w:t>ммоль</w:t>
      </w:r>
      <w:r w:rsidRPr="002D0861">
        <w:t xml:space="preserve">/л; </w:t>
      </w:r>
    </w:p>
    <w:p w:rsidR="004C005C" w:rsidRPr="002D0861" w:rsidRDefault="004C005C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2D0861">
        <w:rPr>
          <w:b w:val="0"/>
          <w:sz w:val="24"/>
          <w:szCs w:val="24"/>
        </w:rPr>
        <w:t>15.05.13Общ. ан. мочи уд вес м/м  лейк –3-4   в п/зр белок – 0,088  ацетон –отр;  эпит. пл. - много; эпит. перех. -много  в п/зр</w:t>
      </w:r>
    </w:p>
    <w:p w:rsidR="004C005C" w:rsidRPr="002D0861" w:rsidRDefault="004C005C" w:rsidP="00FC5396">
      <w:pPr>
        <w:ind w:left="-567"/>
        <w:rPr>
          <w:lang w:val="ru-RU"/>
        </w:rPr>
      </w:pPr>
      <w:r w:rsidRPr="002D0861">
        <w:rPr>
          <w:lang w:val="ru-RU"/>
        </w:rPr>
        <w:t>17.05.13Суточная глюкозурия</w:t>
      </w:r>
      <w:r w:rsidRPr="002D0861">
        <w:t xml:space="preserve"> – </w:t>
      </w:r>
      <w:r w:rsidRPr="002D0861">
        <w:rPr>
          <w:lang w:val="ru-RU"/>
        </w:rPr>
        <w:t>2,18</w:t>
      </w:r>
      <w:r w:rsidRPr="002D0861">
        <w:t xml:space="preserve"> %</w:t>
      </w:r>
      <w:r w:rsidRPr="002D0861">
        <w:rPr>
          <w:lang w:val="ru-RU"/>
        </w:rPr>
        <w:t xml:space="preserve">; </w:t>
      </w:r>
      <w:r w:rsidRPr="002D0861">
        <w:t xml:space="preserve">  </w:t>
      </w:r>
      <w:r w:rsidRPr="002D0861">
        <w:rPr>
          <w:lang w:val="ru-RU"/>
        </w:rPr>
        <w:t>Суточная протеинурия</w:t>
      </w:r>
      <w:r w:rsidRPr="002D0861">
        <w:t xml:space="preserve"> –  </w:t>
      </w:r>
      <w:r w:rsidRPr="002D0861">
        <w:rPr>
          <w:lang w:val="ru-RU"/>
        </w:rPr>
        <w:t>отр</w:t>
      </w:r>
      <w:r w:rsidRPr="002D0861">
        <w:t xml:space="preserve">   </w:t>
      </w:r>
    </w:p>
    <w:p w:rsidR="004C005C" w:rsidRPr="002D0861" w:rsidRDefault="004C005C" w:rsidP="00FC5396">
      <w:pPr>
        <w:pStyle w:val="Heading5"/>
        <w:ind w:left="-567"/>
        <w:rPr>
          <w:sz w:val="24"/>
          <w:szCs w:val="24"/>
        </w:rPr>
      </w:pPr>
      <w:r w:rsidRPr="002D0861">
        <w:rPr>
          <w:sz w:val="24"/>
          <w:szCs w:val="24"/>
        </w:rPr>
        <w:t>17.05.13Микроальбуминурия –44,48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4C005C" w:rsidRPr="002D0861" w:rsidTr="00B76356">
        <w:tc>
          <w:tcPr>
            <w:tcW w:w="2518" w:type="dxa"/>
          </w:tcPr>
          <w:p w:rsidR="004C005C" w:rsidRPr="002D0861" w:rsidRDefault="004C005C" w:rsidP="00B76356">
            <w:pPr>
              <w:rPr>
                <w:lang w:val="ru-RU"/>
              </w:rPr>
            </w:pPr>
            <w:r w:rsidRPr="002D0861">
              <w:rPr>
                <w:lang w:val="ru-RU"/>
              </w:rPr>
              <w:t xml:space="preserve">Гликемический </w:t>
            </w:r>
          </w:p>
          <w:p w:rsidR="004C005C" w:rsidRPr="002D0861" w:rsidRDefault="004C005C" w:rsidP="00B76356">
            <w:pPr>
              <w:rPr>
                <w:lang w:val="ru-RU"/>
              </w:rPr>
            </w:pPr>
            <w:r w:rsidRPr="002D086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  <w:r w:rsidRPr="002D086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C005C" w:rsidRPr="002D0861" w:rsidRDefault="004C005C" w:rsidP="00B76356">
            <w:pPr>
              <w:rPr>
                <w:lang w:val="ru-RU"/>
              </w:rPr>
            </w:pPr>
            <w:r w:rsidRPr="002D086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  <w:r w:rsidRPr="002D086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  <w:r w:rsidRPr="002D086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  <w:r w:rsidRPr="002D0861">
              <w:rPr>
                <w:lang w:val="ru-RU"/>
              </w:rPr>
              <w:t>22.00</w:t>
            </w:r>
          </w:p>
        </w:tc>
      </w:tr>
      <w:tr w:rsidR="004C005C" w:rsidRPr="002D0861" w:rsidTr="00B76356">
        <w:tc>
          <w:tcPr>
            <w:tcW w:w="2518" w:type="dxa"/>
          </w:tcPr>
          <w:p w:rsidR="004C005C" w:rsidRPr="002D0861" w:rsidRDefault="004C005C" w:rsidP="00B76356">
            <w:pPr>
              <w:rPr>
                <w:lang w:val="ru-RU"/>
              </w:rPr>
            </w:pPr>
            <w:r w:rsidRPr="002D0861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C005C" w:rsidRPr="002D0861" w:rsidRDefault="004C00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  <w:r w:rsidRPr="002D0861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</w:p>
        </w:tc>
      </w:tr>
      <w:tr w:rsidR="004C005C" w:rsidRPr="002D0861" w:rsidTr="00B76356">
        <w:tc>
          <w:tcPr>
            <w:tcW w:w="2518" w:type="dxa"/>
          </w:tcPr>
          <w:p w:rsidR="004C005C" w:rsidRPr="002D0861" w:rsidRDefault="004C005C" w:rsidP="00B76356">
            <w:pPr>
              <w:rPr>
                <w:lang w:val="ru-RU"/>
              </w:rPr>
            </w:pPr>
            <w:r w:rsidRPr="002D0861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  <w:r w:rsidRPr="002D0861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4C005C" w:rsidRPr="002D0861" w:rsidRDefault="004C005C" w:rsidP="00B76356">
            <w:pPr>
              <w:rPr>
                <w:lang w:val="ru-RU"/>
              </w:rPr>
            </w:pPr>
            <w:r w:rsidRPr="002D0861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  <w:r w:rsidRPr="002D086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  <w:r w:rsidRPr="002D0861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</w:p>
        </w:tc>
      </w:tr>
      <w:tr w:rsidR="004C005C" w:rsidRPr="002D0861" w:rsidTr="00B76356">
        <w:tc>
          <w:tcPr>
            <w:tcW w:w="2518" w:type="dxa"/>
          </w:tcPr>
          <w:p w:rsidR="004C005C" w:rsidRPr="002D0861" w:rsidRDefault="004C005C" w:rsidP="00B76356">
            <w:pPr>
              <w:rPr>
                <w:lang w:val="ru-RU"/>
              </w:rPr>
            </w:pPr>
            <w:r w:rsidRPr="002D0861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  <w:r w:rsidRPr="002D0861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4C005C" w:rsidRPr="002D0861" w:rsidRDefault="004C00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</w:p>
        </w:tc>
      </w:tr>
      <w:tr w:rsidR="004C005C" w:rsidRPr="002D0861" w:rsidTr="00B76356">
        <w:tc>
          <w:tcPr>
            <w:tcW w:w="2518" w:type="dxa"/>
          </w:tcPr>
          <w:p w:rsidR="004C005C" w:rsidRPr="002D0861" w:rsidRDefault="004C005C" w:rsidP="00B76356">
            <w:pPr>
              <w:rPr>
                <w:lang w:val="ru-RU"/>
              </w:rPr>
            </w:pPr>
            <w:r w:rsidRPr="002D0861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  <w:r w:rsidRPr="002D0861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4C005C" w:rsidRPr="002D0861" w:rsidRDefault="004C005C" w:rsidP="00B76356">
            <w:pPr>
              <w:rPr>
                <w:lang w:val="ru-RU"/>
              </w:rPr>
            </w:pPr>
            <w:r w:rsidRPr="002D086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  <w:r w:rsidRPr="002D086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</w:p>
        </w:tc>
      </w:tr>
      <w:tr w:rsidR="004C005C" w:rsidRPr="002D0861" w:rsidTr="00B76356">
        <w:tc>
          <w:tcPr>
            <w:tcW w:w="2518" w:type="dxa"/>
          </w:tcPr>
          <w:p w:rsidR="004C005C" w:rsidRPr="002D0861" w:rsidRDefault="004C005C" w:rsidP="00B76356">
            <w:pPr>
              <w:rPr>
                <w:lang w:val="ru-RU"/>
              </w:rPr>
            </w:pPr>
            <w:r w:rsidRPr="002D0861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C005C" w:rsidRPr="002D0861" w:rsidRDefault="004C005C" w:rsidP="00B76356">
            <w:pPr>
              <w:rPr>
                <w:lang w:val="ru-RU"/>
              </w:rPr>
            </w:pPr>
            <w:r w:rsidRPr="002D086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  <w:r w:rsidRPr="002D086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</w:p>
        </w:tc>
      </w:tr>
      <w:tr w:rsidR="004C005C" w:rsidRPr="002D0861" w:rsidTr="00B76356">
        <w:tc>
          <w:tcPr>
            <w:tcW w:w="2518" w:type="dxa"/>
          </w:tcPr>
          <w:p w:rsidR="004C005C" w:rsidRPr="002D0861" w:rsidRDefault="004C005C" w:rsidP="00B76356">
            <w:pPr>
              <w:rPr>
                <w:lang w:val="ru-RU"/>
              </w:rPr>
            </w:pPr>
            <w:r w:rsidRPr="002D0861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  <w:r w:rsidRPr="002D0861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4C005C" w:rsidRPr="002D0861" w:rsidRDefault="004C00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</w:p>
        </w:tc>
      </w:tr>
      <w:tr w:rsidR="004C005C" w:rsidRPr="002D0861" w:rsidTr="00B76356">
        <w:tc>
          <w:tcPr>
            <w:tcW w:w="2518" w:type="dxa"/>
          </w:tcPr>
          <w:p w:rsidR="004C005C" w:rsidRPr="002D0861" w:rsidRDefault="004C005C" w:rsidP="00B76356">
            <w:pPr>
              <w:rPr>
                <w:lang w:val="ru-RU"/>
              </w:rPr>
            </w:pPr>
            <w:r w:rsidRPr="002D0861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  <w:r w:rsidRPr="002D0861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4C005C" w:rsidRPr="002D0861" w:rsidRDefault="004C005C" w:rsidP="00B76356">
            <w:pPr>
              <w:rPr>
                <w:lang w:val="ru-RU"/>
              </w:rPr>
            </w:pPr>
            <w:r w:rsidRPr="002D0861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  <w:r w:rsidRPr="002D086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  <w:r w:rsidRPr="002D0861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</w:p>
        </w:tc>
      </w:tr>
      <w:tr w:rsidR="004C005C" w:rsidRPr="002D0861" w:rsidTr="00B76356">
        <w:tc>
          <w:tcPr>
            <w:tcW w:w="2518" w:type="dxa"/>
          </w:tcPr>
          <w:p w:rsidR="004C005C" w:rsidRPr="002D0861" w:rsidRDefault="004C005C" w:rsidP="00B76356">
            <w:pPr>
              <w:rPr>
                <w:lang w:val="ru-RU"/>
              </w:rPr>
            </w:pPr>
            <w:r w:rsidRPr="002D0861">
              <w:rPr>
                <w:lang w:val="ru-RU"/>
              </w:rPr>
              <w:t>23.05  2.00-3,8</w:t>
            </w: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  <w:r w:rsidRPr="002D0861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4C005C" w:rsidRPr="002D0861" w:rsidRDefault="004C00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005C" w:rsidRPr="002D0861" w:rsidRDefault="004C005C" w:rsidP="00B76356">
            <w:pPr>
              <w:rPr>
                <w:lang w:val="ru-RU"/>
              </w:rPr>
            </w:pPr>
          </w:p>
        </w:tc>
      </w:tr>
    </w:tbl>
    <w:p w:rsidR="004C005C" w:rsidRPr="002D0861" w:rsidRDefault="004C005C" w:rsidP="00FC5396">
      <w:pPr>
        <w:ind w:left="-567"/>
        <w:jc w:val="both"/>
        <w:rPr>
          <w:lang w:val="ru-RU"/>
        </w:rPr>
      </w:pPr>
      <w:r w:rsidRPr="002D0861">
        <w:rPr>
          <w:u w:val="single"/>
        </w:rPr>
        <w:t>Невропатолог</w:t>
      </w:r>
      <w:r w:rsidRPr="002D0861">
        <w:t xml:space="preserve">: </w:t>
      </w:r>
      <w:r w:rsidRPr="002D0861">
        <w:rPr>
          <w:lang w:val="ru-RU"/>
        </w:rPr>
        <w:t>Хроническая дистальная</w:t>
      </w:r>
      <w:r w:rsidRPr="002D0861">
        <w:t xml:space="preserve"> </w:t>
      </w:r>
      <w:r w:rsidRPr="002D0861">
        <w:rPr>
          <w:lang w:val="ru-RU"/>
        </w:rPr>
        <w:t>диабетическая</w:t>
      </w:r>
      <w:r w:rsidRPr="002D0861">
        <w:t xml:space="preserve"> полинейропатия н/к,</w:t>
      </w:r>
      <w:r w:rsidRPr="002D0861">
        <w:rPr>
          <w:lang w:val="ru-RU"/>
        </w:rPr>
        <w:t xml:space="preserve"> сенсорная</w:t>
      </w:r>
      <w:r w:rsidRPr="002D0861">
        <w:t xml:space="preserve"> форма</w:t>
      </w:r>
      <w:r w:rsidRPr="002D0861">
        <w:rPr>
          <w:lang w:val="ru-RU"/>
        </w:rPr>
        <w:t>.</w:t>
      </w:r>
    </w:p>
    <w:p w:rsidR="004C005C" w:rsidRPr="002D0861" w:rsidRDefault="004C005C" w:rsidP="00FC5396">
      <w:pPr>
        <w:ind w:left="-567"/>
        <w:jc w:val="both"/>
        <w:rPr>
          <w:lang w:val="en-US"/>
        </w:rPr>
      </w:pPr>
      <w:r w:rsidRPr="002D0861">
        <w:rPr>
          <w:u w:val="single"/>
          <w:lang w:val="ru-RU"/>
        </w:rPr>
        <w:t>Окулист</w:t>
      </w:r>
      <w:r w:rsidRPr="002D0861">
        <w:t>:</w:t>
      </w:r>
      <w:r w:rsidRPr="002D0861">
        <w:rPr>
          <w:lang w:val="en-US"/>
        </w:rPr>
        <w:t xml:space="preserve"> </w:t>
      </w:r>
      <w:smartTag w:uri="urn:schemas-microsoft-com:office:smarttags" w:element="place">
        <w:r w:rsidRPr="002D0861">
          <w:rPr>
            <w:lang w:val="en-US"/>
          </w:rPr>
          <w:t>VIS</w:t>
        </w:r>
      </w:smartTag>
      <w:r w:rsidRPr="002D0861">
        <w:rPr>
          <w:lang w:val="en-US"/>
        </w:rPr>
        <w:t xml:space="preserve"> OD=0,9   OS=0</w:t>
      </w:r>
      <w:r w:rsidRPr="002D0861">
        <w:t>,</w:t>
      </w:r>
      <w:r w:rsidRPr="002D0861">
        <w:rPr>
          <w:lang w:val="en-US"/>
        </w:rPr>
        <w:t xml:space="preserve">8  ; </w:t>
      </w:r>
      <w:r w:rsidRPr="002D0861">
        <w:rPr>
          <w:lang w:val="ru-RU"/>
        </w:rPr>
        <w:t>ВГД</w:t>
      </w:r>
      <w:r w:rsidRPr="002D0861">
        <w:rPr>
          <w:lang w:val="en-US"/>
        </w:rPr>
        <w:t xml:space="preserve"> OD=  21 OS=22</w:t>
      </w:r>
    </w:p>
    <w:p w:rsidR="004C005C" w:rsidRPr="002D0861" w:rsidRDefault="004C005C" w:rsidP="00FC5396">
      <w:pPr>
        <w:ind w:left="-567"/>
        <w:jc w:val="both"/>
        <w:rPr>
          <w:lang w:val="ru-RU"/>
        </w:rPr>
      </w:pPr>
      <w:r w:rsidRPr="002D0861">
        <w:rPr>
          <w:lang w:val="ru-RU"/>
        </w:rPr>
        <w:t>Помутнения</w:t>
      </w:r>
      <w:r w:rsidRPr="002D0861">
        <w:t xml:space="preserve"> в</w:t>
      </w:r>
      <w:r w:rsidRPr="002D0861">
        <w:rPr>
          <w:lang w:val="ru-RU"/>
        </w:rPr>
        <w:t xml:space="preserve"> хрусталиках</w:t>
      </w:r>
      <w:r w:rsidRPr="002D0861">
        <w:t xml:space="preserve"> ОИ.</w:t>
      </w:r>
      <w:r w:rsidRPr="002D0861">
        <w:rPr>
          <w:lang w:val="ru-RU"/>
        </w:rPr>
        <w:t xml:space="preserve"> Гл</w:t>
      </w:r>
      <w:r w:rsidRPr="002D0861">
        <w:t>. дно: ДЗН</w:t>
      </w:r>
      <w:r w:rsidRPr="002D0861">
        <w:rPr>
          <w:lang w:val="ru-RU"/>
        </w:rPr>
        <w:t xml:space="preserve"> бледно-розовые</w:t>
      </w:r>
      <w:r w:rsidRPr="002D0861">
        <w:t>.</w:t>
      </w:r>
      <w:r w:rsidRPr="002D0861">
        <w:rPr>
          <w:lang w:val="ru-RU"/>
        </w:rPr>
        <w:t xml:space="preserve"> Границы четкие</w:t>
      </w:r>
      <w:r w:rsidRPr="002D0861">
        <w:t>.</w:t>
      </w:r>
      <w:r w:rsidRPr="002D0861">
        <w:rPr>
          <w:lang w:val="ru-RU"/>
        </w:rPr>
        <w:t xml:space="preserve"> Единичные микроаневризмы</w:t>
      </w:r>
      <w:r w:rsidRPr="002D0861">
        <w:t>,</w:t>
      </w:r>
      <w:r w:rsidRPr="002D0861">
        <w:rPr>
          <w:lang w:val="ru-RU"/>
        </w:rPr>
        <w:t xml:space="preserve"> микрогеморрагии</w:t>
      </w:r>
      <w:r w:rsidRPr="002D0861">
        <w:t xml:space="preserve">.  </w:t>
      </w:r>
      <w:r w:rsidRPr="002D0861">
        <w:rPr>
          <w:lang w:val="ru-RU"/>
        </w:rPr>
        <w:t>Артерии сужены</w:t>
      </w:r>
      <w:r w:rsidRPr="002D0861">
        <w:t>,</w:t>
      </w:r>
      <w:r w:rsidRPr="002D0861">
        <w:rPr>
          <w:lang w:val="ru-RU"/>
        </w:rPr>
        <w:t xml:space="preserve"> склерозированы</w:t>
      </w:r>
      <w:r w:rsidRPr="002D0861">
        <w:t xml:space="preserve">.  </w:t>
      </w:r>
      <w:r w:rsidRPr="002D0861">
        <w:rPr>
          <w:lang w:val="ru-RU"/>
        </w:rPr>
        <w:t>Салюс</w:t>
      </w:r>
      <w:r w:rsidRPr="002D0861">
        <w:t xml:space="preserve"> </w:t>
      </w:r>
      <w:r w:rsidRPr="002D0861">
        <w:rPr>
          <w:lang w:val="en-US"/>
        </w:rPr>
        <w:t>I</w:t>
      </w:r>
      <w:r w:rsidRPr="002D0861">
        <w:rPr>
          <w:lang w:val="ru-RU"/>
        </w:rPr>
        <w:t>-</w:t>
      </w:r>
      <w:r w:rsidRPr="002D0861">
        <w:rPr>
          <w:lang w:val="en-US"/>
        </w:rPr>
        <w:t>II</w:t>
      </w:r>
      <w:r w:rsidRPr="002D0861">
        <w:t>.</w:t>
      </w:r>
      <w:r w:rsidRPr="002D0861">
        <w:rPr>
          <w:lang w:val="ru-RU"/>
        </w:rPr>
        <w:t xml:space="preserve"> Аномалии венозных сосудов (извитость, колебания калибра).  Вены</w:t>
      </w:r>
      <w:r w:rsidRPr="002D0861">
        <w:t xml:space="preserve"> </w:t>
      </w:r>
      <w:r w:rsidRPr="002D0861">
        <w:rPr>
          <w:lang w:val="ru-RU"/>
        </w:rPr>
        <w:t xml:space="preserve">умеренно полнокровны. Вены неравномерно расширены. Д-з: </w:t>
      </w:r>
      <w:r w:rsidRPr="002D0861">
        <w:t xml:space="preserve">Диабетическая ангиопатия </w:t>
      </w:r>
      <w:r w:rsidRPr="002D0861">
        <w:rPr>
          <w:lang w:val="ru-RU"/>
        </w:rPr>
        <w:t xml:space="preserve">сосудов сетчатки ОИ. </w:t>
      </w:r>
      <w:r w:rsidRPr="002D0861">
        <w:t xml:space="preserve">Начальная катаракта ОИ. Непролиферативная  диабетическая  ретинопатия ОИ. </w:t>
      </w:r>
    </w:p>
    <w:p w:rsidR="004C005C" w:rsidRPr="002D0861" w:rsidRDefault="004C005C" w:rsidP="00DF27F7">
      <w:pPr>
        <w:ind w:left="-567"/>
        <w:jc w:val="both"/>
        <w:rPr>
          <w:lang w:val="ru-RU"/>
        </w:rPr>
      </w:pPr>
      <w:r w:rsidRPr="002D0861">
        <w:rPr>
          <w:u w:val="single"/>
        </w:rPr>
        <w:t>Кардиолог</w:t>
      </w:r>
      <w:r w:rsidRPr="002D0861">
        <w:t xml:space="preserve">: </w:t>
      </w:r>
      <w:r w:rsidRPr="002D0861">
        <w:rPr>
          <w:lang w:val="ru-RU"/>
        </w:rPr>
        <w:t>Метаболическая кардиомиопатия. Неполная блокада ПНПГ СН0ст.</w:t>
      </w:r>
    </w:p>
    <w:p w:rsidR="004C005C" w:rsidRDefault="004C005C" w:rsidP="00FC5396">
      <w:pPr>
        <w:ind w:left="-567"/>
        <w:jc w:val="both"/>
        <w:rPr>
          <w:lang w:val="ru-RU"/>
        </w:rPr>
      </w:pPr>
      <w:r w:rsidRPr="002D0861">
        <w:rPr>
          <w:u w:val="single"/>
          <w:lang w:val="ru-RU"/>
        </w:rPr>
        <w:t>Ангиохирург</w:t>
      </w:r>
      <w:r w:rsidRPr="002D0861">
        <w:t>:</w:t>
      </w:r>
      <w:r w:rsidRPr="002D0861">
        <w:rPr>
          <w:lang w:val="ru-RU"/>
        </w:rPr>
        <w:t xml:space="preserve"> Диаб. ангиопатия артерий н/к </w:t>
      </w:r>
      <w:r w:rsidRPr="002D0861">
        <w:rPr>
          <w:lang w:val="en-US"/>
        </w:rPr>
        <w:t>II</w:t>
      </w:r>
      <w:r w:rsidRPr="002D0861">
        <w:rPr>
          <w:lang w:val="ru-RU"/>
        </w:rPr>
        <w:t xml:space="preserve"> ст.</w:t>
      </w:r>
    </w:p>
    <w:p w:rsidR="004C005C" w:rsidRPr="002D0861" w:rsidRDefault="004C005C" w:rsidP="00FC5396">
      <w:pPr>
        <w:ind w:left="-567"/>
        <w:jc w:val="both"/>
        <w:rPr>
          <w:lang w:val="ru-RU"/>
        </w:rPr>
      </w:pPr>
    </w:p>
    <w:p w:rsidR="004C005C" w:rsidRPr="002D0861" w:rsidRDefault="004C005C" w:rsidP="00FC5396">
      <w:pPr>
        <w:ind w:left="-567"/>
        <w:jc w:val="both"/>
      </w:pPr>
      <w:r w:rsidRPr="002D0861">
        <w:rPr>
          <w:u w:val="single"/>
          <w:lang w:val="ru-RU"/>
        </w:rPr>
        <w:t>15.05.13</w:t>
      </w:r>
      <w:r w:rsidRPr="002D0861">
        <w:rPr>
          <w:u w:val="single"/>
        </w:rPr>
        <w:t>УЗИ щит.</w:t>
      </w:r>
      <w:r w:rsidRPr="002D0861">
        <w:rPr>
          <w:u w:val="single"/>
          <w:lang w:val="ru-RU"/>
        </w:rPr>
        <w:t xml:space="preserve"> железы</w:t>
      </w:r>
      <w:r w:rsidRPr="002D0861">
        <w:t>:</w:t>
      </w:r>
      <w:r w:rsidRPr="002D0861">
        <w:rPr>
          <w:lang w:val="ru-RU"/>
        </w:rPr>
        <w:t xml:space="preserve"> Пр</w:t>
      </w:r>
      <w:r w:rsidRPr="002D0861">
        <w:t xml:space="preserve"> д. V = </w:t>
      </w:r>
      <w:r w:rsidRPr="002D0861">
        <w:rPr>
          <w:lang w:val="ru-RU"/>
        </w:rPr>
        <w:t>5,4</w:t>
      </w:r>
      <w:r w:rsidRPr="002D0861">
        <w:t xml:space="preserve"> см</w:t>
      </w:r>
      <w:r w:rsidRPr="002D0861">
        <w:rPr>
          <w:vertAlign w:val="superscript"/>
        </w:rPr>
        <w:t>3</w:t>
      </w:r>
      <w:r w:rsidRPr="002D0861">
        <w:t>; лев. д. V =</w:t>
      </w:r>
      <w:r w:rsidRPr="002D0861">
        <w:rPr>
          <w:lang w:val="ru-RU"/>
        </w:rPr>
        <w:t>4,7</w:t>
      </w:r>
      <w:r w:rsidRPr="002D0861">
        <w:t xml:space="preserve">  см</w:t>
      </w:r>
      <w:r w:rsidRPr="002D0861">
        <w:rPr>
          <w:vertAlign w:val="superscript"/>
        </w:rPr>
        <w:t>3</w:t>
      </w:r>
    </w:p>
    <w:p w:rsidR="004C005C" w:rsidRPr="002D0861" w:rsidRDefault="004C005C" w:rsidP="00FC5396">
      <w:pPr>
        <w:ind w:left="-567"/>
        <w:jc w:val="both"/>
        <w:rPr>
          <w:lang w:val="ru-RU"/>
        </w:rPr>
      </w:pPr>
      <w:r w:rsidRPr="002D0861">
        <w:rPr>
          <w:lang w:val="ru-RU"/>
        </w:rPr>
        <w:t>Щит. ж</w:t>
      </w:r>
      <w:r w:rsidRPr="002D0861">
        <w:t>елеза</w:t>
      </w:r>
      <w:r w:rsidRPr="002D0861">
        <w:rPr>
          <w:lang w:val="ru-RU"/>
        </w:rPr>
        <w:t xml:space="preserve"> </w:t>
      </w:r>
      <w:r w:rsidRPr="002D0861">
        <w:t>не</w:t>
      </w:r>
      <w:r w:rsidRPr="002D0861">
        <w:rPr>
          <w:lang w:val="ru-RU"/>
        </w:rPr>
        <w:t xml:space="preserve"> увеличена</w:t>
      </w:r>
      <w:r w:rsidRPr="002D0861">
        <w:t>,</w:t>
      </w:r>
      <w:r w:rsidRPr="002D0861">
        <w:rPr>
          <w:lang w:val="ru-RU"/>
        </w:rPr>
        <w:t xml:space="preserve"> контуры ровные. </w:t>
      </w:r>
      <w:r w:rsidRPr="002D0861">
        <w:t>Эхогенность</w:t>
      </w:r>
      <w:r w:rsidRPr="002D0861">
        <w:rPr>
          <w:lang w:val="ru-RU"/>
        </w:rPr>
        <w:t xml:space="preserve"> паренхимы обычная.</w:t>
      </w:r>
      <w:r w:rsidRPr="002D0861">
        <w:t xml:space="preserve"> Эхоструктура крупнозернистая,  однородная. </w:t>
      </w:r>
      <w:r w:rsidRPr="002D0861">
        <w:rPr>
          <w:lang w:val="ru-RU"/>
        </w:rPr>
        <w:t>Регионарные</w:t>
      </w:r>
      <w:r w:rsidRPr="002D0861">
        <w:t xml:space="preserve"> л</w:t>
      </w:r>
      <w:r w:rsidRPr="002D0861">
        <w:rPr>
          <w:lang w:val="ru-RU"/>
        </w:rPr>
        <w:t xml:space="preserve">/узлы </w:t>
      </w:r>
      <w:r w:rsidRPr="002D0861">
        <w:t xml:space="preserve"> </w:t>
      </w:r>
      <w:r w:rsidRPr="002D0861">
        <w:rPr>
          <w:lang w:val="ru-RU"/>
        </w:rPr>
        <w:t>не визуализируются</w:t>
      </w:r>
      <w:r w:rsidRPr="002D0861">
        <w:t>.</w:t>
      </w:r>
      <w:r w:rsidRPr="002D0861">
        <w:rPr>
          <w:lang w:val="ru-RU"/>
        </w:rPr>
        <w:t xml:space="preserve"> Закл</w:t>
      </w:r>
      <w:r w:rsidRPr="002D0861">
        <w:t>.:</w:t>
      </w:r>
      <w:r w:rsidRPr="002D0861">
        <w:rPr>
          <w:lang w:val="ru-RU"/>
        </w:rPr>
        <w:t xml:space="preserve"> Эхопрзнаков патологии щит. железы нет.</w:t>
      </w:r>
    </w:p>
    <w:p w:rsidR="004C005C" w:rsidRPr="002D0861" w:rsidRDefault="004C005C" w:rsidP="00FC5396">
      <w:pPr>
        <w:ind w:left="-567"/>
        <w:jc w:val="both"/>
        <w:rPr>
          <w:lang w:val="ru-RU"/>
        </w:rPr>
      </w:pPr>
      <w:r w:rsidRPr="002D0861">
        <w:rPr>
          <w:u w:val="single"/>
          <w:lang w:val="ru-RU"/>
        </w:rPr>
        <w:t>Лечение:</w:t>
      </w:r>
      <w:r w:rsidRPr="002D0861">
        <w:rPr>
          <w:lang w:val="ru-RU"/>
        </w:rPr>
        <w:t xml:space="preserve"> Актрапид НМ, Протафан НМ , эспа-лион, солкосерил, эссенциале, нейробион.</w:t>
      </w:r>
    </w:p>
    <w:p w:rsidR="004C005C" w:rsidRPr="002D0861" w:rsidRDefault="004C005C" w:rsidP="00FC5396">
      <w:pPr>
        <w:ind w:left="-567"/>
        <w:jc w:val="both"/>
        <w:rPr>
          <w:lang w:val="ru-RU"/>
        </w:rPr>
      </w:pPr>
      <w:r w:rsidRPr="002D0861">
        <w:rPr>
          <w:u w:val="single"/>
          <w:lang w:val="ru-RU"/>
        </w:rPr>
        <w:t>Состояние больного</w:t>
      </w:r>
      <w:r w:rsidRPr="002D0861">
        <w:rPr>
          <w:u w:val="single"/>
        </w:rPr>
        <w:t xml:space="preserve"> при</w:t>
      </w:r>
      <w:r w:rsidRPr="002D0861">
        <w:rPr>
          <w:u w:val="single"/>
          <w:lang w:val="ru-RU"/>
        </w:rPr>
        <w:t xml:space="preserve"> выписке</w:t>
      </w:r>
      <w:r w:rsidRPr="002D0861">
        <w:rPr>
          <w:lang w:val="ru-RU"/>
        </w:rPr>
        <w:t xml:space="preserve"> </w:t>
      </w:r>
      <w:r w:rsidRPr="002D0861">
        <w:t>СД</w:t>
      </w:r>
      <w:r w:rsidRPr="002D0861">
        <w:rPr>
          <w:lang w:val="ru-RU"/>
        </w:rPr>
        <w:t xml:space="preserve"> субкомпенсирован</w:t>
      </w:r>
      <w:r w:rsidRPr="002D0861">
        <w:t>,</w:t>
      </w:r>
      <w:r w:rsidRPr="002D0861">
        <w:rPr>
          <w:lang w:val="ru-RU"/>
        </w:rPr>
        <w:t xml:space="preserve"> больная выписана по настоянию, уменьшились боли</w:t>
      </w:r>
      <w:r w:rsidRPr="002D0861">
        <w:t xml:space="preserve"> в н/к. АД </w:t>
      </w:r>
      <w:r w:rsidRPr="002D0861">
        <w:rPr>
          <w:lang w:val="ru-RU"/>
        </w:rPr>
        <w:t xml:space="preserve"> 110/70мм рт. ст. </w:t>
      </w:r>
    </w:p>
    <w:p w:rsidR="004C005C" w:rsidRPr="002D0861" w:rsidRDefault="004C005C">
      <w:pPr>
        <w:jc w:val="both"/>
        <w:rPr>
          <w:u w:val="single"/>
        </w:rPr>
      </w:pPr>
      <w:r w:rsidRPr="002D0861">
        <w:rPr>
          <w:u w:val="single"/>
        </w:rPr>
        <w:t xml:space="preserve">Рекомендовано </w:t>
      </w:r>
      <w:r w:rsidRPr="002D0861">
        <w:t>:</w:t>
      </w:r>
    </w:p>
    <w:p w:rsidR="004C005C" w:rsidRPr="002D0861" w:rsidRDefault="004C005C">
      <w:pPr>
        <w:numPr>
          <w:ilvl w:val="0"/>
          <w:numId w:val="2"/>
        </w:numPr>
        <w:jc w:val="both"/>
        <w:rPr>
          <w:lang w:val="ru-RU"/>
        </w:rPr>
      </w:pPr>
      <w:r w:rsidRPr="002D0861">
        <w:t>«Д»</w:t>
      </w:r>
      <w:r w:rsidRPr="002D0861">
        <w:rPr>
          <w:lang w:val="ru-RU"/>
        </w:rPr>
        <w:t xml:space="preserve"> наблюдение эндокринолога</w:t>
      </w:r>
      <w:r w:rsidRPr="002D0861">
        <w:t>,</w:t>
      </w:r>
      <w:r w:rsidRPr="002D0861">
        <w:rPr>
          <w:lang w:val="ru-RU"/>
        </w:rPr>
        <w:t xml:space="preserve"> уч</w:t>
      </w:r>
      <w:r w:rsidRPr="002D0861">
        <w:t>. терапевта по</w:t>
      </w:r>
      <w:r w:rsidRPr="002D0861">
        <w:rPr>
          <w:lang w:val="ru-RU"/>
        </w:rPr>
        <w:t xml:space="preserve"> м\жит</w:t>
      </w:r>
      <w:r w:rsidRPr="002D0861">
        <w:t>.</w:t>
      </w:r>
    </w:p>
    <w:p w:rsidR="004C005C" w:rsidRPr="002D0861" w:rsidRDefault="004C005C">
      <w:pPr>
        <w:numPr>
          <w:ilvl w:val="0"/>
          <w:numId w:val="2"/>
        </w:numPr>
        <w:jc w:val="both"/>
        <w:rPr>
          <w:lang w:val="ru-RU"/>
        </w:rPr>
      </w:pPr>
      <w:r w:rsidRPr="002D0861">
        <w:rPr>
          <w:lang w:val="ru-RU"/>
        </w:rPr>
        <w:t>Диета</w:t>
      </w:r>
      <w:r w:rsidRPr="002D0861">
        <w:t xml:space="preserve"> № 9,</w:t>
      </w:r>
      <w:r w:rsidRPr="002D0861">
        <w:rPr>
          <w:lang w:val="ru-RU"/>
        </w:rPr>
        <w:t xml:space="preserve"> ограничение животного белка</w:t>
      </w:r>
      <w:r w:rsidRPr="002D0861">
        <w:t xml:space="preserve"> в</w:t>
      </w:r>
      <w:r w:rsidRPr="002D0861">
        <w:rPr>
          <w:lang w:val="ru-RU"/>
        </w:rPr>
        <w:t xml:space="preserve"> сут</w:t>
      </w:r>
      <w:r w:rsidRPr="002D0861">
        <w:t>.</w:t>
      </w:r>
      <w:r w:rsidRPr="002D0861">
        <w:rPr>
          <w:lang w:val="ru-RU"/>
        </w:rPr>
        <w:t xml:space="preserve"> рационе, гипохолестеринемическая диета.</w:t>
      </w:r>
    </w:p>
    <w:p w:rsidR="004C005C" w:rsidRPr="002D0861" w:rsidRDefault="004C005C" w:rsidP="007E6EDD">
      <w:pPr>
        <w:ind w:left="435"/>
        <w:jc w:val="both"/>
        <w:rPr>
          <w:lang w:val="ru-RU"/>
        </w:rPr>
      </w:pPr>
      <w:r w:rsidRPr="002D0861">
        <w:rPr>
          <w:lang w:val="ru-RU"/>
        </w:rPr>
        <w:t>Инсулинотерапия</w:t>
      </w:r>
      <w:r w:rsidRPr="002D0861">
        <w:t xml:space="preserve">: </w:t>
      </w:r>
      <w:r w:rsidRPr="002D0861">
        <w:rPr>
          <w:lang w:val="ru-RU"/>
        </w:rPr>
        <w:t xml:space="preserve">  Актрапид НМ</w:t>
      </w:r>
      <w:r w:rsidRPr="002D0861">
        <w:t xml:space="preserve"> п/з-</w:t>
      </w:r>
      <w:r w:rsidRPr="002D0861">
        <w:rPr>
          <w:lang w:val="ru-RU"/>
        </w:rPr>
        <w:t xml:space="preserve"> 27-29ед</w:t>
      </w:r>
      <w:r w:rsidRPr="002D0861">
        <w:t xml:space="preserve">., п/о- </w:t>
      </w:r>
      <w:r w:rsidRPr="002D0861">
        <w:rPr>
          <w:lang w:val="ru-RU"/>
        </w:rPr>
        <w:t>12-14</w:t>
      </w:r>
      <w:r w:rsidRPr="002D0861">
        <w:t>ед., п/у-</w:t>
      </w:r>
      <w:r w:rsidRPr="002D0861">
        <w:rPr>
          <w:lang w:val="ru-RU"/>
        </w:rPr>
        <w:t>10-12</w:t>
      </w:r>
      <w:r w:rsidRPr="002D0861">
        <w:t xml:space="preserve"> ед.,  22.00</w:t>
      </w:r>
      <w:r w:rsidRPr="002D0861">
        <w:rPr>
          <w:lang w:val="ru-RU"/>
        </w:rPr>
        <w:t xml:space="preserve"> Протафан НМ 30-32 ед. </w:t>
      </w:r>
    </w:p>
    <w:p w:rsidR="004C005C" w:rsidRPr="002D0861" w:rsidRDefault="004C005C" w:rsidP="009514BD">
      <w:pPr>
        <w:ind w:left="435"/>
        <w:jc w:val="both"/>
      </w:pPr>
      <w:r w:rsidRPr="002D086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4C005C" w:rsidRPr="002D0861" w:rsidRDefault="004C005C">
      <w:pPr>
        <w:numPr>
          <w:ilvl w:val="0"/>
          <w:numId w:val="2"/>
        </w:numPr>
        <w:jc w:val="both"/>
        <w:rPr>
          <w:lang w:val="ru-RU"/>
        </w:rPr>
      </w:pPr>
      <w:r w:rsidRPr="002D0861">
        <w:t>Контроль</w:t>
      </w:r>
      <w:r w:rsidRPr="002D0861">
        <w:rPr>
          <w:lang w:val="ru-RU"/>
        </w:rPr>
        <w:t xml:space="preserve"> глик</w:t>
      </w:r>
      <w:r w:rsidRPr="002D0861">
        <w:t>.</w:t>
      </w:r>
      <w:r w:rsidRPr="002D0861">
        <w:rPr>
          <w:lang w:val="ru-RU"/>
        </w:rPr>
        <w:t xml:space="preserve"> гемоглобина</w:t>
      </w:r>
      <w:r w:rsidRPr="002D0861">
        <w:t xml:space="preserve"> 1 раз в </w:t>
      </w:r>
      <w:r w:rsidRPr="002D0861">
        <w:rPr>
          <w:lang w:val="ru-RU"/>
        </w:rPr>
        <w:t xml:space="preserve">6 </w:t>
      </w:r>
      <w:r w:rsidRPr="002D0861">
        <w:t>мес.,</w:t>
      </w:r>
      <w:r w:rsidRPr="002D0861">
        <w:rPr>
          <w:lang w:val="ru-RU"/>
        </w:rPr>
        <w:t xml:space="preserve"> микроальбуминурии</w:t>
      </w:r>
      <w:r w:rsidRPr="002D0861">
        <w:t xml:space="preserve"> 1р. в 6 мес.</w:t>
      </w:r>
    </w:p>
    <w:p w:rsidR="004C005C" w:rsidRPr="002D0861" w:rsidRDefault="004C005C">
      <w:pPr>
        <w:numPr>
          <w:ilvl w:val="0"/>
          <w:numId w:val="2"/>
        </w:numPr>
        <w:jc w:val="both"/>
        <w:rPr>
          <w:lang w:val="ru-RU"/>
        </w:rPr>
      </w:pPr>
      <w:r w:rsidRPr="002D0861">
        <w:rPr>
          <w:lang w:val="ru-RU"/>
        </w:rPr>
        <w:t>Гиполипидемическая терапия</w:t>
      </w:r>
      <w:r w:rsidRPr="002D0861">
        <w:t xml:space="preserve"> </w:t>
      </w:r>
      <w:r w:rsidRPr="002D0861">
        <w:rPr>
          <w:lang w:val="ru-RU"/>
        </w:rPr>
        <w:t>(аторвастатин</w:t>
      </w:r>
      <w:r w:rsidRPr="002D0861">
        <w:t>) с контролем</w:t>
      </w:r>
      <w:r w:rsidRPr="002D0861">
        <w:rPr>
          <w:lang w:val="ru-RU"/>
        </w:rPr>
        <w:t xml:space="preserve"> липидограммы</w:t>
      </w:r>
      <w:r w:rsidRPr="002D0861">
        <w:t xml:space="preserve">. </w:t>
      </w:r>
    </w:p>
    <w:p w:rsidR="004C005C" w:rsidRPr="002D0861" w:rsidRDefault="004C005C">
      <w:pPr>
        <w:numPr>
          <w:ilvl w:val="0"/>
          <w:numId w:val="2"/>
        </w:numPr>
        <w:jc w:val="both"/>
        <w:rPr>
          <w:lang w:val="ru-RU"/>
        </w:rPr>
      </w:pPr>
      <w:r w:rsidRPr="002D0861">
        <w:rPr>
          <w:lang w:val="ru-RU"/>
        </w:rPr>
        <w:t>Круглогодично сосудистая терапия</w:t>
      </w:r>
      <w:r w:rsidRPr="002D0861">
        <w:t>:</w:t>
      </w:r>
      <w:r w:rsidRPr="002D0861">
        <w:rPr>
          <w:lang w:val="ru-RU"/>
        </w:rPr>
        <w:t xml:space="preserve"> вазонит или агапурин-ретард</w:t>
      </w:r>
      <w:r w:rsidRPr="002D0861">
        <w:t xml:space="preserve">  1т.*2 р. 1 мес.</w:t>
      </w:r>
      <w:r w:rsidRPr="002D0861">
        <w:rPr>
          <w:lang w:val="ru-RU"/>
        </w:rPr>
        <w:t xml:space="preserve"> </w:t>
      </w:r>
      <w:r w:rsidRPr="002D0861">
        <w:t>– курсами.</w:t>
      </w:r>
    </w:p>
    <w:p w:rsidR="004C005C" w:rsidRPr="002D0861" w:rsidRDefault="004C005C" w:rsidP="002D0861">
      <w:pPr>
        <w:numPr>
          <w:ilvl w:val="0"/>
          <w:numId w:val="2"/>
        </w:numPr>
        <w:jc w:val="both"/>
        <w:rPr>
          <w:lang w:val="ru-RU"/>
        </w:rPr>
      </w:pPr>
      <w:r w:rsidRPr="002D0861">
        <w:t xml:space="preserve"> </w:t>
      </w:r>
      <w:r w:rsidRPr="002D0861">
        <w:rPr>
          <w:lang w:val="ru-RU"/>
        </w:rPr>
        <w:t>Рек. кардиолога: тиотриазолин 200мг *3р/д., предуктал М</w:t>
      </w:r>
      <w:r w:rsidRPr="002D0861">
        <w:rPr>
          <w:lang w:val="en-US"/>
        </w:rPr>
        <w:t>R</w:t>
      </w:r>
      <w:r w:rsidRPr="002D0861">
        <w:rPr>
          <w:lang w:val="ru-RU"/>
        </w:rPr>
        <w:t xml:space="preserve"> 1т. *2р/д.  1 мес.</w:t>
      </w:r>
    </w:p>
    <w:p w:rsidR="004C005C" w:rsidRPr="002D0861" w:rsidRDefault="004C005C" w:rsidP="00503C44">
      <w:pPr>
        <w:numPr>
          <w:ilvl w:val="0"/>
          <w:numId w:val="2"/>
        </w:numPr>
        <w:jc w:val="both"/>
      </w:pPr>
      <w:r w:rsidRPr="002D0861">
        <w:rPr>
          <w:lang w:val="ru-RU"/>
        </w:rPr>
        <w:t>Эспа-липон 600 мг/сут. 2-3 мес., нейрорубин форте 1т./сут. 1 мес.</w:t>
      </w:r>
    </w:p>
    <w:p w:rsidR="004C005C" w:rsidRPr="002D0861" w:rsidRDefault="004C005C" w:rsidP="00A9598B">
      <w:pPr>
        <w:numPr>
          <w:ilvl w:val="0"/>
          <w:numId w:val="2"/>
        </w:numPr>
        <w:jc w:val="both"/>
      </w:pPr>
      <w:r w:rsidRPr="002D0861">
        <w:rPr>
          <w:lang w:val="ru-RU"/>
        </w:rPr>
        <w:t>Рек. окулиста: окювайт лютеин форте 1т.*1р/д.</w:t>
      </w:r>
    </w:p>
    <w:p w:rsidR="004C005C" w:rsidRPr="002D0861" w:rsidRDefault="004C005C">
      <w:pPr>
        <w:jc w:val="both"/>
        <w:rPr>
          <w:b/>
        </w:rPr>
      </w:pPr>
    </w:p>
    <w:p w:rsidR="004C005C" w:rsidRPr="002D0861" w:rsidRDefault="004C005C" w:rsidP="007241FA">
      <w:pPr>
        <w:jc w:val="both"/>
        <w:rPr>
          <w:lang w:val="ru-RU"/>
        </w:rPr>
      </w:pPr>
    </w:p>
    <w:p w:rsidR="004C005C" w:rsidRPr="002D0861" w:rsidRDefault="004C005C" w:rsidP="007241FA">
      <w:pPr>
        <w:pStyle w:val="Heading5"/>
        <w:rPr>
          <w:sz w:val="24"/>
          <w:szCs w:val="24"/>
        </w:rPr>
      </w:pPr>
      <w:r w:rsidRPr="002D0861">
        <w:rPr>
          <w:sz w:val="24"/>
          <w:szCs w:val="24"/>
        </w:rPr>
        <w:t xml:space="preserve">Леч. врач  Ермоленко В.А  </w:t>
      </w:r>
    </w:p>
    <w:p w:rsidR="004C005C" w:rsidRPr="002D0861" w:rsidRDefault="004C005C" w:rsidP="007241FA">
      <w:pPr>
        <w:jc w:val="both"/>
        <w:rPr>
          <w:lang w:val="ru-RU"/>
        </w:rPr>
      </w:pPr>
      <w:r w:rsidRPr="002D0861">
        <w:t xml:space="preserve">Зав. отд.  </w:t>
      </w:r>
      <w:r w:rsidRPr="002D0861">
        <w:rPr>
          <w:lang w:val="ru-RU"/>
        </w:rPr>
        <w:t>Еременко Н.В.</w:t>
      </w:r>
    </w:p>
    <w:p w:rsidR="004C005C" w:rsidRPr="002D0861" w:rsidRDefault="004C005C" w:rsidP="008A368B">
      <w:pPr>
        <w:jc w:val="both"/>
        <w:rPr>
          <w:lang w:val="ru-RU"/>
        </w:rPr>
      </w:pPr>
      <w:r w:rsidRPr="002D0861">
        <w:rPr>
          <w:lang w:val="ru-RU"/>
        </w:rPr>
        <w:t>Нач. мед. Костина Т.К.</w:t>
      </w:r>
    </w:p>
    <w:p w:rsidR="004C005C" w:rsidRPr="002D0861" w:rsidRDefault="004C005C" w:rsidP="007241FA">
      <w:pPr>
        <w:jc w:val="both"/>
        <w:rPr>
          <w:lang w:val="ru-RU"/>
        </w:rPr>
      </w:pPr>
    </w:p>
    <w:sectPr w:rsidR="004C005C" w:rsidRPr="002D0861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05C" w:rsidRDefault="004C005C" w:rsidP="00080012">
      <w:r>
        <w:separator/>
      </w:r>
    </w:p>
  </w:endnote>
  <w:endnote w:type="continuationSeparator" w:id="1">
    <w:p w:rsidR="004C005C" w:rsidRDefault="004C005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05C" w:rsidRDefault="004C005C" w:rsidP="00080012">
      <w:r>
        <w:separator/>
      </w:r>
    </w:p>
  </w:footnote>
  <w:footnote w:type="continuationSeparator" w:id="1">
    <w:p w:rsidR="004C005C" w:rsidRDefault="004C005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4C005C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4C005C" w:rsidRPr="00244DF4" w:rsidRDefault="004C005C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4C005C" w:rsidRPr="00244DF4" w:rsidTr="00244DF4">
      <w:tc>
        <w:tcPr>
          <w:tcW w:w="9571" w:type="dxa"/>
        </w:tcPr>
        <w:p w:rsidR="004C005C" w:rsidRPr="00244DF4" w:rsidRDefault="004C005C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4C005C" w:rsidRPr="00244DF4" w:rsidTr="00244DF4">
      <w:tc>
        <w:tcPr>
          <w:tcW w:w="9571" w:type="dxa"/>
        </w:tcPr>
        <w:p w:rsidR="004C005C" w:rsidRPr="00244DF4" w:rsidRDefault="004C005C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4C005C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4C005C" w:rsidRPr="00080012" w:rsidRDefault="004C005C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4C005C" w:rsidRDefault="004C005C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14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D0861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005C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5955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36BD8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375BD"/>
    <w:rsid w:val="00856D46"/>
    <w:rsid w:val="00864C00"/>
    <w:rsid w:val="00867E71"/>
    <w:rsid w:val="00881DDD"/>
    <w:rsid w:val="008952A0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727DB"/>
    <w:rsid w:val="00982877"/>
    <w:rsid w:val="0098541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27F7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2647"/>
    <w:rsid w:val="00EC69CE"/>
    <w:rsid w:val="00EC7664"/>
    <w:rsid w:val="00ED3F23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D2EFA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EFA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EFA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620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2</Pages>
  <Words>625</Words>
  <Characters>3563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3</cp:revision>
  <cp:lastPrinted>2012-08-17T08:39:00Z</cp:lastPrinted>
  <dcterms:created xsi:type="dcterms:W3CDTF">2013-05-24T09:29:00Z</dcterms:created>
  <dcterms:modified xsi:type="dcterms:W3CDTF">2013-05-29T06:45:00Z</dcterms:modified>
</cp:coreProperties>
</file>