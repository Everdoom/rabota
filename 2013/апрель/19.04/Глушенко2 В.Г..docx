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546" w:rsidRPr="00D31BD2" w:rsidRDefault="00387546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D31BD2">
        <w:rPr>
          <w:b w:val="0"/>
          <w:sz w:val="24"/>
          <w:szCs w:val="24"/>
        </w:rPr>
        <w:t>КУ «ОК Эндокриндиспансер» ЗОС</w:t>
      </w:r>
    </w:p>
    <w:p w:rsidR="00387546" w:rsidRPr="00D31BD2" w:rsidRDefault="00387546"/>
    <w:p w:rsidR="00387546" w:rsidRPr="00D31BD2" w:rsidRDefault="00387546" w:rsidP="00FC5396">
      <w:pPr>
        <w:pStyle w:val="Heading4"/>
        <w:ind w:left="-567" w:right="-58"/>
        <w:rPr>
          <w:b w:val="0"/>
          <w:sz w:val="24"/>
          <w:szCs w:val="24"/>
        </w:rPr>
      </w:pPr>
      <w:r w:rsidRPr="00D31BD2">
        <w:rPr>
          <w:b w:val="0"/>
          <w:sz w:val="24"/>
          <w:szCs w:val="24"/>
        </w:rPr>
        <w:t>Выписной эпикриз</w:t>
      </w:r>
    </w:p>
    <w:p w:rsidR="00387546" w:rsidRPr="00D31BD2" w:rsidRDefault="00387546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D31BD2">
        <w:rPr>
          <w:b w:val="0"/>
          <w:sz w:val="24"/>
          <w:szCs w:val="24"/>
        </w:rPr>
        <w:t>Из истории болезни №523</w:t>
      </w:r>
      <w:r w:rsidRPr="00D31BD2">
        <w:rPr>
          <w:b w:val="0"/>
          <w:sz w:val="24"/>
          <w:szCs w:val="24"/>
          <w:lang w:val="uk-UA"/>
        </w:rPr>
        <w:t xml:space="preserve">  </w:t>
      </w:r>
    </w:p>
    <w:p w:rsidR="00387546" w:rsidRPr="00D31BD2" w:rsidRDefault="00387546" w:rsidP="00FC5396">
      <w:pPr>
        <w:pStyle w:val="Heading5"/>
        <w:ind w:left="-567"/>
        <w:rPr>
          <w:sz w:val="24"/>
          <w:szCs w:val="24"/>
        </w:rPr>
      </w:pPr>
      <w:r w:rsidRPr="00D31BD2">
        <w:rPr>
          <w:sz w:val="24"/>
          <w:szCs w:val="24"/>
        </w:rPr>
        <w:t>Ф.И.О: Глушенко Валентна Григорьевна</w:t>
      </w:r>
    </w:p>
    <w:p w:rsidR="00387546" w:rsidRPr="00D31BD2" w:rsidRDefault="00387546" w:rsidP="00FC5396">
      <w:pPr>
        <w:ind w:left="-567"/>
        <w:jc w:val="both"/>
        <w:rPr>
          <w:lang w:val="ru-RU"/>
        </w:rPr>
      </w:pPr>
      <w:r w:rsidRPr="00D31BD2">
        <w:rPr>
          <w:lang w:val="ru-RU"/>
        </w:rPr>
        <w:t>Год</w:t>
      </w:r>
      <w:r w:rsidRPr="00D31BD2">
        <w:t xml:space="preserve"> </w:t>
      </w:r>
      <w:r w:rsidRPr="00D31BD2">
        <w:rPr>
          <w:lang w:val="ru-RU"/>
        </w:rPr>
        <w:t>рождения</w:t>
      </w:r>
      <w:r w:rsidRPr="00D31BD2">
        <w:t>:</w:t>
      </w:r>
      <w:r w:rsidRPr="00D31BD2">
        <w:rPr>
          <w:lang w:val="ru-RU"/>
        </w:rPr>
        <w:t xml:space="preserve"> 1946</w:t>
      </w:r>
    </w:p>
    <w:p w:rsidR="00387546" w:rsidRPr="00D31BD2" w:rsidRDefault="00387546" w:rsidP="00FC5396">
      <w:pPr>
        <w:ind w:left="-567"/>
        <w:jc w:val="both"/>
        <w:rPr>
          <w:lang w:val="ru-RU"/>
        </w:rPr>
      </w:pPr>
      <w:r w:rsidRPr="00D31BD2">
        <w:rPr>
          <w:lang w:val="ru-RU"/>
        </w:rPr>
        <w:t>Место жительства</w:t>
      </w:r>
      <w:r w:rsidRPr="00D31BD2">
        <w:t xml:space="preserve">: </w:t>
      </w:r>
      <w:r w:rsidRPr="00D31BD2">
        <w:rPr>
          <w:lang w:val="ru-RU"/>
        </w:rPr>
        <w:t xml:space="preserve">Михайловский р-н с. Любимовка, ул. К-Маркса 81 </w:t>
      </w:r>
    </w:p>
    <w:p w:rsidR="00387546" w:rsidRPr="00D31BD2" w:rsidRDefault="00387546" w:rsidP="00FC5396">
      <w:pPr>
        <w:ind w:left="-567"/>
        <w:jc w:val="both"/>
        <w:rPr>
          <w:lang w:val="ru-RU"/>
        </w:rPr>
      </w:pPr>
      <w:r w:rsidRPr="00D31BD2">
        <w:rPr>
          <w:lang w:val="ru-RU"/>
        </w:rPr>
        <w:t>Место работы</w:t>
      </w:r>
      <w:r w:rsidRPr="00D31BD2">
        <w:t xml:space="preserve">: </w:t>
      </w:r>
      <w:r w:rsidRPr="00D31BD2">
        <w:rPr>
          <w:lang w:val="ru-RU"/>
        </w:rPr>
        <w:t>пенсионер</w:t>
      </w:r>
    </w:p>
    <w:p w:rsidR="00387546" w:rsidRPr="00D31BD2" w:rsidRDefault="00387546" w:rsidP="00FC5396">
      <w:pPr>
        <w:ind w:left="-567"/>
        <w:jc w:val="both"/>
        <w:rPr>
          <w:lang w:val="ru-RU"/>
        </w:rPr>
      </w:pPr>
      <w:r w:rsidRPr="00D31BD2">
        <w:rPr>
          <w:lang w:val="ru-RU"/>
        </w:rPr>
        <w:t>Находился</w:t>
      </w:r>
      <w:r w:rsidRPr="00D31BD2">
        <w:t xml:space="preserve"> на</w:t>
      </w:r>
      <w:r w:rsidRPr="00D31BD2">
        <w:rPr>
          <w:lang w:val="ru-RU"/>
        </w:rPr>
        <w:t xml:space="preserve"> лечении</w:t>
      </w:r>
      <w:r w:rsidRPr="00D31BD2">
        <w:t xml:space="preserve"> с </w:t>
      </w:r>
      <w:r>
        <w:rPr>
          <w:lang w:val="ru-RU"/>
        </w:rPr>
        <w:t xml:space="preserve">  09.04.13 по   2</w:t>
      </w:r>
      <w:r w:rsidRPr="00920D5D">
        <w:rPr>
          <w:lang w:val="ru-RU"/>
        </w:rPr>
        <w:t>4</w:t>
      </w:r>
      <w:r>
        <w:rPr>
          <w:lang w:val="ru-RU"/>
        </w:rPr>
        <w:t>.04.13 в диаб.</w:t>
      </w:r>
      <w:r w:rsidRPr="00D31BD2">
        <w:rPr>
          <w:lang w:val="ru-RU"/>
        </w:rPr>
        <w:t xml:space="preserve">  отд.</w:t>
      </w:r>
    </w:p>
    <w:p w:rsidR="00387546" w:rsidRPr="00D31BD2" w:rsidRDefault="00387546" w:rsidP="001025B9">
      <w:pPr>
        <w:ind w:left="-567"/>
        <w:jc w:val="both"/>
        <w:rPr>
          <w:lang w:val="ru-RU"/>
        </w:rPr>
      </w:pPr>
      <w:r w:rsidRPr="00D31BD2">
        <w:rPr>
          <w:u w:val="single"/>
          <w:lang w:val="ru-RU"/>
        </w:rPr>
        <w:t>Диагноз</w:t>
      </w:r>
      <w:r w:rsidRPr="00D31BD2">
        <w:rPr>
          <w:u w:val="single"/>
        </w:rPr>
        <w:t>:</w:t>
      </w:r>
      <w:r w:rsidRPr="00D31BD2">
        <w:t xml:space="preserve">  Сахарный</w:t>
      </w:r>
      <w:r w:rsidRPr="00D31BD2">
        <w:rPr>
          <w:lang w:val="ru-RU"/>
        </w:rPr>
        <w:t xml:space="preserve"> диабет</w:t>
      </w:r>
      <w:r w:rsidRPr="00D31BD2">
        <w:t xml:space="preserve">, тип </w:t>
      </w:r>
      <w:r w:rsidRPr="00D31BD2">
        <w:rPr>
          <w:lang w:val="ru-RU"/>
        </w:rPr>
        <w:t>2</w:t>
      </w:r>
      <w:r w:rsidRPr="00D31BD2">
        <w:t>,</w:t>
      </w:r>
      <w:r w:rsidRPr="00D31BD2">
        <w:rPr>
          <w:lang w:val="ru-RU"/>
        </w:rPr>
        <w:t xml:space="preserve"> вторичноинсулинзависимый, тяжелая форма,  декомпенсация</w:t>
      </w:r>
      <w:r w:rsidRPr="00D31BD2">
        <w:t>.</w:t>
      </w:r>
      <w:r w:rsidRPr="00D31BD2">
        <w:rPr>
          <w:lang w:val="ru-RU"/>
        </w:rPr>
        <w:t xml:space="preserve"> Диаб. ангиопатия артерий н/к. </w:t>
      </w:r>
      <w:r w:rsidRPr="00D31BD2">
        <w:t>Начальная катаракта ОИ. Непролиферативная  диабетическая ретинопатия ОИ.</w:t>
      </w:r>
      <w:r w:rsidRPr="00D31BD2">
        <w:rPr>
          <w:lang w:val="ru-RU"/>
        </w:rPr>
        <w:t xml:space="preserve"> </w:t>
      </w:r>
      <w:r w:rsidRPr="00D31BD2">
        <w:t>Диабетическая</w:t>
      </w:r>
      <w:r w:rsidRPr="00D31BD2">
        <w:rPr>
          <w:lang w:val="ru-RU"/>
        </w:rPr>
        <w:t xml:space="preserve"> нефропатия</w:t>
      </w:r>
      <w:r w:rsidRPr="00D31BD2">
        <w:t xml:space="preserve"> </w:t>
      </w:r>
      <w:r w:rsidRPr="00D31BD2">
        <w:rPr>
          <w:lang w:val="en-US"/>
        </w:rPr>
        <w:t>IV</w:t>
      </w:r>
      <w:r w:rsidRPr="00D31BD2">
        <w:rPr>
          <w:lang w:val="ru-RU"/>
        </w:rPr>
        <w:t xml:space="preserve"> </w:t>
      </w:r>
      <w:r w:rsidRPr="00D31BD2">
        <w:t>ст.</w:t>
      </w:r>
      <w:r w:rsidRPr="00D31BD2">
        <w:rPr>
          <w:lang w:val="ru-RU"/>
        </w:rPr>
        <w:t xml:space="preserve"> в сочетании с инфекцией мочевыделительный путей. Начальные проявления диабетической сенсорной полинейропатии н/к </w:t>
      </w:r>
      <w:r w:rsidRPr="00D31BD2">
        <w:rPr>
          <w:lang w:val="en-US"/>
        </w:rPr>
        <w:t>I</w:t>
      </w:r>
      <w:r w:rsidRPr="00D31BD2">
        <w:rPr>
          <w:lang w:val="ru-RU"/>
        </w:rPr>
        <w:t xml:space="preserve">В ст. Хроническая ревматическая болезнь сердца, митральный порок (недостаточность). ИБС п/инфарктный кардиоклероз. ПФФП. СН </w:t>
      </w:r>
      <w:r w:rsidRPr="00D31BD2">
        <w:rPr>
          <w:lang w:val="en-US"/>
        </w:rPr>
        <w:t>IIA</w:t>
      </w:r>
      <w:r w:rsidRPr="00D31BD2">
        <w:rPr>
          <w:lang w:val="ru-RU"/>
        </w:rPr>
        <w:t xml:space="preserve"> ф.кл. </w:t>
      </w:r>
      <w:r w:rsidRPr="00D31BD2">
        <w:rPr>
          <w:lang w:val="en-US"/>
        </w:rPr>
        <w:t>II</w:t>
      </w:r>
      <w:r w:rsidRPr="00D31BD2">
        <w:rPr>
          <w:lang w:val="ru-RU"/>
        </w:rPr>
        <w:t>.</w:t>
      </w:r>
      <w:r w:rsidRPr="00D31BD2">
        <w:t xml:space="preserve"> Гипертоническая</w:t>
      </w:r>
      <w:r w:rsidRPr="00D31BD2">
        <w:rPr>
          <w:lang w:val="ru-RU"/>
        </w:rPr>
        <w:t xml:space="preserve"> болезнь</w:t>
      </w:r>
      <w:r w:rsidRPr="00D31BD2">
        <w:t xml:space="preserve"> </w:t>
      </w:r>
      <w:r w:rsidRPr="00D31BD2">
        <w:rPr>
          <w:lang w:val="en-US"/>
        </w:rPr>
        <w:t>III</w:t>
      </w:r>
      <w:r w:rsidRPr="00D31BD2">
        <w:rPr>
          <w:lang w:val="ru-RU"/>
        </w:rPr>
        <w:t xml:space="preserve"> стадии </w:t>
      </w:r>
      <w:r w:rsidRPr="00D31BD2">
        <w:rPr>
          <w:lang w:val="en-US"/>
        </w:rPr>
        <w:t>III</w:t>
      </w:r>
      <w:r w:rsidRPr="00D31BD2">
        <w:rPr>
          <w:lang w:val="ru-RU"/>
        </w:rPr>
        <w:t xml:space="preserve"> степени. </w:t>
      </w:r>
      <w:r w:rsidRPr="00D31BD2">
        <w:t>Гипертензивное</w:t>
      </w:r>
      <w:r w:rsidRPr="00D31BD2">
        <w:rPr>
          <w:lang w:val="ru-RU"/>
        </w:rPr>
        <w:t xml:space="preserve"> сердце</w:t>
      </w:r>
      <w:r w:rsidRPr="00D31BD2">
        <w:t xml:space="preserve"> СН </w:t>
      </w:r>
      <w:r w:rsidRPr="00D31BD2">
        <w:rPr>
          <w:lang w:val="en-US"/>
        </w:rPr>
        <w:t>I</w:t>
      </w:r>
      <w:r w:rsidRPr="00D31BD2">
        <w:t>. Риск 4.</w:t>
      </w:r>
      <w:r w:rsidRPr="00D31BD2">
        <w:rPr>
          <w:lang w:val="ru-RU"/>
        </w:rPr>
        <w:t xml:space="preserve"> ОРВИ острый бронхит</w:t>
      </w:r>
    </w:p>
    <w:p w:rsidR="00387546" w:rsidRPr="00D31BD2" w:rsidRDefault="00387546" w:rsidP="00FC5396">
      <w:pPr>
        <w:ind w:left="-567"/>
        <w:jc w:val="both"/>
        <w:rPr>
          <w:lang w:val="ru-RU"/>
        </w:rPr>
      </w:pPr>
      <w:r w:rsidRPr="00D31BD2">
        <w:rPr>
          <w:lang w:val="ru-RU"/>
        </w:rPr>
        <w:t>Жалобы</w:t>
      </w:r>
      <w:r w:rsidRPr="00D31BD2">
        <w:t xml:space="preserve"> при</w:t>
      </w:r>
      <w:r w:rsidRPr="00D31BD2">
        <w:rPr>
          <w:lang w:val="ru-RU"/>
        </w:rPr>
        <w:t xml:space="preserve"> поступлении</w:t>
      </w:r>
      <w:r w:rsidRPr="00D31BD2">
        <w:t xml:space="preserve"> на </w:t>
      </w:r>
      <w:r w:rsidRPr="00D31BD2">
        <w:rPr>
          <w:lang w:val="ru-RU"/>
        </w:rPr>
        <w:t>сухость во рту, жажду</w:t>
      </w:r>
      <w:r w:rsidRPr="00D31BD2">
        <w:t>,</w:t>
      </w:r>
      <w:r w:rsidRPr="00D31BD2">
        <w:rPr>
          <w:lang w:val="ru-RU"/>
        </w:rPr>
        <w:t xml:space="preserve"> полиурию, ухудшение зрения</w:t>
      </w:r>
      <w:r w:rsidRPr="00D31BD2">
        <w:t>,</w:t>
      </w:r>
      <w:r w:rsidRPr="00D31BD2">
        <w:rPr>
          <w:lang w:val="ru-RU"/>
        </w:rPr>
        <w:t xml:space="preserve"> снижение чувствительности н/к, повышение АД более  200 мм рт.ст., головные боли.</w:t>
      </w:r>
    </w:p>
    <w:p w:rsidR="00387546" w:rsidRPr="00D31BD2" w:rsidRDefault="00387546" w:rsidP="00FC5396">
      <w:pPr>
        <w:ind w:left="-567"/>
        <w:jc w:val="both"/>
        <w:rPr>
          <w:lang w:val="ru-RU"/>
        </w:rPr>
      </w:pPr>
      <w:r w:rsidRPr="00D31BD2">
        <w:rPr>
          <w:u w:val="single"/>
          <w:lang w:val="ru-RU"/>
        </w:rPr>
        <w:t>Краткий</w:t>
      </w:r>
      <w:r w:rsidRPr="00D31BD2">
        <w:rPr>
          <w:u w:val="single"/>
        </w:rPr>
        <w:t xml:space="preserve"> анамнез</w:t>
      </w:r>
      <w:r w:rsidRPr="00D31BD2">
        <w:t xml:space="preserve">: СД </w:t>
      </w:r>
      <w:r w:rsidRPr="00D31BD2">
        <w:rPr>
          <w:lang w:val="ru-RU"/>
        </w:rPr>
        <w:t>выявлен в</w:t>
      </w:r>
      <w:r w:rsidRPr="00D31BD2">
        <w:t xml:space="preserve"> </w:t>
      </w:r>
      <w:r w:rsidRPr="00D31BD2">
        <w:rPr>
          <w:lang w:val="ru-RU"/>
        </w:rPr>
        <w:t>2003</w:t>
      </w:r>
      <w:r w:rsidRPr="00D31BD2">
        <w:t>г.</w:t>
      </w:r>
      <w:r w:rsidRPr="00D31BD2">
        <w:rPr>
          <w:lang w:val="ru-RU"/>
        </w:rPr>
        <w:t xml:space="preserve"> Течение заболевания</w:t>
      </w:r>
      <w:r w:rsidRPr="00D31BD2">
        <w:t xml:space="preserve"> </w:t>
      </w:r>
      <w:r w:rsidRPr="00D31BD2">
        <w:rPr>
          <w:lang w:val="ru-RU"/>
        </w:rPr>
        <w:t>ст</w:t>
      </w:r>
      <w:r w:rsidRPr="00D31BD2">
        <w:t>абильное.</w:t>
      </w:r>
      <w:r w:rsidRPr="00D31BD2">
        <w:rPr>
          <w:lang w:val="ru-RU"/>
        </w:rPr>
        <w:t xml:space="preserve"> Комы отрицает</w:t>
      </w:r>
      <w:r w:rsidRPr="00D31BD2">
        <w:t xml:space="preserve">. </w:t>
      </w:r>
      <w:r w:rsidRPr="00D31BD2">
        <w:rPr>
          <w:lang w:val="ru-RU"/>
        </w:rPr>
        <w:t>С начала заболевания ССП(глибенкломид, диаебетон). С 2010г. в связи со стойкой декомпенсацией переведена на  инсулинотерапию</w:t>
      </w:r>
      <w:r w:rsidRPr="00D31BD2">
        <w:t xml:space="preserve">. </w:t>
      </w:r>
      <w:r w:rsidRPr="00D31BD2">
        <w:rPr>
          <w:lang w:val="ru-RU"/>
        </w:rPr>
        <w:t xml:space="preserve"> </w:t>
      </w:r>
      <w:r w:rsidRPr="00D31BD2">
        <w:t>В наст.</w:t>
      </w:r>
      <w:r w:rsidRPr="00D31BD2">
        <w:rPr>
          <w:lang w:val="ru-RU"/>
        </w:rPr>
        <w:t xml:space="preserve"> время принимает</w:t>
      </w:r>
      <w:r w:rsidRPr="00D31BD2">
        <w:t xml:space="preserve">:  </w:t>
      </w:r>
      <w:r w:rsidRPr="00D31BD2">
        <w:rPr>
          <w:lang w:val="ru-RU"/>
        </w:rPr>
        <w:t xml:space="preserve">Хумодар К 25 100Р </w:t>
      </w:r>
      <w:r w:rsidRPr="00D31BD2">
        <w:t>п/з-</w:t>
      </w:r>
      <w:r w:rsidRPr="00D31BD2">
        <w:rPr>
          <w:lang w:val="ru-RU"/>
        </w:rPr>
        <w:t xml:space="preserve"> 42ед</w:t>
      </w:r>
      <w:r w:rsidRPr="00D31BD2">
        <w:t>., п/у-</w:t>
      </w:r>
      <w:r w:rsidRPr="00D31BD2">
        <w:rPr>
          <w:lang w:val="ru-RU"/>
        </w:rPr>
        <w:t>20</w:t>
      </w:r>
      <w:r w:rsidRPr="00D31BD2">
        <w:t xml:space="preserve"> ед.</w:t>
      </w:r>
      <w:r w:rsidRPr="00D31BD2">
        <w:rPr>
          <w:lang w:val="ru-RU"/>
        </w:rPr>
        <w:t xml:space="preserve"> </w:t>
      </w:r>
      <w:r w:rsidRPr="00D31BD2">
        <w:t>Гликемия</w:t>
      </w:r>
      <w:r w:rsidRPr="00D31BD2">
        <w:rPr>
          <w:lang w:val="ru-RU"/>
        </w:rPr>
        <w:t xml:space="preserve"> 11,0-10,5 ммоль</w:t>
      </w:r>
      <w:r w:rsidRPr="00D31BD2">
        <w:t>/л</w:t>
      </w:r>
      <w:r w:rsidRPr="00D31BD2">
        <w:rPr>
          <w:lang w:val="ru-RU"/>
        </w:rPr>
        <w:t>.</w:t>
      </w:r>
      <w:r w:rsidRPr="00D31BD2">
        <w:t>.</w:t>
      </w:r>
      <w:r w:rsidRPr="00D31BD2">
        <w:rPr>
          <w:lang w:val="ru-RU"/>
        </w:rPr>
        <w:t xml:space="preserve"> Повышение</w:t>
      </w:r>
      <w:r w:rsidRPr="00D31BD2">
        <w:t xml:space="preserve"> АД в</w:t>
      </w:r>
      <w:r w:rsidRPr="00D31BD2">
        <w:rPr>
          <w:lang w:val="ru-RU"/>
        </w:rPr>
        <w:t xml:space="preserve"> течение</w:t>
      </w:r>
      <w:r w:rsidRPr="00D31BD2">
        <w:t xml:space="preserve"> </w:t>
      </w:r>
      <w:r w:rsidRPr="00D31BD2">
        <w:rPr>
          <w:lang w:val="ru-RU"/>
        </w:rPr>
        <w:t xml:space="preserve">5 </w:t>
      </w:r>
      <w:r w:rsidRPr="00D31BD2">
        <w:t xml:space="preserve">лет. </w:t>
      </w:r>
      <w:r w:rsidRPr="00D31BD2">
        <w:rPr>
          <w:lang w:val="ru-RU"/>
        </w:rPr>
        <w:t>Из гипотензивных принимает лозап амлодипин, анапрлин, симлопин. ИБС, ПФФП более 5 лет, постоянно принимает дигоксин 250 мкг/сут. Госпитализирована</w:t>
      </w:r>
      <w:r w:rsidRPr="00D31BD2">
        <w:t xml:space="preserve">  в </w:t>
      </w:r>
      <w:r w:rsidRPr="00D31BD2">
        <w:rPr>
          <w:lang w:val="ru-RU"/>
        </w:rPr>
        <w:t>обл. энд</w:t>
      </w:r>
      <w:r w:rsidRPr="00D31BD2">
        <w:t>. диспансер для</w:t>
      </w:r>
      <w:r w:rsidRPr="00D31BD2">
        <w:rPr>
          <w:lang w:val="ru-RU"/>
        </w:rPr>
        <w:t xml:space="preserve"> коррекции инсулинотерапии</w:t>
      </w:r>
      <w:r w:rsidRPr="00D31BD2">
        <w:t>,</w:t>
      </w:r>
      <w:r w:rsidRPr="00D31BD2">
        <w:rPr>
          <w:lang w:val="ru-RU"/>
        </w:rPr>
        <w:t xml:space="preserve">  лечения</w:t>
      </w:r>
      <w:r w:rsidRPr="00D31BD2">
        <w:t xml:space="preserve"> </w:t>
      </w:r>
      <w:r w:rsidRPr="00D31BD2">
        <w:rPr>
          <w:lang w:val="ru-RU"/>
        </w:rPr>
        <w:t>хр. осложнений</w:t>
      </w:r>
      <w:r w:rsidRPr="00D31BD2">
        <w:t xml:space="preserve"> СД.</w:t>
      </w:r>
    </w:p>
    <w:p w:rsidR="00387546" w:rsidRPr="00D31BD2" w:rsidRDefault="00387546" w:rsidP="00FC5396">
      <w:pPr>
        <w:ind w:left="-567"/>
        <w:jc w:val="both"/>
        <w:rPr>
          <w:u w:val="single"/>
          <w:lang w:val="ru-RU"/>
        </w:rPr>
      </w:pPr>
      <w:r w:rsidRPr="00D31BD2">
        <w:rPr>
          <w:u w:val="single"/>
          <w:lang w:val="ru-RU"/>
        </w:rPr>
        <w:t>Данные лабораторных исследований</w:t>
      </w:r>
      <w:r w:rsidRPr="00D31BD2">
        <w:rPr>
          <w:u w:val="single"/>
        </w:rPr>
        <w:t>.</w:t>
      </w:r>
    </w:p>
    <w:p w:rsidR="00387546" w:rsidRPr="00D31BD2" w:rsidRDefault="00387546" w:rsidP="00DE61AF">
      <w:pPr>
        <w:ind w:left="-567"/>
        <w:jc w:val="both"/>
        <w:rPr>
          <w:lang w:val="ru-RU"/>
        </w:rPr>
      </w:pPr>
      <w:r w:rsidRPr="00D31BD2">
        <w:rPr>
          <w:lang w:val="ru-RU"/>
        </w:rPr>
        <w:t xml:space="preserve">10.04.13 OAK:  Нв 132 г/л; эритр 4,2; лейк 5,9; СОЭ 35 мм/час; тромб 3; э- 0 %; п-59 %; с- 33 %; л- 8 %; м- 8 %. </w:t>
      </w:r>
    </w:p>
    <w:p w:rsidR="00387546" w:rsidRPr="00D31BD2" w:rsidRDefault="00387546" w:rsidP="00DE61AF">
      <w:pPr>
        <w:ind w:left="-567"/>
        <w:jc w:val="both"/>
        <w:rPr>
          <w:lang w:val="ru-RU"/>
        </w:rPr>
      </w:pPr>
      <w:r w:rsidRPr="00D31BD2">
        <w:rPr>
          <w:lang w:val="ru-RU"/>
        </w:rPr>
        <w:t xml:space="preserve">10.04.13 Биохимия:  СКФ 82 мм/час; хол 6,6; тригл 1,8; ХСЛПВП 1,44; ХСЛПНП 4,34; катер 3,6; мочевина 3,6; креатинин 74; бил общ 413,4; бил пр 3,3; тим 1,2; АСТ 0,49; АЛТ 0,56 мм/л.  </w:t>
      </w:r>
    </w:p>
    <w:p w:rsidR="00387546" w:rsidRPr="00D31BD2" w:rsidRDefault="00387546" w:rsidP="00A766C9">
      <w:pPr>
        <w:ind w:left="-567"/>
        <w:jc w:val="both"/>
        <w:rPr>
          <w:lang w:val="ru-RU"/>
        </w:rPr>
      </w:pPr>
      <w:r w:rsidRPr="00D31BD2">
        <w:rPr>
          <w:lang w:val="ru-RU"/>
        </w:rPr>
        <w:t>15.04.13 Коагулограмма:  ПТИ 107 %; фибр 4,4 мин; фибр Б отр мин; АКТ 103%; св. гепарин 2 *10-4</w:t>
      </w:r>
    </w:p>
    <w:p w:rsidR="00387546" w:rsidRPr="00D31BD2" w:rsidRDefault="00387546" w:rsidP="00DE61AF">
      <w:pPr>
        <w:ind w:left="-567"/>
        <w:jc w:val="both"/>
        <w:rPr>
          <w:lang w:val="ru-RU"/>
        </w:rPr>
      </w:pPr>
      <w:r w:rsidRPr="00D31BD2">
        <w:rPr>
          <w:lang w:val="ru-RU"/>
        </w:rPr>
        <w:t xml:space="preserve">10.04.13ОАМ   лейк 20-22в п/зр;  белок 0,149;  эпит. пл ед в п/зр; эпит. пер ед в п/зр.  </w:t>
      </w:r>
    </w:p>
    <w:p w:rsidR="00387546" w:rsidRPr="00D31BD2" w:rsidRDefault="00387546" w:rsidP="00DE61AF">
      <w:pPr>
        <w:ind w:left="-567"/>
        <w:jc w:val="both"/>
        <w:rPr>
          <w:lang w:val="ru-RU"/>
        </w:rPr>
      </w:pPr>
      <w:r w:rsidRPr="00D31BD2">
        <w:rPr>
          <w:lang w:val="ru-RU"/>
        </w:rPr>
        <w:t xml:space="preserve">18.04.13 Анализ мочи по Нечипоренко: лейк 47500;  белок 0,175. </w:t>
      </w:r>
    </w:p>
    <w:p w:rsidR="00387546" w:rsidRPr="00D31BD2" w:rsidRDefault="00387546" w:rsidP="00701563">
      <w:pPr>
        <w:ind w:left="-567"/>
        <w:jc w:val="both"/>
        <w:rPr>
          <w:lang w:val="ru-RU"/>
        </w:rPr>
      </w:pPr>
      <w:r w:rsidRPr="00D31BD2">
        <w:rPr>
          <w:lang w:val="ru-RU"/>
        </w:rPr>
        <w:t xml:space="preserve">22.04.13 Анализ мочи по Нечипоренко: лейк 4000;  белок 0,198. </w:t>
      </w:r>
    </w:p>
    <w:p w:rsidR="00387546" w:rsidRPr="00D31BD2" w:rsidRDefault="00387546" w:rsidP="00DE61AF">
      <w:pPr>
        <w:ind w:left="-567"/>
        <w:jc w:val="both"/>
        <w:rPr>
          <w:lang w:val="ru-RU"/>
        </w:rPr>
      </w:pPr>
      <w:r w:rsidRPr="00D31BD2">
        <w:rPr>
          <w:lang w:val="ru-RU"/>
        </w:rPr>
        <w:t>11.04.13  Сут. глюкоз 1,47%;  Сут. протеин. 0,125 мг/сут</w:t>
      </w:r>
    </w:p>
    <w:p w:rsidR="00387546" w:rsidRPr="00D31BD2" w:rsidRDefault="00387546" w:rsidP="00DE61AF">
      <w:pPr>
        <w:ind w:left="-567"/>
        <w:jc w:val="both"/>
        <w:rPr>
          <w:lang w:val="ru-RU"/>
        </w:rPr>
      </w:pPr>
      <w:r w:rsidRPr="00D31BD2">
        <w:rPr>
          <w:lang w:val="ru-RU"/>
        </w:rPr>
        <w:t>АТ ТПО, ТТГ взяты</w:t>
      </w:r>
    </w:p>
    <w:tbl>
      <w:tblPr>
        <w:tblW w:w="79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676"/>
        <w:gridCol w:w="1054"/>
        <w:gridCol w:w="1055"/>
        <w:gridCol w:w="1054"/>
        <w:gridCol w:w="1054"/>
        <w:gridCol w:w="1054"/>
      </w:tblGrid>
      <w:tr w:rsidR="00387546" w:rsidRPr="00D31BD2" w:rsidTr="00DE61AF">
        <w:tc>
          <w:tcPr>
            <w:tcW w:w="2676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 xml:space="preserve">Гликемический </w:t>
            </w:r>
          </w:p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профиль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8.00</w:t>
            </w:r>
          </w:p>
        </w:tc>
        <w:tc>
          <w:tcPr>
            <w:tcW w:w="1055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11.00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16.00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20.00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22.00</w:t>
            </w:r>
          </w:p>
        </w:tc>
      </w:tr>
      <w:tr w:rsidR="00387546" w:rsidRPr="00D31BD2" w:rsidTr="00DE61AF">
        <w:tc>
          <w:tcPr>
            <w:tcW w:w="2676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10.04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10,5</w:t>
            </w:r>
          </w:p>
        </w:tc>
        <w:tc>
          <w:tcPr>
            <w:tcW w:w="1055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12,0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14,0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13,3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</w:p>
        </w:tc>
      </w:tr>
      <w:tr w:rsidR="00387546" w:rsidRPr="00D31BD2" w:rsidTr="00DE61AF">
        <w:tc>
          <w:tcPr>
            <w:tcW w:w="2676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12.04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9,5</w:t>
            </w:r>
          </w:p>
        </w:tc>
        <w:tc>
          <w:tcPr>
            <w:tcW w:w="1055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11,3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8,5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7,7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</w:p>
        </w:tc>
      </w:tr>
      <w:tr w:rsidR="00387546" w:rsidRPr="00D31BD2" w:rsidTr="00DE61AF">
        <w:tc>
          <w:tcPr>
            <w:tcW w:w="2676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14.03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10,1</w:t>
            </w:r>
          </w:p>
        </w:tc>
        <w:tc>
          <w:tcPr>
            <w:tcW w:w="1055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11,4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10,3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10,4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</w:p>
        </w:tc>
      </w:tr>
      <w:tr w:rsidR="00387546" w:rsidRPr="00D31BD2" w:rsidTr="00DE61AF">
        <w:tc>
          <w:tcPr>
            <w:tcW w:w="2676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16.04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7,8</w:t>
            </w:r>
          </w:p>
        </w:tc>
        <w:tc>
          <w:tcPr>
            <w:tcW w:w="1055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13,6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9,5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9,4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</w:p>
        </w:tc>
      </w:tr>
      <w:tr w:rsidR="00387546" w:rsidRPr="00D31BD2" w:rsidTr="00DE61AF">
        <w:tc>
          <w:tcPr>
            <w:tcW w:w="2676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18.04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7,7</w:t>
            </w:r>
          </w:p>
        </w:tc>
        <w:tc>
          <w:tcPr>
            <w:tcW w:w="1055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8,1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7,8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9,9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</w:p>
        </w:tc>
      </w:tr>
      <w:tr w:rsidR="00387546" w:rsidRPr="00D31BD2" w:rsidTr="00DE61AF">
        <w:tc>
          <w:tcPr>
            <w:tcW w:w="2676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20.04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8,3</w:t>
            </w:r>
          </w:p>
        </w:tc>
        <w:tc>
          <w:tcPr>
            <w:tcW w:w="1055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9,3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11,0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11,0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</w:p>
        </w:tc>
      </w:tr>
      <w:tr w:rsidR="00387546" w:rsidRPr="00D31BD2" w:rsidTr="00DE61AF">
        <w:tc>
          <w:tcPr>
            <w:tcW w:w="2676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22.04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</w:p>
        </w:tc>
        <w:tc>
          <w:tcPr>
            <w:tcW w:w="1055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11,5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13,2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9,1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</w:p>
        </w:tc>
      </w:tr>
      <w:tr w:rsidR="00387546" w:rsidRPr="00D31BD2" w:rsidTr="00DE61AF">
        <w:tc>
          <w:tcPr>
            <w:tcW w:w="2676" w:type="dxa"/>
          </w:tcPr>
          <w:p w:rsidR="00387546" w:rsidRPr="00D31BD2" w:rsidRDefault="00387546" w:rsidP="00B76356">
            <w:pPr>
              <w:rPr>
                <w:lang w:val="ru-RU"/>
              </w:rPr>
            </w:pPr>
            <w:r w:rsidRPr="00D31BD2">
              <w:rPr>
                <w:lang w:val="ru-RU"/>
              </w:rPr>
              <w:t>23.04</w:t>
            </w:r>
          </w:p>
        </w:tc>
        <w:tc>
          <w:tcPr>
            <w:tcW w:w="1054" w:type="dxa"/>
          </w:tcPr>
          <w:p w:rsidR="00387546" w:rsidRPr="00920D5D" w:rsidRDefault="00387546" w:rsidP="00B76356">
            <w:pPr>
              <w:rPr>
                <w:lang w:val="en-US"/>
              </w:rPr>
            </w:pPr>
            <w:r>
              <w:rPr>
                <w:lang w:val="en-US"/>
              </w:rPr>
              <w:t>7.0</w:t>
            </w:r>
          </w:p>
        </w:tc>
        <w:tc>
          <w:tcPr>
            <w:tcW w:w="1055" w:type="dxa"/>
          </w:tcPr>
          <w:p w:rsidR="00387546" w:rsidRPr="00920D5D" w:rsidRDefault="00387546" w:rsidP="00B76356">
            <w:pPr>
              <w:rPr>
                <w:lang w:val="en-US"/>
              </w:rPr>
            </w:pPr>
            <w:r>
              <w:rPr>
                <w:lang w:val="en-US"/>
              </w:rPr>
              <w:t>10.9</w:t>
            </w:r>
          </w:p>
        </w:tc>
        <w:tc>
          <w:tcPr>
            <w:tcW w:w="1054" w:type="dxa"/>
          </w:tcPr>
          <w:p w:rsidR="00387546" w:rsidRPr="00920D5D" w:rsidRDefault="00387546" w:rsidP="00B76356">
            <w:pPr>
              <w:rPr>
                <w:lang w:val="en-US"/>
              </w:rPr>
            </w:pPr>
            <w:r>
              <w:rPr>
                <w:lang w:val="en-US"/>
              </w:rPr>
              <w:t>7.7</w:t>
            </w: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</w:p>
        </w:tc>
        <w:tc>
          <w:tcPr>
            <w:tcW w:w="1054" w:type="dxa"/>
          </w:tcPr>
          <w:p w:rsidR="00387546" w:rsidRPr="00D31BD2" w:rsidRDefault="00387546" w:rsidP="00B76356">
            <w:pPr>
              <w:rPr>
                <w:lang w:val="ru-RU"/>
              </w:rPr>
            </w:pPr>
          </w:p>
        </w:tc>
      </w:tr>
    </w:tbl>
    <w:p w:rsidR="00387546" w:rsidRPr="00D31BD2" w:rsidRDefault="00387546" w:rsidP="00FC5396">
      <w:pPr>
        <w:ind w:left="-567"/>
        <w:jc w:val="both"/>
        <w:rPr>
          <w:lang w:val="ru-RU"/>
        </w:rPr>
      </w:pPr>
      <w:r w:rsidRPr="00D31BD2">
        <w:rPr>
          <w:u w:val="single"/>
        </w:rPr>
        <w:t>Невропатолог</w:t>
      </w:r>
      <w:r w:rsidRPr="00D31BD2">
        <w:t xml:space="preserve">: </w:t>
      </w:r>
      <w:r w:rsidRPr="00D31BD2">
        <w:rPr>
          <w:lang w:val="ru-RU"/>
        </w:rPr>
        <w:t xml:space="preserve">Начальные проявления диабетической сенсорной полинейропатии н/к </w:t>
      </w:r>
      <w:r w:rsidRPr="00D31BD2">
        <w:rPr>
          <w:lang w:val="en-US"/>
        </w:rPr>
        <w:t>I</w:t>
      </w:r>
      <w:r w:rsidRPr="00D31BD2">
        <w:rPr>
          <w:lang w:val="ru-RU"/>
        </w:rPr>
        <w:t>В ст.</w:t>
      </w:r>
    </w:p>
    <w:p w:rsidR="00387546" w:rsidRPr="00D31BD2" w:rsidRDefault="00387546" w:rsidP="00FC5396">
      <w:pPr>
        <w:ind w:left="-567"/>
        <w:jc w:val="both"/>
        <w:rPr>
          <w:lang w:val="ru-RU"/>
        </w:rPr>
      </w:pPr>
      <w:r w:rsidRPr="00D31BD2">
        <w:rPr>
          <w:u w:val="single"/>
          <w:lang w:val="ru-RU"/>
        </w:rPr>
        <w:t>Окулист</w:t>
      </w:r>
      <w:r w:rsidRPr="00D31BD2">
        <w:t>:</w:t>
      </w:r>
      <w:r w:rsidRPr="00D31BD2">
        <w:rPr>
          <w:lang w:val="ru-RU"/>
        </w:rPr>
        <w:t xml:space="preserve"> </w:t>
      </w:r>
      <w:smartTag w:uri="urn:schemas-microsoft-com:office:smarttags" w:element="place">
        <w:r w:rsidRPr="00D31BD2">
          <w:rPr>
            <w:lang w:val="en-US"/>
          </w:rPr>
          <w:t>VIS</w:t>
        </w:r>
      </w:smartTag>
      <w:r w:rsidRPr="00D31BD2">
        <w:rPr>
          <w:lang w:val="ru-RU"/>
        </w:rPr>
        <w:t xml:space="preserve"> </w:t>
      </w:r>
      <w:r w:rsidRPr="00D31BD2">
        <w:rPr>
          <w:lang w:val="en-US"/>
        </w:rPr>
        <w:t>OD</w:t>
      </w:r>
      <w:r w:rsidRPr="00D31BD2">
        <w:rPr>
          <w:lang w:val="ru-RU"/>
        </w:rPr>
        <w:t xml:space="preserve">=0,7   </w:t>
      </w:r>
      <w:r w:rsidRPr="00D31BD2">
        <w:rPr>
          <w:lang w:val="en-US"/>
        </w:rPr>
        <w:t>OS</w:t>
      </w:r>
      <w:r w:rsidRPr="00D31BD2">
        <w:rPr>
          <w:lang w:val="ru-RU"/>
        </w:rPr>
        <w:t>=0</w:t>
      </w:r>
      <w:r w:rsidRPr="00D31BD2">
        <w:t>,</w:t>
      </w:r>
      <w:r w:rsidRPr="00D31BD2">
        <w:rPr>
          <w:lang w:val="ru-RU"/>
        </w:rPr>
        <w:t xml:space="preserve">8   </w:t>
      </w:r>
    </w:p>
    <w:p w:rsidR="00387546" w:rsidRPr="00D31BD2" w:rsidRDefault="00387546" w:rsidP="00FC5396">
      <w:pPr>
        <w:ind w:left="-567"/>
        <w:jc w:val="both"/>
        <w:rPr>
          <w:lang w:val="ru-RU"/>
        </w:rPr>
      </w:pPr>
      <w:r w:rsidRPr="00D31BD2">
        <w:rPr>
          <w:lang w:val="ru-RU"/>
        </w:rPr>
        <w:t>Помутнения</w:t>
      </w:r>
      <w:r w:rsidRPr="00D31BD2">
        <w:t xml:space="preserve"> в</w:t>
      </w:r>
      <w:r w:rsidRPr="00D31BD2">
        <w:rPr>
          <w:lang w:val="ru-RU"/>
        </w:rPr>
        <w:t xml:space="preserve"> хрусталиках</w:t>
      </w:r>
      <w:r w:rsidRPr="00D31BD2">
        <w:t xml:space="preserve"> ОИ.</w:t>
      </w:r>
      <w:r w:rsidRPr="00D31BD2">
        <w:rPr>
          <w:lang w:val="ru-RU"/>
        </w:rPr>
        <w:t xml:space="preserve"> Гл</w:t>
      </w:r>
      <w:r w:rsidRPr="00D31BD2">
        <w:t>. дно:</w:t>
      </w:r>
      <w:r w:rsidRPr="00D31BD2">
        <w:rPr>
          <w:lang w:val="ru-RU"/>
        </w:rPr>
        <w:t xml:space="preserve"> Единичные микроаневризмы</w:t>
      </w:r>
      <w:r w:rsidRPr="00D31BD2">
        <w:t xml:space="preserve">.  </w:t>
      </w:r>
      <w:r w:rsidRPr="00D31BD2">
        <w:rPr>
          <w:lang w:val="ru-RU"/>
        </w:rPr>
        <w:t>Артерии сужены</w:t>
      </w:r>
      <w:r w:rsidRPr="00D31BD2">
        <w:t>,</w:t>
      </w:r>
      <w:r w:rsidRPr="00D31BD2">
        <w:rPr>
          <w:lang w:val="ru-RU"/>
        </w:rPr>
        <w:t xml:space="preserve"> склерозированы</w:t>
      </w:r>
      <w:r w:rsidRPr="00D31BD2">
        <w:t xml:space="preserve">.  </w:t>
      </w:r>
      <w:r w:rsidRPr="00D31BD2">
        <w:rPr>
          <w:lang w:val="ru-RU"/>
        </w:rPr>
        <w:t>Салюс</w:t>
      </w:r>
      <w:r w:rsidRPr="00D31BD2">
        <w:t xml:space="preserve"> </w:t>
      </w:r>
      <w:r w:rsidRPr="00D31BD2">
        <w:rPr>
          <w:lang w:val="en-US"/>
        </w:rPr>
        <w:t>I</w:t>
      </w:r>
      <w:r w:rsidRPr="00D31BD2">
        <w:rPr>
          <w:lang w:val="ru-RU"/>
        </w:rPr>
        <w:t>-</w:t>
      </w:r>
      <w:r w:rsidRPr="00D31BD2">
        <w:rPr>
          <w:lang w:val="en-US"/>
        </w:rPr>
        <w:t>II</w:t>
      </w:r>
      <w:r w:rsidRPr="00D31BD2">
        <w:t>.</w:t>
      </w:r>
      <w:r w:rsidRPr="00D31BD2">
        <w:rPr>
          <w:lang w:val="ru-RU"/>
        </w:rPr>
        <w:t xml:space="preserve"> Аномалии венозных сосудов (извитость, колебания калибра).  Д-з: </w:t>
      </w:r>
      <w:r w:rsidRPr="00D31BD2">
        <w:t xml:space="preserve">Начальная катаракта ОИ. Непролиферативная  диабетическая  ретинопатия ОИ. </w:t>
      </w:r>
    </w:p>
    <w:p w:rsidR="00387546" w:rsidRPr="00D31BD2" w:rsidRDefault="00387546" w:rsidP="00FC5396">
      <w:pPr>
        <w:ind w:left="-567"/>
        <w:jc w:val="both"/>
        <w:rPr>
          <w:lang w:val="ru-RU"/>
        </w:rPr>
      </w:pPr>
      <w:r w:rsidRPr="00D31BD2">
        <w:rPr>
          <w:u w:val="single"/>
          <w:lang w:val="ru-RU"/>
        </w:rPr>
        <w:t>09.04.13</w:t>
      </w:r>
      <w:r w:rsidRPr="00D31BD2">
        <w:rPr>
          <w:u w:val="single"/>
        </w:rPr>
        <w:t>ЭКГ</w:t>
      </w:r>
      <w:r w:rsidRPr="00D31BD2">
        <w:t>:</w:t>
      </w:r>
      <w:r w:rsidRPr="00D31BD2">
        <w:rPr>
          <w:lang w:val="ru-RU"/>
        </w:rPr>
        <w:t xml:space="preserve"> </w:t>
      </w:r>
      <w:r w:rsidRPr="00D31BD2">
        <w:t>ЧСС -</w:t>
      </w:r>
      <w:r w:rsidRPr="00D31BD2">
        <w:rPr>
          <w:lang w:val="ru-RU"/>
        </w:rPr>
        <w:t>85 уд/мин</w:t>
      </w:r>
      <w:r w:rsidRPr="00D31BD2">
        <w:t>. Вольтаж</w:t>
      </w:r>
      <w:r w:rsidRPr="00D31BD2">
        <w:rPr>
          <w:lang w:val="ru-RU"/>
        </w:rPr>
        <w:t xml:space="preserve"> снижен</w:t>
      </w:r>
      <w:r w:rsidRPr="00D31BD2">
        <w:t>.  Ритм</w:t>
      </w:r>
      <w:r w:rsidRPr="00D31BD2">
        <w:rPr>
          <w:lang w:val="ru-RU"/>
        </w:rPr>
        <w:t xml:space="preserve"> фибрилляция предсердий Эл</w:t>
      </w:r>
      <w:r w:rsidRPr="00D31BD2">
        <w:t xml:space="preserve">. ось </w:t>
      </w:r>
      <w:r w:rsidRPr="00D31BD2">
        <w:rPr>
          <w:lang w:val="ru-RU"/>
        </w:rPr>
        <w:t>не</w:t>
      </w:r>
      <w:r w:rsidRPr="00D31BD2">
        <w:t xml:space="preserve"> </w:t>
      </w:r>
      <w:r w:rsidRPr="00D31BD2">
        <w:rPr>
          <w:lang w:val="ru-RU"/>
        </w:rPr>
        <w:t>отклонена</w:t>
      </w:r>
      <w:r w:rsidRPr="00D31BD2">
        <w:t>.</w:t>
      </w:r>
      <w:r w:rsidRPr="00D31BD2">
        <w:rPr>
          <w:lang w:val="ru-RU"/>
        </w:rPr>
        <w:t xml:space="preserve"> Позиция промежуточная</w:t>
      </w:r>
      <w:r w:rsidRPr="00D31BD2">
        <w:t>. Гипертрофия</w:t>
      </w:r>
      <w:r w:rsidRPr="00D31BD2">
        <w:rPr>
          <w:lang w:val="ru-RU"/>
        </w:rPr>
        <w:t xml:space="preserve"> левого желудочка</w:t>
      </w:r>
      <w:r w:rsidRPr="00D31BD2">
        <w:t xml:space="preserve">. </w:t>
      </w:r>
      <w:r w:rsidRPr="00D31BD2">
        <w:rPr>
          <w:lang w:val="ru-RU"/>
        </w:rPr>
        <w:t>Дистрофические</w:t>
      </w:r>
      <w:r w:rsidRPr="00D31BD2">
        <w:t xml:space="preserve"> изменения миокарда. </w:t>
      </w:r>
      <w:r w:rsidRPr="00D31BD2">
        <w:rPr>
          <w:lang w:val="ru-RU"/>
        </w:rPr>
        <w:t>Рубец по задней стенки?</w:t>
      </w:r>
    </w:p>
    <w:p w:rsidR="00387546" w:rsidRPr="00D31BD2" w:rsidRDefault="00387546" w:rsidP="00701563">
      <w:pPr>
        <w:ind w:left="-567"/>
        <w:jc w:val="both"/>
        <w:rPr>
          <w:lang w:val="ru-RU"/>
        </w:rPr>
      </w:pPr>
      <w:r w:rsidRPr="00D31BD2">
        <w:rPr>
          <w:u w:val="single"/>
        </w:rPr>
        <w:t>Кардиолог</w:t>
      </w:r>
      <w:r w:rsidRPr="00D31BD2">
        <w:t xml:space="preserve">: </w:t>
      </w:r>
      <w:r w:rsidRPr="00D31BD2">
        <w:rPr>
          <w:lang w:val="ru-RU"/>
        </w:rPr>
        <w:t xml:space="preserve">ИБС п/инфарктный кардиоклероз. ПФФП. СН </w:t>
      </w:r>
      <w:r w:rsidRPr="00D31BD2">
        <w:rPr>
          <w:lang w:val="en-US"/>
        </w:rPr>
        <w:t>IIA</w:t>
      </w:r>
      <w:r w:rsidRPr="00D31BD2">
        <w:rPr>
          <w:lang w:val="ru-RU"/>
        </w:rPr>
        <w:t xml:space="preserve"> ф.кл. </w:t>
      </w:r>
      <w:r w:rsidRPr="00D31BD2">
        <w:rPr>
          <w:lang w:val="en-US"/>
        </w:rPr>
        <w:t>II</w:t>
      </w:r>
      <w:r w:rsidRPr="00D31BD2">
        <w:rPr>
          <w:lang w:val="ru-RU"/>
        </w:rPr>
        <w:t>.</w:t>
      </w:r>
      <w:r w:rsidRPr="00D31BD2">
        <w:t xml:space="preserve"> Гипертоническая</w:t>
      </w:r>
      <w:r w:rsidRPr="00D31BD2">
        <w:rPr>
          <w:lang w:val="ru-RU"/>
        </w:rPr>
        <w:t xml:space="preserve"> болезнь</w:t>
      </w:r>
      <w:r w:rsidRPr="00D31BD2">
        <w:t xml:space="preserve"> </w:t>
      </w:r>
      <w:r w:rsidRPr="00D31BD2">
        <w:rPr>
          <w:lang w:val="en-US"/>
        </w:rPr>
        <w:t>III</w:t>
      </w:r>
      <w:r w:rsidRPr="00D31BD2">
        <w:rPr>
          <w:lang w:val="ru-RU"/>
        </w:rPr>
        <w:t xml:space="preserve"> стадии </w:t>
      </w:r>
      <w:r w:rsidRPr="00D31BD2">
        <w:rPr>
          <w:lang w:val="en-US"/>
        </w:rPr>
        <w:t>III</w:t>
      </w:r>
      <w:r w:rsidRPr="00D31BD2">
        <w:rPr>
          <w:lang w:val="ru-RU"/>
        </w:rPr>
        <w:t xml:space="preserve"> степени. </w:t>
      </w:r>
      <w:r w:rsidRPr="00D31BD2">
        <w:t>Гипертензивное</w:t>
      </w:r>
      <w:r w:rsidRPr="00D31BD2">
        <w:rPr>
          <w:lang w:val="ru-RU"/>
        </w:rPr>
        <w:t xml:space="preserve"> сердце</w:t>
      </w:r>
      <w:r w:rsidRPr="00D31BD2">
        <w:t xml:space="preserve"> СН </w:t>
      </w:r>
      <w:r w:rsidRPr="00D31BD2">
        <w:rPr>
          <w:lang w:val="en-US"/>
        </w:rPr>
        <w:t>I</w:t>
      </w:r>
      <w:r w:rsidRPr="00D31BD2">
        <w:t>. Риск 4.</w:t>
      </w:r>
    </w:p>
    <w:p w:rsidR="00387546" w:rsidRPr="00D31BD2" w:rsidRDefault="00387546" w:rsidP="00701563">
      <w:pPr>
        <w:ind w:left="-567"/>
        <w:jc w:val="both"/>
        <w:rPr>
          <w:lang w:val="ru-RU"/>
        </w:rPr>
      </w:pPr>
      <w:r w:rsidRPr="00D31BD2">
        <w:rPr>
          <w:u w:val="single"/>
          <w:lang w:val="ru-RU"/>
        </w:rPr>
        <w:t xml:space="preserve">Пульмонолог </w:t>
      </w:r>
      <w:r w:rsidRPr="00D31BD2">
        <w:rPr>
          <w:lang w:val="ru-RU"/>
        </w:rPr>
        <w:t>ОРВИ острый бронхит</w:t>
      </w:r>
    </w:p>
    <w:p w:rsidR="00387546" w:rsidRPr="00D31BD2" w:rsidRDefault="00387546" w:rsidP="00FC5396">
      <w:pPr>
        <w:ind w:left="-567"/>
        <w:jc w:val="both"/>
        <w:rPr>
          <w:lang w:val="ru-RU"/>
        </w:rPr>
      </w:pPr>
      <w:r w:rsidRPr="00D31BD2">
        <w:rPr>
          <w:u w:val="single"/>
          <w:lang w:val="ru-RU"/>
        </w:rPr>
        <w:t>Ангиохирург</w:t>
      </w:r>
      <w:r w:rsidRPr="00D31BD2">
        <w:t>:</w:t>
      </w:r>
      <w:r w:rsidRPr="00D31BD2">
        <w:rPr>
          <w:lang w:val="ru-RU"/>
        </w:rPr>
        <w:t xml:space="preserve"> Диаб. ангиопатия артерий н/к.</w:t>
      </w:r>
    </w:p>
    <w:p w:rsidR="00387546" w:rsidRPr="00D31BD2" w:rsidRDefault="00387546" w:rsidP="00FC5396">
      <w:pPr>
        <w:ind w:left="-567"/>
        <w:jc w:val="both"/>
        <w:rPr>
          <w:lang w:val="ru-RU"/>
        </w:rPr>
      </w:pPr>
      <w:r w:rsidRPr="00D31BD2">
        <w:rPr>
          <w:u w:val="single"/>
          <w:lang w:val="ru-RU"/>
        </w:rPr>
        <w:t>11.04.13</w:t>
      </w:r>
      <w:r w:rsidRPr="00D31BD2">
        <w:rPr>
          <w:u w:val="single"/>
        </w:rPr>
        <w:t>РВГ:</w:t>
      </w:r>
      <w:r w:rsidRPr="00D31BD2">
        <w:t xml:space="preserve"> </w:t>
      </w:r>
      <w:r w:rsidRPr="00D31BD2">
        <w:rPr>
          <w:lang w:val="ru-RU"/>
        </w:rPr>
        <w:t>Нарушение кровообращения справа -</w:t>
      </w:r>
      <w:r w:rsidRPr="00D31BD2">
        <w:rPr>
          <w:lang w:val="en-US"/>
        </w:rPr>
        <w:t>II</w:t>
      </w:r>
      <w:r w:rsidRPr="00D31BD2">
        <w:rPr>
          <w:lang w:val="ru-RU"/>
        </w:rPr>
        <w:t xml:space="preserve"> ст., слева –</w:t>
      </w:r>
      <w:r w:rsidRPr="00D31BD2">
        <w:rPr>
          <w:lang w:val="en-US"/>
        </w:rPr>
        <w:t>I</w:t>
      </w:r>
      <w:r w:rsidRPr="00D31BD2">
        <w:rPr>
          <w:lang w:val="ru-RU"/>
        </w:rPr>
        <w:t xml:space="preserve">ст., тонус сосудов </w:t>
      </w:r>
      <w:r w:rsidRPr="00D31BD2">
        <w:rPr>
          <w:lang w:val="en-US"/>
        </w:rPr>
        <w:t>N</w:t>
      </w:r>
      <w:r w:rsidRPr="00D31BD2">
        <w:rPr>
          <w:lang w:val="ru-RU"/>
        </w:rPr>
        <w:t>.</w:t>
      </w:r>
      <w:r w:rsidRPr="00D31BD2">
        <w:t xml:space="preserve"> </w:t>
      </w:r>
    </w:p>
    <w:p w:rsidR="00387546" w:rsidRPr="00D31BD2" w:rsidRDefault="00387546" w:rsidP="00FC5396">
      <w:pPr>
        <w:ind w:left="-567"/>
        <w:jc w:val="both"/>
        <w:rPr>
          <w:u w:val="single"/>
          <w:lang w:val="ru-RU"/>
        </w:rPr>
      </w:pPr>
      <w:r w:rsidRPr="00D31BD2">
        <w:rPr>
          <w:u w:val="single"/>
          <w:lang w:val="ru-RU"/>
        </w:rPr>
        <w:t xml:space="preserve">От ЭХО КС  </w:t>
      </w:r>
      <w:r w:rsidRPr="00D31BD2">
        <w:rPr>
          <w:lang w:val="ru-RU"/>
        </w:rPr>
        <w:t>отказ.</w:t>
      </w:r>
    </w:p>
    <w:p w:rsidR="00387546" w:rsidRPr="00D31BD2" w:rsidRDefault="00387546" w:rsidP="00FC5396">
      <w:pPr>
        <w:ind w:left="-567"/>
        <w:jc w:val="both"/>
        <w:rPr>
          <w:lang w:val="ru-RU"/>
        </w:rPr>
      </w:pPr>
      <w:r w:rsidRPr="0098430E">
        <w:rPr>
          <w:u w:val="single"/>
          <w:lang w:val="ru-RU"/>
        </w:rPr>
        <w:t>19.04.13 Р-графия ОГК</w:t>
      </w:r>
      <w:r w:rsidRPr="00D31BD2">
        <w:rPr>
          <w:lang w:val="ru-RU"/>
        </w:rPr>
        <w:t xml:space="preserve"> легкие без патологии, гипертрофия лев. желудочка.</w:t>
      </w:r>
    </w:p>
    <w:p w:rsidR="00387546" w:rsidRPr="00D31BD2" w:rsidRDefault="00387546" w:rsidP="00FC5396">
      <w:pPr>
        <w:ind w:left="-567"/>
        <w:jc w:val="both"/>
      </w:pPr>
      <w:r w:rsidRPr="00D31BD2">
        <w:rPr>
          <w:u w:val="single"/>
          <w:lang w:val="ru-RU"/>
        </w:rPr>
        <w:t>17.04.13</w:t>
      </w:r>
      <w:r w:rsidRPr="00D31BD2">
        <w:rPr>
          <w:u w:val="single"/>
        </w:rPr>
        <w:t>УЗИ щит.</w:t>
      </w:r>
      <w:r w:rsidRPr="00D31BD2">
        <w:rPr>
          <w:u w:val="single"/>
          <w:lang w:val="ru-RU"/>
        </w:rPr>
        <w:t xml:space="preserve"> железы</w:t>
      </w:r>
      <w:r w:rsidRPr="00D31BD2">
        <w:t>:</w:t>
      </w:r>
      <w:r w:rsidRPr="00D31BD2">
        <w:rPr>
          <w:lang w:val="ru-RU"/>
        </w:rPr>
        <w:t xml:space="preserve"> Пр</w:t>
      </w:r>
      <w:r w:rsidRPr="00D31BD2">
        <w:t xml:space="preserve"> д. V =</w:t>
      </w:r>
      <w:r w:rsidRPr="00D31BD2">
        <w:rPr>
          <w:lang w:val="ru-RU"/>
        </w:rPr>
        <w:t>5,0</w:t>
      </w:r>
      <w:r w:rsidRPr="00D31BD2">
        <w:t xml:space="preserve"> см</w:t>
      </w:r>
      <w:r w:rsidRPr="00D31BD2">
        <w:rPr>
          <w:vertAlign w:val="superscript"/>
        </w:rPr>
        <w:t>3</w:t>
      </w:r>
      <w:r w:rsidRPr="00D31BD2">
        <w:t>; лев. д. V =</w:t>
      </w:r>
      <w:r w:rsidRPr="00D31BD2">
        <w:rPr>
          <w:lang w:val="ru-RU"/>
        </w:rPr>
        <w:t>4,7</w:t>
      </w:r>
      <w:r w:rsidRPr="00D31BD2">
        <w:t xml:space="preserve">  см</w:t>
      </w:r>
      <w:r w:rsidRPr="00D31BD2">
        <w:rPr>
          <w:vertAlign w:val="superscript"/>
        </w:rPr>
        <w:t>3</w:t>
      </w:r>
    </w:p>
    <w:p w:rsidR="00387546" w:rsidRPr="00D31BD2" w:rsidRDefault="00387546" w:rsidP="00FC5396">
      <w:pPr>
        <w:ind w:left="-567"/>
        <w:jc w:val="both"/>
        <w:rPr>
          <w:lang w:val="ru-RU"/>
        </w:rPr>
      </w:pPr>
      <w:r w:rsidRPr="00D31BD2">
        <w:rPr>
          <w:lang w:val="ru-RU"/>
        </w:rPr>
        <w:t>Щит. ж</w:t>
      </w:r>
      <w:r w:rsidRPr="00D31BD2">
        <w:t>елеза</w:t>
      </w:r>
      <w:r w:rsidRPr="00D31BD2">
        <w:rPr>
          <w:lang w:val="ru-RU"/>
        </w:rPr>
        <w:t xml:space="preserve"> </w:t>
      </w:r>
      <w:r w:rsidRPr="00D31BD2">
        <w:t>не</w:t>
      </w:r>
      <w:r w:rsidRPr="00D31BD2">
        <w:rPr>
          <w:lang w:val="ru-RU"/>
        </w:rPr>
        <w:t xml:space="preserve"> увеличена</w:t>
      </w:r>
      <w:r w:rsidRPr="00D31BD2">
        <w:t>,</w:t>
      </w:r>
      <w:r w:rsidRPr="00D31BD2">
        <w:rPr>
          <w:lang w:val="ru-RU"/>
        </w:rPr>
        <w:t xml:space="preserve"> контуры ровные</w:t>
      </w:r>
      <w:r w:rsidRPr="00D31BD2">
        <w:t>.</w:t>
      </w:r>
      <w:r w:rsidRPr="00D31BD2">
        <w:rPr>
          <w:lang w:val="ru-RU"/>
        </w:rPr>
        <w:t xml:space="preserve"> </w:t>
      </w:r>
      <w:r w:rsidRPr="00D31BD2">
        <w:t>Эхогенность</w:t>
      </w:r>
      <w:r w:rsidRPr="00D31BD2">
        <w:rPr>
          <w:lang w:val="ru-RU"/>
        </w:rPr>
        <w:t xml:space="preserve"> паренхимы снижена.</w:t>
      </w:r>
      <w:r w:rsidRPr="00D31BD2">
        <w:t xml:space="preserve"> Эхоструктура крупнозернистая,  однородная. </w:t>
      </w:r>
      <w:r w:rsidRPr="00D31BD2">
        <w:rPr>
          <w:lang w:val="ru-RU"/>
        </w:rPr>
        <w:t>Р</w:t>
      </w:r>
      <w:r w:rsidRPr="00D31BD2">
        <w:t>егионарны</w:t>
      </w:r>
      <w:r w:rsidRPr="00D31BD2">
        <w:rPr>
          <w:lang w:val="ru-RU"/>
        </w:rPr>
        <w:t>е</w:t>
      </w:r>
      <w:r w:rsidRPr="00D31BD2">
        <w:t xml:space="preserve"> л</w:t>
      </w:r>
      <w:r w:rsidRPr="00D31BD2">
        <w:rPr>
          <w:lang w:val="ru-RU"/>
        </w:rPr>
        <w:t xml:space="preserve">/узлы </w:t>
      </w:r>
      <w:r w:rsidRPr="00D31BD2">
        <w:t xml:space="preserve"> </w:t>
      </w:r>
      <w:r w:rsidRPr="00D31BD2">
        <w:rPr>
          <w:lang w:val="ru-RU"/>
        </w:rPr>
        <w:t>не визуализируются</w:t>
      </w:r>
      <w:r w:rsidRPr="00D31BD2">
        <w:t>.</w:t>
      </w:r>
      <w:r w:rsidRPr="00D31BD2">
        <w:rPr>
          <w:lang w:val="ru-RU"/>
        </w:rPr>
        <w:t xml:space="preserve"> Закл</w:t>
      </w:r>
      <w:r w:rsidRPr="00D31BD2">
        <w:t>.:</w:t>
      </w:r>
      <w:r w:rsidRPr="00D31BD2">
        <w:rPr>
          <w:lang w:val="ru-RU"/>
        </w:rPr>
        <w:t xml:space="preserve"> Незначительные </w:t>
      </w:r>
      <w:r w:rsidRPr="00D31BD2">
        <w:t>диффузные изменения</w:t>
      </w:r>
      <w:r w:rsidRPr="00D31BD2">
        <w:rPr>
          <w:lang w:val="ru-RU"/>
        </w:rPr>
        <w:t xml:space="preserve"> паренхимы</w:t>
      </w:r>
      <w:r w:rsidRPr="00D31BD2">
        <w:t xml:space="preserve">. </w:t>
      </w:r>
    </w:p>
    <w:p w:rsidR="00387546" w:rsidRPr="00D31BD2" w:rsidRDefault="00387546" w:rsidP="00FC5396">
      <w:pPr>
        <w:ind w:left="-567"/>
        <w:jc w:val="both"/>
        <w:rPr>
          <w:lang w:val="ru-RU"/>
        </w:rPr>
      </w:pPr>
      <w:r w:rsidRPr="00D31BD2">
        <w:rPr>
          <w:u w:val="single"/>
          <w:lang w:val="ru-RU"/>
        </w:rPr>
        <w:t>Лечение:</w:t>
      </w:r>
      <w:r w:rsidRPr="00D31BD2">
        <w:rPr>
          <w:lang w:val="ru-RU"/>
        </w:rPr>
        <w:t xml:space="preserve"> лозап, трифас, аспекард, небилет, дигоксин, семлопин, глево, фенигидин, спиронолактон, Хумодар Р100Р, Хумодар Б100Р, Хумодар К 25 100Р, диалион, витаксон, актовегин, дибазол, папаверин, анальгин, анаприлин, азитромицин, лоратадин, амброксол.</w:t>
      </w:r>
    </w:p>
    <w:p w:rsidR="00387546" w:rsidRPr="00D31BD2" w:rsidRDefault="00387546" w:rsidP="00FC5396">
      <w:pPr>
        <w:ind w:left="-567"/>
        <w:jc w:val="both"/>
        <w:rPr>
          <w:lang w:val="ru-RU"/>
        </w:rPr>
      </w:pPr>
      <w:r w:rsidRPr="00D31BD2">
        <w:rPr>
          <w:u w:val="single"/>
          <w:lang w:val="ru-RU"/>
        </w:rPr>
        <w:t>Состояние больного</w:t>
      </w:r>
      <w:r w:rsidRPr="00D31BD2">
        <w:rPr>
          <w:u w:val="single"/>
        </w:rPr>
        <w:t xml:space="preserve"> при</w:t>
      </w:r>
      <w:r w:rsidRPr="00D31BD2">
        <w:rPr>
          <w:u w:val="single"/>
          <w:lang w:val="ru-RU"/>
        </w:rPr>
        <w:t xml:space="preserve"> выписке</w:t>
      </w:r>
      <w:r w:rsidRPr="00D31BD2">
        <w:t>:</w:t>
      </w:r>
      <w:r w:rsidRPr="00D31BD2">
        <w:rPr>
          <w:lang w:val="ru-RU"/>
        </w:rPr>
        <w:t xml:space="preserve"> </w:t>
      </w:r>
      <w:r w:rsidRPr="00D31BD2">
        <w:t>СД</w:t>
      </w:r>
      <w:r w:rsidRPr="00D31BD2">
        <w:rPr>
          <w:lang w:val="ru-RU"/>
        </w:rPr>
        <w:t xml:space="preserve"> компенсирован</w:t>
      </w:r>
      <w:r w:rsidRPr="00D31BD2">
        <w:t>,</w:t>
      </w:r>
      <w:r w:rsidRPr="00D31BD2">
        <w:rPr>
          <w:lang w:val="ru-RU"/>
        </w:rPr>
        <w:t xml:space="preserve"> уменьшились боли</w:t>
      </w:r>
      <w:r w:rsidRPr="00D31BD2">
        <w:t xml:space="preserve"> в н/к. АД </w:t>
      </w:r>
      <w:r>
        <w:rPr>
          <w:lang w:val="ru-RU"/>
        </w:rPr>
        <w:t>130/90-1</w:t>
      </w:r>
      <w:r w:rsidRPr="00920D5D">
        <w:rPr>
          <w:lang w:val="ru-RU"/>
        </w:rPr>
        <w:t>5</w:t>
      </w:r>
      <w:r w:rsidRPr="00D31BD2">
        <w:rPr>
          <w:lang w:val="ru-RU"/>
        </w:rPr>
        <w:t xml:space="preserve">0/90 мм рт. ст. </w:t>
      </w:r>
    </w:p>
    <w:p w:rsidR="00387546" w:rsidRPr="00D31BD2" w:rsidRDefault="00387546">
      <w:pPr>
        <w:jc w:val="both"/>
        <w:rPr>
          <w:u w:val="single"/>
        </w:rPr>
      </w:pPr>
      <w:r w:rsidRPr="00D31BD2">
        <w:rPr>
          <w:u w:val="single"/>
        </w:rPr>
        <w:t xml:space="preserve">Рекомендовано </w:t>
      </w:r>
      <w:r w:rsidRPr="00D31BD2">
        <w:t>:</w:t>
      </w:r>
    </w:p>
    <w:p w:rsidR="00387546" w:rsidRPr="00D31BD2" w:rsidRDefault="00387546">
      <w:pPr>
        <w:numPr>
          <w:ilvl w:val="0"/>
          <w:numId w:val="2"/>
        </w:numPr>
        <w:jc w:val="both"/>
        <w:rPr>
          <w:lang w:val="ru-RU"/>
        </w:rPr>
      </w:pPr>
      <w:r w:rsidRPr="00D31BD2">
        <w:t>«Д»</w:t>
      </w:r>
      <w:r w:rsidRPr="00D31BD2">
        <w:rPr>
          <w:lang w:val="ru-RU"/>
        </w:rPr>
        <w:t xml:space="preserve"> наблюдение эндокринолога</w:t>
      </w:r>
      <w:r w:rsidRPr="00D31BD2">
        <w:t>,</w:t>
      </w:r>
      <w:r w:rsidRPr="00D31BD2">
        <w:rPr>
          <w:lang w:val="ru-RU"/>
        </w:rPr>
        <w:t xml:space="preserve"> уч</w:t>
      </w:r>
      <w:r w:rsidRPr="00D31BD2">
        <w:t>. терапевта</w:t>
      </w:r>
      <w:r w:rsidRPr="00D31BD2">
        <w:rPr>
          <w:lang w:val="ru-RU"/>
        </w:rPr>
        <w:t>, кардиолога, пульмонолог</w:t>
      </w:r>
      <w:r w:rsidRPr="00D31BD2">
        <w:t xml:space="preserve"> по</w:t>
      </w:r>
      <w:r w:rsidRPr="00D31BD2">
        <w:rPr>
          <w:lang w:val="ru-RU"/>
        </w:rPr>
        <w:t xml:space="preserve"> м\жит</w:t>
      </w:r>
      <w:r w:rsidRPr="00D31BD2">
        <w:t>.</w:t>
      </w:r>
    </w:p>
    <w:p w:rsidR="00387546" w:rsidRPr="00D31BD2" w:rsidRDefault="00387546">
      <w:pPr>
        <w:numPr>
          <w:ilvl w:val="0"/>
          <w:numId w:val="2"/>
        </w:numPr>
        <w:jc w:val="both"/>
        <w:rPr>
          <w:lang w:val="ru-RU"/>
        </w:rPr>
      </w:pPr>
      <w:r w:rsidRPr="00D31BD2">
        <w:rPr>
          <w:lang w:val="ru-RU"/>
        </w:rPr>
        <w:t>Диета</w:t>
      </w:r>
      <w:r w:rsidRPr="00D31BD2">
        <w:t xml:space="preserve"> № 9,</w:t>
      </w:r>
      <w:r w:rsidRPr="00D31BD2">
        <w:rPr>
          <w:lang w:val="ru-RU"/>
        </w:rPr>
        <w:t xml:space="preserve"> ограничение животного белка</w:t>
      </w:r>
      <w:r w:rsidRPr="00D31BD2">
        <w:t xml:space="preserve"> в</w:t>
      </w:r>
      <w:r w:rsidRPr="00D31BD2">
        <w:rPr>
          <w:lang w:val="ru-RU"/>
        </w:rPr>
        <w:t xml:space="preserve"> сут</w:t>
      </w:r>
      <w:r w:rsidRPr="00D31BD2">
        <w:t>.</w:t>
      </w:r>
      <w:r w:rsidRPr="00D31BD2">
        <w:rPr>
          <w:lang w:val="ru-RU"/>
        </w:rPr>
        <w:t xml:space="preserve"> рационе, гипохолестеринемическая диета.</w:t>
      </w:r>
    </w:p>
    <w:p w:rsidR="00387546" w:rsidRPr="00D31BD2" w:rsidRDefault="00387546" w:rsidP="00622F1F">
      <w:pPr>
        <w:numPr>
          <w:ilvl w:val="0"/>
          <w:numId w:val="2"/>
        </w:numPr>
        <w:jc w:val="both"/>
        <w:rPr>
          <w:lang w:val="ru-RU"/>
        </w:rPr>
      </w:pPr>
      <w:r w:rsidRPr="00D31BD2">
        <w:rPr>
          <w:lang w:val="ru-RU"/>
        </w:rPr>
        <w:t>Инсулинотерапия</w:t>
      </w:r>
      <w:r w:rsidRPr="00D31BD2">
        <w:t xml:space="preserve">: </w:t>
      </w:r>
      <w:r w:rsidRPr="00D31BD2">
        <w:rPr>
          <w:lang w:val="ru-RU"/>
        </w:rPr>
        <w:t xml:space="preserve">  Хумодар Р100Р, </w:t>
      </w:r>
      <w:r w:rsidRPr="00D31BD2">
        <w:t>п/з-</w:t>
      </w:r>
      <w:r w:rsidRPr="00D31BD2">
        <w:rPr>
          <w:lang w:val="ru-RU"/>
        </w:rPr>
        <w:t xml:space="preserve"> 22-24ед</w:t>
      </w:r>
      <w:r w:rsidRPr="00D31BD2">
        <w:t xml:space="preserve">.,, п/у- </w:t>
      </w:r>
      <w:r w:rsidRPr="00D31BD2">
        <w:rPr>
          <w:lang w:val="ru-RU"/>
        </w:rPr>
        <w:t>8-10</w:t>
      </w:r>
      <w:r w:rsidRPr="00D31BD2">
        <w:t xml:space="preserve">ед.,  </w:t>
      </w:r>
    </w:p>
    <w:p w:rsidR="00387546" w:rsidRPr="00D31BD2" w:rsidRDefault="00387546">
      <w:pPr>
        <w:numPr>
          <w:ilvl w:val="0"/>
          <w:numId w:val="2"/>
        </w:numPr>
        <w:jc w:val="both"/>
        <w:rPr>
          <w:lang w:val="ru-RU"/>
        </w:rPr>
      </w:pPr>
      <w:r w:rsidRPr="00D31BD2">
        <w:rPr>
          <w:lang w:val="ru-RU"/>
        </w:rPr>
        <w:t xml:space="preserve">Хумодар Б100Р </w:t>
      </w:r>
      <w:r w:rsidRPr="00D31BD2">
        <w:t>п/з-</w:t>
      </w:r>
      <w:r w:rsidRPr="00D31BD2">
        <w:rPr>
          <w:lang w:val="ru-RU"/>
        </w:rPr>
        <w:t xml:space="preserve"> 26-28ед</w:t>
      </w:r>
      <w:r w:rsidRPr="00D31BD2">
        <w:t xml:space="preserve">., п/у- </w:t>
      </w:r>
      <w:r w:rsidRPr="00D31BD2">
        <w:rPr>
          <w:lang w:val="ru-RU"/>
        </w:rPr>
        <w:t>16-18</w:t>
      </w:r>
      <w:r w:rsidRPr="00D31BD2">
        <w:t xml:space="preserve">ед.,  </w:t>
      </w:r>
    </w:p>
    <w:p w:rsidR="00387546" w:rsidRPr="00D31BD2" w:rsidRDefault="00387546" w:rsidP="009514BD">
      <w:pPr>
        <w:ind w:left="435"/>
        <w:jc w:val="both"/>
      </w:pPr>
      <w:r w:rsidRPr="00D31BD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387546" w:rsidRPr="00D31BD2" w:rsidRDefault="00387546">
      <w:pPr>
        <w:numPr>
          <w:ilvl w:val="0"/>
          <w:numId w:val="2"/>
        </w:numPr>
        <w:jc w:val="both"/>
        <w:rPr>
          <w:lang w:val="ru-RU"/>
        </w:rPr>
      </w:pPr>
      <w:r w:rsidRPr="00D31BD2">
        <w:t>Контроль</w:t>
      </w:r>
      <w:r w:rsidRPr="00D31BD2">
        <w:rPr>
          <w:lang w:val="ru-RU"/>
        </w:rPr>
        <w:t xml:space="preserve"> глик</w:t>
      </w:r>
      <w:r w:rsidRPr="00D31BD2">
        <w:t>.</w:t>
      </w:r>
      <w:r w:rsidRPr="00D31BD2">
        <w:rPr>
          <w:lang w:val="ru-RU"/>
        </w:rPr>
        <w:t xml:space="preserve"> гемоглобина</w:t>
      </w:r>
      <w:r w:rsidRPr="00D31BD2">
        <w:t xml:space="preserve"> 1 раз в </w:t>
      </w:r>
      <w:r w:rsidRPr="00D31BD2">
        <w:rPr>
          <w:lang w:val="ru-RU"/>
        </w:rPr>
        <w:t>6</w:t>
      </w:r>
      <w:r w:rsidRPr="00D31BD2">
        <w:t xml:space="preserve"> мес.,</w:t>
      </w:r>
      <w:r w:rsidRPr="00D31BD2">
        <w:rPr>
          <w:lang w:val="ru-RU"/>
        </w:rPr>
        <w:t xml:space="preserve"> протеинурия</w:t>
      </w:r>
      <w:r w:rsidRPr="00D31BD2">
        <w:t xml:space="preserve"> 1р. в 6 мес.</w:t>
      </w:r>
    </w:p>
    <w:p w:rsidR="00387546" w:rsidRPr="00D31BD2" w:rsidRDefault="00387546">
      <w:pPr>
        <w:numPr>
          <w:ilvl w:val="0"/>
          <w:numId w:val="2"/>
        </w:numPr>
        <w:jc w:val="both"/>
        <w:rPr>
          <w:lang w:val="ru-RU"/>
        </w:rPr>
      </w:pPr>
      <w:r w:rsidRPr="00D31BD2">
        <w:rPr>
          <w:lang w:val="ru-RU"/>
        </w:rPr>
        <w:t>Гиполипидемическая терапия</w:t>
      </w:r>
      <w:r w:rsidRPr="00D31BD2">
        <w:t xml:space="preserve"> </w:t>
      </w:r>
      <w:r w:rsidRPr="00D31BD2">
        <w:rPr>
          <w:lang w:val="ru-RU"/>
        </w:rPr>
        <w:t>(аторвастатин</w:t>
      </w:r>
      <w:r w:rsidRPr="00D31BD2">
        <w:t>) с контролем</w:t>
      </w:r>
      <w:r w:rsidRPr="00D31BD2">
        <w:rPr>
          <w:lang w:val="ru-RU"/>
        </w:rPr>
        <w:t xml:space="preserve"> липидограммы</w:t>
      </w:r>
      <w:r w:rsidRPr="00D31BD2">
        <w:t xml:space="preserve">. </w:t>
      </w:r>
    </w:p>
    <w:p w:rsidR="00387546" w:rsidRPr="00D31BD2" w:rsidRDefault="00387546" w:rsidP="00836E0A">
      <w:pPr>
        <w:numPr>
          <w:ilvl w:val="0"/>
          <w:numId w:val="2"/>
        </w:numPr>
        <w:jc w:val="both"/>
        <w:rPr>
          <w:lang w:val="ru-RU"/>
        </w:rPr>
      </w:pPr>
      <w:r w:rsidRPr="00D31BD2">
        <w:rPr>
          <w:lang w:val="ru-RU"/>
        </w:rPr>
        <w:t xml:space="preserve">Рек. кардиолога: дигоксин 250 мкг 1р/д. трифас 10 мг 1 р день, спироналоктон 25 мг/сут. Контроль АД, ЭКГ. Дообследование: ЭХО КС. Повторный осмотр после дообследования. </w:t>
      </w:r>
    </w:p>
    <w:p w:rsidR="00387546" w:rsidRPr="00D31BD2" w:rsidRDefault="00387546">
      <w:pPr>
        <w:numPr>
          <w:ilvl w:val="0"/>
          <w:numId w:val="2"/>
        </w:numPr>
        <w:jc w:val="both"/>
      </w:pPr>
      <w:r w:rsidRPr="00D31BD2">
        <w:rPr>
          <w:lang w:val="ru-RU"/>
        </w:rPr>
        <w:t>Лозап 100 утром, аспекард 1т/веч, небилет 5 мг/обед, семлопин 10 мг веч.</w:t>
      </w:r>
    </w:p>
    <w:p w:rsidR="00387546" w:rsidRPr="00D31BD2" w:rsidRDefault="00387546" w:rsidP="00A766C9">
      <w:pPr>
        <w:numPr>
          <w:ilvl w:val="0"/>
          <w:numId w:val="2"/>
        </w:numPr>
        <w:jc w:val="both"/>
        <w:rPr>
          <w:lang w:val="ru-RU"/>
        </w:rPr>
      </w:pPr>
      <w:r w:rsidRPr="00D31BD2">
        <w:rPr>
          <w:lang w:val="ru-RU"/>
        </w:rPr>
        <w:t>Диалипон  600 мг/сут. 2-3 мес., витаксон 1т. *1р/д. 1 мес.</w:t>
      </w:r>
    </w:p>
    <w:p w:rsidR="00387546" w:rsidRPr="00D31BD2" w:rsidRDefault="00387546">
      <w:pPr>
        <w:numPr>
          <w:ilvl w:val="0"/>
          <w:numId w:val="2"/>
        </w:numPr>
        <w:jc w:val="both"/>
      </w:pPr>
      <w:r w:rsidRPr="00D31BD2">
        <w:t>УЗИ щит.</w:t>
      </w:r>
      <w:r w:rsidRPr="00D31BD2">
        <w:rPr>
          <w:lang w:val="ru-RU"/>
        </w:rPr>
        <w:t xml:space="preserve"> железы, ТТГ 1р. в год. </w:t>
      </w:r>
    </w:p>
    <w:p w:rsidR="00387546" w:rsidRPr="00D31BD2" w:rsidRDefault="00387546">
      <w:pPr>
        <w:numPr>
          <w:ilvl w:val="0"/>
          <w:numId w:val="2"/>
        </w:numPr>
        <w:jc w:val="both"/>
      </w:pPr>
      <w:r w:rsidRPr="00D31BD2">
        <w:t>2</w:t>
      </w:r>
      <w:r w:rsidRPr="00D31BD2">
        <w:rPr>
          <w:lang w:val="ru-RU"/>
        </w:rPr>
        <w:t xml:space="preserve"> нед</w:t>
      </w:r>
      <w:r w:rsidRPr="00D31BD2">
        <w:t>.</w:t>
      </w:r>
      <w:r w:rsidRPr="00D31BD2">
        <w:rPr>
          <w:lang w:val="ru-RU"/>
        </w:rPr>
        <w:t xml:space="preserve"> отвар</w:t>
      </w:r>
      <w:r w:rsidRPr="00D31BD2">
        <w:t xml:space="preserve"> трав </w:t>
      </w:r>
      <w:r w:rsidRPr="00D31BD2">
        <w:rPr>
          <w:lang w:val="ru-RU"/>
        </w:rPr>
        <w:t>(спорыш</w:t>
      </w:r>
      <w:r w:rsidRPr="00D31BD2">
        <w:t>, толокнянка,</w:t>
      </w:r>
      <w:r w:rsidRPr="00D31BD2">
        <w:rPr>
          <w:lang w:val="ru-RU"/>
        </w:rPr>
        <w:t xml:space="preserve"> почечный</w:t>
      </w:r>
      <w:r w:rsidRPr="00D31BD2">
        <w:t xml:space="preserve"> чай),</w:t>
      </w:r>
      <w:r w:rsidRPr="00D31BD2">
        <w:rPr>
          <w:lang w:val="ru-RU"/>
        </w:rPr>
        <w:t xml:space="preserve"> фитолизин</w:t>
      </w:r>
      <w:r w:rsidRPr="00D31BD2">
        <w:t>.  Контроль</w:t>
      </w:r>
      <w:r w:rsidRPr="00D31BD2">
        <w:rPr>
          <w:lang w:val="ru-RU"/>
        </w:rPr>
        <w:t xml:space="preserve"> ан</w:t>
      </w:r>
      <w:r w:rsidRPr="00D31BD2">
        <w:t>. мочи</w:t>
      </w:r>
      <w:r w:rsidRPr="00D31BD2">
        <w:rPr>
          <w:lang w:val="ru-RU"/>
        </w:rPr>
        <w:t xml:space="preserve"> по Нечипоренко. </w:t>
      </w:r>
    </w:p>
    <w:p w:rsidR="00387546" w:rsidRPr="00D31BD2" w:rsidRDefault="00387546" w:rsidP="006B4D99">
      <w:pPr>
        <w:numPr>
          <w:ilvl w:val="0"/>
          <w:numId w:val="2"/>
        </w:numPr>
        <w:jc w:val="both"/>
        <w:rPr>
          <w:lang w:val="ru-RU"/>
        </w:rPr>
      </w:pPr>
      <w:r w:rsidRPr="00D31BD2">
        <w:rPr>
          <w:lang w:val="ru-RU"/>
        </w:rPr>
        <w:t>Рек. окулиста: квинакс 2к.*3р/д. в ОИ, окювайт лютеин форте 1т.*1р/д.</w:t>
      </w:r>
    </w:p>
    <w:p w:rsidR="00387546" w:rsidRPr="00D31BD2" w:rsidRDefault="00387546" w:rsidP="006B4D9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Рек: п</w:t>
      </w:r>
      <w:r w:rsidRPr="00D31BD2">
        <w:rPr>
          <w:lang w:val="ru-RU"/>
        </w:rPr>
        <w:t>ульм</w:t>
      </w:r>
      <w:r>
        <w:rPr>
          <w:lang w:val="ru-RU"/>
        </w:rPr>
        <w:t>а</w:t>
      </w:r>
      <w:r w:rsidRPr="00D31BD2">
        <w:rPr>
          <w:lang w:val="ru-RU"/>
        </w:rPr>
        <w:t>ноголог</w:t>
      </w:r>
      <w:r>
        <w:rPr>
          <w:lang w:val="ru-RU"/>
        </w:rPr>
        <w:t>:</w:t>
      </w:r>
      <w:r w:rsidRPr="00D31BD2">
        <w:rPr>
          <w:lang w:val="ru-RU"/>
        </w:rPr>
        <w:t xml:space="preserve"> азитромицин 500 1т/сут 3 дня, лоратодин  1т веч 3 дня, амброксол 1*3р/д 10 дней.</w:t>
      </w:r>
    </w:p>
    <w:p w:rsidR="00387546" w:rsidRPr="00D31BD2" w:rsidRDefault="00387546">
      <w:pPr>
        <w:jc w:val="both"/>
        <w:rPr>
          <w:b/>
        </w:rPr>
      </w:pPr>
    </w:p>
    <w:p w:rsidR="00387546" w:rsidRPr="00D31BD2" w:rsidRDefault="00387546" w:rsidP="007241FA">
      <w:pPr>
        <w:pStyle w:val="Heading5"/>
        <w:rPr>
          <w:sz w:val="24"/>
          <w:szCs w:val="24"/>
        </w:rPr>
      </w:pPr>
      <w:r w:rsidRPr="00D31BD2">
        <w:rPr>
          <w:sz w:val="24"/>
          <w:szCs w:val="24"/>
        </w:rPr>
        <w:t xml:space="preserve">Леч. врач  Ермоленко В.А  </w:t>
      </w:r>
    </w:p>
    <w:p w:rsidR="00387546" w:rsidRPr="00D31BD2" w:rsidRDefault="00387546" w:rsidP="007241FA">
      <w:pPr>
        <w:jc w:val="both"/>
        <w:rPr>
          <w:lang w:val="ru-RU"/>
        </w:rPr>
      </w:pPr>
      <w:r w:rsidRPr="00D31BD2">
        <w:t xml:space="preserve">Зав. отд.  </w:t>
      </w:r>
      <w:r w:rsidRPr="00D31BD2">
        <w:rPr>
          <w:lang w:val="ru-RU"/>
        </w:rPr>
        <w:t>Еременко Н.В.</w:t>
      </w:r>
    </w:p>
    <w:p w:rsidR="00387546" w:rsidRPr="00D31BD2" w:rsidRDefault="00387546" w:rsidP="008A368B">
      <w:pPr>
        <w:jc w:val="both"/>
        <w:rPr>
          <w:lang w:val="ru-RU"/>
        </w:rPr>
      </w:pPr>
      <w:r w:rsidRPr="00D31BD2">
        <w:rPr>
          <w:lang w:val="ru-RU"/>
        </w:rPr>
        <w:t>Нач. мед. Костина Т.К.</w:t>
      </w:r>
    </w:p>
    <w:p w:rsidR="00387546" w:rsidRDefault="00387546" w:rsidP="007241FA">
      <w:pPr>
        <w:jc w:val="both"/>
        <w:rPr>
          <w:sz w:val="28"/>
          <w:lang w:val="ru-RU"/>
        </w:rPr>
      </w:pPr>
    </w:p>
    <w:sectPr w:rsidR="00387546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546" w:rsidRDefault="00387546" w:rsidP="00080012">
      <w:r>
        <w:separator/>
      </w:r>
    </w:p>
  </w:endnote>
  <w:endnote w:type="continuationSeparator" w:id="1">
    <w:p w:rsidR="00387546" w:rsidRDefault="003875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546" w:rsidRDefault="00387546" w:rsidP="00080012">
      <w:r>
        <w:separator/>
      </w:r>
    </w:p>
  </w:footnote>
  <w:footnote w:type="continuationSeparator" w:id="1">
    <w:p w:rsidR="00387546" w:rsidRDefault="003875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387546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387546" w:rsidRPr="00244DF4" w:rsidRDefault="0038754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87546" w:rsidRPr="00244DF4" w:rsidTr="00244DF4">
      <w:tc>
        <w:tcPr>
          <w:tcW w:w="9571" w:type="dxa"/>
        </w:tcPr>
        <w:p w:rsidR="00387546" w:rsidRPr="00244DF4" w:rsidRDefault="0038754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87546" w:rsidRPr="00244DF4" w:rsidTr="00244DF4">
      <w:tc>
        <w:tcPr>
          <w:tcW w:w="9571" w:type="dxa"/>
        </w:tcPr>
        <w:p w:rsidR="00387546" w:rsidRPr="00244DF4" w:rsidRDefault="00387546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87546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387546" w:rsidRPr="00080012" w:rsidRDefault="00387546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87546" w:rsidRDefault="0038754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C18C8"/>
    <w:rsid w:val="001025B9"/>
    <w:rsid w:val="00110FA9"/>
    <w:rsid w:val="00127FBF"/>
    <w:rsid w:val="0015197A"/>
    <w:rsid w:val="00174CA5"/>
    <w:rsid w:val="00176597"/>
    <w:rsid w:val="001957D4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1F6B87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87546"/>
    <w:rsid w:val="003A207C"/>
    <w:rsid w:val="003A52A7"/>
    <w:rsid w:val="003E3C1C"/>
    <w:rsid w:val="003E51AC"/>
    <w:rsid w:val="00401DFA"/>
    <w:rsid w:val="0045331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22F1F"/>
    <w:rsid w:val="00634AB2"/>
    <w:rsid w:val="0064256F"/>
    <w:rsid w:val="006442F2"/>
    <w:rsid w:val="006452B0"/>
    <w:rsid w:val="0066753A"/>
    <w:rsid w:val="00677458"/>
    <w:rsid w:val="006961E9"/>
    <w:rsid w:val="006A2F07"/>
    <w:rsid w:val="006B4D99"/>
    <w:rsid w:val="006E3FF2"/>
    <w:rsid w:val="006F08A7"/>
    <w:rsid w:val="0070156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0D5D"/>
    <w:rsid w:val="00923621"/>
    <w:rsid w:val="00927096"/>
    <w:rsid w:val="009420A6"/>
    <w:rsid w:val="009514BD"/>
    <w:rsid w:val="009521D6"/>
    <w:rsid w:val="00955A26"/>
    <w:rsid w:val="0096423D"/>
    <w:rsid w:val="00982877"/>
    <w:rsid w:val="0098430E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6C9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BF42CB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31BD2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1AF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E5A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E5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4483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83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83B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19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2</Pages>
  <Words>801</Words>
  <Characters>4567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2013-04-24T08:07:00Z</cp:lastPrinted>
  <dcterms:created xsi:type="dcterms:W3CDTF">2013-04-23T11:25:00Z</dcterms:created>
  <dcterms:modified xsi:type="dcterms:W3CDTF">2013-04-24T08:08:00Z</dcterms:modified>
</cp:coreProperties>
</file>