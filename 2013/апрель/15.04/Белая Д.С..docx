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33" w:rsidRPr="00B85352" w:rsidRDefault="00F40133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B85352">
        <w:rPr>
          <w:b w:val="0"/>
          <w:sz w:val="24"/>
          <w:szCs w:val="24"/>
        </w:rPr>
        <w:t>КУ «ОК Эндокриндиспансер» ЗОС</w:t>
      </w:r>
    </w:p>
    <w:p w:rsidR="00F40133" w:rsidRPr="00B85352" w:rsidRDefault="00F40133" w:rsidP="00FC5396">
      <w:pPr>
        <w:pStyle w:val="Heading4"/>
        <w:ind w:left="-567" w:right="-58"/>
        <w:rPr>
          <w:b w:val="0"/>
          <w:sz w:val="24"/>
          <w:szCs w:val="24"/>
        </w:rPr>
      </w:pPr>
      <w:r w:rsidRPr="00B85352">
        <w:rPr>
          <w:b w:val="0"/>
          <w:sz w:val="24"/>
          <w:szCs w:val="24"/>
        </w:rPr>
        <w:t>Выписной эпикриз</w:t>
      </w:r>
    </w:p>
    <w:p w:rsidR="00F40133" w:rsidRPr="00B85352" w:rsidRDefault="00F40133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B85352">
        <w:rPr>
          <w:b w:val="0"/>
          <w:sz w:val="24"/>
          <w:szCs w:val="24"/>
        </w:rPr>
        <w:t>Из истории болезни №</w:t>
      </w:r>
      <w:r w:rsidRPr="00B85352">
        <w:rPr>
          <w:b w:val="0"/>
          <w:sz w:val="24"/>
          <w:szCs w:val="24"/>
          <w:lang w:val="uk-UA"/>
        </w:rPr>
        <w:t xml:space="preserve">  494</w:t>
      </w:r>
    </w:p>
    <w:p w:rsidR="00F40133" w:rsidRPr="00B85352" w:rsidRDefault="00F40133" w:rsidP="00FC5396">
      <w:pPr>
        <w:pStyle w:val="Heading5"/>
        <w:ind w:left="-567"/>
        <w:rPr>
          <w:sz w:val="24"/>
          <w:szCs w:val="24"/>
        </w:rPr>
      </w:pPr>
      <w:r w:rsidRPr="00B85352">
        <w:rPr>
          <w:sz w:val="24"/>
          <w:szCs w:val="24"/>
        </w:rPr>
        <w:t>Ф.И.О: Белая Дарина Сергеевна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Год</w:t>
      </w:r>
      <w:r w:rsidRPr="00B85352">
        <w:t xml:space="preserve"> </w:t>
      </w:r>
      <w:r w:rsidRPr="00B85352">
        <w:rPr>
          <w:lang w:val="ru-RU"/>
        </w:rPr>
        <w:t>рождения</w:t>
      </w:r>
      <w:r w:rsidRPr="00B85352">
        <w:t>:</w:t>
      </w:r>
      <w:r w:rsidRPr="00B85352">
        <w:rPr>
          <w:lang w:val="ru-RU"/>
        </w:rPr>
        <w:t xml:space="preserve"> 1988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Место жительства</w:t>
      </w:r>
      <w:r w:rsidRPr="00B85352">
        <w:t xml:space="preserve">: </w:t>
      </w:r>
      <w:r w:rsidRPr="00B85352">
        <w:rPr>
          <w:lang w:val="ru-RU"/>
        </w:rPr>
        <w:t>г. Запорожье, ул. Чумаченко 5-80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Место работы</w:t>
      </w:r>
      <w:r w:rsidRPr="00B85352">
        <w:t xml:space="preserve">: </w:t>
      </w:r>
      <w:r w:rsidRPr="00B85352">
        <w:rPr>
          <w:lang w:val="ru-RU"/>
        </w:rPr>
        <w:t xml:space="preserve">н/р инв </w:t>
      </w:r>
      <w:r w:rsidRPr="00B85352">
        <w:rPr>
          <w:lang w:val="en-US"/>
        </w:rPr>
        <w:t>III</w:t>
      </w:r>
      <w:r w:rsidRPr="00B85352">
        <w:rPr>
          <w:lang w:val="ru-RU"/>
        </w:rPr>
        <w:t xml:space="preserve"> гр.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Находился</w:t>
      </w:r>
      <w:r w:rsidRPr="00B85352">
        <w:t xml:space="preserve"> на</w:t>
      </w:r>
      <w:r w:rsidRPr="00B85352">
        <w:rPr>
          <w:lang w:val="ru-RU"/>
        </w:rPr>
        <w:t xml:space="preserve"> лечении</w:t>
      </w:r>
      <w:r w:rsidRPr="00B85352">
        <w:t xml:space="preserve"> с </w:t>
      </w:r>
      <w:r w:rsidRPr="00B85352">
        <w:rPr>
          <w:lang w:val="ru-RU"/>
        </w:rPr>
        <w:t xml:space="preserve">  03.04.13 по   16.04.13 в диаб.      отд.</w:t>
      </w:r>
    </w:p>
    <w:p w:rsidR="00F40133" w:rsidRPr="00B85352" w:rsidRDefault="00F40133" w:rsidP="003A3373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Диагноз</w:t>
      </w:r>
      <w:r w:rsidRPr="00B85352">
        <w:rPr>
          <w:u w:val="single"/>
        </w:rPr>
        <w:t>:</w:t>
      </w:r>
      <w:r w:rsidRPr="00B85352">
        <w:t xml:space="preserve">  Сахарный</w:t>
      </w:r>
      <w:r w:rsidRPr="00B85352">
        <w:rPr>
          <w:lang w:val="ru-RU"/>
        </w:rPr>
        <w:t xml:space="preserve"> диабет</w:t>
      </w:r>
      <w:r w:rsidRPr="00B85352">
        <w:t xml:space="preserve">, тип </w:t>
      </w:r>
      <w:r w:rsidRPr="00B85352">
        <w:rPr>
          <w:lang w:val="ru-RU"/>
        </w:rPr>
        <w:t>1</w:t>
      </w:r>
      <w:r w:rsidRPr="00B85352">
        <w:t>,</w:t>
      </w:r>
      <w:r w:rsidRPr="00B85352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B85352">
        <w:t xml:space="preserve"> Непролиферативная  диабетическая ретинопатия ОИ.</w:t>
      </w:r>
      <w:r w:rsidRPr="00B85352">
        <w:rPr>
          <w:lang w:val="ru-RU"/>
        </w:rPr>
        <w:t xml:space="preserve"> Диабетическая эндотоксическая энцефалопатия. Цереброастенический с-м без очаговой симптоматики. Хроническая диабетическая дистальная полинейропатия сенсо-моторная форма н/к </w:t>
      </w:r>
      <w:r w:rsidRPr="00B85352">
        <w:rPr>
          <w:lang w:val="en-US"/>
        </w:rPr>
        <w:t>II</w:t>
      </w:r>
      <w:r w:rsidRPr="00B85352">
        <w:rPr>
          <w:lang w:val="ru-RU"/>
        </w:rPr>
        <w:t>ст.</w:t>
      </w:r>
      <w:r w:rsidRPr="00B85352">
        <w:t xml:space="preserve"> Диабетическая</w:t>
      </w:r>
      <w:r w:rsidRPr="00B85352">
        <w:rPr>
          <w:lang w:val="ru-RU"/>
        </w:rPr>
        <w:t xml:space="preserve"> нефропатия</w:t>
      </w:r>
      <w:r w:rsidRPr="00B85352">
        <w:t xml:space="preserve"> </w:t>
      </w:r>
      <w:r>
        <w:rPr>
          <w:lang w:val="en-US"/>
        </w:rPr>
        <w:t>I</w:t>
      </w:r>
      <w:r w:rsidRPr="00B85352">
        <w:rPr>
          <w:lang w:val="en-US"/>
        </w:rPr>
        <w:t>V</w:t>
      </w:r>
      <w:r w:rsidRPr="00B85352">
        <w:rPr>
          <w:lang w:val="ru-RU"/>
        </w:rPr>
        <w:t xml:space="preserve"> </w:t>
      </w:r>
      <w:r w:rsidRPr="00B85352">
        <w:t>ст.</w:t>
      </w:r>
      <w:r w:rsidRPr="00B85352">
        <w:rPr>
          <w:lang w:val="ru-RU"/>
        </w:rPr>
        <w:t xml:space="preserve"> </w:t>
      </w:r>
      <w:r w:rsidRPr="009D2889">
        <w:t>ХПН 0</w:t>
      </w:r>
      <w:r w:rsidRPr="00B85352">
        <w:t>.</w:t>
      </w:r>
      <w:r>
        <w:rPr>
          <w:lang w:val="ru-RU"/>
        </w:rPr>
        <w:t xml:space="preserve"> Диабетическая ангиопатия артерий н\к.</w:t>
      </w:r>
      <w:r w:rsidRPr="00B85352">
        <w:t xml:space="preserve"> </w:t>
      </w:r>
      <w:r w:rsidRPr="00B85352">
        <w:rPr>
          <w:lang w:val="ru-RU"/>
        </w:rPr>
        <w:t xml:space="preserve">НЦД по смешанному типу. Хр гастродуоденит, ассоцированый с </w:t>
      </w:r>
      <w:r w:rsidRPr="00B85352">
        <w:rPr>
          <w:lang w:val="en-US"/>
        </w:rPr>
        <w:t>H</w:t>
      </w:r>
      <w:r w:rsidRPr="00B85352">
        <w:rPr>
          <w:lang w:val="ru-RU"/>
        </w:rPr>
        <w:t>-</w:t>
      </w:r>
      <w:r w:rsidRPr="00B85352">
        <w:rPr>
          <w:lang w:val="en-US"/>
        </w:rPr>
        <w:t>pylory</w:t>
      </w:r>
      <w:r w:rsidRPr="00B85352">
        <w:rPr>
          <w:lang w:val="ru-RU"/>
        </w:rPr>
        <w:t xml:space="preserve"> с сохраненной кислотообразующей функцией желудка. Фаза обострения ГЭРБ </w:t>
      </w:r>
      <w:r w:rsidRPr="00B85352">
        <w:rPr>
          <w:lang w:val="en-US"/>
        </w:rPr>
        <w:t>II</w:t>
      </w:r>
      <w:r w:rsidRPr="00B85352">
        <w:rPr>
          <w:lang w:val="ru-RU"/>
        </w:rPr>
        <w:t>ст. Дуоденогастральный рефлюкс. Хр. панкреатит с нарушением внешнесекреторной функции поджелудочной железы, обострение. Вторичный колит.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Жалобы</w:t>
      </w:r>
      <w:r w:rsidRPr="00B85352">
        <w:rPr>
          <w:u w:val="single"/>
        </w:rPr>
        <w:t xml:space="preserve"> при</w:t>
      </w:r>
      <w:r w:rsidRPr="00B85352">
        <w:rPr>
          <w:u w:val="single"/>
          <w:lang w:val="ru-RU"/>
        </w:rPr>
        <w:t xml:space="preserve"> поступлении</w:t>
      </w:r>
      <w:r w:rsidRPr="00B85352">
        <w:rPr>
          <w:u w:val="single"/>
        </w:rPr>
        <w:t xml:space="preserve"> </w:t>
      </w:r>
      <w:r w:rsidRPr="00B85352">
        <w:t xml:space="preserve">на </w:t>
      </w:r>
      <w:r w:rsidRPr="00B85352">
        <w:rPr>
          <w:lang w:val="ru-RU"/>
        </w:rPr>
        <w:t>сухость во рту, жажду</w:t>
      </w:r>
      <w:r w:rsidRPr="00B85352">
        <w:t>,</w:t>
      </w:r>
      <w:r w:rsidRPr="00B85352">
        <w:rPr>
          <w:lang w:val="ru-RU"/>
        </w:rPr>
        <w:t xml:space="preserve"> полиурию, ухудшение зрения</w:t>
      </w:r>
      <w:r w:rsidRPr="00B85352">
        <w:t>,</w:t>
      </w:r>
      <w:r w:rsidRPr="00B85352">
        <w:rPr>
          <w:lang w:val="ru-RU"/>
        </w:rPr>
        <w:t xml:space="preserve">  боли</w:t>
      </w:r>
      <w:r w:rsidRPr="00B85352">
        <w:t xml:space="preserve"> </w:t>
      </w:r>
      <w:r w:rsidRPr="00B85352">
        <w:rPr>
          <w:lang w:val="ru-RU"/>
        </w:rPr>
        <w:t xml:space="preserve"> </w:t>
      </w:r>
      <w:r w:rsidRPr="00B85352">
        <w:t xml:space="preserve">в н/к, </w:t>
      </w:r>
      <w:r w:rsidRPr="00B85352">
        <w:rPr>
          <w:lang w:val="ru-RU"/>
        </w:rPr>
        <w:t>судороги, онемение ног, повышение АД макс. до 140/90мм рт.ст., головные боли.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Краткий</w:t>
      </w:r>
      <w:r w:rsidRPr="00B85352">
        <w:rPr>
          <w:u w:val="single"/>
        </w:rPr>
        <w:t xml:space="preserve"> анамнез</w:t>
      </w:r>
      <w:r w:rsidRPr="00B85352">
        <w:t xml:space="preserve">: СД </w:t>
      </w:r>
      <w:r w:rsidRPr="00B85352">
        <w:rPr>
          <w:lang w:val="ru-RU"/>
        </w:rPr>
        <w:t>выявлен в</w:t>
      </w:r>
      <w:r w:rsidRPr="00B85352">
        <w:t xml:space="preserve"> </w:t>
      </w:r>
      <w:r w:rsidRPr="00B85352">
        <w:rPr>
          <w:lang w:val="ru-RU"/>
        </w:rPr>
        <w:t>2000</w:t>
      </w:r>
      <w:r w:rsidRPr="00B85352">
        <w:t>г.</w:t>
      </w:r>
      <w:r w:rsidRPr="00B85352">
        <w:rPr>
          <w:lang w:val="ru-RU"/>
        </w:rPr>
        <w:t xml:space="preserve"> Течение заболевания</w:t>
      </w:r>
      <w:r w:rsidRPr="00B85352">
        <w:t xml:space="preserve"> лабильное</w:t>
      </w:r>
      <w:r w:rsidRPr="00B85352">
        <w:rPr>
          <w:lang w:val="ru-RU"/>
        </w:rPr>
        <w:t xml:space="preserve">, в анамнезе частые </w:t>
      </w:r>
      <w:r w:rsidRPr="00B85352">
        <w:t xml:space="preserve"> гипогликемически</w:t>
      </w:r>
      <w:r w:rsidRPr="00B85352">
        <w:rPr>
          <w:lang w:val="ru-RU"/>
        </w:rPr>
        <w:t>е состояния</w:t>
      </w:r>
      <w:r w:rsidRPr="00B85352">
        <w:t>.</w:t>
      </w:r>
      <w:r w:rsidRPr="00B85352">
        <w:rPr>
          <w:lang w:val="ru-RU"/>
        </w:rPr>
        <w:t xml:space="preserve"> Комы отрицает</w:t>
      </w:r>
      <w:r w:rsidRPr="00B85352">
        <w:t xml:space="preserve">. </w:t>
      </w:r>
      <w:r w:rsidRPr="00B85352">
        <w:rPr>
          <w:lang w:val="ru-RU"/>
        </w:rPr>
        <w:t>С начала заболевания инсулинотерапия</w:t>
      </w:r>
      <w:r w:rsidRPr="00B85352">
        <w:t xml:space="preserve">. </w:t>
      </w:r>
      <w:r w:rsidRPr="00B85352">
        <w:rPr>
          <w:lang w:val="ru-RU"/>
        </w:rPr>
        <w:t xml:space="preserve"> </w:t>
      </w:r>
      <w:r w:rsidRPr="00B85352">
        <w:t>В наст.</w:t>
      </w:r>
      <w:r w:rsidRPr="00B85352">
        <w:rPr>
          <w:lang w:val="ru-RU"/>
        </w:rPr>
        <w:t xml:space="preserve"> время принимает</w:t>
      </w:r>
      <w:r w:rsidRPr="00B85352">
        <w:t xml:space="preserve">:  </w:t>
      </w:r>
      <w:r w:rsidRPr="00B85352">
        <w:rPr>
          <w:lang w:val="ru-RU"/>
        </w:rPr>
        <w:t xml:space="preserve">Актрапид НМ </w:t>
      </w:r>
      <w:r w:rsidRPr="00B85352">
        <w:t>п/з-</w:t>
      </w:r>
      <w:r w:rsidRPr="00B85352">
        <w:rPr>
          <w:lang w:val="ru-RU"/>
        </w:rPr>
        <w:t xml:space="preserve"> 15ед</w:t>
      </w:r>
      <w:r w:rsidRPr="00B85352">
        <w:t>., п/о-</w:t>
      </w:r>
      <w:r w:rsidRPr="00B85352">
        <w:rPr>
          <w:lang w:val="ru-RU"/>
        </w:rPr>
        <w:t>15</w:t>
      </w:r>
      <w:r w:rsidRPr="00B85352">
        <w:t xml:space="preserve"> ед., п/у- </w:t>
      </w:r>
      <w:r w:rsidRPr="00B85352">
        <w:rPr>
          <w:lang w:val="ru-RU"/>
        </w:rPr>
        <w:t>15</w:t>
      </w:r>
      <w:r w:rsidRPr="00B85352">
        <w:t xml:space="preserve">ед., </w:t>
      </w:r>
      <w:r w:rsidRPr="00B85352">
        <w:rPr>
          <w:lang w:val="ru-RU"/>
        </w:rPr>
        <w:t xml:space="preserve">Протафан НМ </w:t>
      </w:r>
      <w:r w:rsidRPr="00B85352">
        <w:t>22.00</w:t>
      </w:r>
      <w:r w:rsidRPr="00B85352">
        <w:rPr>
          <w:lang w:val="ru-RU"/>
        </w:rPr>
        <w:t xml:space="preserve"> – 26 ед. НвАIс -15  %(01.2013). Последнее стац. лечение  </w:t>
      </w:r>
      <w:r w:rsidRPr="00B85352">
        <w:t xml:space="preserve">в </w:t>
      </w:r>
      <w:r w:rsidRPr="00B85352">
        <w:rPr>
          <w:lang w:val="ru-RU"/>
        </w:rPr>
        <w:t>2013</w:t>
      </w:r>
      <w:r w:rsidRPr="00B85352">
        <w:t>г.</w:t>
      </w:r>
      <w:r w:rsidRPr="00B85352">
        <w:rPr>
          <w:lang w:val="ru-RU"/>
        </w:rPr>
        <w:t xml:space="preserve"> В связи с нарушением в диете, несвоевременным введением инсулина – выраженное ухудшение состояния. Госпитализирован</w:t>
      </w:r>
      <w:r w:rsidRPr="00B85352">
        <w:t xml:space="preserve"> </w:t>
      </w:r>
      <w:r w:rsidRPr="00B85352">
        <w:rPr>
          <w:lang w:val="ru-RU"/>
        </w:rPr>
        <w:t>ургентно</w:t>
      </w:r>
      <w:r w:rsidRPr="00B85352">
        <w:t xml:space="preserve"> в </w:t>
      </w:r>
      <w:r w:rsidRPr="00B85352">
        <w:rPr>
          <w:lang w:val="ru-RU"/>
        </w:rPr>
        <w:t>обл. энд</w:t>
      </w:r>
      <w:r w:rsidRPr="00B85352">
        <w:t>. диспансер для</w:t>
      </w:r>
      <w:r w:rsidRPr="00B85352">
        <w:rPr>
          <w:lang w:val="ru-RU"/>
        </w:rPr>
        <w:t xml:space="preserve"> коррекции инсулинотерапии</w:t>
      </w:r>
      <w:r w:rsidRPr="00B85352">
        <w:t>,</w:t>
      </w:r>
      <w:r w:rsidRPr="00B85352">
        <w:rPr>
          <w:lang w:val="ru-RU"/>
        </w:rPr>
        <w:t xml:space="preserve">  лечения</w:t>
      </w:r>
      <w:r w:rsidRPr="00B85352">
        <w:t xml:space="preserve"> </w:t>
      </w:r>
      <w:r w:rsidRPr="00B85352">
        <w:rPr>
          <w:lang w:val="ru-RU"/>
        </w:rPr>
        <w:t>хр. осложнений</w:t>
      </w:r>
      <w:r w:rsidRPr="00B85352">
        <w:t xml:space="preserve"> СД.</w:t>
      </w:r>
    </w:p>
    <w:p w:rsidR="00F40133" w:rsidRPr="00B85352" w:rsidRDefault="00F40133" w:rsidP="00FC5396">
      <w:pPr>
        <w:ind w:left="-567"/>
        <w:jc w:val="both"/>
        <w:rPr>
          <w:u w:val="single"/>
          <w:lang w:val="ru-RU"/>
        </w:rPr>
      </w:pPr>
      <w:r w:rsidRPr="00B85352">
        <w:rPr>
          <w:u w:val="single"/>
          <w:lang w:val="ru-RU"/>
        </w:rPr>
        <w:t>Данные лабораторных исследований</w:t>
      </w:r>
      <w:r w:rsidRPr="00B85352">
        <w:rPr>
          <w:u w:val="single"/>
        </w:rPr>
        <w:t>.</w:t>
      </w:r>
    </w:p>
    <w:p w:rsidR="00F40133" w:rsidRPr="00B85352" w:rsidRDefault="00F40133" w:rsidP="00322B3C">
      <w:pPr>
        <w:ind w:left="-567"/>
        <w:jc w:val="both"/>
        <w:rPr>
          <w:lang w:val="ru-RU"/>
        </w:rPr>
      </w:pPr>
      <w:r w:rsidRPr="00B85352">
        <w:rPr>
          <w:lang w:val="ru-RU"/>
        </w:rPr>
        <w:t>04.04.13Общ</w:t>
      </w:r>
      <w:r w:rsidRPr="00B85352">
        <w:t>. ан. крови Нв –</w:t>
      </w:r>
      <w:r w:rsidRPr="00B85352">
        <w:rPr>
          <w:lang w:val="ru-RU"/>
        </w:rPr>
        <w:t>130</w:t>
      </w:r>
      <w:r w:rsidRPr="00B85352">
        <w:t xml:space="preserve">  г/л  эритр – </w:t>
      </w:r>
      <w:r w:rsidRPr="00B85352">
        <w:rPr>
          <w:lang w:val="ru-RU"/>
        </w:rPr>
        <w:t>4,1</w:t>
      </w:r>
      <w:r w:rsidRPr="00B85352">
        <w:t xml:space="preserve"> лейк –</w:t>
      </w:r>
      <w:r w:rsidRPr="00B85352">
        <w:rPr>
          <w:lang w:val="ru-RU"/>
        </w:rPr>
        <w:t>7,7 тромб -200,0</w:t>
      </w:r>
      <w:r w:rsidRPr="00B85352">
        <w:t xml:space="preserve">  СОЭ –</w:t>
      </w:r>
      <w:r w:rsidRPr="00B85352">
        <w:rPr>
          <w:lang w:val="ru-RU"/>
        </w:rPr>
        <w:t>22</w:t>
      </w:r>
      <w:r w:rsidRPr="00B85352">
        <w:t xml:space="preserve"> </w:t>
      </w:r>
      <w:r w:rsidRPr="00B85352">
        <w:rPr>
          <w:lang w:val="ru-RU"/>
        </w:rPr>
        <w:t xml:space="preserve"> </w:t>
      </w:r>
      <w:r w:rsidRPr="00B85352">
        <w:t xml:space="preserve">мм/час   </w:t>
      </w:r>
    </w:p>
    <w:p w:rsidR="00F40133" w:rsidRPr="00B85352" w:rsidRDefault="00F40133" w:rsidP="00322B3C">
      <w:pPr>
        <w:ind w:left="-567"/>
        <w:jc w:val="both"/>
        <w:rPr>
          <w:lang w:val="ru-RU"/>
        </w:rPr>
      </w:pPr>
      <w:r w:rsidRPr="00B85352">
        <w:t>э-</w:t>
      </w:r>
      <w:r w:rsidRPr="00B85352">
        <w:rPr>
          <w:lang w:val="ru-RU"/>
        </w:rPr>
        <w:t>1</w:t>
      </w:r>
      <w:r w:rsidRPr="00B85352">
        <w:t xml:space="preserve"> %    п-</w:t>
      </w:r>
      <w:r w:rsidRPr="00B85352">
        <w:rPr>
          <w:lang w:val="ru-RU"/>
        </w:rPr>
        <w:t>5</w:t>
      </w:r>
      <w:r w:rsidRPr="00B85352">
        <w:t xml:space="preserve"> %   с- </w:t>
      </w:r>
      <w:r w:rsidRPr="00B85352">
        <w:rPr>
          <w:lang w:val="ru-RU"/>
        </w:rPr>
        <w:t>78</w:t>
      </w:r>
      <w:r w:rsidRPr="00B85352">
        <w:t>%   л-</w:t>
      </w:r>
      <w:r w:rsidRPr="00B85352">
        <w:rPr>
          <w:lang w:val="ru-RU"/>
        </w:rPr>
        <w:t>13</w:t>
      </w:r>
      <w:r w:rsidRPr="00B85352">
        <w:t xml:space="preserve">  %   м-</w:t>
      </w:r>
      <w:r w:rsidRPr="00B85352">
        <w:rPr>
          <w:lang w:val="ru-RU"/>
        </w:rPr>
        <w:t>3</w:t>
      </w:r>
      <w:r w:rsidRPr="00B85352">
        <w:t xml:space="preserve"> %  </w:t>
      </w:r>
    </w:p>
    <w:p w:rsidR="00F40133" w:rsidRPr="00B85352" w:rsidRDefault="00F40133" w:rsidP="00322B3C">
      <w:pPr>
        <w:ind w:left="-567"/>
        <w:jc w:val="both"/>
        <w:rPr>
          <w:lang w:val="ru-RU"/>
        </w:rPr>
      </w:pPr>
      <w:r w:rsidRPr="00B85352">
        <w:rPr>
          <w:lang w:val="ru-RU"/>
        </w:rPr>
        <w:t>09.04.13Общ</w:t>
      </w:r>
      <w:r w:rsidRPr="00B85352">
        <w:t>. ан. крови Нв –</w:t>
      </w:r>
      <w:r w:rsidRPr="00B85352">
        <w:rPr>
          <w:lang w:val="ru-RU"/>
        </w:rPr>
        <w:t>141</w:t>
      </w:r>
      <w:r w:rsidRPr="00B85352">
        <w:t xml:space="preserve">  г/л  эритр – </w:t>
      </w:r>
      <w:r w:rsidRPr="00B85352">
        <w:rPr>
          <w:lang w:val="ru-RU"/>
        </w:rPr>
        <w:t>4,4</w:t>
      </w:r>
      <w:r w:rsidRPr="00B85352">
        <w:t xml:space="preserve"> лейк –</w:t>
      </w:r>
      <w:r w:rsidRPr="00B85352">
        <w:rPr>
          <w:lang w:val="ru-RU"/>
        </w:rPr>
        <w:t xml:space="preserve">6,2 </w:t>
      </w:r>
      <w:r w:rsidRPr="00B85352">
        <w:t>СОЭ –</w:t>
      </w:r>
      <w:r w:rsidRPr="00B85352">
        <w:rPr>
          <w:lang w:val="ru-RU"/>
        </w:rPr>
        <w:t>3</w:t>
      </w:r>
      <w:r w:rsidRPr="00B85352">
        <w:t xml:space="preserve"> </w:t>
      </w:r>
      <w:r w:rsidRPr="00B85352">
        <w:rPr>
          <w:lang w:val="ru-RU"/>
        </w:rPr>
        <w:t xml:space="preserve"> </w:t>
      </w:r>
      <w:r w:rsidRPr="00B85352">
        <w:t xml:space="preserve">мм/час   </w:t>
      </w:r>
    </w:p>
    <w:p w:rsidR="00F40133" w:rsidRPr="00B85352" w:rsidRDefault="00F40133" w:rsidP="00322B3C">
      <w:pPr>
        <w:ind w:left="-567"/>
        <w:jc w:val="both"/>
        <w:rPr>
          <w:lang w:val="ru-RU"/>
        </w:rPr>
      </w:pPr>
      <w:r w:rsidRPr="00B85352">
        <w:t>э-</w:t>
      </w:r>
      <w:r w:rsidRPr="00B85352">
        <w:rPr>
          <w:lang w:val="ru-RU"/>
        </w:rPr>
        <w:t>1</w:t>
      </w:r>
      <w:r w:rsidRPr="00B85352">
        <w:t xml:space="preserve"> %    п-</w:t>
      </w:r>
      <w:r w:rsidRPr="00B85352">
        <w:rPr>
          <w:lang w:val="ru-RU"/>
        </w:rPr>
        <w:t>1</w:t>
      </w:r>
      <w:r w:rsidRPr="00B85352">
        <w:t xml:space="preserve"> %   с- </w:t>
      </w:r>
      <w:r w:rsidRPr="00B85352">
        <w:rPr>
          <w:lang w:val="ru-RU"/>
        </w:rPr>
        <w:t>54</w:t>
      </w:r>
      <w:r w:rsidRPr="00B85352">
        <w:t>%   л-</w:t>
      </w:r>
      <w:r w:rsidRPr="00B85352">
        <w:rPr>
          <w:lang w:val="ru-RU"/>
        </w:rPr>
        <w:t>33</w:t>
      </w:r>
      <w:r w:rsidRPr="00B85352">
        <w:t xml:space="preserve"> %   м-</w:t>
      </w:r>
      <w:r w:rsidRPr="00B85352">
        <w:rPr>
          <w:lang w:val="ru-RU"/>
        </w:rPr>
        <w:t>11</w:t>
      </w:r>
      <w:r w:rsidRPr="00B85352">
        <w:t xml:space="preserve"> %  </w:t>
      </w:r>
    </w:p>
    <w:p w:rsidR="00F40133" w:rsidRPr="00B85352" w:rsidRDefault="00F40133" w:rsidP="00433ACD">
      <w:pPr>
        <w:ind w:left="-567"/>
        <w:jc w:val="both"/>
        <w:rPr>
          <w:lang w:val="ru-RU"/>
        </w:rPr>
      </w:pPr>
      <w:r w:rsidRPr="00B85352">
        <w:rPr>
          <w:lang w:val="ru-RU"/>
        </w:rPr>
        <w:t>04.04.13Биохимия</w:t>
      </w:r>
      <w:r w:rsidRPr="00B85352">
        <w:t>: хол –</w:t>
      </w:r>
      <w:r w:rsidRPr="00B85352">
        <w:rPr>
          <w:lang w:val="ru-RU"/>
        </w:rPr>
        <w:t>4,69</w:t>
      </w:r>
      <w:r w:rsidRPr="00B85352">
        <w:t xml:space="preserve"> тригл -</w:t>
      </w:r>
      <w:r w:rsidRPr="00B85352">
        <w:rPr>
          <w:lang w:val="ru-RU"/>
        </w:rPr>
        <w:t>1,31</w:t>
      </w:r>
      <w:r w:rsidRPr="00B85352">
        <w:t xml:space="preserve"> ХСЛПВП -</w:t>
      </w:r>
      <w:r w:rsidRPr="00B85352">
        <w:rPr>
          <w:lang w:val="ru-RU"/>
        </w:rPr>
        <w:t>1,85</w:t>
      </w:r>
      <w:r w:rsidRPr="00B85352">
        <w:t xml:space="preserve"> ХСЛПНП -</w:t>
      </w:r>
      <w:r w:rsidRPr="00B85352">
        <w:rPr>
          <w:lang w:val="ru-RU"/>
        </w:rPr>
        <w:t>2,25</w:t>
      </w:r>
      <w:r w:rsidRPr="00B85352">
        <w:t xml:space="preserve"> Катер -</w:t>
      </w:r>
      <w:r w:rsidRPr="00B85352">
        <w:rPr>
          <w:lang w:val="ru-RU"/>
        </w:rPr>
        <w:t>1,53 мочевина</w:t>
      </w:r>
      <w:r w:rsidRPr="00B85352">
        <w:t xml:space="preserve"> –</w:t>
      </w:r>
      <w:r w:rsidRPr="00B85352">
        <w:rPr>
          <w:lang w:val="ru-RU"/>
        </w:rPr>
        <w:t>3,5</w:t>
      </w:r>
      <w:r w:rsidRPr="00B85352">
        <w:t xml:space="preserve">  </w:t>
      </w:r>
      <w:r w:rsidRPr="00B85352">
        <w:rPr>
          <w:lang w:val="ru-RU"/>
        </w:rPr>
        <w:t>креатинин</w:t>
      </w:r>
      <w:r w:rsidRPr="00B85352">
        <w:t xml:space="preserve"> –</w:t>
      </w:r>
      <w:r w:rsidRPr="00B85352">
        <w:rPr>
          <w:lang w:val="ru-RU"/>
        </w:rPr>
        <w:t>175</w:t>
      </w:r>
      <w:r w:rsidRPr="00B85352">
        <w:t xml:space="preserve">   бил</w:t>
      </w:r>
      <w:r w:rsidRPr="00B85352">
        <w:rPr>
          <w:lang w:val="ru-RU"/>
        </w:rPr>
        <w:t xml:space="preserve"> общ</w:t>
      </w:r>
      <w:r w:rsidRPr="00B85352">
        <w:t xml:space="preserve"> –</w:t>
      </w:r>
      <w:r w:rsidRPr="00B85352">
        <w:rPr>
          <w:lang w:val="ru-RU"/>
        </w:rPr>
        <w:t>12,8</w:t>
      </w:r>
      <w:r w:rsidRPr="00B85352">
        <w:t xml:space="preserve">  бил</w:t>
      </w:r>
      <w:r w:rsidRPr="00B85352">
        <w:rPr>
          <w:lang w:val="ru-RU"/>
        </w:rPr>
        <w:t xml:space="preserve"> пр</w:t>
      </w:r>
      <w:r w:rsidRPr="00B85352">
        <w:t xml:space="preserve"> –</w:t>
      </w:r>
      <w:r w:rsidRPr="00B85352">
        <w:rPr>
          <w:lang w:val="ru-RU"/>
        </w:rPr>
        <w:t>4,2</w:t>
      </w:r>
      <w:r w:rsidRPr="00B85352">
        <w:t xml:space="preserve">  тим –</w:t>
      </w:r>
      <w:r w:rsidRPr="00B85352">
        <w:rPr>
          <w:lang w:val="ru-RU"/>
        </w:rPr>
        <w:t>0,86</w:t>
      </w:r>
      <w:r w:rsidRPr="00B85352">
        <w:t xml:space="preserve">  АСТ –</w:t>
      </w:r>
      <w:r w:rsidRPr="00B85352">
        <w:rPr>
          <w:lang w:val="ru-RU"/>
        </w:rPr>
        <w:t>0,34</w:t>
      </w:r>
      <w:r w:rsidRPr="00B85352">
        <w:t xml:space="preserve">   АЛТ –</w:t>
      </w:r>
      <w:r w:rsidRPr="00B85352">
        <w:rPr>
          <w:lang w:val="ru-RU"/>
        </w:rPr>
        <w:t>0,27</w:t>
      </w:r>
      <w:r w:rsidRPr="00B85352">
        <w:t xml:space="preserve">   </w:t>
      </w:r>
      <w:r w:rsidRPr="00B85352">
        <w:rPr>
          <w:lang w:val="ru-RU"/>
        </w:rPr>
        <w:t>ммоль</w:t>
      </w:r>
      <w:r w:rsidRPr="00B85352">
        <w:t xml:space="preserve">/л; </w:t>
      </w:r>
    </w:p>
    <w:p w:rsidR="00F40133" w:rsidRPr="009D2889" w:rsidRDefault="00F40133" w:rsidP="003A3373">
      <w:pPr>
        <w:ind w:left="-567"/>
        <w:jc w:val="both"/>
        <w:rPr>
          <w:lang w:val="ru-RU"/>
        </w:rPr>
      </w:pPr>
      <w:r w:rsidRPr="009D2889">
        <w:rPr>
          <w:lang w:val="ru-RU"/>
        </w:rPr>
        <w:t>09.04.13Биохимия</w:t>
      </w:r>
      <w:r w:rsidRPr="009D2889">
        <w:t>: СКФ –</w:t>
      </w:r>
      <w:r w:rsidRPr="009D2889">
        <w:rPr>
          <w:lang w:val="ru-RU"/>
        </w:rPr>
        <w:t xml:space="preserve"> 61мл</w:t>
      </w:r>
      <w:r w:rsidRPr="009D2889">
        <w:t>./</w:t>
      </w:r>
      <w:r w:rsidRPr="009D2889">
        <w:rPr>
          <w:lang w:val="ru-RU"/>
        </w:rPr>
        <w:t>мин мочевина</w:t>
      </w:r>
      <w:r w:rsidRPr="009D2889">
        <w:t xml:space="preserve"> –</w:t>
      </w:r>
      <w:r w:rsidRPr="009D2889">
        <w:rPr>
          <w:lang w:val="ru-RU"/>
        </w:rPr>
        <w:t>4,9</w:t>
      </w:r>
      <w:r w:rsidRPr="009D2889">
        <w:t xml:space="preserve">  </w:t>
      </w:r>
      <w:r w:rsidRPr="009D2889">
        <w:rPr>
          <w:lang w:val="ru-RU"/>
        </w:rPr>
        <w:t>креатинин</w:t>
      </w:r>
      <w:r w:rsidRPr="009D2889">
        <w:t xml:space="preserve"> –</w:t>
      </w:r>
      <w:r w:rsidRPr="009D2889">
        <w:rPr>
          <w:lang w:val="ru-RU"/>
        </w:rPr>
        <w:t>114</w:t>
      </w:r>
    </w:p>
    <w:p w:rsidR="00F40133" w:rsidRPr="00B85352" w:rsidRDefault="00F40133" w:rsidP="003A3373">
      <w:pPr>
        <w:ind w:left="-567"/>
        <w:jc w:val="both"/>
        <w:rPr>
          <w:lang w:val="ru-RU"/>
        </w:rPr>
      </w:pPr>
      <w:r w:rsidRPr="009D2889">
        <w:rPr>
          <w:lang w:val="ru-RU"/>
        </w:rPr>
        <w:t>15.04.13Биохимия</w:t>
      </w:r>
      <w:r w:rsidRPr="009D2889">
        <w:t>: СКФ –</w:t>
      </w:r>
      <w:r w:rsidRPr="009D2889">
        <w:rPr>
          <w:lang w:val="ru-RU"/>
        </w:rPr>
        <w:t xml:space="preserve"> 75мл</w:t>
      </w:r>
      <w:r w:rsidRPr="009D2889">
        <w:t>./</w:t>
      </w:r>
      <w:r w:rsidRPr="009D2889">
        <w:rPr>
          <w:lang w:val="ru-RU"/>
        </w:rPr>
        <w:t>мин мочевина</w:t>
      </w:r>
      <w:r w:rsidRPr="009D2889">
        <w:t xml:space="preserve"> –</w:t>
      </w:r>
      <w:r w:rsidRPr="009D2889">
        <w:rPr>
          <w:lang w:val="ru-RU"/>
        </w:rPr>
        <w:t>5,2</w:t>
      </w:r>
      <w:r w:rsidRPr="009D2889">
        <w:t xml:space="preserve">  </w:t>
      </w:r>
      <w:r w:rsidRPr="009D2889">
        <w:rPr>
          <w:lang w:val="ru-RU"/>
        </w:rPr>
        <w:t>креатинин</w:t>
      </w:r>
      <w:r w:rsidRPr="009D2889">
        <w:t xml:space="preserve"> –</w:t>
      </w:r>
      <w:r w:rsidRPr="009D2889">
        <w:rPr>
          <w:lang w:val="ru-RU"/>
        </w:rPr>
        <w:t>94</w:t>
      </w:r>
    </w:p>
    <w:p w:rsidR="00F40133" w:rsidRPr="00B85352" w:rsidRDefault="00F40133" w:rsidP="00433ACD">
      <w:pPr>
        <w:ind w:left="-567"/>
        <w:jc w:val="both"/>
        <w:rPr>
          <w:lang w:val="ru-RU"/>
        </w:rPr>
      </w:pPr>
      <w:r w:rsidRPr="00B85352">
        <w:rPr>
          <w:lang w:val="ru-RU"/>
        </w:rPr>
        <w:t>03.04.13 Амилаза 28,0</w:t>
      </w:r>
      <w:r>
        <w:rPr>
          <w:lang w:val="ru-RU"/>
        </w:rPr>
        <w:t xml:space="preserve"> ммоль\л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 xml:space="preserve">03.04.13Гемогл –145  ; гематокр –0,45  ; общ. белок – 74  г/л; К – 3,9  ; Nа – 139  </w:t>
      </w:r>
      <w:r w:rsidRPr="00B85352">
        <w:t>ммоль/л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04.04.13 К-3,2 ммоль/л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06.04.13 К -4,1 ммоль/л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07.04.13 К-5,0;</w:t>
      </w:r>
      <w:r w:rsidRPr="00B85352">
        <w:rPr>
          <w:lang w:val="en-US"/>
        </w:rPr>
        <w:t>Na</w:t>
      </w:r>
      <w:r w:rsidRPr="00B85352">
        <w:rPr>
          <w:lang w:val="ru-RU"/>
        </w:rPr>
        <w:t xml:space="preserve"> 143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03.04.13Коагулограмма: вр. сверт. – 12  мин.; ПТИ – 89  %; фибр –5,3  г/л; фибр Б – отр; АКТ –103 %; св. гепарин – 2*10-4</w:t>
      </w:r>
    </w:p>
    <w:p w:rsidR="00F40133" w:rsidRPr="00B85352" w:rsidRDefault="00F40133" w:rsidP="00FC5396">
      <w:pPr>
        <w:ind w:left="-567"/>
        <w:jc w:val="both"/>
        <w:rPr>
          <w:bCs/>
        </w:rPr>
      </w:pPr>
      <w:r w:rsidRPr="00B85352">
        <w:rPr>
          <w:bCs/>
          <w:lang w:val="ru-RU"/>
        </w:rPr>
        <w:t>05.04.13</w:t>
      </w:r>
      <w:r w:rsidRPr="00B85352">
        <w:rPr>
          <w:bCs/>
        </w:rPr>
        <w:t>Проба Реберга: Д-</w:t>
      </w:r>
      <w:r w:rsidRPr="00B85352">
        <w:rPr>
          <w:bCs/>
          <w:lang w:val="ru-RU"/>
        </w:rPr>
        <w:t>3,5</w:t>
      </w:r>
      <w:r w:rsidRPr="00B85352">
        <w:rPr>
          <w:bCs/>
        </w:rPr>
        <w:t xml:space="preserve"> л, </w:t>
      </w:r>
      <w:r w:rsidRPr="00B85352">
        <w:rPr>
          <w:bCs/>
          <w:lang w:val="en-US"/>
        </w:rPr>
        <w:t>d</w:t>
      </w:r>
      <w:r w:rsidRPr="00B85352">
        <w:rPr>
          <w:bCs/>
        </w:rPr>
        <w:t>-</w:t>
      </w:r>
      <w:r w:rsidRPr="00B85352">
        <w:rPr>
          <w:bCs/>
          <w:lang w:val="ru-RU"/>
        </w:rPr>
        <w:t>2,43</w:t>
      </w:r>
      <w:r w:rsidRPr="00B85352">
        <w:rPr>
          <w:bCs/>
        </w:rPr>
        <w:t xml:space="preserve"> мл</w:t>
      </w:r>
      <w:r w:rsidRPr="00B85352">
        <w:rPr>
          <w:bCs/>
          <w:lang w:val="ru-RU"/>
        </w:rPr>
        <w:t>/мин</w:t>
      </w:r>
      <w:r w:rsidRPr="00B85352">
        <w:rPr>
          <w:bCs/>
        </w:rPr>
        <w:t xml:space="preserve">., </w:t>
      </w:r>
      <w:r w:rsidRPr="00B85352">
        <w:rPr>
          <w:bCs/>
          <w:lang w:val="en-US"/>
        </w:rPr>
        <w:t>S</w:t>
      </w:r>
      <w:r w:rsidRPr="00B85352">
        <w:rPr>
          <w:bCs/>
        </w:rPr>
        <w:t>-</w:t>
      </w:r>
      <w:r w:rsidRPr="00B85352">
        <w:rPr>
          <w:bCs/>
          <w:lang w:val="ru-RU"/>
        </w:rPr>
        <w:t>1,63 кв.м</w:t>
      </w:r>
      <w:r w:rsidRPr="00B85352">
        <w:rPr>
          <w:bCs/>
        </w:rPr>
        <w:t>,</w:t>
      </w:r>
      <w:r w:rsidRPr="00B85352">
        <w:rPr>
          <w:bCs/>
          <w:lang w:val="ru-RU"/>
        </w:rPr>
        <w:t xml:space="preserve"> креатинин крови-117 мкмоль</w:t>
      </w:r>
      <w:r w:rsidRPr="00B85352">
        <w:rPr>
          <w:bCs/>
        </w:rPr>
        <w:t xml:space="preserve">/л;  </w:t>
      </w:r>
      <w:r w:rsidRPr="00B85352">
        <w:rPr>
          <w:bCs/>
          <w:lang w:val="ru-RU"/>
        </w:rPr>
        <w:t>креатинин мочи-6600</w:t>
      </w:r>
      <w:r w:rsidRPr="00B85352">
        <w:rPr>
          <w:bCs/>
        </w:rPr>
        <w:t xml:space="preserve">  </w:t>
      </w:r>
      <w:r w:rsidRPr="00B85352">
        <w:rPr>
          <w:bCs/>
          <w:lang w:val="ru-RU"/>
        </w:rPr>
        <w:t>мкмоль</w:t>
      </w:r>
      <w:r w:rsidRPr="00B85352">
        <w:rPr>
          <w:bCs/>
        </w:rPr>
        <w:t>/л;  КФ-</w:t>
      </w:r>
      <w:r w:rsidRPr="00B85352">
        <w:rPr>
          <w:bCs/>
          <w:lang w:val="ru-RU"/>
        </w:rPr>
        <w:t>145,5 мл/мин</w:t>
      </w:r>
      <w:r w:rsidRPr="00B85352">
        <w:rPr>
          <w:bCs/>
        </w:rPr>
        <w:t>;  КР-</w:t>
      </w:r>
      <w:r w:rsidRPr="00B85352">
        <w:rPr>
          <w:bCs/>
          <w:lang w:val="ru-RU"/>
        </w:rPr>
        <w:t>98,4</w:t>
      </w:r>
      <w:r w:rsidRPr="00B85352">
        <w:rPr>
          <w:bCs/>
        </w:rPr>
        <w:t xml:space="preserve">  %</w:t>
      </w:r>
    </w:p>
    <w:p w:rsidR="00F40133" w:rsidRPr="00B85352" w:rsidRDefault="00F4013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85352">
        <w:rPr>
          <w:b w:val="0"/>
          <w:sz w:val="24"/>
          <w:szCs w:val="24"/>
        </w:rPr>
        <w:t>03.04.13Общ. ан. мочи уд вес 1020  лейк –0-1 эрит 0-0-1   в п/зр белок – отр  ацетон –4++++;  эпит. пл. -много ; эпит. перех. -много  в п/зр</w:t>
      </w:r>
    </w:p>
    <w:p w:rsidR="00F40133" w:rsidRPr="00B85352" w:rsidRDefault="00F40133" w:rsidP="00FC5396">
      <w:pPr>
        <w:ind w:left="-567"/>
        <w:rPr>
          <w:lang w:val="ru-RU"/>
        </w:rPr>
      </w:pPr>
      <w:r w:rsidRPr="00B85352">
        <w:rPr>
          <w:lang w:val="ru-RU"/>
        </w:rPr>
        <w:t>04.04.13Анализ</w:t>
      </w:r>
      <w:r w:rsidRPr="00B85352">
        <w:t xml:space="preserve"> мочи по Нечипоренко лейк -</w:t>
      </w:r>
      <w:r w:rsidRPr="00B85352">
        <w:rPr>
          <w:lang w:val="ru-RU"/>
        </w:rPr>
        <w:t>1500</w:t>
      </w:r>
      <w:r w:rsidRPr="00B85352">
        <w:t xml:space="preserve">  эритр -</w:t>
      </w:r>
      <w:r w:rsidRPr="00B85352">
        <w:rPr>
          <w:lang w:val="ru-RU"/>
        </w:rPr>
        <w:t>500</w:t>
      </w:r>
      <w:r w:rsidRPr="00B85352">
        <w:t xml:space="preserve">  </w:t>
      </w:r>
      <w:r w:rsidRPr="00B85352">
        <w:rPr>
          <w:lang w:val="ru-RU"/>
        </w:rPr>
        <w:t>белок</w:t>
      </w:r>
      <w:r w:rsidRPr="00B85352">
        <w:t xml:space="preserve"> –</w:t>
      </w:r>
      <w:r w:rsidRPr="00B85352">
        <w:rPr>
          <w:lang w:val="ru-RU"/>
        </w:rPr>
        <w:t xml:space="preserve"> 0,167</w:t>
      </w:r>
    </w:p>
    <w:p w:rsidR="00F40133" w:rsidRPr="00B85352" w:rsidRDefault="00F40133" w:rsidP="00FC5396">
      <w:pPr>
        <w:ind w:left="-567"/>
        <w:rPr>
          <w:lang w:val="ru-RU"/>
        </w:rPr>
      </w:pPr>
      <w:r w:rsidRPr="00B85352">
        <w:rPr>
          <w:lang w:val="ru-RU"/>
        </w:rPr>
        <w:t>05.04.13Суточная глюкозурия</w:t>
      </w:r>
      <w:r w:rsidRPr="00B85352">
        <w:t xml:space="preserve"> –</w:t>
      </w:r>
      <w:r w:rsidRPr="00B85352">
        <w:rPr>
          <w:lang w:val="ru-RU"/>
        </w:rPr>
        <w:t>0,77</w:t>
      </w:r>
      <w:r w:rsidRPr="00B85352">
        <w:t xml:space="preserve">  %</w:t>
      </w:r>
      <w:r w:rsidRPr="00B85352">
        <w:rPr>
          <w:lang w:val="ru-RU"/>
        </w:rPr>
        <w:t xml:space="preserve">; </w:t>
      </w:r>
      <w:r w:rsidRPr="00B85352">
        <w:t xml:space="preserve">  </w:t>
      </w:r>
      <w:r w:rsidRPr="00B85352">
        <w:rPr>
          <w:lang w:val="ru-RU"/>
        </w:rPr>
        <w:t>Суточная протеинурия</w:t>
      </w:r>
      <w:r w:rsidRPr="00B85352">
        <w:t xml:space="preserve"> –  </w:t>
      </w:r>
      <w:r w:rsidRPr="00B85352">
        <w:rPr>
          <w:lang w:val="ru-RU"/>
        </w:rPr>
        <w:t>0,216 г/сут</w:t>
      </w:r>
      <w:r w:rsidRPr="00B85352">
        <w:t xml:space="preserve">   </w:t>
      </w:r>
    </w:p>
    <w:p w:rsidR="00F40133" w:rsidRDefault="00F40133" w:rsidP="009D2889">
      <w:pPr>
        <w:pStyle w:val="Heading5"/>
        <w:ind w:left="-567"/>
        <w:rPr>
          <w:sz w:val="24"/>
          <w:szCs w:val="24"/>
        </w:rPr>
      </w:pPr>
      <w:r w:rsidRPr="00B85352">
        <w:rPr>
          <w:sz w:val="24"/>
          <w:szCs w:val="24"/>
        </w:rPr>
        <w:t>С 10.04.13 ацетон отр</w:t>
      </w:r>
    </w:p>
    <w:p w:rsidR="00F40133" w:rsidRPr="009D2889" w:rsidRDefault="00F40133" w:rsidP="009D2889">
      <w:pPr>
        <w:pStyle w:val="Heading5"/>
        <w:ind w:left="-567"/>
        <w:rPr>
          <w:sz w:val="24"/>
          <w:szCs w:val="24"/>
        </w:rPr>
      </w:pPr>
      <w:r w:rsidRPr="009D2889">
        <w:rPr>
          <w:sz w:val="24"/>
          <w:szCs w:val="24"/>
        </w:rPr>
        <w:t>15.04я/г не обнаружены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 xml:space="preserve">Гликемический </w:t>
            </w:r>
          </w:p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F40133" w:rsidRPr="00B85352" w:rsidRDefault="00F40133" w:rsidP="00322B3C">
            <w:pPr>
              <w:rPr>
                <w:lang w:val="ru-RU"/>
              </w:rPr>
            </w:pPr>
            <w:r w:rsidRPr="00B85352">
              <w:rPr>
                <w:lang w:val="ru-RU"/>
              </w:rPr>
              <w:t>21.00</w:t>
            </w: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03.04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13,6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11,6</w:t>
            </w: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04.06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6,1</w:t>
            </w: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5,3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8,7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6,2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7,9</w:t>
            </w: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06.04  2.00-13,6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9,2</w:t>
            </w: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9,9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9,8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6,0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6,1</w:t>
            </w: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08.04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3,4</w:t>
            </w: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5,2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17,6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12,9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5,3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10.04  2.00-8,4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13,9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11.04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9,5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6,5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13,2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13.04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8,6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10,4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 w:rsidRPr="00B85352">
              <w:rPr>
                <w:lang w:val="ru-RU"/>
              </w:rPr>
              <w:t>7,1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Pr="00B85352" w:rsidRDefault="00F40133" w:rsidP="003A3373">
            <w:pPr>
              <w:rPr>
                <w:lang w:val="ru-RU"/>
              </w:rPr>
            </w:pPr>
            <w:r w:rsidRPr="009D2889">
              <w:rPr>
                <w:lang w:val="ru-RU"/>
              </w:rPr>
              <w:t>16.04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957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56" w:type="dxa"/>
          </w:tcPr>
          <w:p w:rsidR="00F40133" w:rsidRPr="00B85352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</w:tr>
      <w:tr w:rsidR="00F40133" w:rsidRPr="00B85352" w:rsidTr="00322B3C">
        <w:tc>
          <w:tcPr>
            <w:tcW w:w="2412" w:type="dxa"/>
          </w:tcPr>
          <w:p w:rsidR="00F40133" w:rsidRPr="009D2889" w:rsidRDefault="00F40133" w:rsidP="003A3373">
            <w:pPr>
              <w:rPr>
                <w:lang w:val="ru-RU"/>
              </w:rPr>
            </w:pPr>
            <w:r>
              <w:rPr>
                <w:lang w:val="ru-RU"/>
              </w:rPr>
              <w:t>17.04  2.00- 6,0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</w:tr>
      <w:tr w:rsidR="00F40133" w:rsidRPr="00B85352" w:rsidTr="00322B3C">
        <w:tc>
          <w:tcPr>
            <w:tcW w:w="2412" w:type="dxa"/>
          </w:tcPr>
          <w:p w:rsidR="00F40133" w:rsidRDefault="00F40133" w:rsidP="003A3373">
            <w:pPr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40133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57" w:type="dxa"/>
          </w:tcPr>
          <w:p w:rsidR="00F40133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804" w:type="dxa"/>
          </w:tcPr>
          <w:p w:rsidR="00F40133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804" w:type="dxa"/>
          </w:tcPr>
          <w:p w:rsidR="00F40133" w:rsidRPr="00B85352" w:rsidRDefault="00F40133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56" w:type="dxa"/>
          </w:tcPr>
          <w:p w:rsidR="00F40133" w:rsidRDefault="00F40133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</w:tr>
    </w:tbl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</w:rPr>
        <w:t>Невропатолог</w:t>
      </w:r>
      <w:r w:rsidRPr="00B85352">
        <w:t xml:space="preserve">: </w:t>
      </w:r>
      <w:r w:rsidRPr="00B85352">
        <w:rPr>
          <w:lang w:val="ru-RU"/>
        </w:rPr>
        <w:t xml:space="preserve">Диабетическая эндотоксическая энцефалопатия. Цереброастенический с-м без очаговой симптоматики. Хроническая диабетическая дистальная полинейропатия сенсо-моторная форма н/к </w:t>
      </w:r>
      <w:r w:rsidRPr="00B85352">
        <w:rPr>
          <w:lang w:val="en-US"/>
        </w:rPr>
        <w:t>II</w:t>
      </w:r>
      <w:r w:rsidRPr="00B85352">
        <w:rPr>
          <w:lang w:val="ru-RU"/>
        </w:rPr>
        <w:t>ст.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Окулист</w:t>
      </w:r>
      <w:r w:rsidRPr="00B85352">
        <w:t>:</w:t>
      </w:r>
      <w:r w:rsidRPr="00B85352">
        <w:rPr>
          <w:lang w:val="ru-RU"/>
        </w:rPr>
        <w:t xml:space="preserve"> Осмотр в ОИТ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lang w:val="ru-RU"/>
        </w:rPr>
        <w:t>Гл</w:t>
      </w:r>
      <w:r w:rsidRPr="00B85352">
        <w:t>. дно: ДЗН</w:t>
      </w:r>
      <w:r w:rsidRPr="00B85352">
        <w:rPr>
          <w:lang w:val="ru-RU"/>
        </w:rPr>
        <w:t xml:space="preserve"> бледно-розовые</w:t>
      </w:r>
      <w:r w:rsidRPr="00B85352">
        <w:t>.</w:t>
      </w:r>
      <w:r w:rsidRPr="00B85352">
        <w:rPr>
          <w:lang w:val="ru-RU"/>
        </w:rPr>
        <w:t xml:space="preserve"> Границы четкие</w:t>
      </w:r>
      <w:r w:rsidRPr="00B85352">
        <w:t>.</w:t>
      </w:r>
      <w:r w:rsidRPr="00B85352">
        <w:rPr>
          <w:lang w:val="ru-RU"/>
        </w:rPr>
        <w:t xml:space="preserve"> Единичные микроаневризмы</w:t>
      </w:r>
      <w:r w:rsidRPr="00B85352">
        <w:t>,</w:t>
      </w:r>
      <w:r w:rsidRPr="00B85352">
        <w:rPr>
          <w:lang w:val="ru-RU"/>
        </w:rPr>
        <w:t xml:space="preserve"> микрогеморрагии</w:t>
      </w:r>
      <w:r w:rsidRPr="00B85352">
        <w:t xml:space="preserve">.  </w:t>
      </w:r>
      <w:r w:rsidRPr="00B85352">
        <w:rPr>
          <w:lang w:val="ru-RU"/>
        </w:rPr>
        <w:t>Артерии сужены</w:t>
      </w:r>
      <w:r w:rsidRPr="00B85352">
        <w:t>.</w:t>
      </w:r>
      <w:r w:rsidRPr="00B85352">
        <w:rPr>
          <w:lang w:val="ru-RU"/>
        </w:rPr>
        <w:t xml:space="preserve"> Аномалии венозных сосудов (извитость).   Вены неравномерно расширены. Д-з: </w:t>
      </w:r>
      <w:r w:rsidRPr="00B85352">
        <w:t xml:space="preserve">Непролиферативная  диабетическая  ретинопатия ОИ. </w:t>
      </w:r>
    </w:p>
    <w:p w:rsidR="00F40133" w:rsidRPr="00B85352" w:rsidRDefault="00F40133" w:rsidP="00FC5396">
      <w:pPr>
        <w:ind w:left="-567"/>
        <w:jc w:val="both"/>
      </w:pPr>
      <w:r w:rsidRPr="00B85352">
        <w:rPr>
          <w:u w:val="single"/>
          <w:lang w:val="ru-RU"/>
        </w:rPr>
        <w:t>04.04.13</w:t>
      </w:r>
      <w:r w:rsidRPr="00B85352">
        <w:rPr>
          <w:u w:val="single"/>
        </w:rPr>
        <w:t>ЭКГ</w:t>
      </w:r>
      <w:r w:rsidRPr="00B85352">
        <w:t>:</w:t>
      </w:r>
      <w:r w:rsidRPr="00B85352">
        <w:rPr>
          <w:lang w:val="ru-RU"/>
        </w:rPr>
        <w:t xml:space="preserve"> </w:t>
      </w:r>
      <w:r w:rsidRPr="00B85352">
        <w:t>ЧСС -</w:t>
      </w:r>
      <w:r w:rsidRPr="00B85352">
        <w:rPr>
          <w:lang w:val="ru-RU"/>
        </w:rPr>
        <w:t>100 уд/мин</w:t>
      </w:r>
      <w:r w:rsidRPr="00B85352">
        <w:t>. Вольтаж</w:t>
      </w:r>
      <w:r w:rsidRPr="00B85352">
        <w:rPr>
          <w:lang w:val="ru-RU"/>
        </w:rPr>
        <w:t xml:space="preserve"> сохранен</w:t>
      </w:r>
      <w:r w:rsidRPr="00B85352">
        <w:t>.  Ритм</w:t>
      </w:r>
      <w:r w:rsidRPr="00B85352">
        <w:rPr>
          <w:lang w:val="ru-RU"/>
        </w:rPr>
        <w:t xml:space="preserve"> синусовый</w:t>
      </w:r>
      <w:r w:rsidRPr="00B85352">
        <w:t>,</w:t>
      </w:r>
      <w:r w:rsidRPr="00B85352">
        <w:rPr>
          <w:lang w:val="ru-RU"/>
        </w:rPr>
        <w:t xml:space="preserve"> тахикардия</w:t>
      </w:r>
      <w:r w:rsidRPr="00B85352">
        <w:t>.</w:t>
      </w:r>
      <w:r w:rsidRPr="00B85352">
        <w:rPr>
          <w:lang w:val="ru-RU"/>
        </w:rPr>
        <w:t xml:space="preserve"> Эл</w:t>
      </w:r>
      <w:r w:rsidRPr="00B85352">
        <w:t xml:space="preserve">. ось </w:t>
      </w:r>
      <w:r w:rsidRPr="00B85352">
        <w:rPr>
          <w:lang w:val="ru-RU"/>
        </w:rPr>
        <w:t>не</w:t>
      </w:r>
      <w:r w:rsidRPr="00B85352">
        <w:t xml:space="preserve"> </w:t>
      </w:r>
      <w:r w:rsidRPr="00B85352">
        <w:rPr>
          <w:lang w:val="ru-RU"/>
        </w:rPr>
        <w:t>отклонена</w:t>
      </w:r>
      <w:r w:rsidRPr="00B85352">
        <w:t>.</w:t>
      </w:r>
      <w:r w:rsidRPr="00B85352">
        <w:rPr>
          <w:lang w:val="ru-RU"/>
        </w:rPr>
        <w:t xml:space="preserve"> Позиция вертикальная</w:t>
      </w:r>
      <w:r w:rsidRPr="00B85352">
        <w:t xml:space="preserve">. </w:t>
      </w:r>
      <w:r w:rsidRPr="00B85352">
        <w:rPr>
          <w:lang w:val="ru-RU"/>
        </w:rPr>
        <w:t>Дистрофические</w:t>
      </w:r>
      <w:r w:rsidRPr="00B85352">
        <w:t xml:space="preserve"> изменения миокарда. 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</w:rPr>
        <w:t>Кардиолог</w:t>
      </w:r>
      <w:r w:rsidRPr="00B85352">
        <w:t xml:space="preserve">: </w:t>
      </w:r>
      <w:r w:rsidRPr="00B85352">
        <w:rPr>
          <w:lang w:val="ru-RU"/>
        </w:rPr>
        <w:t>НЦД по смешанному типу.</w:t>
      </w:r>
    </w:p>
    <w:p w:rsidR="00F40133" w:rsidRPr="00B85352" w:rsidRDefault="00F40133" w:rsidP="00FC5396">
      <w:pPr>
        <w:ind w:left="-567"/>
        <w:jc w:val="both"/>
        <w:rPr>
          <w:u w:val="single"/>
          <w:lang w:val="ru-RU"/>
        </w:rPr>
      </w:pPr>
      <w:r w:rsidRPr="00B85352">
        <w:rPr>
          <w:u w:val="single"/>
        </w:rPr>
        <w:t>09.04.13ЭХО КС:</w:t>
      </w:r>
      <w:r w:rsidRPr="00B85352">
        <w:t xml:space="preserve"> КДР-3,45 см;  КДО-49,12 мл; КСР- 2,28см; КСО- 17,71мл; УО 31,41 мл; МОК-2,99 л/мин.; ФВ-63,94 %; просвет корня аорты – 2,9см; АК раскрытие - </w:t>
      </w:r>
      <w:r w:rsidRPr="00B85352">
        <w:rPr>
          <w:lang w:val="en-US"/>
        </w:rPr>
        <w:t>N</w:t>
      </w:r>
      <w:r w:rsidRPr="00B85352">
        <w:t xml:space="preserve">; ПЛП -2,65  см; МЖП –1,17  см; ЗСЛЖ – 0,80см; ППЖ-1,6 см; ПЛЖ- 3,45см; ТК- створки уплотнены регургитация </w:t>
      </w:r>
      <w:r w:rsidRPr="00B85352">
        <w:rPr>
          <w:lang w:val="en-US"/>
        </w:rPr>
        <w:t>I</w:t>
      </w:r>
      <w:r w:rsidRPr="00B85352">
        <w:t xml:space="preserve">ст; МК - створки уплотнены,.  По ЭХО КС: </w:t>
      </w:r>
      <w:r w:rsidRPr="00B85352">
        <w:rPr>
          <w:lang w:val="ru-RU"/>
        </w:rPr>
        <w:t>стенки Ао уплотнены, умеренная гипертрофия МЖП со структурными изменениями миокарда, уплотнение створок МК с М</w:t>
      </w:r>
      <w:r w:rsidRPr="00B85352">
        <w:rPr>
          <w:lang w:val="en-US"/>
        </w:rPr>
        <w:t>R</w:t>
      </w:r>
      <w:r w:rsidRPr="00B85352">
        <w:rPr>
          <w:lang w:val="ru-RU"/>
        </w:rPr>
        <w:t xml:space="preserve"> </w:t>
      </w:r>
      <w:r w:rsidRPr="00B85352">
        <w:rPr>
          <w:lang w:val="en-US"/>
        </w:rPr>
        <w:t>I</w:t>
      </w:r>
      <w:r w:rsidRPr="00B85352">
        <w:rPr>
          <w:lang w:val="ru-RU"/>
        </w:rPr>
        <w:t xml:space="preserve">ст. И ТК с </w:t>
      </w:r>
      <w:r w:rsidRPr="00B85352">
        <w:rPr>
          <w:lang w:val="en-US"/>
        </w:rPr>
        <w:t>TR</w:t>
      </w:r>
      <w:r w:rsidRPr="00B85352">
        <w:rPr>
          <w:lang w:val="ru-RU"/>
        </w:rPr>
        <w:t xml:space="preserve"> </w:t>
      </w:r>
      <w:r w:rsidRPr="00B85352">
        <w:rPr>
          <w:lang w:val="en-US"/>
        </w:rPr>
        <w:t>I</w:t>
      </w:r>
      <w:r w:rsidRPr="00B85352">
        <w:rPr>
          <w:lang w:val="ru-RU"/>
        </w:rPr>
        <w:t>ст.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Нефролог:</w:t>
      </w:r>
      <w:r w:rsidRPr="00B85352">
        <w:rPr>
          <w:lang w:val="ru-RU"/>
        </w:rPr>
        <w:t xml:space="preserve"> ХБП II ст.: диаб. нефропатия.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Гастроэнтеролог</w:t>
      </w:r>
      <w:r w:rsidRPr="00B85352">
        <w:rPr>
          <w:lang w:val="ru-RU"/>
        </w:rPr>
        <w:t xml:space="preserve">: Хр гастродуоденит, ассоцированый с </w:t>
      </w:r>
      <w:r w:rsidRPr="00B85352">
        <w:rPr>
          <w:lang w:val="en-US"/>
        </w:rPr>
        <w:t>H</w:t>
      </w:r>
      <w:r w:rsidRPr="00B85352">
        <w:rPr>
          <w:lang w:val="ru-RU"/>
        </w:rPr>
        <w:t>-</w:t>
      </w:r>
      <w:r w:rsidRPr="00B85352">
        <w:rPr>
          <w:lang w:val="en-US"/>
        </w:rPr>
        <w:t>pylory</w:t>
      </w:r>
      <w:r w:rsidRPr="00B85352">
        <w:rPr>
          <w:lang w:val="ru-RU"/>
        </w:rPr>
        <w:t xml:space="preserve"> с сохраненной кислотообразующей функцией желудка. Фаза обострения ГЭТБ </w:t>
      </w:r>
      <w:r w:rsidRPr="00B85352">
        <w:rPr>
          <w:lang w:val="en-US"/>
        </w:rPr>
        <w:t>II</w:t>
      </w:r>
      <w:r w:rsidRPr="00B85352">
        <w:rPr>
          <w:lang w:val="ru-RU"/>
        </w:rPr>
        <w:t>ст. Дуоденогастральный рефлюкс. Хр. панкреатит с нарушением внешнесекреторной функции поджелудочной железы, обострение. Вторичный колит.</w:t>
      </w:r>
    </w:p>
    <w:p w:rsidR="00F40133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ФЭГДС:</w:t>
      </w:r>
      <w:r w:rsidRPr="00B85352">
        <w:rPr>
          <w:lang w:val="ru-RU"/>
        </w:rPr>
        <w:t>эрозивно-фибринозный эзофагид, очаговая эритематозная гастродуоденопатия. Дуодено гастральный рефлюкс.</w:t>
      </w:r>
    </w:p>
    <w:p w:rsidR="00F40133" w:rsidRPr="00D2342A" w:rsidRDefault="00F40133" w:rsidP="00D2342A">
      <w:pPr>
        <w:ind w:left="-567"/>
        <w:jc w:val="both"/>
        <w:rPr>
          <w:sz w:val="28"/>
          <w:lang w:val="ru-RU"/>
        </w:rPr>
      </w:pPr>
      <w:r w:rsidRPr="009D2889">
        <w:rPr>
          <w:sz w:val="28"/>
          <w:u w:val="single"/>
          <w:lang w:val="ru-RU"/>
        </w:rPr>
        <w:t>Ангиохирург</w:t>
      </w:r>
      <w:r w:rsidRPr="009D2889">
        <w:rPr>
          <w:sz w:val="28"/>
        </w:rPr>
        <w:t>:</w:t>
      </w:r>
      <w:r w:rsidRPr="009D2889">
        <w:rPr>
          <w:sz w:val="28"/>
          <w:lang w:val="ru-RU"/>
        </w:rPr>
        <w:t xml:space="preserve"> Диаб. ангиопатия артерий н/к.</w:t>
      </w:r>
    </w:p>
    <w:p w:rsidR="00F40133" w:rsidRPr="00B85352" w:rsidRDefault="00F40133" w:rsidP="00FC5396">
      <w:pPr>
        <w:ind w:left="-567"/>
        <w:jc w:val="both"/>
        <w:rPr>
          <w:u w:val="single"/>
          <w:lang w:val="ru-RU"/>
        </w:rPr>
      </w:pPr>
      <w:r w:rsidRPr="00B85352">
        <w:rPr>
          <w:u w:val="single"/>
          <w:lang w:val="ru-RU"/>
        </w:rPr>
        <w:t>09.04.13</w:t>
      </w:r>
      <w:r w:rsidRPr="00B85352">
        <w:rPr>
          <w:u w:val="single"/>
        </w:rPr>
        <w:t>РВГ:</w:t>
      </w:r>
      <w:r w:rsidRPr="00B85352">
        <w:t xml:space="preserve"> </w:t>
      </w:r>
      <w:r w:rsidRPr="00B85352">
        <w:rPr>
          <w:lang w:val="ru-RU"/>
        </w:rPr>
        <w:t xml:space="preserve">Нарушение кровообращения слева </w:t>
      </w:r>
      <w:r w:rsidRPr="00B85352">
        <w:rPr>
          <w:lang w:val="en-US"/>
        </w:rPr>
        <w:t>I</w:t>
      </w:r>
      <w:r w:rsidRPr="00B85352">
        <w:rPr>
          <w:lang w:val="ru-RU"/>
        </w:rPr>
        <w:t xml:space="preserve">ст, справа </w:t>
      </w:r>
      <w:r w:rsidRPr="00B85352">
        <w:rPr>
          <w:lang w:val="en-US"/>
        </w:rPr>
        <w:t>N</w:t>
      </w:r>
      <w:r w:rsidRPr="00B85352">
        <w:rPr>
          <w:lang w:val="ru-RU"/>
        </w:rPr>
        <w:t xml:space="preserve">, тонус сосудов </w:t>
      </w:r>
      <w:r w:rsidRPr="00B85352">
        <w:rPr>
          <w:lang w:val="en-US"/>
        </w:rPr>
        <w:t>N</w:t>
      </w:r>
      <w:r w:rsidRPr="00B85352">
        <w:rPr>
          <w:lang w:val="ru-RU"/>
        </w:rPr>
        <w:t>.</w:t>
      </w:r>
      <w:r w:rsidRPr="00B85352">
        <w:t xml:space="preserve"> 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09.04.13Допплерография:</w:t>
      </w:r>
      <w:r w:rsidRPr="00B85352">
        <w:rPr>
          <w:lang w:val="ru-RU"/>
        </w:rPr>
        <w:t xml:space="preserve"> ЛПИ справа –1,05 , ЛПИ слева –1,05 . Кровоток по а. </w:t>
      </w:r>
      <w:r w:rsidRPr="00B85352">
        <w:rPr>
          <w:lang w:val="en-US"/>
        </w:rPr>
        <w:t>tibialis</w:t>
      </w:r>
      <w:r w:rsidRPr="00B85352">
        <w:rPr>
          <w:lang w:val="ru-RU"/>
        </w:rPr>
        <w:t xml:space="preserve"> роs</w:t>
      </w:r>
      <w:r w:rsidRPr="00B85352">
        <w:rPr>
          <w:lang w:val="en-US"/>
        </w:rPr>
        <w:t>t</w:t>
      </w:r>
      <w:r w:rsidRPr="00B85352">
        <w:rPr>
          <w:lang w:val="ru-RU"/>
        </w:rPr>
        <w:t xml:space="preserve">  не нарушен с обеих сторон. </w:t>
      </w:r>
    </w:p>
    <w:p w:rsidR="00F40133" w:rsidRPr="00B85352" w:rsidRDefault="00F40133" w:rsidP="00FC5396">
      <w:pPr>
        <w:ind w:left="-567"/>
        <w:jc w:val="both"/>
      </w:pPr>
      <w:r w:rsidRPr="00B85352">
        <w:rPr>
          <w:u w:val="single"/>
          <w:lang w:val="ru-RU"/>
        </w:rPr>
        <w:t>15.01.13</w:t>
      </w:r>
      <w:r w:rsidRPr="00B85352">
        <w:rPr>
          <w:u w:val="single"/>
        </w:rPr>
        <w:t>УЗИ щит.</w:t>
      </w:r>
      <w:r w:rsidRPr="00B85352">
        <w:rPr>
          <w:u w:val="single"/>
          <w:lang w:val="ru-RU"/>
        </w:rPr>
        <w:t xml:space="preserve"> железы</w:t>
      </w:r>
      <w:r w:rsidRPr="00B85352">
        <w:t>:</w:t>
      </w:r>
      <w:r w:rsidRPr="00B85352">
        <w:rPr>
          <w:lang w:val="ru-RU"/>
        </w:rPr>
        <w:t xml:space="preserve"> Пр</w:t>
      </w:r>
      <w:r w:rsidRPr="00B85352">
        <w:t xml:space="preserve"> д. V = </w:t>
      </w:r>
      <w:r w:rsidRPr="00B85352">
        <w:rPr>
          <w:lang w:val="ru-RU"/>
        </w:rPr>
        <w:t>5,8</w:t>
      </w:r>
      <w:r w:rsidRPr="00B85352">
        <w:t xml:space="preserve"> см</w:t>
      </w:r>
      <w:r w:rsidRPr="00B85352">
        <w:rPr>
          <w:vertAlign w:val="superscript"/>
        </w:rPr>
        <w:t>3</w:t>
      </w:r>
      <w:r w:rsidRPr="00B85352">
        <w:t>; лев. д. V =</w:t>
      </w:r>
      <w:r w:rsidRPr="00B85352">
        <w:rPr>
          <w:lang w:val="ru-RU"/>
        </w:rPr>
        <w:t>4,4</w:t>
      </w:r>
      <w:r w:rsidRPr="00B85352">
        <w:t xml:space="preserve">  см</w:t>
      </w:r>
      <w:r w:rsidRPr="00B85352">
        <w:rPr>
          <w:vertAlign w:val="superscript"/>
        </w:rPr>
        <w:t>3</w:t>
      </w:r>
    </w:p>
    <w:p w:rsidR="00F40133" w:rsidRPr="00B85352" w:rsidRDefault="00F40133" w:rsidP="00573B4B">
      <w:pPr>
        <w:ind w:left="-567"/>
        <w:jc w:val="both"/>
        <w:rPr>
          <w:lang w:val="ru-RU"/>
        </w:rPr>
      </w:pPr>
      <w:r w:rsidRPr="00B85352">
        <w:rPr>
          <w:lang w:val="ru-RU"/>
        </w:rPr>
        <w:t>Щит. ж</w:t>
      </w:r>
      <w:r w:rsidRPr="00B85352">
        <w:t>елеза</w:t>
      </w:r>
      <w:r w:rsidRPr="00B85352">
        <w:rPr>
          <w:lang w:val="ru-RU"/>
        </w:rPr>
        <w:t xml:space="preserve"> </w:t>
      </w:r>
      <w:r w:rsidRPr="00B85352">
        <w:t>не</w:t>
      </w:r>
      <w:r w:rsidRPr="00B85352">
        <w:rPr>
          <w:lang w:val="ru-RU"/>
        </w:rPr>
        <w:t xml:space="preserve"> увеличена</w:t>
      </w:r>
      <w:r w:rsidRPr="00B85352">
        <w:t>,</w:t>
      </w:r>
      <w:r w:rsidRPr="00B85352">
        <w:rPr>
          <w:lang w:val="ru-RU"/>
        </w:rPr>
        <w:t xml:space="preserve"> контуры ровные</w:t>
      </w:r>
      <w:r w:rsidRPr="00B85352">
        <w:t>.</w:t>
      </w:r>
      <w:r w:rsidRPr="00B85352">
        <w:rPr>
          <w:lang w:val="ru-RU"/>
        </w:rPr>
        <w:t xml:space="preserve"> </w:t>
      </w:r>
      <w:r w:rsidRPr="00B85352">
        <w:t>Эхогенность</w:t>
      </w:r>
      <w:r w:rsidRPr="00B85352">
        <w:rPr>
          <w:lang w:val="ru-RU"/>
        </w:rPr>
        <w:t xml:space="preserve"> и э</w:t>
      </w:r>
      <w:r w:rsidRPr="00B85352">
        <w:t xml:space="preserve">хоструктура </w:t>
      </w:r>
      <w:r w:rsidRPr="00B85352">
        <w:rPr>
          <w:lang w:val="ru-RU"/>
        </w:rPr>
        <w:t>обычные</w:t>
      </w:r>
      <w:r w:rsidRPr="00B85352">
        <w:t xml:space="preserve"> </w:t>
      </w:r>
      <w:r w:rsidRPr="00B85352">
        <w:rPr>
          <w:lang w:val="ru-RU"/>
        </w:rPr>
        <w:t>Р</w:t>
      </w:r>
      <w:r w:rsidRPr="00B85352">
        <w:t>егионарны</w:t>
      </w:r>
      <w:r w:rsidRPr="00B85352">
        <w:rPr>
          <w:lang w:val="ru-RU"/>
        </w:rPr>
        <w:t>е</w:t>
      </w:r>
      <w:r w:rsidRPr="00B85352">
        <w:t xml:space="preserve"> л</w:t>
      </w:r>
      <w:r w:rsidRPr="00B85352">
        <w:rPr>
          <w:lang w:val="ru-RU"/>
        </w:rPr>
        <w:t xml:space="preserve">/узлы </w:t>
      </w:r>
      <w:r w:rsidRPr="00B85352">
        <w:t xml:space="preserve"> </w:t>
      </w:r>
      <w:r w:rsidRPr="00B85352">
        <w:rPr>
          <w:lang w:val="ru-RU"/>
        </w:rPr>
        <w:t>не визуализируются</w:t>
      </w:r>
      <w:r w:rsidRPr="00B85352">
        <w:t>.</w:t>
      </w:r>
      <w:r w:rsidRPr="00B85352">
        <w:rPr>
          <w:lang w:val="ru-RU"/>
        </w:rPr>
        <w:t xml:space="preserve"> Закл</w:t>
      </w:r>
      <w:r w:rsidRPr="00B85352">
        <w:t>.:</w:t>
      </w:r>
      <w:r w:rsidRPr="00B85352">
        <w:rPr>
          <w:lang w:val="ru-RU"/>
        </w:rPr>
        <w:t xml:space="preserve"> Эхопризнаков птологии щит. железы нет.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Лечение:</w:t>
      </w:r>
      <w:r w:rsidRPr="00B85352">
        <w:rPr>
          <w:lang w:val="ru-RU"/>
        </w:rPr>
        <w:t xml:space="preserve"> Энтеросгель, тиоктацид, ново-пасит, Актрапид НМ, Протафан НМ, солкосерил, реосорбилатк, реамберин, альмагель, ксилат, рантак, ККБ, трисоль, облепиховое масло, пилобакт, венилин, эспа-липон, аспаркам, цирокал.</w:t>
      </w:r>
    </w:p>
    <w:p w:rsidR="00F40133" w:rsidRPr="00B85352" w:rsidRDefault="00F40133" w:rsidP="00FC5396">
      <w:pPr>
        <w:ind w:left="-567"/>
        <w:jc w:val="both"/>
        <w:rPr>
          <w:lang w:val="ru-RU"/>
        </w:rPr>
      </w:pPr>
      <w:r w:rsidRPr="00B85352">
        <w:rPr>
          <w:u w:val="single"/>
          <w:lang w:val="ru-RU"/>
        </w:rPr>
        <w:t>Состояние больного</w:t>
      </w:r>
      <w:r w:rsidRPr="00B85352">
        <w:rPr>
          <w:u w:val="single"/>
        </w:rPr>
        <w:t xml:space="preserve"> при</w:t>
      </w:r>
      <w:r w:rsidRPr="00B85352">
        <w:rPr>
          <w:u w:val="single"/>
          <w:lang w:val="ru-RU"/>
        </w:rPr>
        <w:t xml:space="preserve"> выписке</w:t>
      </w:r>
      <w:r w:rsidRPr="00B85352">
        <w:t>:</w:t>
      </w:r>
      <w:r w:rsidRPr="00B85352">
        <w:rPr>
          <w:lang w:val="ru-RU"/>
        </w:rPr>
        <w:t xml:space="preserve"> </w:t>
      </w:r>
      <w:r w:rsidRPr="00B85352">
        <w:t>СД</w:t>
      </w:r>
      <w:r w:rsidRPr="00B85352">
        <w:rPr>
          <w:lang w:val="ru-RU"/>
        </w:rPr>
        <w:t xml:space="preserve"> компенсирован</w:t>
      </w:r>
      <w:r w:rsidRPr="00B85352">
        <w:t>,</w:t>
      </w:r>
      <w:r w:rsidRPr="00B85352">
        <w:rPr>
          <w:lang w:val="ru-RU"/>
        </w:rPr>
        <w:t xml:space="preserve"> уменьшились боли</w:t>
      </w:r>
      <w:r w:rsidRPr="00B85352">
        <w:t xml:space="preserve"> в н/к. АД </w:t>
      </w:r>
      <w:r w:rsidRPr="00B85352">
        <w:rPr>
          <w:lang w:val="ru-RU"/>
        </w:rPr>
        <w:t xml:space="preserve">110/70 мм рт. ст. </w:t>
      </w:r>
    </w:p>
    <w:p w:rsidR="00F40133" w:rsidRPr="00B85352" w:rsidRDefault="00F40133">
      <w:pPr>
        <w:jc w:val="both"/>
        <w:rPr>
          <w:u w:val="single"/>
        </w:rPr>
      </w:pPr>
      <w:r w:rsidRPr="00B85352">
        <w:rPr>
          <w:u w:val="single"/>
        </w:rPr>
        <w:t xml:space="preserve">Рекомендовано </w:t>
      </w:r>
      <w:r w:rsidRPr="00B85352">
        <w:t>:</w:t>
      </w:r>
    </w:p>
    <w:p w:rsidR="00F40133" w:rsidRPr="00B85352" w:rsidRDefault="00F40133">
      <w:pPr>
        <w:numPr>
          <w:ilvl w:val="0"/>
          <w:numId w:val="2"/>
        </w:numPr>
        <w:jc w:val="both"/>
        <w:rPr>
          <w:lang w:val="ru-RU"/>
        </w:rPr>
      </w:pPr>
      <w:r w:rsidRPr="00B85352">
        <w:t>«Д»</w:t>
      </w:r>
      <w:r w:rsidRPr="00B85352">
        <w:rPr>
          <w:lang w:val="ru-RU"/>
        </w:rPr>
        <w:t xml:space="preserve"> наблюдение эндокринолога</w:t>
      </w:r>
      <w:r w:rsidRPr="00B85352">
        <w:t>,</w:t>
      </w:r>
      <w:r w:rsidRPr="00B85352">
        <w:rPr>
          <w:lang w:val="ru-RU"/>
        </w:rPr>
        <w:t xml:space="preserve"> уч</w:t>
      </w:r>
      <w:r w:rsidRPr="00B85352">
        <w:t>. терапевта по</w:t>
      </w:r>
      <w:r w:rsidRPr="00B85352">
        <w:rPr>
          <w:lang w:val="ru-RU"/>
        </w:rPr>
        <w:t xml:space="preserve"> м\жит</w:t>
      </w:r>
      <w:r w:rsidRPr="00B85352">
        <w:t>.</w:t>
      </w:r>
    </w:p>
    <w:p w:rsidR="00F40133" w:rsidRPr="00B85352" w:rsidRDefault="00F40133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Диета</w:t>
      </w:r>
      <w:r w:rsidRPr="00B85352">
        <w:t xml:space="preserve"> № 9,</w:t>
      </w:r>
      <w:r w:rsidRPr="00B85352">
        <w:rPr>
          <w:lang w:val="ru-RU"/>
        </w:rPr>
        <w:t xml:space="preserve"> ограничение животного белка</w:t>
      </w:r>
      <w:r w:rsidRPr="00B85352">
        <w:t xml:space="preserve"> в</w:t>
      </w:r>
      <w:r w:rsidRPr="00B85352">
        <w:rPr>
          <w:lang w:val="ru-RU"/>
        </w:rPr>
        <w:t xml:space="preserve"> сут</w:t>
      </w:r>
      <w:r w:rsidRPr="00B85352">
        <w:t>.</w:t>
      </w:r>
      <w:r w:rsidRPr="00B85352">
        <w:rPr>
          <w:lang w:val="ru-RU"/>
        </w:rPr>
        <w:t xml:space="preserve"> рационе, гипохолестеринемическая диета.</w:t>
      </w:r>
    </w:p>
    <w:p w:rsidR="00F40133" w:rsidRPr="009D2889" w:rsidRDefault="00F40133" w:rsidP="009514BD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Инсулинотерапия</w:t>
      </w:r>
      <w:r w:rsidRPr="00B85352">
        <w:t xml:space="preserve">: </w:t>
      </w:r>
      <w:r w:rsidRPr="00B85352">
        <w:rPr>
          <w:lang w:val="ru-RU"/>
        </w:rPr>
        <w:t xml:space="preserve"> Актрапид НМ  </w:t>
      </w:r>
      <w:r w:rsidRPr="00B85352">
        <w:t>п/з-</w:t>
      </w:r>
      <w:r w:rsidRPr="00B85352">
        <w:rPr>
          <w:lang w:val="ru-RU"/>
        </w:rPr>
        <w:t>1</w:t>
      </w:r>
      <w:r>
        <w:rPr>
          <w:lang w:val="ru-RU"/>
        </w:rPr>
        <w:t>6</w:t>
      </w:r>
      <w:r w:rsidRPr="00B85352">
        <w:rPr>
          <w:lang w:val="ru-RU"/>
        </w:rPr>
        <w:t>-1</w:t>
      </w:r>
      <w:r>
        <w:rPr>
          <w:lang w:val="ru-RU"/>
        </w:rPr>
        <w:t>8</w:t>
      </w:r>
      <w:r w:rsidRPr="00B85352">
        <w:rPr>
          <w:lang w:val="ru-RU"/>
        </w:rPr>
        <w:t xml:space="preserve"> ед</w:t>
      </w:r>
      <w:r w:rsidRPr="00B85352">
        <w:t>., п/о-</w:t>
      </w:r>
      <w:r>
        <w:rPr>
          <w:lang w:val="ru-RU"/>
        </w:rPr>
        <w:t>9</w:t>
      </w:r>
      <w:r w:rsidRPr="00B85352">
        <w:rPr>
          <w:lang w:val="ru-RU"/>
        </w:rPr>
        <w:t>-10</w:t>
      </w:r>
      <w:r w:rsidRPr="00B85352">
        <w:t xml:space="preserve"> ед., п/у-</w:t>
      </w:r>
      <w:r w:rsidRPr="00B85352">
        <w:rPr>
          <w:lang w:val="ru-RU"/>
        </w:rPr>
        <w:t>8-</w:t>
      </w:r>
      <w:r>
        <w:rPr>
          <w:lang w:val="ru-RU"/>
        </w:rPr>
        <w:t>9</w:t>
      </w:r>
      <w:r w:rsidRPr="00B85352">
        <w:t xml:space="preserve"> ед.,  </w:t>
      </w:r>
      <w:r w:rsidRPr="00B85352">
        <w:rPr>
          <w:lang w:val="ru-RU"/>
        </w:rPr>
        <w:t xml:space="preserve">Протафан НМ </w:t>
      </w:r>
      <w:r w:rsidRPr="00B85352">
        <w:t>22.00</w:t>
      </w:r>
      <w:r w:rsidRPr="00B85352">
        <w:rPr>
          <w:lang w:val="ru-RU"/>
        </w:rPr>
        <w:t xml:space="preserve"> 24-26ед.</w:t>
      </w:r>
      <w:r>
        <w:rPr>
          <w:lang w:val="ru-RU"/>
        </w:rPr>
        <w:t xml:space="preserve">  </w:t>
      </w:r>
      <w:r w:rsidRPr="00B8535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40133" w:rsidRPr="00B85352" w:rsidRDefault="00F40133">
      <w:pPr>
        <w:numPr>
          <w:ilvl w:val="0"/>
          <w:numId w:val="2"/>
        </w:numPr>
        <w:jc w:val="both"/>
        <w:rPr>
          <w:lang w:val="ru-RU"/>
        </w:rPr>
      </w:pPr>
      <w:r w:rsidRPr="00B85352">
        <w:t>Контроль</w:t>
      </w:r>
      <w:r w:rsidRPr="00B85352">
        <w:rPr>
          <w:lang w:val="ru-RU"/>
        </w:rPr>
        <w:t xml:space="preserve"> глик</w:t>
      </w:r>
      <w:r w:rsidRPr="00B85352">
        <w:t>.</w:t>
      </w:r>
      <w:r w:rsidRPr="00B85352">
        <w:rPr>
          <w:lang w:val="ru-RU"/>
        </w:rPr>
        <w:t xml:space="preserve"> гемоглобина</w:t>
      </w:r>
      <w:r w:rsidRPr="00B85352">
        <w:t xml:space="preserve"> 1 раз в </w:t>
      </w:r>
      <w:r w:rsidRPr="00B85352">
        <w:rPr>
          <w:lang w:val="ru-RU"/>
        </w:rPr>
        <w:t>6</w:t>
      </w:r>
      <w:r w:rsidRPr="00B85352">
        <w:t xml:space="preserve"> мес.,</w:t>
      </w:r>
      <w:r w:rsidRPr="00B85352">
        <w:rPr>
          <w:lang w:val="ru-RU"/>
        </w:rPr>
        <w:t xml:space="preserve"> микроальбуминурии</w:t>
      </w:r>
      <w:r w:rsidRPr="00B85352">
        <w:t xml:space="preserve"> 1р. в 6 мес.</w:t>
      </w:r>
    </w:p>
    <w:p w:rsidR="00F40133" w:rsidRPr="00B85352" w:rsidRDefault="00F40133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Гиполипидемическая терапия</w:t>
      </w:r>
      <w:r w:rsidRPr="00B85352">
        <w:t xml:space="preserve"> </w:t>
      </w:r>
      <w:r w:rsidRPr="00B85352">
        <w:rPr>
          <w:lang w:val="ru-RU"/>
        </w:rPr>
        <w:t>(аторвастатин</w:t>
      </w:r>
      <w:r w:rsidRPr="00B85352">
        <w:t>) с контролем</w:t>
      </w:r>
      <w:r w:rsidRPr="00B85352">
        <w:rPr>
          <w:lang w:val="ru-RU"/>
        </w:rPr>
        <w:t xml:space="preserve"> липидограммы</w:t>
      </w:r>
      <w:r w:rsidRPr="00B85352">
        <w:t xml:space="preserve">. </w:t>
      </w:r>
    </w:p>
    <w:p w:rsidR="00F40133" w:rsidRPr="00B85352" w:rsidRDefault="00F40133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Круглогодично сосудистая терапия</w:t>
      </w:r>
      <w:r w:rsidRPr="00B85352">
        <w:t>:</w:t>
      </w:r>
      <w:r w:rsidRPr="00B85352">
        <w:rPr>
          <w:lang w:val="ru-RU"/>
        </w:rPr>
        <w:t xml:space="preserve"> вазонит или агапурин-ретард</w:t>
      </w:r>
      <w:r w:rsidRPr="00B85352">
        <w:t xml:space="preserve">  1т.*2 р. 1 мес.</w:t>
      </w:r>
      <w:r w:rsidRPr="00B85352">
        <w:rPr>
          <w:lang w:val="ru-RU"/>
        </w:rPr>
        <w:t xml:space="preserve"> </w:t>
      </w:r>
      <w:r w:rsidRPr="00B85352">
        <w:t xml:space="preserve">– курсами. </w:t>
      </w:r>
    </w:p>
    <w:p w:rsidR="00F40133" w:rsidRPr="00B85352" w:rsidRDefault="00F40133" w:rsidP="00B85352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Рек. кардиолога: кардонат 1т. *3р/д.,</w:t>
      </w:r>
    </w:p>
    <w:p w:rsidR="00F40133" w:rsidRPr="00B85352" w:rsidRDefault="00F40133" w:rsidP="00B85352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Тиоктацид  600 мг/сут. 2-3 мес.</w:t>
      </w:r>
    </w:p>
    <w:p w:rsidR="00F40133" w:rsidRPr="00B85352" w:rsidRDefault="00F40133">
      <w:pPr>
        <w:numPr>
          <w:ilvl w:val="0"/>
          <w:numId w:val="2"/>
        </w:numPr>
        <w:jc w:val="both"/>
      </w:pPr>
      <w:r w:rsidRPr="00B85352">
        <w:rPr>
          <w:lang w:val="ru-RU"/>
        </w:rPr>
        <w:t>Рек. невропатолога: кортексин 10мг в/м №10.</w:t>
      </w:r>
    </w:p>
    <w:p w:rsidR="00F40133" w:rsidRPr="00B85352" w:rsidRDefault="00F40133" w:rsidP="00B96092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Рек. окулиста: окювайт комплит 1т.*1р/д .</w:t>
      </w:r>
    </w:p>
    <w:p w:rsidR="00F40133" w:rsidRPr="00B85352" w:rsidRDefault="00F40133" w:rsidP="00B96092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Рек. гастроэнтеролога: стол №5, режим питания, закончить курс пилобакта нео, де-нол 2т*2р/д, за  час до еды – 1 мес, затем отвары семян льна, овса и фосфалюгель на ночь, урсофальк 500мг 1 т после ужина 2-3 мес.</w:t>
      </w:r>
    </w:p>
    <w:p w:rsidR="00F40133" w:rsidRPr="00B85352" w:rsidRDefault="00F40133" w:rsidP="00B96092">
      <w:pPr>
        <w:numPr>
          <w:ilvl w:val="0"/>
          <w:numId w:val="2"/>
        </w:numPr>
        <w:jc w:val="both"/>
        <w:rPr>
          <w:lang w:val="ru-RU"/>
        </w:rPr>
      </w:pPr>
      <w:r w:rsidRPr="00B85352">
        <w:rPr>
          <w:lang w:val="ru-RU"/>
        </w:rPr>
        <w:t>Рек. нефро</w:t>
      </w:r>
      <w:r>
        <w:rPr>
          <w:lang w:val="ru-RU"/>
        </w:rPr>
        <w:t>лога: контроль ан. крови, мочи,</w:t>
      </w:r>
      <w:r w:rsidRPr="00B85352">
        <w:rPr>
          <w:lang w:val="ru-RU"/>
        </w:rPr>
        <w:t>по</w:t>
      </w:r>
      <w:r>
        <w:rPr>
          <w:lang w:val="ru-RU"/>
        </w:rPr>
        <w:t>казателей азотемии 1р. в 3 мес.</w:t>
      </w:r>
      <w:r w:rsidRPr="00B85352">
        <w:rPr>
          <w:lang w:val="ru-RU"/>
        </w:rPr>
        <w:t xml:space="preserve">УЗИ контроль 2р. в год. </w:t>
      </w:r>
    </w:p>
    <w:p w:rsidR="00F40133" w:rsidRPr="00B85352" w:rsidRDefault="00F40133" w:rsidP="007241FA">
      <w:pPr>
        <w:pStyle w:val="Heading5"/>
        <w:rPr>
          <w:sz w:val="24"/>
          <w:szCs w:val="24"/>
        </w:rPr>
      </w:pPr>
      <w:r w:rsidRPr="00B85352">
        <w:rPr>
          <w:sz w:val="24"/>
          <w:szCs w:val="24"/>
        </w:rPr>
        <w:t xml:space="preserve">Леч. врач  Ермоленко В.А  </w:t>
      </w:r>
    </w:p>
    <w:p w:rsidR="00F40133" w:rsidRPr="00B85352" w:rsidRDefault="00F40133" w:rsidP="007241FA">
      <w:pPr>
        <w:jc w:val="both"/>
        <w:rPr>
          <w:lang w:val="ru-RU"/>
        </w:rPr>
      </w:pPr>
      <w:r w:rsidRPr="00B85352">
        <w:t xml:space="preserve">Зав. отд.  </w:t>
      </w:r>
      <w:r w:rsidRPr="00B85352">
        <w:rPr>
          <w:lang w:val="ru-RU"/>
        </w:rPr>
        <w:t>Еременко Н.В.</w:t>
      </w:r>
    </w:p>
    <w:p w:rsidR="00F40133" w:rsidRPr="00B85352" w:rsidRDefault="00F40133" w:rsidP="008A368B">
      <w:pPr>
        <w:jc w:val="both"/>
        <w:rPr>
          <w:lang w:val="ru-RU"/>
        </w:rPr>
      </w:pPr>
      <w:r w:rsidRPr="00B85352">
        <w:rPr>
          <w:lang w:val="ru-RU"/>
        </w:rPr>
        <w:t>Нач. мед. Костина Т.К.</w:t>
      </w:r>
    </w:p>
    <w:p w:rsidR="00F40133" w:rsidRDefault="00F40133" w:rsidP="007241FA">
      <w:pPr>
        <w:jc w:val="both"/>
        <w:rPr>
          <w:sz w:val="28"/>
          <w:lang w:val="ru-RU"/>
        </w:rPr>
      </w:pPr>
    </w:p>
    <w:sectPr w:rsidR="00F40133" w:rsidSect="009D2889">
      <w:headerReference w:type="first" r:id="rId7"/>
      <w:pgSz w:w="11906" w:h="16838"/>
      <w:pgMar w:top="360" w:right="386" w:bottom="180" w:left="9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133" w:rsidRDefault="00F40133" w:rsidP="00080012">
      <w:r>
        <w:separator/>
      </w:r>
    </w:p>
  </w:endnote>
  <w:endnote w:type="continuationSeparator" w:id="1">
    <w:p w:rsidR="00F40133" w:rsidRDefault="00F401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133" w:rsidRDefault="00F40133" w:rsidP="00080012">
      <w:r>
        <w:separator/>
      </w:r>
    </w:p>
  </w:footnote>
  <w:footnote w:type="continuationSeparator" w:id="1">
    <w:p w:rsidR="00F40133" w:rsidRDefault="00F401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668"/>
    </w:tblGrid>
    <w:tr w:rsidR="00F4013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40133" w:rsidRPr="00244DF4" w:rsidRDefault="00F4013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40133" w:rsidRPr="00244DF4" w:rsidTr="00244DF4">
      <w:tc>
        <w:tcPr>
          <w:tcW w:w="9571" w:type="dxa"/>
        </w:tcPr>
        <w:p w:rsidR="00F40133" w:rsidRPr="00244DF4" w:rsidRDefault="00F4013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40133" w:rsidRPr="00244DF4" w:rsidTr="00244DF4">
      <w:tc>
        <w:tcPr>
          <w:tcW w:w="9571" w:type="dxa"/>
        </w:tcPr>
        <w:p w:rsidR="00F40133" w:rsidRPr="00244DF4" w:rsidRDefault="00F4013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4013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40133" w:rsidRPr="00080012" w:rsidRDefault="00F40133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40133" w:rsidRDefault="00F4013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1F64"/>
    <w:rsid w:val="000A6FAA"/>
    <w:rsid w:val="000B278F"/>
    <w:rsid w:val="00110FA9"/>
    <w:rsid w:val="00127FBF"/>
    <w:rsid w:val="00134201"/>
    <w:rsid w:val="0015197A"/>
    <w:rsid w:val="00174CA5"/>
    <w:rsid w:val="00176597"/>
    <w:rsid w:val="00181E8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2B3C"/>
    <w:rsid w:val="00324419"/>
    <w:rsid w:val="00345E19"/>
    <w:rsid w:val="00360D88"/>
    <w:rsid w:val="00364723"/>
    <w:rsid w:val="003A207C"/>
    <w:rsid w:val="003A3373"/>
    <w:rsid w:val="003A52A7"/>
    <w:rsid w:val="003E3C1C"/>
    <w:rsid w:val="003E51AC"/>
    <w:rsid w:val="00401DFA"/>
    <w:rsid w:val="00433ACD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3B4B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6C9C"/>
    <w:rsid w:val="007A738F"/>
    <w:rsid w:val="007B16F3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1D11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29E8"/>
    <w:rsid w:val="00994111"/>
    <w:rsid w:val="009A7AB1"/>
    <w:rsid w:val="009C0AE2"/>
    <w:rsid w:val="009C24BB"/>
    <w:rsid w:val="009C5E53"/>
    <w:rsid w:val="009D2691"/>
    <w:rsid w:val="009D2889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300D"/>
    <w:rsid w:val="00AD7400"/>
    <w:rsid w:val="00AE1A60"/>
    <w:rsid w:val="00B063AA"/>
    <w:rsid w:val="00B32409"/>
    <w:rsid w:val="00B65ED2"/>
    <w:rsid w:val="00B71E17"/>
    <w:rsid w:val="00B76356"/>
    <w:rsid w:val="00B85352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342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1340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0133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9347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7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7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65</TotalTime>
  <Pages>3</Pages>
  <Words>1026</Words>
  <Characters>5851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2013-04-19T07:41:00Z</cp:lastPrinted>
  <dcterms:created xsi:type="dcterms:W3CDTF">2013-04-15T09:35:00Z</dcterms:created>
  <dcterms:modified xsi:type="dcterms:W3CDTF">2013-04-19T07:41:00Z</dcterms:modified>
</cp:coreProperties>
</file>