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DA6ED7" w:rsidTr="00FC5405">
        <w:trPr>
          <w:trHeight w:val="971"/>
        </w:trPr>
        <w:tc>
          <w:tcPr>
            <w:tcW w:w="3399" w:type="dxa"/>
          </w:tcPr>
          <w:p w:rsidR="00DA6ED7" w:rsidRDefault="00DA6ED7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DA6ED7" w:rsidRPr="003A207C" w:rsidRDefault="00DA6ED7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________</w:t>
            </w:r>
          </w:p>
          <w:p w:rsidR="00DA6ED7" w:rsidRDefault="00DA6ED7" w:rsidP="003A207C">
            <w:pPr>
              <w:rPr>
                <w:sz w:val="16"/>
                <w:szCs w:val="16"/>
                <w:lang w:val="ru-RU"/>
              </w:rPr>
            </w:pPr>
            <w:r w:rsidRPr="00CD54F0">
              <w:rPr>
                <w:sz w:val="16"/>
                <w:szCs w:val="16"/>
                <w:lang w:val="ru-RU"/>
              </w:rPr>
              <w:t>Затвердження наказаом МОЗ України</w:t>
            </w:r>
          </w:p>
          <w:p w:rsidR="00DA6ED7" w:rsidRPr="003A207C" w:rsidRDefault="00DA6ED7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DA6ED7" w:rsidRPr="001A02AC" w:rsidRDefault="00DA6ED7">
      <w:pPr>
        <w:pStyle w:val="Heading4"/>
        <w:ind w:right="-58"/>
        <w:jc w:val="center"/>
        <w:rPr>
          <w:b w:val="0"/>
          <w:sz w:val="24"/>
          <w:szCs w:val="24"/>
          <w:lang w:val="uk-UA"/>
        </w:rPr>
      </w:pPr>
      <w:r w:rsidRPr="001A02AC">
        <w:rPr>
          <w:b w:val="0"/>
          <w:sz w:val="24"/>
          <w:szCs w:val="24"/>
        </w:rPr>
        <w:t>КУ «ОК Эндокриндиспансер» ЗОС</w:t>
      </w:r>
    </w:p>
    <w:p w:rsidR="00DA6ED7" w:rsidRPr="001A02AC" w:rsidRDefault="00DA6ED7" w:rsidP="00FC5396">
      <w:pPr>
        <w:pStyle w:val="Heading4"/>
        <w:ind w:left="-567" w:right="-58"/>
        <w:rPr>
          <w:b w:val="0"/>
          <w:sz w:val="24"/>
          <w:szCs w:val="24"/>
        </w:rPr>
      </w:pPr>
      <w:r w:rsidRPr="001A02AC">
        <w:rPr>
          <w:b w:val="0"/>
          <w:sz w:val="24"/>
          <w:szCs w:val="24"/>
        </w:rPr>
        <w:t>Выписной эпикриз</w:t>
      </w:r>
    </w:p>
    <w:p w:rsidR="00DA6ED7" w:rsidRPr="001A02AC" w:rsidRDefault="00DA6ED7" w:rsidP="00FC5396">
      <w:pPr>
        <w:pStyle w:val="Heading4"/>
        <w:ind w:left="-567"/>
        <w:rPr>
          <w:b w:val="0"/>
          <w:sz w:val="24"/>
          <w:szCs w:val="24"/>
          <w:lang w:val="uk-UA"/>
        </w:rPr>
      </w:pPr>
      <w:r w:rsidRPr="001A02AC">
        <w:rPr>
          <w:b w:val="0"/>
          <w:sz w:val="24"/>
          <w:szCs w:val="24"/>
        </w:rPr>
        <w:t>Из истории болезни №</w:t>
      </w:r>
      <w:r w:rsidRPr="001A02AC">
        <w:rPr>
          <w:b w:val="0"/>
          <w:sz w:val="24"/>
          <w:szCs w:val="24"/>
          <w:lang w:val="uk-UA"/>
        </w:rPr>
        <w:t xml:space="preserve">  402</w:t>
      </w:r>
    </w:p>
    <w:p w:rsidR="00DA6ED7" w:rsidRPr="001A02AC" w:rsidRDefault="00DA6ED7" w:rsidP="00FC5396">
      <w:pPr>
        <w:pStyle w:val="Heading5"/>
        <w:ind w:left="-567"/>
        <w:rPr>
          <w:sz w:val="24"/>
          <w:szCs w:val="24"/>
        </w:rPr>
      </w:pPr>
      <w:r w:rsidRPr="001A02AC">
        <w:rPr>
          <w:sz w:val="24"/>
          <w:szCs w:val="24"/>
        </w:rPr>
        <w:t>Ф.И.О: Сидор Александр Романович</w:t>
      </w:r>
    </w:p>
    <w:p w:rsidR="00DA6ED7" w:rsidRPr="001A02AC" w:rsidRDefault="00DA6ED7" w:rsidP="00FC5396">
      <w:pPr>
        <w:ind w:left="-567"/>
        <w:jc w:val="both"/>
        <w:rPr>
          <w:lang w:val="ru-RU"/>
        </w:rPr>
      </w:pPr>
      <w:r w:rsidRPr="001A02AC">
        <w:rPr>
          <w:lang w:val="ru-RU"/>
        </w:rPr>
        <w:t>Год</w:t>
      </w:r>
      <w:r w:rsidRPr="001A02AC">
        <w:t xml:space="preserve"> </w:t>
      </w:r>
      <w:r w:rsidRPr="001A02AC">
        <w:rPr>
          <w:lang w:val="ru-RU"/>
        </w:rPr>
        <w:t>рождения</w:t>
      </w:r>
      <w:r w:rsidRPr="001A02AC">
        <w:t>:</w:t>
      </w:r>
      <w:r w:rsidRPr="001A02AC">
        <w:rPr>
          <w:lang w:val="ru-RU"/>
        </w:rPr>
        <w:t xml:space="preserve"> 1965</w:t>
      </w:r>
    </w:p>
    <w:p w:rsidR="00DA6ED7" w:rsidRPr="001A02AC" w:rsidRDefault="00DA6ED7" w:rsidP="00FC5396">
      <w:pPr>
        <w:ind w:left="-567"/>
        <w:jc w:val="both"/>
        <w:rPr>
          <w:lang w:val="ru-RU"/>
        </w:rPr>
      </w:pPr>
      <w:r w:rsidRPr="001A02AC">
        <w:rPr>
          <w:lang w:val="ru-RU"/>
        </w:rPr>
        <w:t>Место жительства</w:t>
      </w:r>
      <w:r w:rsidRPr="001A02AC">
        <w:t xml:space="preserve">: </w:t>
      </w:r>
      <w:r w:rsidRPr="001A02AC">
        <w:rPr>
          <w:lang w:val="ru-RU"/>
        </w:rPr>
        <w:t>Михайловский Р-н, с. Виноградовка 34</w:t>
      </w:r>
    </w:p>
    <w:p w:rsidR="00DA6ED7" w:rsidRPr="001A02AC" w:rsidRDefault="00DA6ED7" w:rsidP="00FC5396">
      <w:pPr>
        <w:ind w:left="-567"/>
        <w:jc w:val="both"/>
        <w:rPr>
          <w:lang w:val="ru-RU"/>
        </w:rPr>
      </w:pPr>
      <w:r w:rsidRPr="001A02AC">
        <w:rPr>
          <w:lang w:val="ru-RU"/>
        </w:rPr>
        <w:t>Место работы</w:t>
      </w:r>
      <w:r w:rsidRPr="001A02AC">
        <w:t xml:space="preserve">: </w:t>
      </w:r>
      <w:r w:rsidRPr="001A02AC">
        <w:rPr>
          <w:lang w:val="ru-RU"/>
        </w:rPr>
        <w:t>ФХ «Таврия-Скиф», охранник</w:t>
      </w:r>
    </w:p>
    <w:p w:rsidR="00DA6ED7" w:rsidRPr="001A02AC" w:rsidRDefault="00DA6ED7" w:rsidP="00FC5396">
      <w:pPr>
        <w:ind w:left="-567"/>
        <w:jc w:val="both"/>
        <w:rPr>
          <w:lang w:val="ru-RU"/>
        </w:rPr>
      </w:pPr>
      <w:r w:rsidRPr="001A02AC">
        <w:rPr>
          <w:lang w:val="ru-RU"/>
        </w:rPr>
        <w:t>Находился</w:t>
      </w:r>
      <w:r w:rsidRPr="001A02AC">
        <w:t xml:space="preserve"> на</w:t>
      </w:r>
      <w:r w:rsidRPr="001A02AC">
        <w:rPr>
          <w:lang w:val="ru-RU"/>
        </w:rPr>
        <w:t xml:space="preserve"> лечении</w:t>
      </w:r>
      <w:r w:rsidRPr="001A02AC">
        <w:t xml:space="preserve"> с </w:t>
      </w:r>
      <w:r w:rsidRPr="001A02AC">
        <w:rPr>
          <w:lang w:val="ru-RU"/>
        </w:rPr>
        <w:t xml:space="preserve">  18.03.13 по   09.04.13 в диаб.      отд.</w:t>
      </w:r>
    </w:p>
    <w:p w:rsidR="00DA6ED7" w:rsidRPr="001A02AC" w:rsidRDefault="00DA6ED7" w:rsidP="00D52C02">
      <w:pPr>
        <w:ind w:left="-567"/>
        <w:jc w:val="both"/>
        <w:rPr>
          <w:lang w:val="ru-RU"/>
        </w:rPr>
      </w:pPr>
      <w:r w:rsidRPr="001A02AC">
        <w:rPr>
          <w:u w:val="single"/>
          <w:lang w:val="ru-RU"/>
        </w:rPr>
        <w:t>Диагноз</w:t>
      </w:r>
      <w:r w:rsidRPr="001A02AC">
        <w:rPr>
          <w:u w:val="single"/>
        </w:rPr>
        <w:t>:</w:t>
      </w:r>
      <w:r w:rsidRPr="001A02AC">
        <w:t xml:space="preserve">  Сахарный</w:t>
      </w:r>
      <w:r w:rsidRPr="001A02AC">
        <w:rPr>
          <w:lang w:val="ru-RU"/>
        </w:rPr>
        <w:t xml:space="preserve"> диабет</w:t>
      </w:r>
      <w:r w:rsidRPr="001A02AC">
        <w:t xml:space="preserve">, тип </w:t>
      </w:r>
      <w:r w:rsidRPr="001A02AC">
        <w:rPr>
          <w:lang w:val="ru-RU"/>
        </w:rPr>
        <w:t>2</w:t>
      </w:r>
      <w:r w:rsidRPr="001A02AC">
        <w:t>,</w:t>
      </w:r>
      <w:r w:rsidRPr="001A02AC">
        <w:rPr>
          <w:lang w:val="ru-RU"/>
        </w:rPr>
        <w:t xml:space="preserve"> вторичноинсулинзависимый, средней тяжести, декомпенсация</w:t>
      </w:r>
      <w:r w:rsidRPr="001A02AC">
        <w:t>. Диабетическая</w:t>
      </w:r>
      <w:r w:rsidRPr="001A02AC">
        <w:rPr>
          <w:lang w:val="ru-RU"/>
        </w:rPr>
        <w:t xml:space="preserve"> нефропатия</w:t>
      </w:r>
      <w:r w:rsidRPr="001A02AC">
        <w:t xml:space="preserve"> </w:t>
      </w:r>
      <w:r w:rsidRPr="001A02AC">
        <w:rPr>
          <w:lang w:val="en-US"/>
        </w:rPr>
        <w:t>III</w:t>
      </w:r>
      <w:r w:rsidRPr="001A02AC">
        <w:rPr>
          <w:lang w:val="ru-RU"/>
        </w:rPr>
        <w:t xml:space="preserve"> </w:t>
      </w:r>
      <w:r w:rsidRPr="001A02AC">
        <w:t>ст.</w:t>
      </w:r>
      <w:r w:rsidRPr="001A02AC">
        <w:rPr>
          <w:lang w:val="ru-RU"/>
        </w:rPr>
        <w:t xml:space="preserve"> </w:t>
      </w:r>
      <w:r w:rsidRPr="001A02AC">
        <w:t xml:space="preserve">ХПН 0. </w:t>
      </w:r>
      <w:r w:rsidRPr="001A02AC">
        <w:rPr>
          <w:lang w:val="ru-RU"/>
        </w:rPr>
        <w:t>Диаб. ангиопатия артерий н/к. Хроническая дистальная</w:t>
      </w:r>
      <w:r w:rsidRPr="001A02AC">
        <w:t xml:space="preserve"> </w:t>
      </w:r>
      <w:r w:rsidRPr="001A02AC">
        <w:rPr>
          <w:lang w:val="ru-RU"/>
        </w:rPr>
        <w:t>диабетическая</w:t>
      </w:r>
      <w:r w:rsidRPr="001A02AC">
        <w:t xml:space="preserve"> полинейропатия н/к,</w:t>
      </w:r>
      <w:r w:rsidRPr="001A02AC">
        <w:rPr>
          <w:lang w:val="ru-RU"/>
        </w:rPr>
        <w:t xml:space="preserve"> болевая </w:t>
      </w:r>
      <w:r w:rsidRPr="001A02AC">
        <w:t xml:space="preserve"> форма</w:t>
      </w:r>
      <w:r w:rsidRPr="001A02AC">
        <w:rPr>
          <w:lang w:val="ru-RU"/>
        </w:rPr>
        <w:t xml:space="preserve"> </w:t>
      </w:r>
      <w:r w:rsidRPr="001A02AC">
        <w:rPr>
          <w:lang w:val="en-US"/>
        </w:rPr>
        <w:t>II</w:t>
      </w:r>
      <w:r w:rsidRPr="001A02AC">
        <w:rPr>
          <w:lang w:val="ru-RU"/>
        </w:rPr>
        <w:t>ст</w:t>
      </w:r>
      <w:r w:rsidRPr="001A02AC">
        <w:t>.</w:t>
      </w:r>
      <w:r w:rsidRPr="001A02AC">
        <w:rPr>
          <w:lang w:val="ru-RU"/>
        </w:rPr>
        <w:t xml:space="preserve"> Миопия средней степени ОИ.</w:t>
      </w:r>
      <w:r w:rsidRPr="001A02AC">
        <w:t xml:space="preserve"> </w:t>
      </w:r>
      <w:r w:rsidRPr="001A02AC">
        <w:rPr>
          <w:lang w:val="ru-RU"/>
        </w:rPr>
        <w:t>А</w:t>
      </w:r>
      <w:r w:rsidRPr="001A02AC">
        <w:t xml:space="preserve">нгиопатия </w:t>
      </w:r>
      <w:r w:rsidRPr="001A02AC">
        <w:rPr>
          <w:lang w:val="ru-RU"/>
        </w:rPr>
        <w:t>сосудов сетчатки ОИ.</w:t>
      </w:r>
      <w:r w:rsidRPr="001A02AC">
        <w:t xml:space="preserve"> ИБС, </w:t>
      </w:r>
      <w:r w:rsidRPr="001A02AC">
        <w:rPr>
          <w:lang w:val="ru-RU"/>
        </w:rPr>
        <w:t xml:space="preserve">диффузный кардиосклероз. Кальциноз створок аортального клапана, комбинированный аортальный порок СН </w:t>
      </w:r>
      <w:r w:rsidRPr="001A02AC">
        <w:rPr>
          <w:lang w:val="en-US"/>
        </w:rPr>
        <w:t>I</w:t>
      </w:r>
      <w:r w:rsidRPr="001A02AC">
        <w:rPr>
          <w:lang w:val="ru-RU"/>
        </w:rPr>
        <w:t xml:space="preserve">. САГ </w:t>
      </w:r>
      <w:r w:rsidRPr="001A02AC">
        <w:rPr>
          <w:lang w:val="en-US"/>
        </w:rPr>
        <w:t>II</w:t>
      </w:r>
      <w:r w:rsidRPr="001A02AC">
        <w:rPr>
          <w:lang w:val="ru-RU"/>
        </w:rPr>
        <w:t>ст. Хронический холецистит в стадии обострения. Гипомоторная дискинезия желчевыводящих путей. Хронический гепатоз на фоне сахарного диабета.</w:t>
      </w:r>
    </w:p>
    <w:p w:rsidR="00DA6ED7" w:rsidRPr="001A02AC" w:rsidRDefault="00DA6ED7" w:rsidP="00FC5396">
      <w:pPr>
        <w:ind w:left="-567"/>
        <w:jc w:val="both"/>
        <w:rPr>
          <w:lang w:val="ru-RU"/>
        </w:rPr>
      </w:pPr>
      <w:r w:rsidRPr="001A02AC">
        <w:rPr>
          <w:u w:val="single"/>
          <w:lang w:val="ru-RU"/>
        </w:rPr>
        <w:t>Жалобы</w:t>
      </w:r>
      <w:r w:rsidRPr="001A02AC">
        <w:rPr>
          <w:u w:val="single"/>
        </w:rPr>
        <w:t xml:space="preserve"> при</w:t>
      </w:r>
      <w:r w:rsidRPr="001A02AC">
        <w:rPr>
          <w:u w:val="single"/>
          <w:lang w:val="ru-RU"/>
        </w:rPr>
        <w:t xml:space="preserve"> поступлении</w:t>
      </w:r>
      <w:r w:rsidRPr="001A02AC">
        <w:rPr>
          <w:u w:val="single"/>
        </w:rPr>
        <w:t xml:space="preserve"> </w:t>
      </w:r>
      <w:r w:rsidRPr="001A02AC">
        <w:t xml:space="preserve">на </w:t>
      </w:r>
      <w:r w:rsidRPr="001A02AC">
        <w:rPr>
          <w:lang w:val="ru-RU"/>
        </w:rPr>
        <w:t>ухудшение зрения</w:t>
      </w:r>
      <w:r w:rsidRPr="001A02AC">
        <w:t>,</w:t>
      </w:r>
      <w:r w:rsidRPr="001A02AC">
        <w:rPr>
          <w:lang w:val="ru-RU"/>
        </w:rPr>
        <w:t xml:space="preserve"> боли</w:t>
      </w:r>
      <w:r w:rsidRPr="001A02AC">
        <w:t xml:space="preserve"> </w:t>
      </w:r>
      <w:r w:rsidRPr="001A02AC">
        <w:rPr>
          <w:lang w:val="ru-RU"/>
        </w:rPr>
        <w:t xml:space="preserve"> </w:t>
      </w:r>
      <w:r w:rsidRPr="001A02AC">
        <w:t xml:space="preserve">в н/к, </w:t>
      </w:r>
      <w:r w:rsidRPr="001A02AC">
        <w:rPr>
          <w:lang w:val="ru-RU"/>
        </w:rPr>
        <w:t>судороги, онемение ног, повышение АД макс. до 140/80мм рт.ст., головные боли.</w:t>
      </w:r>
    </w:p>
    <w:p w:rsidR="00DA6ED7" w:rsidRPr="001A02AC" w:rsidRDefault="00DA6ED7" w:rsidP="00FC5396">
      <w:pPr>
        <w:ind w:left="-567"/>
        <w:jc w:val="both"/>
        <w:rPr>
          <w:lang w:val="ru-RU"/>
        </w:rPr>
      </w:pPr>
      <w:r w:rsidRPr="001A02AC">
        <w:rPr>
          <w:u w:val="single"/>
          <w:lang w:val="ru-RU"/>
        </w:rPr>
        <w:t>Краткий</w:t>
      </w:r>
      <w:r w:rsidRPr="001A02AC">
        <w:rPr>
          <w:u w:val="single"/>
        </w:rPr>
        <w:t xml:space="preserve"> анамнез</w:t>
      </w:r>
      <w:r w:rsidRPr="001A02AC">
        <w:t xml:space="preserve">: СД </w:t>
      </w:r>
      <w:r w:rsidRPr="001A02AC">
        <w:rPr>
          <w:lang w:val="ru-RU"/>
        </w:rPr>
        <w:t>выявлен в</w:t>
      </w:r>
      <w:r w:rsidRPr="001A02AC">
        <w:t xml:space="preserve"> </w:t>
      </w:r>
      <w:r w:rsidRPr="001A02AC">
        <w:rPr>
          <w:lang w:val="ru-RU"/>
        </w:rPr>
        <w:t>2007</w:t>
      </w:r>
      <w:r w:rsidRPr="001A02AC">
        <w:t>г.</w:t>
      </w:r>
      <w:r w:rsidRPr="001A02AC">
        <w:rPr>
          <w:lang w:val="ru-RU"/>
        </w:rPr>
        <w:t xml:space="preserve"> Течение заболевания</w:t>
      </w:r>
      <w:r w:rsidRPr="001A02AC">
        <w:t xml:space="preserve"> </w:t>
      </w:r>
      <w:r w:rsidRPr="001A02AC">
        <w:rPr>
          <w:lang w:val="ru-RU"/>
        </w:rPr>
        <w:t>ст</w:t>
      </w:r>
      <w:r w:rsidRPr="001A02AC">
        <w:t>абильное</w:t>
      </w:r>
      <w:r w:rsidRPr="001A02AC">
        <w:rPr>
          <w:lang w:val="ru-RU"/>
        </w:rPr>
        <w:t>, гипогликемия  до 1р/2нед</w:t>
      </w:r>
      <w:r w:rsidRPr="001A02AC">
        <w:t>.</w:t>
      </w:r>
      <w:r w:rsidRPr="001A02AC">
        <w:rPr>
          <w:lang w:val="ru-RU"/>
        </w:rPr>
        <w:t xml:space="preserve"> Комы отрицает</w:t>
      </w:r>
      <w:r w:rsidRPr="001A02AC">
        <w:t xml:space="preserve">. </w:t>
      </w:r>
      <w:r w:rsidRPr="001A02AC">
        <w:rPr>
          <w:lang w:val="ru-RU"/>
        </w:rPr>
        <w:t>С начала заболевания ССП (манинил, диапирид). В 2009г., в связи с декомпенсацией, в эндокриндиспансере переведен на комбинированную инсулинотерапию</w:t>
      </w:r>
      <w:r w:rsidRPr="001A02AC">
        <w:t xml:space="preserve">. </w:t>
      </w:r>
      <w:r w:rsidRPr="001A02AC">
        <w:rPr>
          <w:lang w:val="ru-RU"/>
        </w:rPr>
        <w:t xml:space="preserve"> </w:t>
      </w:r>
      <w:r w:rsidRPr="001A02AC">
        <w:t>В наст.</w:t>
      </w:r>
      <w:r w:rsidRPr="001A02AC">
        <w:rPr>
          <w:lang w:val="ru-RU"/>
        </w:rPr>
        <w:t xml:space="preserve"> время принимает</w:t>
      </w:r>
      <w:r w:rsidRPr="001A02AC">
        <w:t xml:space="preserve">: </w:t>
      </w:r>
      <w:r w:rsidRPr="001A02AC">
        <w:rPr>
          <w:lang w:val="ru-RU"/>
        </w:rPr>
        <w:t xml:space="preserve">Хумодар Б100Р </w:t>
      </w:r>
      <w:r w:rsidRPr="001A02AC">
        <w:t>п/з-</w:t>
      </w:r>
      <w:r w:rsidRPr="001A02AC">
        <w:rPr>
          <w:lang w:val="ru-RU"/>
        </w:rPr>
        <w:t xml:space="preserve"> 16ед</w:t>
      </w:r>
      <w:r w:rsidRPr="001A02AC">
        <w:t xml:space="preserve">., </w:t>
      </w:r>
      <w:r w:rsidRPr="001A02AC">
        <w:rPr>
          <w:lang w:val="ru-RU"/>
        </w:rPr>
        <w:t xml:space="preserve">диапирид 2 мг вечером. </w:t>
      </w:r>
      <w:r w:rsidRPr="001A02AC">
        <w:t>Гликемия</w:t>
      </w:r>
      <w:r w:rsidRPr="001A02AC">
        <w:rPr>
          <w:lang w:val="ru-RU"/>
        </w:rPr>
        <w:t xml:space="preserve"> </w:t>
      </w:r>
      <w:r w:rsidRPr="001A02AC">
        <w:t>–</w:t>
      </w:r>
      <w:r w:rsidRPr="001A02AC">
        <w:rPr>
          <w:lang w:val="ru-RU"/>
        </w:rPr>
        <w:t>9,1-12,0 ммоль</w:t>
      </w:r>
      <w:r w:rsidRPr="001A02AC">
        <w:t>/л</w:t>
      </w:r>
      <w:r w:rsidRPr="001A02AC">
        <w:rPr>
          <w:lang w:val="ru-RU"/>
        </w:rPr>
        <w:t xml:space="preserve">. Последнее стац. лечение  </w:t>
      </w:r>
      <w:r w:rsidRPr="001A02AC">
        <w:t xml:space="preserve">в </w:t>
      </w:r>
      <w:r w:rsidRPr="001A02AC">
        <w:rPr>
          <w:lang w:val="ru-RU"/>
        </w:rPr>
        <w:t>2009</w:t>
      </w:r>
      <w:r w:rsidRPr="001A02AC">
        <w:t>г.</w:t>
      </w:r>
      <w:r w:rsidRPr="001A02AC">
        <w:rPr>
          <w:lang w:val="ru-RU"/>
        </w:rPr>
        <w:t xml:space="preserve">  Госпитализирован</w:t>
      </w:r>
      <w:r w:rsidRPr="001A02AC">
        <w:t xml:space="preserve">  в </w:t>
      </w:r>
      <w:r w:rsidRPr="001A02AC">
        <w:rPr>
          <w:lang w:val="ru-RU"/>
        </w:rPr>
        <w:t>обл. энд</w:t>
      </w:r>
      <w:r w:rsidRPr="001A02AC">
        <w:t>. диспансер для</w:t>
      </w:r>
      <w:r w:rsidRPr="001A02AC">
        <w:rPr>
          <w:lang w:val="ru-RU"/>
        </w:rPr>
        <w:t xml:space="preserve"> коррекции ССТ, лечения</w:t>
      </w:r>
      <w:r w:rsidRPr="001A02AC">
        <w:t xml:space="preserve"> </w:t>
      </w:r>
      <w:r w:rsidRPr="001A02AC">
        <w:rPr>
          <w:lang w:val="ru-RU"/>
        </w:rPr>
        <w:t>хр. осложнений</w:t>
      </w:r>
      <w:r w:rsidRPr="001A02AC">
        <w:t xml:space="preserve"> СД.</w:t>
      </w:r>
    </w:p>
    <w:p w:rsidR="00DA6ED7" w:rsidRPr="001A02AC" w:rsidRDefault="00DA6ED7" w:rsidP="00FC5396">
      <w:pPr>
        <w:ind w:left="-567"/>
        <w:jc w:val="both"/>
        <w:rPr>
          <w:u w:val="single"/>
          <w:lang w:val="ru-RU"/>
        </w:rPr>
      </w:pPr>
      <w:r w:rsidRPr="001A02AC">
        <w:rPr>
          <w:u w:val="single"/>
          <w:lang w:val="ru-RU"/>
        </w:rPr>
        <w:t>Данные лабораторных исследований</w:t>
      </w:r>
      <w:r w:rsidRPr="001A02AC">
        <w:rPr>
          <w:u w:val="single"/>
        </w:rPr>
        <w:t>.</w:t>
      </w:r>
    </w:p>
    <w:p w:rsidR="00DA6ED7" w:rsidRPr="001A02AC" w:rsidRDefault="00DA6ED7" w:rsidP="00B8080C">
      <w:pPr>
        <w:ind w:left="-567"/>
        <w:jc w:val="both"/>
        <w:rPr>
          <w:lang w:val="ru-RU"/>
        </w:rPr>
      </w:pPr>
      <w:r w:rsidRPr="001A02AC">
        <w:rPr>
          <w:lang w:val="ru-RU"/>
        </w:rPr>
        <w:t>19.03.13Общ</w:t>
      </w:r>
      <w:r w:rsidRPr="001A02AC">
        <w:t xml:space="preserve">. ан. крови Нв – </w:t>
      </w:r>
      <w:r w:rsidRPr="001A02AC">
        <w:rPr>
          <w:lang w:val="ru-RU"/>
        </w:rPr>
        <w:t>150</w:t>
      </w:r>
      <w:r w:rsidRPr="001A02AC">
        <w:t xml:space="preserve"> г/л  эритр –</w:t>
      </w:r>
      <w:r w:rsidRPr="001A02AC">
        <w:rPr>
          <w:lang w:val="ru-RU"/>
        </w:rPr>
        <w:t>4,5</w:t>
      </w:r>
      <w:r w:rsidRPr="001A02AC">
        <w:t xml:space="preserve">  лейк – </w:t>
      </w:r>
      <w:r w:rsidRPr="001A02AC">
        <w:rPr>
          <w:lang w:val="ru-RU"/>
        </w:rPr>
        <w:t>6,0</w:t>
      </w:r>
      <w:r w:rsidRPr="001A02AC">
        <w:t xml:space="preserve"> СОЭ – </w:t>
      </w:r>
      <w:r w:rsidRPr="001A02AC">
        <w:rPr>
          <w:lang w:val="ru-RU"/>
        </w:rPr>
        <w:t xml:space="preserve">6 </w:t>
      </w:r>
      <w:r w:rsidRPr="001A02AC">
        <w:t xml:space="preserve">мм/час   </w:t>
      </w:r>
    </w:p>
    <w:p w:rsidR="00DA6ED7" w:rsidRPr="001A02AC" w:rsidRDefault="00DA6ED7" w:rsidP="00B8080C">
      <w:pPr>
        <w:ind w:left="-567"/>
        <w:jc w:val="both"/>
        <w:rPr>
          <w:lang w:val="ru-RU"/>
        </w:rPr>
      </w:pPr>
      <w:r w:rsidRPr="001A02AC">
        <w:t>э-</w:t>
      </w:r>
      <w:r w:rsidRPr="001A02AC">
        <w:rPr>
          <w:lang w:val="ru-RU"/>
        </w:rPr>
        <w:t>1</w:t>
      </w:r>
      <w:r w:rsidRPr="001A02AC">
        <w:t xml:space="preserve"> %    п-</w:t>
      </w:r>
      <w:r w:rsidRPr="001A02AC">
        <w:rPr>
          <w:lang w:val="ru-RU"/>
        </w:rPr>
        <w:t>1</w:t>
      </w:r>
      <w:r w:rsidRPr="001A02AC">
        <w:t xml:space="preserve"> %   с-</w:t>
      </w:r>
      <w:r w:rsidRPr="001A02AC">
        <w:rPr>
          <w:lang w:val="ru-RU"/>
        </w:rPr>
        <w:t>68</w:t>
      </w:r>
      <w:r w:rsidRPr="001A02AC">
        <w:t xml:space="preserve"> %   л-</w:t>
      </w:r>
      <w:r w:rsidRPr="001A02AC">
        <w:rPr>
          <w:lang w:val="ru-RU"/>
        </w:rPr>
        <w:t>27</w:t>
      </w:r>
      <w:r w:rsidRPr="001A02AC">
        <w:t xml:space="preserve">  %   м-</w:t>
      </w:r>
      <w:r w:rsidRPr="001A02AC">
        <w:rPr>
          <w:lang w:val="ru-RU"/>
        </w:rPr>
        <w:t>3</w:t>
      </w:r>
      <w:r w:rsidRPr="001A02AC">
        <w:t xml:space="preserve"> %  </w:t>
      </w:r>
    </w:p>
    <w:p w:rsidR="00DA6ED7" w:rsidRPr="001A02AC" w:rsidRDefault="00DA6ED7" w:rsidP="00B8080C">
      <w:pPr>
        <w:ind w:left="-567"/>
        <w:jc w:val="both"/>
        <w:rPr>
          <w:lang w:val="ru-RU"/>
        </w:rPr>
      </w:pPr>
      <w:r w:rsidRPr="001A02AC">
        <w:rPr>
          <w:lang w:val="ru-RU"/>
        </w:rPr>
        <w:t>03.04.13Общ</w:t>
      </w:r>
      <w:r w:rsidRPr="001A02AC">
        <w:t>. ан. крови Нв –</w:t>
      </w:r>
      <w:r w:rsidRPr="001A02AC">
        <w:rPr>
          <w:lang w:val="ru-RU"/>
        </w:rPr>
        <w:t>137</w:t>
      </w:r>
      <w:r w:rsidRPr="001A02AC">
        <w:t xml:space="preserve">  г/л  эритр –</w:t>
      </w:r>
      <w:r w:rsidRPr="001A02AC">
        <w:rPr>
          <w:lang w:val="ru-RU"/>
        </w:rPr>
        <w:t>4,3</w:t>
      </w:r>
      <w:r w:rsidRPr="001A02AC">
        <w:t xml:space="preserve">  лейк –</w:t>
      </w:r>
      <w:r w:rsidRPr="001A02AC">
        <w:rPr>
          <w:lang w:val="ru-RU"/>
        </w:rPr>
        <w:t>14,0</w:t>
      </w:r>
      <w:r w:rsidRPr="001A02AC">
        <w:t xml:space="preserve">  СОЭ –</w:t>
      </w:r>
      <w:r w:rsidRPr="001A02AC">
        <w:rPr>
          <w:lang w:val="ru-RU"/>
        </w:rPr>
        <w:t>36</w:t>
      </w:r>
      <w:r w:rsidRPr="001A02AC">
        <w:t xml:space="preserve"> </w:t>
      </w:r>
      <w:r w:rsidRPr="001A02AC">
        <w:rPr>
          <w:lang w:val="ru-RU"/>
        </w:rPr>
        <w:t xml:space="preserve"> </w:t>
      </w:r>
      <w:r w:rsidRPr="001A02AC">
        <w:t xml:space="preserve">мм/час   </w:t>
      </w:r>
    </w:p>
    <w:p w:rsidR="00DA6ED7" w:rsidRPr="001A02AC" w:rsidRDefault="00DA6ED7" w:rsidP="00B8080C">
      <w:pPr>
        <w:ind w:left="-567"/>
        <w:jc w:val="both"/>
        <w:rPr>
          <w:lang w:val="ru-RU"/>
        </w:rPr>
      </w:pPr>
      <w:r w:rsidRPr="001A02AC">
        <w:t>э-</w:t>
      </w:r>
      <w:r w:rsidRPr="001A02AC">
        <w:rPr>
          <w:lang w:val="ru-RU"/>
        </w:rPr>
        <w:t>1</w:t>
      </w:r>
      <w:r w:rsidRPr="001A02AC">
        <w:t xml:space="preserve"> %    п-</w:t>
      </w:r>
      <w:r w:rsidRPr="001A02AC">
        <w:rPr>
          <w:lang w:val="ru-RU"/>
        </w:rPr>
        <w:t>3</w:t>
      </w:r>
      <w:r w:rsidRPr="001A02AC">
        <w:t xml:space="preserve"> %   с-</w:t>
      </w:r>
      <w:r w:rsidRPr="001A02AC">
        <w:rPr>
          <w:lang w:val="ru-RU"/>
        </w:rPr>
        <w:t>76</w:t>
      </w:r>
      <w:r w:rsidRPr="001A02AC">
        <w:t xml:space="preserve"> %   л-</w:t>
      </w:r>
      <w:r w:rsidRPr="001A02AC">
        <w:rPr>
          <w:lang w:val="ru-RU"/>
        </w:rPr>
        <w:t>10</w:t>
      </w:r>
      <w:r w:rsidRPr="001A02AC">
        <w:t xml:space="preserve">  %   м-</w:t>
      </w:r>
      <w:r w:rsidRPr="001A02AC">
        <w:rPr>
          <w:lang w:val="ru-RU"/>
        </w:rPr>
        <w:t>10</w:t>
      </w:r>
      <w:r w:rsidRPr="001A02AC">
        <w:t xml:space="preserve"> %  </w:t>
      </w:r>
    </w:p>
    <w:p w:rsidR="00DA6ED7" w:rsidRPr="001A02AC" w:rsidRDefault="00DA6ED7" w:rsidP="00B8080C">
      <w:pPr>
        <w:ind w:left="-567"/>
        <w:jc w:val="both"/>
        <w:rPr>
          <w:lang w:val="ru-RU"/>
        </w:rPr>
      </w:pPr>
      <w:r w:rsidRPr="001A02AC">
        <w:rPr>
          <w:lang w:val="ru-RU"/>
        </w:rPr>
        <w:t>19.03.13Биохимия</w:t>
      </w:r>
      <w:r w:rsidRPr="001A02AC">
        <w:t>: СКФ –</w:t>
      </w:r>
      <w:r w:rsidRPr="001A02AC">
        <w:rPr>
          <w:lang w:val="ru-RU"/>
        </w:rPr>
        <w:t>57,5 мл</w:t>
      </w:r>
      <w:r w:rsidRPr="001A02AC">
        <w:t>./</w:t>
      </w:r>
      <w:r w:rsidRPr="001A02AC">
        <w:rPr>
          <w:lang w:val="ru-RU"/>
        </w:rPr>
        <w:t>мин</w:t>
      </w:r>
      <w:r w:rsidRPr="001A02AC">
        <w:t>., хол –</w:t>
      </w:r>
      <w:r w:rsidRPr="001A02AC">
        <w:rPr>
          <w:lang w:val="ru-RU"/>
        </w:rPr>
        <w:t>5,39</w:t>
      </w:r>
      <w:r w:rsidRPr="001A02AC">
        <w:t xml:space="preserve"> тригл -</w:t>
      </w:r>
      <w:r w:rsidRPr="001A02AC">
        <w:rPr>
          <w:lang w:val="ru-RU"/>
        </w:rPr>
        <w:t>1,55</w:t>
      </w:r>
      <w:r w:rsidRPr="001A02AC">
        <w:t xml:space="preserve"> ХСЛПВП -</w:t>
      </w:r>
      <w:r w:rsidRPr="001A02AC">
        <w:rPr>
          <w:lang w:val="ru-RU"/>
        </w:rPr>
        <w:t>1,23</w:t>
      </w:r>
      <w:r w:rsidRPr="001A02AC">
        <w:t xml:space="preserve"> ХСЛПНП -</w:t>
      </w:r>
      <w:r w:rsidRPr="001A02AC">
        <w:rPr>
          <w:lang w:val="ru-RU"/>
        </w:rPr>
        <w:t>3,46</w:t>
      </w:r>
      <w:r w:rsidRPr="001A02AC">
        <w:t xml:space="preserve"> Катер -</w:t>
      </w:r>
      <w:r w:rsidRPr="001A02AC">
        <w:rPr>
          <w:lang w:val="ru-RU"/>
        </w:rPr>
        <w:t>3,38 мочевина</w:t>
      </w:r>
      <w:r w:rsidRPr="001A02AC">
        <w:t xml:space="preserve"> –</w:t>
      </w:r>
      <w:r w:rsidRPr="001A02AC">
        <w:rPr>
          <w:lang w:val="ru-RU"/>
        </w:rPr>
        <w:t>4,7</w:t>
      </w:r>
      <w:r w:rsidRPr="001A02AC">
        <w:t xml:space="preserve">  </w:t>
      </w:r>
      <w:r w:rsidRPr="001A02AC">
        <w:rPr>
          <w:lang w:val="ru-RU"/>
        </w:rPr>
        <w:t>креатинин</w:t>
      </w:r>
      <w:r w:rsidRPr="001A02AC">
        <w:t xml:space="preserve"> –</w:t>
      </w:r>
      <w:r w:rsidRPr="001A02AC">
        <w:rPr>
          <w:lang w:val="ru-RU"/>
        </w:rPr>
        <w:t>118,8</w:t>
      </w:r>
      <w:r w:rsidRPr="001A02AC">
        <w:t xml:space="preserve">   бил</w:t>
      </w:r>
      <w:r w:rsidRPr="001A02AC">
        <w:rPr>
          <w:lang w:val="ru-RU"/>
        </w:rPr>
        <w:t xml:space="preserve"> общ</w:t>
      </w:r>
      <w:r w:rsidRPr="001A02AC">
        <w:t xml:space="preserve"> –</w:t>
      </w:r>
      <w:r w:rsidRPr="001A02AC">
        <w:rPr>
          <w:lang w:val="ru-RU"/>
        </w:rPr>
        <w:t>34,8</w:t>
      </w:r>
      <w:r w:rsidRPr="001A02AC">
        <w:t xml:space="preserve">  бил</w:t>
      </w:r>
      <w:r w:rsidRPr="001A02AC">
        <w:rPr>
          <w:lang w:val="ru-RU"/>
        </w:rPr>
        <w:t xml:space="preserve"> пр</w:t>
      </w:r>
      <w:r w:rsidRPr="001A02AC">
        <w:t xml:space="preserve"> –</w:t>
      </w:r>
      <w:r w:rsidRPr="001A02AC">
        <w:rPr>
          <w:lang w:val="ru-RU"/>
        </w:rPr>
        <w:t>7,9</w:t>
      </w:r>
      <w:r w:rsidRPr="001A02AC">
        <w:t xml:space="preserve">  тим –</w:t>
      </w:r>
      <w:r w:rsidRPr="001A02AC">
        <w:rPr>
          <w:lang w:val="ru-RU"/>
        </w:rPr>
        <w:t>0,68</w:t>
      </w:r>
      <w:r w:rsidRPr="001A02AC">
        <w:t xml:space="preserve">  АСТ –</w:t>
      </w:r>
      <w:r w:rsidRPr="001A02AC">
        <w:rPr>
          <w:lang w:val="ru-RU"/>
        </w:rPr>
        <w:t>0,43</w:t>
      </w:r>
      <w:r w:rsidRPr="001A02AC">
        <w:t xml:space="preserve">   АЛТ –</w:t>
      </w:r>
      <w:r w:rsidRPr="001A02AC">
        <w:rPr>
          <w:lang w:val="ru-RU"/>
        </w:rPr>
        <w:t>0,38</w:t>
      </w:r>
      <w:r w:rsidRPr="001A02AC">
        <w:t xml:space="preserve">   </w:t>
      </w:r>
      <w:r w:rsidRPr="001A02AC">
        <w:rPr>
          <w:lang w:val="ru-RU"/>
        </w:rPr>
        <w:t>ммоль</w:t>
      </w:r>
      <w:r w:rsidRPr="001A02AC">
        <w:t xml:space="preserve">/л; </w:t>
      </w:r>
    </w:p>
    <w:p w:rsidR="00DA6ED7" w:rsidRPr="001A02AC" w:rsidRDefault="00DA6ED7" w:rsidP="00B8080C">
      <w:pPr>
        <w:ind w:left="-567"/>
        <w:jc w:val="both"/>
        <w:rPr>
          <w:lang w:val="ru-RU"/>
        </w:rPr>
      </w:pPr>
      <w:r w:rsidRPr="001A02AC">
        <w:rPr>
          <w:lang w:val="ru-RU"/>
        </w:rPr>
        <w:t>22.03.13Биохимия</w:t>
      </w:r>
      <w:r w:rsidRPr="001A02AC">
        <w:t>: СКФ –</w:t>
      </w:r>
      <w:r w:rsidRPr="001A02AC">
        <w:rPr>
          <w:lang w:val="ru-RU"/>
        </w:rPr>
        <w:t>54 мл</w:t>
      </w:r>
      <w:r w:rsidRPr="001A02AC">
        <w:t>./</w:t>
      </w:r>
      <w:r w:rsidRPr="001A02AC">
        <w:rPr>
          <w:lang w:val="ru-RU"/>
        </w:rPr>
        <w:t>мин</w:t>
      </w:r>
      <w:r w:rsidRPr="001A02AC">
        <w:t xml:space="preserve">., </w:t>
      </w:r>
      <w:r w:rsidRPr="001A02AC">
        <w:rPr>
          <w:lang w:val="ru-RU"/>
        </w:rPr>
        <w:t>мочевина</w:t>
      </w:r>
      <w:r w:rsidRPr="001A02AC">
        <w:t xml:space="preserve"> –</w:t>
      </w:r>
      <w:r w:rsidRPr="001A02AC">
        <w:rPr>
          <w:lang w:val="ru-RU"/>
        </w:rPr>
        <w:t>3,8</w:t>
      </w:r>
      <w:r w:rsidRPr="001A02AC">
        <w:t xml:space="preserve">  </w:t>
      </w:r>
      <w:r w:rsidRPr="001A02AC">
        <w:rPr>
          <w:lang w:val="ru-RU"/>
        </w:rPr>
        <w:t>креатинин</w:t>
      </w:r>
      <w:r w:rsidRPr="001A02AC">
        <w:t xml:space="preserve"> –</w:t>
      </w:r>
      <w:r w:rsidRPr="001A02AC">
        <w:rPr>
          <w:lang w:val="ru-RU"/>
        </w:rPr>
        <w:t>126</w:t>
      </w:r>
      <w:r w:rsidRPr="001A02AC">
        <w:t xml:space="preserve">   бил</w:t>
      </w:r>
      <w:r w:rsidRPr="001A02AC">
        <w:rPr>
          <w:lang w:val="ru-RU"/>
        </w:rPr>
        <w:t xml:space="preserve"> общ</w:t>
      </w:r>
      <w:r w:rsidRPr="001A02AC">
        <w:t xml:space="preserve"> –</w:t>
      </w:r>
      <w:r w:rsidRPr="001A02AC">
        <w:rPr>
          <w:lang w:val="ru-RU"/>
        </w:rPr>
        <w:t>31,2</w:t>
      </w:r>
      <w:r w:rsidRPr="001A02AC">
        <w:t xml:space="preserve">  бил</w:t>
      </w:r>
      <w:r w:rsidRPr="001A02AC">
        <w:rPr>
          <w:lang w:val="ru-RU"/>
        </w:rPr>
        <w:t xml:space="preserve"> пр</w:t>
      </w:r>
      <w:r w:rsidRPr="001A02AC">
        <w:t xml:space="preserve"> –</w:t>
      </w:r>
      <w:r w:rsidRPr="001A02AC">
        <w:rPr>
          <w:lang w:val="ru-RU"/>
        </w:rPr>
        <w:t>6,2</w:t>
      </w:r>
      <w:r w:rsidRPr="001A02AC">
        <w:t xml:space="preserve">  тим –</w:t>
      </w:r>
      <w:r w:rsidRPr="001A02AC">
        <w:rPr>
          <w:lang w:val="ru-RU"/>
        </w:rPr>
        <w:t>0,99</w:t>
      </w:r>
      <w:r w:rsidRPr="001A02AC">
        <w:t xml:space="preserve">  АСТ –</w:t>
      </w:r>
      <w:r w:rsidRPr="001A02AC">
        <w:rPr>
          <w:lang w:val="ru-RU"/>
        </w:rPr>
        <w:t>0,50</w:t>
      </w:r>
      <w:r w:rsidRPr="001A02AC">
        <w:t xml:space="preserve">   АЛТ –</w:t>
      </w:r>
      <w:r w:rsidRPr="001A02AC">
        <w:rPr>
          <w:lang w:val="ru-RU"/>
        </w:rPr>
        <w:t>0,51</w:t>
      </w:r>
      <w:r w:rsidRPr="001A02AC">
        <w:t xml:space="preserve">   </w:t>
      </w:r>
      <w:r w:rsidRPr="001A02AC">
        <w:rPr>
          <w:lang w:val="ru-RU"/>
        </w:rPr>
        <w:t>ммоль</w:t>
      </w:r>
      <w:r w:rsidRPr="001A02AC">
        <w:t xml:space="preserve">/л; </w:t>
      </w:r>
    </w:p>
    <w:p w:rsidR="00DA6ED7" w:rsidRPr="001A02AC" w:rsidRDefault="00DA6ED7" w:rsidP="00B8080C">
      <w:pPr>
        <w:ind w:left="-567"/>
        <w:jc w:val="both"/>
        <w:rPr>
          <w:lang w:val="ru-RU"/>
        </w:rPr>
      </w:pPr>
      <w:r w:rsidRPr="001A02AC">
        <w:rPr>
          <w:lang w:val="ru-RU"/>
        </w:rPr>
        <w:t>04.04.13 Глик гемоглобин 9,4%</w:t>
      </w:r>
    </w:p>
    <w:p w:rsidR="00DA6ED7" w:rsidRPr="001A02AC" w:rsidRDefault="00DA6ED7" w:rsidP="00FC5396">
      <w:pPr>
        <w:ind w:left="-567"/>
        <w:jc w:val="both"/>
        <w:rPr>
          <w:lang w:val="ru-RU"/>
        </w:rPr>
      </w:pPr>
      <w:r w:rsidRPr="001A02AC">
        <w:rPr>
          <w:lang w:val="ru-RU"/>
        </w:rPr>
        <w:t>19.03.13Анализ</w:t>
      </w:r>
      <w:r w:rsidRPr="001A02AC">
        <w:t xml:space="preserve"> крови на </w:t>
      </w:r>
      <w:r w:rsidRPr="001A02AC">
        <w:rPr>
          <w:lang w:val="en-US"/>
        </w:rPr>
        <w:t>RW</w:t>
      </w:r>
      <w:r w:rsidRPr="001A02AC">
        <w:t>-</w:t>
      </w:r>
      <w:r w:rsidRPr="001A02AC">
        <w:rPr>
          <w:lang w:val="ru-RU"/>
        </w:rPr>
        <w:t xml:space="preserve"> отр</w:t>
      </w:r>
      <w:r w:rsidRPr="001A02AC">
        <w:t xml:space="preserve"> </w:t>
      </w:r>
    </w:p>
    <w:p w:rsidR="00DA6ED7" w:rsidRPr="001A02AC" w:rsidRDefault="00DA6ED7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1A02AC">
        <w:rPr>
          <w:b w:val="0"/>
          <w:sz w:val="24"/>
          <w:szCs w:val="24"/>
        </w:rPr>
        <w:t xml:space="preserve">19.03.13Общ. ан. мочи уд вес 1030  лейк –2-3   в п/зр белок – отр  ацетон –1+;  эпит. пл. –ум кол-во. </w:t>
      </w:r>
    </w:p>
    <w:p w:rsidR="00DA6ED7" w:rsidRPr="001A02AC" w:rsidRDefault="00DA6ED7" w:rsidP="00677426">
      <w:pPr>
        <w:ind w:left="-567"/>
        <w:rPr>
          <w:lang w:val="ru-RU"/>
        </w:rPr>
      </w:pPr>
      <w:r w:rsidRPr="001A02AC">
        <w:rPr>
          <w:lang w:val="ru-RU"/>
        </w:rPr>
        <w:t>21.03..13Анализ</w:t>
      </w:r>
      <w:r w:rsidRPr="001A02AC">
        <w:t xml:space="preserve"> мочи по Нечипоренко лейк -</w:t>
      </w:r>
      <w:r w:rsidRPr="001A02AC">
        <w:rPr>
          <w:lang w:val="ru-RU"/>
        </w:rPr>
        <w:t>250</w:t>
      </w:r>
      <w:r w:rsidRPr="001A02AC">
        <w:t xml:space="preserve">  эритр -  </w:t>
      </w:r>
      <w:r w:rsidRPr="001A02AC">
        <w:rPr>
          <w:lang w:val="ru-RU"/>
        </w:rPr>
        <w:t>белок</w:t>
      </w:r>
      <w:r w:rsidRPr="001A02AC">
        <w:t xml:space="preserve"> –</w:t>
      </w:r>
      <w:r w:rsidRPr="001A02AC">
        <w:rPr>
          <w:lang w:val="ru-RU"/>
        </w:rPr>
        <w:t xml:space="preserve"> отр</w:t>
      </w:r>
    </w:p>
    <w:p w:rsidR="00DA6ED7" w:rsidRPr="001A02AC" w:rsidRDefault="00DA6ED7" w:rsidP="00FC5396">
      <w:pPr>
        <w:ind w:left="-567"/>
        <w:rPr>
          <w:lang w:val="ru-RU"/>
        </w:rPr>
      </w:pPr>
      <w:r w:rsidRPr="001A02AC">
        <w:rPr>
          <w:lang w:val="ru-RU"/>
        </w:rPr>
        <w:t>02.04.13Анализ</w:t>
      </w:r>
      <w:r w:rsidRPr="001A02AC">
        <w:t xml:space="preserve"> мочи по Нечипоренко лейк -</w:t>
      </w:r>
      <w:r w:rsidRPr="001A02AC">
        <w:rPr>
          <w:lang w:val="ru-RU"/>
        </w:rPr>
        <w:t>1000</w:t>
      </w:r>
      <w:r w:rsidRPr="001A02AC">
        <w:t xml:space="preserve">  эритр -  </w:t>
      </w:r>
      <w:r w:rsidRPr="001A02AC">
        <w:rPr>
          <w:lang w:val="ru-RU"/>
        </w:rPr>
        <w:t>белок</w:t>
      </w:r>
      <w:r w:rsidRPr="001A02AC">
        <w:t xml:space="preserve"> –</w:t>
      </w:r>
      <w:r w:rsidRPr="001A02AC">
        <w:rPr>
          <w:lang w:val="ru-RU"/>
        </w:rPr>
        <w:t xml:space="preserve"> отр</w:t>
      </w:r>
    </w:p>
    <w:p w:rsidR="00DA6ED7" w:rsidRPr="001A02AC" w:rsidRDefault="00DA6ED7" w:rsidP="00FC5396">
      <w:pPr>
        <w:ind w:left="-567"/>
        <w:rPr>
          <w:lang w:val="ru-RU"/>
        </w:rPr>
      </w:pPr>
      <w:r w:rsidRPr="001A02AC">
        <w:rPr>
          <w:lang w:val="ru-RU"/>
        </w:rPr>
        <w:t>20.03.13Суточная глюкозурия</w:t>
      </w:r>
      <w:r w:rsidRPr="001A02AC">
        <w:t xml:space="preserve"> – </w:t>
      </w:r>
      <w:r w:rsidRPr="001A02AC">
        <w:rPr>
          <w:lang w:val="ru-RU"/>
        </w:rPr>
        <w:t>0,93</w:t>
      </w:r>
      <w:r w:rsidRPr="001A02AC">
        <w:t xml:space="preserve"> %</w:t>
      </w:r>
      <w:r w:rsidRPr="001A02AC">
        <w:rPr>
          <w:lang w:val="ru-RU"/>
        </w:rPr>
        <w:t xml:space="preserve">; </w:t>
      </w:r>
      <w:r w:rsidRPr="001A02AC">
        <w:t xml:space="preserve">  </w:t>
      </w:r>
      <w:r w:rsidRPr="001A02AC">
        <w:rPr>
          <w:lang w:val="ru-RU"/>
        </w:rPr>
        <w:t>Суточная протеинурия</w:t>
      </w:r>
      <w:r w:rsidRPr="001A02AC">
        <w:t xml:space="preserve"> –  </w:t>
      </w:r>
      <w:r w:rsidRPr="001A02AC">
        <w:rPr>
          <w:lang w:val="ru-RU"/>
        </w:rPr>
        <w:t>отр</w:t>
      </w:r>
      <w:r w:rsidRPr="001A02AC">
        <w:t xml:space="preserve">   </w:t>
      </w:r>
    </w:p>
    <w:p w:rsidR="00DA6ED7" w:rsidRPr="001A02AC" w:rsidRDefault="00DA6ED7" w:rsidP="00FC5396">
      <w:pPr>
        <w:pStyle w:val="Heading5"/>
        <w:ind w:left="-567"/>
        <w:rPr>
          <w:sz w:val="24"/>
          <w:szCs w:val="24"/>
        </w:rPr>
      </w:pPr>
      <w:r w:rsidRPr="001A02AC">
        <w:rPr>
          <w:sz w:val="24"/>
          <w:szCs w:val="24"/>
        </w:rPr>
        <w:t>22.03.13Микроальбуминурия –87,4 мг/сут</w:t>
      </w:r>
    </w:p>
    <w:p w:rsidR="00DA6ED7" w:rsidRPr="001A02AC" w:rsidRDefault="00DA6ED7" w:rsidP="001E4BC8">
      <w:pPr>
        <w:ind w:left="-567"/>
        <w:rPr>
          <w:lang w:val="ru-RU"/>
        </w:rPr>
      </w:pPr>
      <w:r w:rsidRPr="001A02AC">
        <w:rPr>
          <w:lang w:val="ru-RU"/>
        </w:rPr>
        <w:t>С 06.04.13 ацетон отр.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DA6ED7" w:rsidRPr="001A02AC" w:rsidTr="00B76356">
        <w:tc>
          <w:tcPr>
            <w:tcW w:w="2518" w:type="dxa"/>
          </w:tcPr>
          <w:p w:rsidR="00DA6ED7" w:rsidRPr="001A02AC" w:rsidRDefault="00DA6ED7" w:rsidP="00B76356">
            <w:pPr>
              <w:rPr>
                <w:lang w:val="ru-RU"/>
              </w:rPr>
            </w:pPr>
            <w:r w:rsidRPr="001A02AC">
              <w:rPr>
                <w:lang w:val="ru-RU"/>
              </w:rPr>
              <w:t xml:space="preserve">Гликемический </w:t>
            </w:r>
          </w:p>
          <w:p w:rsidR="00DA6ED7" w:rsidRPr="001A02AC" w:rsidRDefault="00DA6ED7" w:rsidP="00B76356">
            <w:pPr>
              <w:rPr>
                <w:lang w:val="ru-RU"/>
              </w:rPr>
            </w:pPr>
            <w:r w:rsidRPr="001A02A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A6ED7" w:rsidRPr="001A02AC" w:rsidRDefault="00DA6ED7" w:rsidP="00B76356">
            <w:pPr>
              <w:rPr>
                <w:lang w:val="ru-RU"/>
              </w:rPr>
            </w:pPr>
            <w:r w:rsidRPr="001A02A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A6ED7" w:rsidRPr="001A02AC" w:rsidRDefault="00DA6ED7" w:rsidP="00B76356">
            <w:pPr>
              <w:rPr>
                <w:lang w:val="ru-RU"/>
              </w:rPr>
            </w:pPr>
            <w:r w:rsidRPr="001A02A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A6ED7" w:rsidRPr="001A02AC" w:rsidRDefault="00DA6ED7" w:rsidP="00B76356">
            <w:pPr>
              <w:rPr>
                <w:lang w:val="ru-RU"/>
              </w:rPr>
            </w:pPr>
            <w:r w:rsidRPr="001A02A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A6ED7" w:rsidRPr="001A02AC" w:rsidRDefault="00DA6ED7" w:rsidP="00B76356">
            <w:pPr>
              <w:rPr>
                <w:lang w:val="ru-RU"/>
              </w:rPr>
            </w:pPr>
            <w:r w:rsidRPr="001A02AC">
              <w:rPr>
                <w:lang w:val="ru-RU"/>
              </w:rPr>
              <w:t>20.00</w:t>
            </w:r>
          </w:p>
        </w:tc>
      </w:tr>
      <w:tr w:rsidR="00DA6ED7" w:rsidRPr="001A02AC" w:rsidTr="00B76356">
        <w:tc>
          <w:tcPr>
            <w:tcW w:w="2518" w:type="dxa"/>
          </w:tcPr>
          <w:p w:rsidR="00DA6ED7" w:rsidRPr="001A02AC" w:rsidRDefault="00DA6ED7" w:rsidP="00B76356">
            <w:pPr>
              <w:rPr>
                <w:lang w:val="ru-RU"/>
              </w:rPr>
            </w:pPr>
            <w:r w:rsidRPr="001A02AC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DA6ED7" w:rsidRPr="001A02AC" w:rsidRDefault="00DA6ED7" w:rsidP="00B76356">
            <w:pPr>
              <w:rPr>
                <w:lang w:val="ru-RU"/>
              </w:rPr>
            </w:pPr>
            <w:r w:rsidRPr="001A02AC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DA6ED7" w:rsidRPr="001A02AC" w:rsidRDefault="00DA6ED7" w:rsidP="00B76356">
            <w:pPr>
              <w:rPr>
                <w:lang w:val="ru-RU"/>
              </w:rPr>
            </w:pPr>
            <w:r w:rsidRPr="001A02AC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DA6ED7" w:rsidRPr="001A02AC" w:rsidRDefault="00DA6ED7" w:rsidP="00B76356">
            <w:pPr>
              <w:rPr>
                <w:lang w:val="ru-RU"/>
              </w:rPr>
            </w:pPr>
            <w:r w:rsidRPr="001A02AC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DA6ED7" w:rsidRPr="001A02AC" w:rsidRDefault="00DA6ED7" w:rsidP="00B76356">
            <w:pPr>
              <w:rPr>
                <w:lang w:val="ru-RU"/>
              </w:rPr>
            </w:pPr>
            <w:r w:rsidRPr="001A02AC">
              <w:rPr>
                <w:lang w:val="ru-RU"/>
              </w:rPr>
              <w:t>9,9</w:t>
            </w:r>
          </w:p>
        </w:tc>
      </w:tr>
      <w:tr w:rsidR="00DA6ED7" w:rsidRPr="001A02AC" w:rsidTr="00B76356">
        <w:tc>
          <w:tcPr>
            <w:tcW w:w="2518" w:type="dxa"/>
          </w:tcPr>
          <w:p w:rsidR="00DA6ED7" w:rsidRPr="001A02AC" w:rsidRDefault="00DA6ED7" w:rsidP="00B76356">
            <w:pPr>
              <w:rPr>
                <w:lang w:val="ru-RU"/>
              </w:rPr>
            </w:pPr>
            <w:r w:rsidRPr="001A02AC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DA6ED7" w:rsidRPr="001A02AC" w:rsidRDefault="00DA6ED7" w:rsidP="00B76356">
            <w:pPr>
              <w:rPr>
                <w:lang w:val="ru-RU"/>
              </w:rPr>
            </w:pPr>
            <w:r w:rsidRPr="001A02AC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DA6ED7" w:rsidRPr="001A02AC" w:rsidRDefault="00DA6ED7" w:rsidP="00B76356">
            <w:pPr>
              <w:rPr>
                <w:lang w:val="ru-RU"/>
              </w:rPr>
            </w:pPr>
            <w:r w:rsidRPr="001A02AC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DA6ED7" w:rsidRPr="001A02AC" w:rsidRDefault="00DA6ED7" w:rsidP="00B76356">
            <w:pPr>
              <w:rPr>
                <w:lang w:val="ru-RU"/>
              </w:rPr>
            </w:pPr>
            <w:r w:rsidRPr="001A02AC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DA6ED7" w:rsidRPr="001A02AC" w:rsidRDefault="00DA6ED7" w:rsidP="00B76356">
            <w:pPr>
              <w:rPr>
                <w:lang w:val="ru-RU"/>
              </w:rPr>
            </w:pPr>
            <w:r w:rsidRPr="001A02AC">
              <w:rPr>
                <w:lang w:val="ru-RU"/>
              </w:rPr>
              <w:t>11,7</w:t>
            </w:r>
          </w:p>
        </w:tc>
      </w:tr>
      <w:tr w:rsidR="00DA6ED7" w:rsidRPr="001A02AC" w:rsidTr="00B76356">
        <w:tc>
          <w:tcPr>
            <w:tcW w:w="2518" w:type="dxa"/>
          </w:tcPr>
          <w:p w:rsidR="00DA6ED7" w:rsidRPr="001A02AC" w:rsidRDefault="00DA6ED7" w:rsidP="00B76356">
            <w:pPr>
              <w:rPr>
                <w:lang w:val="ru-RU"/>
              </w:rPr>
            </w:pPr>
            <w:r w:rsidRPr="001A02AC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DA6ED7" w:rsidRPr="001A02AC" w:rsidRDefault="00DA6ED7" w:rsidP="00B76356">
            <w:pPr>
              <w:rPr>
                <w:lang w:val="ru-RU"/>
              </w:rPr>
            </w:pPr>
            <w:r w:rsidRPr="001A02AC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DA6ED7" w:rsidRPr="001A02AC" w:rsidRDefault="00DA6ED7" w:rsidP="00B76356">
            <w:pPr>
              <w:rPr>
                <w:lang w:val="ru-RU"/>
              </w:rPr>
            </w:pPr>
            <w:r w:rsidRPr="001A02AC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DA6ED7" w:rsidRPr="001A02AC" w:rsidRDefault="00DA6ED7" w:rsidP="00B76356">
            <w:pPr>
              <w:rPr>
                <w:lang w:val="ru-RU"/>
              </w:rPr>
            </w:pPr>
            <w:r w:rsidRPr="001A02AC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DA6ED7" w:rsidRPr="001A02AC" w:rsidRDefault="00DA6ED7" w:rsidP="00B76356">
            <w:pPr>
              <w:rPr>
                <w:lang w:val="ru-RU"/>
              </w:rPr>
            </w:pPr>
            <w:r w:rsidRPr="001A02AC">
              <w:rPr>
                <w:lang w:val="ru-RU"/>
              </w:rPr>
              <w:t>8,3</w:t>
            </w:r>
          </w:p>
        </w:tc>
      </w:tr>
      <w:tr w:rsidR="00DA6ED7" w:rsidRPr="001A02AC" w:rsidTr="00B76356">
        <w:tc>
          <w:tcPr>
            <w:tcW w:w="2518" w:type="dxa"/>
          </w:tcPr>
          <w:p w:rsidR="00DA6ED7" w:rsidRPr="001A02AC" w:rsidRDefault="00DA6ED7" w:rsidP="00B76356">
            <w:pPr>
              <w:rPr>
                <w:lang w:val="ru-RU"/>
              </w:rPr>
            </w:pPr>
            <w:r w:rsidRPr="001A02AC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DA6ED7" w:rsidRPr="001A02AC" w:rsidRDefault="00DA6ED7" w:rsidP="00B76356">
            <w:pPr>
              <w:rPr>
                <w:lang w:val="ru-RU"/>
              </w:rPr>
            </w:pPr>
            <w:r w:rsidRPr="001A02AC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DA6ED7" w:rsidRPr="001A02AC" w:rsidRDefault="00DA6ED7" w:rsidP="00B76356">
            <w:pPr>
              <w:rPr>
                <w:lang w:val="ru-RU"/>
              </w:rPr>
            </w:pPr>
            <w:r w:rsidRPr="001A02A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DA6ED7" w:rsidRPr="001A02AC" w:rsidRDefault="00DA6ED7" w:rsidP="00B76356">
            <w:pPr>
              <w:rPr>
                <w:lang w:val="ru-RU"/>
              </w:rPr>
            </w:pPr>
            <w:r w:rsidRPr="001A02AC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DA6ED7" w:rsidRPr="001A02AC" w:rsidRDefault="00DA6ED7" w:rsidP="00B76356">
            <w:pPr>
              <w:rPr>
                <w:lang w:val="ru-RU"/>
              </w:rPr>
            </w:pPr>
            <w:r w:rsidRPr="001A02AC">
              <w:rPr>
                <w:lang w:val="ru-RU"/>
              </w:rPr>
              <w:t>5,0</w:t>
            </w:r>
          </w:p>
        </w:tc>
      </w:tr>
      <w:tr w:rsidR="00DA6ED7" w:rsidRPr="001A02AC" w:rsidTr="00B76356">
        <w:tc>
          <w:tcPr>
            <w:tcW w:w="2518" w:type="dxa"/>
          </w:tcPr>
          <w:p w:rsidR="00DA6ED7" w:rsidRPr="001A02AC" w:rsidRDefault="00DA6ED7" w:rsidP="00B76356">
            <w:pPr>
              <w:rPr>
                <w:lang w:val="ru-RU"/>
              </w:rPr>
            </w:pPr>
            <w:r w:rsidRPr="001A02AC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DA6ED7" w:rsidRPr="001A02AC" w:rsidRDefault="00DA6ED7" w:rsidP="00B76356">
            <w:pPr>
              <w:rPr>
                <w:lang w:val="ru-RU"/>
              </w:rPr>
            </w:pPr>
            <w:r w:rsidRPr="001A02AC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DA6ED7" w:rsidRPr="001A02AC" w:rsidRDefault="00DA6ED7" w:rsidP="00B76356">
            <w:pPr>
              <w:rPr>
                <w:lang w:val="ru-RU"/>
              </w:rPr>
            </w:pPr>
            <w:r w:rsidRPr="001A02AC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DA6ED7" w:rsidRPr="001A02AC" w:rsidRDefault="00DA6ED7" w:rsidP="00B76356">
            <w:pPr>
              <w:rPr>
                <w:lang w:val="ru-RU"/>
              </w:rPr>
            </w:pPr>
            <w:r w:rsidRPr="001A02AC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DA6ED7" w:rsidRPr="001A02AC" w:rsidRDefault="00DA6ED7" w:rsidP="00B76356">
            <w:pPr>
              <w:rPr>
                <w:lang w:val="ru-RU"/>
              </w:rPr>
            </w:pPr>
            <w:r w:rsidRPr="001A02AC">
              <w:rPr>
                <w:lang w:val="ru-RU"/>
              </w:rPr>
              <w:t>16,2</w:t>
            </w:r>
          </w:p>
        </w:tc>
      </w:tr>
      <w:tr w:rsidR="00DA6ED7" w:rsidRPr="001A02AC" w:rsidTr="00B76356">
        <w:tc>
          <w:tcPr>
            <w:tcW w:w="2518" w:type="dxa"/>
          </w:tcPr>
          <w:p w:rsidR="00DA6ED7" w:rsidRPr="001A02AC" w:rsidRDefault="00DA6ED7" w:rsidP="00B76356">
            <w:pPr>
              <w:rPr>
                <w:lang w:val="ru-RU"/>
              </w:rPr>
            </w:pPr>
            <w:r w:rsidRPr="001A02AC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DA6ED7" w:rsidRPr="001A02AC" w:rsidRDefault="00DA6ED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A6ED7" w:rsidRPr="001A02AC" w:rsidRDefault="00DA6ED7" w:rsidP="00B76356">
            <w:pPr>
              <w:rPr>
                <w:lang w:val="ru-RU"/>
              </w:rPr>
            </w:pPr>
            <w:r w:rsidRPr="001A02AC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DA6ED7" w:rsidRPr="001A02AC" w:rsidRDefault="00DA6ED7" w:rsidP="00B76356">
            <w:pPr>
              <w:rPr>
                <w:lang w:val="ru-RU"/>
              </w:rPr>
            </w:pPr>
            <w:r w:rsidRPr="001A02A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DA6ED7" w:rsidRPr="001A02AC" w:rsidRDefault="00DA6ED7" w:rsidP="00B76356">
            <w:pPr>
              <w:rPr>
                <w:lang w:val="ru-RU"/>
              </w:rPr>
            </w:pPr>
            <w:r w:rsidRPr="001A02AC">
              <w:rPr>
                <w:lang w:val="ru-RU"/>
              </w:rPr>
              <w:t>10,2</w:t>
            </w:r>
          </w:p>
        </w:tc>
      </w:tr>
      <w:tr w:rsidR="00DA6ED7" w:rsidRPr="001A02AC" w:rsidTr="00B76356">
        <w:tc>
          <w:tcPr>
            <w:tcW w:w="2518" w:type="dxa"/>
          </w:tcPr>
          <w:p w:rsidR="00DA6ED7" w:rsidRPr="001A02AC" w:rsidRDefault="00DA6ED7" w:rsidP="00B76356">
            <w:pPr>
              <w:rPr>
                <w:lang w:val="ru-RU"/>
              </w:rPr>
            </w:pPr>
            <w:r w:rsidRPr="001A02AC">
              <w:rPr>
                <w:lang w:val="ru-RU"/>
              </w:rPr>
              <w:t>03.04.</w:t>
            </w:r>
          </w:p>
        </w:tc>
        <w:tc>
          <w:tcPr>
            <w:tcW w:w="992" w:type="dxa"/>
          </w:tcPr>
          <w:p w:rsidR="00DA6ED7" w:rsidRPr="001A02AC" w:rsidRDefault="00DA6ED7" w:rsidP="00B76356">
            <w:pPr>
              <w:rPr>
                <w:lang w:val="ru-RU"/>
              </w:rPr>
            </w:pPr>
            <w:r w:rsidRPr="001A02AC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DA6ED7" w:rsidRPr="001A02AC" w:rsidRDefault="00DA6ED7" w:rsidP="00B76356">
            <w:pPr>
              <w:rPr>
                <w:lang w:val="ru-RU"/>
              </w:rPr>
            </w:pPr>
            <w:r w:rsidRPr="001A02AC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DA6ED7" w:rsidRPr="001A02AC" w:rsidRDefault="00DA6ED7" w:rsidP="00B76356">
            <w:pPr>
              <w:rPr>
                <w:lang w:val="ru-RU"/>
              </w:rPr>
            </w:pPr>
            <w:r w:rsidRPr="001A02A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DA6ED7" w:rsidRPr="001A02AC" w:rsidRDefault="00DA6ED7" w:rsidP="00B76356">
            <w:pPr>
              <w:rPr>
                <w:lang w:val="ru-RU"/>
              </w:rPr>
            </w:pPr>
            <w:r w:rsidRPr="001A02AC">
              <w:rPr>
                <w:lang w:val="ru-RU"/>
              </w:rPr>
              <w:t>7,4</w:t>
            </w:r>
          </w:p>
        </w:tc>
      </w:tr>
      <w:tr w:rsidR="00DA6ED7" w:rsidRPr="001A02AC" w:rsidTr="00B76356">
        <w:tc>
          <w:tcPr>
            <w:tcW w:w="2518" w:type="dxa"/>
          </w:tcPr>
          <w:p w:rsidR="00DA6ED7" w:rsidRPr="001A02AC" w:rsidRDefault="00DA6ED7" w:rsidP="00B76356">
            <w:pPr>
              <w:rPr>
                <w:lang w:val="ru-RU"/>
              </w:rPr>
            </w:pPr>
            <w:r w:rsidRPr="001A02AC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DA6ED7" w:rsidRPr="001A02AC" w:rsidRDefault="00DA6ED7" w:rsidP="00B76356">
            <w:pPr>
              <w:rPr>
                <w:lang w:val="ru-RU"/>
              </w:rPr>
            </w:pPr>
            <w:r w:rsidRPr="001A02AC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DA6ED7" w:rsidRPr="001A02AC" w:rsidRDefault="00DA6ED7" w:rsidP="00B76356">
            <w:pPr>
              <w:rPr>
                <w:lang w:val="ru-RU"/>
              </w:rPr>
            </w:pPr>
            <w:r w:rsidRPr="001A02AC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DA6ED7" w:rsidRPr="001A02AC" w:rsidRDefault="00DA6E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6ED7" w:rsidRPr="001A02AC" w:rsidRDefault="00DA6ED7" w:rsidP="00B76356">
            <w:pPr>
              <w:rPr>
                <w:lang w:val="ru-RU"/>
              </w:rPr>
            </w:pPr>
          </w:p>
        </w:tc>
      </w:tr>
      <w:tr w:rsidR="00DA6ED7" w:rsidRPr="001A02AC" w:rsidTr="00B76356">
        <w:tc>
          <w:tcPr>
            <w:tcW w:w="2518" w:type="dxa"/>
          </w:tcPr>
          <w:p w:rsidR="00DA6ED7" w:rsidRPr="001A02AC" w:rsidRDefault="00DA6ED7" w:rsidP="00B76356">
            <w:pPr>
              <w:rPr>
                <w:lang w:val="ru-RU"/>
              </w:rPr>
            </w:pPr>
            <w:r w:rsidRPr="001A02AC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DA6ED7" w:rsidRPr="001A02AC" w:rsidRDefault="00DA6ED7" w:rsidP="00B76356">
            <w:pPr>
              <w:rPr>
                <w:lang w:val="ru-RU"/>
              </w:rPr>
            </w:pPr>
            <w:r w:rsidRPr="001A02AC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DA6ED7" w:rsidRPr="001A02AC" w:rsidRDefault="00DA6ED7" w:rsidP="00B76356">
            <w:pPr>
              <w:rPr>
                <w:lang w:val="ru-RU"/>
              </w:rPr>
            </w:pPr>
            <w:r w:rsidRPr="001A02AC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DA6ED7" w:rsidRPr="001A02AC" w:rsidRDefault="00DA6ED7" w:rsidP="00B76356">
            <w:pPr>
              <w:rPr>
                <w:lang w:val="ru-RU"/>
              </w:rPr>
            </w:pPr>
            <w:r w:rsidRPr="001A02AC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DA6ED7" w:rsidRPr="001A02AC" w:rsidRDefault="00DA6ED7" w:rsidP="00B76356">
            <w:pPr>
              <w:rPr>
                <w:lang w:val="ru-RU"/>
              </w:rPr>
            </w:pPr>
            <w:r w:rsidRPr="001A02AC">
              <w:rPr>
                <w:lang w:val="ru-RU"/>
              </w:rPr>
              <w:t>5,2</w:t>
            </w:r>
          </w:p>
        </w:tc>
      </w:tr>
      <w:tr w:rsidR="00DA6ED7" w:rsidRPr="001A02AC" w:rsidTr="00B76356">
        <w:tc>
          <w:tcPr>
            <w:tcW w:w="2518" w:type="dxa"/>
          </w:tcPr>
          <w:p w:rsidR="00DA6ED7" w:rsidRPr="001A02AC" w:rsidRDefault="00DA6ED7" w:rsidP="00B76356">
            <w:pPr>
              <w:rPr>
                <w:lang w:val="ru-RU"/>
              </w:rPr>
            </w:pPr>
            <w:r w:rsidRPr="001A02AC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DA6ED7" w:rsidRPr="001A02AC" w:rsidRDefault="00DA6ED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A6ED7" w:rsidRPr="001A02AC" w:rsidRDefault="00DA6ED7" w:rsidP="00B76356">
            <w:pPr>
              <w:rPr>
                <w:lang w:val="ru-RU"/>
              </w:rPr>
            </w:pPr>
            <w:r w:rsidRPr="001A02AC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DA6ED7" w:rsidRPr="001A02AC" w:rsidRDefault="00DA6E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6ED7" w:rsidRPr="001A02AC" w:rsidRDefault="00DA6ED7" w:rsidP="00B76356">
            <w:pPr>
              <w:rPr>
                <w:lang w:val="ru-RU"/>
              </w:rPr>
            </w:pPr>
          </w:p>
        </w:tc>
      </w:tr>
      <w:tr w:rsidR="00DA6ED7" w:rsidRPr="001A02AC" w:rsidTr="00B76356">
        <w:tc>
          <w:tcPr>
            <w:tcW w:w="2518" w:type="dxa"/>
          </w:tcPr>
          <w:p w:rsidR="00DA6ED7" w:rsidRPr="001A02AC" w:rsidRDefault="00DA6ED7" w:rsidP="00B76356">
            <w:pPr>
              <w:rPr>
                <w:highlight w:val="yellow"/>
                <w:lang w:val="ru-RU"/>
              </w:rPr>
            </w:pPr>
            <w:r w:rsidRPr="00FB2224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DA6ED7" w:rsidRPr="00FB2224" w:rsidRDefault="00DA6ED7" w:rsidP="00B76356">
            <w:pPr>
              <w:rPr>
                <w:lang w:val="en-US"/>
              </w:rPr>
            </w:pPr>
            <w:r>
              <w:rPr>
                <w:lang w:val="en-US"/>
              </w:rPr>
              <w:t>4.3</w:t>
            </w:r>
          </w:p>
        </w:tc>
        <w:tc>
          <w:tcPr>
            <w:tcW w:w="993" w:type="dxa"/>
          </w:tcPr>
          <w:p w:rsidR="00DA6ED7" w:rsidRPr="00FB2224" w:rsidRDefault="00DA6ED7" w:rsidP="00B76356">
            <w:pPr>
              <w:rPr>
                <w:lang w:val="en-US"/>
              </w:rPr>
            </w:pPr>
            <w:r>
              <w:rPr>
                <w:lang w:val="en-US"/>
              </w:rPr>
              <w:t>3.8</w:t>
            </w:r>
          </w:p>
        </w:tc>
        <w:tc>
          <w:tcPr>
            <w:tcW w:w="992" w:type="dxa"/>
          </w:tcPr>
          <w:p w:rsidR="00DA6ED7" w:rsidRPr="00FB2224" w:rsidRDefault="00DA6ED7" w:rsidP="00B76356">
            <w:pPr>
              <w:rPr>
                <w:lang w:val="en-US"/>
              </w:rPr>
            </w:pPr>
            <w:r>
              <w:rPr>
                <w:lang w:val="en-US"/>
              </w:rPr>
              <w:t>6.0</w:t>
            </w:r>
          </w:p>
        </w:tc>
        <w:tc>
          <w:tcPr>
            <w:tcW w:w="992" w:type="dxa"/>
          </w:tcPr>
          <w:p w:rsidR="00DA6ED7" w:rsidRPr="00FB2224" w:rsidRDefault="00DA6ED7" w:rsidP="00B76356">
            <w:pPr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</w:tr>
    </w:tbl>
    <w:p w:rsidR="00DA6ED7" w:rsidRPr="001A02AC" w:rsidRDefault="00DA6ED7" w:rsidP="00FC5396">
      <w:pPr>
        <w:ind w:left="-567"/>
        <w:jc w:val="both"/>
        <w:rPr>
          <w:lang w:val="ru-RU"/>
        </w:rPr>
      </w:pPr>
      <w:r w:rsidRPr="001A02AC">
        <w:rPr>
          <w:u w:val="single"/>
        </w:rPr>
        <w:t>Невропатолог</w:t>
      </w:r>
      <w:r w:rsidRPr="001A02AC">
        <w:t xml:space="preserve">: </w:t>
      </w:r>
      <w:r w:rsidRPr="001A02AC">
        <w:rPr>
          <w:lang w:val="ru-RU"/>
        </w:rPr>
        <w:t>. Хроническая дистальная</w:t>
      </w:r>
      <w:r w:rsidRPr="001A02AC">
        <w:t xml:space="preserve"> </w:t>
      </w:r>
      <w:r w:rsidRPr="001A02AC">
        <w:rPr>
          <w:lang w:val="ru-RU"/>
        </w:rPr>
        <w:t>диабетическая</w:t>
      </w:r>
      <w:r w:rsidRPr="001A02AC">
        <w:t xml:space="preserve"> полинейропатия н/к,</w:t>
      </w:r>
      <w:r w:rsidRPr="001A02AC">
        <w:rPr>
          <w:lang w:val="ru-RU"/>
        </w:rPr>
        <w:t xml:space="preserve"> болевая </w:t>
      </w:r>
      <w:r w:rsidRPr="001A02AC">
        <w:t xml:space="preserve"> форма</w:t>
      </w:r>
      <w:r w:rsidRPr="001A02AC">
        <w:rPr>
          <w:lang w:val="ru-RU"/>
        </w:rPr>
        <w:t xml:space="preserve"> </w:t>
      </w:r>
      <w:r w:rsidRPr="001A02AC">
        <w:rPr>
          <w:lang w:val="en-US"/>
        </w:rPr>
        <w:t>II</w:t>
      </w:r>
      <w:r w:rsidRPr="001A02AC">
        <w:rPr>
          <w:lang w:val="ru-RU"/>
        </w:rPr>
        <w:t>ст</w:t>
      </w:r>
      <w:r w:rsidRPr="001A02AC">
        <w:t>.</w:t>
      </w:r>
    </w:p>
    <w:p w:rsidR="00DA6ED7" w:rsidRPr="001A02AC" w:rsidRDefault="00DA6ED7" w:rsidP="00FC5396">
      <w:pPr>
        <w:ind w:left="-567"/>
        <w:jc w:val="both"/>
        <w:rPr>
          <w:lang w:val="en-US"/>
        </w:rPr>
      </w:pPr>
      <w:r w:rsidRPr="001A02AC">
        <w:rPr>
          <w:u w:val="single"/>
          <w:lang w:val="ru-RU"/>
        </w:rPr>
        <w:t>Окулист</w:t>
      </w:r>
      <w:r w:rsidRPr="001A02AC">
        <w:t>:</w:t>
      </w:r>
      <w:r w:rsidRPr="001A02AC">
        <w:rPr>
          <w:lang w:val="en-US"/>
        </w:rPr>
        <w:t xml:space="preserve"> </w:t>
      </w:r>
      <w:smartTag w:uri="urn:schemas-microsoft-com:office:smarttags" w:element="place">
        <w:r w:rsidRPr="001A02AC">
          <w:rPr>
            <w:lang w:val="en-US"/>
          </w:rPr>
          <w:t>VIS</w:t>
        </w:r>
      </w:smartTag>
      <w:r w:rsidRPr="001A02AC">
        <w:rPr>
          <w:lang w:val="en-US"/>
        </w:rPr>
        <w:t xml:space="preserve"> OD=0,05-4,5=0,5   OS=0</w:t>
      </w:r>
      <w:r w:rsidRPr="001A02AC">
        <w:t>,</w:t>
      </w:r>
      <w:r w:rsidRPr="001A02AC">
        <w:rPr>
          <w:lang w:val="en-US"/>
        </w:rPr>
        <w:t xml:space="preserve">05-5,0=0,7   ; </w:t>
      </w:r>
      <w:r w:rsidRPr="001A02AC">
        <w:rPr>
          <w:lang w:val="ru-RU"/>
        </w:rPr>
        <w:t>ВГД</w:t>
      </w:r>
      <w:r w:rsidRPr="001A02AC">
        <w:rPr>
          <w:lang w:val="en-US"/>
        </w:rPr>
        <w:t xml:space="preserve"> OD=22   OS=20</w:t>
      </w:r>
    </w:p>
    <w:p w:rsidR="00DA6ED7" w:rsidRPr="001A02AC" w:rsidRDefault="00DA6ED7" w:rsidP="00FC5396">
      <w:pPr>
        <w:ind w:left="-567"/>
        <w:jc w:val="both"/>
        <w:rPr>
          <w:lang w:val="ru-RU"/>
        </w:rPr>
      </w:pPr>
      <w:r w:rsidRPr="001A02AC">
        <w:rPr>
          <w:lang w:val="ru-RU"/>
        </w:rPr>
        <w:t>Гл</w:t>
      </w:r>
      <w:r w:rsidRPr="001A02AC">
        <w:t xml:space="preserve">. дно: </w:t>
      </w:r>
      <w:r w:rsidRPr="001A02AC">
        <w:rPr>
          <w:lang w:val="ru-RU"/>
        </w:rPr>
        <w:t>Артерии сужены</w:t>
      </w:r>
      <w:r w:rsidRPr="001A02AC">
        <w:t>,</w:t>
      </w:r>
      <w:r w:rsidRPr="001A02AC">
        <w:rPr>
          <w:lang w:val="ru-RU"/>
        </w:rPr>
        <w:t xml:space="preserve"> склеротические изменения</w:t>
      </w:r>
      <w:r w:rsidRPr="001A02AC">
        <w:t xml:space="preserve">.  </w:t>
      </w:r>
      <w:r w:rsidRPr="001A02AC">
        <w:rPr>
          <w:lang w:val="ru-RU"/>
        </w:rPr>
        <w:t>Салюс</w:t>
      </w:r>
      <w:r w:rsidRPr="001A02AC">
        <w:t xml:space="preserve"> </w:t>
      </w:r>
      <w:r w:rsidRPr="001A02AC">
        <w:rPr>
          <w:lang w:val="en-US"/>
        </w:rPr>
        <w:t>I</w:t>
      </w:r>
      <w:r w:rsidRPr="001A02AC">
        <w:rPr>
          <w:lang w:val="ru-RU"/>
        </w:rPr>
        <w:t>-</w:t>
      </w:r>
      <w:r w:rsidRPr="001A02AC">
        <w:rPr>
          <w:lang w:val="en-US"/>
        </w:rPr>
        <w:t>II</w:t>
      </w:r>
      <w:r w:rsidRPr="001A02AC">
        <w:t>.</w:t>
      </w:r>
      <w:r w:rsidRPr="001A02AC">
        <w:rPr>
          <w:lang w:val="ru-RU"/>
        </w:rPr>
        <w:t xml:space="preserve"> Аномалии венозных сосудов (извитость).  Вены</w:t>
      </w:r>
      <w:r w:rsidRPr="001A02AC">
        <w:t xml:space="preserve"> </w:t>
      </w:r>
      <w:r w:rsidRPr="001A02AC">
        <w:rPr>
          <w:lang w:val="ru-RU"/>
        </w:rPr>
        <w:t>умеренно полнокровны. Д-з: А</w:t>
      </w:r>
      <w:r w:rsidRPr="001A02AC">
        <w:t xml:space="preserve">нгиопатия </w:t>
      </w:r>
      <w:r w:rsidRPr="001A02AC">
        <w:rPr>
          <w:lang w:val="ru-RU"/>
        </w:rPr>
        <w:t>сосудов сетчатки ОИ. Миопия средней степени ОИ</w:t>
      </w:r>
      <w:r w:rsidRPr="001A02AC">
        <w:t xml:space="preserve"> </w:t>
      </w:r>
    </w:p>
    <w:p w:rsidR="00DA6ED7" w:rsidRPr="001A02AC" w:rsidRDefault="00DA6ED7" w:rsidP="00FC5396">
      <w:pPr>
        <w:ind w:left="-567"/>
        <w:jc w:val="both"/>
        <w:rPr>
          <w:lang w:val="ru-RU"/>
        </w:rPr>
      </w:pPr>
      <w:r w:rsidRPr="00FB2224">
        <w:rPr>
          <w:u w:val="single"/>
        </w:rPr>
        <w:t>ЭКГ</w:t>
      </w:r>
      <w:r w:rsidRPr="00FB2224">
        <w:t>:</w:t>
      </w:r>
      <w:r w:rsidRPr="001A02AC">
        <w:rPr>
          <w:lang w:val="ru-RU"/>
        </w:rPr>
        <w:t xml:space="preserve"> </w:t>
      </w:r>
      <w:r w:rsidRPr="001A02AC">
        <w:t>ЧСС -</w:t>
      </w:r>
      <w:r>
        <w:rPr>
          <w:lang w:val="en-US"/>
        </w:rPr>
        <w:t>70</w:t>
      </w:r>
      <w:r w:rsidRPr="001A02AC">
        <w:rPr>
          <w:lang w:val="ru-RU"/>
        </w:rPr>
        <w:t xml:space="preserve"> уд/мин</w:t>
      </w:r>
      <w:r w:rsidRPr="001A02AC">
        <w:t>. Вольтаж</w:t>
      </w:r>
      <w:r w:rsidRPr="001A02AC">
        <w:rPr>
          <w:lang w:val="ru-RU"/>
        </w:rPr>
        <w:t xml:space="preserve"> сохранен</w:t>
      </w:r>
      <w:r w:rsidRPr="001A02AC">
        <w:t>.  Ритм</w:t>
      </w:r>
      <w:r w:rsidRPr="001A02AC">
        <w:rPr>
          <w:lang w:val="ru-RU"/>
        </w:rPr>
        <w:t xml:space="preserve"> синусовый</w:t>
      </w:r>
      <w:r w:rsidRPr="001A02AC">
        <w:t>.</w:t>
      </w:r>
      <w:r w:rsidRPr="001A02AC">
        <w:rPr>
          <w:lang w:val="ru-RU"/>
        </w:rPr>
        <w:t xml:space="preserve"> Эл</w:t>
      </w:r>
      <w:r w:rsidRPr="001A02AC">
        <w:t xml:space="preserve">. ось </w:t>
      </w:r>
      <w:r>
        <w:rPr>
          <w:lang w:val="ru-RU"/>
        </w:rPr>
        <w:t>не</w:t>
      </w:r>
      <w:r w:rsidRPr="001A02AC">
        <w:t xml:space="preserve"> </w:t>
      </w:r>
      <w:r w:rsidRPr="001A02AC">
        <w:rPr>
          <w:lang w:val="ru-RU"/>
        </w:rPr>
        <w:t>отклонена</w:t>
      </w:r>
      <w:r w:rsidRPr="001A02AC">
        <w:t>.</w:t>
      </w:r>
      <w:r w:rsidRPr="001A02AC">
        <w:rPr>
          <w:lang w:val="ru-RU"/>
        </w:rPr>
        <w:t xml:space="preserve"> Позиция вертикальная</w:t>
      </w:r>
      <w:r w:rsidRPr="001A02AC">
        <w:t>. Гипертрофия</w:t>
      </w:r>
      <w:r w:rsidRPr="001A02AC">
        <w:rPr>
          <w:lang w:val="ru-RU"/>
        </w:rPr>
        <w:t xml:space="preserve"> левого желудочка</w:t>
      </w:r>
      <w:r w:rsidRPr="001A02AC">
        <w:t xml:space="preserve">. </w:t>
      </w:r>
      <w:r w:rsidRPr="001A02AC">
        <w:rPr>
          <w:u w:val="single"/>
        </w:rPr>
        <w:t>Кардиолог</w:t>
      </w:r>
      <w:r w:rsidRPr="001A02AC">
        <w:t xml:space="preserve">: ИБС, </w:t>
      </w:r>
      <w:r w:rsidRPr="001A02AC">
        <w:rPr>
          <w:lang w:val="ru-RU"/>
        </w:rPr>
        <w:t xml:space="preserve">диффузный кардиосклероз. Кальциноз створок аортального клапана, комбинированный аортальный порок СН </w:t>
      </w:r>
      <w:r w:rsidRPr="001A02AC">
        <w:rPr>
          <w:lang w:val="en-US"/>
        </w:rPr>
        <w:t>I</w:t>
      </w:r>
      <w:r w:rsidRPr="001A02AC">
        <w:rPr>
          <w:lang w:val="ru-RU"/>
        </w:rPr>
        <w:t xml:space="preserve">. САГ </w:t>
      </w:r>
      <w:r w:rsidRPr="001A02AC">
        <w:rPr>
          <w:lang w:val="en-US"/>
        </w:rPr>
        <w:t>II</w:t>
      </w:r>
      <w:r w:rsidRPr="001A02AC">
        <w:rPr>
          <w:lang w:val="ru-RU"/>
        </w:rPr>
        <w:t>ст.</w:t>
      </w:r>
    </w:p>
    <w:p w:rsidR="00DA6ED7" w:rsidRPr="001A02AC" w:rsidRDefault="00DA6ED7" w:rsidP="00FC5396">
      <w:pPr>
        <w:ind w:left="-567"/>
        <w:jc w:val="both"/>
        <w:rPr>
          <w:u w:val="single"/>
          <w:lang w:val="ru-RU"/>
        </w:rPr>
      </w:pPr>
      <w:r w:rsidRPr="001A02AC">
        <w:rPr>
          <w:u w:val="single"/>
          <w:lang w:val="ru-RU"/>
        </w:rPr>
        <w:t>22.03.13</w:t>
      </w:r>
      <w:r w:rsidRPr="001A02AC">
        <w:rPr>
          <w:u w:val="single"/>
        </w:rPr>
        <w:t>ЭХО КС:</w:t>
      </w:r>
      <w:r w:rsidRPr="001A02AC">
        <w:t xml:space="preserve"> КДР- </w:t>
      </w:r>
      <w:r w:rsidRPr="001A02AC">
        <w:rPr>
          <w:lang w:val="ru-RU"/>
        </w:rPr>
        <w:t>5,2</w:t>
      </w:r>
      <w:r w:rsidRPr="001A02AC">
        <w:t xml:space="preserve">см;  КДО- </w:t>
      </w:r>
      <w:r w:rsidRPr="001A02AC">
        <w:rPr>
          <w:lang w:val="ru-RU"/>
        </w:rPr>
        <w:t>133</w:t>
      </w:r>
      <w:r w:rsidRPr="001A02AC">
        <w:t xml:space="preserve">мл; КСР- </w:t>
      </w:r>
      <w:r w:rsidRPr="001A02AC">
        <w:rPr>
          <w:lang w:val="ru-RU"/>
        </w:rPr>
        <w:t>28</w:t>
      </w:r>
      <w:r w:rsidRPr="001A02AC">
        <w:t>см; КСО-</w:t>
      </w:r>
      <w:r w:rsidRPr="001A02AC">
        <w:rPr>
          <w:lang w:val="ru-RU"/>
        </w:rPr>
        <w:t>29</w:t>
      </w:r>
      <w:r w:rsidRPr="001A02AC">
        <w:t xml:space="preserve"> мл; УО- </w:t>
      </w:r>
      <w:r w:rsidRPr="001A02AC">
        <w:rPr>
          <w:lang w:val="ru-RU"/>
        </w:rPr>
        <w:t>103</w:t>
      </w:r>
      <w:r w:rsidRPr="001A02AC">
        <w:t>мл; ФВ-</w:t>
      </w:r>
      <w:r w:rsidRPr="001A02AC">
        <w:rPr>
          <w:lang w:val="ru-RU"/>
        </w:rPr>
        <w:t>77</w:t>
      </w:r>
      <w:r w:rsidRPr="001A02AC">
        <w:t xml:space="preserve"> %; просвет корня аорты -</w:t>
      </w:r>
      <w:r w:rsidRPr="001A02AC">
        <w:rPr>
          <w:lang w:val="ru-RU"/>
        </w:rPr>
        <w:t>2,2</w:t>
      </w:r>
      <w:r w:rsidRPr="001A02AC">
        <w:t xml:space="preserve"> см; АК раскрытие – </w:t>
      </w:r>
      <w:r w:rsidRPr="001A02AC">
        <w:rPr>
          <w:lang w:val="ru-RU"/>
        </w:rPr>
        <w:t>1,91</w:t>
      </w:r>
      <w:r w:rsidRPr="001A02AC">
        <w:t xml:space="preserve">; ПЛП – </w:t>
      </w:r>
      <w:r w:rsidRPr="001A02AC">
        <w:rPr>
          <w:lang w:val="ru-RU"/>
        </w:rPr>
        <w:t>5,2</w:t>
      </w:r>
      <w:r w:rsidRPr="001A02AC">
        <w:t xml:space="preserve"> см; МЖП –</w:t>
      </w:r>
      <w:r w:rsidRPr="001A02AC">
        <w:rPr>
          <w:lang w:val="ru-RU"/>
        </w:rPr>
        <w:t>1,5</w:t>
      </w:r>
      <w:r w:rsidRPr="001A02AC">
        <w:t xml:space="preserve">  см; ЗСЛЖ –</w:t>
      </w:r>
      <w:r w:rsidRPr="001A02AC">
        <w:rPr>
          <w:lang w:val="ru-RU"/>
        </w:rPr>
        <w:t>1,7</w:t>
      </w:r>
      <w:r w:rsidRPr="001A02AC">
        <w:t xml:space="preserve"> см; ППЖ-</w:t>
      </w:r>
      <w:r w:rsidRPr="001A02AC">
        <w:rPr>
          <w:lang w:val="ru-RU"/>
        </w:rPr>
        <w:t>6,3</w:t>
      </w:r>
      <w:r w:rsidRPr="001A02AC">
        <w:t xml:space="preserve"> см; ПЛЖ- см; ТК- б/о; МК – </w:t>
      </w:r>
      <w:r w:rsidRPr="001A02AC">
        <w:rPr>
          <w:lang w:val="ru-RU"/>
        </w:rPr>
        <w:t>0,66</w:t>
      </w:r>
      <w:r w:rsidRPr="001A02AC">
        <w:t xml:space="preserve">.  По ЭХО КС: </w:t>
      </w:r>
      <w:r w:rsidRPr="001A02AC">
        <w:rPr>
          <w:lang w:val="ru-RU"/>
        </w:rPr>
        <w:t>краевой кальциноз створок АК, раскрытие некоронарной створки снижено, аортальная недостаточность 2 ст, гипертрофия ЛЖ. Продольная деформация ЛЖ 12,2% (норма 13-21%), циркулярная деформация в базальных отделах ЛЖ 13,8% (15-24%),  в области верхушки 27,6% ( 19-29%). Ротация в базальных отделах 3,3 градуса, в области верхушки 3,2. Твист 6,5 градуса</w:t>
      </w:r>
    </w:p>
    <w:p w:rsidR="00DA6ED7" w:rsidRPr="001A02AC" w:rsidRDefault="00DA6ED7" w:rsidP="005F278F">
      <w:pPr>
        <w:ind w:left="-567"/>
        <w:jc w:val="both"/>
        <w:rPr>
          <w:u w:val="single"/>
          <w:lang w:val="ru-RU"/>
        </w:rPr>
      </w:pPr>
      <w:r w:rsidRPr="001A02AC">
        <w:rPr>
          <w:u w:val="single"/>
          <w:lang w:val="ru-RU"/>
        </w:rPr>
        <w:t>ЛОР</w:t>
      </w:r>
      <w:r w:rsidRPr="001A02AC">
        <w:rPr>
          <w:lang w:val="ru-RU"/>
        </w:rPr>
        <w:t>:</w:t>
      </w:r>
      <w:r w:rsidRPr="001A02AC">
        <w:rPr>
          <w:u w:val="single"/>
          <w:lang w:val="ru-RU"/>
        </w:rPr>
        <w:t xml:space="preserve"> </w:t>
      </w:r>
      <w:r w:rsidRPr="001A02AC">
        <w:rPr>
          <w:lang w:val="ru-RU"/>
        </w:rPr>
        <w:t>Патолгии ЛОР органов не выявлено.</w:t>
      </w:r>
    </w:p>
    <w:p w:rsidR="00DA6ED7" w:rsidRPr="001A02AC" w:rsidRDefault="00DA6ED7" w:rsidP="00FC5396">
      <w:pPr>
        <w:ind w:left="-567"/>
        <w:jc w:val="both"/>
        <w:rPr>
          <w:lang w:val="ru-RU"/>
        </w:rPr>
      </w:pPr>
      <w:r w:rsidRPr="001A02AC">
        <w:rPr>
          <w:u w:val="single"/>
          <w:lang w:val="ru-RU"/>
        </w:rPr>
        <w:t>Ангиохирург</w:t>
      </w:r>
      <w:r w:rsidRPr="001A02AC">
        <w:t>:</w:t>
      </w:r>
      <w:r w:rsidRPr="001A02AC">
        <w:rPr>
          <w:lang w:val="ru-RU"/>
        </w:rPr>
        <w:t xml:space="preserve"> Диаб. ангиопатия артерий н/к.</w:t>
      </w:r>
    </w:p>
    <w:p w:rsidR="00DA6ED7" w:rsidRPr="001A02AC" w:rsidRDefault="00DA6ED7" w:rsidP="00FC5396">
      <w:pPr>
        <w:ind w:left="-567"/>
        <w:jc w:val="both"/>
        <w:rPr>
          <w:lang w:val="ru-RU"/>
        </w:rPr>
      </w:pPr>
      <w:r w:rsidRPr="001A02AC">
        <w:rPr>
          <w:u w:val="single"/>
          <w:lang w:val="ru-RU"/>
        </w:rPr>
        <w:t>08.04.13Р-графия ОГК№ 3876</w:t>
      </w:r>
      <w:r w:rsidRPr="001A02AC">
        <w:rPr>
          <w:lang w:val="ru-RU"/>
        </w:rPr>
        <w:t xml:space="preserve">  без патологии.</w:t>
      </w:r>
    </w:p>
    <w:p w:rsidR="00DA6ED7" w:rsidRPr="001A02AC" w:rsidRDefault="00DA6ED7" w:rsidP="00FC5396">
      <w:pPr>
        <w:ind w:left="-567"/>
        <w:jc w:val="both"/>
        <w:rPr>
          <w:lang w:val="ru-RU"/>
        </w:rPr>
      </w:pPr>
      <w:r w:rsidRPr="001A02AC">
        <w:rPr>
          <w:u w:val="single"/>
          <w:lang w:val="ru-RU"/>
        </w:rPr>
        <w:t>Нефролог:</w:t>
      </w:r>
      <w:r w:rsidRPr="001A02AC">
        <w:rPr>
          <w:lang w:val="ru-RU"/>
        </w:rPr>
        <w:t xml:space="preserve"> ХБП II ст.: диаб. нефропатия, артериальная гипертензия. </w:t>
      </w:r>
    </w:p>
    <w:p w:rsidR="00DA6ED7" w:rsidRPr="00FB2224" w:rsidRDefault="00DA6ED7" w:rsidP="0010250D">
      <w:pPr>
        <w:ind w:left="-567"/>
        <w:jc w:val="both"/>
        <w:rPr>
          <w:lang w:val="ru-RU"/>
        </w:rPr>
      </w:pPr>
      <w:r w:rsidRPr="001A02AC">
        <w:rPr>
          <w:u w:val="single"/>
          <w:lang w:val="ru-RU"/>
        </w:rPr>
        <w:t>Гастроэнтеролог</w:t>
      </w:r>
      <w:r w:rsidRPr="001A02AC">
        <w:rPr>
          <w:lang w:val="ru-RU"/>
        </w:rPr>
        <w:t xml:space="preserve">: Хронический холицистит в стадии обострения. Гипомотоная дискинезия </w:t>
      </w:r>
      <w:r w:rsidRPr="00FB2224">
        <w:rPr>
          <w:lang w:val="ru-RU"/>
        </w:rPr>
        <w:t>желчевыводящих путей. Хронический гепатоз на фоне сахарного диабета.</w:t>
      </w:r>
    </w:p>
    <w:p w:rsidR="00DA6ED7" w:rsidRPr="001A02AC" w:rsidRDefault="00DA6ED7" w:rsidP="00FC5396">
      <w:pPr>
        <w:ind w:left="-567"/>
        <w:jc w:val="both"/>
        <w:rPr>
          <w:lang w:val="ru-RU"/>
        </w:rPr>
      </w:pPr>
      <w:r w:rsidRPr="00FB2224">
        <w:rPr>
          <w:u w:val="single"/>
          <w:lang w:val="ru-RU"/>
        </w:rPr>
        <w:t>Пульмонолог</w:t>
      </w:r>
      <w:r w:rsidRPr="00FB2224">
        <w:rPr>
          <w:lang w:val="ru-RU"/>
        </w:rPr>
        <w:t>:</w:t>
      </w:r>
      <w:r w:rsidRPr="001A02AC">
        <w:rPr>
          <w:lang w:val="ru-RU"/>
        </w:rPr>
        <w:t xml:space="preserve"> клинических и рентгенологический данных за воспалительные изменения в бронхо-легочной системе нет.</w:t>
      </w:r>
    </w:p>
    <w:p w:rsidR="00DA6ED7" w:rsidRPr="001A02AC" w:rsidRDefault="00DA6ED7" w:rsidP="00FC5396">
      <w:pPr>
        <w:ind w:left="-567"/>
        <w:jc w:val="both"/>
        <w:rPr>
          <w:lang w:val="ru-RU"/>
        </w:rPr>
      </w:pPr>
      <w:r w:rsidRPr="00FB2224">
        <w:rPr>
          <w:u w:val="single"/>
          <w:lang w:val="ru-RU"/>
        </w:rPr>
        <w:t>Иммунолог:</w:t>
      </w:r>
      <w:r w:rsidRPr="001A02AC">
        <w:rPr>
          <w:u w:val="single"/>
          <w:lang w:val="ru-RU"/>
        </w:rPr>
        <w:t xml:space="preserve"> </w:t>
      </w:r>
      <w:r w:rsidRPr="001A02AC">
        <w:rPr>
          <w:lang w:val="ru-RU"/>
        </w:rPr>
        <w:t xml:space="preserve">вегетативная дисфункция в рамках декомпенсации СД.  </w:t>
      </w:r>
    </w:p>
    <w:p w:rsidR="00DA6ED7" w:rsidRPr="001A02AC" w:rsidRDefault="00DA6ED7" w:rsidP="00FC5396">
      <w:pPr>
        <w:ind w:left="-567"/>
        <w:jc w:val="both"/>
        <w:rPr>
          <w:u w:val="single"/>
          <w:lang w:val="ru-RU"/>
        </w:rPr>
      </w:pPr>
      <w:r w:rsidRPr="001A02AC">
        <w:rPr>
          <w:u w:val="single"/>
          <w:lang w:val="ru-RU"/>
        </w:rPr>
        <w:t>20.03.13</w:t>
      </w:r>
      <w:r w:rsidRPr="001A02AC">
        <w:rPr>
          <w:u w:val="single"/>
        </w:rPr>
        <w:t>РВГ:</w:t>
      </w:r>
      <w:r w:rsidRPr="001A02AC">
        <w:rPr>
          <w:lang w:val="ru-RU"/>
        </w:rPr>
        <w:t xml:space="preserve"> Нарушение кровообращения </w:t>
      </w:r>
      <w:r w:rsidRPr="001A02AC">
        <w:rPr>
          <w:lang w:val="en-US"/>
        </w:rPr>
        <w:t>I</w:t>
      </w:r>
      <w:r w:rsidRPr="001A02AC">
        <w:rPr>
          <w:lang w:val="ru-RU"/>
        </w:rPr>
        <w:t xml:space="preserve"> ст. с обеих сторон, тонус сосудов </w:t>
      </w:r>
      <w:r w:rsidRPr="001A02AC">
        <w:rPr>
          <w:lang w:val="en-US"/>
        </w:rPr>
        <w:t>N</w:t>
      </w:r>
      <w:r w:rsidRPr="001A02AC">
        <w:rPr>
          <w:lang w:val="ru-RU"/>
        </w:rPr>
        <w:t>.</w:t>
      </w:r>
      <w:r w:rsidRPr="001A02AC">
        <w:t xml:space="preserve"> </w:t>
      </w:r>
    </w:p>
    <w:p w:rsidR="00DA6ED7" w:rsidRPr="001A02AC" w:rsidRDefault="00DA6ED7" w:rsidP="00FC5396">
      <w:pPr>
        <w:ind w:left="-567"/>
        <w:jc w:val="both"/>
        <w:rPr>
          <w:lang w:val="ru-RU"/>
        </w:rPr>
      </w:pPr>
      <w:r w:rsidRPr="001A02AC">
        <w:rPr>
          <w:u w:val="single"/>
          <w:lang w:val="ru-RU"/>
        </w:rPr>
        <w:t>27.03.13Дупл. сканирование  брахицефальных артерий</w:t>
      </w:r>
      <w:r w:rsidRPr="001A02AC">
        <w:rPr>
          <w:lang w:val="ru-RU"/>
        </w:rPr>
        <w:t xml:space="preserve">: Заключение: эхопризнаки проявлений макроангиопатии по гипертоническому атеросклеротическому типу. Признаки экстравазальных влияний на гемодинамику ПА, больше справа с усилением в пробах на повороты головы. Снижение кровотока в сегменте </w:t>
      </w:r>
      <w:r w:rsidRPr="001A02AC">
        <w:rPr>
          <w:lang w:val="en-US"/>
        </w:rPr>
        <w:t>V</w:t>
      </w:r>
      <w:r w:rsidRPr="001A02AC">
        <w:rPr>
          <w:lang w:val="ru-RU"/>
        </w:rPr>
        <w:t xml:space="preserve">2-4 позвоночных артерия с двух сторон, больше  в левой ПА, имеющий малый диаметр, вертебральная асимметрия в </w:t>
      </w:r>
      <w:r w:rsidRPr="001A02AC">
        <w:rPr>
          <w:lang w:val="en-US"/>
        </w:rPr>
        <w:t>V</w:t>
      </w:r>
      <w:r w:rsidRPr="001A02AC">
        <w:rPr>
          <w:lang w:val="ru-RU"/>
        </w:rPr>
        <w:t>3 32%. Венозная дисгемия в системе ПВС. Снижение кровотока по ВЯВ, тенденция к увеличению диаметров ВЯВ, признаки неравномерной ВЧГ больше в лобных отделах</w:t>
      </w:r>
    </w:p>
    <w:p w:rsidR="00DA6ED7" w:rsidRPr="001A02AC" w:rsidRDefault="00DA6ED7" w:rsidP="00FC5396">
      <w:pPr>
        <w:ind w:left="-567"/>
        <w:jc w:val="both"/>
        <w:rPr>
          <w:lang w:val="ru-RU"/>
        </w:rPr>
      </w:pPr>
      <w:r w:rsidRPr="001A02AC">
        <w:rPr>
          <w:u w:val="single"/>
          <w:lang w:val="ru-RU"/>
        </w:rPr>
        <w:t>22.03.13</w:t>
      </w:r>
      <w:r w:rsidRPr="001A02AC">
        <w:rPr>
          <w:u w:val="single"/>
        </w:rPr>
        <w:t>УЗИ</w:t>
      </w:r>
      <w:r w:rsidRPr="001A02AC">
        <w:t>:</w:t>
      </w:r>
      <w:r w:rsidRPr="001A02AC">
        <w:rPr>
          <w:lang w:val="ru-RU"/>
        </w:rPr>
        <w:t xml:space="preserve"> Заключение</w:t>
      </w:r>
      <w:r w:rsidRPr="001A02AC">
        <w:t xml:space="preserve">: </w:t>
      </w:r>
      <w:r w:rsidRPr="001A02AC">
        <w:rPr>
          <w:lang w:val="ru-RU"/>
        </w:rPr>
        <w:t>Эхопризнаки умеренных изменений диффузного типа в паренхиме печени по типу жировой дистрофии 1 ст.; перегиба ж/пузыря в в/3 тела и в области шейки, застоя в ж/пузыре.</w:t>
      </w:r>
    </w:p>
    <w:p w:rsidR="00DA6ED7" w:rsidRPr="001A02AC" w:rsidRDefault="00DA6ED7" w:rsidP="00FC5396">
      <w:pPr>
        <w:ind w:left="-567"/>
        <w:jc w:val="both"/>
      </w:pPr>
      <w:r w:rsidRPr="001A02AC">
        <w:rPr>
          <w:u w:val="single"/>
          <w:lang w:val="ru-RU"/>
        </w:rPr>
        <w:t>18.03.13</w:t>
      </w:r>
      <w:r w:rsidRPr="001A02AC">
        <w:rPr>
          <w:u w:val="single"/>
        </w:rPr>
        <w:t>УЗИ щит.</w:t>
      </w:r>
      <w:r w:rsidRPr="001A02AC">
        <w:rPr>
          <w:u w:val="single"/>
          <w:lang w:val="ru-RU"/>
        </w:rPr>
        <w:t xml:space="preserve"> железы</w:t>
      </w:r>
      <w:r w:rsidRPr="001A02AC">
        <w:t>:</w:t>
      </w:r>
      <w:r w:rsidRPr="001A02AC">
        <w:rPr>
          <w:lang w:val="ru-RU"/>
        </w:rPr>
        <w:t xml:space="preserve"> Пр</w:t>
      </w:r>
      <w:r w:rsidRPr="001A02AC">
        <w:t xml:space="preserve"> д. V =</w:t>
      </w:r>
      <w:r w:rsidRPr="001A02AC">
        <w:rPr>
          <w:lang w:val="ru-RU"/>
        </w:rPr>
        <w:t>7,2</w:t>
      </w:r>
      <w:r w:rsidRPr="001A02AC">
        <w:t xml:space="preserve"> см</w:t>
      </w:r>
      <w:r w:rsidRPr="001A02AC">
        <w:rPr>
          <w:vertAlign w:val="superscript"/>
        </w:rPr>
        <w:t>3</w:t>
      </w:r>
      <w:r w:rsidRPr="001A02AC">
        <w:t xml:space="preserve">; лев. д. V =  </w:t>
      </w:r>
      <w:r w:rsidRPr="001A02AC">
        <w:rPr>
          <w:lang w:val="ru-RU"/>
        </w:rPr>
        <w:t>5,4</w:t>
      </w:r>
      <w:r w:rsidRPr="001A02AC">
        <w:t>см</w:t>
      </w:r>
      <w:r w:rsidRPr="001A02AC">
        <w:rPr>
          <w:vertAlign w:val="superscript"/>
        </w:rPr>
        <w:t>3</w:t>
      </w:r>
    </w:p>
    <w:p w:rsidR="00DA6ED7" w:rsidRPr="001A02AC" w:rsidRDefault="00DA6ED7" w:rsidP="00FC5396">
      <w:pPr>
        <w:ind w:left="-567"/>
        <w:jc w:val="both"/>
        <w:rPr>
          <w:lang w:val="ru-RU"/>
        </w:rPr>
      </w:pPr>
      <w:r w:rsidRPr="001A02AC">
        <w:rPr>
          <w:lang w:val="ru-RU"/>
        </w:rPr>
        <w:t>Щит. ж</w:t>
      </w:r>
      <w:r w:rsidRPr="001A02AC">
        <w:t>елеза</w:t>
      </w:r>
      <w:r w:rsidRPr="001A02AC">
        <w:rPr>
          <w:lang w:val="ru-RU"/>
        </w:rPr>
        <w:t xml:space="preserve"> </w:t>
      </w:r>
      <w:r w:rsidRPr="001A02AC">
        <w:t>не</w:t>
      </w:r>
      <w:r w:rsidRPr="001A02AC">
        <w:rPr>
          <w:lang w:val="ru-RU"/>
        </w:rPr>
        <w:t xml:space="preserve"> увеличена</w:t>
      </w:r>
      <w:r w:rsidRPr="001A02AC">
        <w:t>,</w:t>
      </w:r>
      <w:r w:rsidRPr="001A02AC">
        <w:rPr>
          <w:lang w:val="ru-RU"/>
        </w:rPr>
        <w:t xml:space="preserve"> контуры ровные</w:t>
      </w:r>
      <w:r w:rsidRPr="001A02AC">
        <w:t xml:space="preserve">. Капсула </w:t>
      </w:r>
      <w:r w:rsidRPr="001A02AC">
        <w:rPr>
          <w:lang w:val="ru-RU"/>
        </w:rPr>
        <w:t xml:space="preserve">уплотнена. </w:t>
      </w:r>
      <w:r w:rsidRPr="001A02AC">
        <w:t>Эхогенность</w:t>
      </w:r>
      <w:r w:rsidRPr="001A02AC">
        <w:rPr>
          <w:lang w:val="ru-RU"/>
        </w:rPr>
        <w:t xml:space="preserve"> паренхимы обычная.</w:t>
      </w:r>
      <w:r w:rsidRPr="001A02AC">
        <w:t xml:space="preserve"> Эхоструктура крупнозернистая,  однородная. </w:t>
      </w:r>
      <w:r w:rsidRPr="001A02AC">
        <w:rPr>
          <w:lang w:val="ru-RU"/>
        </w:rPr>
        <w:t>Р</w:t>
      </w:r>
      <w:r w:rsidRPr="001A02AC">
        <w:t>егионарны</w:t>
      </w:r>
      <w:r w:rsidRPr="001A02AC">
        <w:rPr>
          <w:lang w:val="ru-RU"/>
        </w:rPr>
        <w:t>е</w:t>
      </w:r>
      <w:r w:rsidRPr="001A02AC">
        <w:t xml:space="preserve"> л</w:t>
      </w:r>
      <w:r w:rsidRPr="001A02AC">
        <w:rPr>
          <w:lang w:val="ru-RU"/>
        </w:rPr>
        <w:t xml:space="preserve">/узлы </w:t>
      </w:r>
      <w:r w:rsidRPr="001A02AC">
        <w:t xml:space="preserve"> </w:t>
      </w:r>
      <w:r w:rsidRPr="001A02AC">
        <w:rPr>
          <w:lang w:val="ru-RU"/>
        </w:rPr>
        <w:t>не визуализируются</w:t>
      </w:r>
      <w:r w:rsidRPr="001A02AC">
        <w:t>.</w:t>
      </w:r>
      <w:r w:rsidRPr="001A02AC">
        <w:rPr>
          <w:lang w:val="ru-RU"/>
        </w:rPr>
        <w:t xml:space="preserve"> Закл</w:t>
      </w:r>
      <w:r w:rsidRPr="001A02AC">
        <w:t>.:</w:t>
      </w:r>
      <w:r w:rsidRPr="001A02AC">
        <w:rPr>
          <w:lang w:val="ru-RU"/>
        </w:rPr>
        <w:t xml:space="preserve"> Эхопризнаков патологии щит. железы нет.</w:t>
      </w:r>
    </w:p>
    <w:p w:rsidR="00DA6ED7" w:rsidRPr="001A02AC" w:rsidRDefault="00DA6ED7" w:rsidP="00FC5396">
      <w:pPr>
        <w:ind w:left="-567"/>
        <w:jc w:val="both"/>
        <w:rPr>
          <w:lang w:val="ru-RU"/>
        </w:rPr>
      </w:pPr>
      <w:r w:rsidRPr="001A02AC">
        <w:rPr>
          <w:u w:val="single"/>
          <w:lang w:val="ru-RU"/>
        </w:rPr>
        <w:t>Лечение:</w:t>
      </w:r>
      <w:r w:rsidRPr="001A02AC">
        <w:rPr>
          <w:lang w:val="ru-RU"/>
        </w:rPr>
        <w:t xml:space="preserve"> Хумодар Р100Р, Хумодар Б100Р, Генсулин </w:t>
      </w:r>
      <w:r w:rsidRPr="001A02AC">
        <w:rPr>
          <w:lang w:val="en-US"/>
        </w:rPr>
        <w:t>R</w:t>
      </w:r>
      <w:r w:rsidRPr="001A02AC">
        <w:rPr>
          <w:lang w:val="ru-RU"/>
        </w:rPr>
        <w:t xml:space="preserve">, Генсулин Н, ресорбилакт, папаверин, анальгин, но-шпа, диапирид, белый уголь, индап, предуктал </w:t>
      </w:r>
      <w:r w:rsidRPr="001A02AC">
        <w:rPr>
          <w:lang w:val="en-US"/>
        </w:rPr>
        <w:t>MR</w:t>
      </w:r>
      <w:r w:rsidRPr="001A02AC">
        <w:rPr>
          <w:lang w:val="ru-RU"/>
        </w:rPr>
        <w:t>, витаксон, диалипон,  супрастин, офлоксацин, фенигидин, рамиприл, фестал, солкосерил, витамин С.</w:t>
      </w:r>
    </w:p>
    <w:p w:rsidR="00DA6ED7" w:rsidRPr="001A02AC" w:rsidRDefault="00DA6ED7" w:rsidP="00FC5396">
      <w:pPr>
        <w:ind w:left="-567"/>
        <w:jc w:val="both"/>
        <w:rPr>
          <w:lang w:val="ru-RU"/>
        </w:rPr>
      </w:pPr>
      <w:r w:rsidRPr="001A02AC">
        <w:rPr>
          <w:u w:val="single"/>
          <w:lang w:val="ru-RU"/>
        </w:rPr>
        <w:t>Состояние больного</w:t>
      </w:r>
      <w:r w:rsidRPr="001A02AC">
        <w:rPr>
          <w:u w:val="single"/>
        </w:rPr>
        <w:t xml:space="preserve"> при</w:t>
      </w:r>
      <w:r w:rsidRPr="001A02AC">
        <w:rPr>
          <w:u w:val="single"/>
          <w:lang w:val="ru-RU"/>
        </w:rPr>
        <w:t xml:space="preserve"> выписке</w:t>
      </w:r>
      <w:r w:rsidRPr="001A02AC">
        <w:t>: :</w:t>
      </w:r>
      <w:r w:rsidRPr="001A02AC">
        <w:rPr>
          <w:lang w:val="ru-RU"/>
        </w:rPr>
        <w:t xml:space="preserve"> Согласно клинического протокола и на основании приказа УЗО от 14.06.12 №355, приказа ЛПУ от 23.06.11 №228-з комиссионно больной переведен Генсулин </w:t>
      </w:r>
      <w:r w:rsidRPr="001A02AC">
        <w:rPr>
          <w:lang w:val="en-US"/>
        </w:rPr>
        <w:t>R</w:t>
      </w:r>
      <w:r w:rsidRPr="001A02AC">
        <w:rPr>
          <w:lang w:val="ru-RU"/>
        </w:rPr>
        <w:t xml:space="preserve">, Генсулин Н. </w:t>
      </w:r>
      <w:r w:rsidRPr="001A02AC">
        <w:t>СД</w:t>
      </w:r>
      <w:r w:rsidRPr="001A02AC">
        <w:rPr>
          <w:lang w:val="ru-RU"/>
        </w:rPr>
        <w:t xml:space="preserve"> компенсирован</w:t>
      </w:r>
      <w:r w:rsidRPr="001A02AC">
        <w:t>,</w:t>
      </w:r>
      <w:r w:rsidRPr="001A02AC">
        <w:rPr>
          <w:lang w:val="ru-RU"/>
        </w:rPr>
        <w:t xml:space="preserve"> уменьшились боли</w:t>
      </w:r>
      <w:r w:rsidRPr="001A02AC">
        <w:t xml:space="preserve"> в н/к. АД </w:t>
      </w:r>
      <w:r w:rsidRPr="001A02AC">
        <w:rPr>
          <w:lang w:val="ru-RU"/>
        </w:rPr>
        <w:t xml:space="preserve">120/80 мм рт. ст. </w:t>
      </w:r>
    </w:p>
    <w:p w:rsidR="00DA6ED7" w:rsidRPr="001A02AC" w:rsidRDefault="00DA6ED7">
      <w:pPr>
        <w:jc w:val="both"/>
        <w:rPr>
          <w:u w:val="single"/>
        </w:rPr>
      </w:pPr>
      <w:r w:rsidRPr="001A02AC">
        <w:rPr>
          <w:u w:val="single"/>
        </w:rPr>
        <w:t xml:space="preserve">Рекомендовано </w:t>
      </w:r>
      <w:r w:rsidRPr="001A02AC">
        <w:t>:</w:t>
      </w:r>
    </w:p>
    <w:p w:rsidR="00DA6ED7" w:rsidRPr="001A02AC" w:rsidRDefault="00DA6ED7">
      <w:pPr>
        <w:numPr>
          <w:ilvl w:val="0"/>
          <w:numId w:val="2"/>
        </w:numPr>
        <w:jc w:val="both"/>
        <w:rPr>
          <w:lang w:val="ru-RU"/>
        </w:rPr>
      </w:pPr>
      <w:r w:rsidRPr="001A02AC">
        <w:t>«Д»</w:t>
      </w:r>
      <w:r w:rsidRPr="001A02AC">
        <w:rPr>
          <w:lang w:val="ru-RU"/>
        </w:rPr>
        <w:t xml:space="preserve"> наблюдение эндокринолога</w:t>
      </w:r>
      <w:r w:rsidRPr="001A02AC">
        <w:t>,</w:t>
      </w:r>
      <w:r w:rsidRPr="001A02AC">
        <w:rPr>
          <w:lang w:val="ru-RU"/>
        </w:rPr>
        <w:t xml:space="preserve"> уч</w:t>
      </w:r>
      <w:r w:rsidRPr="001A02AC">
        <w:t>. терапевта</w:t>
      </w:r>
      <w:r w:rsidRPr="001A02AC">
        <w:rPr>
          <w:lang w:val="ru-RU"/>
        </w:rPr>
        <w:t>, невропатолога</w:t>
      </w:r>
      <w:r w:rsidRPr="001A02AC">
        <w:t xml:space="preserve"> по</w:t>
      </w:r>
      <w:r w:rsidRPr="001A02AC">
        <w:rPr>
          <w:lang w:val="ru-RU"/>
        </w:rPr>
        <w:t xml:space="preserve"> м\жит</w:t>
      </w:r>
      <w:r w:rsidRPr="001A02AC">
        <w:t>.</w:t>
      </w:r>
    </w:p>
    <w:p w:rsidR="00DA6ED7" w:rsidRPr="001A02AC" w:rsidRDefault="00DA6ED7">
      <w:pPr>
        <w:numPr>
          <w:ilvl w:val="0"/>
          <w:numId w:val="2"/>
        </w:numPr>
        <w:jc w:val="both"/>
        <w:rPr>
          <w:lang w:val="ru-RU"/>
        </w:rPr>
      </w:pPr>
      <w:r w:rsidRPr="001A02AC">
        <w:rPr>
          <w:lang w:val="ru-RU"/>
        </w:rPr>
        <w:t>Диета</w:t>
      </w:r>
      <w:r w:rsidRPr="001A02AC">
        <w:t xml:space="preserve"> № 9,</w:t>
      </w:r>
      <w:r w:rsidRPr="001A02AC">
        <w:rPr>
          <w:lang w:val="ru-RU"/>
        </w:rPr>
        <w:t xml:space="preserve"> ограничение животного белка</w:t>
      </w:r>
      <w:r w:rsidRPr="001A02AC">
        <w:t xml:space="preserve"> в</w:t>
      </w:r>
      <w:r w:rsidRPr="001A02AC">
        <w:rPr>
          <w:lang w:val="ru-RU"/>
        </w:rPr>
        <w:t xml:space="preserve"> сут</w:t>
      </w:r>
      <w:r w:rsidRPr="001A02AC">
        <w:t>.</w:t>
      </w:r>
      <w:r w:rsidRPr="001A02AC">
        <w:rPr>
          <w:lang w:val="ru-RU"/>
        </w:rPr>
        <w:t xml:space="preserve"> рационе, гипохолестеринемическая диета.</w:t>
      </w:r>
    </w:p>
    <w:p w:rsidR="00DA6ED7" w:rsidRPr="001A02AC" w:rsidRDefault="00DA6ED7">
      <w:pPr>
        <w:numPr>
          <w:ilvl w:val="0"/>
          <w:numId w:val="2"/>
        </w:numPr>
        <w:jc w:val="both"/>
        <w:rPr>
          <w:lang w:val="ru-RU"/>
        </w:rPr>
      </w:pPr>
      <w:r w:rsidRPr="001A02AC">
        <w:rPr>
          <w:lang w:val="ru-RU"/>
        </w:rPr>
        <w:t>Инсулинотерапия</w:t>
      </w:r>
      <w:r w:rsidRPr="001A02AC">
        <w:t xml:space="preserve">: </w:t>
      </w:r>
      <w:r w:rsidRPr="001A02AC">
        <w:rPr>
          <w:lang w:val="ru-RU"/>
        </w:rPr>
        <w:t xml:space="preserve"> Генсулин </w:t>
      </w:r>
      <w:r w:rsidRPr="001A02AC">
        <w:rPr>
          <w:lang w:val="en-US"/>
        </w:rPr>
        <w:t>R</w:t>
      </w:r>
      <w:r w:rsidRPr="001A02AC">
        <w:rPr>
          <w:lang w:val="ru-RU"/>
        </w:rPr>
        <w:t xml:space="preserve"> </w:t>
      </w:r>
      <w:r w:rsidRPr="001A02AC">
        <w:t>п/з-</w:t>
      </w:r>
      <w:r w:rsidRPr="001A02AC">
        <w:rPr>
          <w:lang w:val="ru-RU"/>
        </w:rPr>
        <w:t xml:space="preserve"> 10-12ед</w:t>
      </w:r>
      <w:r w:rsidRPr="001A02AC">
        <w:t xml:space="preserve">., п/о- </w:t>
      </w:r>
      <w:r w:rsidRPr="001A02AC">
        <w:rPr>
          <w:lang w:val="ru-RU"/>
        </w:rPr>
        <w:t>8-10</w:t>
      </w:r>
      <w:r w:rsidRPr="001A02AC">
        <w:t>ед., п/у-</w:t>
      </w:r>
      <w:r w:rsidRPr="001A02AC">
        <w:rPr>
          <w:lang w:val="ru-RU"/>
        </w:rPr>
        <w:t>6-8</w:t>
      </w:r>
      <w:r w:rsidRPr="001A02AC">
        <w:t xml:space="preserve"> ед.,  </w:t>
      </w:r>
      <w:r w:rsidRPr="001A02AC">
        <w:rPr>
          <w:lang w:val="ru-RU"/>
        </w:rPr>
        <w:t>Генсулин Н</w:t>
      </w:r>
      <w:r w:rsidRPr="001A02AC">
        <w:t xml:space="preserve"> 22.00</w:t>
      </w:r>
      <w:r w:rsidRPr="001A02AC">
        <w:rPr>
          <w:lang w:val="ru-RU"/>
        </w:rPr>
        <w:t xml:space="preserve"> 18-20 ед.</w:t>
      </w:r>
    </w:p>
    <w:p w:rsidR="00DA6ED7" w:rsidRPr="001A02AC" w:rsidRDefault="00DA6ED7" w:rsidP="009514BD">
      <w:pPr>
        <w:ind w:left="435"/>
        <w:jc w:val="both"/>
      </w:pPr>
      <w:r w:rsidRPr="001A02AC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DA6ED7" w:rsidRPr="001A02AC" w:rsidRDefault="00DA6ED7">
      <w:pPr>
        <w:numPr>
          <w:ilvl w:val="0"/>
          <w:numId w:val="2"/>
        </w:numPr>
        <w:jc w:val="both"/>
        <w:rPr>
          <w:lang w:val="ru-RU"/>
        </w:rPr>
      </w:pPr>
      <w:r w:rsidRPr="001A02AC">
        <w:t>Контроль</w:t>
      </w:r>
      <w:r w:rsidRPr="001A02AC">
        <w:rPr>
          <w:lang w:val="ru-RU"/>
        </w:rPr>
        <w:t xml:space="preserve"> глик</w:t>
      </w:r>
      <w:r w:rsidRPr="001A02AC">
        <w:t>.</w:t>
      </w:r>
      <w:r w:rsidRPr="001A02AC">
        <w:rPr>
          <w:lang w:val="ru-RU"/>
        </w:rPr>
        <w:t xml:space="preserve"> гемоглобина</w:t>
      </w:r>
      <w:r w:rsidRPr="001A02AC">
        <w:t xml:space="preserve"> 1 раз в </w:t>
      </w:r>
      <w:r w:rsidRPr="001A02AC">
        <w:rPr>
          <w:lang w:val="ru-RU"/>
        </w:rPr>
        <w:t>6</w:t>
      </w:r>
      <w:r w:rsidRPr="001A02AC">
        <w:t xml:space="preserve"> мес.,</w:t>
      </w:r>
      <w:r w:rsidRPr="001A02AC">
        <w:rPr>
          <w:lang w:val="ru-RU"/>
        </w:rPr>
        <w:t xml:space="preserve"> микроальбуминурии</w:t>
      </w:r>
      <w:r w:rsidRPr="001A02AC">
        <w:t xml:space="preserve"> 1р. в 6 мес.</w:t>
      </w:r>
    </w:p>
    <w:p w:rsidR="00DA6ED7" w:rsidRPr="001A02AC" w:rsidRDefault="00DA6ED7">
      <w:pPr>
        <w:numPr>
          <w:ilvl w:val="0"/>
          <w:numId w:val="2"/>
        </w:numPr>
        <w:jc w:val="both"/>
        <w:rPr>
          <w:lang w:val="ru-RU"/>
        </w:rPr>
      </w:pPr>
      <w:r w:rsidRPr="001A02AC">
        <w:rPr>
          <w:lang w:val="ru-RU"/>
        </w:rPr>
        <w:t>Гиполипидемическая терапия</w:t>
      </w:r>
      <w:r w:rsidRPr="001A02AC">
        <w:t xml:space="preserve"> </w:t>
      </w:r>
      <w:r w:rsidRPr="001A02AC">
        <w:rPr>
          <w:lang w:val="ru-RU"/>
        </w:rPr>
        <w:t>(аторвастатин</w:t>
      </w:r>
      <w:r w:rsidRPr="001A02AC">
        <w:t>) с контролем</w:t>
      </w:r>
      <w:r w:rsidRPr="001A02AC">
        <w:rPr>
          <w:lang w:val="ru-RU"/>
        </w:rPr>
        <w:t xml:space="preserve"> липидограммы</w:t>
      </w:r>
      <w:r w:rsidRPr="001A02AC">
        <w:t xml:space="preserve">. </w:t>
      </w:r>
    </w:p>
    <w:p w:rsidR="00DA6ED7" w:rsidRPr="001A02AC" w:rsidRDefault="00DA6ED7">
      <w:pPr>
        <w:numPr>
          <w:ilvl w:val="0"/>
          <w:numId w:val="2"/>
        </w:numPr>
        <w:jc w:val="both"/>
        <w:rPr>
          <w:lang w:val="ru-RU"/>
        </w:rPr>
      </w:pPr>
      <w:r w:rsidRPr="001A02AC">
        <w:rPr>
          <w:lang w:val="ru-RU"/>
        </w:rPr>
        <w:t>Круглогодично сосудистая терапия</w:t>
      </w:r>
      <w:r w:rsidRPr="001A02AC">
        <w:t>:</w:t>
      </w:r>
      <w:r w:rsidRPr="001A02AC">
        <w:rPr>
          <w:lang w:val="ru-RU"/>
        </w:rPr>
        <w:t xml:space="preserve"> вазонит или агапурин-ретард</w:t>
      </w:r>
      <w:r w:rsidRPr="001A02AC">
        <w:t xml:space="preserve">  1т.*2 р. 1 мес.</w:t>
      </w:r>
      <w:r w:rsidRPr="001A02AC">
        <w:rPr>
          <w:lang w:val="ru-RU"/>
        </w:rPr>
        <w:t xml:space="preserve"> </w:t>
      </w:r>
      <w:r w:rsidRPr="001A02AC">
        <w:t xml:space="preserve">– курсами. </w:t>
      </w:r>
    </w:p>
    <w:p w:rsidR="00DA6ED7" w:rsidRPr="001A02AC" w:rsidRDefault="00DA6ED7" w:rsidP="00836E0A">
      <w:pPr>
        <w:ind w:left="435"/>
        <w:jc w:val="both"/>
        <w:rPr>
          <w:lang w:val="ru-RU"/>
        </w:rPr>
      </w:pPr>
      <w:r w:rsidRPr="001A02AC">
        <w:rPr>
          <w:lang w:val="ru-RU"/>
        </w:rPr>
        <w:t>Рек. кардиолога:  индп 2,5* 1р/д., кардиомагнил 75мг 1т. веч., предуктал М</w:t>
      </w:r>
      <w:r w:rsidRPr="001A02AC">
        <w:rPr>
          <w:lang w:val="en-US"/>
        </w:rPr>
        <w:t>R</w:t>
      </w:r>
      <w:r w:rsidRPr="001A02AC">
        <w:rPr>
          <w:lang w:val="ru-RU"/>
        </w:rPr>
        <w:t xml:space="preserve"> 1т. *2р/д.  1 мес. Контроль АД, ЭКГ; ЭХО КС 1 р в год. </w:t>
      </w:r>
    </w:p>
    <w:p w:rsidR="00DA6ED7" w:rsidRPr="001A02AC" w:rsidRDefault="00DA6ED7" w:rsidP="00503C44">
      <w:pPr>
        <w:numPr>
          <w:ilvl w:val="0"/>
          <w:numId w:val="2"/>
        </w:numPr>
        <w:jc w:val="both"/>
        <w:rPr>
          <w:lang w:val="ru-RU"/>
        </w:rPr>
      </w:pPr>
      <w:r w:rsidRPr="001A02AC">
        <w:rPr>
          <w:lang w:val="ru-RU"/>
        </w:rPr>
        <w:t>Рамиприл</w:t>
      </w:r>
      <w:r w:rsidRPr="001A02AC">
        <w:t xml:space="preserve"> 5 мг</w:t>
      </w:r>
      <w:r w:rsidRPr="001A02AC">
        <w:rPr>
          <w:lang w:val="ru-RU"/>
        </w:rPr>
        <w:t xml:space="preserve"> утром.</w:t>
      </w:r>
    </w:p>
    <w:p w:rsidR="00DA6ED7" w:rsidRPr="001A02AC" w:rsidRDefault="00DA6ED7" w:rsidP="001A02AC">
      <w:pPr>
        <w:numPr>
          <w:ilvl w:val="0"/>
          <w:numId w:val="2"/>
        </w:numPr>
        <w:jc w:val="both"/>
        <w:rPr>
          <w:lang w:val="ru-RU"/>
        </w:rPr>
      </w:pPr>
      <w:r w:rsidRPr="001A02AC">
        <w:rPr>
          <w:lang w:val="ru-RU"/>
        </w:rPr>
        <w:t>Диалипон 600 мг/сут. 3 мес., витаксон 1т. *1р/д. 1 мес.</w:t>
      </w:r>
    </w:p>
    <w:p w:rsidR="00DA6ED7" w:rsidRPr="001A02AC" w:rsidRDefault="00DA6ED7">
      <w:pPr>
        <w:numPr>
          <w:ilvl w:val="0"/>
          <w:numId w:val="2"/>
        </w:numPr>
        <w:jc w:val="both"/>
      </w:pPr>
      <w:r w:rsidRPr="001A02AC">
        <w:rPr>
          <w:lang w:val="ru-RU"/>
        </w:rPr>
        <w:t>Рек. невропатолога: нуклео ЦМФ 2,0 в/м №10, затем 1т. *2р/д 20 дней.</w:t>
      </w:r>
    </w:p>
    <w:p w:rsidR="00DA6ED7" w:rsidRPr="001A02AC" w:rsidRDefault="00DA6ED7">
      <w:pPr>
        <w:numPr>
          <w:ilvl w:val="0"/>
          <w:numId w:val="2"/>
        </w:numPr>
        <w:jc w:val="both"/>
      </w:pPr>
      <w:r w:rsidRPr="001A02AC">
        <w:t>2</w:t>
      </w:r>
      <w:r w:rsidRPr="001A02AC">
        <w:rPr>
          <w:lang w:val="ru-RU"/>
        </w:rPr>
        <w:t xml:space="preserve"> нед</w:t>
      </w:r>
      <w:r w:rsidRPr="001A02AC">
        <w:t>.</w:t>
      </w:r>
      <w:r w:rsidRPr="001A02AC">
        <w:rPr>
          <w:lang w:val="ru-RU"/>
        </w:rPr>
        <w:t xml:space="preserve"> отвар</w:t>
      </w:r>
      <w:r w:rsidRPr="001A02AC">
        <w:t xml:space="preserve"> трав </w:t>
      </w:r>
      <w:r w:rsidRPr="001A02AC">
        <w:rPr>
          <w:lang w:val="ru-RU"/>
        </w:rPr>
        <w:t>(спорыш</w:t>
      </w:r>
      <w:r w:rsidRPr="001A02AC">
        <w:t>, толокнянка,</w:t>
      </w:r>
      <w:r w:rsidRPr="001A02AC">
        <w:rPr>
          <w:lang w:val="ru-RU"/>
        </w:rPr>
        <w:t xml:space="preserve"> почечный</w:t>
      </w:r>
      <w:r w:rsidRPr="001A02AC">
        <w:t xml:space="preserve"> чай),</w:t>
      </w:r>
      <w:r w:rsidRPr="001A02AC">
        <w:rPr>
          <w:lang w:val="ru-RU"/>
        </w:rPr>
        <w:t xml:space="preserve"> фитолизин</w:t>
      </w:r>
      <w:r w:rsidRPr="001A02AC">
        <w:t>.  Контроль</w:t>
      </w:r>
      <w:r w:rsidRPr="001A02AC">
        <w:rPr>
          <w:lang w:val="ru-RU"/>
        </w:rPr>
        <w:t xml:space="preserve"> ан</w:t>
      </w:r>
      <w:r w:rsidRPr="001A02AC">
        <w:t>. мочи</w:t>
      </w:r>
      <w:r w:rsidRPr="001A02AC">
        <w:rPr>
          <w:lang w:val="ru-RU"/>
        </w:rPr>
        <w:t xml:space="preserve"> по Нечипоренко. </w:t>
      </w:r>
    </w:p>
    <w:p w:rsidR="00DA6ED7" w:rsidRPr="001A02AC" w:rsidRDefault="00DA6ED7" w:rsidP="00B96092">
      <w:pPr>
        <w:numPr>
          <w:ilvl w:val="0"/>
          <w:numId w:val="2"/>
        </w:numPr>
        <w:jc w:val="both"/>
        <w:rPr>
          <w:lang w:val="ru-RU"/>
        </w:rPr>
      </w:pPr>
      <w:r w:rsidRPr="001A02AC">
        <w:rPr>
          <w:lang w:val="ru-RU"/>
        </w:rPr>
        <w:t xml:space="preserve">Рек. гастроэнтеролога: стол №5, режим питания, хофитол 1т*3р/д., после еды; смарт омега 1кап. *1р/д. 1 мес. </w:t>
      </w:r>
    </w:p>
    <w:p w:rsidR="00DA6ED7" w:rsidRPr="001A02AC" w:rsidRDefault="00DA6ED7" w:rsidP="00A9598B">
      <w:pPr>
        <w:numPr>
          <w:ilvl w:val="0"/>
          <w:numId w:val="2"/>
        </w:numPr>
        <w:jc w:val="both"/>
      </w:pPr>
      <w:r w:rsidRPr="001A02AC">
        <w:t>Б/л с</w:t>
      </w:r>
      <w:r w:rsidRPr="001A02AC">
        <w:rPr>
          <w:lang w:val="ru-RU"/>
        </w:rPr>
        <w:t>ерия</w:t>
      </w:r>
      <w:r w:rsidRPr="001A02AC">
        <w:t xml:space="preserve">. АБЖ №  </w:t>
      </w:r>
      <w:r>
        <w:rPr>
          <w:lang w:val="ru-RU"/>
        </w:rPr>
        <w:t xml:space="preserve">      </w:t>
      </w:r>
      <w:r w:rsidRPr="001A02AC">
        <w:t xml:space="preserve"> с  </w:t>
      </w:r>
      <w:r>
        <w:rPr>
          <w:lang w:val="ru-RU"/>
        </w:rPr>
        <w:t>18</w:t>
      </w:r>
      <w:r w:rsidRPr="001A02AC">
        <w:t>.</w:t>
      </w:r>
      <w:r w:rsidRPr="001A02AC">
        <w:rPr>
          <w:lang w:val="ru-RU"/>
        </w:rPr>
        <w:t>03.13</w:t>
      </w:r>
      <w:r w:rsidRPr="001A02AC">
        <w:t xml:space="preserve"> по  </w:t>
      </w:r>
      <w:r>
        <w:rPr>
          <w:lang w:val="ru-RU"/>
        </w:rPr>
        <w:t>09</w:t>
      </w:r>
      <w:r w:rsidRPr="001A02AC">
        <w:t>.</w:t>
      </w:r>
      <w:r w:rsidRPr="001A02AC">
        <w:rPr>
          <w:lang w:val="ru-RU"/>
        </w:rPr>
        <w:t>04</w:t>
      </w:r>
      <w:r w:rsidRPr="001A02AC">
        <w:t>.</w:t>
      </w:r>
      <w:r w:rsidRPr="001A02AC">
        <w:rPr>
          <w:lang w:val="ru-RU"/>
        </w:rPr>
        <w:t>13</w:t>
      </w:r>
      <w:r w:rsidRPr="001A02AC">
        <w:t xml:space="preserve">. К труду  </w:t>
      </w:r>
      <w:r>
        <w:rPr>
          <w:lang w:val="ru-RU"/>
        </w:rPr>
        <w:t>10</w:t>
      </w:r>
      <w:r w:rsidRPr="001A02AC">
        <w:t>.</w:t>
      </w:r>
      <w:r w:rsidRPr="001A02AC">
        <w:rPr>
          <w:lang w:val="ru-RU"/>
        </w:rPr>
        <w:t>04.13</w:t>
      </w:r>
      <w:r w:rsidRPr="001A02AC">
        <w:t xml:space="preserve">г. </w:t>
      </w:r>
    </w:p>
    <w:p w:rsidR="00DA6ED7" w:rsidRPr="001A02AC" w:rsidRDefault="00DA6ED7" w:rsidP="00A9598B">
      <w:pPr>
        <w:ind w:left="435"/>
        <w:jc w:val="both"/>
      </w:pPr>
    </w:p>
    <w:p w:rsidR="00DA6ED7" w:rsidRPr="001A02AC" w:rsidRDefault="00DA6ED7" w:rsidP="007241FA">
      <w:pPr>
        <w:jc w:val="both"/>
        <w:rPr>
          <w:lang w:val="ru-RU"/>
        </w:rPr>
      </w:pPr>
    </w:p>
    <w:p w:rsidR="00DA6ED7" w:rsidRPr="001A02AC" w:rsidRDefault="00DA6ED7" w:rsidP="007241FA">
      <w:pPr>
        <w:pStyle w:val="Heading5"/>
        <w:rPr>
          <w:sz w:val="24"/>
          <w:szCs w:val="24"/>
        </w:rPr>
      </w:pPr>
      <w:r w:rsidRPr="001A02AC">
        <w:rPr>
          <w:sz w:val="24"/>
          <w:szCs w:val="24"/>
        </w:rPr>
        <w:t xml:space="preserve">Леч. врач  Ермоленко В.А  </w:t>
      </w:r>
    </w:p>
    <w:p w:rsidR="00DA6ED7" w:rsidRPr="001A02AC" w:rsidRDefault="00DA6ED7" w:rsidP="007241FA">
      <w:pPr>
        <w:jc w:val="both"/>
        <w:rPr>
          <w:lang w:val="ru-RU"/>
        </w:rPr>
      </w:pPr>
      <w:r>
        <w:rPr>
          <w:lang w:val="ru-RU"/>
        </w:rPr>
        <w:t>И.О.</w:t>
      </w:r>
      <w:r w:rsidRPr="001A02AC">
        <w:t xml:space="preserve">Зав. отд.  </w:t>
      </w:r>
      <w:r w:rsidRPr="001A02AC">
        <w:rPr>
          <w:lang w:val="ru-RU"/>
        </w:rPr>
        <w:t>Ер</w:t>
      </w:r>
      <w:r>
        <w:rPr>
          <w:lang w:val="ru-RU"/>
        </w:rPr>
        <w:t>моленко В.А.</w:t>
      </w:r>
    </w:p>
    <w:p w:rsidR="00DA6ED7" w:rsidRPr="001A02AC" w:rsidRDefault="00DA6ED7" w:rsidP="007241FA">
      <w:pPr>
        <w:jc w:val="both"/>
        <w:rPr>
          <w:lang w:val="ru-RU"/>
        </w:rPr>
      </w:pPr>
      <w:r w:rsidRPr="001A02AC">
        <w:rPr>
          <w:lang w:val="ru-RU"/>
        </w:rPr>
        <w:t>Гл. врач Черникова В.В</w:t>
      </w:r>
    </w:p>
    <w:p w:rsidR="00DA6ED7" w:rsidRDefault="00DA6ED7" w:rsidP="007241FA">
      <w:pPr>
        <w:jc w:val="both"/>
        <w:rPr>
          <w:sz w:val="28"/>
          <w:lang w:val="ru-RU"/>
        </w:rPr>
      </w:pPr>
    </w:p>
    <w:sectPr w:rsidR="00DA6ED7" w:rsidSect="009C5F6C">
      <w:pgSz w:w="11906" w:h="16838"/>
      <w:pgMar w:top="540" w:right="566" w:bottom="284" w:left="12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521D0"/>
    <w:rsid w:val="00062453"/>
    <w:rsid w:val="00066757"/>
    <w:rsid w:val="00087353"/>
    <w:rsid w:val="000879A9"/>
    <w:rsid w:val="000A6FAA"/>
    <w:rsid w:val="000B278F"/>
    <w:rsid w:val="0010250D"/>
    <w:rsid w:val="00110FA9"/>
    <w:rsid w:val="00127FBF"/>
    <w:rsid w:val="0015197A"/>
    <w:rsid w:val="00176597"/>
    <w:rsid w:val="001A02AC"/>
    <w:rsid w:val="001A6BA7"/>
    <w:rsid w:val="001A6C3E"/>
    <w:rsid w:val="001B1BA9"/>
    <w:rsid w:val="001B3CF8"/>
    <w:rsid w:val="001C1817"/>
    <w:rsid w:val="001C28C0"/>
    <w:rsid w:val="001E001E"/>
    <w:rsid w:val="001E4BC8"/>
    <w:rsid w:val="001F6314"/>
    <w:rsid w:val="00222CFE"/>
    <w:rsid w:val="0024238F"/>
    <w:rsid w:val="002433BD"/>
    <w:rsid w:val="00252A5E"/>
    <w:rsid w:val="00253E48"/>
    <w:rsid w:val="002712A5"/>
    <w:rsid w:val="0027197C"/>
    <w:rsid w:val="002A19A6"/>
    <w:rsid w:val="002B3AC8"/>
    <w:rsid w:val="002C0E55"/>
    <w:rsid w:val="0030504F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407A4"/>
    <w:rsid w:val="004470EF"/>
    <w:rsid w:val="00447DE2"/>
    <w:rsid w:val="00495B23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113D"/>
    <w:rsid w:val="00567B11"/>
    <w:rsid w:val="00574CED"/>
    <w:rsid w:val="00577CFF"/>
    <w:rsid w:val="005A623A"/>
    <w:rsid w:val="005F278F"/>
    <w:rsid w:val="00602CAC"/>
    <w:rsid w:val="00634AB2"/>
    <w:rsid w:val="0064256F"/>
    <w:rsid w:val="006442F2"/>
    <w:rsid w:val="0066753A"/>
    <w:rsid w:val="00677426"/>
    <w:rsid w:val="00677458"/>
    <w:rsid w:val="006961E9"/>
    <w:rsid w:val="006B4D99"/>
    <w:rsid w:val="0071390A"/>
    <w:rsid w:val="00713981"/>
    <w:rsid w:val="007168F0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A13"/>
    <w:rsid w:val="0082760F"/>
    <w:rsid w:val="008276F3"/>
    <w:rsid w:val="00830303"/>
    <w:rsid w:val="00834365"/>
    <w:rsid w:val="00836E0A"/>
    <w:rsid w:val="00856D46"/>
    <w:rsid w:val="00864C00"/>
    <w:rsid w:val="00867E71"/>
    <w:rsid w:val="00881DDD"/>
    <w:rsid w:val="0088358E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C5F6C"/>
    <w:rsid w:val="009D2691"/>
    <w:rsid w:val="009D41CF"/>
    <w:rsid w:val="009F0557"/>
    <w:rsid w:val="009F2DF0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1E17"/>
    <w:rsid w:val="00B76356"/>
    <w:rsid w:val="00B8080C"/>
    <w:rsid w:val="00B96092"/>
    <w:rsid w:val="00BB60ED"/>
    <w:rsid w:val="00BC1789"/>
    <w:rsid w:val="00BC6EA9"/>
    <w:rsid w:val="00BF2D2F"/>
    <w:rsid w:val="00BF2D77"/>
    <w:rsid w:val="00BF2F29"/>
    <w:rsid w:val="00C06E9B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CD54F0"/>
    <w:rsid w:val="00D06E48"/>
    <w:rsid w:val="00D1120A"/>
    <w:rsid w:val="00D147C8"/>
    <w:rsid w:val="00D15250"/>
    <w:rsid w:val="00D15C5C"/>
    <w:rsid w:val="00D3141E"/>
    <w:rsid w:val="00D406E6"/>
    <w:rsid w:val="00D52C02"/>
    <w:rsid w:val="00D56153"/>
    <w:rsid w:val="00D71C56"/>
    <w:rsid w:val="00D97EAA"/>
    <w:rsid w:val="00DA26E1"/>
    <w:rsid w:val="00DA43F6"/>
    <w:rsid w:val="00DA6ED7"/>
    <w:rsid w:val="00DB03E4"/>
    <w:rsid w:val="00DC3662"/>
    <w:rsid w:val="00DE34DA"/>
    <w:rsid w:val="00DE49F1"/>
    <w:rsid w:val="00DF5A7C"/>
    <w:rsid w:val="00E03632"/>
    <w:rsid w:val="00E106B1"/>
    <w:rsid w:val="00E14345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241"/>
    <w:rsid w:val="00FA559B"/>
    <w:rsid w:val="00FA5F6D"/>
    <w:rsid w:val="00FA6AFC"/>
    <w:rsid w:val="00FB1C26"/>
    <w:rsid w:val="00FB2224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154F9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4F9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4F9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B76356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743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3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3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3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3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3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3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3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90</TotalTime>
  <Pages>3</Pages>
  <Words>1121</Words>
  <Characters>6396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10</cp:revision>
  <cp:lastPrinted>2012-08-17T08:39:00Z</cp:lastPrinted>
  <dcterms:created xsi:type="dcterms:W3CDTF">2013-04-08T07:28:00Z</dcterms:created>
  <dcterms:modified xsi:type="dcterms:W3CDTF">2013-04-09T06:10:00Z</dcterms:modified>
</cp:coreProperties>
</file>