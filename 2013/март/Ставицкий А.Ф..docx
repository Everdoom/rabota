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79" w:rsidRPr="00922FAC" w:rsidRDefault="006A7C79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6A7C79" w:rsidRPr="00922FAC" w:rsidTr="00FC5405">
        <w:trPr>
          <w:trHeight w:val="971"/>
        </w:trPr>
        <w:tc>
          <w:tcPr>
            <w:tcW w:w="3399" w:type="dxa"/>
          </w:tcPr>
          <w:p w:rsidR="006A7C79" w:rsidRPr="00922FAC" w:rsidRDefault="006A7C79" w:rsidP="003A207C">
            <w:pPr>
              <w:rPr>
                <w:lang w:val="ru-RU"/>
              </w:rPr>
            </w:pPr>
            <w:r w:rsidRPr="00922FAC">
              <w:rPr>
                <w:lang w:val="ru-RU"/>
              </w:rPr>
              <w:t>МЕДИЧНА ДОКУМЕНТАЦІЯ</w:t>
            </w:r>
          </w:p>
          <w:p w:rsidR="006A7C79" w:rsidRPr="00922FAC" w:rsidRDefault="006A7C79" w:rsidP="003A207C">
            <w:pPr>
              <w:rPr>
                <w:lang w:val="ru-RU"/>
              </w:rPr>
            </w:pPr>
            <w:r w:rsidRPr="00922FAC">
              <w:rPr>
                <w:b/>
                <w:lang w:val="ru-RU"/>
              </w:rPr>
              <w:t xml:space="preserve">ФОРМА №     </w:t>
            </w:r>
            <w:r w:rsidRPr="00922FAC">
              <w:rPr>
                <w:b/>
                <w:u w:val="single"/>
                <w:lang w:val="ru-RU"/>
              </w:rPr>
              <w:t>0 2 7 / о</w:t>
            </w:r>
            <w:r w:rsidRPr="00922FAC">
              <w:rPr>
                <w:b/>
                <w:lang w:val="ru-RU"/>
              </w:rPr>
              <w:t>________</w:t>
            </w:r>
          </w:p>
          <w:p w:rsidR="006A7C79" w:rsidRPr="00922FAC" w:rsidRDefault="006A7C79" w:rsidP="003A207C">
            <w:pPr>
              <w:rPr>
                <w:lang w:val="ru-RU"/>
              </w:rPr>
            </w:pPr>
            <w:r w:rsidRPr="00922FAC">
              <w:rPr>
                <w:lang w:val="ru-RU"/>
              </w:rPr>
              <w:t>Затвердження наказаом МОЗ України</w:t>
            </w:r>
          </w:p>
          <w:p w:rsidR="006A7C79" w:rsidRPr="00922FAC" w:rsidRDefault="006A7C79" w:rsidP="00881DDD">
            <w:pPr>
              <w:rPr>
                <w:b/>
                <w:lang w:val="ru-RU"/>
              </w:rPr>
            </w:pPr>
            <w:r w:rsidRPr="00922FAC">
              <w:rPr>
                <w:b/>
                <w:u w:val="single"/>
                <w:lang w:val="ru-RU"/>
              </w:rPr>
              <w:t>14</w:t>
            </w:r>
            <w:r w:rsidRPr="00922FAC">
              <w:rPr>
                <w:b/>
                <w:u w:val="single"/>
              </w:rPr>
              <w:t xml:space="preserve">. </w:t>
            </w:r>
            <w:r w:rsidRPr="00922FAC">
              <w:rPr>
                <w:b/>
                <w:u w:val="single"/>
                <w:lang w:val="ru-RU"/>
              </w:rPr>
              <w:t>0</w:t>
            </w:r>
            <w:r w:rsidRPr="00922FAC">
              <w:rPr>
                <w:b/>
                <w:u w:val="single"/>
              </w:rPr>
              <w:t>2. 20</w:t>
            </w:r>
            <w:r w:rsidRPr="00922FAC">
              <w:rPr>
                <w:b/>
                <w:u w:val="single"/>
                <w:lang w:val="ru-RU"/>
              </w:rPr>
              <w:t>12</w:t>
            </w:r>
            <w:r w:rsidRPr="00922FAC">
              <w:rPr>
                <w:b/>
                <w:u w:val="single"/>
              </w:rPr>
              <w:t xml:space="preserve"> р.</w:t>
            </w:r>
            <w:r w:rsidRPr="00922FAC">
              <w:rPr>
                <w:b/>
              </w:rPr>
              <w:t xml:space="preserve">          № </w:t>
            </w:r>
            <w:r w:rsidRPr="00922FAC">
              <w:rPr>
                <w:b/>
                <w:u w:val="single"/>
                <w:lang w:val="ru-RU"/>
              </w:rPr>
              <w:t>110</w:t>
            </w:r>
            <w:r w:rsidRPr="00922FAC">
              <w:rPr>
                <w:b/>
                <w:u w:val="single"/>
              </w:rPr>
              <w:t xml:space="preserve"> </w:t>
            </w:r>
            <w:r w:rsidRPr="00922FAC">
              <w:rPr>
                <w:b/>
              </w:rPr>
              <w:t xml:space="preserve">             </w:t>
            </w:r>
          </w:p>
        </w:tc>
      </w:tr>
    </w:tbl>
    <w:p w:rsidR="006A7C79" w:rsidRPr="00922FAC" w:rsidRDefault="006A7C79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922FAC">
        <w:rPr>
          <w:sz w:val="24"/>
          <w:szCs w:val="24"/>
        </w:rPr>
        <w:t xml:space="preserve">                                                                                                   </w:t>
      </w:r>
      <w:r w:rsidRPr="00922FAC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922FAC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922FAC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6A7C79" w:rsidRPr="00922FAC" w:rsidRDefault="006A7C79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922FAC">
        <w:rPr>
          <w:b w:val="0"/>
          <w:sz w:val="24"/>
          <w:szCs w:val="24"/>
        </w:rPr>
        <w:t>КУ «ОК Эндокриндиспансер» ЗОС</w:t>
      </w:r>
    </w:p>
    <w:p w:rsidR="006A7C79" w:rsidRPr="00922FAC" w:rsidRDefault="006A7C79"/>
    <w:p w:rsidR="006A7C79" w:rsidRPr="00922FAC" w:rsidRDefault="006A7C79">
      <w:pPr>
        <w:pStyle w:val="Heading4"/>
        <w:ind w:right="-58"/>
        <w:rPr>
          <w:b w:val="0"/>
          <w:sz w:val="24"/>
          <w:szCs w:val="24"/>
        </w:rPr>
      </w:pPr>
      <w:r w:rsidRPr="00922FAC">
        <w:rPr>
          <w:b w:val="0"/>
          <w:sz w:val="24"/>
          <w:szCs w:val="24"/>
        </w:rPr>
        <w:t>Выписной эпикриз</w:t>
      </w:r>
    </w:p>
    <w:p w:rsidR="006A7C79" w:rsidRPr="00922FAC" w:rsidRDefault="006A7C79">
      <w:pPr>
        <w:pStyle w:val="Heading4"/>
        <w:rPr>
          <w:b w:val="0"/>
          <w:sz w:val="24"/>
          <w:szCs w:val="24"/>
          <w:lang w:val="uk-UA"/>
        </w:rPr>
      </w:pPr>
      <w:r w:rsidRPr="00922FAC">
        <w:rPr>
          <w:b w:val="0"/>
          <w:sz w:val="24"/>
          <w:szCs w:val="24"/>
        </w:rPr>
        <w:t>Из истории болезни №</w:t>
      </w:r>
      <w:r w:rsidRPr="00922FAC">
        <w:rPr>
          <w:b w:val="0"/>
          <w:sz w:val="24"/>
          <w:szCs w:val="24"/>
          <w:lang w:val="uk-UA"/>
        </w:rPr>
        <w:t xml:space="preserve"> 281</w:t>
      </w:r>
    </w:p>
    <w:p w:rsidR="006A7C79" w:rsidRPr="00922FAC" w:rsidRDefault="006A7C79">
      <w:pPr>
        <w:pStyle w:val="Heading5"/>
        <w:rPr>
          <w:sz w:val="24"/>
          <w:szCs w:val="24"/>
        </w:rPr>
      </w:pPr>
      <w:r w:rsidRPr="00922FAC">
        <w:rPr>
          <w:sz w:val="24"/>
          <w:szCs w:val="24"/>
        </w:rPr>
        <w:t>Ф.И.О: Ставицкий Анатолий федорович</w:t>
      </w:r>
    </w:p>
    <w:p w:rsidR="006A7C79" w:rsidRPr="00922FAC" w:rsidRDefault="006A7C79">
      <w:pPr>
        <w:jc w:val="both"/>
        <w:rPr>
          <w:lang w:val="ru-RU"/>
        </w:rPr>
      </w:pPr>
      <w:r w:rsidRPr="00922FAC">
        <w:t>Год рождения:</w:t>
      </w:r>
      <w:r w:rsidRPr="00922FAC">
        <w:rPr>
          <w:lang w:val="ru-RU"/>
        </w:rPr>
        <w:t xml:space="preserve"> 1953</w:t>
      </w:r>
    </w:p>
    <w:p w:rsidR="006A7C79" w:rsidRPr="00922FAC" w:rsidRDefault="006A7C79">
      <w:pPr>
        <w:jc w:val="both"/>
        <w:rPr>
          <w:lang w:val="ru-RU"/>
        </w:rPr>
      </w:pPr>
      <w:r w:rsidRPr="00922FAC">
        <w:t xml:space="preserve">Место жительства: </w:t>
      </w:r>
      <w:r w:rsidRPr="00922FAC">
        <w:rPr>
          <w:lang w:val="ru-RU"/>
        </w:rPr>
        <w:t>Черниговский р-н с. Стульнево ул. Октябрьская 64</w:t>
      </w:r>
    </w:p>
    <w:p w:rsidR="006A7C79" w:rsidRPr="00922FAC" w:rsidRDefault="006A7C79">
      <w:pPr>
        <w:jc w:val="both"/>
      </w:pPr>
      <w:r w:rsidRPr="00922FAC">
        <w:t xml:space="preserve">Место работы: </w:t>
      </w:r>
      <w:r w:rsidRPr="00922FAC">
        <w:rPr>
          <w:lang w:val="ru-RU"/>
        </w:rPr>
        <w:t xml:space="preserve">пенсиоер инв. </w:t>
      </w:r>
      <w:r w:rsidRPr="00922FAC">
        <w:rPr>
          <w:lang w:val="en-US"/>
        </w:rPr>
        <w:t>III</w:t>
      </w:r>
      <w:r w:rsidRPr="00922FAC">
        <w:t xml:space="preserve"> гр.</w:t>
      </w:r>
    </w:p>
    <w:p w:rsidR="006A7C79" w:rsidRPr="00922FAC" w:rsidRDefault="006A7C79">
      <w:pPr>
        <w:jc w:val="both"/>
        <w:rPr>
          <w:lang w:val="ru-RU"/>
        </w:rPr>
      </w:pPr>
      <w:r w:rsidRPr="00922FAC">
        <w:t xml:space="preserve">Находился на лечении с </w:t>
      </w:r>
      <w:r w:rsidRPr="00922FAC">
        <w:rPr>
          <w:lang w:val="ru-RU"/>
        </w:rPr>
        <w:t xml:space="preserve">  22.02.13 по  07 .03.13 в </w:t>
      </w:r>
      <w:r>
        <w:rPr>
          <w:lang w:val="ru-RU"/>
        </w:rPr>
        <w:t>диаб.отд.</w:t>
      </w:r>
      <w:r w:rsidRPr="00922FAC">
        <w:rPr>
          <w:lang w:val="ru-RU"/>
        </w:rPr>
        <w:t xml:space="preserve"> </w:t>
      </w:r>
    </w:p>
    <w:p w:rsidR="006A7C79" w:rsidRPr="00E72E3F" w:rsidRDefault="006A7C79">
      <w:pPr>
        <w:jc w:val="both"/>
        <w:rPr>
          <w:lang w:val="ru-RU"/>
        </w:rPr>
      </w:pPr>
      <w:r w:rsidRPr="00922FAC">
        <w:rPr>
          <w:u w:val="single"/>
        </w:rPr>
        <w:t>Диагноз:</w:t>
      </w:r>
      <w:r w:rsidRPr="00922FAC">
        <w:t xml:space="preserve">  Сахарный диабет, тип </w:t>
      </w:r>
      <w:r w:rsidRPr="00922FAC">
        <w:rPr>
          <w:lang w:val="ru-RU"/>
        </w:rPr>
        <w:t>1</w:t>
      </w:r>
      <w:r w:rsidRPr="00922FAC">
        <w:t>,</w:t>
      </w:r>
      <w:r w:rsidRPr="00922FAC">
        <w:rPr>
          <w:lang w:val="ru-RU"/>
        </w:rPr>
        <w:t xml:space="preserve"> тяжелая форма, суб</w:t>
      </w:r>
      <w:r w:rsidRPr="00922FAC">
        <w:t xml:space="preserve">компенсация. Диабетическая нефропатия </w:t>
      </w:r>
      <w:r w:rsidRPr="00922FAC">
        <w:rPr>
          <w:lang w:val="en-US"/>
        </w:rPr>
        <w:t>III</w:t>
      </w:r>
      <w:r w:rsidRPr="00922FAC">
        <w:rPr>
          <w:lang w:val="ru-RU"/>
        </w:rPr>
        <w:t xml:space="preserve"> ст. Диаб. ангиопатия артерий н/к. Дистальная</w:t>
      </w:r>
      <w:r w:rsidRPr="00922FAC">
        <w:t xml:space="preserve"> </w:t>
      </w:r>
      <w:r w:rsidRPr="00922FAC">
        <w:rPr>
          <w:lang w:val="ru-RU"/>
        </w:rPr>
        <w:t>д</w:t>
      </w:r>
      <w:r w:rsidRPr="00922FAC">
        <w:t xml:space="preserve">иабетическая </w:t>
      </w:r>
      <w:r w:rsidRPr="00E72E3F">
        <w:t>полинейропатия н/к, сенсорная форма. Дисциркуляторная энцефалопатия</w:t>
      </w:r>
      <w:r w:rsidRPr="00E72E3F">
        <w:rPr>
          <w:lang w:val="ru-RU"/>
        </w:rPr>
        <w:t xml:space="preserve"> </w:t>
      </w:r>
      <w:r w:rsidRPr="00E72E3F">
        <w:rPr>
          <w:lang w:val="en-US"/>
        </w:rPr>
        <w:t>II</w:t>
      </w:r>
      <w:r w:rsidRPr="00E72E3F">
        <w:rPr>
          <w:lang w:val="ru-RU"/>
        </w:rPr>
        <w:t>-</w:t>
      </w:r>
      <w:r w:rsidRPr="00E72E3F">
        <w:rPr>
          <w:lang w:val="en-US"/>
        </w:rPr>
        <w:t>III</w:t>
      </w:r>
      <w:r w:rsidRPr="00E72E3F">
        <w:t xml:space="preserve">ст. </w:t>
      </w:r>
      <w:r w:rsidRPr="00E72E3F">
        <w:rPr>
          <w:lang w:val="ru-RU"/>
        </w:rPr>
        <w:t xml:space="preserve">Отдаленные </w:t>
      </w:r>
      <w:r w:rsidRPr="00E72E3F">
        <w:t>последствия перенесеного</w:t>
      </w:r>
      <w:r w:rsidRPr="00E72E3F">
        <w:rPr>
          <w:lang w:val="ru-RU"/>
        </w:rPr>
        <w:t xml:space="preserve"> мозгового </w:t>
      </w:r>
      <w:r w:rsidRPr="00E72E3F">
        <w:t xml:space="preserve"> ищемического </w:t>
      </w:r>
      <w:r w:rsidRPr="00E72E3F">
        <w:rPr>
          <w:lang w:val="ru-RU"/>
        </w:rPr>
        <w:t>инсульта</w:t>
      </w:r>
      <w:r w:rsidRPr="00E72E3F">
        <w:t xml:space="preserve">в правой </w:t>
      </w:r>
      <w:r w:rsidRPr="00E72E3F">
        <w:rPr>
          <w:lang w:val="ru-RU"/>
        </w:rPr>
        <w:t>гемисфере</w:t>
      </w:r>
      <w:r w:rsidRPr="00E72E3F">
        <w:t xml:space="preserve"> (2008г.) в виде  </w:t>
      </w:r>
      <w:r w:rsidRPr="00E72E3F">
        <w:rPr>
          <w:lang w:val="ru-RU"/>
        </w:rPr>
        <w:t>левосторонней пирамидной недостаточности</w:t>
      </w:r>
      <w:r w:rsidRPr="00E72E3F">
        <w:t>. Церебральн</w:t>
      </w:r>
      <w:r w:rsidRPr="00E72E3F">
        <w:rPr>
          <w:lang w:val="ru-RU"/>
        </w:rPr>
        <w:t>ы</w:t>
      </w:r>
      <w:r w:rsidRPr="00E72E3F">
        <w:t xml:space="preserve">й </w:t>
      </w:r>
      <w:r w:rsidRPr="00E72E3F">
        <w:rPr>
          <w:lang w:val="ru-RU"/>
        </w:rPr>
        <w:t>атеро</w:t>
      </w:r>
      <w:r w:rsidRPr="00E72E3F">
        <w:t xml:space="preserve">склероз </w:t>
      </w:r>
      <w:r w:rsidRPr="00E72E3F">
        <w:rPr>
          <w:lang w:val="en-US"/>
        </w:rPr>
        <w:t>II</w:t>
      </w:r>
      <w:r w:rsidRPr="00E72E3F">
        <w:rPr>
          <w:lang w:val="ru-RU"/>
        </w:rPr>
        <w:t>-</w:t>
      </w:r>
      <w:r w:rsidRPr="00E72E3F">
        <w:rPr>
          <w:lang w:val="en-US"/>
        </w:rPr>
        <w:t>III</w:t>
      </w:r>
      <w:r w:rsidRPr="00E72E3F">
        <w:rPr>
          <w:lang w:val="ru-RU"/>
        </w:rPr>
        <w:t xml:space="preserve">ст. </w:t>
      </w:r>
      <w:r w:rsidRPr="00E72E3F">
        <w:t xml:space="preserve"> Начальная катаракта О</w:t>
      </w:r>
      <w:r w:rsidRPr="00E72E3F">
        <w:rPr>
          <w:lang w:val="ru-RU"/>
        </w:rPr>
        <w:t xml:space="preserve">Д. Незрелая катаракта </w:t>
      </w:r>
      <w:r w:rsidRPr="00E72E3F">
        <w:t>О</w:t>
      </w:r>
      <w:r w:rsidRPr="00E72E3F">
        <w:rPr>
          <w:lang w:val="en-US"/>
        </w:rPr>
        <w:t>S</w:t>
      </w:r>
      <w:r w:rsidRPr="00E72E3F">
        <w:rPr>
          <w:lang w:val="ru-RU"/>
        </w:rPr>
        <w:t>. А</w:t>
      </w:r>
      <w:r w:rsidRPr="00E72E3F">
        <w:t xml:space="preserve">нгиопатия </w:t>
      </w:r>
      <w:r w:rsidRPr="00E72E3F">
        <w:rPr>
          <w:lang w:val="ru-RU"/>
        </w:rPr>
        <w:t xml:space="preserve">сосудов сетчатки ОИ. </w:t>
      </w:r>
      <w:r w:rsidRPr="00E72E3F">
        <w:t>ИБС, ди</w:t>
      </w:r>
      <w:r w:rsidRPr="00E72E3F">
        <w:rPr>
          <w:lang w:val="ru-RU"/>
        </w:rPr>
        <w:t xml:space="preserve">ффузный кардиосклероз. </w:t>
      </w:r>
      <w:r w:rsidRPr="00E72E3F">
        <w:t xml:space="preserve">СН </w:t>
      </w:r>
      <w:r w:rsidRPr="00E72E3F">
        <w:rPr>
          <w:lang w:val="en-US"/>
        </w:rPr>
        <w:t>I</w:t>
      </w:r>
      <w:r w:rsidRPr="00E72E3F">
        <w:t xml:space="preserve">. Гипертоническая болезнь </w:t>
      </w:r>
      <w:r w:rsidRPr="00E72E3F">
        <w:rPr>
          <w:lang w:val="en-US"/>
        </w:rPr>
        <w:t>III</w:t>
      </w:r>
      <w:r w:rsidRPr="00E72E3F">
        <w:rPr>
          <w:lang w:val="ru-RU"/>
        </w:rPr>
        <w:t xml:space="preserve"> стадии </w:t>
      </w:r>
      <w:r w:rsidRPr="00E72E3F">
        <w:rPr>
          <w:lang w:val="en-US"/>
        </w:rPr>
        <w:t>II</w:t>
      </w:r>
      <w:r w:rsidRPr="00E72E3F">
        <w:rPr>
          <w:lang w:val="ru-RU"/>
        </w:rPr>
        <w:t xml:space="preserve"> степени. </w:t>
      </w:r>
      <w:r w:rsidRPr="00E72E3F">
        <w:t xml:space="preserve">Риск 4. </w:t>
      </w:r>
    </w:p>
    <w:p w:rsidR="006A7C79" w:rsidRPr="00E72E3F" w:rsidRDefault="006A7C79" w:rsidP="001B3CF8">
      <w:pPr>
        <w:jc w:val="both"/>
        <w:rPr>
          <w:lang w:val="ru-RU"/>
        </w:rPr>
      </w:pPr>
      <w:r w:rsidRPr="00E72E3F">
        <w:rPr>
          <w:u w:val="single"/>
        </w:rPr>
        <w:t xml:space="preserve">Жалобы при поступлении </w:t>
      </w:r>
      <w:r w:rsidRPr="00E72E3F">
        <w:t>на</w:t>
      </w:r>
      <w:r w:rsidRPr="00E72E3F">
        <w:rPr>
          <w:lang w:val="ru-RU"/>
        </w:rPr>
        <w:t xml:space="preserve"> увеличение веса на 12 кг за 6 мес., ухудшение зрения, повышение АД макс. до   140/100мм рт. ст.</w:t>
      </w:r>
    </w:p>
    <w:p w:rsidR="006A7C79" w:rsidRPr="00922FAC" w:rsidRDefault="006A7C79" w:rsidP="001B3CF8">
      <w:pPr>
        <w:jc w:val="both"/>
        <w:rPr>
          <w:lang w:val="ru-RU"/>
        </w:rPr>
      </w:pPr>
      <w:r w:rsidRPr="00E72E3F">
        <w:rPr>
          <w:u w:val="single"/>
        </w:rPr>
        <w:t>Краткий анамнез</w:t>
      </w:r>
      <w:r w:rsidRPr="00E72E3F">
        <w:t xml:space="preserve">: СД </w:t>
      </w:r>
      <w:r w:rsidRPr="00E72E3F">
        <w:rPr>
          <w:lang w:val="ru-RU"/>
        </w:rPr>
        <w:t>выявлен в</w:t>
      </w:r>
      <w:r w:rsidRPr="00E72E3F">
        <w:t xml:space="preserve"> </w:t>
      </w:r>
      <w:r w:rsidRPr="00E72E3F">
        <w:rPr>
          <w:lang w:val="ru-RU"/>
        </w:rPr>
        <w:t>2012</w:t>
      </w:r>
      <w:r w:rsidRPr="00E72E3F">
        <w:t>г</w:t>
      </w:r>
      <w:r w:rsidRPr="00E72E3F">
        <w:rPr>
          <w:lang w:val="ru-RU"/>
        </w:rPr>
        <w:t>, в кетоацидотическом состоянии</w:t>
      </w:r>
      <w:r w:rsidRPr="00E72E3F">
        <w:t xml:space="preserve">. Течение заболевания </w:t>
      </w:r>
      <w:r w:rsidRPr="00E72E3F">
        <w:rPr>
          <w:lang w:val="ru-RU"/>
        </w:rPr>
        <w:t xml:space="preserve">лабильное, </w:t>
      </w:r>
      <w:r w:rsidRPr="00E72E3F">
        <w:t>гипогликемически</w:t>
      </w:r>
      <w:r w:rsidRPr="00E72E3F">
        <w:rPr>
          <w:lang w:val="ru-RU"/>
        </w:rPr>
        <w:t>е</w:t>
      </w:r>
      <w:r w:rsidRPr="00E72E3F">
        <w:t xml:space="preserve"> состояния</w:t>
      </w:r>
      <w:r w:rsidRPr="00E72E3F">
        <w:rPr>
          <w:lang w:val="ru-RU"/>
        </w:rPr>
        <w:t>1раз в неделю, в любое время суток</w:t>
      </w:r>
      <w:r w:rsidRPr="00E72E3F">
        <w:t xml:space="preserve">. Комы отрицает. Постоянно инсулинотерапия. </w:t>
      </w:r>
      <w:r w:rsidRPr="00E72E3F">
        <w:rPr>
          <w:lang w:val="ru-RU"/>
        </w:rPr>
        <w:t xml:space="preserve"> В связи с тяжестью состояния назначена дорбная схема инсулинотерапии</w:t>
      </w:r>
      <w:r w:rsidRPr="00922FAC">
        <w:rPr>
          <w:lang w:val="ru-RU"/>
        </w:rPr>
        <w:t xml:space="preserve">. </w:t>
      </w:r>
      <w:r w:rsidRPr="00922FAC">
        <w:t xml:space="preserve">В наст. время принимает:  </w:t>
      </w:r>
      <w:r w:rsidRPr="00922FAC">
        <w:rPr>
          <w:lang w:val="ru-RU"/>
        </w:rPr>
        <w:t>Фармасулин Н</w:t>
      </w:r>
      <w:r w:rsidRPr="00922FAC">
        <w:t xml:space="preserve"> п/з- </w:t>
      </w:r>
      <w:r w:rsidRPr="00922FAC">
        <w:rPr>
          <w:lang w:val="ru-RU"/>
        </w:rPr>
        <w:t>12</w:t>
      </w:r>
      <w:r w:rsidRPr="00922FAC">
        <w:t>ед., п/о-</w:t>
      </w:r>
      <w:r w:rsidRPr="00922FAC">
        <w:rPr>
          <w:lang w:val="ru-RU"/>
        </w:rPr>
        <w:t>10</w:t>
      </w:r>
      <w:r w:rsidRPr="00922FAC">
        <w:t xml:space="preserve"> ед., п/у-</w:t>
      </w:r>
      <w:r w:rsidRPr="00922FAC">
        <w:rPr>
          <w:lang w:val="ru-RU"/>
        </w:rPr>
        <w:t>8</w:t>
      </w:r>
      <w:r w:rsidRPr="00922FAC">
        <w:t xml:space="preserve"> ед., 22.00</w:t>
      </w:r>
      <w:r w:rsidRPr="00922FAC">
        <w:rPr>
          <w:lang w:val="ru-RU"/>
        </w:rPr>
        <w:t xml:space="preserve"> Фармасулин Н</w:t>
      </w:r>
      <w:r w:rsidRPr="00922FAC">
        <w:rPr>
          <w:lang w:val="en-US"/>
        </w:rPr>
        <w:t>N</w:t>
      </w:r>
      <w:r w:rsidRPr="00922FAC">
        <w:rPr>
          <w:lang w:val="ru-RU"/>
        </w:rPr>
        <w:t xml:space="preserve">Р 13ед. </w:t>
      </w:r>
      <w:r w:rsidRPr="00922FAC">
        <w:t>Гликемия</w:t>
      </w:r>
      <w:r w:rsidRPr="00922FAC">
        <w:rPr>
          <w:lang w:val="ru-RU"/>
        </w:rPr>
        <w:t xml:space="preserve"> 5,6</w:t>
      </w:r>
      <w:r w:rsidRPr="00922FAC">
        <w:t>–</w:t>
      </w:r>
      <w:r w:rsidRPr="00922FAC">
        <w:rPr>
          <w:lang w:val="ru-RU"/>
        </w:rPr>
        <w:t>4,5-4,2</w:t>
      </w:r>
      <w:r w:rsidRPr="00922FAC">
        <w:t xml:space="preserve"> ммоль/л</w:t>
      </w:r>
      <w:r w:rsidRPr="00922FAC">
        <w:rPr>
          <w:lang w:val="ru-RU"/>
        </w:rPr>
        <w:t xml:space="preserve">. НвАIс – 5,9 %.(09.11.12) </w:t>
      </w:r>
      <w:r w:rsidRPr="00922FAC">
        <w:t>Последн</w:t>
      </w:r>
      <w:r w:rsidRPr="00922FAC">
        <w:rPr>
          <w:lang w:val="ru-RU"/>
        </w:rPr>
        <w:t xml:space="preserve">ее стац. лечение  </w:t>
      </w:r>
      <w:r w:rsidRPr="00922FAC">
        <w:t xml:space="preserve">в </w:t>
      </w:r>
      <w:r w:rsidRPr="00922FAC">
        <w:rPr>
          <w:lang w:val="ru-RU"/>
        </w:rPr>
        <w:t>2012</w:t>
      </w:r>
      <w:r w:rsidRPr="00922FAC">
        <w:t>г</w:t>
      </w:r>
      <w:r w:rsidRPr="00922FAC">
        <w:rPr>
          <w:lang w:val="ru-RU"/>
        </w:rPr>
        <w:t xml:space="preserve">. </w:t>
      </w:r>
      <w:r w:rsidRPr="00922FAC">
        <w:t xml:space="preserve">Госпитализирован  в </w:t>
      </w:r>
      <w:r w:rsidRPr="00922FAC">
        <w:rPr>
          <w:lang w:val="ru-RU"/>
        </w:rPr>
        <w:t xml:space="preserve">обл. </w:t>
      </w:r>
      <w:r w:rsidRPr="00922FAC">
        <w:t>энд. диспансер для коррекции инсулинотерапии</w:t>
      </w:r>
      <w:r w:rsidRPr="00922FAC">
        <w:rPr>
          <w:lang w:val="ru-RU"/>
        </w:rPr>
        <w:t>,</w:t>
      </w:r>
      <w:r w:rsidRPr="00922FAC">
        <w:t xml:space="preserve"> лечения </w:t>
      </w:r>
      <w:r w:rsidRPr="00922FAC">
        <w:rPr>
          <w:lang w:val="ru-RU"/>
        </w:rPr>
        <w:t>хр.</w:t>
      </w:r>
      <w:r w:rsidRPr="00922FAC">
        <w:t xml:space="preserve"> осложнений СД.</w:t>
      </w:r>
    </w:p>
    <w:p w:rsidR="006A7C79" w:rsidRPr="00922FAC" w:rsidRDefault="006A7C79">
      <w:pPr>
        <w:jc w:val="both"/>
        <w:rPr>
          <w:u w:val="single"/>
        </w:rPr>
      </w:pPr>
      <w:r w:rsidRPr="00922FAC">
        <w:rPr>
          <w:u w:val="single"/>
        </w:rPr>
        <w:t>Данные лабораторных исследований.</w:t>
      </w:r>
    </w:p>
    <w:p w:rsidR="006A7C79" w:rsidRPr="00922FAC" w:rsidRDefault="006A7C79">
      <w:pPr>
        <w:jc w:val="both"/>
        <w:rPr>
          <w:lang w:val="ru-RU"/>
        </w:rPr>
      </w:pPr>
      <w:r w:rsidRPr="00922FAC">
        <w:rPr>
          <w:lang w:val="ru-RU"/>
        </w:rPr>
        <w:t>25.02.13</w:t>
      </w:r>
      <w:r w:rsidRPr="00922FAC">
        <w:t>Общ. ан. крови Нв –</w:t>
      </w:r>
      <w:r w:rsidRPr="00922FAC">
        <w:rPr>
          <w:lang w:val="ru-RU"/>
        </w:rPr>
        <w:t>155</w:t>
      </w:r>
      <w:r w:rsidRPr="00922FAC">
        <w:t xml:space="preserve">  г/л  эритр –</w:t>
      </w:r>
      <w:r w:rsidRPr="00922FAC">
        <w:rPr>
          <w:lang w:val="ru-RU"/>
        </w:rPr>
        <w:t>4,8</w:t>
      </w:r>
      <w:r w:rsidRPr="00922FAC">
        <w:t xml:space="preserve">  лейк –</w:t>
      </w:r>
      <w:r w:rsidRPr="00922FAC">
        <w:rPr>
          <w:lang w:val="ru-RU"/>
        </w:rPr>
        <w:t>5,7</w:t>
      </w:r>
      <w:r w:rsidRPr="00922FAC">
        <w:t xml:space="preserve">  СОЭ –</w:t>
      </w:r>
      <w:r w:rsidRPr="00922FAC">
        <w:rPr>
          <w:lang w:val="ru-RU"/>
        </w:rPr>
        <w:t>25</w:t>
      </w:r>
      <w:r w:rsidRPr="00922FAC">
        <w:t xml:space="preserve"> </w:t>
      </w:r>
      <w:r w:rsidRPr="00922FAC">
        <w:rPr>
          <w:lang w:val="ru-RU"/>
        </w:rPr>
        <w:t xml:space="preserve"> </w:t>
      </w:r>
      <w:r w:rsidRPr="00922FAC">
        <w:t xml:space="preserve">мм/час   </w:t>
      </w:r>
    </w:p>
    <w:p w:rsidR="006A7C79" w:rsidRPr="00922FAC" w:rsidRDefault="006A7C79">
      <w:pPr>
        <w:jc w:val="both"/>
        <w:rPr>
          <w:lang w:val="ru-RU"/>
        </w:rPr>
      </w:pPr>
      <w:r w:rsidRPr="00922FAC">
        <w:t>э-</w:t>
      </w:r>
      <w:r w:rsidRPr="00922FAC">
        <w:rPr>
          <w:lang w:val="ru-RU"/>
        </w:rPr>
        <w:t>15</w:t>
      </w:r>
      <w:r w:rsidRPr="00922FAC">
        <w:t xml:space="preserve"> %    п-</w:t>
      </w:r>
      <w:r w:rsidRPr="00922FAC">
        <w:rPr>
          <w:lang w:val="ru-RU"/>
        </w:rPr>
        <w:t>6</w:t>
      </w:r>
      <w:r w:rsidRPr="00922FAC">
        <w:t xml:space="preserve"> %   с-</w:t>
      </w:r>
      <w:r w:rsidRPr="00922FAC">
        <w:rPr>
          <w:lang w:val="ru-RU"/>
        </w:rPr>
        <w:t>58</w:t>
      </w:r>
      <w:r w:rsidRPr="00922FAC">
        <w:t xml:space="preserve"> %   л- </w:t>
      </w:r>
      <w:r w:rsidRPr="00922FAC">
        <w:rPr>
          <w:lang w:val="ru-RU"/>
        </w:rPr>
        <w:t>17</w:t>
      </w:r>
      <w:r w:rsidRPr="00922FAC">
        <w:t xml:space="preserve"> %   м-</w:t>
      </w:r>
      <w:r w:rsidRPr="00922FAC">
        <w:rPr>
          <w:lang w:val="ru-RU"/>
        </w:rPr>
        <w:t>4</w:t>
      </w:r>
      <w:r w:rsidRPr="00922FAC">
        <w:t xml:space="preserve"> %</w:t>
      </w:r>
    </w:p>
    <w:p w:rsidR="006A7C79" w:rsidRPr="00922FAC" w:rsidRDefault="006A7C79">
      <w:pPr>
        <w:jc w:val="both"/>
      </w:pPr>
      <w:r w:rsidRPr="00922FAC">
        <w:rPr>
          <w:lang w:val="ru-RU"/>
        </w:rPr>
        <w:t>05.03.13 СОЭ – 29мм/час</w:t>
      </w:r>
      <w:r w:rsidRPr="00922FAC">
        <w:t xml:space="preserve">  </w:t>
      </w:r>
    </w:p>
    <w:p w:rsidR="006A7C79" w:rsidRPr="00922FAC" w:rsidRDefault="006A7C79">
      <w:pPr>
        <w:jc w:val="both"/>
      </w:pPr>
      <w:r w:rsidRPr="00922FAC">
        <w:rPr>
          <w:lang w:val="ru-RU"/>
        </w:rPr>
        <w:t>25.02.13</w:t>
      </w:r>
      <w:r w:rsidRPr="00922FAC">
        <w:t>Биохимия: СКФ –</w:t>
      </w:r>
      <w:r w:rsidRPr="00922FAC">
        <w:rPr>
          <w:lang w:val="ru-RU"/>
        </w:rPr>
        <w:t>72,8</w:t>
      </w:r>
      <w:r w:rsidRPr="00922FAC">
        <w:t xml:space="preserve"> мл./мин., хол – </w:t>
      </w:r>
      <w:r w:rsidRPr="00922FAC">
        <w:rPr>
          <w:lang w:val="ru-RU"/>
        </w:rPr>
        <w:t>4,27</w:t>
      </w:r>
      <w:r w:rsidRPr="00922FAC">
        <w:t>тригл -</w:t>
      </w:r>
      <w:r w:rsidRPr="00922FAC">
        <w:rPr>
          <w:lang w:val="ru-RU"/>
        </w:rPr>
        <w:t>1,31</w:t>
      </w:r>
      <w:r w:rsidRPr="00922FAC">
        <w:t xml:space="preserve"> ХСЛПВП – </w:t>
      </w:r>
      <w:r w:rsidRPr="00922FAC">
        <w:rPr>
          <w:lang w:val="ru-RU"/>
        </w:rPr>
        <w:t xml:space="preserve">0,94 </w:t>
      </w:r>
      <w:r w:rsidRPr="00922FAC">
        <w:t xml:space="preserve">ХСЛПНП – </w:t>
      </w:r>
      <w:r w:rsidRPr="00922FAC">
        <w:rPr>
          <w:lang w:val="ru-RU"/>
        </w:rPr>
        <w:t>2,74</w:t>
      </w:r>
      <w:r w:rsidRPr="00922FAC">
        <w:t>Катер -</w:t>
      </w:r>
      <w:r w:rsidRPr="00922FAC">
        <w:rPr>
          <w:lang w:val="ru-RU"/>
        </w:rPr>
        <w:t>3,54</w:t>
      </w:r>
      <w:r w:rsidRPr="00922FAC">
        <w:t xml:space="preserve"> мочевина –</w:t>
      </w:r>
      <w:r w:rsidRPr="00922FAC">
        <w:rPr>
          <w:lang w:val="ru-RU"/>
        </w:rPr>
        <w:t>6,4</w:t>
      </w:r>
      <w:r w:rsidRPr="00922FAC">
        <w:t xml:space="preserve">  креатинин –  </w:t>
      </w:r>
      <w:r w:rsidRPr="00922FAC">
        <w:rPr>
          <w:lang w:val="ru-RU"/>
        </w:rPr>
        <w:t>91,1</w:t>
      </w:r>
      <w:r w:rsidRPr="00922FAC">
        <w:t xml:space="preserve"> бил общ – </w:t>
      </w:r>
      <w:r w:rsidRPr="00922FAC">
        <w:rPr>
          <w:lang w:val="ru-RU"/>
        </w:rPr>
        <w:t>10,8</w:t>
      </w:r>
      <w:r w:rsidRPr="00922FAC">
        <w:t xml:space="preserve"> бил пр – </w:t>
      </w:r>
      <w:r w:rsidRPr="00922FAC">
        <w:rPr>
          <w:lang w:val="ru-RU"/>
        </w:rPr>
        <w:t>3,0</w:t>
      </w:r>
      <w:r w:rsidRPr="00922FAC">
        <w:t xml:space="preserve"> тим – </w:t>
      </w:r>
      <w:r w:rsidRPr="00922FAC">
        <w:rPr>
          <w:lang w:val="ru-RU"/>
        </w:rPr>
        <w:t>3,9</w:t>
      </w:r>
      <w:r w:rsidRPr="00922FAC">
        <w:t xml:space="preserve"> АСТ –  </w:t>
      </w:r>
      <w:r w:rsidRPr="00922FAC">
        <w:rPr>
          <w:lang w:val="ru-RU"/>
        </w:rPr>
        <w:t>0,41</w:t>
      </w:r>
      <w:r w:rsidRPr="00922FAC">
        <w:t xml:space="preserve"> АЛТ – </w:t>
      </w:r>
      <w:r w:rsidRPr="00922FAC">
        <w:rPr>
          <w:lang w:val="ru-RU"/>
        </w:rPr>
        <w:t>0,46</w:t>
      </w:r>
      <w:r w:rsidRPr="00922FAC">
        <w:t xml:space="preserve">  ммоль/л; </w:t>
      </w:r>
    </w:p>
    <w:p w:rsidR="006A7C79" w:rsidRPr="00922FAC" w:rsidRDefault="006A7C79" w:rsidP="00110FA9">
      <w:pPr>
        <w:jc w:val="both"/>
        <w:rPr>
          <w:lang w:val="ru-RU"/>
        </w:rPr>
      </w:pPr>
      <w:r w:rsidRPr="00922FAC">
        <w:rPr>
          <w:lang w:val="ru-RU"/>
        </w:rPr>
        <w:t>25.02.13</w:t>
      </w:r>
      <w:r w:rsidRPr="00922FAC">
        <w:t xml:space="preserve">Анализ крови на </w:t>
      </w:r>
      <w:r w:rsidRPr="00922FAC">
        <w:rPr>
          <w:lang w:val="en-US"/>
        </w:rPr>
        <w:t>RW</w:t>
      </w:r>
      <w:r w:rsidRPr="00922FAC">
        <w:t xml:space="preserve">- отр </w:t>
      </w:r>
    </w:p>
    <w:p w:rsidR="006A7C79" w:rsidRPr="00922FAC" w:rsidRDefault="006A7C79">
      <w:pPr>
        <w:pStyle w:val="Heading3"/>
        <w:jc w:val="both"/>
        <w:rPr>
          <w:b w:val="0"/>
          <w:sz w:val="24"/>
          <w:szCs w:val="24"/>
          <w:lang w:val="uk-UA"/>
        </w:rPr>
      </w:pPr>
      <w:r w:rsidRPr="00922FAC">
        <w:rPr>
          <w:b w:val="0"/>
          <w:sz w:val="24"/>
          <w:szCs w:val="24"/>
        </w:rPr>
        <w:t xml:space="preserve">25.02.13Общ. ан. мочи уд вес 1010  лейк – 0-1  в п/зр ;белок – отр  ацетон –отр; эпит. Пл. 0-1в п/з ; </w:t>
      </w:r>
    </w:p>
    <w:p w:rsidR="006A7C79" w:rsidRPr="00922FAC" w:rsidRDefault="006A7C79">
      <w:r w:rsidRPr="00922FAC">
        <w:rPr>
          <w:lang w:val="ru-RU"/>
        </w:rPr>
        <w:t>05.03</w:t>
      </w:r>
      <w:r w:rsidRPr="00922FAC">
        <w:t xml:space="preserve">Анализ мочи по Нечипоренко лейк – </w:t>
      </w:r>
      <w:r w:rsidRPr="00922FAC">
        <w:rPr>
          <w:lang w:val="ru-RU"/>
        </w:rPr>
        <w:t>250</w:t>
      </w:r>
      <w:r w:rsidRPr="00922FAC">
        <w:t xml:space="preserve"> эритр -  </w:t>
      </w:r>
      <w:r w:rsidRPr="00922FAC">
        <w:rPr>
          <w:lang w:val="ru-RU"/>
        </w:rPr>
        <w:t>0</w:t>
      </w:r>
      <w:r w:rsidRPr="00922FAC">
        <w:t>белок – отр</w:t>
      </w:r>
    </w:p>
    <w:p w:rsidR="006A7C79" w:rsidRPr="00922FAC" w:rsidRDefault="006A7C79">
      <w:r w:rsidRPr="00922FAC">
        <w:rPr>
          <w:lang w:val="ru-RU"/>
        </w:rPr>
        <w:t>25.02</w:t>
      </w:r>
      <w:r w:rsidRPr="00922FAC">
        <w:t xml:space="preserve">Суточная глюкозурия </w:t>
      </w:r>
      <w:r w:rsidRPr="00922FAC">
        <w:rPr>
          <w:lang w:val="ru-RU"/>
        </w:rPr>
        <w:t>1,03</w:t>
      </w:r>
      <w:r w:rsidRPr="00922FAC">
        <w:t>–  %</w:t>
      </w:r>
      <w:r w:rsidRPr="00922FAC">
        <w:rPr>
          <w:lang w:val="ru-RU"/>
        </w:rPr>
        <w:t xml:space="preserve">; </w:t>
      </w:r>
      <w:r w:rsidRPr="00922FAC">
        <w:t xml:space="preserve">  </w:t>
      </w:r>
      <w:r w:rsidRPr="00922FAC">
        <w:rPr>
          <w:lang w:val="ru-RU"/>
        </w:rPr>
        <w:t>белок отр.</w:t>
      </w:r>
      <w:r w:rsidRPr="00922FAC">
        <w:t xml:space="preserve">   </w:t>
      </w:r>
    </w:p>
    <w:p w:rsidR="006A7C79" w:rsidRPr="00922FAC" w:rsidRDefault="006A7C79">
      <w:pPr>
        <w:pStyle w:val="Heading5"/>
        <w:rPr>
          <w:sz w:val="24"/>
          <w:szCs w:val="24"/>
        </w:rPr>
      </w:pPr>
      <w:r w:rsidRPr="00922FAC">
        <w:rPr>
          <w:sz w:val="24"/>
          <w:szCs w:val="24"/>
        </w:rPr>
        <w:t xml:space="preserve">27.02.13Микроальбуминурия –117,4 мг/сут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A7C79" w:rsidRPr="00922FAC" w:rsidTr="00B76356">
        <w:tc>
          <w:tcPr>
            <w:tcW w:w="2518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 xml:space="preserve">Гликемический </w:t>
            </w:r>
          </w:p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22.00</w:t>
            </w:r>
          </w:p>
        </w:tc>
      </w:tr>
      <w:tr w:rsidR="006A7C79" w:rsidRPr="00922FAC" w:rsidTr="00B76356">
        <w:tc>
          <w:tcPr>
            <w:tcW w:w="2518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</w:tr>
      <w:tr w:rsidR="006A7C79" w:rsidRPr="00922FAC" w:rsidTr="00B76356">
        <w:tc>
          <w:tcPr>
            <w:tcW w:w="2518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</w:tr>
      <w:tr w:rsidR="006A7C79" w:rsidRPr="00922FAC" w:rsidTr="00B76356">
        <w:tc>
          <w:tcPr>
            <w:tcW w:w="2518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</w:tr>
      <w:tr w:rsidR="006A7C79" w:rsidRPr="00922FAC" w:rsidTr="00B76356">
        <w:tc>
          <w:tcPr>
            <w:tcW w:w="2518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</w:tr>
      <w:tr w:rsidR="006A7C79" w:rsidRPr="00922FAC" w:rsidTr="00B76356">
        <w:tc>
          <w:tcPr>
            <w:tcW w:w="2518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</w:tr>
      <w:tr w:rsidR="006A7C79" w:rsidRPr="00922FAC" w:rsidTr="00B76356">
        <w:tc>
          <w:tcPr>
            <w:tcW w:w="2518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</w:tr>
      <w:tr w:rsidR="006A7C79" w:rsidRPr="00922FAC" w:rsidTr="00B76356">
        <w:tc>
          <w:tcPr>
            <w:tcW w:w="2518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</w:tr>
      <w:tr w:rsidR="006A7C79" w:rsidRPr="00922FAC" w:rsidTr="00B76356">
        <w:tc>
          <w:tcPr>
            <w:tcW w:w="2518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 w:rsidRPr="00922FAC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A7C79" w:rsidRPr="00922FAC" w:rsidRDefault="006A7C79" w:rsidP="00B76356">
            <w:pPr>
              <w:rPr>
                <w:lang w:val="ru-RU"/>
              </w:rPr>
            </w:pPr>
          </w:p>
        </w:tc>
      </w:tr>
    </w:tbl>
    <w:p w:rsidR="006A7C79" w:rsidRPr="00922FAC" w:rsidRDefault="006A7C79">
      <w:pPr>
        <w:jc w:val="both"/>
      </w:pPr>
      <w:r w:rsidRPr="00922FAC">
        <w:rPr>
          <w:u w:val="single"/>
        </w:rPr>
        <w:t>Невропатолог</w:t>
      </w:r>
      <w:r w:rsidRPr="00922FAC">
        <w:t xml:space="preserve">: </w:t>
      </w:r>
      <w:r w:rsidRPr="00922FAC">
        <w:rPr>
          <w:lang w:val="ru-RU"/>
        </w:rPr>
        <w:t>Дистальная</w:t>
      </w:r>
      <w:r w:rsidRPr="00922FAC">
        <w:t xml:space="preserve"> </w:t>
      </w:r>
      <w:r w:rsidRPr="00922FAC">
        <w:rPr>
          <w:lang w:val="ru-RU"/>
        </w:rPr>
        <w:t>д</w:t>
      </w:r>
      <w:r w:rsidRPr="00922FAC">
        <w:t>иабетическая полинейропатия н/к, сенсорная форма. Дисциркуляторная энцефалопатия</w:t>
      </w:r>
      <w:r w:rsidRPr="00922FAC">
        <w:rPr>
          <w:lang w:val="ru-RU"/>
        </w:rPr>
        <w:t xml:space="preserve"> </w:t>
      </w:r>
      <w:r w:rsidRPr="00922FAC">
        <w:rPr>
          <w:lang w:val="en-US"/>
        </w:rPr>
        <w:t>II</w:t>
      </w:r>
      <w:r w:rsidRPr="00922FAC">
        <w:rPr>
          <w:lang w:val="ru-RU"/>
        </w:rPr>
        <w:t>-</w:t>
      </w:r>
      <w:r w:rsidRPr="00922FAC">
        <w:rPr>
          <w:lang w:val="en-US"/>
        </w:rPr>
        <w:t>III</w:t>
      </w:r>
      <w:r w:rsidRPr="00922FAC">
        <w:t xml:space="preserve">ст. </w:t>
      </w:r>
      <w:r w:rsidRPr="00922FAC">
        <w:rPr>
          <w:lang w:val="ru-RU"/>
        </w:rPr>
        <w:t xml:space="preserve">Отдаленные </w:t>
      </w:r>
      <w:r w:rsidRPr="00922FAC">
        <w:t>последствия перенесеного</w:t>
      </w:r>
      <w:r w:rsidRPr="00922FAC">
        <w:rPr>
          <w:lang w:val="ru-RU"/>
        </w:rPr>
        <w:t xml:space="preserve"> мозгового </w:t>
      </w:r>
      <w:r w:rsidRPr="00922FAC">
        <w:t xml:space="preserve"> ищемического </w:t>
      </w:r>
      <w:r w:rsidRPr="00922FAC">
        <w:rPr>
          <w:lang w:val="ru-RU"/>
        </w:rPr>
        <w:t>инсульта</w:t>
      </w:r>
      <w:r w:rsidRPr="00922FAC">
        <w:t xml:space="preserve">в правой </w:t>
      </w:r>
      <w:r w:rsidRPr="00922FAC">
        <w:rPr>
          <w:lang w:val="ru-RU"/>
        </w:rPr>
        <w:t>гемисфере</w:t>
      </w:r>
      <w:r w:rsidRPr="00922FAC">
        <w:t xml:space="preserve"> (2008г.) в виде  </w:t>
      </w:r>
      <w:r w:rsidRPr="00922FAC">
        <w:rPr>
          <w:lang w:val="ru-RU"/>
        </w:rPr>
        <w:t>левосторонней пирамидной недостаточности</w:t>
      </w:r>
      <w:r w:rsidRPr="00922FAC">
        <w:t>. Церебральн</w:t>
      </w:r>
      <w:r w:rsidRPr="00922FAC">
        <w:rPr>
          <w:lang w:val="ru-RU"/>
        </w:rPr>
        <w:t>ы</w:t>
      </w:r>
      <w:r w:rsidRPr="00922FAC">
        <w:t xml:space="preserve">й </w:t>
      </w:r>
      <w:r w:rsidRPr="00922FAC">
        <w:rPr>
          <w:lang w:val="ru-RU"/>
        </w:rPr>
        <w:t>атеро</w:t>
      </w:r>
      <w:r w:rsidRPr="00922FAC">
        <w:t xml:space="preserve">склероз </w:t>
      </w:r>
      <w:r w:rsidRPr="00922FAC">
        <w:rPr>
          <w:lang w:val="en-US"/>
        </w:rPr>
        <w:t>II</w:t>
      </w:r>
      <w:r w:rsidRPr="00922FAC">
        <w:rPr>
          <w:lang w:val="ru-RU"/>
        </w:rPr>
        <w:t>-</w:t>
      </w:r>
      <w:r w:rsidRPr="00922FAC">
        <w:rPr>
          <w:lang w:val="en-US"/>
        </w:rPr>
        <w:t>III</w:t>
      </w:r>
      <w:r w:rsidRPr="00922FAC">
        <w:rPr>
          <w:lang w:val="ru-RU"/>
        </w:rPr>
        <w:t>с</w:t>
      </w:r>
    </w:p>
    <w:p w:rsidR="006A7C79" w:rsidRPr="00E72E3F" w:rsidRDefault="006A7C79" w:rsidP="001A6BA7">
      <w:pPr>
        <w:jc w:val="both"/>
        <w:rPr>
          <w:lang w:val="ru-RU"/>
        </w:rPr>
      </w:pPr>
      <w:r w:rsidRPr="00922FAC">
        <w:rPr>
          <w:u w:val="single"/>
        </w:rPr>
        <w:t>Окулист</w:t>
      </w:r>
      <w:r w:rsidRPr="00922FAC">
        <w:t>:</w:t>
      </w:r>
      <w:r w:rsidRPr="00E72E3F">
        <w:rPr>
          <w:lang w:val="ru-RU"/>
        </w:rPr>
        <w:t xml:space="preserve"> </w:t>
      </w:r>
      <w:r w:rsidRPr="00922FAC">
        <w:rPr>
          <w:lang w:val="en-US"/>
        </w:rPr>
        <w:t>VIS</w:t>
      </w:r>
      <w:r w:rsidRPr="00E72E3F">
        <w:rPr>
          <w:lang w:val="ru-RU"/>
        </w:rPr>
        <w:t xml:space="preserve"> </w:t>
      </w:r>
      <w:r w:rsidRPr="00922FAC">
        <w:rPr>
          <w:lang w:val="en-US"/>
        </w:rPr>
        <w:t>OD</w:t>
      </w:r>
      <w:r w:rsidRPr="00E72E3F">
        <w:rPr>
          <w:lang w:val="ru-RU"/>
        </w:rPr>
        <w:t xml:space="preserve">=0,3   </w:t>
      </w:r>
      <w:r w:rsidRPr="00922FAC">
        <w:rPr>
          <w:lang w:val="en-US"/>
        </w:rPr>
        <w:t>OS</w:t>
      </w:r>
      <w:r w:rsidRPr="00E72E3F">
        <w:rPr>
          <w:lang w:val="ru-RU"/>
        </w:rPr>
        <w:t>=0</w:t>
      </w:r>
      <w:r w:rsidRPr="00922FAC">
        <w:t>,</w:t>
      </w:r>
      <w:r w:rsidRPr="00E72E3F">
        <w:rPr>
          <w:lang w:val="ru-RU"/>
        </w:rPr>
        <w:t xml:space="preserve">01   ; </w:t>
      </w:r>
      <w:r w:rsidRPr="00922FAC">
        <w:rPr>
          <w:lang w:val="ru-RU"/>
        </w:rPr>
        <w:t>ВГД</w:t>
      </w:r>
      <w:r w:rsidRPr="00E72E3F">
        <w:rPr>
          <w:lang w:val="ru-RU"/>
        </w:rPr>
        <w:t xml:space="preserve"> </w:t>
      </w:r>
      <w:r w:rsidRPr="00922FAC">
        <w:rPr>
          <w:lang w:val="en-US"/>
        </w:rPr>
        <w:t>OD</w:t>
      </w:r>
      <w:r w:rsidRPr="00E72E3F">
        <w:rPr>
          <w:lang w:val="ru-RU"/>
        </w:rPr>
        <w:t xml:space="preserve">=23   </w:t>
      </w:r>
      <w:r w:rsidRPr="00922FAC">
        <w:rPr>
          <w:lang w:val="en-US"/>
        </w:rPr>
        <w:t>OS</w:t>
      </w:r>
      <w:r w:rsidRPr="00E72E3F">
        <w:rPr>
          <w:lang w:val="ru-RU"/>
        </w:rPr>
        <w:t>=23</w:t>
      </w:r>
    </w:p>
    <w:p w:rsidR="006A7C79" w:rsidRPr="00922FAC" w:rsidRDefault="006A7C79" w:rsidP="001A6BA7">
      <w:pPr>
        <w:jc w:val="both"/>
        <w:rPr>
          <w:lang w:val="ru-RU"/>
        </w:rPr>
      </w:pPr>
      <w:r w:rsidRPr="00922FAC">
        <w:t>Помутнения в хрусталиках ОИ.</w:t>
      </w:r>
      <w:r w:rsidRPr="00922FAC">
        <w:rPr>
          <w:lang w:val="ru-RU"/>
        </w:rPr>
        <w:t xml:space="preserve"> В </w:t>
      </w:r>
      <w:r w:rsidRPr="00922FAC">
        <w:rPr>
          <w:lang w:val="en-US"/>
        </w:rPr>
        <w:t>OS</w:t>
      </w:r>
      <w:r w:rsidRPr="00922FAC">
        <w:rPr>
          <w:lang w:val="ru-RU"/>
        </w:rPr>
        <w:t xml:space="preserve"> выраженые</w:t>
      </w:r>
      <w:r w:rsidRPr="00922FAC">
        <w:t xml:space="preserve"> Гл. дно: Артерии сужены, склерозированы.  Салюс </w:t>
      </w:r>
      <w:r w:rsidRPr="00922FAC">
        <w:rPr>
          <w:lang w:val="en-US"/>
        </w:rPr>
        <w:t>I</w:t>
      </w:r>
      <w:r w:rsidRPr="00922FAC">
        <w:rPr>
          <w:lang w:val="ru-RU"/>
        </w:rPr>
        <w:t>-</w:t>
      </w:r>
      <w:r w:rsidRPr="00922FAC">
        <w:rPr>
          <w:lang w:val="en-US"/>
        </w:rPr>
        <w:t>II</w:t>
      </w:r>
      <w:r w:rsidRPr="00922FAC">
        <w:t>.</w:t>
      </w:r>
      <w:r w:rsidRPr="00922FAC">
        <w:rPr>
          <w:lang w:val="ru-RU"/>
        </w:rPr>
        <w:t xml:space="preserve"> Аномалии венозных сосудов (извитость).  </w:t>
      </w:r>
      <w:r w:rsidRPr="00922FAC">
        <w:t xml:space="preserve">Вены </w:t>
      </w:r>
      <w:r w:rsidRPr="00922FAC">
        <w:rPr>
          <w:lang w:val="ru-RU"/>
        </w:rPr>
        <w:t xml:space="preserve">умеренно полнокровны. Д-з: </w:t>
      </w:r>
      <w:r w:rsidRPr="00922FAC">
        <w:t xml:space="preserve">Начальная катаракта ОИ. </w:t>
      </w:r>
      <w:r w:rsidRPr="00922FAC">
        <w:rPr>
          <w:lang w:val="ru-RU"/>
        </w:rPr>
        <w:t xml:space="preserve">Незрелая катаракт </w:t>
      </w:r>
      <w:r w:rsidRPr="00922FAC">
        <w:rPr>
          <w:lang w:val="en-US"/>
        </w:rPr>
        <w:t>OS</w:t>
      </w:r>
      <w:r w:rsidRPr="00922FAC">
        <w:rPr>
          <w:lang w:val="ru-RU"/>
        </w:rPr>
        <w:t>.</w:t>
      </w:r>
      <w:r w:rsidRPr="00922FAC">
        <w:t xml:space="preserve"> </w:t>
      </w:r>
      <w:r w:rsidRPr="00922FAC">
        <w:rPr>
          <w:lang w:val="ru-RU"/>
        </w:rPr>
        <w:t>А</w:t>
      </w:r>
      <w:r w:rsidRPr="00922FAC">
        <w:t xml:space="preserve">нгиопатия </w:t>
      </w:r>
      <w:r w:rsidRPr="00922FAC">
        <w:rPr>
          <w:lang w:val="ru-RU"/>
        </w:rPr>
        <w:t xml:space="preserve">сосудов сетчатки ОИ. </w:t>
      </w:r>
    </w:p>
    <w:p w:rsidR="006A7C79" w:rsidRPr="00922FAC" w:rsidRDefault="006A7C79">
      <w:pPr>
        <w:jc w:val="both"/>
      </w:pPr>
      <w:r w:rsidRPr="00922FAC">
        <w:rPr>
          <w:u w:val="single"/>
          <w:lang w:val="ru-RU"/>
        </w:rPr>
        <w:t>22.02.13</w:t>
      </w:r>
      <w:r w:rsidRPr="00922FAC">
        <w:rPr>
          <w:u w:val="single"/>
        </w:rPr>
        <w:t>ЭКГ</w:t>
      </w:r>
      <w:r w:rsidRPr="00922FAC">
        <w:t>:</w:t>
      </w:r>
      <w:r w:rsidRPr="00922FAC">
        <w:rPr>
          <w:lang w:val="ru-RU"/>
        </w:rPr>
        <w:t xml:space="preserve"> </w:t>
      </w:r>
      <w:r w:rsidRPr="00922FAC">
        <w:t xml:space="preserve">ЧСС - </w:t>
      </w:r>
      <w:r w:rsidRPr="00922FAC">
        <w:rPr>
          <w:lang w:val="ru-RU"/>
        </w:rPr>
        <w:t>60</w:t>
      </w:r>
      <w:r w:rsidRPr="00922FAC">
        <w:t xml:space="preserve">уд/мин. Вольтаж </w:t>
      </w:r>
      <w:r w:rsidRPr="00922FAC">
        <w:rPr>
          <w:lang w:val="ru-RU"/>
        </w:rPr>
        <w:t>снижен</w:t>
      </w:r>
      <w:r w:rsidRPr="00922FAC">
        <w:t xml:space="preserve">.  Ритм синусовый. Эл. ось  </w:t>
      </w:r>
      <w:r w:rsidRPr="00922FAC">
        <w:rPr>
          <w:lang w:val="ru-RU"/>
        </w:rPr>
        <w:t xml:space="preserve">не </w:t>
      </w:r>
      <w:r w:rsidRPr="00922FAC">
        <w:t xml:space="preserve">отклонена. Позиция промежуточная. Гипертрофия левого желудочка. </w:t>
      </w:r>
    </w:p>
    <w:p w:rsidR="006A7C79" w:rsidRPr="00E72E3F" w:rsidRDefault="006A7C79">
      <w:pPr>
        <w:jc w:val="both"/>
        <w:rPr>
          <w:lang w:val="ru-RU"/>
        </w:rPr>
      </w:pPr>
      <w:r w:rsidRPr="00E72E3F">
        <w:rPr>
          <w:u w:val="single"/>
        </w:rPr>
        <w:t>Кардиолог</w:t>
      </w:r>
      <w:r w:rsidRPr="00922FAC">
        <w:rPr>
          <w:b/>
        </w:rPr>
        <w:t xml:space="preserve">: </w:t>
      </w:r>
      <w:r>
        <w:rPr>
          <w:sz w:val="28"/>
        </w:rPr>
        <w:t>ИБС, ди</w:t>
      </w:r>
      <w:r>
        <w:rPr>
          <w:sz w:val="28"/>
          <w:lang w:val="ru-RU"/>
        </w:rPr>
        <w:t xml:space="preserve">ффузный кардиосклероз. </w:t>
      </w:r>
      <w:r>
        <w:rPr>
          <w:sz w:val="28"/>
        </w:rPr>
        <w:t xml:space="preserve">СН </w:t>
      </w:r>
      <w:r>
        <w:rPr>
          <w:sz w:val="28"/>
          <w:lang w:val="en-US"/>
        </w:rPr>
        <w:t>I</w:t>
      </w:r>
      <w:r>
        <w:rPr>
          <w:sz w:val="28"/>
        </w:rPr>
        <w:t xml:space="preserve">. Гипертоническая болезнь </w:t>
      </w:r>
      <w:r>
        <w:rPr>
          <w:sz w:val="28"/>
          <w:lang w:val="en-US"/>
        </w:rPr>
        <w:t>III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 xml:space="preserve">Риск 4. </w:t>
      </w:r>
    </w:p>
    <w:p w:rsidR="006A7C79" w:rsidRPr="00922FAC" w:rsidRDefault="006A7C79">
      <w:pPr>
        <w:jc w:val="both"/>
        <w:rPr>
          <w:lang w:val="ru-RU"/>
        </w:rPr>
      </w:pPr>
      <w:r w:rsidRPr="00922FAC">
        <w:rPr>
          <w:u w:val="single"/>
        </w:rPr>
        <w:t>Ангиохирург</w:t>
      </w:r>
      <w:r w:rsidRPr="00922FAC">
        <w:t>:</w:t>
      </w:r>
      <w:r w:rsidRPr="00922FAC">
        <w:rPr>
          <w:lang w:val="ru-RU"/>
        </w:rPr>
        <w:t xml:space="preserve"> Диаб. ангиопатия артерий н/к.</w:t>
      </w:r>
    </w:p>
    <w:p w:rsidR="006A7C79" w:rsidRPr="00922FAC" w:rsidRDefault="006A7C79" w:rsidP="00110FA9">
      <w:pPr>
        <w:jc w:val="both"/>
        <w:rPr>
          <w:u w:val="single"/>
          <w:lang w:val="ru-RU"/>
        </w:rPr>
      </w:pPr>
      <w:r w:rsidRPr="00922FAC">
        <w:rPr>
          <w:u w:val="single"/>
          <w:lang w:val="ru-RU"/>
        </w:rPr>
        <w:t xml:space="preserve">25.02.13 </w:t>
      </w:r>
      <w:r w:rsidRPr="00922FAC">
        <w:rPr>
          <w:u w:val="single"/>
        </w:rPr>
        <w:t>РВГ:</w:t>
      </w:r>
      <w:r w:rsidRPr="00922FAC">
        <w:rPr>
          <w:lang w:val="ru-RU"/>
        </w:rPr>
        <w:t xml:space="preserve"> Нарушение кровообращения </w:t>
      </w:r>
      <w:r w:rsidRPr="00922FAC">
        <w:rPr>
          <w:lang w:val="en-US"/>
        </w:rPr>
        <w:t>II</w:t>
      </w:r>
      <w:r w:rsidRPr="00922FAC">
        <w:rPr>
          <w:lang w:val="ru-RU"/>
        </w:rPr>
        <w:t xml:space="preserve"> ст. с обеих сторон, тонус сосудов </w:t>
      </w:r>
      <w:r w:rsidRPr="00922FAC">
        <w:rPr>
          <w:lang w:val="en-US"/>
        </w:rPr>
        <w:t>N</w:t>
      </w:r>
      <w:r w:rsidRPr="00922FAC">
        <w:rPr>
          <w:lang w:val="ru-RU"/>
        </w:rPr>
        <w:t>.</w:t>
      </w:r>
      <w:r w:rsidRPr="00922FAC">
        <w:t xml:space="preserve"> </w:t>
      </w:r>
    </w:p>
    <w:p w:rsidR="006A7C79" w:rsidRPr="00922FAC" w:rsidRDefault="006A7C79">
      <w:pPr>
        <w:jc w:val="both"/>
        <w:rPr>
          <w:lang w:val="ru-RU"/>
        </w:rPr>
      </w:pPr>
      <w:r w:rsidRPr="00922FAC">
        <w:rPr>
          <w:u w:val="single"/>
          <w:lang w:val="ru-RU"/>
        </w:rPr>
        <w:t>25.02.13 Допплерография:</w:t>
      </w:r>
      <w:r w:rsidRPr="00922FAC">
        <w:rPr>
          <w:lang w:val="ru-RU"/>
        </w:rPr>
        <w:t xml:space="preserve"> ЛПИ определить невозожно из-за наличия у боьного ВРВ н/к</w:t>
      </w:r>
    </w:p>
    <w:p w:rsidR="006A7C79" w:rsidRPr="00922FAC" w:rsidRDefault="006A7C79">
      <w:pPr>
        <w:jc w:val="both"/>
      </w:pPr>
      <w:r w:rsidRPr="00922FAC">
        <w:rPr>
          <w:u w:val="single"/>
        </w:rPr>
        <w:t>Лечение</w:t>
      </w:r>
      <w:r w:rsidRPr="00922FAC">
        <w:rPr>
          <w:u w:val="single"/>
          <w:lang w:val="ru-RU"/>
        </w:rPr>
        <w:t>:</w:t>
      </w:r>
      <w:r w:rsidRPr="00922FAC">
        <w:rPr>
          <w:lang w:val="ru-RU"/>
        </w:rPr>
        <w:t xml:space="preserve">  Фармасулин Н</w:t>
      </w:r>
      <w:r w:rsidRPr="00922FAC">
        <w:rPr>
          <w:lang w:val="en-US"/>
        </w:rPr>
        <w:t>N</w:t>
      </w:r>
      <w:r w:rsidRPr="00922FAC">
        <w:rPr>
          <w:lang w:val="ru-RU"/>
        </w:rPr>
        <w:t>Р, Фармасулин Н, аспекард, берлиприл, аторвакор, омега 3, нейробион,  актовегин, диалипон.</w:t>
      </w:r>
    </w:p>
    <w:p w:rsidR="006A7C79" w:rsidRPr="00922FAC" w:rsidRDefault="006A7C79" w:rsidP="009F55A5">
      <w:pPr>
        <w:jc w:val="both"/>
        <w:rPr>
          <w:lang w:val="ru-RU"/>
        </w:rPr>
      </w:pPr>
      <w:r w:rsidRPr="00922FAC">
        <w:rPr>
          <w:u w:val="single"/>
        </w:rPr>
        <w:t>Состояние больного при выписке</w:t>
      </w:r>
      <w:r w:rsidRPr="00922FAC">
        <w:t>:</w:t>
      </w:r>
      <w:r w:rsidRPr="00922FAC">
        <w:rPr>
          <w:lang w:val="ru-RU"/>
        </w:rPr>
        <w:t xml:space="preserve"> </w:t>
      </w:r>
      <w:r w:rsidRPr="00922FAC">
        <w:t xml:space="preserve">СД компенсирован, уменьшились боли в н/к. АД </w:t>
      </w:r>
      <w:r w:rsidRPr="00922FAC">
        <w:rPr>
          <w:lang w:val="ru-RU"/>
        </w:rPr>
        <w:t xml:space="preserve">120-60 мм рт. ст. </w:t>
      </w:r>
    </w:p>
    <w:p w:rsidR="006A7C79" w:rsidRPr="00922FAC" w:rsidRDefault="006A7C79">
      <w:pPr>
        <w:jc w:val="both"/>
        <w:rPr>
          <w:u w:val="single"/>
        </w:rPr>
      </w:pPr>
      <w:r w:rsidRPr="00922FAC">
        <w:rPr>
          <w:u w:val="single"/>
        </w:rPr>
        <w:t xml:space="preserve">Рекомендовано </w:t>
      </w:r>
      <w:r w:rsidRPr="00922FAC">
        <w:t>:</w:t>
      </w:r>
    </w:p>
    <w:p w:rsidR="006A7C79" w:rsidRPr="00922FAC" w:rsidRDefault="006A7C79">
      <w:pPr>
        <w:numPr>
          <w:ilvl w:val="0"/>
          <w:numId w:val="2"/>
        </w:numPr>
        <w:jc w:val="both"/>
      </w:pPr>
      <w:r w:rsidRPr="00922FAC">
        <w:t>«Д» наблюдение эндокринолога, уч. терапевта по м\жит.</w:t>
      </w:r>
    </w:p>
    <w:p w:rsidR="006A7C79" w:rsidRPr="00922FAC" w:rsidRDefault="006A7C79">
      <w:pPr>
        <w:numPr>
          <w:ilvl w:val="0"/>
          <w:numId w:val="2"/>
        </w:numPr>
        <w:jc w:val="both"/>
      </w:pPr>
      <w:r w:rsidRPr="00922FAC">
        <w:t>Диета № 9, ограничение животного белка в сут. рационе</w:t>
      </w:r>
      <w:r w:rsidRPr="00922FAC">
        <w:rPr>
          <w:lang w:val="ru-RU"/>
        </w:rPr>
        <w:t>, гипохолестеринемическая диета.</w:t>
      </w:r>
    </w:p>
    <w:p w:rsidR="006A7C79" w:rsidRPr="00922FAC" w:rsidRDefault="006A7C79" w:rsidP="007E6EDD">
      <w:pPr>
        <w:ind w:left="435"/>
        <w:jc w:val="both"/>
        <w:rPr>
          <w:lang w:val="ru-RU"/>
        </w:rPr>
      </w:pPr>
      <w:r w:rsidRPr="00922FAC">
        <w:t xml:space="preserve">Инсулинотерапия: </w:t>
      </w:r>
      <w:r w:rsidRPr="00922FAC">
        <w:rPr>
          <w:lang w:val="ru-RU"/>
        </w:rPr>
        <w:t xml:space="preserve"> Фармасулин Н</w:t>
      </w:r>
      <w:r w:rsidRPr="00922FAC">
        <w:rPr>
          <w:lang w:val="en-US"/>
        </w:rPr>
        <w:t>N</w:t>
      </w:r>
      <w:r w:rsidRPr="00922FAC">
        <w:rPr>
          <w:lang w:val="ru-RU"/>
        </w:rPr>
        <w:t xml:space="preserve">Р </w:t>
      </w:r>
      <w:r w:rsidRPr="00922FAC">
        <w:t>п/з-</w:t>
      </w:r>
      <w:r w:rsidRPr="00922FAC">
        <w:rPr>
          <w:lang w:val="ru-RU"/>
        </w:rPr>
        <w:t>20-22</w:t>
      </w:r>
      <w:r w:rsidRPr="00922FAC">
        <w:t xml:space="preserve"> ед.</w:t>
      </w:r>
    </w:p>
    <w:p w:rsidR="006A7C79" w:rsidRPr="00922FAC" w:rsidRDefault="006A7C79" w:rsidP="009514BD">
      <w:pPr>
        <w:ind w:left="435"/>
        <w:jc w:val="both"/>
      </w:pPr>
      <w:r w:rsidRPr="00922FA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A7C79" w:rsidRPr="00922FAC" w:rsidRDefault="006A7C79">
      <w:pPr>
        <w:numPr>
          <w:ilvl w:val="0"/>
          <w:numId w:val="2"/>
        </w:numPr>
        <w:jc w:val="both"/>
      </w:pPr>
      <w:r w:rsidRPr="00922FAC">
        <w:t xml:space="preserve">Контроль глик. гемоглобина 1 раз в </w:t>
      </w:r>
      <w:r w:rsidRPr="00922FAC">
        <w:rPr>
          <w:lang w:val="ru-RU"/>
        </w:rPr>
        <w:t>6</w:t>
      </w:r>
      <w:r w:rsidRPr="00922FAC">
        <w:t xml:space="preserve"> мес., микроальбуминурии 1р. в 6 мес.</w:t>
      </w:r>
    </w:p>
    <w:p w:rsidR="006A7C79" w:rsidRPr="00922FAC" w:rsidRDefault="006A7C79">
      <w:pPr>
        <w:numPr>
          <w:ilvl w:val="0"/>
          <w:numId w:val="2"/>
        </w:numPr>
        <w:jc w:val="both"/>
        <w:rPr>
          <w:lang w:val="ru-RU"/>
        </w:rPr>
      </w:pPr>
      <w:r w:rsidRPr="00922FAC">
        <w:t xml:space="preserve">Гиполипидемическая терапия (аторвастатин) с контролем липидограммы. </w:t>
      </w:r>
    </w:p>
    <w:p w:rsidR="006A7C79" w:rsidRPr="00922FAC" w:rsidRDefault="006A7C79">
      <w:pPr>
        <w:numPr>
          <w:ilvl w:val="0"/>
          <w:numId w:val="2"/>
        </w:numPr>
        <w:jc w:val="both"/>
      </w:pPr>
      <w:r>
        <w:rPr>
          <w:lang w:val="ru-RU"/>
        </w:rPr>
        <w:t>Б</w:t>
      </w:r>
      <w:r w:rsidRPr="00922FAC">
        <w:rPr>
          <w:lang w:val="ru-RU"/>
        </w:rPr>
        <w:t>ерлиприл 2,</w:t>
      </w:r>
      <w:r w:rsidRPr="00922FAC">
        <w:t xml:space="preserve">5 мг утром, кардиомагнил  1 т. вечер. Контр. АД. </w:t>
      </w:r>
    </w:p>
    <w:p w:rsidR="006A7C79" w:rsidRPr="00922FAC" w:rsidRDefault="006A7C79" w:rsidP="00503C44">
      <w:pPr>
        <w:numPr>
          <w:ilvl w:val="0"/>
          <w:numId w:val="2"/>
        </w:numPr>
        <w:jc w:val="both"/>
      </w:pPr>
      <w:r w:rsidRPr="00922FAC">
        <w:rPr>
          <w:lang w:val="ru-RU"/>
        </w:rPr>
        <w:t>Диалипон  600 мг/сут. 1 мес., нейробион о 1т./сут. 1 мес.</w:t>
      </w:r>
    </w:p>
    <w:p w:rsidR="006A7C79" w:rsidRPr="00922FAC" w:rsidRDefault="006A7C79">
      <w:pPr>
        <w:numPr>
          <w:ilvl w:val="0"/>
          <w:numId w:val="2"/>
        </w:numPr>
        <w:jc w:val="both"/>
      </w:pPr>
      <w:r w:rsidRPr="00922FAC">
        <w:rPr>
          <w:lang w:val="ru-RU"/>
        </w:rPr>
        <w:t xml:space="preserve">Рек. окулиста: тауфон 2к*3 р\день,  оперативное лечение </w:t>
      </w:r>
      <w:r w:rsidRPr="00922FAC">
        <w:rPr>
          <w:lang w:val="en-US"/>
        </w:rPr>
        <w:t>OS</w:t>
      </w:r>
      <w:r w:rsidRPr="00922FAC">
        <w:rPr>
          <w:lang w:val="ru-RU"/>
        </w:rPr>
        <w:t>: ФЭК+ИОЛ.</w:t>
      </w:r>
    </w:p>
    <w:p w:rsidR="006A7C79" w:rsidRPr="00922FAC" w:rsidRDefault="006A7C79">
      <w:pPr>
        <w:jc w:val="both"/>
        <w:rPr>
          <w:b/>
        </w:rPr>
      </w:pPr>
    </w:p>
    <w:p w:rsidR="006A7C79" w:rsidRPr="00922FAC" w:rsidRDefault="006A7C79">
      <w:pPr>
        <w:pStyle w:val="Heading5"/>
        <w:rPr>
          <w:sz w:val="24"/>
          <w:szCs w:val="24"/>
        </w:rPr>
      </w:pPr>
      <w:r w:rsidRPr="00922FAC">
        <w:rPr>
          <w:sz w:val="24"/>
          <w:szCs w:val="24"/>
        </w:rPr>
        <w:t>Леч. врач Ермоленко В.А.</w:t>
      </w:r>
    </w:p>
    <w:p w:rsidR="006A7C79" w:rsidRPr="00922FAC" w:rsidRDefault="006A7C79" w:rsidP="0067588A">
      <w:pPr>
        <w:pStyle w:val="Heading5"/>
        <w:rPr>
          <w:sz w:val="24"/>
          <w:szCs w:val="24"/>
        </w:rPr>
      </w:pPr>
      <w:r w:rsidRPr="00922FAC">
        <w:rPr>
          <w:sz w:val="24"/>
          <w:szCs w:val="24"/>
        </w:rPr>
        <w:t>и/о Зав. отд.  Ермоленко В.А.</w:t>
      </w:r>
    </w:p>
    <w:p w:rsidR="006A7C79" w:rsidRPr="00922FAC" w:rsidRDefault="006A7C79">
      <w:pPr>
        <w:jc w:val="both"/>
      </w:pPr>
      <w:r w:rsidRPr="00922FAC">
        <w:t xml:space="preserve">Начмед </w:t>
      </w:r>
      <w:r w:rsidRPr="00922FAC">
        <w:rPr>
          <w:lang w:val="ru-RU"/>
        </w:rPr>
        <w:t xml:space="preserve"> </w:t>
      </w:r>
      <w:r w:rsidRPr="00922FAC">
        <w:t>Костина Т.К.</w:t>
      </w:r>
    </w:p>
    <w:p w:rsidR="006A7C79" w:rsidRPr="00922FAC" w:rsidRDefault="006A7C79">
      <w:pPr>
        <w:jc w:val="both"/>
        <w:rPr>
          <w:lang w:val="ru-RU"/>
        </w:rPr>
      </w:pPr>
    </w:p>
    <w:p w:rsidR="006A7C79" w:rsidRPr="00922FAC" w:rsidRDefault="006A7C79">
      <w:pPr>
        <w:jc w:val="both"/>
        <w:rPr>
          <w:lang w:val="ru-RU"/>
        </w:rPr>
      </w:pPr>
    </w:p>
    <w:p w:rsidR="006A7C79" w:rsidRPr="00922FAC" w:rsidRDefault="006A7C79"/>
    <w:p w:rsidR="006A7C79" w:rsidRPr="00922FAC" w:rsidRDefault="006A7C79"/>
    <w:sectPr w:rsidR="006A7C79" w:rsidRPr="00922FAC" w:rsidSect="00E72E3F">
      <w:pgSz w:w="11906" w:h="16838"/>
      <w:pgMar w:top="540" w:right="566" w:bottom="36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pStyle w:val="Nor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03879"/>
    <w:rsid w:val="00110FA9"/>
    <w:rsid w:val="00127FBF"/>
    <w:rsid w:val="0015197A"/>
    <w:rsid w:val="00165262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6C62"/>
    <w:rsid w:val="0024238F"/>
    <w:rsid w:val="002433BD"/>
    <w:rsid w:val="00253E48"/>
    <w:rsid w:val="0026128D"/>
    <w:rsid w:val="002712A5"/>
    <w:rsid w:val="0027197C"/>
    <w:rsid w:val="00285417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B3C41"/>
    <w:rsid w:val="003E3C1C"/>
    <w:rsid w:val="00401DFA"/>
    <w:rsid w:val="00495B23"/>
    <w:rsid w:val="004A4A54"/>
    <w:rsid w:val="004A6CE2"/>
    <w:rsid w:val="004B6655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90733"/>
    <w:rsid w:val="005A623A"/>
    <w:rsid w:val="00602CAC"/>
    <w:rsid w:val="00634AB2"/>
    <w:rsid w:val="0064256F"/>
    <w:rsid w:val="006442F2"/>
    <w:rsid w:val="0066753A"/>
    <w:rsid w:val="0067588A"/>
    <w:rsid w:val="006961E9"/>
    <w:rsid w:val="006A7C79"/>
    <w:rsid w:val="006B4D99"/>
    <w:rsid w:val="006C537A"/>
    <w:rsid w:val="0071390A"/>
    <w:rsid w:val="00713981"/>
    <w:rsid w:val="007168F0"/>
    <w:rsid w:val="00722244"/>
    <w:rsid w:val="00724DFA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2FAC"/>
    <w:rsid w:val="00923621"/>
    <w:rsid w:val="00925FD6"/>
    <w:rsid w:val="009420A6"/>
    <w:rsid w:val="009514BD"/>
    <w:rsid w:val="009521D6"/>
    <w:rsid w:val="00955A26"/>
    <w:rsid w:val="0096423D"/>
    <w:rsid w:val="0099072B"/>
    <w:rsid w:val="00994111"/>
    <w:rsid w:val="009A7AB1"/>
    <w:rsid w:val="009C0AE2"/>
    <w:rsid w:val="009C24BB"/>
    <w:rsid w:val="009D2691"/>
    <w:rsid w:val="009D41CF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44F0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CD54F0"/>
    <w:rsid w:val="00CF369A"/>
    <w:rsid w:val="00D1120A"/>
    <w:rsid w:val="00D147C8"/>
    <w:rsid w:val="00D15250"/>
    <w:rsid w:val="00D15C5C"/>
    <w:rsid w:val="00D3141E"/>
    <w:rsid w:val="00D406E6"/>
    <w:rsid w:val="00D56153"/>
    <w:rsid w:val="00D71C56"/>
    <w:rsid w:val="00D85415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43289"/>
    <w:rsid w:val="00E447D4"/>
    <w:rsid w:val="00E47C2A"/>
    <w:rsid w:val="00E615A4"/>
    <w:rsid w:val="00E70C67"/>
    <w:rsid w:val="00E72E3F"/>
    <w:rsid w:val="00E817E2"/>
    <w:rsid w:val="00E9142A"/>
    <w:rsid w:val="00EA249B"/>
    <w:rsid w:val="00EA6A90"/>
    <w:rsid w:val="00EC7664"/>
    <w:rsid w:val="00ED7996"/>
    <w:rsid w:val="00EE0A3F"/>
    <w:rsid w:val="00EF1913"/>
    <w:rsid w:val="00F054D9"/>
    <w:rsid w:val="00F26341"/>
    <w:rsid w:val="00F7479F"/>
    <w:rsid w:val="00FA4424"/>
    <w:rsid w:val="00FA559B"/>
    <w:rsid w:val="00FA5F6D"/>
    <w:rsid w:val="00FA6AFC"/>
    <w:rsid w:val="00FB544D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41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3C41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3C41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3C41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5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55</TotalTime>
  <Pages>2</Pages>
  <Words>745</Words>
  <Characters>4252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2013-03-07T07:00:00Z</cp:lastPrinted>
  <dcterms:created xsi:type="dcterms:W3CDTF">2013-03-06T10:15:00Z</dcterms:created>
  <dcterms:modified xsi:type="dcterms:W3CDTF">2013-03-07T07:01:00Z</dcterms:modified>
</cp:coreProperties>
</file>