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B79" w:rsidRPr="00497712" w:rsidRDefault="003E6B79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3E6B79" w:rsidRPr="00497712" w:rsidTr="00FC5405">
        <w:trPr>
          <w:trHeight w:val="971"/>
        </w:trPr>
        <w:tc>
          <w:tcPr>
            <w:tcW w:w="3399" w:type="dxa"/>
          </w:tcPr>
          <w:p w:rsidR="003E6B79" w:rsidRPr="00497712" w:rsidRDefault="003E6B79" w:rsidP="003A207C">
            <w:pPr>
              <w:rPr>
                <w:lang w:val="ru-RU"/>
              </w:rPr>
            </w:pPr>
            <w:r w:rsidRPr="00497712">
              <w:rPr>
                <w:lang w:val="ru-RU"/>
              </w:rPr>
              <w:t>МЕДИЧНА ДОКУМЕНТАЦІЯ</w:t>
            </w:r>
          </w:p>
          <w:p w:rsidR="003E6B79" w:rsidRPr="00497712" w:rsidRDefault="003E6B79" w:rsidP="003A207C">
            <w:pPr>
              <w:rPr>
                <w:lang w:val="ru-RU"/>
              </w:rPr>
            </w:pPr>
            <w:r w:rsidRPr="00497712">
              <w:rPr>
                <w:b/>
                <w:lang w:val="ru-RU"/>
              </w:rPr>
              <w:t xml:space="preserve">ФОРМА №     </w:t>
            </w:r>
            <w:r w:rsidRPr="00497712">
              <w:rPr>
                <w:b/>
                <w:u w:val="single"/>
                <w:lang w:val="ru-RU"/>
              </w:rPr>
              <w:t>0 2 7 / о</w:t>
            </w:r>
            <w:r w:rsidRPr="00497712">
              <w:rPr>
                <w:b/>
                <w:lang w:val="ru-RU"/>
              </w:rPr>
              <w:t>________</w:t>
            </w:r>
          </w:p>
          <w:p w:rsidR="003E6B79" w:rsidRPr="00497712" w:rsidRDefault="003E6B79" w:rsidP="003A207C">
            <w:pPr>
              <w:rPr>
                <w:lang w:val="ru-RU"/>
              </w:rPr>
            </w:pPr>
            <w:r w:rsidRPr="00497712">
              <w:rPr>
                <w:lang w:val="ru-RU"/>
              </w:rPr>
              <w:t>Затвердження наказаом МОЗ України</w:t>
            </w:r>
          </w:p>
          <w:p w:rsidR="003E6B79" w:rsidRPr="00497712" w:rsidRDefault="003E6B79" w:rsidP="00881DDD">
            <w:pPr>
              <w:rPr>
                <w:b/>
                <w:lang w:val="ru-RU"/>
              </w:rPr>
            </w:pPr>
            <w:r w:rsidRPr="00497712">
              <w:rPr>
                <w:b/>
                <w:u w:val="single"/>
                <w:lang w:val="ru-RU"/>
              </w:rPr>
              <w:t>14</w:t>
            </w:r>
            <w:r w:rsidRPr="00497712">
              <w:rPr>
                <w:b/>
                <w:u w:val="single"/>
              </w:rPr>
              <w:t xml:space="preserve">. </w:t>
            </w:r>
            <w:r w:rsidRPr="00497712">
              <w:rPr>
                <w:b/>
                <w:u w:val="single"/>
                <w:lang w:val="ru-RU"/>
              </w:rPr>
              <w:t>0</w:t>
            </w:r>
            <w:r w:rsidRPr="00497712">
              <w:rPr>
                <w:b/>
                <w:u w:val="single"/>
              </w:rPr>
              <w:t>2. 20</w:t>
            </w:r>
            <w:r w:rsidRPr="00497712">
              <w:rPr>
                <w:b/>
                <w:u w:val="single"/>
                <w:lang w:val="ru-RU"/>
              </w:rPr>
              <w:t>12</w:t>
            </w:r>
            <w:r w:rsidRPr="00497712">
              <w:rPr>
                <w:b/>
                <w:u w:val="single"/>
              </w:rPr>
              <w:t xml:space="preserve"> р.</w:t>
            </w:r>
            <w:r w:rsidRPr="00497712">
              <w:rPr>
                <w:b/>
              </w:rPr>
              <w:t xml:space="preserve">          № </w:t>
            </w:r>
            <w:r w:rsidRPr="00497712">
              <w:rPr>
                <w:b/>
                <w:u w:val="single"/>
                <w:lang w:val="ru-RU"/>
              </w:rPr>
              <w:t>110</w:t>
            </w:r>
            <w:r w:rsidRPr="00497712">
              <w:rPr>
                <w:b/>
                <w:u w:val="single"/>
              </w:rPr>
              <w:t xml:space="preserve"> </w:t>
            </w:r>
            <w:r w:rsidRPr="00497712">
              <w:rPr>
                <w:b/>
              </w:rPr>
              <w:t xml:space="preserve">             </w:t>
            </w:r>
          </w:p>
        </w:tc>
      </w:tr>
    </w:tbl>
    <w:p w:rsidR="003E6B79" w:rsidRPr="00497712" w:rsidRDefault="003E6B79" w:rsidP="00FC540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497712">
        <w:rPr>
          <w:sz w:val="24"/>
          <w:szCs w:val="24"/>
        </w:rPr>
        <w:t xml:space="preserve">                                                                                                   </w:t>
      </w:r>
      <w:r w:rsidRPr="00497712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497712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497712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3E6B79" w:rsidRPr="00497712" w:rsidRDefault="003E6B79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497712">
        <w:rPr>
          <w:b w:val="0"/>
          <w:sz w:val="24"/>
          <w:szCs w:val="24"/>
        </w:rPr>
        <w:t>КУ «ОК Эндокриндиспансер» ЗОС</w:t>
      </w:r>
    </w:p>
    <w:p w:rsidR="003E6B79" w:rsidRPr="00497712" w:rsidRDefault="003E6B79"/>
    <w:p w:rsidR="003E6B79" w:rsidRPr="00497712" w:rsidRDefault="003E6B79" w:rsidP="00FC5396">
      <w:pPr>
        <w:pStyle w:val="Heading4"/>
        <w:ind w:left="-567" w:right="-58"/>
        <w:rPr>
          <w:b w:val="0"/>
          <w:sz w:val="24"/>
          <w:szCs w:val="24"/>
        </w:rPr>
      </w:pPr>
      <w:r w:rsidRPr="00497712">
        <w:rPr>
          <w:b w:val="0"/>
          <w:sz w:val="24"/>
          <w:szCs w:val="24"/>
        </w:rPr>
        <w:t>Выписной эпикриз</w:t>
      </w:r>
    </w:p>
    <w:p w:rsidR="003E6B79" w:rsidRPr="00497712" w:rsidRDefault="003E6B79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497712">
        <w:rPr>
          <w:b w:val="0"/>
          <w:sz w:val="24"/>
          <w:szCs w:val="24"/>
        </w:rPr>
        <w:t>Из истории болезни №</w:t>
      </w:r>
      <w:r w:rsidRPr="00497712">
        <w:rPr>
          <w:b w:val="0"/>
          <w:sz w:val="24"/>
          <w:szCs w:val="24"/>
          <w:lang w:val="uk-UA"/>
        </w:rPr>
        <w:t xml:space="preserve"> 1593 </w:t>
      </w:r>
    </w:p>
    <w:p w:rsidR="003E6B79" w:rsidRPr="00497712" w:rsidRDefault="003E6B79" w:rsidP="00FC5396">
      <w:pPr>
        <w:pStyle w:val="Heading5"/>
        <w:ind w:left="-567"/>
        <w:rPr>
          <w:sz w:val="24"/>
          <w:szCs w:val="24"/>
        </w:rPr>
      </w:pPr>
      <w:r w:rsidRPr="00497712">
        <w:rPr>
          <w:sz w:val="24"/>
          <w:szCs w:val="24"/>
        </w:rPr>
        <w:t xml:space="preserve">Ф.И.О: Подовильникова  Валентина Михайловна </w:t>
      </w:r>
    </w:p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rPr>
          <w:lang w:val="ru-RU"/>
        </w:rPr>
        <w:t>Год</w:t>
      </w:r>
      <w:r w:rsidRPr="00497712">
        <w:t xml:space="preserve"> </w:t>
      </w:r>
      <w:r w:rsidRPr="00497712">
        <w:rPr>
          <w:lang w:val="ru-RU"/>
        </w:rPr>
        <w:t>рождения</w:t>
      </w:r>
      <w:r w:rsidRPr="00497712">
        <w:t>:</w:t>
      </w:r>
      <w:r w:rsidRPr="00497712">
        <w:rPr>
          <w:lang w:val="ru-RU"/>
        </w:rPr>
        <w:t xml:space="preserve"> 1951</w:t>
      </w:r>
    </w:p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rPr>
          <w:lang w:val="ru-RU"/>
        </w:rPr>
        <w:t>Место жительства</w:t>
      </w:r>
      <w:r w:rsidRPr="00497712">
        <w:t xml:space="preserve">: </w:t>
      </w:r>
      <w:r w:rsidRPr="00497712">
        <w:rPr>
          <w:lang w:val="ru-RU"/>
        </w:rPr>
        <w:t>г. Энергодар , ул. Строителей 22-218</w:t>
      </w:r>
    </w:p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rPr>
          <w:lang w:val="ru-RU"/>
        </w:rPr>
        <w:t>Место работы</w:t>
      </w:r>
      <w:r w:rsidRPr="00497712">
        <w:t xml:space="preserve">: </w:t>
      </w:r>
      <w:r w:rsidRPr="00497712">
        <w:rPr>
          <w:lang w:val="ru-RU"/>
        </w:rPr>
        <w:t>н/р</w:t>
      </w:r>
    </w:p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rPr>
          <w:lang w:val="ru-RU"/>
        </w:rPr>
        <w:t>Находился</w:t>
      </w:r>
      <w:r w:rsidRPr="00497712">
        <w:t xml:space="preserve"> на</w:t>
      </w:r>
      <w:r w:rsidRPr="00497712">
        <w:rPr>
          <w:lang w:val="ru-RU"/>
        </w:rPr>
        <w:t xml:space="preserve"> лечении</w:t>
      </w:r>
      <w:r w:rsidRPr="00497712">
        <w:t xml:space="preserve"> с </w:t>
      </w:r>
      <w:r w:rsidRPr="00497712">
        <w:rPr>
          <w:lang w:val="ru-RU"/>
        </w:rPr>
        <w:t xml:space="preserve">  04.12.13 по   14.12.13 в диаб. отд.</w:t>
      </w:r>
    </w:p>
    <w:p w:rsidR="003E6B79" w:rsidRPr="00497712" w:rsidRDefault="003E6B79" w:rsidP="009328A9">
      <w:pPr>
        <w:ind w:left="-567"/>
        <w:jc w:val="both"/>
        <w:rPr>
          <w:lang w:val="ru-RU"/>
        </w:rPr>
      </w:pPr>
      <w:r w:rsidRPr="00497712">
        <w:rPr>
          <w:u w:val="single"/>
          <w:lang w:val="ru-RU"/>
        </w:rPr>
        <w:t>Диагноз</w:t>
      </w:r>
      <w:r w:rsidRPr="00497712">
        <w:rPr>
          <w:u w:val="single"/>
        </w:rPr>
        <w:t>:</w:t>
      </w:r>
      <w:r w:rsidRPr="00497712">
        <w:t xml:space="preserve">  Сахарный</w:t>
      </w:r>
      <w:r w:rsidRPr="00497712">
        <w:rPr>
          <w:lang w:val="ru-RU"/>
        </w:rPr>
        <w:t xml:space="preserve"> диабет</w:t>
      </w:r>
      <w:r w:rsidRPr="00497712">
        <w:t>, тип</w:t>
      </w:r>
      <w:r>
        <w:rPr>
          <w:lang w:val="ru-RU"/>
        </w:rPr>
        <w:t xml:space="preserve"> </w:t>
      </w:r>
      <w:r w:rsidRPr="00497712">
        <w:rPr>
          <w:lang w:val="ru-RU"/>
        </w:rPr>
        <w:t>2</w:t>
      </w:r>
      <w:r w:rsidRPr="00497712">
        <w:t>,</w:t>
      </w:r>
      <w:r w:rsidRPr="00497712">
        <w:rPr>
          <w:lang w:val="ru-RU"/>
        </w:rPr>
        <w:t xml:space="preserve"> вторичноинсулинзависимый, средней тяжести, декомпенсация</w:t>
      </w:r>
      <w:r w:rsidRPr="00497712">
        <w:t>.</w:t>
      </w:r>
      <w:r w:rsidRPr="00497712">
        <w:rPr>
          <w:lang w:val="ru-RU"/>
        </w:rPr>
        <w:t xml:space="preserve"> </w:t>
      </w:r>
      <w:r w:rsidRPr="00497712">
        <w:t xml:space="preserve">Диабетическая ангиопатия </w:t>
      </w:r>
      <w:r w:rsidRPr="00497712">
        <w:rPr>
          <w:lang w:val="ru-RU"/>
        </w:rPr>
        <w:t xml:space="preserve">сосудов сетчатки ОИ. </w:t>
      </w:r>
      <w:r w:rsidRPr="00497712">
        <w:t xml:space="preserve">Начальная катаракта ОИ. </w:t>
      </w:r>
      <w:r w:rsidRPr="00497712">
        <w:rPr>
          <w:lang w:val="ru-RU"/>
        </w:rPr>
        <w:t xml:space="preserve">Диаб. ангиопатия артерий </w:t>
      </w:r>
      <w:r>
        <w:rPr>
          <w:lang w:val="ru-RU"/>
        </w:rPr>
        <w:t>н/к</w:t>
      </w:r>
      <w:r w:rsidRPr="00497712">
        <w:rPr>
          <w:lang w:val="ru-RU"/>
        </w:rPr>
        <w:t>. П/операционный гипотиреоз</w:t>
      </w:r>
      <w:r w:rsidRPr="00497712">
        <w:t>,</w:t>
      </w:r>
      <w:r w:rsidRPr="00497712">
        <w:rPr>
          <w:lang w:val="ru-RU"/>
        </w:rPr>
        <w:t xml:space="preserve"> средней тяжести</w:t>
      </w:r>
      <w:r w:rsidRPr="00497712">
        <w:t xml:space="preserve">,  </w:t>
      </w:r>
      <w:r w:rsidRPr="00497712">
        <w:rPr>
          <w:lang w:val="ru-RU"/>
        </w:rPr>
        <w:t>медикаментозная субкомпенсация</w:t>
      </w:r>
      <w:r w:rsidRPr="00497712">
        <w:t>.</w:t>
      </w:r>
      <w:r w:rsidRPr="00497712">
        <w:rPr>
          <w:lang w:val="ru-RU"/>
        </w:rPr>
        <w:t xml:space="preserve"> </w:t>
      </w:r>
    </w:p>
    <w:p w:rsidR="003E6B79" w:rsidRPr="00497712" w:rsidRDefault="003E6B79" w:rsidP="006D7901">
      <w:pPr>
        <w:ind w:left="-567"/>
        <w:jc w:val="both"/>
        <w:rPr>
          <w:lang w:val="ru-RU"/>
        </w:rPr>
      </w:pPr>
      <w:r w:rsidRPr="00497712">
        <w:rPr>
          <w:u w:val="single"/>
          <w:lang w:val="ru-RU"/>
        </w:rPr>
        <w:t>Жалобы</w:t>
      </w:r>
      <w:r w:rsidRPr="00497712">
        <w:rPr>
          <w:u w:val="single"/>
        </w:rPr>
        <w:t xml:space="preserve"> при</w:t>
      </w:r>
      <w:r w:rsidRPr="00497712">
        <w:rPr>
          <w:u w:val="single"/>
          <w:lang w:val="ru-RU"/>
        </w:rPr>
        <w:t xml:space="preserve"> поступлении</w:t>
      </w:r>
      <w:r w:rsidRPr="00497712">
        <w:rPr>
          <w:u w:val="single"/>
        </w:rPr>
        <w:t xml:space="preserve"> </w:t>
      </w:r>
      <w:r w:rsidRPr="00497712">
        <w:t xml:space="preserve">на </w:t>
      </w:r>
      <w:r w:rsidRPr="00497712">
        <w:rPr>
          <w:lang w:val="ru-RU"/>
        </w:rPr>
        <w:t>периодическую сухость во рту, жажду</w:t>
      </w:r>
      <w:r w:rsidRPr="00497712">
        <w:t>,</w:t>
      </w:r>
      <w:r w:rsidRPr="00497712">
        <w:rPr>
          <w:lang w:val="ru-RU"/>
        </w:rPr>
        <w:t xml:space="preserve"> снижение веса на 2 кг за 2 мес., ухудшение зрения</w:t>
      </w:r>
      <w:r w:rsidRPr="00497712">
        <w:t>,</w:t>
      </w:r>
      <w:r w:rsidRPr="00497712">
        <w:rPr>
          <w:lang w:val="ru-RU"/>
        </w:rPr>
        <w:t xml:space="preserve"> онемение ног, повышение АД макс. до 140/80 мм рт. ст., общую слабость</w:t>
      </w:r>
      <w:r w:rsidRPr="00497712">
        <w:t xml:space="preserve">, </w:t>
      </w:r>
      <w:r w:rsidRPr="00497712">
        <w:rPr>
          <w:lang w:val="ru-RU"/>
        </w:rPr>
        <w:t>бы</w:t>
      </w:r>
      <w:r w:rsidRPr="00497712">
        <w:t>струю</w:t>
      </w:r>
      <w:r w:rsidRPr="00497712">
        <w:rPr>
          <w:lang w:val="ru-RU"/>
        </w:rPr>
        <w:t xml:space="preserve"> утомляемость</w:t>
      </w:r>
      <w:r w:rsidRPr="00497712">
        <w:t>,</w:t>
      </w:r>
      <w:r w:rsidRPr="00497712">
        <w:rPr>
          <w:lang w:val="ru-RU"/>
        </w:rPr>
        <w:t xml:space="preserve"> никтурия до 3-4 раз за ночь.  </w:t>
      </w:r>
    </w:p>
    <w:p w:rsidR="003E6B79" w:rsidRPr="00497712" w:rsidRDefault="003E6B79" w:rsidP="00497712">
      <w:pPr>
        <w:ind w:left="-567"/>
        <w:jc w:val="both"/>
        <w:rPr>
          <w:lang w:val="ru-RU"/>
        </w:rPr>
      </w:pPr>
      <w:r w:rsidRPr="00497712">
        <w:rPr>
          <w:u w:val="single"/>
          <w:lang w:val="ru-RU"/>
        </w:rPr>
        <w:t>Краткий</w:t>
      </w:r>
      <w:r w:rsidRPr="00497712">
        <w:rPr>
          <w:u w:val="single"/>
        </w:rPr>
        <w:t xml:space="preserve"> анамнез</w:t>
      </w:r>
      <w:r w:rsidRPr="00497712">
        <w:t xml:space="preserve">: СД </w:t>
      </w:r>
      <w:r w:rsidRPr="00497712">
        <w:rPr>
          <w:lang w:val="ru-RU"/>
        </w:rPr>
        <w:t>выявлен в</w:t>
      </w:r>
      <w:r w:rsidRPr="00497712">
        <w:t xml:space="preserve"> </w:t>
      </w:r>
      <w:r w:rsidRPr="00497712">
        <w:rPr>
          <w:lang w:val="ru-RU"/>
        </w:rPr>
        <w:t xml:space="preserve">апреле 2012 </w:t>
      </w:r>
      <w:r w:rsidRPr="00497712">
        <w:t>г.</w:t>
      </w:r>
      <w:r w:rsidRPr="00497712">
        <w:rPr>
          <w:lang w:val="ru-RU"/>
        </w:rPr>
        <w:t xml:space="preserve"> Выявлен в кетоацидотическом состоянии. Комы отрицает</w:t>
      </w:r>
      <w:r w:rsidRPr="00497712">
        <w:t xml:space="preserve">. </w:t>
      </w:r>
      <w:r w:rsidRPr="00497712">
        <w:rPr>
          <w:lang w:val="ru-RU"/>
        </w:rPr>
        <w:t xml:space="preserve">С начала заболевания на время кетоацидоза инсулинотерапия коротким курсом, затем переведена на ССП. </w:t>
      </w:r>
      <w:r w:rsidRPr="00497712">
        <w:t>В наст.</w:t>
      </w:r>
      <w:r w:rsidRPr="00497712">
        <w:rPr>
          <w:lang w:val="ru-RU"/>
        </w:rPr>
        <w:t xml:space="preserve"> время принимает</w:t>
      </w:r>
      <w:r w:rsidRPr="00497712">
        <w:t xml:space="preserve">:  </w:t>
      </w:r>
      <w:r w:rsidRPr="00497712">
        <w:rPr>
          <w:lang w:val="ru-RU"/>
        </w:rPr>
        <w:t xml:space="preserve">Диапирид 4 мг утром , Диаформин 500 мг утром, 1000 мг веч. </w:t>
      </w:r>
      <w:r w:rsidRPr="00497712">
        <w:t>Гликемия</w:t>
      </w:r>
      <w:r w:rsidRPr="00497712">
        <w:rPr>
          <w:lang w:val="ru-RU"/>
        </w:rPr>
        <w:t xml:space="preserve"> </w:t>
      </w:r>
      <w:r w:rsidRPr="00497712">
        <w:t>–</w:t>
      </w:r>
      <w:r w:rsidRPr="00497712">
        <w:rPr>
          <w:lang w:val="ru-RU"/>
        </w:rPr>
        <w:t>12,5 ммоль</w:t>
      </w:r>
      <w:r w:rsidRPr="00497712">
        <w:t>/л</w:t>
      </w:r>
      <w:r w:rsidRPr="00497712">
        <w:rPr>
          <w:lang w:val="ru-RU"/>
        </w:rPr>
        <w:t xml:space="preserve">. НвАIс – 9,2 % от 08.2013. Последнее стац. лечение  </w:t>
      </w:r>
      <w:r w:rsidRPr="00497712">
        <w:t xml:space="preserve">в </w:t>
      </w:r>
      <w:r w:rsidRPr="00497712">
        <w:rPr>
          <w:lang w:val="ru-RU"/>
        </w:rPr>
        <w:t>2012</w:t>
      </w:r>
      <w:r w:rsidRPr="00497712">
        <w:t>г.</w:t>
      </w:r>
      <w:r w:rsidRPr="00497712">
        <w:rPr>
          <w:lang w:val="ru-RU"/>
        </w:rPr>
        <w:t xml:space="preserve"> Повышение</w:t>
      </w:r>
      <w:r w:rsidRPr="00497712">
        <w:t xml:space="preserve"> АД в</w:t>
      </w:r>
      <w:r w:rsidRPr="00497712">
        <w:rPr>
          <w:lang w:val="ru-RU"/>
        </w:rPr>
        <w:t xml:space="preserve"> течение 5</w:t>
      </w:r>
      <w:r>
        <w:rPr>
          <w:lang w:val="en-US"/>
        </w:rPr>
        <w:t xml:space="preserve"> </w:t>
      </w:r>
      <w:r w:rsidRPr="00497712">
        <w:t>лет</w:t>
      </w:r>
      <w:r w:rsidRPr="00497712">
        <w:rPr>
          <w:lang w:val="ru-RU"/>
        </w:rPr>
        <w:t>,  гипотензивных не принимает . В июне 2012 г прооперирована по поводу узлового зоба. В наст. время принимает Эутирокс 50 мкг утром. Госпитализирована</w:t>
      </w:r>
      <w:r w:rsidRPr="00497712">
        <w:t xml:space="preserve">  в </w:t>
      </w:r>
      <w:r w:rsidRPr="00497712">
        <w:rPr>
          <w:lang w:val="ru-RU"/>
        </w:rPr>
        <w:t>обл. энд</w:t>
      </w:r>
      <w:r w:rsidRPr="00497712">
        <w:t>. диспансер для</w:t>
      </w:r>
      <w:r w:rsidRPr="00497712">
        <w:rPr>
          <w:lang w:val="ru-RU"/>
        </w:rPr>
        <w:t xml:space="preserve"> коррекции ССТ, лечения</w:t>
      </w:r>
      <w:r w:rsidRPr="00497712">
        <w:t xml:space="preserve"> </w:t>
      </w:r>
      <w:r w:rsidRPr="00497712">
        <w:rPr>
          <w:lang w:val="ru-RU"/>
        </w:rPr>
        <w:t>хр. осложнений</w:t>
      </w:r>
      <w:r w:rsidRPr="00497712">
        <w:t xml:space="preserve"> СД.</w:t>
      </w:r>
    </w:p>
    <w:p w:rsidR="003E6B79" w:rsidRPr="00497712" w:rsidRDefault="003E6B79" w:rsidP="00FC5396">
      <w:pPr>
        <w:ind w:left="-567"/>
        <w:jc w:val="both"/>
        <w:rPr>
          <w:u w:val="single"/>
          <w:lang w:val="ru-RU"/>
        </w:rPr>
      </w:pPr>
      <w:r w:rsidRPr="00497712">
        <w:rPr>
          <w:u w:val="single"/>
          <w:lang w:val="ru-RU"/>
        </w:rPr>
        <w:t>Данные лабораторных исследований</w:t>
      </w:r>
      <w:r w:rsidRPr="00497712">
        <w:rPr>
          <w:u w:val="single"/>
        </w:rPr>
        <w:t>.</w:t>
      </w:r>
    </w:p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rPr>
          <w:lang w:val="ru-RU"/>
        </w:rPr>
        <w:t>05.12.13Общ</w:t>
      </w:r>
      <w:r w:rsidRPr="00497712">
        <w:t>. ан. крови Нв –</w:t>
      </w:r>
      <w:r w:rsidRPr="00497712">
        <w:rPr>
          <w:lang w:val="ru-RU"/>
        </w:rPr>
        <w:t>148</w:t>
      </w:r>
      <w:r w:rsidRPr="00497712">
        <w:t xml:space="preserve">  г/л  эритр – </w:t>
      </w:r>
      <w:r w:rsidRPr="00497712">
        <w:rPr>
          <w:lang w:val="ru-RU"/>
        </w:rPr>
        <w:t>4,6</w:t>
      </w:r>
      <w:r w:rsidRPr="00497712">
        <w:t xml:space="preserve"> лейк –</w:t>
      </w:r>
      <w:r w:rsidRPr="00497712">
        <w:rPr>
          <w:lang w:val="ru-RU"/>
        </w:rPr>
        <w:t>5,7</w:t>
      </w:r>
      <w:r w:rsidRPr="00497712">
        <w:t xml:space="preserve">  СОЭ –</w:t>
      </w:r>
      <w:r w:rsidRPr="00497712">
        <w:rPr>
          <w:lang w:val="ru-RU"/>
        </w:rPr>
        <w:t>8</w:t>
      </w:r>
      <w:r w:rsidRPr="00497712">
        <w:t xml:space="preserve"> </w:t>
      </w:r>
      <w:r w:rsidRPr="00497712">
        <w:rPr>
          <w:lang w:val="ru-RU"/>
        </w:rPr>
        <w:t xml:space="preserve"> </w:t>
      </w:r>
      <w:r w:rsidRPr="00497712">
        <w:t xml:space="preserve">мм/час   </w:t>
      </w:r>
    </w:p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t>э-</w:t>
      </w:r>
      <w:r w:rsidRPr="00497712">
        <w:rPr>
          <w:lang w:val="ru-RU"/>
        </w:rPr>
        <w:t>4</w:t>
      </w:r>
      <w:r w:rsidRPr="00497712">
        <w:t xml:space="preserve"> %    п- </w:t>
      </w:r>
      <w:r w:rsidRPr="00497712">
        <w:rPr>
          <w:lang w:val="ru-RU"/>
        </w:rPr>
        <w:t xml:space="preserve">2 </w:t>
      </w:r>
      <w:r w:rsidRPr="00497712">
        <w:t>%   с-</w:t>
      </w:r>
      <w:r w:rsidRPr="00497712">
        <w:rPr>
          <w:lang w:val="ru-RU"/>
        </w:rPr>
        <w:t>60</w:t>
      </w:r>
      <w:r w:rsidRPr="00497712">
        <w:t xml:space="preserve"> %   л-  </w:t>
      </w:r>
      <w:r w:rsidRPr="00497712">
        <w:rPr>
          <w:lang w:val="ru-RU"/>
        </w:rPr>
        <w:t xml:space="preserve">25 </w:t>
      </w:r>
      <w:r w:rsidRPr="00497712">
        <w:t>%   м-</w:t>
      </w:r>
      <w:r w:rsidRPr="00497712">
        <w:rPr>
          <w:lang w:val="ru-RU"/>
        </w:rPr>
        <w:t>9</w:t>
      </w:r>
      <w:r w:rsidRPr="00497712">
        <w:t xml:space="preserve"> %  </w:t>
      </w:r>
    </w:p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rPr>
          <w:lang w:val="ru-RU"/>
        </w:rPr>
        <w:t>05.12.13Биохимия</w:t>
      </w:r>
      <w:r w:rsidRPr="00497712">
        <w:t>: СКФ –</w:t>
      </w:r>
      <w:r w:rsidRPr="00497712">
        <w:rPr>
          <w:lang w:val="ru-RU"/>
        </w:rPr>
        <w:t>65 мл</w:t>
      </w:r>
      <w:r w:rsidRPr="00497712">
        <w:t>./</w:t>
      </w:r>
      <w:r w:rsidRPr="00497712">
        <w:rPr>
          <w:lang w:val="ru-RU"/>
        </w:rPr>
        <w:t>мин</w:t>
      </w:r>
      <w:r w:rsidRPr="00497712">
        <w:t xml:space="preserve">., хол – </w:t>
      </w:r>
      <w:r w:rsidRPr="00497712">
        <w:rPr>
          <w:lang w:val="ru-RU"/>
        </w:rPr>
        <w:t xml:space="preserve">6,8 </w:t>
      </w:r>
      <w:r w:rsidRPr="00497712">
        <w:t>тригл -</w:t>
      </w:r>
      <w:r w:rsidRPr="00497712">
        <w:rPr>
          <w:lang w:val="ru-RU"/>
        </w:rPr>
        <w:t>1,53</w:t>
      </w:r>
      <w:r w:rsidRPr="00497712">
        <w:t xml:space="preserve"> ХСЛПВП – </w:t>
      </w:r>
      <w:r w:rsidRPr="00497712">
        <w:rPr>
          <w:lang w:val="ru-RU"/>
        </w:rPr>
        <w:t xml:space="preserve">1,58 </w:t>
      </w:r>
      <w:r w:rsidRPr="00497712">
        <w:t>ХСЛПНП -</w:t>
      </w:r>
      <w:r w:rsidRPr="00497712">
        <w:rPr>
          <w:lang w:val="ru-RU"/>
        </w:rPr>
        <w:t xml:space="preserve">4,52 </w:t>
      </w:r>
      <w:r w:rsidRPr="00497712">
        <w:t xml:space="preserve"> Катер –</w:t>
      </w:r>
      <w:r w:rsidRPr="00497712">
        <w:rPr>
          <w:lang w:val="ru-RU"/>
        </w:rPr>
        <w:t xml:space="preserve"> 3,3 мочевина</w:t>
      </w:r>
      <w:r w:rsidRPr="00497712">
        <w:t xml:space="preserve"> – </w:t>
      </w:r>
      <w:r w:rsidRPr="00497712">
        <w:rPr>
          <w:lang w:val="ru-RU"/>
        </w:rPr>
        <w:t xml:space="preserve">7,7 </w:t>
      </w:r>
      <w:r w:rsidRPr="00497712">
        <w:t xml:space="preserve"> </w:t>
      </w:r>
      <w:r w:rsidRPr="00497712">
        <w:rPr>
          <w:lang w:val="ru-RU"/>
        </w:rPr>
        <w:t>креатинин</w:t>
      </w:r>
      <w:r w:rsidRPr="00497712">
        <w:t xml:space="preserve"> – </w:t>
      </w:r>
      <w:r w:rsidRPr="00497712">
        <w:rPr>
          <w:lang w:val="ru-RU"/>
        </w:rPr>
        <w:t>85</w:t>
      </w:r>
      <w:r w:rsidRPr="00497712">
        <w:t xml:space="preserve">  бил</w:t>
      </w:r>
      <w:r w:rsidRPr="00497712">
        <w:rPr>
          <w:lang w:val="ru-RU"/>
        </w:rPr>
        <w:t xml:space="preserve"> общ</w:t>
      </w:r>
      <w:r w:rsidRPr="00497712">
        <w:t xml:space="preserve"> –</w:t>
      </w:r>
      <w:r w:rsidRPr="00497712">
        <w:rPr>
          <w:lang w:val="ru-RU"/>
        </w:rPr>
        <w:t>11,7</w:t>
      </w:r>
      <w:r w:rsidRPr="00497712">
        <w:t xml:space="preserve">  бил</w:t>
      </w:r>
      <w:r w:rsidRPr="00497712">
        <w:rPr>
          <w:lang w:val="ru-RU"/>
        </w:rPr>
        <w:t xml:space="preserve"> пр</w:t>
      </w:r>
      <w:r w:rsidRPr="00497712">
        <w:t xml:space="preserve"> –</w:t>
      </w:r>
      <w:r w:rsidRPr="00497712">
        <w:rPr>
          <w:lang w:val="ru-RU"/>
        </w:rPr>
        <w:t>2,9</w:t>
      </w:r>
      <w:r w:rsidRPr="00497712">
        <w:t xml:space="preserve">  тим –</w:t>
      </w:r>
      <w:r w:rsidRPr="00497712">
        <w:rPr>
          <w:lang w:val="ru-RU"/>
        </w:rPr>
        <w:t>3,5</w:t>
      </w:r>
      <w:r w:rsidRPr="00497712">
        <w:t xml:space="preserve">  АСТ –  </w:t>
      </w:r>
      <w:r w:rsidRPr="00497712">
        <w:rPr>
          <w:lang w:val="ru-RU"/>
        </w:rPr>
        <w:t>0,28</w:t>
      </w:r>
      <w:r w:rsidRPr="00497712">
        <w:t xml:space="preserve"> АЛТ –  </w:t>
      </w:r>
      <w:r w:rsidRPr="00497712">
        <w:rPr>
          <w:lang w:val="ru-RU"/>
        </w:rPr>
        <w:t>0,11</w:t>
      </w:r>
      <w:r w:rsidRPr="00497712">
        <w:t xml:space="preserve"> </w:t>
      </w:r>
      <w:r w:rsidRPr="00497712">
        <w:rPr>
          <w:lang w:val="ru-RU"/>
        </w:rPr>
        <w:t>ммоль</w:t>
      </w:r>
      <w:r w:rsidRPr="00497712">
        <w:t xml:space="preserve">/л; </w:t>
      </w:r>
    </w:p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rPr>
          <w:lang w:val="ru-RU"/>
        </w:rPr>
        <w:t>06.12.13Глик. гемоглобин – 9,8 %</w:t>
      </w:r>
    </w:p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rPr>
          <w:lang w:val="ru-RU"/>
        </w:rPr>
        <w:t>06.12.13 ТТГ – 0,6  (0,3-4,0) Мме/л</w:t>
      </w:r>
    </w:p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rPr>
          <w:lang w:val="ru-RU"/>
        </w:rPr>
        <w:t>05.12.13Инсулин – 4,80 (2,6-24,9) мкЕд/мл; С-пептид – 1,70 (1,1-4,4) нг/мл</w:t>
      </w:r>
    </w:p>
    <w:p w:rsidR="003E6B79" w:rsidRPr="00497712" w:rsidRDefault="003E6B79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497712">
        <w:rPr>
          <w:b w:val="0"/>
          <w:sz w:val="24"/>
          <w:szCs w:val="24"/>
        </w:rPr>
        <w:t>05.12.13Общ. ан. мочи уд вес 1022 лейк –3-4   в п/зр белок – отр  ацетон –отр;  эпит. пл. – умер. кол-во, соли- мочевая кислота.</w:t>
      </w:r>
    </w:p>
    <w:p w:rsidR="003E6B79" w:rsidRPr="00497712" w:rsidRDefault="003E6B79" w:rsidP="00FC5396">
      <w:pPr>
        <w:ind w:left="-567"/>
        <w:rPr>
          <w:lang w:val="ru-RU"/>
        </w:rPr>
      </w:pPr>
      <w:r w:rsidRPr="00497712">
        <w:rPr>
          <w:lang w:val="ru-RU"/>
        </w:rPr>
        <w:t>09.12.13Анализ</w:t>
      </w:r>
      <w:r w:rsidRPr="00497712">
        <w:t xml:space="preserve"> мочи по Нечипоренко лейк - </w:t>
      </w:r>
      <w:r w:rsidRPr="00497712">
        <w:rPr>
          <w:lang w:val="ru-RU"/>
        </w:rPr>
        <w:t>2000</w:t>
      </w:r>
      <w:r w:rsidRPr="00497712">
        <w:t xml:space="preserve"> эритр -</w:t>
      </w:r>
      <w:r w:rsidRPr="00497712">
        <w:rPr>
          <w:lang w:val="ru-RU"/>
        </w:rPr>
        <w:t>250</w:t>
      </w:r>
      <w:r w:rsidRPr="00497712">
        <w:t xml:space="preserve">  </w:t>
      </w:r>
      <w:r w:rsidRPr="00497712">
        <w:rPr>
          <w:lang w:val="ru-RU"/>
        </w:rPr>
        <w:t>белок</w:t>
      </w:r>
      <w:r w:rsidRPr="00497712">
        <w:t xml:space="preserve"> –</w:t>
      </w:r>
      <w:r w:rsidRPr="00497712">
        <w:rPr>
          <w:lang w:val="ru-RU"/>
        </w:rPr>
        <w:t xml:space="preserve"> отр</w:t>
      </w:r>
    </w:p>
    <w:p w:rsidR="003E6B79" w:rsidRPr="00497712" w:rsidRDefault="003E6B79" w:rsidP="00FC5396">
      <w:pPr>
        <w:ind w:left="-567"/>
        <w:rPr>
          <w:lang w:val="ru-RU"/>
        </w:rPr>
      </w:pPr>
      <w:r w:rsidRPr="00497712">
        <w:rPr>
          <w:lang w:val="ru-RU"/>
        </w:rPr>
        <w:t>06.12. 13Суточная глюкозурия</w:t>
      </w:r>
      <w:r w:rsidRPr="00497712">
        <w:t xml:space="preserve"> –  </w:t>
      </w:r>
      <w:r w:rsidRPr="00497712">
        <w:rPr>
          <w:lang w:val="ru-RU"/>
        </w:rPr>
        <w:t xml:space="preserve">1, 49 </w:t>
      </w:r>
      <w:r w:rsidRPr="00497712">
        <w:t>%</w:t>
      </w:r>
      <w:r w:rsidRPr="00497712">
        <w:rPr>
          <w:lang w:val="ru-RU"/>
        </w:rPr>
        <w:t xml:space="preserve">; </w:t>
      </w:r>
      <w:r w:rsidRPr="00497712">
        <w:t xml:space="preserve">  </w:t>
      </w:r>
      <w:r w:rsidRPr="00497712">
        <w:rPr>
          <w:lang w:val="ru-RU"/>
        </w:rPr>
        <w:t>Суточная протеинурия</w:t>
      </w:r>
      <w:r w:rsidRPr="00497712">
        <w:t xml:space="preserve"> –  </w:t>
      </w:r>
      <w:r w:rsidRPr="00497712">
        <w:rPr>
          <w:lang w:val="ru-RU"/>
        </w:rPr>
        <w:t>отр</w:t>
      </w:r>
      <w:r w:rsidRPr="00497712">
        <w:t xml:space="preserve">   </w:t>
      </w:r>
    </w:p>
    <w:p w:rsidR="003E6B79" w:rsidRPr="00497712" w:rsidRDefault="003E6B79" w:rsidP="00FC5396">
      <w:pPr>
        <w:pStyle w:val="Heading5"/>
        <w:ind w:left="-567"/>
        <w:rPr>
          <w:sz w:val="24"/>
          <w:szCs w:val="24"/>
        </w:rPr>
      </w:pPr>
      <w:r w:rsidRPr="00497712">
        <w:rPr>
          <w:sz w:val="24"/>
          <w:szCs w:val="24"/>
        </w:rPr>
        <w:t>06.12.13Микроальбуминурия –22,7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3E6B79" w:rsidRPr="00497712" w:rsidTr="00B76356">
        <w:tc>
          <w:tcPr>
            <w:tcW w:w="2518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 xml:space="preserve">Гликемический </w:t>
            </w:r>
          </w:p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20.00</w:t>
            </w:r>
          </w:p>
        </w:tc>
      </w:tr>
      <w:tr w:rsidR="003E6B79" w:rsidRPr="00497712" w:rsidTr="00B76356">
        <w:tc>
          <w:tcPr>
            <w:tcW w:w="2518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E6B79" w:rsidRPr="00497712" w:rsidRDefault="003E6B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8,3</w:t>
            </w:r>
          </w:p>
        </w:tc>
      </w:tr>
      <w:tr w:rsidR="003E6B79" w:rsidRPr="00497712" w:rsidTr="00B76356">
        <w:tc>
          <w:tcPr>
            <w:tcW w:w="2518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08.12.</w:t>
            </w: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9,0</w:t>
            </w:r>
          </w:p>
        </w:tc>
      </w:tr>
      <w:tr w:rsidR="003E6B79" w:rsidRPr="00497712" w:rsidTr="00B76356">
        <w:tc>
          <w:tcPr>
            <w:tcW w:w="2518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5,6</w:t>
            </w:r>
          </w:p>
        </w:tc>
      </w:tr>
      <w:tr w:rsidR="003E6B79" w:rsidRPr="00497712" w:rsidTr="00B76356">
        <w:tc>
          <w:tcPr>
            <w:tcW w:w="2518" w:type="dxa"/>
          </w:tcPr>
          <w:p w:rsidR="003E6B79" w:rsidRPr="00497712" w:rsidRDefault="003E6B79" w:rsidP="00B76356">
            <w:pPr>
              <w:rPr>
                <w:lang w:val="ru-RU"/>
              </w:rPr>
            </w:pPr>
            <w:r w:rsidRPr="00497712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3E6B79" w:rsidRPr="00043866" w:rsidRDefault="003E6B79" w:rsidP="00B76356">
            <w:pPr>
              <w:rPr>
                <w:lang w:val="en-US"/>
              </w:rPr>
            </w:pPr>
            <w:r>
              <w:rPr>
                <w:lang w:val="en-US"/>
              </w:rPr>
              <w:t>8,1</w:t>
            </w:r>
          </w:p>
        </w:tc>
        <w:tc>
          <w:tcPr>
            <w:tcW w:w="993" w:type="dxa"/>
          </w:tcPr>
          <w:p w:rsidR="003E6B79" w:rsidRPr="00043866" w:rsidRDefault="003E6B79" w:rsidP="00B76356">
            <w:pPr>
              <w:rPr>
                <w:lang w:val="en-US"/>
              </w:rPr>
            </w:pPr>
            <w:r>
              <w:rPr>
                <w:lang w:val="en-US"/>
              </w:rPr>
              <w:t>8,2</w:t>
            </w: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6B79" w:rsidRPr="00497712" w:rsidRDefault="003E6B79" w:rsidP="00B76356">
            <w:pPr>
              <w:rPr>
                <w:lang w:val="ru-RU"/>
              </w:rPr>
            </w:pPr>
          </w:p>
        </w:tc>
      </w:tr>
    </w:tbl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rPr>
          <w:u w:val="single"/>
        </w:rPr>
        <w:t>Невропатолог</w:t>
      </w:r>
      <w:r w:rsidRPr="00497712">
        <w:t xml:space="preserve">: </w:t>
      </w:r>
      <w:r w:rsidRPr="00497712">
        <w:rPr>
          <w:lang w:val="ru-RU"/>
        </w:rPr>
        <w:t>Со стороны ЦНС и ПНС без патологии.</w:t>
      </w:r>
    </w:p>
    <w:p w:rsidR="003E6B79" w:rsidRPr="00043866" w:rsidRDefault="003E6B79" w:rsidP="00892294">
      <w:pPr>
        <w:ind w:left="-567"/>
        <w:jc w:val="both"/>
        <w:rPr>
          <w:lang w:val="ru-RU"/>
        </w:rPr>
      </w:pPr>
      <w:r w:rsidRPr="00497712">
        <w:rPr>
          <w:u w:val="single"/>
          <w:lang w:val="ru-RU"/>
        </w:rPr>
        <w:t>Окулист</w:t>
      </w:r>
      <w:r w:rsidRPr="00497712">
        <w:t>:</w:t>
      </w:r>
      <w:r w:rsidRPr="00497712">
        <w:rPr>
          <w:lang w:val="ru-RU"/>
        </w:rPr>
        <w:t xml:space="preserve"> Начальные помутнения</w:t>
      </w:r>
      <w:r w:rsidRPr="00497712">
        <w:t xml:space="preserve"> в</w:t>
      </w:r>
      <w:r w:rsidRPr="00497712">
        <w:rPr>
          <w:lang w:val="ru-RU"/>
        </w:rPr>
        <w:t xml:space="preserve"> хрусталиках</w:t>
      </w:r>
      <w:r w:rsidRPr="00497712">
        <w:t xml:space="preserve"> ОИ.</w:t>
      </w:r>
      <w:r w:rsidRPr="00497712">
        <w:rPr>
          <w:lang w:val="ru-RU"/>
        </w:rPr>
        <w:t xml:space="preserve"> Гл</w:t>
      </w:r>
      <w:r w:rsidRPr="00497712">
        <w:t>. дно: ДЗН</w:t>
      </w:r>
      <w:r w:rsidRPr="00497712">
        <w:rPr>
          <w:lang w:val="ru-RU"/>
        </w:rPr>
        <w:t xml:space="preserve"> бледно-розовые</w:t>
      </w:r>
      <w:r w:rsidRPr="00497712">
        <w:t>.</w:t>
      </w:r>
      <w:r w:rsidRPr="00497712">
        <w:rPr>
          <w:lang w:val="ru-RU"/>
        </w:rPr>
        <w:t xml:space="preserve"> Границы четкие</w:t>
      </w:r>
      <w:r w:rsidRPr="00497712">
        <w:t xml:space="preserve">.  </w:t>
      </w:r>
      <w:r w:rsidRPr="00497712">
        <w:rPr>
          <w:lang w:val="ru-RU"/>
        </w:rPr>
        <w:t>Артерии значительно сужены</w:t>
      </w:r>
      <w:r w:rsidRPr="00497712">
        <w:t>,</w:t>
      </w:r>
      <w:r w:rsidRPr="00497712">
        <w:rPr>
          <w:lang w:val="ru-RU"/>
        </w:rPr>
        <w:t xml:space="preserve"> склерозированы</w:t>
      </w:r>
      <w:r w:rsidRPr="00497712">
        <w:t xml:space="preserve">.  </w:t>
      </w:r>
      <w:r w:rsidRPr="00497712">
        <w:rPr>
          <w:lang w:val="ru-RU"/>
        </w:rPr>
        <w:t>Салюс</w:t>
      </w:r>
      <w:r w:rsidRPr="00497712">
        <w:t xml:space="preserve"> </w:t>
      </w:r>
      <w:r w:rsidRPr="00497712">
        <w:rPr>
          <w:lang w:val="en-US"/>
        </w:rPr>
        <w:t>I</w:t>
      </w:r>
      <w:r w:rsidRPr="00497712">
        <w:t>.</w:t>
      </w:r>
      <w:r w:rsidRPr="00497712">
        <w:rPr>
          <w:lang w:val="ru-RU"/>
        </w:rPr>
        <w:t xml:space="preserve"> Аномалии венозных сосудов (извитость, колебания калибра).  Вены неравномерно расширены. Макулярная область без особенностей. Д-з: </w:t>
      </w:r>
      <w:r w:rsidRPr="00497712">
        <w:t xml:space="preserve">Диабетическая ангиопатия </w:t>
      </w:r>
      <w:r w:rsidRPr="00497712">
        <w:rPr>
          <w:lang w:val="ru-RU"/>
        </w:rPr>
        <w:t xml:space="preserve">сосудов сетчатки ОИ. </w:t>
      </w:r>
      <w:r w:rsidRPr="00497712">
        <w:t xml:space="preserve">Начальная катаракта ОИ. </w:t>
      </w:r>
      <w:r w:rsidRPr="00497712">
        <w:rPr>
          <w:lang w:val="ru-RU"/>
        </w:rPr>
        <w:t xml:space="preserve">                                    04.12.13 </w:t>
      </w:r>
      <w:r w:rsidRPr="00497712">
        <w:rPr>
          <w:u w:val="single"/>
        </w:rPr>
        <w:t>ЭКГ</w:t>
      </w:r>
      <w:r w:rsidRPr="00497712">
        <w:t>:</w:t>
      </w:r>
      <w:r w:rsidRPr="00497712">
        <w:rPr>
          <w:lang w:val="ru-RU"/>
        </w:rPr>
        <w:t xml:space="preserve"> </w:t>
      </w:r>
      <w:r w:rsidRPr="00497712">
        <w:t>ЧСС -</w:t>
      </w:r>
      <w:r w:rsidRPr="00497712">
        <w:rPr>
          <w:lang w:val="ru-RU"/>
        </w:rPr>
        <w:t>75 уд/мин</w:t>
      </w:r>
      <w:r w:rsidRPr="00497712">
        <w:t>. Вольтаж</w:t>
      </w:r>
      <w:r w:rsidRPr="00497712">
        <w:rPr>
          <w:lang w:val="ru-RU"/>
        </w:rPr>
        <w:t xml:space="preserve"> низкий </w:t>
      </w:r>
      <w:r w:rsidRPr="00497712">
        <w:t>.  Ритм</w:t>
      </w:r>
      <w:r w:rsidRPr="00497712">
        <w:rPr>
          <w:lang w:val="ru-RU"/>
        </w:rPr>
        <w:t xml:space="preserve"> синусовый</w:t>
      </w:r>
      <w:r w:rsidRPr="00497712">
        <w:t>.</w:t>
      </w:r>
      <w:r w:rsidRPr="00497712">
        <w:rPr>
          <w:lang w:val="ru-RU"/>
        </w:rPr>
        <w:t xml:space="preserve"> Эл</w:t>
      </w:r>
      <w:r w:rsidRPr="00497712">
        <w:t xml:space="preserve">. ось  </w:t>
      </w:r>
      <w:r w:rsidRPr="00497712">
        <w:rPr>
          <w:lang w:val="ru-RU"/>
        </w:rPr>
        <w:t>отклонена влево</w:t>
      </w:r>
      <w:r w:rsidRPr="00497712">
        <w:t>.</w:t>
      </w:r>
      <w:r w:rsidRPr="00497712">
        <w:rPr>
          <w:lang w:val="ru-RU"/>
        </w:rPr>
        <w:t xml:space="preserve"> Позиция горизонтальная </w:t>
      </w:r>
      <w:r w:rsidRPr="00497712">
        <w:t>. Гипертрофия</w:t>
      </w:r>
      <w:r w:rsidRPr="00497712">
        <w:rPr>
          <w:lang w:val="ru-RU"/>
        </w:rPr>
        <w:t xml:space="preserve"> левого желудочка</w:t>
      </w:r>
      <w:r w:rsidRPr="00497712">
        <w:t xml:space="preserve">. Диффузные изменения миокарда. </w:t>
      </w:r>
    </w:p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rPr>
          <w:u w:val="single"/>
          <w:lang w:val="ru-RU"/>
        </w:rPr>
        <w:t>Ангиохирург</w:t>
      </w:r>
      <w:r w:rsidRPr="00497712">
        <w:t>:</w:t>
      </w:r>
      <w:r w:rsidRPr="00497712">
        <w:rPr>
          <w:lang w:val="ru-RU"/>
        </w:rPr>
        <w:t xml:space="preserve"> Диаб. ангиопатия артерий н/к .</w:t>
      </w:r>
    </w:p>
    <w:p w:rsidR="003E6B79" w:rsidRPr="00497712" w:rsidRDefault="003E6B79" w:rsidP="00FC5396">
      <w:pPr>
        <w:ind w:left="-567"/>
        <w:jc w:val="both"/>
      </w:pPr>
      <w:r w:rsidRPr="00497712">
        <w:rPr>
          <w:u w:val="single"/>
        </w:rPr>
        <w:t>УЗИ щит.</w:t>
      </w:r>
      <w:r w:rsidRPr="00497712">
        <w:rPr>
          <w:u w:val="single"/>
          <w:lang w:val="ru-RU"/>
        </w:rPr>
        <w:t xml:space="preserve"> железы</w:t>
      </w:r>
      <w:r w:rsidRPr="00497712">
        <w:t>:</w:t>
      </w:r>
      <w:r w:rsidRPr="00497712">
        <w:rPr>
          <w:lang w:val="ru-RU"/>
        </w:rPr>
        <w:t>К.Пр</w:t>
      </w:r>
      <w:r w:rsidRPr="00497712">
        <w:t xml:space="preserve"> д. V =  </w:t>
      </w:r>
      <w:r w:rsidRPr="00497712">
        <w:rPr>
          <w:lang w:val="ru-RU"/>
        </w:rPr>
        <w:t>фиброз</w:t>
      </w:r>
      <w:r w:rsidRPr="00497712">
        <w:t xml:space="preserve">; лев. д. V = </w:t>
      </w:r>
      <w:r w:rsidRPr="00497712">
        <w:rPr>
          <w:lang w:val="ru-RU"/>
        </w:rPr>
        <w:t>4,5</w:t>
      </w:r>
      <w:r w:rsidRPr="00497712">
        <w:t xml:space="preserve"> см</w:t>
      </w:r>
      <w:r w:rsidRPr="00497712">
        <w:rPr>
          <w:vertAlign w:val="superscript"/>
        </w:rPr>
        <w:t>3</w:t>
      </w:r>
    </w:p>
    <w:p w:rsidR="003E6B79" w:rsidRPr="00497712" w:rsidRDefault="003E6B79" w:rsidP="000A03E4">
      <w:pPr>
        <w:ind w:left="-567"/>
        <w:jc w:val="both"/>
      </w:pPr>
      <w:r w:rsidRPr="00497712">
        <w:rPr>
          <w:lang w:val="ru-RU"/>
        </w:rPr>
        <w:t>Щит. ж</w:t>
      </w:r>
      <w:r w:rsidRPr="00497712">
        <w:t>елеза</w:t>
      </w:r>
      <w:r w:rsidRPr="00497712">
        <w:rPr>
          <w:lang w:val="ru-RU"/>
        </w:rPr>
        <w:t xml:space="preserve"> </w:t>
      </w:r>
      <w:r w:rsidRPr="00497712">
        <w:t>не</w:t>
      </w:r>
      <w:r w:rsidRPr="00497712">
        <w:rPr>
          <w:lang w:val="ru-RU"/>
        </w:rPr>
        <w:t xml:space="preserve"> увеличена</w:t>
      </w:r>
      <w:r w:rsidRPr="00497712">
        <w:t>,</w:t>
      </w:r>
      <w:r w:rsidRPr="00497712">
        <w:rPr>
          <w:lang w:val="ru-RU"/>
        </w:rPr>
        <w:t xml:space="preserve"> контуры ровные</w:t>
      </w:r>
      <w:r w:rsidRPr="00497712">
        <w:t>. Эхогенность</w:t>
      </w:r>
      <w:r w:rsidRPr="00497712">
        <w:rPr>
          <w:lang w:val="ru-RU"/>
        </w:rPr>
        <w:t xml:space="preserve"> паренхимы обычная.</w:t>
      </w:r>
      <w:r w:rsidRPr="00497712">
        <w:t xml:space="preserve"> Эхоструктура крупнозернистая,  </w:t>
      </w:r>
      <w:r w:rsidRPr="00497712">
        <w:rPr>
          <w:lang w:val="ru-RU"/>
        </w:rPr>
        <w:t>с небольшим количеством  мелкого</w:t>
      </w:r>
      <w:r w:rsidRPr="00497712">
        <w:t xml:space="preserve"> </w:t>
      </w:r>
      <w:r w:rsidRPr="00497712">
        <w:rPr>
          <w:lang w:val="ru-RU"/>
        </w:rPr>
        <w:t>фиброза</w:t>
      </w:r>
      <w:r w:rsidRPr="00497712">
        <w:t>.</w:t>
      </w:r>
      <w:r w:rsidRPr="00497712">
        <w:rPr>
          <w:lang w:val="ru-RU"/>
        </w:rPr>
        <w:t xml:space="preserve"> Р</w:t>
      </w:r>
      <w:r w:rsidRPr="00497712">
        <w:t>егионарны</w:t>
      </w:r>
      <w:r w:rsidRPr="00497712">
        <w:rPr>
          <w:lang w:val="ru-RU"/>
        </w:rPr>
        <w:t>е</w:t>
      </w:r>
      <w:r w:rsidRPr="00497712">
        <w:t xml:space="preserve"> л</w:t>
      </w:r>
      <w:r w:rsidRPr="00497712">
        <w:rPr>
          <w:lang w:val="ru-RU"/>
        </w:rPr>
        <w:t xml:space="preserve">/узлы </w:t>
      </w:r>
      <w:r w:rsidRPr="00497712">
        <w:t xml:space="preserve"> </w:t>
      </w:r>
      <w:r w:rsidRPr="00497712">
        <w:rPr>
          <w:lang w:val="ru-RU"/>
        </w:rPr>
        <w:t>не визуализируются</w:t>
      </w:r>
      <w:r w:rsidRPr="00497712">
        <w:t>.</w:t>
      </w:r>
      <w:r w:rsidRPr="00497712">
        <w:rPr>
          <w:lang w:val="ru-RU"/>
        </w:rPr>
        <w:t xml:space="preserve"> Закл</w:t>
      </w:r>
      <w:r w:rsidRPr="00497712">
        <w:t>.:</w:t>
      </w:r>
      <w:r w:rsidRPr="00497712">
        <w:rPr>
          <w:lang w:val="ru-RU"/>
        </w:rPr>
        <w:t xml:space="preserve"> Культя правой доли, незначительные </w:t>
      </w:r>
      <w:r w:rsidRPr="00497712">
        <w:t>диффузные изменения</w:t>
      </w:r>
      <w:r w:rsidRPr="00497712">
        <w:rPr>
          <w:lang w:val="ru-RU"/>
        </w:rPr>
        <w:t xml:space="preserve"> паренхимы</w:t>
      </w:r>
      <w:r w:rsidRPr="00497712">
        <w:t xml:space="preserve">. </w:t>
      </w:r>
    </w:p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rPr>
          <w:u w:val="single"/>
          <w:lang w:val="ru-RU"/>
        </w:rPr>
        <w:t>Лечение:</w:t>
      </w:r>
      <w:r w:rsidRPr="00497712">
        <w:rPr>
          <w:lang w:val="ru-RU"/>
        </w:rPr>
        <w:t xml:space="preserve"> диапирид, диаформин, эутирокс, метамакс, актовегин, Генсулин Н.</w:t>
      </w:r>
    </w:p>
    <w:p w:rsidR="003E6B79" w:rsidRPr="00497712" w:rsidRDefault="003E6B79" w:rsidP="00FC5396">
      <w:pPr>
        <w:ind w:left="-567"/>
        <w:jc w:val="both"/>
        <w:rPr>
          <w:lang w:val="ru-RU"/>
        </w:rPr>
      </w:pPr>
      <w:r w:rsidRPr="00497712">
        <w:rPr>
          <w:u w:val="single"/>
          <w:lang w:val="ru-RU"/>
        </w:rPr>
        <w:t>Состояние больного</w:t>
      </w:r>
      <w:r w:rsidRPr="00497712">
        <w:rPr>
          <w:u w:val="single"/>
        </w:rPr>
        <w:t xml:space="preserve"> при</w:t>
      </w:r>
      <w:r w:rsidRPr="00497712">
        <w:rPr>
          <w:u w:val="single"/>
          <w:lang w:val="ru-RU"/>
        </w:rPr>
        <w:t xml:space="preserve"> выписке</w:t>
      </w:r>
      <w:r w:rsidRPr="00497712">
        <w:t>:</w:t>
      </w:r>
      <w:r w:rsidRPr="00497712">
        <w:rPr>
          <w:lang w:val="ru-RU"/>
        </w:rPr>
        <w:t xml:space="preserve"> </w:t>
      </w:r>
      <w:r w:rsidRPr="00497712">
        <w:t>СД</w:t>
      </w:r>
      <w:r w:rsidRPr="00497712">
        <w:rPr>
          <w:lang w:val="ru-RU"/>
        </w:rPr>
        <w:t xml:space="preserve"> компенсирован</w:t>
      </w:r>
      <w:r w:rsidRPr="00497712">
        <w:t>,</w:t>
      </w:r>
      <w:r w:rsidRPr="00497712">
        <w:rPr>
          <w:lang w:val="ru-RU"/>
        </w:rPr>
        <w:t xml:space="preserve"> уменьшились </w:t>
      </w:r>
      <w:r>
        <w:rPr>
          <w:lang w:val="ru-RU"/>
        </w:rPr>
        <w:t>онемения</w:t>
      </w:r>
      <w:r w:rsidRPr="00497712">
        <w:t xml:space="preserve"> в н/к. АД </w:t>
      </w:r>
      <w:r w:rsidRPr="00497712">
        <w:rPr>
          <w:lang w:val="ru-RU"/>
        </w:rPr>
        <w:t xml:space="preserve">120/80 мм рт. ст. </w:t>
      </w:r>
    </w:p>
    <w:p w:rsidR="003E6B79" w:rsidRPr="00497712" w:rsidRDefault="003E6B79">
      <w:pPr>
        <w:jc w:val="both"/>
        <w:rPr>
          <w:u w:val="single"/>
        </w:rPr>
      </w:pPr>
      <w:r w:rsidRPr="00497712">
        <w:rPr>
          <w:u w:val="single"/>
        </w:rPr>
        <w:t xml:space="preserve">Рекомендовано </w:t>
      </w:r>
      <w:r w:rsidRPr="00497712">
        <w:t>:</w:t>
      </w:r>
    </w:p>
    <w:p w:rsidR="003E6B79" w:rsidRPr="00497712" w:rsidRDefault="003E6B79">
      <w:pPr>
        <w:numPr>
          <w:ilvl w:val="0"/>
          <w:numId w:val="2"/>
        </w:numPr>
        <w:jc w:val="both"/>
        <w:rPr>
          <w:lang w:val="ru-RU"/>
        </w:rPr>
      </w:pPr>
      <w:r w:rsidRPr="00497712">
        <w:t>«Д»</w:t>
      </w:r>
      <w:r w:rsidRPr="00497712">
        <w:rPr>
          <w:lang w:val="ru-RU"/>
        </w:rPr>
        <w:t xml:space="preserve"> наблюдение эндокринолога</w:t>
      </w:r>
      <w:r w:rsidRPr="00497712">
        <w:t>,</w:t>
      </w:r>
      <w:r w:rsidRPr="00497712">
        <w:rPr>
          <w:lang w:val="ru-RU"/>
        </w:rPr>
        <w:t xml:space="preserve"> уч</w:t>
      </w:r>
      <w:r w:rsidRPr="00497712">
        <w:t>. терапевта по</w:t>
      </w:r>
      <w:r w:rsidRPr="00497712">
        <w:rPr>
          <w:lang w:val="ru-RU"/>
        </w:rPr>
        <w:t xml:space="preserve"> м\жит</w:t>
      </w:r>
      <w:r w:rsidRPr="00497712">
        <w:t>.</w:t>
      </w:r>
    </w:p>
    <w:p w:rsidR="003E6B79" w:rsidRPr="00497712" w:rsidRDefault="003E6B79">
      <w:pPr>
        <w:numPr>
          <w:ilvl w:val="0"/>
          <w:numId w:val="2"/>
        </w:numPr>
        <w:jc w:val="both"/>
        <w:rPr>
          <w:lang w:val="ru-RU"/>
        </w:rPr>
      </w:pPr>
      <w:r w:rsidRPr="00497712">
        <w:rPr>
          <w:lang w:val="ru-RU"/>
        </w:rPr>
        <w:t>Диета</w:t>
      </w:r>
      <w:r w:rsidRPr="00497712">
        <w:t xml:space="preserve"> № 9,</w:t>
      </w:r>
      <w:r w:rsidRPr="00497712">
        <w:rPr>
          <w:lang w:val="ru-RU"/>
        </w:rPr>
        <w:t xml:space="preserve"> ограничение животного белка</w:t>
      </w:r>
      <w:r w:rsidRPr="00497712">
        <w:t xml:space="preserve"> в</w:t>
      </w:r>
      <w:r w:rsidRPr="00497712">
        <w:rPr>
          <w:lang w:val="ru-RU"/>
        </w:rPr>
        <w:t xml:space="preserve"> сут</w:t>
      </w:r>
      <w:r w:rsidRPr="00497712">
        <w:t>.</w:t>
      </w:r>
      <w:r w:rsidRPr="00497712">
        <w:rPr>
          <w:lang w:val="ru-RU"/>
        </w:rPr>
        <w:t xml:space="preserve"> рационе, гипохолестеринемическая диета.</w:t>
      </w:r>
    </w:p>
    <w:p w:rsidR="003E6B79" w:rsidRPr="00497712" w:rsidRDefault="003E6B79">
      <w:pPr>
        <w:numPr>
          <w:ilvl w:val="0"/>
          <w:numId w:val="2"/>
        </w:numPr>
        <w:jc w:val="both"/>
        <w:rPr>
          <w:lang w:val="ru-RU"/>
        </w:rPr>
      </w:pPr>
      <w:r w:rsidRPr="00497712">
        <w:rPr>
          <w:lang w:val="ru-RU"/>
        </w:rPr>
        <w:t>Инсулинотерапия</w:t>
      </w:r>
      <w:r w:rsidRPr="00497712">
        <w:t xml:space="preserve">: </w:t>
      </w:r>
      <w:r w:rsidRPr="00497712">
        <w:rPr>
          <w:lang w:val="ru-RU"/>
        </w:rPr>
        <w:t xml:space="preserve"> Генсулин Н </w:t>
      </w:r>
      <w:r w:rsidRPr="00497712">
        <w:t>п/з-</w:t>
      </w:r>
      <w:r w:rsidRPr="00497712">
        <w:rPr>
          <w:lang w:val="ru-RU"/>
        </w:rPr>
        <w:t xml:space="preserve"> 10-12ед</w:t>
      </w:r>
      <w:r w:rsidRPr="00497712">
        <w:t>.</w:t>
      </w:r>
    </w:p>
    <w:p w:rsidR="003E6B79" w:rsidRPr="00497712" w:rsidRDefault="003E6B79" w:rsidP="007E6EDD">
      <w:pPr>
        <w:ind w:left="435"/>
        <w:jc w:val="both"/>
        <w:rPr>
          <w:lang w:val="ru-RU"/>
        </w:rPr>
      </w:pPr>
      <w:r w:rsidRPr="00497712">
        <w:rPr>
          <w:lang w:val="ru-RU"/>
        </w:rPr>
        <w:t xml:space="preserve">амарил (диапирид,  олтар ) 2 мг 1т. *1р/сут. п/у., </w:t>
      </w:r>
    </w:p>
    <w:p w:rsidR="003E6B79" w:rsidRPr="00497712" w:rsidRDefault="003E6B79">
      <w:pPr>
        <w:numPr>
          <w:ilvl w:val="0"/>
          <w:numId w:val="2"/>
        </w:numPr>
        <w:jc w:val="both"/>
        <w:rPr>
          <w:lang w:val="ru-RU"/>
        </w:rPr>
      </w:pPr>
      <w:r w:rsidRPr="00497712">
        <w:t>Контроль</w:t>
      </w:r>
      <w:r w:rsidRPr="00497712">
        <w:rPr>
          <w:lang w:val="ru-RU"/>
        </w:rPr>
        <w:t xml:space="preserve"> глик</w:t>
      </w:r>
      <w:r w:rsidRPr="00497712">
        <w:t>.</w:t>
      </w:r>
      <w:r w:rsidRPr="00497712">
        <w:rPr>
          <w:lang w:val="ru-RU"/>
        </w:rPr>
        <w:t xml:space="preserve"> гемоглобина</w:t>
      </w:r>
      <w:r w:rsidRPr="00497712">
        <w:t xml:space="preserve"> 1 раз в </w:t>
      </w:r>
      <w:r w:rsidRPr="00497712">
        <w:rPr>
          <w:lang w:val="ru-RU"/>
        </w:rPr>
        <w:t>3</w:t>
      </w:r>
      <w:r w:rsidRPr="00497712">
        <w:t xml:space="preserve"> мес.,</w:t>
      </w:r>
      <w:r w:rsidRPr="00497712">
        <w:rPr>
          <w:lang w:val="ru-RU"/>
        </w:rPr>
        <w:t xml:space="preserve"> микроальбуминурии</w:t>
      </w:r>
      <w:r w:rsidRPr="00497712">
        <w:t xml:space="preserve"> 1р. в 6 мес.</w:t>
      </w:r>
    </w:p>
    <w:p w:rsidR="003E6B79" w:rsidRPr="00497712" w:rsidRDefault="003E6B79">
      <w:pPr>
        <w:numPr>
          <w:ilvl w:val="0"/>
          <w:numId w:val="2"/>
        </w:numPr>
        <w:jc w:val="both"/>
        <w:rPr>
          <w:lang w:val="ru-RU"/>
        </w:rPr>
      </w:pPr>
      <w:r w:rsidRPr="00497712">
        <w:rPr>
          <w:lang w:val="ru-RU"/>
        </w:rPr>
        <w:t>Гиполипидемическая терапия</w:t>
      </w:r>
      <w:r w:rsidRPr="00497712">
        <w:t xml:space="preserve"> </w:t>
      </w:r>
      <w:r w:rsidRPr="00497712">
        <w:rPr>
          <w:lang w:val="ru-RU"/>
        </w:rPr>
        <w:t xml:space="preserve">(аторвастатин 10 мг </w:t>
      </w:r>
      <w:r w:rsidRPr="00497712">
        <w:t>) с контролем</w:t>
      </w:r>
      <w:r w:rsidRPr="00497712">
        <w:rPr>
          <w:lang w:val="ru-RU"/>
        </w:rPr>
        <w:t xml:space="preserve"> липидограммы</w:t>
      </w:r>
      <w:r w:rsidRPr="00497712">
        <w:t xml:space="preserve">. </w:t>
      </w:r>
    </w:p>
    <w:p w:rsidR="003E6B79" w:rsidRPr="00497712" w:rsidRDefault="003E6B79">
      <w:pPr>
        <w:numPr>
          <w:ilvl w:val="0"/>
          <w:numId w:val="2"/>
        </w:numPr>
        <w:jc w:val="both"/>
        <w:rPr>
          <w:lang w:val="ru-RU"/>
        </w:rPr>
      </w:pPr>
      <w:r w:rsidRPr="00497712">
        <w:rPr>
          <w:lang w:val="ru-RU"/>
        </w:rPr>
        <w:t>Круглогодично сосудистая терапия</w:t>
      </w:r>
      <w:r w:rsidRPr="00497712">
        <w:t>:</w:t>
      </w:r>
      <w:r w:rsidRPr="00497712">
        <w:rPr>
          <w:lang w:val="ru-RU"/>
        </w:rPr>
        <w:t xml:space="preserve"> вазонит или агапурин-ретард</w:t>
      </w:r>
      <w:r w:rsidRPr="00497712">
        <w:t xml:space="preserve">  1т.*2 р. 1 мес.</w:t>
      </w:r>
      <w:r w:rsidRPr="00497712">
        <w:rPr>
          <w:lang w:val="ru-RU"/>
        </w:rPr>
        <w:t xml:space="preserve"> </w:t>
      </w:r>
      <w:r w:rsidRPr="00497712">
        <w:t xml:space="preserve">– курсами. </w:t>
      </w:r>
    </w:p>
    <w:p w:rsidR="003E6B79" w:rsidRPr="00043866" w:rsidRDefault="003E6B79">
      <w:pPr>
        <w:numPr>
          <w:ilvl w:val="0"/>
          <w:numId w:val="2"/>
        </w:numPr>
        <w:jc w:val="both"/>
      </w:pPr>
      <w:r w:rsidRPr="00497712">
        <w:rPr>
          <w:lang w:val="ru-RU"/>
        </w:rPr>
        <w:t xml:space="preserve">Рек. невропатолога: </w:t>
      </w:r>
      <w:r>
        <w:rPr>
          <w:lang w:val="ru-RU"/>
        </w:rPr>
        <w:t>нова малатонин  по 1-2 т веч. 1-2 мес</w:t>
      </w:r>
    </w:p>
    <w:p w:rsidR="003E6B79" w:rsidRPr="00497712" w:rsidRDefault="003E6B79">
      <w:pPr>
        <w:numPr>
          <w:ilvl w:val="0"/>
          <w:numId w:val="2"/>
        </w:numPr>
        <w:jc w:val="both"/>
      </w:pPr>
      <w:r w:rsidRPr="00497712">
        <w:t>УЗИ щит.</w:t>
      </w:r>
      <w:r w:rsidRPr="00497712">
        <w:rPr>
          <w:lang w:val="ru-RU"/>
        </w:rPr>
        <w:t xml:space="preserve"> железы 1р. в год. Эутирокс 50 мкг утром натощак ,контроль ТТГ в динамике.</w:t>
      </w:r>
    </w:p>
    <w:p w:rsidR="003E6B79" w:rsidRPr="00497712" w:rsidRDefault="003E6B79" w:rsidP="00B96092">
      <w:pPr>
        <w:numPr>
          <w:ilvl w:val="0"/>
          <w:numId w:val="2"/>
        </w:numPr>
        <w:jc w:val="both"/>
        <w:rPr>
          <w:lang w:val="ru-RU"/>
        </w:rPr>
      </w:pPr>
      <w:r w:rsidRPr="00497712">
        <w:rPr>
          <w:lang w:val="ru-RU"/>
        </w:rPr>
        <w:t>Рек. окулиста: квинакс 2к.*3р/д. в ОИ, или офтан катахром 2к. *3р/д.</w:t>
      </w:r>
    </w:p>
    <w:p w:rsidR="003E6B79" w:rsidRPr="00497712" w:rsidRDefault="003E6B79" w:rsidP="00B96092">
      <w:pPr>
        <w:numPr>
          <w:ilvl w:val="0"/>
          <w:numId w:val="2"/>
        </w:numPr>
        <w:jc w:val="both"/>
        <w:rPr>
          <w:lang w:val="ru-RU"/>
        </w:rPr>
      </w:pPr>
      <w:r w:rsidRPr="00497712">
        <w:rPr>
          <w:lang w:val="ru-RU"/>
        </w:rPr>
        <w:t>Конс. кардиолога по /м.</w:t>
      </w:r>
    </w:p>
    <w:p w:rsidR="003E6B79" w:rsidRPr="00497712" w:rsidRDefault="003E6B79" w:rsidP="00A9598B">
      <w:pPr>
        <w:ind w:left="435"/>
        <w:jc w:val="both"/>
      </w:pPr>
    </w:p>
    <w:p w:rsidR="003E6B79" w:rsidRPr="00497712" w:rsidRDefault="003E6B79">
      <w:pPr>
        <w:jc w:val="both"/>
        <w:rPr>
          <w:b/>
        </w:rPr>
      </w:pPr>
    </w:p>
    <w:p w:rsidR="003E6B79" w:rsidRPr="00497712" w:rsidRDefault="003E6B79">
      <w:pPr>
        <w:pStyle w:val="Heading5"/>
        <w:rPr>
          <w:sz w:val="24"/>
          <w:szCs w:val="24"/>
        </w:rPr>
      </w:pPr>
      <w:r w:rsidRPr="00497712">
        <w:rPr>
          <w:sz w:val="24"/>
          <w:szCs w:val="24"/>
        </w:rPr>
        <w:t xml:space="preserve">Леч. врач  Гура Э. Ю. </w:t>
      </w:r>
    </w:p>
    <w:p w:rsidR="003E6B79" w:rsidRPr="00497712" w:rsidRDefault="003E6B79">
      <w:pPr>
        <w:jc w:val="both"/>
      </w:pPr>
      <w:r w:rsidRPr="00497712">
        <w:t>Зав. отд.  Еременко Н.В.</w:t>
      </w:r>
    </w:p>
    <w:p w:rsidR="003E6B79" w:rsidRPr="00497712" w:rsidRDefault="003E6B79" w:rsidP="00914E6C">
      <w:pPr>
        <w:jc w:val="both"/>
        <w:rPr>
          <w:lang w:val="ru-RU"/>
        </w:rPr>
      </w:pPr>
      <w:r w:rsidRPr="00497712">
        <w:t xml:space="preserve">Нач. </w:t>
      </w:r>
      <w:r w:rsidRPr="00497712">
        <w:rPr>
          <w:lang w:val="ru-RU"/>
        </w:rPr>
        <w:t>мед   Костина Т.К.</w:t>
      </w:r>
    </w:p>
    <w:p w:rsidR="003E6B79" w:rsidRPr="007241FA" w:rsidRDefault="003E6B79" w:rsidP="007241FA">
      <w:pPr>
        <w:jc w:val="both"/>
        <w:rPr>
          <w:lang w:val="ru-RU"/>
        </w:rPr>
      </w:pPr>
    </w:p>
    <w:p w:rsidR="003E6B79" w:rsidRPr="007241FA" w:rsidRDefault="003E6B79" w:rsidP="007241FA">
      <w:pPr>
        <w:jc w:val="both"/>
        <w:rPr>
          <w:lang w:val="ru-RU"/>
        </w:rPr>
      </w:pPr>
    </w:p>
    <w:p w:rsidR="003E6B79" w:rsidRPr="007241FA" w:rsidRDefault="003E6B79" w:rsidP="00914E6C">
      <w:pPr>
        <w:jc w:val="both"/>
        <w:rPr>
          <w:lang w:val="ru-RU"/>
        </w:rPr>
      </w:pPr>
    </w:p>
    <w:sectPr w:rsidR="003E6B79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43866"/>
    <w:rsid w:val="00062453"/>
    <w:rsid w:val="00066757"/>
    <w:rsid w:val="00087353"/>
    <w:rsid w:val="000879A9"/>
    <w:rsid w:val="00096BA6"/>
    <w:rsid w:val="000A03E4"/>
    <w:rsid w:val="000A6FAA"/>
    <w:rsid w:val="000B278F"/>
    <w:rsid w:val="00110FA9"/>
    <w:rsid w:val="00125BB0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084B"/>
    <w:rsid w:val="00306D8F"/>
    <w:rsid w:val="00312A6B"/>
    <w:rsid w:val="003130B7"/>
    <w:rsid w:val="003171EE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E6B79"/>
    <w:rsid w:val="00401DFA"/>
    <w:rsid w:val="00495B23"/>
    <w:rsid w:val="00497712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6D790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2294"/>
    <w:rsid w:val="008C2925"/>
    <w:rsid w:val="008C2F34"/>
    <w:rsid w:val="008C6955"/>
    <w:rsid w:val="008D4073"/>
    <w:rsid w:val="00914E6C"/>
    <w:rsid w:val="00923621"/>
    <w:rsid w:val="009328A9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06B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C6A57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7F21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079A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42D9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D9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D93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21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38</TotalTime>
  <Pages>2</Pages>
  <Words>724</Words>
  <Characters>4129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2013-12-13T06:51:00Z</dcterms:created>
  <dcterms:modified xsi:type="dcterms:W3CDTF">2013-12-13T10:13:00Z</dcterms:modified>
</cp:coreProperties>
</file>